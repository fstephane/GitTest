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6DC15" w14:textId="77777777" w:rsidR="00FC17CC" w:rsidRPr="009B3995" w:rsidRDefault="00FC17CC" w:rsidP="00FC17CC">
      <w:pPr>
        <w:spacing w:after="60"/>
        <w:jc w:val="both"/>
        <w:rPr>
          <w:rFonts w:ascii="Century Gothic" w:hAnsi="Century Gothic"/>
        </w:rPr>
      </w:pPr>
      <w:r w:rsidRPr="009B3995">
        <w:rPr>
          <w:rFonts w:ascii="Century Gothic" w:hAnsi="Century Gothic"/>
        </w:rPr>
        <w:t>Sincerely,</w:t>
      </w:r>
    </w:p>
    <w:p w14:paraId="0D25D5E4" w14:textId="77777777" w:rsidR="00FC17CC" w:rsidRPr="009B3995" w:rsidRDefault="00FC17CC" w:rsidP="00FC17CC">
      <w:pPr>
        <w:jc w:val="both"/>
        <w:rPr>
          <w:rFonts w:ascii="Century Gothic" w:hAnsi="Century Gothic"/>
        </w:rPr>
      </w:pPr>
      <w:r w:rsidRPr="009B3995">
        <w:rPr>
          <w:rFonts w:ascii="Century Gothic" w:hAnsi="Century Gothic"/>
          <w:b/>
        </w:rPr>
        <w:t>ZED LEGAL</w:t>
      </w:r>
      <w:r w:rsidRPr="009B3995">
        <w:rPr>
          <w:rFonts w:ascii="Century Gothic" w:hAnsi="Century Gothic"/>
        </w:rPr>
        <w:t xml:space="preserve"> </w:t>
      </w:r>
    </w:p>
    <w:p w14:paraId="7F8B5182" w14:textId="77777777" w:rsidR="00FC17CC" w:rsidRPr="009B3995" w:rsidRDefault="00FC17CC" w:rsidP="00FC17CC">
      <w:pPr>
        <w:jc w:val="both"/>
        <w:rPr>
          <w:rFonts w:ascii="Century Gothic" w:hAnsi="Century Gothic"/>
        </w:rPr>
      </w:pPr>
    </w:p>
    <w:p w14:paraId="1EC2E595" w14:textId="77777777" w:rsidR="00FC17CC" w:rsidRPr="009B3995" w:rsidRDefault="00FC17CC" w:rsidP="00FC17CC">
      <w:pPr>
        <w:jc w:val="both"/>
        <w:rPr>
          <w:rFonts w:ascii="Century Gothic" w:hAnsi="Century Gothic"/>
        </w:rPr>
      </w:pPr>
    </w:p>
    <w:p w14:paraId="35EE5A9F" w14:textId="77777777" w:rsidR="00FC17CC" w:rsidRPr="009B3995" w:rsidRDefault="00FC17CC" w:rsidP="00FC17CC">
      <w:pPr>
        <w:rPr>
          <w:rFonts w:ascii="Century Gothic" w:hAnsi="Century Gothic"/>
        </w:rPr>
      </w:pPr>
    </w:p>
    <w:p w14:paraId="14176945" w14:textId="31684582" w:rsidR="00FC17CC" w:rsidRPr="009B3995" w:rsidRDefault="00FC17CC" w:rsidP="00FC17CC">
      <w:pPr>
        <w:rPr>
          <w:rFonts w:ascii="Century Gothic" w:hAnsi="Century Gothic"/>
        </w:rPr>
      </w:pPr>
      <w:r w:rsidRPr="009B3995">
        <w:rPr>
          <w:rFonts w:ascii="Century Gothic" w:hAnsi="Century Gothic"/>
          <w:b/>
        </w:rPr>
        <w:t>{{</w:t>
      </w:r>
      <w:proofErr w:type="spellStart"/>
      <w:r w:rsidRPr="009B3995">
        <w:rPr>
          <w:rFonts w:ascii="Century Gothic" w:hAnsi="Century Gothic"/>
          <w:b/>
        </w:rPr>
        <w:t>lawyer.name_on_docs</w:t>
      </w:r>
      <w:proofErr w:type="spellEnd"/>
      <w:r w:rsidRPr="009B3995">
        <w:rPr>
          <w:rFonts w:ascii="Century Gothic" w:hAnsi="Century Gothic"/>
          <w:b/>
        </w:rPr>
        <w:t>}}</w:t>
      </w:r>
    </w:p>
    <w:p w14:paraId="42CBDB1A" w14:textId="4524AAAF" w:rsidR="00514B7A" w:rsidRPr="009B3995" w:rsidRDefault="00FC17CC" w:rsidP="00FC17CC">
      <w:pPr>
        <w:rPr>
          <w:rFonts w:ascii="Century Gothic" w:hAnsi="Century Gothic"/>
          <w:sz w:val="18"/>
          <w:szCs w:val="18"/>
        </w:rPr>
      </w:pPr>
      <w:r w:rsidRPr="009B3995">
        <w:rPr>
          <w:rFonts w:ascii="Century Gothic" w:hAnsi="Century Gothic"/>
          <w:sz w:val="18"/>
          <w:szCs w:val="18"/>
        </w:rPr>
        <w:t>Barrister &amp; Solicitor</w:t>
      </w:r>
      <w:bookmarkStart w:id="0" w:name="_GoBack"/>
      <w:bookmarkEnd w:id="0"/>
    </w:p>
    <w:sectPr w:rsidR="00514B7A" w:rsidRPr="009B39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080" w:bottom="720" w:left="1080" w:header="720" w:footer="720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524F" w14:textId="77777777" w:rsidR="00720818" w:rsidRPr="0002068F" w:rsidRDefault="00720818">
      <w:r w:rsidRPr="0002068F">
        <w:separator/>
      </w:r>
    </w:p>
  </w:endnote>
  <w:endnote w:type="continuationSeparator" w:id="0">
    <w:p w14:paraId="2D3325E9" w14:textId="77777777" w:rsidR="00720818" w:rsidRPr="0002068F" w:rsidRDefault="00720818">
      <w:r w:rsidRPr="000206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83C0C" w14:textId="77777777" w:rsidR="00854713" w:rsidRPr="0002068F" w:rsidRDefault="00854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E1A71" w14:textId="77777777" w:rsidR="00854713" w:rsidRPr="0002068F" w:rsidRDefault="008547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36B45" w14:textId="77777777" w:rsidR="00854713" w:rsidRPr="0002068F" w:rsidRDefault="00854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CF39D" w14:textId="77777777" w:rsidR="00720818" w:rsidRPr="0002068F" w:rsidRDefault="00720818">
      <w:r w:rsidRPr="0002068F">
        <w:separator/>
      </w:r>
    </w:p>
  </w:footnote>
  <w:footnote w:type="continuationSeparator" w:id="0">
    <w:p w14:paraId="68752D15" w14:textId="77777777" w:rsidR="00720818" w:rsidRPr="0002068F" w:rsidRDefault="00720818">
      <w:r w:rsidRPr="0002068F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767CB" w14:textId="77777777" w:rsidR="00854713" w:rsidRPr="0002068F" w:rsidRDefault="00854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11836" w14:textId="77777777" w:rsidR="004F67BF" w:rsidRPr="0002068F" w:rsidRDefault="004F67BF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6C5DA" w14:textId="77777777" w:rsidR="00854713" w:rsidRPr="0002068F" w:rsidRDefault="00854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7D25"/>
    <w:multiLevelType w:val="singleLevel"/>
    <w:tmpl w:val="8522DD2E"/>
    <w:lvl w:ilvl="0">
      <w:start w:val="1"/>
      <w:numFmt w:val="decimal"/>
      <w:lvlText w:val="%1."/>
      <w:legacy w:legacy="1" w:legacySpace="0" w:legacyIndent="720"/>
      <w:lvlJc w:val="left"/>
      <w:pPr>
        <w:ind w:left="144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7BF"/>
    <w:rsid w:val="0002068F"/>
    <w:rsid w:val="000913EF"/>
    <w:rsid w:val="000B07EA"/>
    <w:rsid w:val="00192F43"/>
    <w:rsid w:val="001B0B75"/>
    <w:rsid w:val="002004C7"/>
    <w:rsid w:val="0021191C"/>
    <w:rsid w:val="0022212A"/>
    <w:rsid w:val="002C4583"/>
    <w:rsid w:val="00351606"/>
    <w:rsid w:val="0035626F"/>
    <w:rsid w:val="004039DB"/>
    <w:rsid w:val="0045035F"/>
    <w:rsid w:val="004F67BF"/>
    <w:rsid w:val="00514B7A"/>
    <w:rsid w:val="005747CF"/>
    <w:rsid w:val="005A6DB7"/>
    <w:rsid w:val="006222CE"/>
    <w:rsid w:val="00695AF6"/>
    <w:rsid w:val="00720818"/>
    <w:rsid w:val="007C6A03"/>
    <w:rsid w:val="00852FFD"/>
    <w:rsid w:val="00854713"/>
    <w:rsid w:val="00875BCD"/>
    <w:rsid w:val="008A1CD6"/>
    <w:rsid w:val="008B0B2D"/>
    <w:rsid w:val="0092460F"/>
    <w:rsid w:val="00931115"/>
    <w:rsid w:val="009404C5"/>
    <w:rsid w:val="009B3995"/>
    <w:rsid w:val="00A23951"/>
    <w:rsid w:val="00A704C2"/>
    <w:rsid w:val="00AF4CD5"/>
    <w:rsid w:val="00B3045D"/>
    <w:rsid w:val="00B9273D"/>
    <w:rsid w:val="00C15AAC"/>
    <w:rsid w:val="00C4574D"/>
    <w:rsid w:val="00C744C8"/>
    <w:rsid w:val="00CF08D7"/>
    <w:rsid w:val="00D551AB"/>
    <w:rsid w:val="00E3494E"/>
    <w:rsid w:val="00EC13B3"/>
    <w:rsid w:val="00F0048D"/>
    <w:rsid w:val="00F64D71"/>
    <w:rsid w:val="00FC17CC"/>
    <w:rsid w:val="00FE1ABA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89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annotation reference" w:locked="1" w:semiHidden="0" w:uiPriority="0" w:unhideWhenUsed="0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BlockText">
    <w:name w:val="Block Text"/>
    <w:basedOn w:val="Normal"/>
    <w:uiPriority w:val="99"/>
    <w:pPr>
      <w:overflowPunct/>
      <w:autoSpaceDE/>
      <w:autoSpaceDN/>
      <w:adjustRightInd/>
      <w:ind w:left="3600" w:right="1440"/>
      <w:textAlignment w:val="auto"/>
    </w:pPr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pPr>
      <w:tabs>
        <w:tab w:val="left" w:pos="-720"/>
      </w:tabs>
      <w:suppressAutoHyphens/>
      <w:overflowPunct/>
      <w:autoSpaceDE/>
      <w:autoSpaceDN/>
      <w:adjustRightInd/>
      <w:ind w:right="1440"/>
      <w:textAlignment w:val="auto"/>
    </w:pPr>
    <w:rPr>
      <w:spacing w:val="-3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1B0B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locked/>
    <w:rsid w:val="001B0B75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209</TotalTime>
  <Pages>1</Pages>
  <Words>10</Words>
  <Characters>61</Characters>
  <Application>Microsoft Office Word</Application>
  <DocSecurity>0</DocSecurity>
  <Lines>1</Lines>
  <Paragraphs>1</Paragraphs>
  <ScaleCrop>false</ScaleCrop>
  <Company>Granville Sofware Inc.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Closing</dc:title>
  <dc:creator>Granville Sofware Inc.</dc:creator>
  <cp:lastModifiedBy>Tiffany Mossing</cp:lastModifiedBy>
  <cp:revision>29</cp:revision>
  <dcterms:created xsi:type="dcterms:W3CDTF">2018-12-21T18:59:00Z</dcterms:created>
  <dcterms:modified xsi:type="dcterms:W3CDTF">2021-10-18T14:22:00Z</dcterms:modified>
</cp:coreProperties>
</file>