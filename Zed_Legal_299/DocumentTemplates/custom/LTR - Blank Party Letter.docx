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6017E" w14:textId="77777777" w:rsidR="003862FE" w:rsidRDefault="003862FE" w:rsidP="003862FE">
      <w:pPr>
        <w:ind w:left="7200"/>
        <w:jc w:val="right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VIA EMAIL</w:t>
      </w:r>
    </w:p>
    <w:p w14:paraId="65F3FBC3" w14:textId="77777777" w:rsidR="003862FE" w:rsidRDefault="003862FE" w:rsidP="003862FE">
      <w:pPr>
        <w:tabs>
          <w:tab w:val="right" w:pos="9360"/>
        </w:tabs>
        <w:jc w:val="right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ab/>
      </w:r>
    </w:p>
    <w:p w14:paraId="5C0E627F" w14:textId="77777777" w:rsidR="003862FE" w:rsidRDefault="003862FE" w:rsidP="003862FE">
      <w:pPr>
        <w:ind w:right="-563"/>
        <w:rPr>
          <w:rFonts w:ascii="Century Gothic" w:hAnsi="Century Gothic"/>
          <w:bCs/>
        </w:rPr>
      </w:pPr>
    </w:p>
    <w:p w14:paraId="2EE5893D" w14:textId="77777777" w:rsidR="003862FE" w:rsidRDefault="003862FE" w:rsidP="003862FE">
      <w:pPr>
        <w:ind w:right="-563"/>
        <w:rPr>
          <w:rFonts w:ascii="Century Gothic" w:hAnsi="Century Gothic"/>
        </w:rPr>
      </w:pPr>
    </w:p>
    <w:p w14:paraId="36CEC09A" w14:textId="77777777" w:rsidR="003862FE" w:rsidRDefault="003862FE" w:rsidP="003862FE">
      <w:pPr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 xml:space="preserve">{{ </w:t>
      </w:r>
      <w:proofErr w:type="spellStart"/>
      <w:r>
        <w:rPr>
          <w:rFonts w:ascii="Century Gothic" w:hAnsi="Century Gothic"/>
        </w:rPr>
        <w:t>TODAY</w:t>
      </w:r>
      <w:proofErr w:type="gramEnd"/>
      <w:r>
        <w:rPr>
          <w:rFonts w:ascii="Century Gothic" w:hAnsi="Century Gothic"/>
        </w:rPr>
        <w:t>|toDate</w:t>
      </w:r>
      <w:proofErr w:type="spellEnd"/>
      <w:r>
        <w:rPr>
          <w:rFonts w:ascii="Century Gothic" w:hAnsi="Century Gothic"/>
        </w:rPr>
        <w:t>('June 3, 1990') }}</w:t>
      </w:r>
    </w:p>
    <w:p w14:paraId="700B8606" w14:textId="77777777" w:rsidR="009C6B9F" w:rsidRPr="007B7B4A" w:rsidRDefault="009C6B9F" w:rsidP="00561E67">
      <w:pPr>
        <w:rPr>
          <w:rFonts w:ascii="Century Gothic" w:hAnsi="Century Gothic"/>
        </w:rPr>
      </w:pPr>
    </w:p>
    <w:p w14:paraId="017F3B93" w14:textId="3F2CED82" w:rsidR="0029611F" w:rsidRPr="007B7B4A" w:rsidRDefault="00CF6FA4" w:rsidP="009E478D">
      <w:pPr>
        <w:rPr>
          <w:rFonts w:ascii="Century Gothic" w:hAnsi="Century Gothic"/>
        </w:rPr>
      </w:pPr>
      <w:bookmarkStart w:id="0" w:name="OLE_LINK1"/>
      <w:r w:rsidRPr="007B7B4A">
        <w:rPr>
          <w:rFonts w:ascii="Century Gothic" w:hAnsi="Century Gothic"/>
        </w:rPr>
        <w:t>{{name}}</w:t>
      </w:r>
    </w:p>
    <w:bookmarkEnd w:id="0"/>
    <w:p w14:paraId="794CDC97" w14:textId="7176049F" w:rsidR="000E6338" w:rsidRPr="007B7B4A" w:rsidRDefault="00CF6FA4" w:rsidP="009E478D">
      <w:pPr>
        <w:rPr>
          <w:rFonts w:ascii="Century Gothic" w:hAnsi="Century Gothic"/>
        </w:rPr>
      </w:pPr>
      <w:proofErr w:type="gramStart"/>
      <w:r w:rsidRPr="007B7B4A">
        <w:rPr>
          <w:rFonts w:ascii="Century Gothic" w:hAnsi="Century Gothic"/>
        </w:rPr>
        <w:t>{{</w:t>
      </w:r>
      <w:r w:rsidR="000E3F32" w:rsidRPr="007B7B4A">
        <w:rPr>
          <w:rFonts w:ascii="Century Gothic" w:hAnsi="Century Gothic"/>
        </w:rPr>
        <w:t xml:space="preserve"> </w:t>
      </w:r>
      <w:r w:rsidR="000E6338" w:rsidRPr="007B7B4A">
        <w:rPr>
          <w:rFonts w:ascii="Century Gothic" w:hAnsi="Century Gothic"/>
        </w:rPr>
        <w:t>address</w:t>
      </w:r>
      <w:proofErr w:type="gramEnd"/>
      <w:r w:rsidR="000E6338" w:rsidRPr="007B7B4A">
        <w:rPr>
          <w:rFonts w:ascii="Century Gothic" w:hAnsi="Century Gothic"/>
        </w:rPr>
        <w:t xml:space="preserve"> </w:t>
      </w:r>
      <w:r w:rsidRPr="007B7B4A">
        <w:rPr>
          <w:rFonts w:ascii="Century Gothic" w:hAnsi="Century Gothic"/>
        </w:rPr>
        <w:t>}}</w:t>
      </w:r>
    </w:p>
    <w:p w14:paraId="5FD9738F" w14:textId="34CF9E22" w:rsidR="000E6338" w:rsidRPr="007B7B4A" w:rsidRDefault="000E6338" w:rsidP="009E478D">
      <w:pPr>
        <w:rPr>
          <w:rFonts w:ascii="Century Gothic" w:hAnsi="Century Gothic"/>
        </w:rPr>
      </w:pPr>
    </w:p>
    <w:p w14:paraId="1BF23F64" w14:textId="62D02849" w:rsidR="00714E9B" w:rsidRPr="007B7B4A" w:rsidRDefault="00714E9B" w:rsidP="009E478D">
      <w:pPr>
        <w:rPr>
          <w:rFonts w:ascii="Century Gothic" w:hAnsi="Century Gothic"/>
        </w:rPr>
      </w:pPr>
      <w:r w:rsidRPr="007B7B4A">
        <w:rPr>
          <w:rFonts w:ascii="Century Gothic" w:hAnsi="Century Gothic"/>
        </w:rPr>
        <w:t xml:space="preserve">{%p if </w:t>
      </w:r>
      <w:proofErr w:type="spellStart"/>
      <w:r w:rsidR="0017094D" w:rsidRPr="007B7B4A">
        <w:rPr>
          <w:rFonts w:ascii="Century Gothic" w:hAnsi="Century Gothic"/>
        </w:rPr>
        <w:t>party_</w:t>
      </w:r>
      <w:proofErr w:type="gramStart"/>
      <w:r w:rsidR="0017094D" w:rsidRPr="007B7B4A">
        <w:rPr>
          <w:rFonts w:ascii="Century Gothic" w:hAnsi="Century Gothic"/>
        </w:rPr>
        <w:t>type</w:t>
      </w:r>
      <w:proofErr w:type="spellEnd"/>
      <w:r w:rsidR="0017094D" w:rsidRPr="007B7B4A">
        <w:rPr>
          <w:rFonts w:ascii="Century Gothic" w:hAnsi="Century Gothic"/>
        </w:rPr>
        <w:t xml:space="preserve"> </w:t>
      </w:r>
      <w:r w:rsidR="001B0EC6" w:rsidRPr="007B7B4A">
        <w:rPr>
          <w:rFonts w:ascii="Century Gothic" w:hAnsi="Century Gothic"/>
        </w:rPr>
        <w:t>!</w:t>
      </w:r>
      <w:proofErr w:type="gramEnd"/>
      <w:r w:rsidR="0017094D" w:rsidRPr="007B7B4A">
        <w:rPr>
          <w:rFonts w:ascii="Century Gothic" w:hAnsi="Century Gothic"/>
        </w:rPr>
        <w:t>= "</w:t>
      </w:r>
      <w:r w:rsidR="001B0EC6" w:rsidRPr="007B7B4A">
        <w:rPr>
          <w:rFonts w:ascii="Century Gothic" w:hAnsi="Century Gothic"/>
        </w:rPr>
        <w:t>Person</w:t>
      </w:r>
      <w:r w:rsidR="0017094D" w:rsidRPr="007B7B4A">
        <w:rPr>
          <w:rFonts w:ascii="Century Gothic" w:hAnsi="Century Gothic"/>
        </w:rPr>
        <w:t>"</w:t>
      </w:r>
      <w:r w:rsidR="00D47358" w:rsidRPr="007B7B4A">
        <w:rPr>
          <w:rFonts w:ascii="Century Gothic" w:hAnsi="Century Gothic"/>
        </w:rPr>
        <w:t xml:space="preserve"> </w:t>
      </w:r>
      <w:r w:rsidRPr="007B7B4A">
        <w:rPr>
          <w:rFonts w:ascii="Century Gothic" w:hAnsi="Century Gothic"/>
        </w:rPr>
        <w:t>%}</w:t>
      </w:r>
    </w:p>
    <w:p w14:paraId="4A27D6E2" w14:textId="191B8EF8" w:rsidR="000E6338" w:rsidRPr="007B7B4A" w:rsidRDefault="009E478D" w:rsidP="00CF6FA4">
      <w:pPr>
        <w:rPr>
          <w:rFonts w:ascii="Century Gothic" w:hAnsi="Century Gothic"/>
        </w:rPr>
      </w:pPr>
      <w:r w:rsidRPr="007B7B4A">
        <w:rPr>
          <w:rFonts w:ascii="Century Gothic" w:hAnsi="Century Gothic"/>
        </w:rPr>
        <w:t>Attention</w:t>
      </w:r>
      <w:proofErr w:type="gramStart"/>
      <w:r w:rsidRPr="007B7B4A">
        <w:rPr>
          <w:rFonts w:ascii="Century Gothic" w:hAnsi="Century Gothic"/>
        </w:rPr>
        <w:t xml:space="preserve">: </w:t>
      </w:r>
      <w:r w:rsidR="00D83634" w:rsidRPr="007B7B4A">
        <w:rPr>
          <w:rFonts w:ascii="Century Gothic" w:hAnsi="Century Gothic"/>
        </w:rPr>
        <w:t xml:space="preserve"> </w:t>
      </w:r>
      <w:r w:rsidR="00CF6FA4" w:rsidRPr="007B7B4A">
        <w:rPr>
          <w:rFonts w:ascii="Century Gothic" w:hAnsi="Century Gothic"/>
        </w:rPr>
        <w:t>{</w:t>
      </w:r>
      <w:proofErr w:type="gramEnd"/>
      <w:r w:rsidR="00CF6FA4" w:rsidRPr="007B7B4A">
        <w:rPr>
          <w:rFonts w:ascii="Century Gothic" w:hAnsi="Century Gothic"/>
        </w:rPr>
        <w:t>{attention}}</w:t>
      </w:r>
    </w:p>
    <w:p w14:paraId="5148712C" w14:textId="77777777" w:rsidR="00331A47" w:rsidRPr="007B7B4A" w:rsidRDefault="00331A47" w:rsidP="00CF6FA4">
      <w:pPr>
        <w:rPr>
          <w:rFonts w:ascii="Century Gothic" w:hAnsi="Century Gothic"/>
        </w:rPr>
      </w:pPr>
    </w:p>
    <w:p w14:paraId="7978FB26" w14:textId="7B2D6F81" w:rsidR="00A90A61" w:rsidRPr="007B7B4A" w:rsidRDefault="00714E9B" w:rsidP="009E478D">
      <w:pPr>
        <w:rPr>
          <w:rFonts w:ascii="Century Gothic" w:hAnsi="Century Gothic"/>
        </w:rPr>
      </w:pPr>
      <w:r w:rsidRPr="007B7B4A">
        <w:rPr>
          <w:rFonts w:ascii="Century Gothic" w:hAnsi="Century Gothic"/>
        </w:rPr>
        <w:t>{%p endif %}</w:t>
      </w:r>
    </w:p>
    <w:p w14:paraId="2CACC59E" w14:textId="77777777" w:rsidR="009E478D" w:rsidRPr="007B7B4A" w:rsidRDefault="009E478D" w:rsidP="009C4F3B">
      <w:pPr>
        <w:rPr>
          <w:rFonts w:ascii="Century Gothic" w:hAnsi="Century Gothic"/>
        </w:rPr>
      </w:pPr>
    </w:p>
    <w:p w14:paraId="7B260414" w14:textId="3E9B3C96" w:rsidR="009C4F3B" w:rsidRPr="007B7B4A" w:rsidRDefault="004A1BC2" w:rsidP="00403805">
      <w:pPr>
        <w:rPr>
          <w:rFonts w:ascii="Century Gothic" w:hAnsi="Century Gothic"/>
        </w:rPr>
      </w:pPr>
      <w:r w:rsidRPr="007B7B4A">
        <w:rPr>
          <w:rFonts w:ascii="Century Gothic" w:hAnsi="Century Gothic"/>
        </w:rPr>
        <w:t xml:space="preserve">Dear </w:t>
      </w:r>
      <w:proofErr w:type="gramStart"/>
      <w:r w:rsidR="00CF6FA4" w:rsidRPr="007B7B4A">
        <w:rPr>
          <w:rFonts w:ascii="Century Gothic" w:hAnsi="Century Gothic"/>
        </w:rPr>
        <w:t>{{ salutation</w:t>
      </w:r>
      <w:proofErr w:type="gramEnd"/>
      <w:r w:rsidR="00CF6FA4" w:rsidRPr="007B7B4A">
        <w:rPr>
          <w:rFonts w:ascii="Century Gothic" w:hAnsi="Century Gothic"/>
        </w:rPr>
        <w:t xml:space="preserve"> }}</w:t>
      </w:r>
      <w:r w:rsidRPr="007B7B4A">
        <w:rPr>
          <w:rFonts w:ascii="Century Gothic" w:hAnsi="Century Gothic"/>
        </w:rPr>
        <w:t>,</w:t>
      </w:r>
    </w:p>
    <w:p w14:paraId="7C77709E" w14:textId="77777777" w:rsidR="004A1BC2" w:rsidRPr="007B7B4A" w:rsidRDefault="004A1BC2" w:rsidP="009C4F3B">
      <w:pPr>
        <w:rPr>
          <w:rFonts w:ascii="Century Gothic" w:hAnsi="Century Gothic"/>
        </w:rPr>
      </w:pPr>
    </w:p>
    <w:p w14:paraId="1A018DD8" w14:textId="77777777" w:rsidR="003862FE" w:rsidRDefault="003862FE" w:rsidP="003862FE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Re:</w:t>
      </w:r>
      <w:r>
        <w:rPr>
          <w:b/>
          <w:bCs/>
        </w:rPr>
        <w:tab/>
      </w:r>
    </w:p>
    <w:p w14:paraId="052DEB28" w14:textId="77777777" w:rsidR="000E6338" w:rsidRPr="007B7B4A" w:rsidRDefault="000E6338" w:rsidP="009C4F3B">
      <w:pPr>
        <w:rPr>
          <w:rFonts w:ascii="Century Gothic" w:hAnsi="Century Gothic"/>
        </w:rPr>
      </w:pPr>
    </w:p>
    <w:p w14:paraId="3CC2378E" w14:textId="77777777" w:rsidR="002B77E1" w:rsidRPr="007B7B4A" w:rsidRDefault="002B77E1" w:rsidP="009C4F3B">
      <w:pPr>
        <w:rPr>
          <w:rFonts w:ascii="Century Gothic" w:hAnsi="Century Gothic"/>
        </w:rPr>
      </w:pPr>
    </w:p>
    <w:p w14:paraId="0D285942" w14:textId="77777777" w:rsidR="00BF11D1" w:rsidRPr="007B7B4A" w:rsidRDefault="00BF11D1" w:rsidP="009C4F3B">
      <w:pPr>
        <w:rPr>
          <w:rFonts w:ascii="Century Gothic" w:hAnsi="Century Gothic"/>
        </w:rPr>
      </w:pPr>
    </w:p>
    <w:p w14:paraId="5FF4F631" w14:textId="77777777" w:rsidR="00D65AD2" w:rsidRPr="007B7B4A" w:rsidRDefault="00D65AD2" w:rsidP="009C4F3B">
      <w:pPr>
        <w:rPr>
          <w:rFonts w:ascii="Century Gothic" w:hAnsi="Century Gothic"/>
        </w:rPr>
      </w:pPr>
    </w:p>
    <w:p w14:paraId="085D6CA2" w14:textId="031D265F" w:rsidR="0070324D" w:rsidRPr="007B7B4A" w:rsidRDefault="00CF6FA4" w:rsidP="009C4F3B">
      <w:pPr>
        <w:rPr>
          <w:rFonts w:ascii="Century Gothic" w:hAnsi="Century Gothic"/>
        </w:rPr>
      </w:pPr>
      <w:bookmarkStart w:id="1" w:name="OLE_LINK5"/>
      <w:bookmarkStart w:id="2" w:name="OLE_LINK6"/>
      <w:r w:rsidRPr="007B7B4A">
        <w:rPr>
          <w:rFonts w:ascii="Century Gothic" w:hAnsi="Century Gothic"/>
        </w:rPr>
        <w:t>{{</w:t>
      </w:r>
      <w:r w:rsidR="002F2ABD" w:rsidRPr="007B7B4A">
        <w:rPr>
          <w:rFonts w:ascii="Century Gothic" w:hAnsi="Century Gothic"/>
        </w:rPr>
        <w:t xml:space="preserve">p </w:t>
      </w:r>
      <w:proofErr w:type="spellStart"/>
      <w:r w:rsidR="000E6338" w:rsidRPr="007B7B4A">
        <w:rPr>
          <w:rFonts w:ascii="Century Gothic" w:hAnsi="Century Gothic"/>
        </w:rPr>
        <w:t>letter_closing_insert</w:t>
      </w:r>
      <w:proofErr w:type="spellEnd"/>
      <w:r w:rsidRPr="007B7B4A">
        <w:rPr>
          <w:rFonts w:ascii="Century Gothic" w:hAnsi="Century Gothic"/>
        </w:rPr>
        <w:t>}}</w:t>
      </w:r>
      <w:bookmarkEnd w:id="1"/>
      <w:bookmarkEnd w:id="2"/>
    </w:p>
    <w:sectPr w:rsidR="0070324D" w:rsidRPr="007B7B4A" w:rsidSect="001A3C61">
      <w:headerReference w:type="default" r:id="rId7"/>
      <w:footerReference w:type="default" r:id="rId8"/>
      <w:headerReference w:type="first" r:id="rId9"/>
      <w:pgSz w:w="12240" w:h="15840"/>
      <w:pgMar w:top="405" w:right="1440" w:bottom="720" w:left="144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97C6C" w14:textId="77777777" w:rsidR="00BF6BB5" w:rsidRPr="00107C75" w:rsidRDefault="00BF6BB5">
      <w:r w:rsidRPr="00107C75">
        <w:separator/>
      </w:r>
    </w:p>
  </w:endnote>
  <w:endnote w:type="continuationSeparator" w:id="0">
    <w:p w14:paraId="31DF081A" w14:textId="77777777" w:rsidR="00BF6BB5" w:rsidRPr="00107C75" w:rsidRDefault="00BF6BB5">
      <w:r w:rsidRPr="00107C7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4A95A" w14:textId="73921ED1" w:rsidR="001A3C61" w:rsidRDefault="00BF6BB5" w:rsidP="001A3C61">
    <w:pPr>
      <w:pStyle w:val="Footer"/>
      <w:rPr>
        <w:sz w:val="18"/>
        <w:szCs w:val="18"/>
      </w:rPr>
    </w:pPr>
    <w:r>
      <w:rPr>
        <w:noProof/>
      </w:rPr>
      <w:pict w14:anchorId="4B4D67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8" o:spid="_x0000_s1028" type="#_x0000_t75" alt="&quot;&quot;" style="position:absolute;margin-left:-1in;margin-top:0;width:612pt;height:92.15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page;mso-width-percent:0;mso-height-percent:0;mso-width-relative:page;mso-height-relative:page">
          <v:imagedata r:id="rId1" o:title=""/>
          <w10:wrap anchory="page"/>
        </v:shape>
      </w:pict>
    </w:r>
    <w:r w:rsidR="001A3C61" w:rsidRPr="00455C8E">
      <w:rPr>
        <w:sz w:val="18"/>
        <w:szCs w:val="18"/>
      </w:rPr>
      <w:t xml:space="preserve">ZED Legal ~ </w:t>
    </w:r>
  </w:p>
  <w:p w14:paraId="42919B77" w14:textId="77777777" w:rsidR="001A3C61" w:rsidRDefault="001A3C61" w:rsidP="001A3C61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</w:t>
    </w:r>
    <w:proofErr w:type="spellStart"/>
    <w:r w:rsidRPr="00455C8E">
      <w:rPr>
        <w:sz w:val="18"/>
        <w:szCs w:val="18"/>
      </w:rPr>
      <w:t>Shawnessy</w:t>
    </w:r>
    <w:proofErr w:type="spellEnd"/>
    <w:r w:rsidRPr="00455C8E">
      <w:rPr>
        <w:sz w:val="18"/>
        <w:szCs w:val="18"/>
      </w:rPr>
      <w:t xml:space="preserve"> PO </w:t>
    </w:r>
  </w:p>
  <w:p w14:paraId="67060E2D" w14:textId="77777777" w:rsidR="001A3C61" w:rsidRPr="00455C8E" w:rsidRDefault="001A3C61" w:rsidP="001A3C61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6E5ACE67" w14:textId="77777777" w:rsidR="001A3C61" w:rsidRDefault="001A3C61" w:rsidP="001A3C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0F408" w14:textId="77777777" w:rsidR="00BF6BB5" w:rsidRPr="00107C75" w:rsidRDefault="00BF6BB5">
      <w:r w:rsidRPr="00107C75">
        <w:separator/>
      </w:r>
    </w:p>
  </w:footnote>
  <w:footnote w:type="continuationSeparator" w:id="0">
    <w:p w14:paraId="068A539D" w14:textId="77777777" w:rsidR="00BF6BB5" w:rsidRPr="00107C75" w:rsidRDefault="00BF6BB5">
      <w:r w:rsidRPr="00107C7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B60CD" w14:textId="790CB004" w:rsidR="001A3C61" w:rsidRPr="001A3C61" w:rsidRDefault="00BF6BB5" w:rsidP="001A3C61">
    <w:pPr>
      <w:pStyle w:val="Header"/>
      <w:rPr>
        <w:noProof/>
        <w:color w:val="000000"/>
        <w:lang w:val="fr-CA" w:bidi="fr-FR"/>
      </w:rPr>
    </w:pPr>
    <w:r>
      <w:rPr>
        <w:noProof/>
      </w:rPr>
      <w:pict w14:anchorId="33A918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7" type="#_x0000_t75" style="position:absolute;margin-left:-1in;margin-top:0;width:612pt;height:92.9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>
          <v:imagedata r:id="rId1" o:title=""/>
          <w10:wrap anchory="page"/>
        </v:shape>
      </w:pict>
    </w:r>
  </w:p>
  <w:p w14:paraId="425D8CB0" w14:textId="77777777" w:rsidR="001A3C61" w:rsidRPr="001A3C61" w:rsidRDefault="001A3C61" w:rsidP="001A3C61">
    <w:pPr>
      <w:pStyle w:val="Header"/>
      <w:rPr>
        <w:noProof/>
        <w:color w:val="000000"/>
        <w:lang w:val="fr-CA" w:bidi="fr-FR"/>
      </w:rPr>
    </w:pPr>
  </w:p>
  <w:p w14:paraId="19EB0B4A" w14:textId="77777777" w:rsidR="001A3C61" w:rsidRPr="00403DB3" w:rsidRDefault="001A3C61" w:rsidP="001A3C61">
    <w:pPr>
      <w:pStyle w:val="Coordonnes"/>
      <w:rPr>
        <w:lang w:val="fr-CA"/>
      </w:rPr>
    </w:pPr>
    <w:r>
      <w:rPr>
        <w:lang w:val="fr-CA"/>
      </w:rPr>
      <w:t>{{</w:t>
    </w:r>
    <w:proofErr w:type="spellStart"/>
    <w:r>
      <w:rPr>
        <w:lang w:val="fr-CA"/>
      </w:rPr>
      <w:t>lawyer.name_on_docs</w:t>
    </w:r>
    <w:proofErr w:type="spellEnd"/>
    <w:r>
      <w:rPr>
        <w:lang w:val="fr-CA"/>
      </w:rPr>
      <w:t>}}</w:t>
    </w:r>
  </w:p>
  <w:p w14:paraId="691CD711" w14:textId="77777777" w:rsidR="001A3C61" w:rsidRPr="00403DB3" w:rsidRDefault="001A3C61" w:rsidP="001A3C61">
    <w:pPr>
      <w:pStyle w:val="Coordonnes"/>
      <w:rPr>
        <w:lang w:val="fr-CA"/>
      </w:rPr>
    </w:pPr>
    <w:r w:rsidRPr="00403DB3">
      <w:rPr>
        <w:lang w:val="fr-CA"/>
      </w:rPr>
      <w:t xml:space="preserve">T. </w:t>
    </w:r>
    <w:r>
      <w:rPr>
        <w:lang w:val="fr-CA"/>
      </w:rPr>
      <w:t>{{</w:t>
    </w:r>
    <w:proofErr w:type="spellStart"/>
    <w:proofErr w:type="gramStart"/>
    <w:r>
      <w:rPr>
        <w:lang w:val="fr-CA"/>
      </w:rPr>
      <w:t>lawyer.phone</w:t>
    </w:r>
    <w:proofErr w:type="spellEnd"/>
    <w:proofErr w:type="gramEnd"/>
    <w:r>
      <w:rPr>
        <w:lang w:val="fr-CA"/>
      </w:rPr>
      <w:t>}}</w:t>
    </w:r>
  </w:p>
  <w:p w14:paraId="1273A86E" w14:textId="77777777" w:rsidR="001A3C61" w:rsidRPr="00403DB3" w:rsidRDefault="001A3C61" w:rsidP="001A3C61">
    <w:pPr>
      <w:pStyle w:val="Coordonnes"/>
      <w:rPr>
        <w:rStyle w:val="Strong"/>
        <w:b w:val="0"/>
        <w:bCs w:val="0"/>
        <w:lang w:val="fr-CA"/>
      </w:rPr>
    </w:pPr>
    <w:r w:rsidRPr="00403DB3">
      <w:rPr>
        <w:lang w:val="fr-CA"/>
      </w:rPr>
      <w:t xml:space="preserve">E. </w:t>
    </w:r>
    <w:r>
      <w:rPr>
        <w:lang w:val="fr-CA"/>
      </w:rPr>
      <w:t>{{</w:t>
    </w:r>
    <w:proofErr w:type="spellStart"/>
    <w:proofErr w:type="gramStart"/>
    <w:r>
      <w:rPr>
        <w:lang w:val="fr-CA"/>
      </w:rPr>
      <w:t>lawyer.email</w:t>
    </w:r>
    <w:proofErr w:type="spellEnd"/>
    <w:proofErr w:type="gramEnd"/>
    <w:r>
      <w:rPr>
        <w:lang w:val="fr-CA"/>
      </w:rPr>
      <w:t>}}</w:t>
    </w:r>
  </w:p>
  <w:p w14:paraId="7A114419" w14:textId="77777777" w:rsidR="001A3C61" w:rsidRPr="00D0218C" w:rsidRDefault="001A3C61" w:rsidP="001A3C61">
    <w:pPr>
      <w:pStyle w:val="Coordonnes"/>
      <w:rPr>
        <w:lang w:val="fr-CA"/>
      </w:rPr>
    </w:pPr>
    <w:r w:rsidRPr="00403DB3">
      <w:rPr>
        <w:lang w:val="fr-CA"/>
      </w:rPr>
      <w:t>www.zedlegal.ca</w:t>
    </w:r>
    <w:r w:rsidRPr="001A3C61">
      <w:rPr>
        <w:noProof/>
        <w:color w:val="000000"/>
        <w:lang w:eastAsia="en-CA"/>
      </w:rPr>
      <w:t xml:space="preserve"> </w:t>
    </w:r>
    <w:r w:rsidRPr="001A3C61">
      <w:rPr>
        <w:noProof/>
        <w:color w:val="000000"/>
        <w:lang w:val="fr-CA" w:bidi="fr-FR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0EA0D" w14:textId="59785991" w:rsidR="000E6338" w:rsidRPr="007B7B4A" w:rsidRDefault="000E6338">
    <w:pPr>
      <w:pStyle w:val="Header"/>
      <w:rPr>
        <w:rFonts w:ascii="Century Gothic" w:hAnsi="Century Gothic"/>
        <w:sz w:val="22"/>
        <w:szCs w:val="22"/>
      </w:rPr>
    </w:pPr>
    <w:r w:rsidRPr="007B7B4A">
      <w:rPr>
        <w:rFonts w:ascii="Century Gothic" w:hAnsi="Century Gothic"/>
        <w:sz w:val="22"/>
        <w:szCs w:val="22"/>
      </w:rPr>
      <w:t>{{</w:t>
    </w:r>
    <w:r w:rsidR="002F2ABD" w:rsidRPr="007B7B4A">
      <w:rPr>
        <w:rFonts w:ascii="Century Gothic" w:hAnsi="Century Gothic"/>
        <w:sz w:val="22"/>
        <w:szCs w:val="22"/>
      </w:rPr>
      <w:t xml:space="preserve">p </w:t>
    </w:r>
    <w:proofErr w:type="spellStart"/>
    <w:r w:rsidRPr="007B7B4A">
      <w:rPr>
        <w:rFonts w:ascii="Century Gothic" w:hAnsi="Century Gothic"/>
        <w:sz w:val="22"/>
        <w:szCs w:val="22"/>
      </w:rPr>
      <w:t>letter_head_insert</w:t>
    </w:r>
    <w:proofErr w:type="spellEnd"/>
    <w:r w:rsidRPr="007B7B4A">
      <w:rPr>
        <w:rFonts w:ascii="Century Gothic" w:hAnsi="Century Gothic"/>
        <w:sz w:val="22"/>
        <w:szCs w:val="22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743CF"/>
    <w:multiLevelType w:val="hybridMultilevel"/>
    <w:tmpl w:val="387076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04E3B"/>
    <w:multiLevelType w:val="hybridMultilevel"/>
    <w:tmpl w:val="09762D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9133A"/>
    <w:multiLevelType w:val="hybridMultilevel"/>
    <w:tmpl w:val="9BD840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F2458"/>
    <w:multiLevelType w:val="hybridMultilevel"/>
    <w:tmpl w:val="01EE3FD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doNotTrackMoves/>
  <w:defaultTabStop w:val="720"/>
  <w:doNotHyphenateCaps/>
  <w:drawingGridHorizontalSpacing w:val="57"/>
  <w:displayVerticalDrawingGridEvery w:val="2"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4F3B"/>
    <w:rsid w:val="00044B61"/>
    <w:rsid w:val="00046369"/>
    <w:rsid w:val="00091F29"/>
    <w:rsid w:val="00096142"/>
    <w:rsid w:val="000B7F61"/>
    <w:rsid w:val="000D57BB"/>
    <w:rsid w:val="000D719E"/>
    <w:rsid w:val="000E3F32"/>
    <w:rsid w:val="000E4F3A"/>
    <w:rsid w:val="000E6338"/>
    <w:rsid w:val="00107C75"/>
    <w:rsid w:val="001157ED"/>
    <w:rsid w:val="00134CE3"/>
    <w:rsid w:val="001646EA"/>
    <w:rsid w:val="0017094D"/>
    <w:rsid w:val="001907A1"/>
    <w:rsid w:val="001A3C61"/>
    <w:rsid w:val="001A4770"/>
    <w:rsid w:val="001B0EC6"/>
    <w:rsid w:val="001B4C5B"/>
    <w:rsid w:val="001B4CA8"/>
    <w:rsid w:val="001E1639"/>
    <w:rsid w:val="001F282D"/>
    <w:rsid w:val="00210D5C"/>
    <w:rsid w:val="00266AC5"/>
    <w:rsid w:val="0029022E"/>
    <w:rsid w:val="0029611F"/>
    <w:rsid w:val="00297F72"/>
    <w:rsid w:val="002A5CB7"/>
    <w:rsid w:val="002B0D08"/>
    <w:rsid w:val="002B77E1"/>
    <w:rsid w:val="002D3946"/>
    <w:rsid w:val="002D7D03"/>
    <w:rsid w:val="002E3075"/>
    <w:rsid w:val="002F2ABD"/>
    <w:rsid w:val="00315A4F"/>
    <w:rsid w:val="00331A47"/>
    <w:rsid w:val="00347E0E"/>
    <w:rsid w:val="00350B4F"/>
    <w:rsid w:val="0035479F"/>
    <w:rsid w:val="00370499"/>
    <w:rsid w:val="003778E2"/>
    <w:rsid w:val="003861A2"/>
    <w:rsid w:val="003862FE"/>
    <w:rsid w:val="003B7CF1"/>
    <w:rsid w:val="003C5ED7"/>
    <w:rsid w:val="003E2609"/>
    <w:rsid w:val="00403805"/>
    <w:rsid w:val="004058E1"/>
    <w:rsid w:val="004225C8"/>
    <w:rsid w:val="004625D4"/>
    <w:rsid w:val="0046376A"/>
    <w:rsid w:val="00471C8F"/>
    <w:rsid w:val="004774D8"/>
    <w:rsid w:val="004A1BC2"/>
    <w:rsid w:val="004B0867"/>
    <w:rsid w:val="004D09B5"/>
    <w:rsid w:val="004E407F"/>
    <w:rsid w:val="004F435B"/>
    <w:rsid w:val="005200F3"/>
    <w:rsid w:val="005225A2"/>
    <w:rsid w:val="00523055"/>
    <w:rsid w:val="00561E67"/>
    <w:rsid w:val="00565695"/>
    <w:rsid w:val="005718CF"/>
    <w:rsid w:val="00574155"/>
    <w:rsid w:val="00584CB9"/>
    <w:rsid w:val="005A5D2F"/>
    <w:rsid w:val="005E170F"/>
    <w:rsid w:val="005F6247"/>
    <w:rsid w:val="00600288"/>
    <w:rsid w:val="0060257F"/>
    <w:rsid w:val="006814ED"/>
    <w:rsid w:val="00697B1C"/>
    <w:rsid w:val="006A0148"/>
    <w:rsid w:val="006A3592"/>
    <w:rsid w:val="006C52BB"/>
    <w:rsid w:val="006D1694"/>
    <w:rsid w:val="006E4B42"/>
    <w:rsid w:val="0070324D"/>
    <w:rsid w:val="00711530"/>
    <w:rsid w:val="00714E9B"/>
    <w:rsid w:val="00740933"/>
    <w:rsid w:val="00773612"/>
    <w:rsid w:val="00784B36"/>
    <w:rsid w:val="007A36D5"/>
    <w:rsid w:val="007B43C5"/>
    <w:rsid w:val="007B7B4A"/>
    <w:rsid w:val="007B7DC6"/>
    <w:rsid w:val="007C09A9"/>
    <w:rsid w:val="007C3EBF"/>
    <w:rsid w:val="007D6322"/>
    <w:rsid w:val="00801AEC"/>
    <w:rsid w:val="0083531A"/>
    <w:rsid w:val="00856DF8"/>
    <w:rsid w:val="008804F7"/>
    <w:rsid w:val="00883622"/>
    <w:rsid w:val="008D2A8D"/>
    <w:rsid w:val="008D612E"/>
    <w:rsid w:val="008F54F0"/>
    <w:rsid w:val="009136A3"/>
    <w:rsid w:val="00913BBA"/>
    <w:rsid w:val="00941FF3"/>
    <w:rsid w:val="0094302B"/>
    <w:rsid w:val="00953909"/>
    <w:rsid w:val="00961A11"/>
    <w:rsid w:val="009709A9"/>
    <w:rsid w:val="00974BD4"/>
    <w:rsid w:val="00986D33"/>
    <w:rsid w:val="009966A7"/>
    <w:rsid w:val="009C4F3B"/>
    <w:rsid w:val="009C6B9F"/>
    <w:rsid w:val="009E478D"/>
    <w:rsid w:val="00A25C8C"/>
    <w:rsid w:val="00A3350C"/>
    <w:rsid w:val="00A36450"/>
    <w:rsid w:val="00A56628"/>
    <w:rsid w:val="00A67F39"/>
    <w:rsid w:val="00A71DA4"/>
    <w:rsid w:val="00A7295A"/>
    <w:rsid w:val="00A90A61"/>
    <w:rsid w:val="00AA1253"/>
    <w:rsid w:val="00AC5D24"/>
    <w:rsid w:val="00AD2558"/>
    <w:rsid w:val="00AF02DC"/>
    <w:rsid w:val="00B006FC"/>
    <w:rsid w:val="00B01CD0"/>
    <w:rsid w:val="00B32F30"/>
    <w:rsid w:val="00B42839"/>
    <w:rsid w:val="00B6712D"/>
    <w:rsid w:val="00B67829"/>
    <w:rsid w:val="00B74AD3"/>
    <w:rsid w:val="00BB65CB"/>
    <w:rsid w:val="00BD255B"/>
    <w:rsid w:val="00BD6354"/>
    <w:rsid w:val="00BD6801"/>
    <w:rsid w:val="00BF11D1"/>
    <w:rsid w:val="00BF4302"/>
    <w:rsid w:val="00BF6BB5"/>
    <w:rsid w:val="00C0109A"/>
    <w:rsid w:val="00C045F7"/>
    <w:rsid w:val="00C17377"/>
    <w:rsid w:val="00C17A0D"/>
    <w:rsid w:val="00C75783"/>
    <w:rsid w:val="00CB0BBE"/>
    <w:rsid w:val="00CC6304"/>
    <w:rsid w:val="00CD2F85"/>
    <w:rsid w:val="00CD730A"/>
    <w:rsid w:val="00CF37C2"/>
    <w:rsid w:val="00CF6FA4"/>
    <w:rsid w:val="00D41DBF"/>
    <w:rsid w:val="00D46FC9"/>
    <w:rsid w:val="00D47358"/>
    <w:rsid w:val="00D53F32"/>
    <w:rsid w:val="00D60E38"/>
    <w:rsid w:val="00D65AD2"/>
    <w:rsid w:val="00D81EE9"/>
    <w:rsid w:val="00D83634"/>
    <w:rsid w:val="00DA6FE8"/>
    <w:rsid w:val="00DB4295"/>
    <w:rsid w:val="00DB4CAD"/>
    <w:rsid w:val="00DD3596"/>
    <w:rsid w:val="00DE5922"/>
    <w:rsid w:val="00DF2346"/>
    <w:rsid w:val="00E026B6"/>
    <w:rsid w:val="00E03834"/>
    <w:rsid w:val="00E14009"/>
    <w:rsid w:val="00E14BAF"/>
    <w:rsid w:val="00E20BA4"/>
    <w:rsid w:val="00E21B1D"/>
    <w:rsid w:val="00E84705"/>
    <w:rsid w:val="00E84E7A"/>
    <w:rsid w:val="00E9204B"/>
    <w:rsid w:val="00EB06CF"/>
    <w:rsid w:val="00ED31D7"/>
    <w:rsid w:val="00F0192A"/>
    <w:rsid w:val="00F405B9"/>
    <w:rsid w:val="00F42E8D"/>
    <w:rsid w:val="00F4315E"/>
    <w:rsid w:val="00F51EBD"/>
    <w:rsid w:val="00F72924"/>
    <w:rsid w:val="00F73929"/>
    <w:rsid w:val="00F875F3"/>
    <w:rsid w:val="00FC47C6"/>
    <w:rsid w:val="00FE1ADC"/>
    <w:rsid w:val="00FE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EFC34C"/>
  <w14:defaultImageDpi w14:val="0"/>
  <w15:docId w15:val="{451D3A23-4EDD-4790-A188-A64715B4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805"/>
    <w:rPr>
      <w:rFonts w:ascii="Arial" w:hAnsi="Arial" w:cs="Arial"/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customStyle="1" w:styleId="ReturnAddress">
    <w:name w:val="Return Address"/>
    <w:basedOn w:val="Normal"/>
    <w:uiPriority w:val="99"/>
    <w:pPr>
      <w:keepLines/>
      <w:framePr w:w="3413" w:h="1022" w:hRule="exact" w:hSpace="187" w:wrap="notBeside" w:vAnchor="page" w:hAnchor="page" w:xAlign="right" w:y="721" w:anchorLock="1"/>
      <w:spacing w:line="200" w:lineRule="atLeast"/>
    </w:pPr>
    <w:rPr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HeaderChar">
    <w:name w:val="Header Char"/>
    <w:link w:val="Header"/>
    <w:uiPriority w:val="99"/>
    <w:locked/>
    <w:rPr>
      <w:rFonts w:ascii="Arial" w:hAnsi="Arial" w:cs="Arial"/>
      <w:lang w:val="en-US" w:eastAsia="en-US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Pr>
      <w:rFonts w:ascii="Arial" w:hAnsi="Arial" w:cs="Arial"/>
      <w:lang w:val="en-US" w:eastAsia="en-US"/>
    </w:rPr>
  </w:style>
  <w:style w:type="table" w:styleId="TableGrid">
    <w:name w:val="Table Grid"/>
    <w:basedOn w:val="TableNormal"/>
    <w:uiPriority w:val="59"/>
    <w:rsid w:val="009C4F3B"/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rsid w:val="004F435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4F435B"/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rsid w:val="004F435B"/>
    <w:rPr>
      <w:rFonts w:ascii="Arial" w:hAnsi="Arial" w:cs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F435B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rsid w:val="004F435B"/>
    <w:rPr>
      <w:rFonts w:ascii="Arial" w:hAnsi="Arial" w:cs="Arial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35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435B"/>
    <w:rPr>
      <w:sz w:val="18"/>
      <w:szCs w:val="18"/>
    </w:rPr>
  </w:style>
  <w:style w:type="character" w:styleId="Strong">
    <w:name w:val="Strong"/>
    <w:uiPriority w:val="1"/>
    <w:qFormat/>
    <w:rsid w:val="007D6322"/>
    <w:rPr>
      <w:b/>
      <w:bCs/>
    </w:rPr>
  </w:style>
  <w:style w:type="paragraph" w:customStyle="1" w:styleId="Coordonnes">
    <w:name w:val="Coordonnées"/>
    <w:basedOn w:val="Normal"/>
    <w:uiPriority w:val="1"/>
    <w:qFormat/>
    <w:rsid w:val="007D6322"/>
    <w:pPr>
      <w:spacing w:line="259" w:lineRule="auto"/>
    </w:pPr>
    <w:rPr>
      <w:rFonts w:ascii="Century Gothic" w:eastAsia="Century Gothic" w:hAnsi="Century Gothic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8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443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 Template Proposal</vt:lpstr>
    </vt:vector>
  </TitlesOfParts>
  <Company>Granville Software Inc.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Template Proposal</dc:title>
  <dc:subject/>
  <dc:creator>Doug Miller</dc:creator>
  <cp:keywords/>
  <dc:description/>
  <cp:lastModifiedBy>Remindex</cp:lastModifiedBy>
  <cp:revision>75</cp:revision>
  <cp:lastPrinted>2008-12-29T20:26:00Z</cp:lastPrinted>
  <dcterms:created xsi:type="dcterms:W3CDTF">2018-07-27T19:37:00Z</dcterms:created>
  <dcterms:modified xsi:type="dcterms:W3CDTF">2021-10-19T18:47:00Z</dcterms:modified>
</cp:coreProperties>
</file>