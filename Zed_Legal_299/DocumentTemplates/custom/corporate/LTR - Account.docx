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3A694" w14:textId="77777777" w:rsidR="00E00633" w:rsidRPr="009A1D6E" w:rsidRDefault="00E00633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r w:rsidRPr="009A1D6E">
        <w:rPr>
          <w:rFonts w:ascii="Century Gothic" w:hAnsi="Century Gothic"/>
          <w:i/>
        </w:rPr>
        <w:t>To:</w:t>
      </w:r>
      <w:r w:rsidRPr="009A1D6E">
        <w:rPr>
          <w:rFonts w:ascii="Century Gothic" w:hAnsi="Century Gothic"/>
          <w:i/>
        </w:rPr>
        <w:tab/>
      </w:r>
      <w:proofErr w:type="gramStart"/>
      <w:r w:rsidR="00737BD3" w:rsidRPr="009A1D6E">
        <w:rPr>
          <w:rFonts w:ascii="Century Gothic" w:hAnsi="Century Gothic"/>
          <w:b/>
        </w:rPr>
        <w:t>{{</w:t>
      </w:r>
      <w:r w:rsidRPr="009A1D6E">
        <w:rPr>
          <w:rFonts w:ascii="Century Gothic" w:hAnsi="Century Gothic"/>
          <w:b/>
        </w:rPr>
        <w:t xml:space="preserve"> corp.name</w:t>
      </w:r>
      <w:proofErr w:type="gramEnd"/>
      <w:r w:rsidRPr="009A1D6E">
        <w:rPr>
          <w:rFonts w:ascii="Century Gothic" w:hAnsi="Century Gothic"/>
          <w:b/>
        </w:rPr>
        <w:t xml:space="preserve"> </w:t>
      </w:r>
      <w:r w:rsidR="00737BD3" w:rsidRPr="009A1D6E">
        <w:rPr>
          <w:rFonts w:ascii="Century Gothic" w:hAnsi="Century Gothic"/>
          <w:b/>
        </w:rPr>
        <w:t>}}</w:t>
      </w:r>
      <w:r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i/>
        </w:rPr>
        <w:t>File No.:</w:t>
      </w:r>
      <w:r w:rsidRPr="009A1D6E">
        <w:rPr>
          <w:rFonts w:ascii="Century Gothic" w:hAnsi="Century Gothic"/>
          <w:i/>
        </w:rPr>
        <w:tab/>
      </w:r>
      <w:r w:rsidR="00737BD3" w:rsidRPr="009A1D6E">
        <w:rPr>
          <w:rFonts w:ascii="Century Gothic" w:hAnsi="Century Gothic"/>
        </w:rPr>
        <w:t>{{</w:t>
      </w:r>
      <w:r w:rsidR="00717D43" w:rsidRPr="009A1D6E">
        <w:rPr>
          <w:rFonts w:ascii="Century Gothic" w:hAnsi="Century Gothic"/>
        </w:rPr>
        <w:t xml:space="preserve"> </w:t>
      </w:r>
      <w:proofErr w:type="spellStart"/>
      <w:r w:rsidRPr="009A1D6E">
        <w:rPr>
          <w:rFonts w:ascii="Century Gothic" w:hAnsi="Century Gothic"/>
        </w:rPr>
        <w:t>corp.matter_number</w:t>
      </w:r>
      <w:proofErr w:type="spellEnd"/>
      <w:r w:rsidR="00717D43" w:rsidRPr="009A1D6E">
        <w:rPr>
          <w:rFonts w:ascii="Century Gothic" w:hAnsi="Century Gothic"/>
        </w:rPr>
        <w:t xml:space="preserve"> </w:t>
      </w:r>
      <w:r w:rsidR="00737BD3" w:rsidRPr="009A1D6E">
        <w:rPr>
          <w:rFonts w:ascii="Century Gothic" w:hAnsi="Century Gothic"/>
        </w:rPr>
        <w:t>}}</w:t>
      </w:r>
    </w:p>
    <w:p w14:paraId="65FA3F33" w14:textId="77777777" w:rsidR="00E00633" w:rsidRPr="009A1D6E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proofErr w:type="spellStart"/>
      <w:proofErr w:type="gramStart"/>
      <w:r w:rsidR="00E00633" w:rsidRPr="009A1D6E">
        <w:rPr>
          <w:rFonts w:ascii="Century Gothic" w:hAnsi="Century Gothic"/>
        </w:rPr>
        <w:t>corp.mailing</w:t>
      </w:r>
      <w:proofErr w:type="gramEnd"/>
      <w:r w:rsidR="00E00633" w:rsidRPr="009A1D6E">
        <w:rPr>
          <w:rFonts w:ascii="Century Gothic" w:hAnsi="Century Gothic"/>
        </w:rPr>
        <w:t>_address</w:t>
      </w:r>
      <w:proofErr w:type="spellEnd"/>
      <w:r w:rsidRPr="009A1D6E">
        <w:rPr>
          <w:rFonts w:ascii="Century Gothic" w:hAnsi="Century Gothic"/>
        </w:rPr>
        <w:t>}}</w:t>
      </w:r>
      <w:r w:rsidR="00E00633" w:rsidRPr="009A1D6E">
        <w:rPr>
          <w:rFonts w:ascii="Century Gothic" w:hAnsi="Century Gothic"/>
        </w:rPr>
        <w:tab/>
      </w:r>
      <w:r w:rsidR="00E00633" w:rsidRPr="009A1D6E">
        <w:rPr>
          <w:rFonts w:ascii="Century Gothic" w:hAnsi="Century Gothic"/>
          <w:i/>
        </w:rPr>
        <w:t>Date:</w:t>
      </w:r>
      <w:r w:rsidR="00E00633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</w:rPr>
        <w:t>{{</w:t>
      </w:r>
      <w:proofErr w:type="spellStart"/>
      <w:r w:rsidR="00E00633" w:rsidRPr="009A1D6E">
        <w:rPr>
          <w:rFonts w:ascii="Century Gothic" w:hAnsi="Century Gothic"/>
        </w:rPr>
        <w:t>TODAY|toDate</w:t>
      </w:r>
      <w:proofErr w:type="spellEnd"/>
      <w:r w:rsidR="00E00633" w:rsidRPr="009A1D6E">
        <w:rPr>
          <w:rFonts w:ascii="Century Gothic" w:hAnsi="Century Gothic"/>
        </w:rPr>
        <w:t>("June 3, 1990")</w:t>
      </w:r>
      <w:r w:rsidRPr="009A1D6E">
        <w:rPr>
          <w:rFonts w:ascii="Century Gothic" w:hAnsi="Century Gothic"/>
        </w:rPr>
        <w:t>}}</w:t>
      </w:r>
    </w:p>
    <w:p w14:paraId="4C5773A6" w14:textId="77777777" w:rsidR="00E00633" w:rsidRPr="009A1D6E" w:rsidRDefault="00E00633" w:rsidP="00E00633">
      <w:pPr>
        <w:tabs>
          <w:tab w:val="left" w:pos="720"/>
          <w:tab w:val="left" w:pos="6480"/>
          <w:tab w:val="left" w:pos="7560"/>
        </w:tabs>
        <w:rPr>
          <w:rFonts w:ascii="Century Gothic" w:hAnsi="Century Gothic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AC2B26" w:rsidRPr="009A1D6E" w14:paraId="652A03E9" w14:textId="77777777" w:rsidTr="00515113">
        <w:tc>
          <w:tcPr>
            <w:tcW w:w="696" w:type="dxa"/>
          </w:tcPr>
          <w:p w14:paraId="51FC8544" w14:textId="77777777" w:rsidR="00AC2B26" w:rsidRPr="009A1D6E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bookmarkStart w:id="0" w:name="OLE_LINK11"/>
            <w:bookmarkStart w:id="1" w:name="OLE_LINK12"/>
            <w:r w:rsidRPr="009A1D6E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14:paraId="5F915300" w14:textId="77777777" w:rsidR="00AC2B26" w:rsidRPr="009A1D6E" w:rsidRDefault="00AC2B26" w:rsidP="00E00633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9A1D6E">
              <w:rPr>
                <w:rFonts w:ascii="Century Gothic" w:hAnsi="Century Gothic"/>
                <w:b/>
                <w:bCs/>
              </w:rPr>
              <w:t>{{</w:t>
            </w:r>
            <w:proofErr w:type="spellStart"/>
            <w:r w:rsidRPr="009A1D6E">
              <w:rPr>
                <w:rFonts w:ascii="Century Gothic" w:hAnsi="Century Gothic"/>
                <w:b/>
                <w:bCs/>
              </w:rPr>
              <w:t>re_line</w:t>
            </w:r>
            <w:proofErr w:type="spellEnd"/>
            <w:r w:rsidRPr="009A1D6E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bookmarkEnd w:id="0"/>
    <w:bookmarkEnd w:id="1"/>
    <w:p w14:paraId="17E4E47A" w14:textId="77777777" w:rsidR="00EA5E80" w:rsidRPr="009A1D6E" w:rsidRDefault="00E00633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9A1D6E">
        <w:rPr>
          <w:rFonts w:ascii="Century Gothic" w:hAnsi="Century Gothic"/>
          <w:b/>
          <w:bCs/>
          <w:i/>
          <w:iCs/>
          <w:smallCaps/>
          <w:sz w:val="28"/>
          <w:szCs w:val="28"/>
        </w:rPr>
        <w:t>Statement of Account</w:t>
      </w:r>
    </w:p>
    <w:p w14:paraId="431DE633" w14:textId="77777777" w:rsidR="00347ACB" w:rsidRPr="009A1D6E" w:rsidRDefault="00737BD3">
      <w:pPr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proofErr w:type="spellStart"/>
      <w:proofErr w:type="gramStart"/>
      <w:r w:rsidR="006614DA" w:rsidRPr="009A1D6E">
        <w:rPr>
          <w:rFonts w:ascii="Century Gothic" w:hAnsi="Century Gothic"/>
        </w:rPr>
        <w:t>account.description</w:t>
      </w:r>
      <w:proofErr w:type="spellEnd"/>
      <w:proofErr w:type="gramEnd"/>
      <w:r w:rsidRPr="009A1D6E">
        <w:rPr>
          <w:rFonts w:ascii="Century Gothic" w:hAnsi="Century Gothic"/>
        </w:rPr>
        <w:t>}}</w:t>
      </w:r>
    </w:p>
    <w:p w14:paraId="6D15101C" w14:textId="77777777" w:rsidR="00A01F51" w:rsidRPr="009A1D6E" w:rsidRDefault="00A01F51" w:rsidP="00E00633">
      <w:pPr>
        <w:spacing w:before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Our Fees:</w:t>
      </w:r>
    </w:p>
    <w:p w14:paraId="5C17FD5A" w14:textId="77777777" w:rsidR="00A01F51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6614DA" w:rsidRPr="009A1D6E">
        <w:rPr>
          <w:rFonts w:ascii="Century Gothic" w:hAnsi="Century Gothic"/>
        </w:rPr>
        <w:t xml:space="preserve">p for fee in </w:t>
      </w:r>
      <w:proofErr w:type="spellStart"/>
      <w:proofErr w:type="gramStart"/>
      <w:r w:rsidR="006614DA" w:rsidRPr="009A1D6E">
        <w:rPr>
          <w:rFonts w:ascii="Century Gothic" w:hAnsi="Century Gothic"/>
        </w:rPr>
        <w:t>account.fees</w:t>
      </w:r>
      <w:proofErr w:type="spellEnd"/>
      <w:proofErr w:type="gramEnd"/>
      <w:r w:rsidR="006614DA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1F5F5737" w14:textId="77777777" w:rsidR="00E00633" w:rsidRPr="009A1D6E" w:rsidRDefault="00737BD3" w:rsidP="001D737E">
      <w:pPr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r w:rsidR="00E00633" w:rsidRPr="009A1D6E">
        <w:rPr>
          <w:rFonts w:ascii="Century Gothic" w:hAnsi="Century Gothic"/>
        </w:rPr>
        <w:t>fee.name</w:t>
      </w:r>
      <w:r w:rsidRPr="009A1D6E">
        <w:rPr>
          <w:rFonts w:ascii="Century Gothic" w:hAnsi="Century Gothic"/>
        </w:rPr>
        <w:t>}}</w:t>
      </w:r>
      <w:r w:rsidR="00E00633" w:rsidRPr="009A1D6E">
        <w:rPr>
          <w:rFonts w:ascii="Century Gothic" w:hAnsi="Century Gothic"/>
        </w:rPr>
        <w:tab/>
      </w:r>
      <w:r w:rsidR="001D737E" w:rsidRPr="009A1D6E">
        <w:rPr>
          <w:rFonts w:ascii="Century Gothic" w:hAnsi="Century Gothic"/>
        </w:rPr>
        <w:ptab w:relativeTo="margin" w:alignment="right" w:leader="none"/>
      </w:r>
      <w:r w:rsidRPr="009A1D6E">
        <w:rPr>
          <w:rFonts w:ascii="Century Gothic" w:hAnsi="Century Gothic"/>
        </w:rPr>
        <w:t>{{</w:t>
      </w:r>
      <w:proofErr w:type="spellStart"/>
      <w:r w:rsidR="00E00633" w:rsidRPr="009A1D6E">
        <w:rPr>
          <w:rFonts w:ascii="Century Gothic" w:hAnsi="Century Gothic"/>
        </w:rPr>
        <w:t>fee.value|money</w:t>
      </w:r>
      <w:proofErr w:type="spellEnd"/>
      <w:r w:rsidRPr="009A1D6E">
        <w:rPr>
          <w:rFonts w:ascii="Century Gothic" w:hAnsi="Century Gothic"/>
        </w:rPr>
        <w:t>}}</w:t>
      </w:r>
    </w:p>
    <w:p w14:paraId="27A19394" w14:textId="77777777" w:rsidR="006614DA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C47F18" w:rsidRPr="009A1D6E">
        <w:rPr>
          <w:rFonts w:ascii="Century Gothic" w:hAnsi="Century Gothic"/>
        </w:rPr>
        <w:t>p</w:t>
      </w:r>
      <w:r w:rsidR="006614DA" w:rsidRPr="009A1D6E">
        <w:rPr>
          <w:rFonts w:ascii="Century Gothic" w:hAnsi="Century Gothic"/>
        </w:rPr>
        <w:t xml:space="preserve"> </w:t>
      </w:r>
      <w:proofErr w:type="spellStart"/>
      <w:r w:rsidR="006614DA" w:rsidRPr="009A1D6E">
        <w:rPr>
          <w:rFonts w:ascii="Century Gothic" w:hAnsi="Century Gothic"/>
        </w:rPr>
        <w:t>endfor</w:t>
      </w:r>
      <w:proofErr w:type="spellEnd"/>
      <w:r w:rsidR="006614DA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7CA749E3" w14:textId="77777777" w:rsidR="00C939A5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AE382C" w:rsidRPr="009A1D6E">
        <w:rPr>
          <w:rFonts w:ascii="Century Gothic" w:hAnsi="Century Gothic"/>
        </w:rPr>
        <w:t>p</w:t>
      </w:r>
      <w:r w:rsidR="006614DA" w:rsidRPr="009A1D6E">
        <w:rPr>
          <w:rFonts w:ascii="Century Gothic" w:hAnsi="Century Gothic"/>
        </w:rPr>
        <w:t xml:space="preserve"> if </w:t>
      </w:r>
      <w:proofErr w:type="spellStart"/>
      <w:r w:rsidR="006614DA" w:rsidRPr="009A1D6E">
        <w:rPr>
          <w:rFonts w:ascii="Century Gothic" w:hAnsi="Century Gothic"/>
        </w:rPr>
        <w:t>charges_total</w:t>
      </w:r>
      <w:proofErr w:type="spellEnd"/>
      <w:r w:rsidR="006614DA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38CA815A" w14:textId="77777777" w:rsidR="00347ACB" w:rsidRPr="009A1D6E" w:rsidRDefault="00347ACB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Other Charges:</w:t>
      </w:r>
    </w:p>
    <w:p w14:paraId="4BD12526" w14:textId="77777777" w:rsidR="00347ACB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6614DA" w:rsidRPr="009A1D6E">
        <w:rPr>
          <w:rFonts w:ascii="Century Gothic" w:hAnsi="Century Gothic"/>
        </w:rPr>
        <w:t xml:space="preserve">p for charge in </w:t>
      </w:r>
      <w:proofErr w:type="spellStart"/>
      <w:proofErr w:type="gramStart"/>
      <w:r w:rsidR="006614DA" w:rsidRPr="009A1D6E">
        <w:rPr>
          <w:rFonts w:ascii="Century Gothic" w:hAnsi="Century Gothic"/>
        </w:rPr>
        <w:t>account.charges</w:t>
      </w:r>
      <w:proofErr w:type="spellEnd"/>
      <w:proofErr w:type="gramEnd"/>
      <w:r w:rsidR="006614DA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318AF946" w14:textId="77777777" w:rsidR="00363F00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363F00" w:rsidRPr="009A1D6E">
        <w:rPr>
          <w:rFonts w:ascii="Century Gothic" w:hAnsi="Century Gothic"/>
        </w:rPr>
        <w:t xml:space="preserve">p if </w:t>
      </w:r>
      <w:proofErr w:type="spellStart"/>
      <w:proofErr w:type="gramStart"/>
      <w:r w:rsidR="00363F00" w:rsidRPr="009A1D6E">
        <w:rPr>
          <w:rFonts w:ascii="Century Gothic" w:hAnsi="Century Gothic"/>
        </w:rPr>
        <w:t>loop.last</w:t>
      </w:r>
      <w:proofErr w:type="spellEnd"/>
      <w:proofErr w:type="gramEnd"/>
      <w:r w:rsidR="00363F00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3B89BD6F" w14:textId="77777777" w:rsidR="00E00633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r w:rsidR="00E00633" w:rsidRPr="009A1D6E">
        <w:rPr>
          <w:rFonts w:ascii="Century Gothic" w:hAnsi="Century Gothic"/>
        </w:rPr>
        <w:t>charge.name</w:t>
      </w:r>
      <w:r w:rsidRPr="009A1D6E">
        <w:rPr>
          <w:rFonts w:ascii="Century Gothic" w:hAnsi="Century Gothic"/>
        </w:rPr>
        <w:t>}}</w:t>
      </w:r>
      <w:r w:rsidR="00E00633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u w:val="single"/>
        </w:rPr>
        <w:t>{{</w:t>
      </w:r>
      <w:proofErr w:type="spellStart"/>
      <w:r w:rsidR="00E00633" w:rsidRPr="009A1D6E">
        <w:rPr>
          <w:rFonts w:ascii="Century Gothic" w:hAnsi="Century Gothic"/>
          <w:u w:val="single"/>
        </w:rPr>
        <w:t>charge.value|money</w:t>
      </w:r>
      <w:proofErr w:type="spellEnd"/>
      <w:r w:rsidRPr="009A1D6E">
        <w:rPr>
          <w:rFonts w:ascii="Century Gothic" w:hAnsi="Century Gothic"/>
          <w:u w:val="single"/>
        </w:rPr>
        <w:t>}}</w:t>
      </w:r>
    </w:p>
    <w:p w14:paraId="2E351E59" w14:textId="77777777" w:rsidR="00363F00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363F00" w:rsidRPr="009A1D6E">
        <w:rPr>
          <w:rFonts w:ascii="Century Gothic" w:hAnsi="Century Gothic"/>
        </w:rPr>
        <w:t>p else</w:t>
      </w:r>
      <w:r w:rsidRPr="009A1D6E">
        <w:rPr>
          <w:rFonts w:ascii="Century Gothic" w:hAnsi="Century Gothic"/>
        </w:rPr>
        <w:t>%}</w:t>
      </w:r>
    </w:p>
    <w:p w14:paraId="46D9F9B3" w14:textId="77777777" w:rsidR="00363F00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r w:rsidR="00363F00" w:rsidRPr="009A1D6E">
        <w:rPr>
          <w:rFonts w:ascii="Century Gothic" w:hAnsi="Century Gothic"/>
        </w:rPr>
        <w:t>charge.name</w:t>
      </w:r>
      <w:r w:rsidRPr="009A1D6E">
        <w:rPr>
          <w:rFonts w:ascii="Century Gothic" w:hAnsi="Century Gothic"/>
        </w:rPr>
        <w:t>}}</w:t>
      </w:r>
      <w:r w:rsidR="00363F00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</w:rPr>
        <w:t>{{</w:t>
      </w:r>
      <w:proofErr w:type="spellStart"/>
      <w:r w:rsidR="00363F00" w:rsidRPr="009A1D6E">
        <w:rPr>
          <w:rFonts w:ascii="Century Gothic" w:hAnsi="Century Gothic"/>
        </w:rPr>
        <w:t>charge.value|</w:t>
      </w:r>
      <w:proofErr w:type="gramStart"/>
      <w:r w:rsidR="00363F00" w:rsidRPr="009A1D6E">
        <w:rPr>
          <w:rFonts w:ascii="Century Gothic" w:hAnsi="Century Gothic"/>
        </w:rPr>
        <w:t>money</w:t>
      </w:r>
      <w:proofErr w:type="spellEnd"/>
      <w:r w:rsidR="00363F00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}</w:t>
      </w:r>
      <w:proofErr w:type="gramEnd"/>
      <w:r w:rsidRPr="009A1D6E">
        <w:rPr>
          <w:rFonts w:ascii="Century Gothic" w:hAnsi="Century Gothic"/>
        </w:rPr>
        <w:t>}</w:t>
      </w:r>
    </w:p>
    <w:p w14:paraId="334D18CD" w14:textId="77777777" w:rsidR="00363F00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363F00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2FBD42F8" w14:textId="77777777" w:rsidR="005F426F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C47F18" w:rsidRPr="009A1D6E">
        <w:rPr>
          <w:rFonts w:ascii="Century Gothic" w:hAnsi="Century Gothic"/>
        </w:rPr>
        <w:t>p</w:t>
      </w:r>
      <w:r w:rsidR="00AE382C" w:rsidRPr="009A1D6E">
        <w:rPr>
          <w:rFonts w:ascii="Century Gothic" w:hAnsi="Century Gothic"/>
        </w:rPr>
        <w:t xml:space="preserve"> </w:t>
      </w:r>
      <w:proofErr w:type="spellStart"/>
      <w:r w:rsidR="00AE382C" w:rsidRPr="009A1D6E">
        <w:rPr>
          <w:rFonts w:ascii="Century Gothic" w:hAnsi="Century Gothic"/>
        </w:rPr>
        <w:t>endfor</w:t>
      </w:r>
      <w:proofErr w:type="spellEnd"/>
      <w:r w:rsidR="00AE382C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0ABEFD69" w14:textId="77777777" w:rsidR="00E00633" w:rsidRPr="009A1D6E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</w:rPr>
        <w:tab/>
        <w:t>Total Other Charges</w:t>
      </w:r>
      <w:r w:rsidRPr="009A1D6E">
        <w:rPr>
          <w:rFonts w:ascii="Century Gothic" w:hAnsi="Century Gothic"/>
        </w:rPr>
        <w:tab/>
      </w:r>
      <w:r w:rsidR="001D737E" w:rsidRPr="009A1D6E">
        <w:rPr>
          <w:rFonts w:ascii="Century Gothic" w:hAnsi="Century Gothic"/>
        </w:rPr>
        <w:ptab w:relativeTo="margin" w:alignment="right" w:leader="none"/>
      </w:r>
      <w:r w:rsidR="00737BD3" w:rsidRPr="009A1D6E">
        <w:rPr>
          <w:rFonts w:ascii="Century Gothic" w:hAnsi="Century Gothic"/>
          <w:u w:val="single"/>
        </w:rPr>
        <w:t>{{</w:t>
      </w:r>
      <w:proofErr w:type="spellStart"/>
      <w:r w:rsidRPr="009A1D6E">
        <w:rPr>
          <w:rFonts w:ascii="Century Gothic" w:hAnsi="Century Gothic"/>
          <w:u w:val="single"/>
        </w:rPr>
        <w:t>charges_total|money</w:t>
      </w:r>
      <w:proofErr w:type="spellEnd"/>
      <w:r w:rsidR="00737BD3" w:rsidRPr="009A1D6E">
        <w:rPr>
          <w:rFonts w:ascii="Century Gothic" w:hAnsi="Century Gothic"/>
          <w:u w:val="single"/>
        </w:rPr>
        <w:t>}}</w:t>
      </w:r>
    </w:p>
    <w:p w14:paraId="5C0C6C66" w14:textId="77777777" w:rsidR="00E00633" w:rsidRPr="009A1D6E" w:rsidRDefault="00E00633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ab/>
        <w:t>Total Fees and Other Charges</w:t>
      </w:r>
      <w:r w:rsidRPr="009A1D6E">
        <w:rPr>
          <w:rFonts w:ascii="Century Gothic" w:hAnsi="Century Gothic"/>
        </w:rPr>
        <w:tab/>
      </w:r>
      <w:r w:rsidR="001D737E" w:rsidRPr="009A1D6E">
        <w:rPr>
          <w:rFonts w:ascii="Century Gothic" w:hAnsi="Century Gothic"/>
        </w:rPr>
        <w:ptab w:relativeTo="margin" w:alignment="right" w:leader="none"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fees_and_charges_total|money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63A77B4A" w14:textId="77777777" w:rsidR="00AE382C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AE382C" w:rsidRPr="009A1D6E">
        <w:rPr>
          <w:rFonts w:ascii="Century Gothic" w:hAnsi="Century Gothic"/>
        </w:rPr>
        <w:t>p endif</w:t>
      </w:r>
      <w:r w:rsidR="00673D9B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2B31B7DA" w14:textId="77777777" w:rsidR="00C939A5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AE382C" w:rsidRPr="009A1D6E">
        <w:rPr>
          <w:rFonts w:ascii="Century Gothic" w:hAnsi="Century Gothic"/>
        </w:rPr>
        <w:t xml:space="preserve">p if </w:t>
      </w:r>
      <w:proofErr w:type="spellStart"/>
      <w:r w:rsidR="00AE382C" w:rsidRPr="009A1D6E">
        <w:rPr>
          <w:rFonts w:ascii="Century Gothic" w:hAnsi="Century Gothic"/>
        </w:rPr>
        <w:t>disb_total</w:t>
      </w:r>
      <w:proofErr w:type="spellEnd"/>
      <w:r w:rsidR="00AE382C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2D66E43D" w14:textId="77777777" w:rsidR="00347ACB" w:rsidRPr="009A1D6E" w:rsidRDefault="00347ACB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Disbursements:</w:t>
      </w:r>
    </w:p>
    <w:p w14:paraId="5F4EBAEB" w14:textId="77777777" w:rsidR="009B41AE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AE382C" w:rsidRPr="009A1D6E">
        <w:rPr>
          <w:rFonts w:ascii="Century Gothic" w:hAnsi="Century Gothic"/>
        </w:rPr>
        <w:t xml:space="preserve">p for </w:t>
      </w:r>
      <w:proofErr w:type="spellStart"/>
      <w:r w:rsidR="00AE382C" w:rsidRPr="009A1D6E">
        <w:rPr>
          <w:rFonts w:ascii="Century Gothic" w:hAnsi="Century Gothic"/>
        </w:rPr>
        <w:t>disb</w:t>
      </w:r>
      <w:proofErr w:type="spellEnd"/>
      <w:r w:rsidR="00AE382C" w:rsidRPr="009A1D6E">
        <w:rPr>
          <w:rFonts w:ascii="Century Gothic" w:hAnsi="Century Gothic"/>
        </w:rPr>
        <w:t xml:space="preserve"> in </w:t>
      </w:r>
      <w:proofErr w:type="spellStart"/>
      <w:proofErr w:type="gramStart"/>
      <w:r w:rsidR="00AE382C" w:rsidRPr="009A1D6E">
        <w:rPr>
          <w:rFonts w:ascii="Century Gothic" w:hAnsi="Century Gothic"/>
        </w:rPr>
        <w:t>account.disb</w:t>
      </w:r>
      <w:proofErr w:type="spellEnd"/>
      <w:proofErr w:type="gramEnd"/>
      <w:r w:rsidR="007904F8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6A65C380" w14:textId="77777777" w:rsidR="00737BD3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 xml:space="preserve">{%p if </w:t>
      </w:r>
      <w:proofErr w:type="spellStart"/>
      <w:proofErr w:type="gramStart"/>
      <w:r w:rsidRPr="009A1D6E">
        <w:rPr>
          <w:rFonts w:ascii="Century Gothic" w:hAnsi="Century Gothic"/>
        </w:rPr>
        <w:t>loop.last</w:t>
      </w:r>
      <w:proofErr w:type="spellEnd"/>
      <w:proofErr w:type="gramEnd"/>
      <w:r w:rsidRPr="009A1D6E">
        <w:rPr>
          <w:rFonts w:ascii="Century Gothic" w:hAnsi="Century Gothic"/>
        </w:rPr>
        <w:t xml:space="preserve"> %}</w:t>
      </w:r>
    </w:p>
    <w:p w14:paraId="5D0A088C" w14:textId="77777777" w:rsidR="00915004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</w:rPr>
        <w:t>{{</w:t>
      </w:r>
      <w:r w:rsidR="00915004" w:rsidRPr="009A1D6E">
        <w:rPr>
          <w:rFonts w:ascii="Century Gothic" w:hAnsi="Century Gothic"/>
        </w:rPr>
        <w:t>disb.name</w:t>
      </w:r>
      <w:r w:rsidRPr="009A1D6E">
        <w:rPr>
          <w:rFonts w:ascii="Century Gothic" w:hAnsi="Century Gothic"/>
        </w:rPr>
        <w:t>}}</w:t>
      </w:r>
      <w:r w:rsidR="00915004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u w:val="single"/>
        </w:rPr>
        <w:t>{{</w:t>
      </w:r>
      <w:proofErr w:type="spellStart"/>
      <w:r w:rsidR="00915004" w:rsidRPr="009A1D6E">
        <w:rPr>
          <w:rFonts w:ascii="Century Gothic" w:hAnsi="Century Gothic"/>
          <w:u w:val="single"/>
        </w:rPr>
        <w:t>disb.value|money</w:t>
      </w:r>
      <w:proofErr w:type="spellEnd"/>
      <w:r w:rsidRPr="009A1D6E">
        <w:rPr>
          <w:rFonts w:ascii="Century Gothic" w:hAnsi="Century Gothic"/>
          <w:u w:val="single"/>
        </w:rPr>
        <w:t>}}</w:t>
      </w:r>
    </w:p>
    <w:p w14:paraId="64F6D725" w14:textId="77777777" w:rsidR="00737BD3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{%p else %}</w:t>
      </w:r>
    </w:p>
    <w:p w14:paraId="6CA8A30B" w14:textId="77777777" w:rsidR="00737BD3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{{disb.name}}</w:t>
      </w:r>
      <w:r w:rsidRPr="009A1D6E">
        <w:rPr>
          <w:rFonts w:ascii="Century Gothic" w:hAnsi="Century Gothic"/>
        </w:rPr>
        <w:tab/>
        <w:t>{{</w:t>
      </w:r>
      <w:proofErr w:type="spellStart"/>
      <w:r w:rsidRPr="009A1D6E">
        <w:rPr>
          <w:rFonts w:ascii="Century Gothic" w:hAnsi="Century Gothic"/>
        </w:rPr>
        <w:t>disb.value|money</w:t>
      </w:r>
      <w:proofErr w:type="spellEnd"/>
      <w:r w:rsidRPr="009A1D6E">
        <w:rPr>
          <w:rFonts w:ascii="Century Gothic" w:hAnsi="Century Gothic"/>
        </w:rPr>
        <w:t>}}</w:t>
      </w:r>
    </w:p>
    <w:p w14:paraId="1C83DFD3" w14:textId="77777777" w:rsidR="00A10530" w:rsidRPr="009A1D6E" w:rsidRDefault="00737BD3" w:rsidP="00634460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lastRenderedPageBreak/>
        <w:t>{%p endif %}</w:t>
      </w:r>
    </w:p>
    <w:p w14:paraId="0A2E5AD4" w14:textId="77777777" w:rsidR="00347ACB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D40EAB" w:rsidRPr="009A1D6E">
        <w:rPr>
          <w:rFonts w:ascii="Century Gothic" w:hAnsi="Century Gothic"/>
        </w:rPr>
        <w:t xml:space="preserve">p </w:t>
      </w:r>
      <w:proofErr w:type="spellStart"/>
      <w:r w:rsidR="00D40EAB" w:rsidRPr="009A1D6E">
        <w:rPr>
          <w:rFonts w:ascii="Century Gothic" w:hAnsi="Century Gothic"/>
        </w:rPr>
        <w:t>endfor</w:t>
      </w:r>
      <w:proofErr w:type="spellEnd"/>
      <w:r w:rsidR="00D40EAB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2F5F1AD5" w14:textId="77777777" w:rsidR="00915004" w:rsidRPr="009A1D6E" w:rsidRDefault="00915004" w:rsidP="001D737E">
      <w:pPr>
        <w:tabs>
          <w:tab w:val="left" w:pos="144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ab/>
        <w:t>Total Disbursements</w:t>
      </w:r>
      <w:r w:rsidRPr="009A1D6E">
        <w:rPr>
          <w:rFonts w:ascii="Century Gothic" w:hAnsi="Century Gothic"/>
        </w:rPr>
        <w:tab/>
      </w:r>
      <w:r w:rsidR="001D737E" w:rsidRPr="009A1D6E">
        <w:rPr>
          <w:rFonts w:ascii="Century Gothic" w:hAnsi="Century Gothic"/>
        </w:rPr>
        <w:ptab w:relativeTo="margin" w:alignment="right" w:leader="none"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disb_total|money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6E953079" w14:textId="77777777" w:rsidR="00D40EAB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D40EAB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6C717CA7" w14:textId="77777777" w:rsidR="00347ACB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D40EAB" w:rsidRPr="009A1D6E">
        <w:rPr>
          <w:rFonts w:ascii="Century Gothic" w:hAnsi="Century Gothic"/>
        </w:rPr>
        <w:t xml:space="preserve">p if </w:t>
      </w:r>
      <w:proofErr w:type="spellStart"/>
      <w:r w:rsidR="00D40EAB" w:rsidRPr="009A1D6E">
        <w:rPr>
          <w:rFonts w:ascii="Century Gothic" w:hAnsi="Century Gothic"/>
        </w:rPr>
        <w:t>disb_ex_total</w:t>
      </w:r>
      <w:proofErr w:type="spellEnd"/>
      <w:r w:rsidR="00D40EAB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58C805AF" w14:textId="77777777" w:rsidR="00347ACB" w:rsidRPr="009A1D6E" w:rsidRDefault="00347ACB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Disbursements (GST Exempt):</w:t>
      </w:r>
    </w:p>
    <w:p w14:paraId="0C8EDD86" w14:textId="77777777" w:rsidR="009B41AE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22941" w:rsidRPr="009A1D6E">
        <w:rPr>
          <w:rFonts w:ascii="Century Gothic" w:hAnsi="Century Gothic"/>
        </w:rPr>
        <w:t>p</w:t>
      </w:r>
      <w:r w:rsidR="00D40EAB" w:rsidRPr="009A1D6E">
        <w:rPr>
          <w:rFonts w:ascii="Century Gothic" w:hAnsi="Century Gothic"/>
        </w:rPr>
        <w:t xml:space="preserve"> for </w:t>
      </w:r>
      <w:proofErr w:type="spellStart"/>
      <w:r w:rsidR="00D40EAB" w:rsidRPr="009A1D6E">
        <w:rPr>
          <w:rFonts w:ascii="Century Gothic" w:hAnsi="Century Gothic"/>
        </w:rPr>
        <w:t>disb_ex</w:t>
      </w:r>
      <w:proofErr w:type="spellEnd"/>
      <w:r w:rsidR="00D40EAB" w:rsidRPr="009A1D6E">
        <w:rPr>
          <w:rFonts w:ascii="Century Gothic" w:hAnsi="Century Gothic"/>
        </w:rPr>
        <w:t xml:space="preserve"> in </w:t>
      </w:r>
      <w:proofErr w:type="spellStart"/>
      <w:proofErr w:type="gramStart"/>
      <w:r w:rsidR="00D40EAB" w:rsidRPr="009A1D6E">
        <w:rPr>
          <w:rFonts w:ascii="Century Gothic" w:hAnsi="Century Gothic"/>
        </w:rPr>
        <w:t>account.disb</w:t>
      </w:r>
      <w:proofErr w:type="gramEnd"/>
      <w:r w:rsidR="00D40EAB" w:rsidRPr="009A1D6E">
        <w:rPr>
          <w:rFonts w:ascii="Century Gothic" w:hAnsi="Century Gothic"/>
        </w:rPr>
        <w:t>_ex</w:t>
      </w:r>
      <w:proofErr w:type="spellEnd"/>
      <w:r w:rsidR="00D40EAB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5FD51413" w14:textId="77777777" w:rsidR="00737BD3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 xml:space="preserve">{%p if </w:t>
      </w:r>
      <w:proofErr w:type="spellStart"/>
      <w:proofErr w:type="gramStart"/>
      <w:r w:rsidRPr="009A1D6E">
        <w:rPr>
          <w:rFonts w:ascii="Century Gothic" w:hAnsi="Century Gothic"/>
        </w:rPr>
        <w:t>loop.last</w:t>
      </w:r>
      <w:proofErr w:type="spellEnd"/>
      <w:proofErr w:type="gramEnd"/>
      <w:r w:rsidRPr="009A1D6E">
        <w:rPr>
          <w:rFonts w:ascii="Century Gothic" w:hAnsi="Century Gothic"/>
        </w:rPr>
        <w:t xml:space="preserve"> %}</w:t>
      </w:r>
    </w:p>
    <w:p w14:paraId="0C70182A" w14:textId="77777777" w:rsidR="00915004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r w:rsidR="00915004" w:rsidRPr="009A1D6E">
        <w:rPr>
          <w:rFonts w:ascii="Century Gothic" w:hAnsi="Century Gothic"/>
        </w:rPr>
        <w:t>disb_ex.name</w:t>
      </w:r>
      <w:r w:rsidRPr="009A1D6E">
        <w:rPr>
          <w:rFonts w:ascii="Century Gothic" w:hAnsi="Century Gothic"/>
        </w:rPr>
        <w:t>}}</w:t>
      </w:r>
      <w:r w:rsidR="00915004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u w:val="single"/>
        </w:rPr>
        <w:t>{{</w:t>
      </w:r>
      <w:proofErr w:type="spellStart"/>
      <w:r w:rsidR="00915004" w:rsidRPr="009A1D6E">
        <w:rPr>
          <w:rFonts w:ascii="Century Gothic" w:hAnsi="Century Gothic"/>
          <w:u w:val="single"/>
        </w:rPr>
        <w:t>disb_ex.value|money</w:t>
      </w:r>
      <w:proofErr w:type="spellEnd"/>
      <w:r w:rsidRPr="009A1D6E">
        <w:rPr>
          <w:rFonts w:ascii="Century Gothic" w:hAnsi="Century Gothic"/>
          <w:u w:val="single"/>
        </w:rPr>
        <w:t>}}</w:t>
      </w:r>
    </w:p>
    <w:p w14:paraId="435BAF04" w14:textId="77777777" w:rsidR="00737BD3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{%p else %}</w:t>
      </w:r>
    </w:p>
    <w:p w14:paraId="2F56094A" w14:textId="77777777" w:rsidR="00737BD3" w:rsidRPr="009A1D6E" w:rsidRDefault="00737BD3" w:rsidP="001D737E">
      <w:pPr>
        <w:tabs>
          <w:tab w:val="right" w:pos="756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{{disb_ex.name}}</w:t>
      </w:r>
      <w:r w:rsidRPr="009A1D6E">
        <w:rPr>
          <w:rFonts w:ascii="Century Gothic" w:hAnsi="Century Gothic"/>
        </w:rPr>
        <w:tab/>
        <w:t>{{</w:t>
      </w:r>
      <w:proofErr w:type="spellStart"/>
      <w:r w:rsidRPr="009A1D6E">
        <w:rPr>
          <w:rFonts w:ascii="Century Gothic" w:hAnsi="Century Gothic"/>
        </w:rPr>
        <w:t>disb_ex.value|money</w:t>
      </w:r>
      <w:proofErr w:type="spellEnd"/>
      <w:r w:rsidRPr="009A1D6E">
        <w:rPr>
          <w:rFonts w:ascii="Century Gothic" w:hAnsi="Century Gothic"/>
        </w:rPr>
        <w:t>}}</w:t>
      </w:r>
    </w:p>
    <w:p w14:paraId="12AF37BF" w14:textId="77777777" w:rsidR="00737BD3" w:rsidRPr="009A1D6E" w:rsidRDefault="00737BD3" w:rsidP="00101761">
      <w:pPr>
        <w:tabs>
          <w:tab w:val="right" w:pos="8640"/>
        </w:tabs>
        <w:spacing w:before="120" w:after="120"/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{%p endif %}</w:t>
      </w:r>
    </w:p>
    <w:p w14:paraId="66FA6863" w14:textId="77777777" w:rsidR="009B41AE" w:rsidRPr="009A1D6E" w:rsidRDefault="00737BD3" w:rsidP="0010176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3A3DFB" w:rsidRPr="009A1D6E">
        <w:rPr>
          <w:rFonts w:ascii="Century Gothic" w:hAnsi="Century Gothic"/>
        </w:rPr>
        <w:t xml:space="preserve">p </w:t>
      </w:r>
      <w:proofErr w:type="spellStart"/>
      <w:r w:rsidR="003A3DFB" w:rsidRPr="009A1D6E">
        <w:rPr>
          <w:rFonts w:ascii="Century Gothic" w:hAnsi="Century Gothic"/>
        </w:rPr>
        <w:t>endfor</w:t>
      </w:r>
      <w:proofErr w:type="spellEnd"/>
      <w:r w:rsidR="003A3DFB" w:rsidRPr="009A1D6E">
        <w:rPr>
          <w:rFonts w:ascii="Century Gothic" w:hAnsi="Century Gothic"/>
        </w:rPr>
        <w:t xml:space="preserve"> </w:t>
      </w:r>
      <w:r w:rsidRPr="009A1D6E">
        <w:rPr>
          <w:rFonts w:ascii="Century Gothic" w:hAnsi="Century Gothic"/>
        </w:rPr>
        <w:t>%}</w:t>
      </w:r>
    </w:p>
    <w:p w14:paraId="2F837B2D" w14:textId="77777777" w:rsidR="00BB15DF" w:rsidRPr="009A1D6E" w:rsidRDefault="00915004" w:rsidP="001D737E">
      <w:pPr>
        <w:tabs>
          <w:tab w:val="left" w:pos="1440"/>
        </w:tabs>
        <w:spacing w:before="24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ab/>
        <w:t>Total Disbursements (GST Exempt)</w:t>
      </w:r>
      <w:r w:rsidRPr="009A1D6E">
        <w:rPr>
          <w:rFonts w:ascii="Century Gothic" w:hAnsi="Century Gothic"/>
        </w:rPr>
        <w:tab/>
      </w:r>
      <w:r w:rsidR="001D737E" w:rsidRPr="009A1D6E">
        <w:rPr>
          <w:rFonts w:ascii="Century Gothic" w:hAnsi="Century Gothic"/>
        </w:rPr>
        <w:ptab w:relativeTo="margin" w:alignment="right" w:leader="none"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disb_ex_total|money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621945B0" w14:textId="77777777" w:rsidR="00347ACB" w:rsidRPr="009A1D6E" w:rsidRDefault="00737BD3" w:rsidP="00672309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EA3499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7E9350B1" w14:textId="77777777" w:rsidR="00915004" w:rsidRPr="009A1D6E" w:rsidRDefault="00915004" w:rsidP="001D737E">
      <w:pPr>
        <w:spacing w:before="120"/>
        <w:rPr>
          <w:rFonts w:ascii="Century Gothic" w:hAnsi="Century Gothic"/>
        </w:rPr>
      </w:pPr>
      <w:r w:rsidRPr="009A1D6E">
        <w:rPr>
          <w:rFonts w:ascii="Century Gothic" w:hAnsi="Century Gothic"/>
        </w:rPr>
        <w:t xml:space="preserve">GST </w:t>
      </w:r>
      <w:r w:rsidRPr="009A1D6E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9A1D6E">
        <w:rPr>
          <w:rFonts w:ascii="Century Gothic" w:hAnsi="Century Gothic"/>
          <w:sz w:val="18"/>
          <w:szCs w:val="18"/>
        </w:rPr>
        <w:t>{{</w:t>
      </w:r>
      <w:proofErr w:type="spellStart"/>
      <w:r w:rsidRPr="009A1D6E">
        <w:rPr>
          <w:rFonts w:ascii="Century Gothic" w:hAnsi="Century Gothic"/>
          <w:sz w:val="18"/>
          <w:szCs w:val="18"/>
        </w:rPr>
        <w:t>firm_gst_number</w:t>
      </w:r>
      <w:proofErr w:type="spellEnd"/>
      <w:r w:rsidR="00737BD3" w:rsidRPr="009A1D6E">
        <w:rPr>
          <w:rFonts w:ascii="Century Gothic" w:hAnsi="Century Gothic"/>
          <w:sz w:val="18"/>
          <w:szCs w:val="18"/>
        </w:rPr>
        <w:t>}}</w:t>
      </w:r>
      <w:r w:rsidRPr="009A1D6E">
        <w:rPr>
          <w:rFonts w:ascii="Century Gothic" w:hAnsi="Century Gothic"/>
          <w:sz w:val="18"/>
          <w:szCs w:val="18"/>
        </w:rPr>
        <w:t>)</w:t>
      </w:r>
      <w:r w:rsidRPr="009A1D6E">
        <w:rPr>
          <w:rFonts w:ascii="Century Gothic" w:hAnsi="Century Gothic"/>
          <w:sz w:val="18"/>
          <w:szCs w:val="18"/>
        </w:rPr>
        <w:tab/>
      </w:r>
      <w:r w:rsidR="001D737E" w:rsidRPr="009A1D6E">
        <w:rPr>
          <w:rFonts w:ascii="Century Gothic" w:hAnsi="Century Gothic"/>
          <w:sz w:val="18"/>
          <w:szCs w:val="18"/>
        </w:rPr>
        <w:ptab w:relativeTo="margin" w:alignment="right" w:leader="none"/>
      </w:r>
      <w:r w:rsidR="00737BD3" w:rsidRPr="009A1D6E">
        <w:rPr>
          <w:rFonts w:ascii="Century Gothic" w:hAnsi="Century Gothic"/>
          <w:u w:val="single"/>
        </w:rPr>
        <w:t>{{</w:t>
      </w:r>
      <w:proofErr w:type="spellStart"/>
      <w:r w:rsidRPr="009A1D6E">
        <w:rPr>
          <w:rFonts w:ascii="Century Gothic" w:hAnsi="Century Gothic"/>
          <w:u w:val="single"/>
        </w:rPr>
        <w:t>gst_total|money</w:t>
      </w:r>
      <w:proofErr w:type="spellEnd"/>
      <w:r w:rsidR="00737BD3" w:rsidRPr="009A1D6E">
        <w:rPr>
          <w:rFonts w:ascii="Century Gothic" w:hAnsi="Century Gothic"/>
          <w:u w:val="single"/>
        </w:rPr>
        <w:t>}}</w:t>
      </w:r>
    </w:p>
    <w:p w14:paraId="748B9BBF" w14:textId="77777777" w:rsidR="00915004" w:rsidRPr="009A1D6E" w:rsidRDefault="00915004" w:rsidP="001D737E">
      <w:pPr>
        <w:tabs>
          <w:tab w:val="left" w:pos="1440"/>
        </w:tabs>
        <w:spacing w:before="120"/>
        <w:rPr>
          <w:rFonts w:ascii="Century Gothic" w:hAnsi="Century Gothic"/>
        </w:rPr>
      </w:pPr>
      <w:r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b/>
          <w:bCs/>
        </w:rPr>
        <w:t>Total Current Account</w:t>
      </w:r>
      <w:r w:rsidRPr="009A1D6E">
        <w:rPr>
          <w:rFonts w:ascii="Century Gothic" w:hAnsi="Century Gothic"/>
          <w:b/>
          <w:bCs/>
        </w:rPr>
        <w:tab/>
      </w:r>
      <w:r w:rsidR="001D737E" w:rsidRPr="009A1D6E">
        <w:rPr>
          <w:rFonts w:ascii="Century Gothic" w:hAnsi="Century Gothic"/>
          <w:b/>
          <w:bCs/>
        </w:rPr>
        <w:ptab w:relativeTo="margin" w:alignment="right" w:leader="none"/>
      </w:r>
      <w:r w:rsidR="00737BD3" w:rsidRPr="009A1D6E">
        <w:rPr>
          <w:rFonts w:ascii="Century Gothic" w:hAnsi="Century Gothic"/>
          <w:b/>
          <w:bCs/>
          <w:u w:val="double"/>
        </w:rPr>
        <w:t>{{</w:t>
      </w:r>
      <w:proofErr w:type="spellStart"/>
      <w:r w:rsidRPr="009A1D6E">
        <w:rPr>
          <w:rFonts w:ascii="Century Gothic" w:hAnsi="Century Gothic"/>
          <w:b/>
          <w:bCs/>
          <w:u w:val="double"/>
        </w:rPr>
        <w:t>invoice_total</w:t>
      </w:r>
      <w:r w:rsidRPr="009A1D6E">
        <w:rPr>
          <w:rFonts w:ascii="Century Gothic" w:hAnsi="Century Gothic"/>
          <w:u w:val="double"/>
        </w:rPr>
        <w:t>|</w:t>
      </w:r>
      <w:r w:rsidRPr="009A1D6E">
        <w:rPr>
          <w:rFonts w:ascii="Century Gothic" w:hAnsi="Century Gothic"/>
          <w:b/>
          <w:u w:val="double"/>
        </w:rPr>
        <w:t>money</w:t>
      </w:r>
      <w:proofErr w:type="spellEnd"/>
      <w:r w:rsidR="00737BD3" w:rsidRPr="009A1D6E">
        <w:rPr>
          <w:rFonts w:ascii="Century Gothic" w:hAnsi="Century Gothic"/>
          <w:b/>
          <w:bCs/>
          <w:u w:val="double"/>
        </w:rPr>
        <w:t>}}</w:t>
      </w:r>
    </w:p>
    <w:p w14:paraId="2AE2DB8F" w14:textId="77777777" w:rsidR="00347ACB" w:rsidRPr="009A1D6E" w:rsidRDefault="00347ACB" w:rsidP="00915004">
      <w:pPr>
        <w:keepNext/>
        <w:keepLines/>
        <w:ind w:left="5040"/>
        <w:rPr>
          <w:rFonts w:ascii="Century Gothic" w:hAnsi="Century Gothic"/>
        </w:rPr>
      </w:pPr>
    </w:p>
    <w:p w14:paraId="5C0DC973" w14:textId="77777777" w:rsidR="00915004" w:rsidRPr="009A1D6E" w:rsidRDefault="00737BD3" w:rsidP="00915004">
      <w:pPr>
        <w:keepNext/>
        <w:keepLines/>
        <w:ind w:left="5040"/>
        <w:rPr>
          <w:rFonts w:ascii="Century Gothic" w:hAnsi="Century Gothic"/>
          <w:b/>
          <w:bCs/>
        </w:rPr>
      </w:pPr>
      <w:r w:rsidRPr="009A1D6E">
        <w:rPr>
          <w:rFonts w:ascii="Century Gothic" w:hAnsi="Century Gothic"/>
          <w:b/>
          <w:bCs/>
        </w:rPr>
        <w:t>{{</w:t>
      </w:r>
      <w:proofErr w:type="spellStart"/>
      <w:r w:rsidR="00915004" w:rsidRPr="009A1D6E">
        <w:rPr>
          <w:rFonts w:ascii="Century Gothic" w:hAnsi="Century Gothic"/>
          <w:b/>
          <w:bCs/>
        </w:rPr>
        <w:t>firm_name|upper</w:t>
      </w:r>
      <w:proofErr w:type="spellEnd"/>
      <w:r w:rsidRPr="009A1D6E">
        <w:rPr>
          <w:rFonts w:ascii="Century Gothic" w:hAnsi="Century Gothic"/>
          <w:b/>
          <w:bCs/>
        </w:rPr>
        <w:t>}}</w:t>
      </w:r>
    </w:p>
    <w:p w14:paraId="17F62C14" w14:textId="77777777" w:rsidR="00915004" w:rsidRPr="009A1D6E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14:paraId="5A05B2F0" w14:textId="77777777" w:rsidR="00915004" w:rsidRPr="009A1D6E" w:rsidRDefault="00915004" w:rsidP="00915004">
      <w:pPr>
        <w:keepNext/>
        <w:keepLines/>
        <w:ind w:left="5040"/>
        <w:rPr>
          <w:rFonts w:ascii="Century Gothic" w:hAnsi="Century Gothic"/>
          <w:bCs/>
        </w:rPr>
      </w:pPr>
    </w:p>
    <w:p w14:paraId="27AE7974" w14:textId="77777777" w:rsidR="00915004" w:rsidRPr="009A1D6E" w:rsidRDefault="00915004" w:rsidP="001D737E">
      <w:pPr>
        <w:keepNext/>
        <w:keepLines/>
        <w:tabs>
          <w:tab w:val="left" w:pos="5760"/>
        </w:tabs>
        <w:ind w:left="5040"/>
        <w:rPr>
          <w:rFonts w:ascii="Century Gothic" w:hAnsi="Century Gothic"/>
          <w:bCs/>
          <w:u w:val="single"/>
        </w:rPr>
      </w:pPr>
      <w:r w:rsidRPr="009A1D6E">
        <w:rPr>
          <w:rFonts w:ascii="Century Gothic" w:hAnsi="Century Gothic"/>
          <w:bCs/>
        </w:rPr>
        <w:t>Per:</w:t>
      </w:r>
      <w:r w:rsidRPr="009A1D6E">
        <w:rPr>
          <w:rFonts w:ascii="Century Gothic" w:hAnsi="Century Gothic"/>
          <w:bCs/>
        </w:rPr>
        <w:tab/>
      </w:r>
      <w:r w:rsidRPr="009A1D6E">
        <w:rPr>
          <w:rFonts w:ascii="Century Gothic" w:hAnsi="Century Gothic"/>
          <w:bCs/>
          <w:u w:val="single"/>
        </w:rPr>
        <w:tab/>
      </w:r>
      <w:r w:rsidR="001D737E" w:rsidRPr="009A1D6E">
        <w:rPr>
          <w:rFonts w:ascii="Century Gothic" w:hAnsi="Century Gothic"/>
          <w:bCs/>
          <w:u w:val="single"/>
        </w:rPr>
        <w:ptab w:relativeTo="margin" w:alignment="right" w:leader="none"/>
      </w:r>
    </w:p>
    <w:p w14:paraId="6B762FEE" w14:textId="77777777" w:rsidR="00915004" w:rsidRPr="009A1D6E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proofErr w:type="spellStart"/>
      <w:r w:rsidR="00915004" w:rsidRPr="009A1D6E">
        <w:rPr>
          <w:rFonts w:ascii="Century Gothic" w:hAnsi="Century Gothic"/>
        </w:rPr>
        <w:t>lawyer.name_on_docs</w:t>
      </w:r>
      <w:proofErr w:type="spellEnd"/>
      <w:r w:rsidRPr="009A1D6E">
        <w:rPr>
          <w:rFonts w:ascii="Century Gothic" w:hAnsi="Century Gothic"/>
        </w:rPr>
        <w:t>}}</w:t>
      </w:r>
    </w:p>
    <w:p w14:paraId="3019A0AB" w14:textId="77777777" w:rsidR="00915004" w:rsidRPr="009A1D6E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915004" w:rsidRPr="009A1D6E">
        <w:rPr>
          <w:rFonts w:ascii="Century Gothic" w:hAnsi="Century Gothic"/>
        </w:rPr>
        <w:t xml:space="preserve">p if </w:t>
      </w:r>
      <w:proofErr w:type="spellStart"/>
      <w:proofErr w:type="gramStart"/>
      <w:r w:rsidR="00915004" w:rsidRPr="009A1D6E">
        <w:rPr>
          <w:rFonts w:ascii="Century Gothic" w:hAnsi="Century Gothic"/>
        </w:rPr>
        <w:t>lawyer.role</w:t>
      </w:r>
      <w:proofErr w:type="spellEnd"/>
      <w:proofErr w:type="gramEnd"/>
      <w:r w:rsidR="00915004" w:rsidRPr="009A1D6E">
        <w:rPr>
          <w:rFonts w:ascii="Century Gothic" w:hAnsi="Century Gothic"/>
        </w:rPr>
        <w:t xml:space="preserve"> == "Student" </w:t>
      </w:r>
      <w:r w:rsidRPr="009A1D6E">
        <w:rPr>
          <w:rFonts w:ascii="Century Gothic" w:hAnsi="Century Gothic"/>
        </w:rPr>
        <w:t>%}</w:t>
      </w:r>
    </w:p>
    <w:p w14:paraId="6235867A" w14:textId="77777777" w:rsidR="00915004" w:rsidRPr="009A1D6E" w:rsidRDefault="00915004" w:rsidP="00915004">
      <w:pPr>
        <w:keepNext/>
        <w:keepLines/>
        <w:ind w:left="5760"/>
        <w:rPr>
          <w:rFonts w:ascii="Century Gothic" w:hAnsi="Century Gothic"/>
        </w:rPr>
      </w:pPr>
      <w:r w:rsidRPr="009A1D6E">
        <w:rPr>
          <w:rFonts w:ascii="Century Gothic" w:hAnsi="Century Gothic"/>
        </w:rPr>
        <w:t>Student-at-Law</w:t>
      </w:r>
    </w:p>
    <w:p w14:paraId="3A74E5AA" w14:textId="77777777" w:rsidR="00915004" w:rsidRPr="009A1D6E" w:rsidRDefault="00737BD3" w:rsidP="00915004">
      <w:pPr>
        <w:keepNext/>
        <w:keepLines/>
        <w:ind w:left="576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915004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319B8173" w14:textId="77777777" w:rsidR="002512AE" w:rsidRPr="009A1D6E" w:rsidRDefault="00737BD3" w:rsidP="00AD6226">
      <w:pPr>
        <w:ind w:left="1080" w:hanging="1080"/>
        <w:rPr>
          <w:rFonts w:ascii="Century Gothic" w:hAnsi="Century Gothic"/>
          <w:sz w:val="18"/>
          <w:szCs w:val="18"/>
        </w:rPr>
      </w:pPr>
      <w:r w:rsidRPr="009A1D6E">
        <w:rPr>
          <w:rFonts w:ascii="Century Gothic" w:hAnsi="Century Gothic"/>
          <w:sz w:val="18"/>
          <w:szCs w:val="18"/>
        </w:rPr>
        <w:t>{{</w:t>
      </w:r>
      <w:proofErr w:type="spellStart"/>
      <w:proofErr w:type="gramStart"/>
      <w:r w:rsidR="007F496E" w:rsidRPr="009A1D6E">
        <w:rPr>
          <w:rFonts w:ascii="Century Gothic" w:hAnsi="Century Gothic"/>
          <w:sz w:val="18"/>
          <w:szCs w:val="18"/>
        </w:rPr>
        <w:t>lawyer.initials</w:t>
      </w:r>
      <w:proofErr w:type="gramEnd"/>
      <w:r w:rsidR="007F496E" w:rsidRPr="009A1D6E">
        <w:rPr>
          <w:rFonts w:ascii="Century Gothic" w:hAnsi="Century Gothic"/>
          <w:sz w:val="18"/>
          <w:szCs w:val="18"/>
        </w:rPr>
        <w:t>|upper</w:t>
      </w:r>
      <w:proofErr w:type="spellEnd"/>
      <w:r w:rsidRPr="009A1D6E">
        <w:rPr>
          <w:rFonts w:ascii="Century Gothic" w:hAnsi="Century Gothic"/>
          <w:sz w:val="18"/>
          <w:szCs w:val="18"/>
        </w:rPr>
        <w:t>}}</w:t>
      </w:r>
      <w:r w:rsidR="00347ACB" w:rsidRPr="009A1D6E">
        <w:rPr>
          <w:rFonts w:ascii="Century Gothic" w:hAnsi="Century Gothic"/>
          <w:sz w:val="18"/>
          <w:szCs w:val="18"/>
        </w:rPr>
        <w:t>/</w:t>
      </w:r>
      <w:r w:rsidRPr="009A1D6E">
        <w:rPr>
          <w:rFonts w:ascii="Century Gothic" w:hAnsi="Century Gothic"/>
          <w:sz w:val="18"/>
          <w:szCs w:val="18"/>
        </w:rPr>
        <w:t>{{</w:t>
      </w:r>
      <w:proofErr w:type="spellStart"/>
      <w:r w:rsidR="00836E5B" w:rsidRPr="009A1D6E">
        <w:rPr>
          <w:rFonts w:ascii="Century Gothic" w:hAnsi="Century Gothic"/>
          <w:sz w:val="18"/>
          <w:szCs w:val="18"/>
        </w:rPr>
        <w:t>assistant</w:t>
      </w:r>
      <w:r w:rsidR="007F496E" w:rsidRPr="009A1D6E">
        <w:rPr>
          <w:rFonts w:ascii="Century Gothic" w:hAnsi="Century Gothic"/>
          <w:sz w:val="18"/>
          <w:szCs w:val="18"/>
        </w:rPr>
        <w:t>.initials|lower</w:t>
      </w:r>
      <w:proofErr w:type="spellEnd"/>
      <w:r w:rsidRPr="009A1D6E">
        <w:rPr>
          <w:rFonts w:ascii="Century Gothic" w:hAnsi="Century Gothic"/>
          <w:sz w:val="18"/>
          <w:szCs w:val="18"/>
        </w:rPr>
        <w:t>}}</w:t>
      </w:r>
    </w:p>
    <w:p w14:paraId="1B602A5B" w14:textId="6AFC0DA7" w:rsidR="009C1A62" w:rsidRDefault="002512AE" w:rsidP="00767F98">
      <w:pPr>
        <w:ind w:left="1080" w:hanging="1080"/>
        <w:rPr>
          <w:rFonts w:ascii="Century Gothic" w:hAnsi="Century Gothic"/>
          <w:sz w:val="18"/>
          <w:szCs w:val="18"/>
        </w:rPr>
      </w:pPr>
      <w:r w:rsidRPr="009A1D6E">
        <w:rPr>
          <w:rFonts w:ascii="Century Gothic" w:hAnsi="Century Gothic"/>
          <w:sz w:val="18"/>
          <w:szCs w:val="18"/>
        </w:rPr>
        <w:t>E. &amp; O.E.</w:t>
      </w:r>
    </w:p>
    <w:p w14:paraId="62A4A3FF" w14:textId="77777777" w:rsidR="000706CD" w:rsidRDefault="000706CD" w:rsidP="00767F98">
      <w:pPr>
        <w:ind w:left="1080" w:hanging="1080"/>
        <w:rPr>
          <w:rFonts w:ascii="Century Gothic" w:hAnsi="Century Gothic"/>
          <w:sz w:val="18"/>
          <w:szCs w:val="18"/>
        </w:rPr>
      </w:pPr>
    </w:p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0706CD" w:rsidRPr="009A1D6E" w14:paraId="2D427E82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74A7C" w14:textId="77777777" w:rsidR="000706CD" w:rsidRPr="009A1D6E" w:rsidRDefault="000706CD" w:rsidP="00D40C4A">
            <w:pPr>
              <w:tabs>
                <w:tab w:val="right" w:pos="9360"/>
              </w:tabs>
              <w:rPr>
                <w:rFonts w:ascii="Century Gothic" w:hAnsi="Century Gothic"/>
                <w:sz w:val="18"/>
                <w:szCs w:val="18"/>
              </w:rPr>
            </w:pPr>
            <w:r w:rsidRPr="009A1D6E">
              <w:rPr>
                <w:rFonts w:ascii="Century Gothic" w:hAnsi="Century Gothic"/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1554E" w14:textId="77777777" w:rsidR="000706CD" w:rsidRPr="009A1D6E" w:rsidRDefault="000706CD" w:rsidP="00D40C4A">
            <w:pPr>
              <w:tabs>
                <w:tab w:val="right" w:pos="9360"/>
              </w:tabs>
              <w:rPr>
                <w:rFonts w:ascii="Century Gothic" w:hAnsi="Century Gothic"/>
                <w:sz w:val="18"/>
                <w:szCs w:val="18"/>
              </w:rPr>
            </w:pPr>
            <w:r w:rsidRPr="009A1D6E">
              <w:rPr>
                <w:rFonts w:ascii="Century Gothic" w:hAnsi="Century Gothic"/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4D875BBD" w14:textId="77777777" w:rsidR="000706CD" w:rsidRDefault="000706CD" w:rsidP="00767F98">
      <w:pPr>
        <w:ind w:left="1080" w:hanging="1080"/>
        <w:rPr>
          <w:rFonts w:ascii="Century Gothic" w:hAnsi="Century Gothic"/>
          <w:sz w:val="18"/>
          <w:szCs w:val="18"/>
        </w:rPr>
      </w:pPr>
    </w:p>
    <w:p w14:paraId="35C1F8B0" w14:textId="79D3CDB4" w:rsidR="000706CD" w:rsidRPr="009A1D6E" w:rsidRDefault="000706CD" w:rsidP="00767F98">
      <w:pPr>
        <w:ind w:left="1080" w:hanging="1080"/>
        <w:rPr>
          <w:rFonts w:ascii="Century Gothic" w:hAnsi="Century Gothic"/>
          <w:sz w:val="18"/>
          <w:szCs w:val="18"/>
        </w:rPr>
        <w:sectPr w:rsidR="000706CD" w:rsidRPr="009A1D6E" w:rsidSect="000706C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405" w:right="1440" w:bottom="720" w:left="1440" w:header="446" w:footer="720" w:gutter="0"/>
          <w:paperSrc w:first="7" w:other="7"/>
          <w:cols w:space="720"/>
          <w:titlePg/>
          <w:docGrid w:linePitch="299"/>
        </w:sectPr>
      </w:pPr>
    </w:p>
    <w:p w14:paraId="6D6E3E98" w14:textId="77777777" w:rsidR="00915004" w:rsidRPr="009A1D6E" w:rsidRDefault="00915004" w:rsidP="000114B4">
      <w:pPr>
        <w:tabs>
          <w:tab w:val="left" w:pos="720"/>
          <w:tab w:val="left" w:pos="6096"/>
          <w:tab w:val="left" w:pos="7230"/>
        </w:tabs>
        <w:rPr>
          <w:rFonts w:ascii="Century Gothic" w:hAnsi="Century Gothic"/>
        </w:rPr>
      </w:pPr>
      <w:r w:rsidRPr="009A1D6E">
        <w:rPr>
          <w:rFonts w:ascii="Century Gothic" w:hAnsi="Century Gothic"/>
          <w:i/>
        </w:rPr>
        <w:lastRenderedPageBreak/>
        <w:t>To:</w:t>
      </w:r>
      <w:r w:rsidRPr="009A1D6E">
        <w:rPr>
          <w:rFonts w:ascii="Century Gothic" w:hAnsi="Century Gothic"/>
          <w:i/>
        </w:rPr>
        <w:tab/>
      </w:r>
      <w:proofErr w:type="gramStart"/>
      <w:r w:rsidR="00737BD3" w:rsidRPr="009A1D6E">
        <w:rPr>
          <w:rFonts w:ascii="Century Gothic" w:hAnsi="Century Gothic"/>
          <w:b/>
        </w:rPr>
        <w:t>{{</w:t>
      </w:r>
      <w:r w:rsidRPr="009A1D6E">
        <w:rPr>
          <w:rFonts w:ascii="Century Gothic" w:hAnsi="Century Gothic"/>
          <w:b/>
        </w:rPr>
        <w:t xml:space="preserve"> corp.name</w:t>
      </w:r>
      <w:proofErr w:type="gramEnd"/>
      <w:r w:rsidRPr="009A1D6E">
        <w:rPr>
          <w:rFonts w:ascii="Century Gothic" w:hAnsi="Century Gothic"/>
          <w:b/>
        </w:rPr>
        <w:t xml:space="preserve"> </w:t>
      </w:r>
      <w:r w:rsidR="00737BD3" w:rsidRPr="009A1D6E">
        <w:rPr>
          <w:rFonts w:ascii="Century Gothic" w:hAnsi="Century Gothic"/>
          <w:b/>
        </w:rPr>
        <w:t>}}</w:t>
      </w:r>
      <w:r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i/>
        </w:rPr>
        <w:t>File No.:</w:t>
      </w:r>
      <w:r w:rsidRPr="009A1D6E">
        <w:rPr>
          <w:rFonts w:ascii="Century Gothic" w:hAnsi="Century Gothic"/>
          <w:i/>
        </w:rPr>
        <w:tab/>
      </w:r>
      <w:r w:rsidR="00737BD3" w:rsidRPr="009A1D6E">
        <w:rPr>
          <w:rFonts w:ascii="Century Gothic" w:hAnsi="Century Gothic"/>
        </w:rPr>
        <w:t>{{</w:t>
      </w:r>
      <w:r w:rsidR="00676DB6" w:rsidRPr="009A1D6E">
        <w:rPr>
          <w:rFonts w:ascii="Century Gothic" w:hAnsi="Century Gothic"/>
        </w:rPr>
        <w:t xml:space="preserve"> </w:t>
      </w:r>
      <w:proofErr w:type="spellStart"/>
      <w:r w:rsidRPr="009A1D6E">
        <w:rPr>
          <w:rFonts w:ascii="Century Gothic" w:hAnsi="Century Gothic"/>
        </w:rPr>
        <w:t>corp.matter_number</w:t>
      </w:r>
      <w:proofErr w:type="spellEnd"/>
      <w:r w:rsidR="00676DB6" w:rsidRPr="009A1D6E">
        <w:rPr>
          <w:rFonts w:ascii="Century Gothic" w:hAnsi="Century Gothic"/>
        </w:rPr>
        <w:t xml:space="preserve"> </w:t>
      </w:r>
      <w:r w:rsidR="00737BD3" w:rsidRPr="009A1D6E">
        <w:rPr>
          <w:rFonts w:ascii="Century Gothic" w:hAnsi="Century Gothic"/>
        </w:rPr>
        <w:t>}}</w:t>
      </w:r>
    </w:p>
    <w:p w14:paraId="39643213" w14:textId="77777777" w:rsidR="00915004" w:rsidRPr="009A1D6E" w:rsidRDefault="00737BD3" w:rsidP="000114B4">
      <w:pPr>
        <w:tabs>
          <w:tab w:val="left" w:pos="6096"/>
          <w:tab w:val="left" w:pos="7230"/>
        </w:tabs>
        <w:ind w:left="720"/>
        <w:rPr>
          <w:rFonts w:ascii="Century Gothic" w:hAnsi="Century Gothic"/>
        </w:rPr>
      </w:pPr>
      <w:r w:rsidRPr="009A1D6E">
        <w:rPr>
          <w:rFonts w:ascii="Century Gothic" w:hAnsi="Century Gothic"/>
        </w:rPr>
        <w:t>{{</w:t>
      </w:r>
      <w:proofErr w:type="spellStart"/>
      <w:proofErr w:type="gramStart"/>
      <w:r w:rsidR="00915004" w:rsidRPr="009A1D6E">
        <w:rPr>
          <w:rFonts w:ascii="Century Gothic" w:hAnsi="Century Gothic"/>
        </w:rPr>
        <w:t>corp.mailing</w:t>
      </w:r>
      <w:proofErr w:type="gramEnd"/>
      <w:r w:rsidR="00915004" w:rsidRPr="009A1D6E">
        <w:rPr>
          <w:rFonts w:ascii="Century Gothic" w:hAnsi="Century Gothic"/>
        </w:rPr>
        <w:t>_address</w:t>
      </w:r>
      <w:proofErr w:type="spellEnd"/>
      <w:r w:rsidRPr="009A1D6E">
        <w:rPr>
          <w:rFonts w:ascii="Century Gothic" w:hAnsi="Century Gothic"/>
        </w:rPr>
        <w:t>}}</w:t>
      </w:r>
      <w:r w:rsidR="00915004" w:rsidRPr="009A1D6E">
        <w:rPr>
          <w:rFonts w:ascii="Century Gothic" w:hAnsi="Century Gothic"/>
        </w:rPr>
        <w:tab/>
      </w:r>
      <w:r w:rsidR="00915004" w:rsidRPr="009A1D6E">
        <w:rPr>
          <w:rFonts w:ascii="Century Gothic" w:hAnsi="Century Gothic"/>
          <w:i/>
        </w:rPr>
        <w:t>Date:</w:t>
      </w:r>
      <w:r w:rsidR="00915004"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</w:rPr>
        <w:t>{{</w:t>
      </w:r>
      <w:proofErr w:type="spellStart"/>
      <w:r w:rsidR="00915004" w:rsidRPr="009A1D6E">
        <w:rPr>
          <w:rFonts w:ascii="Century Gothic" w:hAnsi="Century Gothic"/>
        </w:rPr>
        <w:t>TODAY|toDate</w:t>
      </w:r>
      <w:proofErr w:type="spellEnd"/>
      <w:r w:rsidR="00915004" w:rsidRPr="009A1D6E">
        <w:rPr>
          <w:rFonts w:ascii="Century Gothic" w:hAnsi="Century Gothic"/>
        </w:rPr>
        <w:t>("June 3, 1990")</w:t>
      </w:r>
      <w:r w:rsidRPr="009A1D6E">
        <w:rPr>
          <w:rFonts w:ascii="Century Gothic" w:hAnsi="Century Gothic"/>
        </w:rPr>
        <w:t>}}</w:t>
      </w:r>
    </w:p>
    <w:p w14:paraId="53E1C942" w14:textId="77777777" w:rsidR="00674BF5" w:rsidRPr="009A1D6E" w:rsidRDefault="00674BF5" w:rsidP="00915004">
      <w:pPr>
        <w:tabs>
          <w:tab w:val="left" w:pos="6480"/>
          <w:tab w:val="left" w:pos="7560"/>
        </w:tabs>
        <w:ind w:left="720"/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890"/>
      </w:tblGrid>
      <w:tr w:rsidR="00E84859" w:rsidRPr="009A1D6E" w14:paraId="6D238697" w14:textId="77777777" w:rsidTr="00515113">
        <w:tc>
          <w:tcPr>
            <w:tcW w:w="696" w:type="dxa"/>
          </w:tcPr>
          <w:p w14:paraId="17F2D853" w14:textId="77777777" w:rsidR="00E84859" w:rsidRPr="009A1D6E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9A1D6E">
              <w:rPr>
                <w:rFonts w:ascii="Century Gothic" w:hAnsi="Century Gothic"/>
                <w:i/>
              </w:rPr>
              <w:t>Re:</w:t>
            </w:r>
          </w:p>
        </w:tc>
        <w:tc>
          <w:tcPr>
            <w:tcW w:w="9477" w:type="dxa"/>
          </w:tcPr>
          <w:p w14:paraId="5A61987B" w14:textId="77777777" w:rsidR="00E84859" w:rsidRPr="009A1D6E" w:rsidRDefault="00E84859" w:rsidP="006D364E">
            <w:pPr>
              <w:tabs>
                <w:tab w:val="left" w:pos="720"/>
                <w:tab w:val="left" w:pos="6480"/>
                <w:tab w:val="left" w:pos="7560"/>
              </w:tabs>
              <w:rPr>
                <w:rFonts w:ascii="Century Gothic" w:hAnsi="Century Gothic"/>
              </w:rPr>
            </w:pPr>
            <w:r w:rsidRPr="009A1D6E">
              <w:rPr>
                <w:rFonts w:ascii="Century Gothic" w:hAnsi="Century Gothic"/>
                <w:b/>
                <w:bCs/>
              </w:rPr>
              <w:t>{{</w:t>
            </w:r>
            <w:proofErr w:type="spellStart"/>
            <w:r w:rsidRPr="009A1D6E">
              <w:rPr>
                <w:rFonts w:ascii="Century Gothic" w:hAnsi="Century Gothic"/>
                <w:b/>
                <w:bCs/>
              </w:rPr>
              <w:t>re_line</w:t>
            </w:r>
            <w:proofErr w:type="spellEnd"/>
            <w:r w:rsidRPr="009A1D6E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06EF3BE1" w14:textId="77777777" w:rsidR="00915004" w:rsidRPr="009A1D6E" w:rsidRDefault="00915004" w:rsidP="00915004">
      <w:pPr>
        <w:pBdr>
          <w:top w:val="single" w:sz="4" w:space="1" w:color="auto"/>
          <w:bottom w:val="single" w:sz="4" w:space="1" w:color="auto"/>
        </w:pBdr>
        <w:spacing w:before="160" w:after="160"/>
        <w:jc w:val="center"/>
        <w:rPr>
          <w:rFonts w:ascii="Century Gothic" w:hAnsi="Century Gothic"/>
          <w:sz w:val="28"/>
          <w:szCs w:val="28"/>
        </w:rPr>
      </w:pPr>
      <w:r w:rsidRPr="009A1D6E">
        <w:rPr>
          <w:rFonts w:ascii="Century Gothic" w:hAnsi="Century Gothic"/>
          <w:b/>
          <w:bCs/>
          <w:i/>
          <w:iCs/>
          <w:smallCaps/>
          <w:sz w:val="28"/>
          <w:szCs w:val="28"/>
        </w:rPr>
        <w:t>Remittance Form</w:t>
      </w:r>
    </w:p>
    <w:p w14:paraId="22D8E54E" w14:textId="77777777" w:rsidR="00347ACB" w:rsidRPr="009A1D6E" w:rsidRDefault="00347ACB" w:rsidP="00915004">
      <w:pPr>
        <w:spacing w:before="120" w:after="120"/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  <w:u w:val="single"/>
        </w:rPr>
        <w:t>Current Account</w:t>
      </w:r>
    </w:p>
    <w:p w14:paraId="75E1AE82" w14:textId="77777777" w:rsidR="00915004" w:rsidRPr="009A1D6E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Fees</w:t>
      </w:r>
      <w:r w:rsidRPr="009A1D6E">
        <w:rPr>
          <w:rFonts w:ascii="Century Gothic" w:hAnsi="Century Gothic"/>
        </w:rPr>
        <w:tab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fees_total|money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6DF0B4E0" w14:textId="77777777" w:rsidR="00347ACB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13A1F" w:rsidRPr="009A1D6E">
        <w:rPr>
          <w:rFonts w:ascii="Century Gothic" w:hAnsi="Century Gothic"/>
        </w:rPr>
        <w:t xml:space="preserve">p if </w:t>
      </w:r>
      <w:proofErr w:type="spellStart"/>
      <w:r w:rsidR="00113A1F" w:rsidRPr="009A1D6E">
        <w:rPr>
          <w:rFonts w:ascii="Century Gothic" w:hAnsi="Century Gothic"/>
        </w:rPr>
        <w:t>charges_total</w:t>
      </w:r>
      <w:proofErr w:type="spellEnd"/>
      <w:r w:rsidR="00113A1F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4657D4C2" w14:textId="77777777" w:rsidR="00915004" w:rsidRPr="009A1D6E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Other Charges</w:t>
      </w:r>
      <w:r w:rsidRPr="009A1D6E">
        <w:rPr>
          <w:rFonts w:ascii="Century Gothic" w:hAnsi="Century Gothic"/>
        </w:rPr>
        <w:tab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charges_total|money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3289F929" w14:textId="77777777" w:rsidR="00113A1F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13A1F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722855D6" w14:textId="77777777" w:rsidR="00347ACB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13A1F" w:rsidRPr="009A1D6E">
        <w:rPr>
          <w:rFonts w:ascii="Century Gothic" w:hAnsi="Century Gothic"/>
        </w:rPr>
        <w:t xml:space="preserve">p if </w:t>
      </w:r>
      <w:proofErr w:type="spellStart"/>
      <w:r w:rsidR="00113A1F" w:rsidRPr="009A1D6E">
        <w:rPr>
          <w:rFonts w:ascii="Century Gothic" w:hAnsi="Century Gothic"/>
        </w:rPr>
        <w:t>disb_total</w:t>
      </w:r>
      <w:proofErr w:type="spellEnd"/>
      <w:r w:rsidR="00113A1F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1071D893" w14:textId="77777777" w:rsidR="00915004" w:rsidRPr="009A1D6E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Disbursements</w:t>
      </w:r>
      <w:r w:rsidRPr="009A1D6E">
        <w:rPr>
          <w:rFonts w:ascii="Century Gothic" w:hAnsi="Century Gothic"/>
        </w:rPr>
        <w:tab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disb_total|money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7A8E2D2E" w14:textId="77777777" w:rsidR="00113A1F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13A1F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3B683D3D" w14:textId="77777777" w:rsidR="00347ACB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113A1F" w:rsidRPr="009A1D6E">
        <w:rPr>
          <w:rFonts w:ascii="Century Gothic" w:hAnsi="Century Gothic"/>
        </w:rPr>
        <w:t xml:space="preserve">p if </w:t>
      </w:r>
      <w:proofErr w:type="spellStart"/>
      <w:r w:rsidR="00113A1F" w:rsidRPr="009A1D6E">
        <w:rPr>
          <w:rFonts w:ascii="Century Gothic" w:hAnsi="Century Gothic"/>
        </w:rPr>
        <w:t>disb_ex_total</w:t>
      </w:r>
      <w:proofErr w:type="spellEnd"/>
      <w:r w:rsidR="00113A1F" w:rsidRPr="009A1D6E">
        <w:rPr>
          <w:rFonts w:ascii="Century Gothic" w:hAnsi="Century Gothic"/>
        </w:rPr>
        <w:t xml:space="preserve"> &gt; 0 </w:t>
      </w:r>
      <w:r w:rsidRPr="009A1D6E">
        <w:rPr>
          <w:rFonts w:ascii="Century Gothic" w:hAnsi="Century Gothic"/>
        </w:rPr>
        <w:t>%}</w:t>
      </w:r>
    </w:p>
    <w:p w14:paraId="29022CFF" w14:textId="77777777" w:rsidR="00915004" w:rsidRPr="009A1D6E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Disbursements (GST Exempt)</w:t>
      </w:r>
      <w:r w:rsidRPr="009A1D6E">
        <w:rPr>
          <w:rFonts w:ascii="Century Gothic" w:hAnsi="Century Gothic"/>
        </w:rPr>
        <w:tab/>
      </w:r>
      <w:r w:rsidR="00737BD3" w:rsidRPr="009A1D6E">
        <w:rPr>
          <w:rFonts w:ascii="Century Gothic" w:hAnsi="Century Gothic"/>
        </w:rPr>
        <w:t>{{</w:t>
      </w:r>
      <w:proofErr w:type="spellStart"/>
      <w:r w:rsidRPr="009A1D6E">
        <w:rPr>
          <w:rFonts w:ascii="Century Gothic" w:hAnsi="Century Gothic"/>
        </w:rPr>
        <w:t>disb_ex_total|money</w:t>
      </w:r>
      <w:proofErr w:type="spellEnd"/>
      <w:r w:rsidR="00737BD3" w:rsidRPr="009A1D6E">
        <w:rPr>
          <w:rFonts w:ascii="Century Gothic" w:hAnsi="Century Gothic"/>
        </w:rPr>
        <w:t>}}</w:t>
      </w:r>
    </w:p>
    <w:p w14:paraId="5384F253" w14:textId="77777777" w:rsidR="00347ACB" w:rsidRPr="009A1D6E" w:rsidRDefault="00737BD3" w:rsidP="005A00B1">
      <w:pPr>
        <w:spacing w:before="120" w:after="120"/>
        <w:rPr>
          <w:rFonts w:ascii="Century Gothic" w:hAnsi="Century Gothic"/>
        </w:rPr>
      </w:pPr>
      <w:r w:rsidRPr="009A1D6E">
        <w:rPr>
          <w:rFonts w:ascii="Century Gothic" w:hAnsi="Century Gothic"/>
        </w:rPr>
        <w:t>{%</w:t>
      </w:r>
      <w:r w:rsidR="00D86FD0" w:rsidRPr="009A1D6E">
        <w:rPr>
          <w:rFonts w:ascii="Century Gothic" w:hAnsi="Century Gothic"/>
        </w:rPr>
        <w:t xml:space="preserve">p endif </w:t>
      </w:r>
      <w:r w:rsidRPr="009A1D6E">
        <w:rPr>
          <w:rFonts w:ascii="Century Gothic" w:hAnsi="Century Gothic"/>
        </w:rPr>
        <w:t>%}</w:t>
      </w:r>
    </w:p>
    <w:p w14:paraId="2E514321" w14:textId="77777777" w:rsidR="00915004" w:rsidRPr="009A1D6E" w:rsidRDefault="00915004" w:rsidP="0089563E">
      <w:pPr>
        <w:tabs>
          <w:tab w:val="right" w:pos="7560"/>
        </w:tabs>
        <w:spacing w:before="120" w:after="120"/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</w:rPr>
        <w:t xml:space="preserve">GST </w:t>
      </w:r>
      <w:r w:rsidRPr="009A1D6E">
        <w:rPr>
          <w:rFonts w:ascii="Century Gothic" w:hAnsi="Century Gothic"/>
          <w:sz w:val="18"/>
          <w:szCs w:val="18"/>
        </w:rPr>
        <w:t xml:space="preserve">(registration number </w:t>
      </w:r>
      <w:r w:rsidR="00737BD3" w:rsidRPr="009A1D6E">
        <w:rPr>
          <w:rFonts w:ascii="Century Gothic" w:hAnsi="Century Gothic"/>
          <w:sz w:val="18"/>
          <w:szCs w:val="18"/>
        </w:rPr>
        <w:t>{{</w:t>
      </w:r>
      <w:proofErr w:type="spellStart"/>
      <w:r w:rsidRPr="009A1D6E">
        <w:rPr>
          <w:rFonts w:ascii="Century Gothic" w:hAnsi="Century Gothic"/>
          <w:sz w:val="18"/>
          <w:szCs w:val="18"/>
        </w:rPr>
        <w:t>firm_gst_number</w:t>
      </w:r>
      <w:proofErr w:type="spellEnd"/>
      <w:r w:rsidR="00737BD3" w:rsidRPr="009A1D6E">
        <w:rPr>
          <w:rFonts w:ascii="Century Gothic" w:hAnsi="Century Gothic"/>
          <w:sz w:val="18"/>
          <w:szCs w:val="18"/>
        </w:rPr>
        <w:t>}}</w:t>
      </w:r>
      <w:r w:rsidRPr="009A1D6E">
        <w:rPr>
          <w:rFonts w:ascii="Century Gothic" w:hAnsi="Century Gothic"/>
          <w:sz w:val="18"/>
          <w:szCs w:val="18"/>
        </w:rPr>
        <w:t>)</w:t>
      </w:r>
      <w:r w:rsidRPr="009A1D6E">
        <w:rPr>
          <w:rFonts w:ascii="Century Gothic" w:hAnsi="Century Gothic"/>
          <w:sz w:val="18"/>
          <w:szCs w:val="18"/>
        </w:rPr>
        <w:tab/>
      </w:r>
      <w:r w:rsidR="00737BD3" w:rsidRPr="009A1D6E">
        <w:rPr>
          <w:rFonts w:ascii="Century Gothic" w:hAnsi="Century Gothic"/>
          <w:u w:val="single"/>
        </w:rPr>
        <w:t>{{</w:t>
      </w:r>
      <w:proofErr w:type="spellStart"/>
      <w:r w:rsidRPr="009A1D6E">
        <w:rPr>
          <w:rFonts w:ascii="Century Gothic" w:hAnsi="Century Gothic"/>
          <w:u w:val="single"/>
        </w:rPr>
        <w:t>gst_total|money</w:t>
      </w:r>
      <w:proofErr w:type="spellEnd"/>
      <w:r w:rsidR="00737BD3" w:rsidRPr="009A1D6E">
        <w:rPr>
          <w:rFonts w:ascii="Century Gothic" w:hAnsi="Century Gothic"/>
          <w:u w:val="single"/>
        </w:rPr>
        <w:t>}}</w:t>
      </w:r>
    </w:p>
    <w:p w14:paraId="7E890ED1" w14:textId="77777777" w:rsidR="00915004" w:rsidRPr="009A1D6E" w:rsidRDefault="00915004" w:rsidP="0089563E">
      <w:pPr>
        <w:tabs>
          <w:tab w:val="left" w:pos="720"/>
        </w:tabs>
        <w:spacing w:before="120" w:after="120"/>
        <w:rPr>
          <w:rFonts w:ascii="Century Gothic" w:hAnsi="Century Gothic"/>
          <w:b/>
          <w:bCs/>
          <w:u w:val="double"/>
        </w:rPr>
      </w:pPr>
      <w:r w:rsidRPr="009A1D6E">
        <w:rPr>
          <w:rFonts w:ascii="Century Gothic" w:hAnsi="Century Gothic"/>
        </w:rPr>
        <w:tab/>
      </w:r>
      <w:r w:rsidR="00AE00A4" w:rsidRPr="009A1D6E">
        <w:rPr>
          <w:rFonts w:ascii="Century Gothic" w:hAnsi="Century Gothic"/>
        </w:rPr>
        <w:t>Total Current Account</w:t>
      </w:r>
      <w:r w:rsidRPr="009A1D6E">
        <w:rPr>
          <w:rFonts w:ascii="Century Gothic" w:hAnsi="Century Gothic"/>
        </w:rPr>
        <w:tab/>
      </w:r>
      <w:r w:rsidR="0089563E" w:rsidRPr="009A1D6E">
        <w:rPr>
          <w:rFonts w:ascii="Century Gothic" w:hAnsi="Century Gothic"/>
        </w:rPr>
        <w:ptab w:relativeTo="margin" w:alignment="right" w:leader="none"/>
      </w:r>
      <w:r w:rsidR="00737BD3" w:rsidRPr="009A1D6E">
        <w:rPr>
          <w:rFonts w:ascii="Century Gothic" w:hAnsi="Century Gothic"/>
          <w:b/>
          <w:bCs/>
          <w:u w:val="double"/>
        </w:rPr>
        <w:t>{{</w:t>
      </w:r>
      <w:proofErr w:type="spellStart"/>
      <w:r w:rsidRPr="009A1D6E">
        <w:rPr>
          <w:rFonts w:ascii="Century Gothic" w:hAnsi="Century Gothic"/>
          <w:b/>
          <w:bCs/>
          <w:u w:val="double"/>
        </w:rPr>
        <w:t>invoice_total|money</w:t>
      </w:r>
      <w:proofErr w:type="spellEnd"/>
      <w:r w:rsidR="00737BD3" w:rsidRPr="009A1D6E">
        <w:rPr>
          <w:rFonts w:ascii="Century Gothic" w:hAnsi="Century Gothic"/>
          <w:b/>
          <w:bCs/>
          <w:u w:val="double"/>
        </w:rPr>
        <w:t>}}</w:t>
      </w:r>
    </w:p>
    <w:p w14:paraId="6B0A7337" w14:textId="77777777" w:rsidR="00D26585" w:rsidRPr="009A1D6E" w:rsidRDefault="00D26585" w:rsidP="00D26585">
      <w:pPr>
        <w:tabs>
          <w:tab w:val="left" w:pos="720"/>
          <w:tab w:val="right" w:pos="10080"/>
        </w:tabs>
        <w:rPr>
          <w:rFonts w:ascii="Century Gothic" w:hAnsi="Century Gothic"/>
        </w:rPr>
      </w:pPr>
    </w:p>
    <w:p w14:paraId="0AF2F899" w14:textId="77777777" w:rsidR="00D26585" w:rsidRPr="009A1D6E" w:rsidRDefault="00D26585" w:rsidP="00D26585">
      <w:pPr>
        <w:pBdr>
          <w:top w:val="wave" w:sz="6" w:space="1" w:color="auto"/>
          <w:bottom w:val="wave" w:sz="6" w:space="1" w:color="auto"/>
        </w:pBdr>
        <w:spacing w:before="160"/>
        <w:jc w:val="center"/>
        <w:rPr>
          <w:rFonts w:ascii="Century Gothic" w:hAnsi="Century Gothic"/>
          <w:b/>
          <w:bCs/>
          <w:i/>
          <w:iCs/>
          <w:smallCaps/>
          <w:sz w:val="8"/>
          <w:szCs w:val="8"/>
        </w:rPr>
      </w:pPr>
    </w:p>
    <w:p w14:paraId="2637C38D" w14:textId="77777777" w:rsidR="00A0732A" w:rsidRPr="009A1D6E" w:rsidRDefault="00A0732A" w:rsidP="00D26585">
      <w:pPr>
        <w:pBdr>
          <w:top w:val="wave" w:sz="6" w:space="1" w:color="auto"/>
          <w:bottom w:val="wave" w:sz="6" w:space="1" w:color="auto"/>
        </w:pBdr>
        <w:jc w:val="center"/>
        <w:rPr>
          <w:rFonts w:ascii="Century Gothic" w:hAnsi="Century Gothic"/>
          <w:b/>
          <w:bCs/>
          <w:i/>
          <w:iCs/>
          <w:smallCaps/>
        </w:rPr>
      </w:pPr>
      <w:r w:rsidRPr="009A1D6E">
        <w:rPr>
          <w:rFonts w:ascii="Century Gothic" w:hAnsi="Century Gothic"/>
          <w:b/>
          <w:bCs/>
          <w:i/>
          <w:iCs/>
          <w:smallCaps/>
        </w:rPr>
        <w:t>Please Return This Form With Your Payment</w:t>
      </w:r>
    </w:p>
    <w:p w14:paraId="4455B404" w14:textId="77777777" w:rsidR="00D26585" w:rsidRPr="009A1D6E" w:rsidRDefault="00D26585" w:rsidP="00D26585">
      <w:pPr>
        <w:pBdr>
          <w:top w:val="wave" w:sz="6" w:space="1" w:color="auto"/>
          <w:bottom w:val="wave" w:sz="6" w:space="1" w:color="auto"/>
        </w:pBdr>
        <w:spacing w:after="240"/>
        <w:jc w:val="center"/>
        <w:rPr>
          <w:rFonts w:ascii="Century Gothic" w:hAnsi="Century Gothic"/>
          <w:sz w:val="8"/>
          <w:szCs w:val="8"/>
        </w:rPr>
      </w:pPr>
    </w:p>
    <w:p w14:paraId="26E7D559" w14:textId="77777777" w:rsidR="00347ACB" w:rsidRPr="009A1D6E" w:rsidRDefault="00347ACB" w:rsidP="00FC4C14">
      <w:pPr>
        <w:rPr>
          <w:rFonts w:ascii="Century Gothic" w:hAnsi="Century Gothic"/>
          <w:sz w:val="18"/>
          <w:szCs w:val="18"/>
        </w:rPr>
      </w:pPr>
      <w:r w:rsidRPr="009A1D6E">
        <w:rPr>
          <w:rFonts w:ascii="Century Gothic" w:hAnsi="Century Gothic"/>
          <w:sz w:val="18"/>
          <w:szCs w:val="18"/>
        </w:rPr>
        <w:t>Payment made by (please c</w:t>
      </w:r>
      <w:r w:rsidR="00403B7E" w:rsidRPr="009A1D6E">
        <w:rPr>
          <w:rFonts w:ascii="Century Gothic" w:hAnsi="Century Gothic"/>
          <w:sz w:val="18"/>
          <w:szCs w:val="18"/>
        </w:rPr>
        <w:t>heck</w:t>
      </w:r>
      <w:r w:rsidRPr="009A1D6E">
        <w:rPr>
          <w:rFonts w:ascii="Century Gothic" w:hAnsi="Century Gothic"/>
          <w:sz w:val="18"/>
          <w:szCs w:val="18"/>
        </w:rPr>
        <w:t xml:space="preserve"> the appropriate choice):</w:t>
      </w:r>
    </w:p>
    <w:p w14:paraId="26F06D48" w14:textId="77777777" w:rsidR="00347ACB" w:rsidRPr="009A1D6E" w:rsidRDefault="00347ACB" w:rsidP="00FC4C14">
      <w:pPr>
        <w:rPr>
          <w:rFonts w:ascii="Century Gothic" w:hAnsi="Century Gothic"/>
          <w:sz w:val="18"/>
          <w:szCs w:val="18"/>
        </w:rPr>
      </w:pPr>
    </w:p>
    <w:p w14:paraId="709D349A" w14:textId="77777777" w:rsidR="00A0732A" w:rsidRPr="009A1D6E" w:rsidRDefault="00DA627A" w:rsidP="00DA627A">
      <w:pPr>
        <w:pBdr>
          <w:bottom w:val="single" w:sz="4" w:space="1" w:color="auto"/>
        </w:pBdr>
        <w:tabs>
          <w:tab w:val="center" w:pos="1440"/>
          <w:tab w:val="center" w:pos="3240"/>
          <w:tab w:val="center" w:pos="5040"/>
          <w:tab w:val="center" w:pos="7200"/>
        </w:tabs>
        <w:rPr>
          <w:rFonts w:ascii="Century Gothic" w:hAnsi="Century Gothic"/>
          <w:b/>
          <w:i/>
          <w:szCs w:val="22"/>
        </w:rPr>
      </w:pPr>
      <w:r w:rsidRPr="009A1D6E">
        <w:rPr>
          <w:rFonts w:ascii="Century Gothic" w:hAnsi="Century Gothic"/>
          <w:szCs w:val="22"/>
        </w:rPr>
        <w:tab/>
      </w:r>
      <w:sdt>
        <w:sdtPr>
          <w:rPr>
            <w:rFonts w:ascii="Century Gothic" w:hAnsi="Century Gothic"/>
            <w:szCs w:val="22"/>
          </w:rPr>
          <w:id w:val="-1042664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9A1D6E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9A1D6E">
        <w:rPr>
          <w:rFonts w:ascii="Century Gothic" w:hAnsi="Century Gothic"/>
          <w:szCs w:val="22"/>
        </w:rPr>
        <w:t xml:space="preserve"> 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>Cheque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1511445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9A1D6E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9A1D6E">
        <w:rPr>
          <w:rFonts w:ascii="Century Gothic" w:hAnsi="Century Gothic"/>
          <w:szCs w:val="22"/>
        </w:rPr>
        <w:t xml:space="preserve"> 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>Cash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-2114507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9A1D6E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9A1D6E">
        <w:rPr>
          <w:rFonts w:ascii="Century Gothic" w:hAnsi="Century Gothic"/>
          <w:szCs w:val="22"/>
        </w:rPr>
        <w:t xml:space="preserve"> 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>Visa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ab/>
      </w:r>
      <w:sdt>
        <w:sdtPr>
          <w:rPr>
            <w:rFonts w:ascii="Century Gothic" w:hAnsi="Century Gothic"/>
            <w:szCs w:val="22"/>
          </w:rPr>
          <w:id w:val="129525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ED1" w:rsidRPr="009A1D6E">
            <w:rPr>
              <w:rFonts w:ascii="Century Gothic" w:eastAsia="MS Gothic" w:hAnsi="Century Gothic" w:hint="eastAsia"/>
              <w:szCs w:val="22"/>
            </w:rPr>
            <w:t>☐</w:t>
          </w:r>
        </w:sdtContent>
      </w:sdt>
      <w:r w:rsidR="00065ED1" w:rsidRPr="009A1D6E">
        <w:rPr>
          <w:rFonts w:ascii="Century Gothic" w:hAnsi="Century Gothic"/>
          <w:szCs w:val="22"/>
        </w:rPr>
        <w:t xml:space="preserve"> </w:t>
      </w:r>
      <w:r w:rsidR="00065ED1" w:rsidRPr="009A1D6E">
        <w:rPr>
          <w:rFonts w:ascii="Century Gothic" w:hAnsi="Century Gothic"/>
          <w:b/>
          <w:i/>
          <w:sz w:val="18"/>
          <w:szCs w:val="18"/>
        </w:rPr>
        <w:t>Mastercard</w:t>
      </w:r>
    </w:p>
    <w:p w14:paraId="59F7E2CB" w14:textId="77777777" w:rsidR="00065ED1" w:rsidRPr="009A1D6E" w:rsidRDefault="00065ED1">
      <w:pPr>
        <w:rPr>
          <w:rFonts w:ascii="Century Gothic" w:hAnsi="Century Gothic"/>
        </w:rPr>
      </w:pPr>
    </w:p>
    <w:p w14:paraId="15C4607D" w14:textId="77777777" w:rsidR="00065ED1" w:rsidRPr="009A1D6E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  <w:b/>
          <w:i/>
          <w:sz w:val="18"/>
          <w:szCs w:val="18"/>
        </w:rPr>
        <w:t>Card Holder:</w:t>
      </w:r>
      <w:r w:rsidRPr="009A1D6E">
        <w:rPr>
          <w:rFonts w:ascii="Century Gothic" w:hAnsi="Century Gothic"/>
        </w:rPr>
        <w:tab/>
      </w:r>
      <w:proofErr w:type="gramStart"/>
      <w:r w:rsidRPr="009A1D6E">
        <w:rPr>
          <w:rFonts w:ascii="Century Gothic" w:hAnsi="Century Gothic"/>
          <w:u w:val="single"/>
        </w:rPr>
        <w:tab/>
      </w:r>
      <w:r w:rsidRPr="009A1D6E">
        <w:rPr>
          <w:rFonts w:ascii="Century Gothic" w:hAnsi="Century Gothic"/>
        </w:rPr>
        <w:t xml:space="preserve">  </w:t>
      </w:r>
      <w:r w:rsidRPr="009A1D6E">
        <w:rPr>
          <w:rFonts w:ascii="Century Gothic" w:hAnsi="Century Gothic"/>
          <w:b/>
          <w:i/>
          <w:sz w:val="18"/>
          <w:szCs w:val="18"/>
        </w:rPr>
        <w:t>Payment</w:t>
      </w:r>
      <w:proofErr w:type="gramEnd"/>
      <w:r w:rsidRPr="009A1D6E">
        <w:rPr>
          <w:rFonts w:ascii="Century Gothic" w:hAnsi="Century Gothic"/>
          <w:b/>
          <w:i/>
          <w:sz w:val="18"/>
          <w:szCs w:val="18"/>
        </w:rPr>
        <w:t xml:space="preserve"> Amount</w:t>
      </w:r>
      <w:r w:rsidRPr="009A1D6E">
        <w:rPr>
          <w:rFonts w:ascii="Century Gothic" w:hAnsi="Century Gothic"/>
        </w:rPr>
        <w:t>:</w:t>
      </w:r>
      <w:r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u w:val="single"/>
        </w:rPr>
        <w:t>$</w:t>
      </w:r>
      <w:r w:rsidR="0089563E" w:rsidRPr="009A1D6E">
        <w:rPr>
          <w:rFonts w:ascii="Century Gothic" w:hAnsi="Century Gothic"/>
          <w:u w:val="single"/>
        </w:rPr>
        <w:ptab w:relativeTo="margin" w:alignment="right" w:leader="none"/>
      </w:r>
    </w:p>
    <w:p w14:paraId="29B64D9D" w14:textId="77777777" w:rsidR="00065ED1" w:rsidRPr="009A1D6E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14:paraId="51CC4E56" w14:textId="77777777" w:rsidR="00065ED1" w:rsidRPr="009A1D6E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  <w:b/>
          <w:i/>
          <w:sz w:val="18"/>
          <w:szCs w:val="18"/>
        </w:rPr>
        <w:t>Card Number:</w:t>
      </w:r>
      <w:r w:rsidRPr="009A1D6E">
        <w:rPr>
          <w:rFonts w:ascii="Century Gothic" w:hAnsi="Century Gothic"/>
        </w:rPr>
        <w:tab/>
      </w:r>
      <w:proofErr w:type="gramStart"/>
      <w:r w:rsidRPr="009A1D6E">
        <w:rPr>
          <w:rFonts w:ascii="Century Gothic" w:hAnsi="Century Gothic"/>
          <w:u w:val="single"/>
        </w:rPr>
        <w:tab/>
      </w:r>
      <w:r w:rsidRPr="009A1D6E">
        <w:rPr>
          <w:rFonts w:ascii="Century Gothic" w:hAnsi="Century Gothic"/>
        </w:rPr>
        <w:t xml:space="preserve">  </w:t>
      </w:r>
      <w:r w:rsidRPr="009A1D6E">
        <w:rPr>
          <w:rFonts w:ascii="Century Gothic" w:hAnsi="Century Gothic"/>
          <w:b/>
          <w:i/>
          <w:sz w:val="18"/>
          <w:szCs w:val="18"/>
        </w:rPr>
        <w:t>Expiry</w:t>
      </w:r>
      <w:proofErr w:type="gramEnd"/>
      <w:r w:rsidRPr="009A1D6E">
        <w:rPr>
          <w:rFonts w:ascii="Century Gothic" w:hAnsi="Century Gothic"/>
          <w:b/>
          <w:i/>
          <w:sz w:val="18"/>
          <w:szCs w:val="18"/>
        </w:rPr>
        <w:t xml:space="preserve"> Date</w:t>
      </w:r>
      <w:r w:rsidRPr="009A1D6E">
        <w:rPr>
          <w:rFonts w:ascii="Century Gothic" w:hAnsi="Century Gothic"/>
        </w:rPr>
        <w:t>:</w:t>
      </w:r>
      <w:r w:rsidRPr="009A1D6E">
        <w:rPr>
          <w:rFonts w:ascii="Century Gothic" w:hAnsi="Century Gothic"/>
        </w:rPr>
        <w:tab/>
      </w:r>
      <w:r w:rsidR="0089563E" w:rsidRPr="009A1D6E">
        <w:rPr>
          <w:rFonts w:ascii="Century Gothic" w:hAnsi="Century Gothic"/>
          <w:u w:val="single"/>
        </w:rPr>
        <w:ptab w:relativeTo="margin" w:alignment="right" w:leader="none"/>
      </w:r>
    </w:p>
    <w:p w14:paraId="25E60BF7" w14:textId="77777777" w:rsidR="00065ED1" w:rsidRPr="009A1D6E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14:paraId="0565CA97" w14:textId="77777777" w:rsidR="00065ED1" w:rsidRPr="009A1D6E" w:rsidRDefault="00065ED1" w:rsidP="0089563E">
      <w:pPr>
        <w:tabs>
          <w:tab w:val="left" w:pos="1440"/>
          <w:tab w:val="left" w:pos="5040"/>
          <w:tab w:val="left" w:pos="6840"/>
        </w:tabs>
        <w:rPr>
          <w:rFonts w:ascii="Century Gothic" w:hAnsi="Century Gothic"/>
          <w:u w:val="single"/>
        </w:rPr>
      </w:pPr>
      <w:r w:rsidRPr="009A1D6E">
        <w:rPr>
          <w:rFonts w:ascii="Century Gothic" w:hAnsi="Century Gothic"/>
          <w:b/>
          <w:i/>
          <w:sz w:val="18"/>
          <w:szCs w:val="18"/>
        </w:rPr>
        <w:t>Signature:</w:t>
      </w:r>
      <w:r w:rsidRPr="009A1D6E">
        <w:rPr>
          <w:rFonts w:ascii="Century Gothic" w:hAnsi="Century Gothic"/>
        </w:rPr>
        <w:tab/>
      </w:r>
      <w:proofErr w:type="gramStart"/>
      <w:r w:rsidRPr="009A1D6E">
        <w:rPr>
          <w:rFonts w:ascii="Century Gothic" w:hAnsi="Century Gothic"/>
          <w:u w:val="single"/>
        </w:rPr>
        <w:tab/>
      </w:r>
      <w:r w:rsidRPr="009A1D6E">
        <w:rPr>
          <w:rFonts w:ascii="Century Gothic" w:hAnsi="Century Gothic"/>
        </w:rPr>
        <w:t xml:space="preserve">  </w:t>
      </w:r>
      <w:r w:rsidRPr="009A1D6E">
        <w:rPr>
          <w:rFonts w:ascii="Century Gothic" w:hAnsi="Century Gothic"/>
          <w:b/>
          <w:i/>
          <w:sz w:val="18"/>
          <w:szCs w:val="18"/>
        </w:rPr>
        <w:t>Invoice</w:t>
      </w:r>
      <w:proofErr w:type="gramEnd"/>
      <w:r w:rsidRPr="009A1D6E">
        <w:rPr>
          <w:rFonts w:ascii="Century Gothic" w:hAnsi="Century Gothic"/>
          <w:b/>
          <w:i/>
          <w:sz w:val="18"/>
          <w:szCs w:val="18"/>
        </w:rPr>
        <w:t xml:space="preserve"> #</w:t>
      </w:r>
      <w:r w:rsidRPr="009A1D6E">
        <w:rPr>
          <w:rFonts w:ascii="Century Gothic" w:hAnsi="Century Gothic"/>
        </w:rPr>
        <w:t>:</w:t>
      </w:r>
      <w:r w:rsidRPr="009A1D6E">
        <w:rPr>
          <w:rFonts w:ascii="Century Gothic" w:hAnsi="Century Gothic"/>
        </w:rPr>
        <w:tab/>
      </w:r>
      <w:r w:rsidRPr="009A1D6E">
        <w:rPr>
          <w:rFonts w:ascii="Century Gothic" w:hAnsi="Century Gothic"/>
          <w:u w:val="single"/>
        </w:rPr>
        <w:t>$</w:t>
      </w:r>
      <w:r w:rsidR="0089563E" w:rsidRPr="009A1D6E">
        <w:rPr>
          <w:rFonts w:ascii="Century Gothic" w:hAnsi="Century Gothic"/>
          <w:u w:val="single"/>
        </w:rPr>
        <w:ptab w:relativeTo="margin" w:alignment="right" w:leader="none"/>
      </w:r>
    </w:p>
    <w:p w14:paraId="2D19BDC0" w14:textId="77777777" w:rsidR="00065ED1" w:rsidRPr="009A1D6E" w:rsidRDefault="00065ED1" w:rsidP="00065ED1">
      <w:pPr>
        <w:tabs>
          <w:tab w:val="left" w:pos="1800"/>
          <w:tab w:val="left" w:pos="5760"/>
          <w:tab w:val="left" w:pos="7920"/>
          <w:tab w:val="right" w:pos="10080"/>
        </w:tabs>
        <w:rPr>
          <w:rFonts w:ascii="Century Gothic" w:hAnsi="Century Gothic"/>
          <w:u w:val="single"/>
        </w:rPr>
      </w:pPr>
    </w:p>
    <w:p w14:paraId="4F913FBF" w14:textId="77777777" w:rsidR="002512AE" w:rsidRPr="009A1D6E" w:rsidRDefault="00737BD3">
      <w:pPr>
        <w:rPr>
          <w:rFonts w:ascii="Century Gothic" w:hAnsi="Century Gothic"/>
          <w:sz w:val="20"/>
        </w:rPr>
      </w:pPr>
      <w:r w:rsidRPr="009A1D6E">
        <w:rPr>
          <w:rFonts w:ascii="Century Gothic" w:hAnsi="Century Gothic"/>
          <w:sz w:val="20"/>
        </w:rPr>
        <w:t>{{</w:t>
      </w:r>
      <w:proofErr w:type="spellStart"/>
      <w:proofErr w:type="gramStart"/>
      <w:r w:rsidR="00940082" w:rsidRPr="009A1D6E">
        <w:rPr>
          <w:rFonts w:ascii="Century Gothic" w:hAnsi="Century Gothic"/>
          <w:sz w:val="20"/>
        </w:rPr>
        <w:t>corp.</w:t>
      </w:r>
      <w:r w:rsidR="00836E5B" w:rsidRPr="009A1D6E">
        <w:rPr>
          <w:rFonts w:ascii="Century Gothic" w:hAnsi="Century Gothic"/>
          <w:sz w:val="20"/>
        </w:rPr>
        <w:t>matter</w:t>
      </w:r>
      <w:proofErr w:type="gramEnd"/>
      <w:r w:rsidR="00836E5B" w:rsidRPr="009A1D6E">
        <w:rPr>
          <w:rFonts w:ascii="Century Gothic" w:hAnsi="Century Gothic"/>
          <w:sz w:val="20"/>
        </w:rPr>
        <w:t>_number</w:t>
      </w:r>
      <w:proofErr w:type="spellEnd"/>
      <w:r w:rsidRPr="009A1D6E">
        <w:rPr>
          <w:rFonts w:ascii="Century Gothic" w:hAnsi="Century Gothic"/>
          <w:sz w:val="20"/>
        </w:rPr>
        <w:t>}}</w:t>
      </w:r>
      <w:r w:rsidR="00347ACB" w:rsidRPr="009A1D6E">
        <w:rPr>
          <w:rFonts w:ascii="Century Gothic" w:hAnsi="Century Gothic"/>
          <w:sz w:val="20"/>
        </w:rPr>
        <w:t>/</w:t>
      </w:r>
      <w:r w:rsidRPr="009A1D6E">
        <w:rPr>
          <w:rFonts w:ascii="Century Gothic" w:hAnsi="Century Gothic"/>
          <w:sz w:val="20"/>
        </w:rPr>
        <w:t>{{</w:t>
      </w:r>
      <w:proofErr w:type="spellStart"/>
      <w:r w:rsidR="00940082" w:rsidRPr="009A1D6E">
        <w:rPr>
          <w:rFonts w:ascii="Century Gothic" w:hAnsi="Century Gothic"/>
          <w:sz w:val="20"/>
        </w:rPr>
        <w:t>lawyer.initials|upper</w:t>
      </w:r>
      <w:proofErr w:type="spellEnd"/>
      <w:r w:rsidRPr="009A1D6E">
        <w:rPr>
          <w:rFonts w:ascii="Century Gothic" w:hAnsi="Century Gothic"/>
          <w:sz w:val="20"/>
        </w:rPr>
        <w:t>}}</w:t>
      </w:r>
    </w:p>
    <w:p w14:paraId="124769CA" w14:textId="61344FDE" w:rsidR="0065525F" w:rsidRDefault="002512AE">
      <w:pPr>
        <w:rPr>
          <w:rFonts w:ascii="Century Gothic" w:hAnsi="Century Gothic"/>
          <w:sz w:val="18"/>
          <w:szCs w:val="18"/>
        </w:rPr>
      </w:pPr>
      <w:r w:rsidRPr="009A1D6E">
        <w:rPr>
          <w:rFonts w:ascii="Century Gothic" w:hAnsi="Century Gothic"/>
          <w:sz w:val="18"/>
          <w:szCs w:val="18"/>
        </w:rPr>
        <w:lastRenderedPageBreak/>
        <w:t>E. &amp; O.E.</w:t>
      </w:r>
    </w:p>
    <w:p w14:paraId="2EE8D682" w14:textId="357A116B" w:rsidR="000706CD" w:rsidRDefault="000706CD">
      <w:pPr>
        <w:rPr>
          <w:rFonts w:ascii="Century Gothic" w:hAnsi="Century Gothic"/>
          <w:sz w:val="18"/>
          <w:szCs w:val="18"/>
        </w:rPr>
      </w:pPr>
    </w:p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0706CD" w:rsidRPr="009A1D6E" w14:paraId="57773475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2F8A1" w14:textId="77777777" w:rsidR="000706CD" w:rsidRPr="009A1D6E" w:rsidRDefault="000706CD" w:rsidP="00D40C4A">
            <w:pPr>
              <w:tabs>
                <w:tab w:val="right" w:pos="9360"/>
              </w:tabs>
              <w:rPr>
                <w:rFonts w:ascii="Century Gothic" w:hAnsi="Century Gothic"/>
                <w:sz w:val="18"/>
                <w:szCs w:val="18"/>
              </w:rPr>
            </w:pPr>
            <w:r w:rsidRPr="009A1D6E">
              <w:rPr>
                <w:rFonts w:ascii="Century Gothic" w:hAnsi="Century Gothic"/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8FE78" w14:textId="77777777" w:rsidR="000706CD" w:rsidRPr="009A1D6E" w:rsidRDefault="000706CD" w:rsidP="00D40C4A">
            <w:pPr>
              <w:tabs>
                <w:tab w:val="right" w:pos="9360"/>
              </w:tabs>
              <w:rPr>
                <w:rFonts w:ascii="Century Gothic" w:hAnsi="Century Gothic"/>
                <w:sz w:val="18"/>
                <w:szCs w:val="18"/>
              </w:rPr>
            </w:pPr>
            <w:r w:rsidRPr="009A1D6E">
              <w:rPr>
                <w:rFonts w:ascii="Century Gothic" w:hAnsi="Century Gothic"/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26FB07B2" w14:textId="77777777" w:rsidR="000706CD" w:rsidRPr="009A1D6E" w:rsidRDefault="000706CD">
      <w:pPr>
        <w:rPr>
          <w:rFonts w:ascii="Century Gothic" w:hAnsi="Century Gothic"/>
          <w:noProof/>
          <w:sz w:val="18"/>
          <w:szCs w:val="18"/>
        </w:rPr>
      </w:pPr>
    </w:p>
    <w:sectPr w:rsidR="000706CD" w:rsidRPr="009A1D6E" w:rsidSect="000706CD">
      <w:pgSz w:w="12240" w:h="15840" w:code="1"/>
      <w:pgMar w:top="405" w:right="1440" w:bottom="720" w:left="1440" w:header="446" w:footer="720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EC15" w14:textId="77777777" w:rsidR="00D53D47" w:rsidRPr="00A006F8" w:rsidRDefault="00D53D47">
      <w:r w:rsidRPr="00A006F8">
        <w:separator/>
      </w:r>
    </w:p>
  </w:endnote>
  <w:endnote w:type="continuationSeparator" w:id="0">
    <w:p w14:paraId="52C2BF6D" w14:textId="77777777" w:rsidR="00D53D47" w:rsidRPr="00A006F8" w:rsidRDefault="00D53D47">
      <w:r w:rsidRPr="00A006F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A7E0" w14:textId="77777777" w:rsidR="000706CD" w:rsidRDefault="000706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5872" w14:textId="77777777" w:rsidR="000706CD" w:rsidRDefault="000706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BF05" w14:textId="66E32B62" w:rsidR="000706CD" w:rsidRDefault="000706CD" w:rsidP="000706CD">
    <w:pPr>
      <w:pStyle w:val="Footer"/>
      <w:rPr>
        <w:sz w:val="18"/>
        <w:szCs w:val="18"/>
      </w:rPr>
    </w:pPr>
    <w:r>
      <w:rPr>
        <w:noProof/>
        <w:sz w:val="22"/>
        <w:szCs w:val="22"/>
      </w:rPr>
      <w:drawing>
        <wp:anchor distT="0" distB="0" distL="114300" distR="114300" simplePos="0" relativeHeight="251659776" behindDoc="1" locked="0" layoutInCell="1" allowOverlap="1" wp14:anchorId="1C5AE8B9" wp14:editId="6328ED5A">
          <wp:simplePos x="0" y="0"/>
          <wp:positionH relativeFrom="column">
            <wp:posOffset>-914401</wp:posOffset>
          </wp:positionH>
          <wp:positionV relativeFrom="page">
            <wp:posOffset>8886826</wp:posOffset>
          </wp:positionV>
          <wp:extent cx="7778565" cy="117094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3543" cy="1173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73131D65" w14:textId="77777777" w:rsidR="000706CD" w:rsidRDefault="000706CD" w:rsidP="000706CD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</w:t>
    </w:r>
    <w:proofErr w:type="spellStart"/>
    <w:r w:rsidRPr="00455C8E">
      <w:rPr>
        <w:sz w:val="18"/>
        <w:szCs w:val="18"/>
      </w:rPr>
      <w:t>Shawnessy</w:t>
    </w:r>
    <w:proofErr w:type="spellEnd"/>
    <w:r w:rsidRPr="00455C8E">
      <w:rPr>
        <w:sz w:val="18"/>
        <w:szCs w:val="18"/>
      </w:rPr>
      <w:t xml:space="preserve"> PO </w:t>
    </w:r>
  </w:p>
  <w:p w14:paraId="3BCFB713" w14:textId="342687BA" w:rsidR="000706CD" w:rsidRPr="000706CD" w:rsidRDefault="000706CD" w:rsidP="000706CD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39AFFF9" w14:textId="77777777" w:rsidR="000706CD" w:rsidRDefault="00070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C675" w14:textId="77777777" w:rsidR="00D53D47" w:rsidRPr="00A006F8" w:rsidRDefault="00D53D47">
      <w:r w:rsidRPr="00A006F8">
        <w:separator/>
      </w:r>
    </w:p>
  </w:footnote>
  <w:footnote w:type="continuationSeparator" w:id="0">
    <w:p w14:paraId="4262BCA2" w14:textId="77777777" w:rsidR="00D53D47" w:rsidRPr="00A006F8" w:rsidRDefault="00D53D47">
      <w:r w:rsidRPr="00A006F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13DF" w14:textId="77777777" w:rsidR="000706CD" w:rsidRDefault="000706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B74F" w14:textId="77777777" w:rsidR="0099105F" w:rsidRDefault="0099105F" w:rsidP="0099105F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8752" behindDoc="1" locked="0" layoutInCell="1" allowOverlap="1" wp14:anchorId="32410613" wp14:editId="0392E15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93653" w14:textId="77777777" w:rsidR="0099105F" w:rsidRDefault="0099105F" w:rsidP="0099105F">
    <w:pPr>
      <w:pStyle w:val="Header"/>
      <w:rPr>
        <w:noProof/>
        <w:color w:val="000000" w:themeColor="text1"/>
        <w:lang w:val="fr-CA" w:bidi="fr-FR"/>
      </w:rPr>
    </w:pPr>
  </w:p>
  <w:p w14:paraId="60160C2E" w14:textId="77777777" w:rsidR="0099105F" w:rsidRPr="00403DB3" w:rsidRDefault="0099105F" w:rsidP="0099105F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48DE2EA1" w14:textId="77777777" w:rsidR="0099105F" w:rsidRPr="00403DB3" w:rsidRDefault="0099105F" w:rsidP="0099105F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0EAFC23D" w14:textId="77777777" w:rsidR="0099105F" w:rsidRPr="00403DB3" w:rsidRDefault="0099105F" w:rsidP="0099105F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lawyer.email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07BB5948" w14:textId="77777777" w:rsidR="0099105F" w:rsidRPr="00D0218C" w:rsidRDefault="0099105F" w:rsidP="0099105F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600EA" w14:textId="77777777" w:rsidR="0099105F" w:rsidRDefault="0099105F" w:rsidP="0099105F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6704" behindDoc="1" locked="0" layoutInCell="1" allowOverlap="1" wp14:anchorId="34DBA9A9" wp14:editId="6A08972D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3E12F0" w14:textId="77777777" w:rsidR="0099105F" w:rsidRDefault="0099105F" w:rsidP="0099105F">
    <w:pPr>
      <w:pStyle w:val="Header"/>
      <w:rPr>
        <w:noProof/>
        <w:color w:val="000000" w:themeColor="text1"/>
        <w:lang w:val="fr-CA" w:bidi="fr-FR"/>
      </w:rPr>
    </w:pPr>
  </w:p>
  <w:p w14:paraId="2B693377" w14:textId="77777777" w:rsidR="0099105F" w:rsidRPr="00403DB3" w:rsidRDefault="0099105F" w:rsidP="0099105F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7DE8317F" w14:textId="77777777" w:rsidR="0099105F" w:rsidRPr="00403DB3" w:rsidRDefault="0099105F" w:rsidP="0099105F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4FBFCA19" w14:textId="77777777" w:rsidR="0099105F" w:rsidRPr="00403DB3" w:rsidRDefault="0099105F" w:rsidP="0099105F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lawyer.email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0BB90FC1" w14:textId="77777777" w:rsidR="0099105F" w:rsidRPr="00D0218C" w:rsidRDefault="0099105F" w:rsidP="0099105F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559E1D74" w14:textId="77777777" w:rsidR="009C1A62" w:rsidRPr="0099105F" w:rsidRDefault="009C1A62" w:rsidP="00991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C45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5887F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AD2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67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CE0F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D886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88DB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048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E325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D9"/>
    <w:rsid w:val="0001085A"/>
    <w:rsid w:val="000114B4"/>
    <w:rsid w:val="00016939"/>
    <w:rsid w:val="000312B2"/>
    <w:rsid w:val="000409C8"/>
    <w:rsid w:val="00042809"/>
    <w:rsid w:val="00042EDE"/>
    <w:rsid w:val="0006411F"/>
    <w:rsid w:val="00065ED1"/>
    <w:rsid w:val="000706CD"/>
    <w:rsid w:val="00085257"/>
    <w:rsid w:val="00097734"/>
    <w:rsid w:val="000A0376"/>
    <w:rsid w:val="000A59BB"/>
    <w:rsid w:val="000A7200"/>
    <w:rsid w:val="000B18AA"/>
    <w:rsid w:val="000B200D"/>
    <w:rsid w:val="000C0A5C"/>
    <w:rsid w:val="000C6A82"/>
    <w:rsid w:val="00101761"/>
    <w:rsid w:val="00102AC6"/>
    <w:rsid w:val="001127B0"/>
    <w:rsid w:val="00113A1F"/>
    <w:rsid w:val="00122941"/>
    <w:rsid w:val="0013434B"/>
    <w:rsid w:val="00137592"/>
    <w:rsid w:val="00147AB3"/>
    <w:rsid w:val="001627A8"/>
    <w:rsid w:val="00194177"/>
    <w:rsid w:val="001A2CE6"/>
    <w:rsid w:val="001D737E"/>
    <w:rsid w:val="001E2A0F"/>
    <w:rsid w:val="001E306A"/>
    <w:rsid w:val="001E3ABE"/>
    <w:rsid w:val="001F18A2"/>
    <w:rsid w:val="001F2327"/>
    <w:rsid w:val="001F347C"/>
    <w:rsid w:val="00214685"/>
    <w:rsid w:val="00230775"/>
    <w:rsid w:val="0023203D"/>
    <w:rsid w:val="002512AE"/>
    <w:rsid w:val="002904CB"/>
    <w:rsid w:val="00291E36"/>
    <w:rsid w:val="00296B12"/>
    <w:rsid w:val="002C76CB"/>
    <w:rsid w:val="002D50EF"/>
    <w:rsid w:val="00307D51"/>
    <w:rsid w:val="00314973"/>
    <w:rsid w:val="00321A57"/>
    <w:rsid w:val="00347ACB"/>
    <w:rsid w:val="00360E7E"/>
    <w:rsid w:val="00363F00"/>
    <w:rsid w:val="00365889"/>
    <w:rsid w:val="00385C68"/>
    <w:rsid w:val="00396F35"/>
    <w:rsid w:val="003A3DFB"/>
    <w:rsid w:val="003D3242"/>
    <w:rsid w:val="003E2431"/>
    <w:rsid w:val="003E26DD"/>
    <w:rsid w:val="003E350C"/>
    <w:rsid w:val="003F3423"/>
    <w:rsid w:val="00400278"/>
    <w:rsid w:val="00403B7E"/>
    <w:rsid w:val="00403DD9"/>
    <w:rsid w:val="004232E2"/>
    <w:rsid w:val="00424866"/>
    <w:rsid w:val="004400D2"/>
    <w:rsid w:val="00461BAB"/>
    <w:rsid w:val="00467D34"/>
    <w:rsid w:val="0047068D"/>
    <w:rsid w:val="00490878"/>
    <w:rsid w:val="004B1210"/>
    <w:rsid w:val="004B3D26"/>
    <w:rsid w:val="004B6CBD"/>
    <w:rsid w:val="004D2797"/>
    <w:rsid w:val="004D2D29"/>
    <w:rsid w:val="004E0DC0"/>
    <w:rsid w:val="004E2D7A"/>
    <w:rsid w:val="004F40CF"/>
    <w:rsid w:val="004F505F"/>
    <w:rsid w:val="00503BAB"/>
    <w:rsid w:val="00504B20"/>
    <w:rsid w:val="00515113"/>
    <w:rsid w:val="005312EC"/>
    <w:rsid w:val="00551EC2"/>
    <w:rsid w:val="00563D53"/>
    <w:rsid w:val="00564450"/>
    <w:rsid w:val="00567E93"/>
    <w:rsid w:val="0057384E"/>
    <w:rsid w:val="00590E1C"/>
    <w:rsid w:val="00591E30"/>
    <w:rsid w:val="005A00B1"/>
    <w:rsid w:val="005B4711"/>
    <w:rsid w:val="005B4E47"/>
    <w:rsid w:val="005C0664"/>
    <w:rsid w:val="005E2EF5"/>
    <w:rsid w:val="005F426F"/>
    <w:rsid w:val="005F4E84"/>
    <w:rsid w:val="00604459"/>
    <w:rsid w:val="00604D0E"/>
    <w:rsid w:val="00605DB5"/>
    <w:rsid w:val="0060736D"/>
    <w:rsid w:val="006240EA"/>
    <w:rsid w:val="00634460"/>
    <w:rsid w:val="006400A2"/>
    <w:rsid w:val="00646655"/>
    <w:rsid w:val="0065525F"/>
    <w:rsid w:val="006614DA"/>
    <w:rsid w:val="00667850"/>
    <w:rsid w:val="00670D6D"/>
    <w:rsid w:val="00672309"/>
    <w:rsid w:val="00673D9B"/>
    <w:rsid w:val="00674BF5"/>
    <w:rsid w:val="00676DB6"/>
    <w:rsid w:val="006804E5"/>
    <w:rsid w:val="006A32F9"/>
    <w:rsid w:val="006A7EEA"/>
    <w:rsid w:val="006E510A"/>
    <w:rsid w:val="006F45C8"/>
    <w:rsid w:val="00701761"/>
    <w:rsid w:val="0070742A"/>
    <w:rsid w:val="00715085"/>
    <w:rsid w:val="00717D43"/>
    <w:rsid w:val="00737BD3"/>
    <w:rsid w:val="00752939"/>
    <w:rsid w:val="00762FD9"/>
    <w:rsid w:val="00767F98"/>
    <w:rsid w:val="00783CB2"/>
    <w:rsid w:val="007904F8"/>
    <w:rsid w:val="007A7A89"/>
    <w:rsid w:val="007B17CB"/>
    <w:rsid w:val="007E1118"/>
    <w:rsid w:val="007F20C0"/>
    <w:rsid w:val="007F496E"/>
    <w:rsid w:val="008068CA"/>
    <w:rsid w:val="00826CD7"/>
    <w:rsid w:val="008368D2"/>
    <w:rsid w:val="00836E5B"/>
    <w:rsid w:val="00856393"/>
    <w:rsid w:val="008568E3"/>
    <w:rsid w:val="00865D7B"/>
    <w:rsid w:val="00891EC5"/>
    <w:rsid w:val="0089563E"/>
    <w:rsid w:val="008A0DAA"/>
    <w:rsid w:val="008B65F0"/>
    <w:rsid w:val="008C2643"/>
    <w:rsid w:val="008C2870"/>
    <w:rsid w:val="008D36AA"/>
    <w:rsid w:val="008D543A"/>
    <w:rsid w:val="008E3908"/>
    <w:rsid w:val="00902AC7"/>
    <w:rsid w:val="00915004"/>
    <w:rsid w:val="00925823"/>
    <w:rsid w:val="009314A6"/>
    <w:rsid w:val="00935402"/>
    <w:rsid w:val="00940082"/>
    <w:rsid w:val="00946614"/>
    <w:rsid w:val="00952926"/>
    <w:rsid w:val="0095788E"/>
    <w:rsid w:val="009614A0"/>
    <w:rsid w:val="0099105F"/>
    <w:rsid w:val="009969D2"/>
    <w:rsid w:val="009A1D6E"/>
    <w:rsid w:val="009B097E"/>
    <w:rsid w:val="009B41AE"/>
    <w:rsid w:val="009C1A62"/>
    <w:rsid w:val="009D765F"/>
    <w:rsid w:val="00A006F8"/>
    <w:rsid w:val="00A01F51"/>
    <w:rsid w:val="00A06B33"/>
    <w:rsid w:val="00A0732A"/>
    <w:rsid w:val="00A07526"/>
    <w:rsid w:val="00A10530"/>
    <w:rsid w:val="00A23808"/>
    <w:rsid w:val="00A430FA"/>
    <w:rsid w:val="00A571A3"/>
    <w:rsid w:val="00A65B89"/>
    <w:rsid w:val="00A733D7"/>
    <w:rsid w:val="00A93DE3"/>
    <w:rsid w:val="00AA509A"/>
    <w:rsid w:val="00AC2B26"/>
    <w:rsid w:val="00AC79F2"/>
    <w:rsid w:val="00AD6226"/>
    <w:rsid w:val="00AE00A4"/>
    <w:rsid w:val="00AE382C"/>
    <w:rsid w:val="00AF0DA4"/>
    <w:rsid w:val="00B05618"/>
    <w:rsid w:val="00B06FBB"/>
    <w:rsid w:val="00B1038E"/>
    <w:rsid w:val="00B25B21"/>
    <w:rsid w:val="00B26743"/>
    <w:rsid w:val="00B51854"/>
    <w:rsid w:val="00B965C1"/>
    <w:rsid w:val="00BA04E4"/>
    <w:rsid w:val="00BA0D75"/>
    <w:rsid w:val="00BB15DF"/>
    <w:rsid w:val="00BB470D"/>
    <w:rsid w:val="00BB488A"/>
    <w:rsid w:val="00BB509E"/>
    <w:rsid w:val="00BC47E3"/>
    <w:rsid w:val="00BC63DB"/>
    <w:rsid w:val="00BE45B2"/>
    <w:rsid w:val="00BE7B57"/>
    <w:rsid w:val="00BF29D6"/>
    <w:rsid w:val="00C01CBA"/>
    <w:rsid w:val="00C0381C"/>
    <w:rsid w:val="00C03C2E"/>
    <w:rsid w:val="00C1641C"/>
    <w:rsid w:val="00C27456"/>
    <w:rsid w:val="00C47F18"/>
    <w:rsid w:val="00C57F98"/>
    <w:rsid w:val="00C656C4"/>
    <w:rsid w:val="00C775F7"/>
    <w:rsid w:val="00C939A5"/>
    <w:rsid w:val="00CB7235"/>
    <w:rsid w:val="00CE1E15"/>
    <w:rsid w:val="00CE433C"/>
    <w:rsid w:val="00D102E3"/>
    <w:rsid w:val="00D12B86"/>
    <w:rsid w:val="00D14C9B"/>
    <w:rsid w:val="00D24282"/>
    <w:rsid w:val="00D26585"/>
    <w:rsid w:val="00D367F6"/>
    <w:rsid w:val="00D40EAB"/>
    <w:rsid w:val="00D53D47"/>
    <w:rsid w:val="00D70762"/>
    <w:rsid w:val="00D86FD0"/>
    <w:rsid w:val="00D902DB"/>
    <w:rsid w:val="00D9047C"/>
    <w:rsid w:val="00D92295"/>
    <w:rsid w:val="00DA2194"/>
    <w:rsid w:val="00DA627A"/>
    <w:rsid w:val="00DB7D50"/>
    <w:rsid w:val="00DC210E"/>
    <w:rsid w:val="00DC5FEA"/>
    <w:rsid w:val="00DC7065"/>
    <w:rsid w:val="00DD148F"/>
    <w:rsid w:val="00E00633"/>
    <w:rsid w:val="00E81451"/>
    <w:rsid w:val="00E84859"/>
    <w:rsid w:val="00EA3499"/>
    <w:rsid w:val="00EA5E80"/>
    <w:rsid w:val="00EB1B81"/>
    <w:rsid w:val="00EC700F"/>
    <w:rsid w:val="00ED585E"/>
    <w:rsid w:val="00EF24FD"/>
    <w:rsid w:val="00EF73C1"/>
    <w:rsid w:val="00F02299"/>
    <w:rsid w:val="00F05025"/>
    <w:rsid w:val="00F1266A"/>
    <w:rsid w:val="00F26B94"/>
    <w:rsid w:val="00F43BBE"/>
    <w:rsid w:val="00F50719"/>
    <w:rsid w:val="00FA3297"/>
    <w:rsid w:val="00FC17A8"/>
    <w:rsid w:val="00FC4C14"/>
    <w:rsid w:val="00FE0E12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70F6C5"/>
  <w15:docId w15:val="{451D3A23-4EDD-4790-A188-A64715B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5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F29D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29D6"/>
    <w:pPr>
      <w:keepNext/>
      <w:tabs>
        <w:tab w:val="left" w:pos="5760"/>
      </w:tabs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29D6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29D6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29D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29D6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29D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29D6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F29D6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BF29D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BF29D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29D6"/>
    <w:rPr>
      <w:rFonts w:ascii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F29D6"/>
    <w:pPr>
      <w:tabs>
        <w:tab w:val="left" w:pos="792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9D6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F05025"/>
    <w:tblPr/>
  </w:style>
  <w:style w:type="table" w:styleId="TableGrid">
    <w:name w:val="Table Grid"/>
    <w:basedOn w:val="TableNormal"/>
    <w:uiPriority w:val="59"/>
    <w:rsid w:val="00F050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D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1"/>
    <w:qFormat/>
    <w:rsid w:val="00AA509A"/>
    <w:rPr>
      <w:b/>
      <w:bCs/>
    </w:rPr>
  </w:style>
  <w:style w:type="paragraph" w:customStyle="1" w:styleId="Coordonnes">
    <w:name w:val="Coordonnées"/>
    <w:basedOn w:val="Normal"/>
    <w:uiPriority w:val="1"/>
    <w:qFormat/>
    <w:rsid w:val="00AA509A"/>
    <w:pPr>
      <w:spacing w:line="259" w:lineRule="auto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16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</vt:lpstr>
    </vt:vector>
  </TitlesOfParts>
  <Company>Granville Sofware Inc.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</dc:title>
  <dc:creator>Granville Sofware Inc.</dc:creator>
  <cp:keywords>HotDocs Template</cp:keywords>
  <cp:lastModifiedBy>Remindex</cp:lastModifiedBy>
  <cp:revision>22</cp:revision>
  <cp:lastPrinted>2009-01-27T04:14:00Z</cp:lastPrinted>
  <dcterms:created xsi:type="dcterms:W3CDTF">2019-12-17T05:29:00Z</dcterms:created>
  <dcterms:modified xsi:type="dcterms:W3CDTF">2021-10-19T18:47:00Z</dcterms:modified>
</cp:coreProperties>
</file>