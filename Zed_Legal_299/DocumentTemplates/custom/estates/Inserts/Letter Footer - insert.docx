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9A1DE" w14:textId="77777777" w:rsidR="0062007E" w:rsidRPr="000A31EA" w:rsidRDefault="0062007E" w:rsidP="000A31EA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sectPr w:rsidR="0062007E" w:rsidRPr="000A31EA" w:rsidSect="00BA59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08" w:bottom="1440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310577" w14:textId="77777777" w:rsidR="001A2D15" w:rsidRPr="00AA6BC1" w:rsidRDefault="001A2D15">
      <w:r w:rsidRPr="00AA6BC1">
        <w:separator/>
      </w:r>
    </w:p>
  </w:endnote>
  <w:endnote w:type="continuationSeparator" w:id="0">
    <w:p w14:paraId="64AE2EA1" w14:textId="77777777" w:rsidR="001A2D15" w:rsidRPr="00AA6BC1" w:rsidRDefault="001A2D15">
      <w:r w:rsidRPr="00AA6BC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A7160" w14:textId="77777777" w:rsidR="00DF38A4" w:rsidRPr="00AA6BC1" w:rsidRDefault="00DF38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8E0041" w14:textId="77777777" w:rsidR="00DF38A4" w:rsidRPr="00AA6BC1" w:rsidRDefault="00DF38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FC979" w14:textId="77777777" w:rsidR="00DF38A4" w:rsidRPr="00AA6BC1" w:rsidRDefault="00DF38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3304E1" w14:textId="77777777" w:rsidR="001A2D15" w:rsidRPr="00AA6BC1" w:rsidRDefault="001A2D15">
      <w:r w:rsidRPr="00AA6BC1">
        <w:separator/>
      </w:r>
    </w:p>
  </w:footnote>
  <w:footnote w:type="continuationSeparator" w:id="0">
    <w:p w14:paraId="4CEF9A78" w14:textId="77777777" w:rsidR="001A2D15" w:rsidRPr="00AA6BC1" w:rsidRDefault="001A2D15">
      <w:r w:rsidRPr="00AA6BC1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6BDC01" w14:textId="77777777" w:rsidR="00DF38A4" w:rsidRPr="00AA6BC1" w:rsidRDefault="00DF38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12704D" w14:textId="77777777" w:rsidR="00DF38A4" w:rsidRPr="00AA6BC1" w:rsidRDefault="00DF38A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4268D" w14:textId="77777777" w:rsidR="00DF38A4" w:rsidRPr="00AA6BC1" w:rsidRDefault="00DF38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79CF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122075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8530EE"/>
    <w:multiLevelType w:val="multilevel"/>
    <w:tmpl w:val="4B2A03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53DA1DF9"/>
    <w:multiLevelType w:val="hybridMultilevel"/>
    <w:tmpl w:val="195C4162"/>
    <w:lvl w:ilvl="0" w:tplc="E4D43A30">
      <w:start w:val="2"/>
      <w:numFmt w:val="upperLetter"/>
      <w:lvlText w:val="%1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52F2DC0"/>
    <w:multiLevelType w:val="multilevel"/>
    <w:tmpl w:val="58DC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674C1821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45337C"/>
    <w:multiLevelType w:val="multilevel"/>
    <w:tmpl w:val="9856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745"/>
    <w:rsid w:val="000034AC"/>
    <w:rsid w:val="00013A45"/>
    <w:rsid w:val="00022242"/>
    <w:rsid w:val="000A31EA"/>
    <w:rsid w:val="000B2839"/>
    <w:rsid w:val="000B4187"/>
    <w:rsid w:val="000F0C42"/>
    <w:rsid w:val="000F1564"/>
    <w:rsid w:val="00101A92"/>
    <w:rsid w:val="00106C5B"/>
    <w:rsid w:val="001107B6"/>
    <w:rsid w:val="0013379D"/>
    <w:rsid w:val="00143722"/>
    <w:rsid w:val="00157709"/>
    <w:rsid w:val="00193F4A"/>
    <w:rsid w:val="001A2D15"/>
    <w:rsid w:val="00216BE8"/>
    <w:rsid w:val="00222828"/>
    <w:rsid w:val="00263FEE"/>
    <w:rsid w:val="002F6BDE"/>
    <w:rsid w:val="00302780"/>
    <w:rsid w:val="00387E65"/>
    <w:rsid w:val="003D1ECF"/>
    <w:rsid w:val="004075DA"/>
    <w:rsid w:val="00470D0F"/>
    <w:rsid w:val="004B57FB"/>
    <w:rsid w:val="004D0577"/>
    <w:rsid w:val="0051220A"/>
    <w:rsid w:val="0052443F"/>
    <w:rsid w:val="00530D6F"/>
    <w:rsid w:val="00535CEA"/>
    <w:rsid w:val="0054368A"/>
    <w:rsid w:val="005955F0"/>
    <w:rsid w:val="005A00B0"/>
    <w:rsid w:val="005C3AAF"/>
    <w:rsid w:val="005F2393"/>
    <w:rsid w:val="005F56B8"/>
    <w:rsid w:val="00603322"/>
    <w:rsid w:val="0062007E"/>
    <w:rsid w:val="00626A33"/>
    <w:rsid w:val="006528C8"/>
    <w:rsid w:val="00666378"/>
    <w:rsid w:val="0068505C"/>
    <w:rsid w:val="006C2A0A"/>
    <w:rsid w:val="006C4C5F"/>
    <w:rsid w:val="0070566E"/>
    <w:rsid w:val="00710029"/>
    <w:rsid w:val="00713DC8"/>
    <w:rsid w:val="007633C1"/>
    <w:rsid w:val="0077322E"/>
    <w:rsid w:val="007C6F6E"/>
    <w:rsid w:val="0080799E"/>
    <w:rsid w:val="00863DD8"/>
    <w:rsid w:val="00885223"/>
    <w:rsid w:val="008929FD"/>
    <w:rsid w:val="008D6A42"/>
    <w:rsid w:val="00914C23"/>
    <w:rsid w:val="00917243"/>
    <w:rsid w:val="00920A6E"/>
    <w:rsid w:val="009414EB"/>
    <w:rsid w:val="00942179"/>
    <w:rsid w:val="00977474"/>
    <w:rsid w:val="00993CAB"/>
    <w:rsid w:val="009B4B07"/>
    <w:rsid w:val="009D2EDB"/>
    <w:rsid w:val="009D6912"/>
    <w:rsid w:val="009E518A"/>
    <w:rsid w:val="00A21B07"/>
    <w:rsid w:val="00A24EBF"/>
    <w:rsid w:val="00AA6BC1"/>
    <w:rsid w:val="00AF6007"/>
    <w:rsid w:val="00B20538"/>
    <w:rsid w:val="00B33784"/>
    <w:rsid w:val="00B3751B"/>
    <w:rsid w:val="00B53745"/>
    <w:rsid w:val="00B7582E"/>
    <w:rsid w:val="00B945C8"/>
    <w:rsid w:val="00BA375E"/>
    <w:rsid w:val="00BA5918"/>
    <w:rsid w:val="00C1173C"/>
    <w:rsid w:val="00C61ED8"/>
    <w:rsid w:val="00C66DEA"/>
    <w:rsid w:val="00C71019"/>
    <w:rsid w:val="00C95895"/>
    <w:rsid w:val="00CA55F1"/>
    <w:rsid w:val="00CB554E"/>
    <w:rsid w:val="00CB7A0D"/>
    <w:rsid w:val="00CC666C"/>
    <w:rsid w:val="00CF71BE"/>
    <w:rsid w:val="00D070F2"/>
    <w:rsid w:val="00D155B0"/>
    <w:rsid w:val="00D36F27"/>
    <w:rsid w:val="00D55666"/>
    <w:rsid w:val="00DA02B1"/>
    <w:rsid w:val="00DB3CFF"/>
    <w:rsid w:val="00DE6973"/>
    <w:rsid w:val="00DF38A4"/>
    <w:rsid w:val="00E05F05"/>
    <w:rsid w:val="00E16D91"/>
    <w:rsid w:val="00E46DBA"/>
    <w:rsid w:val="00E61B4A"/>
    <w:rsid w:val="00E64C7D"/>
    <w:rsid w:val="00EC53EE"/>
    <w:rsid w:val="00EF6593"/>
    <w:rsid w:val="00F265B4"/>
    <w:rsid w:val="00F62DD8"/>
    <w:rsid w:val="00F75C36"/>
    <w:rsid w:val="00FB75CC"/>
    <w:rsid w:val="00FC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10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0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5F0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F05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05F05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05F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5F0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05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5F05"/>
    <w:rPr>
      <w:sz w:val="24"/>
      <w:szCs w:val="24"/>
    </w:rPr>
  </w:style>
  <w:style w:type="paragraph" w:customStyle="1" w:styleId="8pt-Footer">
    <w:name w:val="8pt-Footer"/>
    <w:basedOn w:val="Footer"/>
    <w:rsid w:val="000034AC"/>
  </w:style>
  <w:style w:type="paragraph" w:customStyle="1" w:styleId="8ptFooter2">
    <w:name w:val="8ptFooter2"/>
    <w:basedOn w:val="8pt-Footer"/>
    <w:rsid w:val="0054368A"/>
    <w:rPr>
      <w:rFonts w:ascii="Arial" w:hAnsi="Arial"/>
    </w:rPr>
  </w:style>
  <w:style w:type="paragraph" w:customStyle="1" w:styleId="gsinq8ptfooter">
    <w:name w:val="gsinq 8pt footer"/>
    <w:qFormat/>
    <w:rsid w:val="0054368A"/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F05"/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5F05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05F05"/>
    <w:rPr>
      <w:rFonts w:ascii="Cambria" w:hAnsi="Cambria" w:cs="Cambria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05F05"/>
    <w:pPr>
      <w:tabs>
        <w:tab w:val="left" w:pos="2160"/>
        <w:tab w:val="left" w:pos="4320"/>
        <w:tab w:val="right" w:pos="8640"/>
      </w:tabs>
      <w:spacing w:before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05F0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5F05"/>
    <w:pPr>
      <w:tabs>
        <w:tab w:val="center" w:pos="4320"/>
        <w:tab w:val="right" w:pos="8640"/>
      </w:tabs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5F0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05F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5F05"/>
    <w:rPr>
      <w:sz w:val="24"/>
      <w:szCs w:val="24"/>
    </w:rPr>
  </w:style>
  <w:style w:type="paragraph" w:customStyle="1" w:styleId="8pt-Footer">
    <w:name w:val="8pt-Footer"/>
    <w:basedOn w:val="Footer"/>
    <w:rsid w:val="000034AC"/>
  </w:style>
  <w:style w:type="paragraph" w:customStyle="1" w:styleId="8ptFooter2">
    <w:name w:val="8ptFooter2"/>
    <w:basedOn w:val="8pt-Footer"/>
    <w:rsid w:val="0054368A"/>
    <w:rPr>
      <w:rFonts w:ascii="Arial" w:hAnsi="Arial"/>
    </w:rPr>
  </w:style>
  <w:style w:type="paragraph" w:customStyle="1" w:styleId="gsinq8ptfooter">
    <w:name w:val="gsinq 8pt footer"/>
    <w:qFormat/>
    <w:rsid w:val="0054368A"/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Supplemental Affidavit</vt:lpstr>
    </vt:vector>
  </TitlesOfParts>
  <Company>Granville Software Inc.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Affidavit</dc:title>
  <dc:creator>Granville Software Inc.</dc:creator>
  <cp:lastModifiedBy>Tiffany Mossing</cp:lastModifiedBy>
  <cp:revision>46</cp:revision>
  <dcterms:created xsi:type="dcterms:W3CDTF">2019-05-16T01:11:00Z</dcterms:created>
  <dcterms:modified xsi:type="dcterms:W3CDTF">2021-10-18T14:18:00Z</dcterms:modified>
</cp:coreProperties>
</file>