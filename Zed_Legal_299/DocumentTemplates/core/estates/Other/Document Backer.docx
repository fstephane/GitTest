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5508"/>
        <w:gridCol w:w="4680"/>
      </w:tblGrid>
      <w:tr w:rsidR="00BC1F09" w:rsidRPr="00F00AD0" w14:paraId="6051BE7E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35BBCCD5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DD4B6" w14:textId="00803B33" w:rsidR="00BC1F09" w:rsidRPr="00F00AD0" w:rsidRDefault="009E07F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backer</w:t>
            </w:r>
            <w:r w:rsidR="008008AF" w:rsidRPr="00F00AD0">
              <w:rPr>
                <w:rFonts w:ascii="Arial" w:hAnsi="Arial" w:cs="Arial"/>
                <w:sz w:val="22"/>
                <w:szCs w:val="22"/>
              </w:rPr>
              <w:t>.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doc_number</w:t>
            </w:r>
            <w:r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27C5E89D" w14:textId="77777777" w:rsidR="00BC1F09" w:rsidRPr="00F00AD0" w:rsidRDefault="00BC1F0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6E79A61A" w14:textId="77777777" w:rsidR="00BC1F09" w:rsidRPr="00F00AD0" w:rsidRDefault="00BC1F0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No.: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E01A8D" w:rsidRPr="00F00AD0">
              <w:rPr>
                <w:rFonts w:ascii="Arial" w:hAnsi="Arial" w:cs="Arial"/>
                <w:sz w:val="22"/>
                <w:szCs w:val="22"/>
              </w:rPr>
              <w:t>estate.court_file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4BE61B55" w14:textId="77777777" w:rsidR="00BC1F09" w:rsidRPr="00F00AD0" w:rsidRDefault="00BC1F0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5B3730E" w14:textId="77777777" w:rsidR="00BC1F09" w:rsidRPr="00F00AD0" w:rsidRDefault="00BC1F0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6E6394B4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3B05E2E2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DBC49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8D2199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EC5C6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IN THE COURT OF QUEEN’S BENCH OF</w:t>
            </w:r>
          </w:p>
          <w:p w14:paraId="5A05F294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ALBERTA</w:t>
            </w:r>
          </w:p>
          <w:p w14:paraId="3137F3B4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(Surrogate Matter)</w:t>
            </w:r>
          </w:p>
          <w:p w14:paraId="4A8D155C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1794384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1FD14E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JUDICIAL CENTRE OF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estate.centre|upper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13AD799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1DC6E3" w14:textId="77777777" w:rsidR="00BC1F09" w:rsidRPr="00F00AD0" w:rsidRDefault="00BC1F0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41EAFA39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D4CBDF7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0ACC9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5ED4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EFD39F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961DC2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004849" w14:textId="77777777" w:rsidR="00BC1F09" w:rsidRPr="00F00AD0" w:rsidRDefault="00BC1F0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0AD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ESTATE OF </w:t>
            </w:r>
            <w:r w:rsidR="009E07FA"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r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deceased.name|upper</w:t>
            </w:r>
            <w:r w:rsidR="009E07FA"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  <w:p w14:paraId="5DE1E3D2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DDE2F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718451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EE100F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09AAA678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6E8E305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0D54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6267F2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3A8B61" w14:textId="02018EC2" w:rsidR="00BC1F09" w:rsidRPr="00F00AD0" w:rsidRDefault="009E07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r w:rsidR="00FC14DF"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backer.</w:t>
            </w:r>
            <w:r w:rsidR="002E1CA9"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doc_name</w:t>
            </w:r>
            <w:r w:rsidRPr="00F00AD0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  <w:p w14:paraId="1A01C14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5FE395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5053527D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2C10D2D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7167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2789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8787F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160ED2A1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279061A6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8FEE7C8" w14:textId="77777777" w:rsidR="00BC1F09" w:rsidRPr="00F00AD0" w:rsidRDefault="009E07FA" w:rsidP="002E1C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firm_name</w:t>
            </w:r>
            <w:r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0E3F8044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1B31E57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F9FBDC1" w14:textId="3E4E1559" w:rsidR="00BC1F09" w:rsidRPr="00F00AD0" w:rsidRDefault="009E07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firm</w:t>
            </w:r>
            <w:r w:rsidR="00FC14DF" w:rsidRPr="00F00AD0">
              <w:rPr>
                <w:rFonts w:ascii="Arial" w:hAnsi="Arial" w:cs="Arial"/>
                <w:sz w:val="22"/>
                <w:szCs w:val="22"/>
              </w:rPr>
              <w:t>_</w:t>
            </w:r>
            <w:r w:rsidR="002E1CA9" w:rsidRPr="00F00AD0">
              <w:rPr>
                <w:rFonts w:ascii="Arial" w:hAnsi="Arial" w:cs="Arial"/>
                <w:sz w:val="22"/>
                <w:szCs w:val="22"/>
              </w:rPr>
              <w:t>name2</w:t>
            </w:r>
            <w:r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09116535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35285A70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8225B31" w14:textId="77777777" w:rsidR="00BC1F09" w:rsidRPr="00F00AD0" w:rsidRDefault="009E07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BC1F09" w:rsidRPr="00F00AD0">
              <w:rPr>
                <w:rFonts w:ascii="Arial" w:hAnsi="Arial" w:cs="Arial"/>
                <w:sz w:val="22"/>
                <w:szCs w:val="22"/>
              </w:rPr>
              <w:t>office.full_address</w:t>
            </w:r>
            <w:r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3EA881D4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B646623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5AF3C48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1F09" w:rsidRPr="00F00AD0" w14:paraId="7B1633D6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61897C87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27B3110" w14:textId="77777777" w:rsidR="00BC1F09" w:rsidRPr="00F00AD0" w:rsidRDefault="00BC1F09" w:rsidP="002E1C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Attention: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Pr="00F00AD0">
              <w:rPr>
                <w:rFonts w:ascii="Arial" w:hAnsi="Arial" w:cs="Arial"/>
                <w:sz w:val="22"/>
                <w:szCs w:val="22"/>
              </w:rPr>
              <w:t>lawyer.name_on_docs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529A808F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1DCF90DB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3EF4DBA1" w14:textId="77777777" w:rsidR="00BC1F09" w:rsidRPr="00F00AD0" w:rsidRDefault="00BC1F09" w:rsidP="002E1C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Phone: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Pr="00F00AD0">
              <w:rPr>
                <w:rFonts w:ascii="Arial" w:hAnsi="Arial" w:cs="Arial"/>
                <w:sz w:val="22"/>
                <w:szCs w:val="22"/>
              </w:rPr>
              <w:t>office.phone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4CD6E284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C42DC52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C0AFE9E" w14:textId="77777777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Fax: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Pr="00F00AD0">
              <w:rPr>
                <w:rFonts w:ascii="Arial" w:hAnsi="Arial" w:cs="Arial"/>
                <w:sz w:val="22"/>
                <w:szCs w:val="22"/>
              </w:rPr>
              <w:t>office.fax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BC1F09" w:rsidRPr="00F00AD0" w14:paraId="42ED4945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6ABCCA2D" w14:textId="77777777" w:rsidR="00BC1F09" w:rsidRPr="00F00AD0" w:rsidRDefault="00BC1F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7A51396" w14:textId="03789934" w:rsidR="00BC1F09" w:rsidRPr="00F00AD0" w:rsidRDefault="00BC1F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0AD0">
              <w:rPr>
                <w:rFonts w:ascii="Arial" w:hAnsi="Arial" w:cs="Arial"/>
                <w:sz w:val="22"/>
                <w:szCs w:val="22"/>
              </w:rPr>
              <w:t xml:space="preserve">File No.: 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{{</w:t>
            </w:r>
            <w:r w:rsidR="008008AF" w:rsidRPr="00F00AD0">
              <w:rPr>
                <w:rFonts w:ascii="Arial" w:hAnsi="Arial" w:cs="Arial"/>
                <w:sz w:val="22"/>
                <w:szCs w:val="22"/>
              </w:rPr>
              <w:t>matter</w:t>
            </w:r>
            <w:r w:rsidRPr="00F00AD0">
              <w:rPr>
                <w:rFonts w:ascii="Arial" w:hAnsi="Arial" w:cs="Arial"/>
                <w:sz w:val="22"/>
                <w:szCs w:val="22"/>
              </w:rPr>
              <w:t>.</w:t>
            </w:r>
            <w:r w:rsidR="008008AF" w:rsidRPr="00F00AD0">
              <w:rPr>
                <w:rFonts w:ascii="Arial" w:hAnsi="Arial" w:cs="Arial"/>
                <w:sz w:val="22"/>
                <w:szCs w:val="22"/>
              </w:rPr>
              <w:t>matter</w:t>
            </w:r>
            <w:r w:rsidR="006759A9" w:rsidRPr="00F00AD0">
              <w:rPr>
                <w:rFonts w:ascii="Arial" w:hAnsi="Arial" w:cs="Arial"/>
                <w:sz w:val="22"/>
                <w:szCs w:val="22"/>
              </w:rPr>
              <w:t>_number</w:t>
            </w:r>
            <w:r w:rsidR="009E07FA" w:rsidRPr="00F00AD0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2420A580" w14:textId="77777777" w:rsidR="00BC1F09" w:rsidRPr="00F00AD0" w:rsidRDefault="00BC1F09">
      <w:pPr>
        <w:rPr>
          <w:rFonts w:ascii="Arial" w:hAnsi="Arial" w:cs="Arial"/>
          <w:sz w:val="22"/>
          <w:szCs w:val="22"/>
        </w:rPr>
      </w:pPr>
    </w:p>
    <w:sectPr w:rsidR="00BC1F09" w:rsidRPr="00F00AD0" w:rsidSect="00603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06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0D9F4" w14:textId="77777777" w:rsidR="004E5FC0" w:rsidRPr="00F00AD0" w:rsidRDefault="004E5FC0" w:rsidP="00ED564D">
      <w:r w:rsidRPr="00F00AD0">
        <w:separator/>
      </w:r>
    </w:p>
  </w:endnote>
  <w:endnote w:type="continuationSeparator" w:id="0">
    <w:p w14:paraId="13A56EF1" w14:textId="77777777" w:rsidR="004E5FC0" w:rsidRPr="00F00AD0" w:rsidRDefault="004E5FC0" w:rsidP="00ED564D">
      <w:r w:rsidRPr="00F00A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B78C3" w14:textId="77777777" w:rsidR="00A111FE" w:rsidRPr="00F00AD0" w:rsidRDefault="00A111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337E6" w14:textId="77777777" w:rsidR="00A111FE" w:rsidRPr="00F00AD0" w:rsidRDefault="00A111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4B28D" w14:textId="77777777" w:rsidR="00A111FE" w:rsidRPr="00F00AD0" w:rsidRDefault="00A11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9978D" w14:textId="77777777" w:rsidR="004E5FC0" w:rsidRPr="00F00AD0" w:rsidRDefault="004E5FC0" w:rsidP="00ED564D">
      <w:r w:rsidRPr="00F00AD0">
        <w:separator/>
      </w:r>
    </w:p>
  </w:footnote>
  <w:footnote w:type="continuationSeparator" w:id="0">
    <w:p w14:paraId="61004C64" w14:textId="77777777" w:rsidR="004E5FC0" w:rsidRPr="00F00AD0" w:rsidRDefault="004E5FC0" w:rsidP="00ED564D">
      <w:r w:rsidRPr="00F00AD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BDB4D" w14:textId="77777777" w:rsidR="00A111FE" w:rsidRPr="00F00AD0" w:rsidRDefault="00A111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CFAD7" w14:textId="77777777" w:rsidR="00A111FE" w:rsidRPr="00F00AD0" w:rsidRDefault="00A111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BC427" w14:textId="77777777" w:rsidR="00A111FE" w:rsidRPr="00F00AD0" w:rsidRDefault="00A11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1364"/>
    <w:rsid w:val="000D11F4"/>
    <w:rsid w:val="002656AB"/>
    <w:rsid w:val="002E1CA9"/>
    <w:rsid w:val="002E1EB3"/>
    <w:rsid w:val="00367A14"/>
    <w:rsid w:val="00407544"/>
    <w:rsid w:val="004E5FC0"/>
    <w:rsid w:val="004F0C7B"/>
    <w:rsid w:val="0060326F"/>
    <w:rsid w:val="006759A9"/>
    <w:rsid w:val="008008AF"/>
    <w:rsid w:val="00832B98"/>
    <w:rsid w:val="008A4A19"/>
    <w:rsid w:val="009E07FA"/>
    <w:rsid w:val="00A111FE"/>
    <w:rsid w:val="00A73DD0"/>
    <w:rsid w:val="00B05E7C"/>
    <w:rsid w:val="00B57DA9"/>
    <w:rsid w:val="00BC1F09"/>
    <w:rsid w:val="00CC0646"/>
    <w:rsid w:val="00CF1364"/>
    <w:rsid w:val="00E01A8D"/>
    <w:rsid w:val="00ED564D"/>
    <w:rsid w:val="00F00AD0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3AB1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6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326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326F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6032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60326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32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60326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213</TotalTime>
  <Pages>1</Pages>
  <Words>63</Words>
  <Characters>362</Characters>
  <Application>Microsoft Office Word</Application>
  <DocSecurity>0</DocSecurity>
  <Lines>3</Lines>
  <Paragraphs>1</Paragraphs>
  <ScaleCrop>false</ScaleCrop>
  <Company>Granville Software Inc.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backer</dc:title>
  <dc:subject/>
  <dc:creator>Granville Software Inc.</dc:creator>
  <cp:keywords/>
  <dc:description/>
  <cp:lastModifiedBy>GSI</cp:lastModifiedBy>
  <cp:revision>19</cp:revision>
  <dcterms:created xsi:type="dcterms:W3CDTF">2019-01-08T18:02:00Z</dcterms:created>
  <dcterms:modified xsi:type="dcterms:W3CDTF">2020-03-05T18:08:00Z</dcterms:modified>
</cp:coreProperties>
</file>