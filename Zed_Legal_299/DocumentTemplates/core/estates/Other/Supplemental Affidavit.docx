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30"/>
        <w:gridCol w:w="5130"/>
      </w:tblGrid>
      <w:tr w:rsidR="00CB554E" w:rsidRPr="00EF7972" w14:paraId="197C188B" w14:textId="77777777" w:rsidTr="00A153D0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2DD16E47" w14:textId="77777777" w:rsidR="00CB554E" w:rsidRPr="00EF7972" w:rsidRDefault="00CB554E" w:rsidP="00A153D0">
            <w:pPr>
              <w:keepNext/>
              <w:keepLines/>
              <w:spacing w:after="60"/>
            </w:pPr>
            <w:r w:rsidRPr="00EF7972">
              <w:t>COURT FILE NUMBER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568077AD" w14:textId="0283E394" w:rsidR="00CB554E" w:rsidRPr="00EF7972" w:rsidRDefault="006C5407" w:rsidP="00A153D0">
            <w:pPr>
              <w:keepNext/>
              <w:keepLines/>
              <w:spacing w:after="60"/>
            </w:pPr>
            <w:r w:rsidRPr="00EF7972">
              <w:rPr>
                <w:b/>
                <w:bCs/>
              </w:rPr>
              <w:t>{{</w:t>
            </w:r>
            <w:r w:rsidR="002573D4" w:rsidRPr="00EF7972">
              <w:rPr>
                <w:b/>
                <w:bCs/>
              </w:rPr>
              <w:t>estate.</w:t>
            </w:r>
            <w:r w:rsidR="009A5749" w:rsidRPr="00EF7972">
              <w:rPr>
                <w:b/>
                <w:bCs/>
              </w:rPr>
              <w:t>court_file</w:t>
            </w:r>
            <w:r w:rsidRPr="00EF7972">
              <w:rPr>
                <w:b/>
                <w:bCs/>
              </w:rPr>
              <w:t>}}</w:t>
            </w:r>
          </w:p>
        </w:tc>
      </w:tr>
      <w:tr w:rsidR="00CB554E" w:rsidRPr="00EF7972" w14:paraId="46E01701" w14:textId="77777777" w:rsidTr="00A153D0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48C6472A" w14:textId="77777777" w:rsidR="00CB554E" w:rsidRPr="00EF7972" w:rsidRDefault="00CB554E" w:rsidP="00A153D0">
            <w:pPr>
              <w:keepNext/>
              <w:keepLines/>
              <w:spacing w:after="60"/>
            </w:pPr>
            <w:r w:rsidRPr="00EF7972">
              <w:t>COURT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79A4F8B6" w14:textId="77777777" w:rsidR="00CB554E" w:rsidRPr="00EF7972" w:rsidRDefault="00CB554E" w:rsidP="00A153D0">
            <w:pPr>
              <w:keepNext/>
              <w:keepLines/>
              <w:rPr>
                <w:b/>
                <w:bCs/>
              </w:rPr>
            </w:pPr>
            <w:r w:rsidRPr="00EF7972">
              <w:rPr>
                <w:b/>
                <w:bCs/>
              </w:rPr>
              <w:t>Court of Queen’s Bench of Alberta</w:t>
            </w:r>
          </w:p>
          <w:p w14:paraId="48E651E2" w14:textId="77777777" w:rsidR="00CB554E" w:rsidRPr="00EF7972" w:rsidRDefault="00CB554E" w:rsidP="00A153D0">
            <w:pPr>
              <w:keepNext/>
              <w:keepLines/>
              <w:spacing w:after="60"/>
              <w:rPr>
                <w:b/>
                <w:bCs/>
              </w:rPr>
            </w:pPr>
            <w:r w:rsidRPr="00EF7972">
              <w:rPr>
                <w:b/>
                <w:bCs/>
              </w:rPr>
              <w:t>(Surrogate Matter)</w:t>
            </w:r>
          </w:p>
        </w:tc>
      </w:tr>
      <w:tr w:rsidR="00CB554E" w:rsidRPr="00EF7972" w14:paraId="2E9AF698" w14:textId="77777777" w:rsidTr="00A153D0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1DDF5B48" w14:textId="77777777" w:rsidR="00CB554E" w:rsidRPr="00EF7972" w:rsidRDefault="00CB554E" w:rsidP="00A153D0">
            <w:pPr>
              <w:keepNext/>
              <w:keepLines/>
              <w:spacing w:after="60"/>
            </w:pPr>
            <w:r w:rsidRPr="00EF7972">
              <w:t>JUDICIAL CENTRE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1CBD8B70" w14:textId="5A4908D1" w:rsidR="00CB554E" w:rsidRPr="00EF7972" w:rsidRDefault="006C5407" w:rsidP="00A153D0">
            <w:pPr>
              <w:keepNext/>
              <w:keepLines/>
              <w:spacing w:after="60"/>
              <w:rPr>
                <w:b/>
                <w:bCs/>
              </w:rPr>
            </w:pPr>
            <w:r w:rsidRPr="00EF7972">
              <w:rPr>
                <w:b/>
                <w:bCs/>
              </w:rPr>
              <w:t>{{</w:t>
            </w:r>
            <w:r w:rsidR="002573D4" w:rsidRPr="00EF7972">
              <w:rPr>
                <w:b/>
                <w:bCs/>
              </w:rPr>
              <w:t>estate.</w:t>
            </w:r>
            <w:r w:rsidR="00842B2E" w:rsidRPr="00EF7972">
              <w:rPr>
                <w:b/>
                <w:bCs/>
              </w:rPr>
              <w:t>centre</w:t>
            </w:r>
            <w:r w:rsidRPr="00EF7972">
              <w:rPr>
                <w:b/>
                <w:bCs/>
              </w:rPr>
              <w:t>}}</w:t>
            </w:r>
          </w:p>
        </w:tc>
      </w:tr>
      <w:tr w:rsidR="00CB554E" w:rsidRPr="00EF7972" w14:paraId="05DBD70E" w14:textId="77777777" w:rsidTr="00A153D0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09F2F3D2" w14:textId="77777777" w:rsidR="00CB554E" w:rsidRPr="00EF7972" w:rsidRDefault="00CB554E" w:rsidP="00A153D0">
            <w:pPr>
              <w:keepNext/>
              <w:keepLines/>
              <w:spacing w:after="60"/>
            </w:pPr>
            <w:r w:rsidRPr="00EF7972">
              <w:t>ESTATE NAME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48808785" w14:textId="4F9D6EF3" w:rsidR="00CB554E" w:rsidRPr="00EF7972" w:rsidRDefault="006C5407" w:rsidP="00A153D0">
            <w:pPr>
              <w:keepNext/>
              <w:keepLines/>
              <w:spacing w:after="60"/>
              <w:rPr>
                <w:b/>
                <w:bCs/>
              </w:rPr>
            </w:pPr>
            <w:r w:rsidRPr="00EF7972">
              <w:rPr>
                <w:b/>
                <w:bCs/>
              </w:rPr>
              <w:t>{{</w:t>
            </w:r>
            <w:r w:rsidR="00AD36FF" w:rsidRPr="00EF7972">
              <w:rPr>
                <w:b/>
                <w:bCs/>
              </w:rPr>
              <w:t>cfa</w:t>
            </w:r>
            <w:r w:rsidR="00842B2E" w:rsidRPr="00EF7972">
              <w:rPr>
                <w:b/>
                <w:bCs/>
              </w:rPr>
              <w:t>.</w:t>
            </w:r>
            <w:r w:rsidR="00AD36FF" w:rsidRPr="00EF7972">
              <w:rPr>
                <w:b/>
                <w:bCs/>
              </w:rPr>
              <w:t>deceased_</w:t>
            </w:r>
            <w:r w:rsidR="00842B2E" w:rsidRPr="00EF7972">
              <w:rPr>
                <w:b/>
                <w:bCs/>
              </w:rPr>
              <w:t>name</w:t>
            </w:r>
            <w:r w:rsidRPr="00EF7972">
              <w:rPr>
                <w:b/>
                <w:bCs/>
              </w:rPr>
              <w:t>}}</w:t>
            </w:r>
          </w:p>
        </w:tc>
      </w:tr>
      <w:tr w:rsidR="00B37442" w:rsidRPr="00EF7972" w14:paraId="60B2AC5B" w14:textId="77777777" w:rsidTr="00A153D0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72002872" w14:textId="04A11441" w:rsidR="00B37442" w:rsidRPr="00EF7972" w:rsidRDefault="00B37442" w:rsidP="00A153D0">
            <w:pPr>
              <w:keepNext/>
              <w:keepLines/>
              <w:spacing w:after="60"/>
            </w:pPr>
            <w:r w:rsidRPr="00EF7972">
              <w:t>AND ANY OTHER NAMES BY WHICH KNOWN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0B1C88A4" w14:textId="5F28658E" w:rsidR="00B37442" w:rsidRPr="00EF7972" w:rsidRDefault="006C5407" w:rsidP="00A153D0">
            <w:pPr>
              <w:keepNext/>
              <w:keepLines/>
              <w:spacing w:after="60"/>
              <w:rPr>
                <w:b/>
                <w:bCs/>
              </w:rPr>
            </w:pPr>
            <w:r w:rsidRPr="00EF7972">
              <w:rPr>
                <w:b/>
              </w:rPr>
              <w:t>{%</w:t>
            </w:r>
            <w:r w:rsidR="00B37442" w:rsidRPr="00EF7972">
              <w:rPr>
                <w:b/>
              </w:rPr>
              <w:t xml:space="preserve"> if deceased.aka_name and deceased.aka_name|length &gt; 0 </w:t>
            </w:r>
            <w:r w:rsidRPr="00EF7972">
              <w:rPr>
                <w:b/>
              </w:rPr>
              <w:t>%}{{</w:t>
            </w:r>
            <w:r w:rsidR="00B37442" w:rsidRPr="00EF7972">
              <w:rPr>
                <w:b/>
              </w:rPr>
              <w:t>deceased.aka_name|merge("a, b and c")</w:t>
            </w:r>
            <w:r w:rsidRPr="00EF7972">
              <w:rPr>
                <w:b/>
              </w:rPr>
              <w:t>}}{%</w:t>
            </w:r>
            <w:r w:rsidR="00B37442" w:rsidRPr="00EF7972">
              <w:rPr>
                <w:b/>
              </w:rPr>
              <w:t xml:space="preserve"> else </w:t>
            </w:r>
            <w:r w:rsidRPr="00EF7972">
              <w:rPr>
                <w:b/>
              </w:rPr>
              <w:t>%}</w:t>
            </w:r>
            <w:r w:rsidR="00B37442" w:rsidRPr="00EF7972">
              <w:rPr>
                <w:b/>
              </w:rPr>
              <w:t xml:space="preserve">None </w:t>
            </w:r>
            <w:r w:rsidRPr="00EF7972">
              <w:rPr>
                <w:b/>
              </w:rPr>
              <w:t>{%</w:t>
            </w:r>
            <w:r w:rsidR="00B37442" w:rsidRPr="00EF7972">
              <w:rPr>
                <w:b/>
              </w:rPr>
              <w:t xml:space="preserve"> endif </w:t>
            </w:r>
            <w:r w:rsidRPr="00EF7972">
              <w:rPr>
                <w:b/>
              </w:rPr>
              <w:t>%}</w:t>
            </w:r>
          </w:p>
        </w:tc>
      </w:tr>
      <w:tr w:rsidR="00CB554E" w:rsidRPr="00EF7972" w14:paraId="45E7E5ED" w14:textId="77777777" w:rsidTr="00A153D0"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5DD5F07A" w14:textId="77777777" w:rsidR="00CB554E" w:rsidRPr="00EF7972" w:rsidRDefault="00CB554E" w:rsidP="00A153D0">
            <w:pPr>
              <w:keepNext/>
              <w:keepLines/>
              <w:spacing w:after="60"/>
            </w:pPr>
            <w:r w:rsidRPr="00EF7972">
              <w:t>DOCUMENT</w:t>
            </w:r>
          </w:p>
        </w:tc>
        <w:tc>
          <w:tcPr>
            <w:tcW w:w="5130" w:type="dxa"/>
            <w:tcBorders>
              <w:top w:val="nil"/>
              <w:left w:val="nil"/>
              <w:bottom w:val="nil"/>
              <w:right w:val="nil"/>
            </w:tcBorders>
          </w:tcPr>
          <w:p w14:paraId="73776197" w14:textId="77777777" w:rsidR="00CB554E" w:rsidRPr="00EF7972" w:rsidRDefault="00CB554E" w:rsidP="00A153D0">
            <w:pPr>
              <w:keepNext/>
              <w:keepLines/>
              <w:spacing w:after="60"/>
            </w:pPr>
            <w:r w:rsidRPr="00EF7972">
              <w:rPr>
                <w:b/>
                <w:bCs/>
              </w:rPr>
              <w:t>Supplemental Affidavit</w:t>
            </w:r>
          </w:p>
        </w:tc>
      </w:tr>
      <w:tr w:rsidR="00CB554E" w:rsidRPr="00EF7972" w14:paraId="6DDA2F55" w14:textId="77777777" w:rsidTr="00A153D0">
        <w:tc>
          <w:tcPr>
            <w:tcW w:w="5130" w:type="dxa"/>
            <w:tcBorders>
              <w:top w:val="nil"/>
              <w:left w:val="nil"/>
              <w:right w:val="nil"/>
            </w:tcBorders>
          </w:tcPr>
          <w:p w14:paraId="6C6C898A" w14:textId="4BCE3A00" w:rsidR="00CB554E" w:rsidRPr="00EF7972" w:rsidRDefault="00CB554E" w:rsidP="00A153D0">
            <w:pPr>
              <w:keepNext/>
              <w:keepLines/>
              <w:spacing w:after="60"/>
            </w:pPr>
            <w:r w:rsidRPr="00EF7972">
              <w:t xml:space="preserve">DEPONENT </w:t>
            </w:r>
            <w:r w:rsidR="006C5407" w:rsidRPr="00EF7972">
              <w:t>{{</w:t>
            </w:r>
            <w:r w:rsidR="00842B2E" w:rsidRPr="00EF7972">
              <w:t>cfa.multiple_prs|text_merge("NAME/NAMES")</w:t>
            </w:r>
            <w:r w:rsidR="006C5407" w:rsidRPr="00EF7972">
              <w:t>}}</w:t>
            </w:r>
          </w:p>
        </w:tc>
        <w:tc>
          <w:tcPr>
            <w:tcW w:w="5130" w:type="dxa"/>
            <w:tcBorders>
              <w:top w:val="nil"/>
              <w:left w:val="nil"/>
              <w:right w:val="nil"/>
            </w:tcBorders>
          </w:tcPr>
          <w:p w14:paraId="1AE5682C" w14:textId="65F8E42D" w:rsidR="00CB554E" w:rsidRPr="00EF7972" w:rsidRDefault="006C5407" w:rsidP="00A153D0">
            <w:pPr>
              <w:keepNext/>
              <w:keepLines/>
              <w:spacing w:after="60"/>
            </w:pPr>
            <w:r w:rsidRPr="00EF7972">
              <w:rPr>
                <w:b/>
                <w:bCs/>
              </w:rPr>
              <w:t>{{</w:t>
            </w:r>
            <w:r w:rsidR="00842B2E" w:rsidRPr="00EF7972">
              <w:rPr>
                <w:b/>
              </w:rPr>
              <w:t>cfa.</w:t>
            </w:r>
            <w:r w:rsidR="00842B2E" w:rsidRPr="00EF7972">
              <w:rPr>
                <w:b/>
                <w:bCs/>
              </w:rPr>
              <w:t>active_pr_list</w:t>
            </w:r>
            <w:r w:rsidRPr="00EF7972">
              <w:rPr>
                <w:b/>
                <w:bCs/>
              </w:rPr>
              <w:t>}}</w:t>
            </w:r>
          </w:p>
        </w:tc>
      </w:tr>
      <w:tr w:rsidR="006528C8" w:rsidRPr="00EF7972" w14:paraId="7AF84A0F" w14:textId="77777777" w:rsidTr="00A153D0"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6B76E" w14:textId="77777777" w:rsidR="006528C8" w:rsidRPr="00EF7972" w:rsidRDefault="006528C8" w:rsidP="00A153D0">
            <w:pPr>
              <w:keepNext/>
              <w:keepLines/>
              <w:spacing w:after="60"/>
            </w:pPr>
            <w:r w:rsidRPr="00EF7972">
              <w:t xml:space="preserve">ADDRESS FOR SERVICE </w:t>
            </w:r>
          </w:p>
          <w:p w14:paraId="27C7D200" w14:textId="77777777" w:rsidR="006528C8" w:rsidRPr="00EF7972" w:rsidRDefault="006528C8" w:rsidP="00A153D0">
            <w:pPr>
              <w:keepNext/>
              <w:keepLines/>
              <w:spacing w:after="60"/>
            </w:pPr>
            <w:r w:rsidRPr="00EF7972">
              <w:t>AND CONTACT INFORMATION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A6237" w14:textId="6ED36D2F" w:rsidR="00A153D0" w:rsidRPr="00EF7972" w:rsidRDefault="00A153D0" w:rsidP="0089288A">
            <w:pPr>
              <w:rPr>
                <w:b/>
                <w:bCs/>
              </w:rPr>
            </w:pPr>
            <w:r w:rsidRPr="00EF7972">
              <w:rPr>
                <w:b/>
                <w:bCs/>
              </w:rPr>
              <w:t xml:space="preserve">c/o </w:t>
            </w:r>
            <w:r w:rsidR="006C5407" w:rsidRPr="00EF7972">
              <w:rPr>
                <w:b/>
                <w:bCs/>
              </w:rPr>
              <w:t>{{</w:t>
            </w:r>
            <w:r w:rsidRPr="00EF7972">
              <w:rPr>
                <w:b/>
                <w:bCs/>
              </w:rPr>
              <w:t>firm_name</w:t>
            </w:r>
            <w:r w:rsidR="006C5407" w:rsidRPr="00EF7972">
              <w:rPr>
                <w:b/>
                <w:bCs/>
              </w:rPr>
              <w:t>}}{%</w:t>
            </w:r>
            <w:r w:rsidRPr="00EF7972">
              <w:rPr>
                <w:b/>
                <w:bCs/>
              </w:rPr>
              <w:t xml:space="preserve"> if firm_name2|answered </w:t>
            </w:r>
            <w:r w:rsidR="006C5407" w:rsidRPr="00EF7972">
              <w:rPr>
                <w:b/>
                <w:bCs/>
              </w:rPr>
              <w:t>%}</w:t>
            </w:r>
          </w:p>
          <w:p w14:paraId="7336A6A7" w14:textId="5994E84D" w:rsidR="00A153D0" w:rsidRPr="00EF7972" w:rsidRDefault="006C5407" w:rsidP="00A153D0">
            <w:pPr>
              <w:rPr>
                <w:b/>
                <w:bCs/>
              </w:rPr>
            </w:pPr>
            <w:r w:rsidRPr="00EF7972">
              <w:rPr>
                <w:b/>
                <w:bCs/>
              </w:rPr>
              <w:t>{{</w:t>
            </w:r>
            <w:r w:rsidR="00A153D0" w:rsidRPr="00EF7972">
              <w:rPr>
                <w:b/>
                <w:bCs/>
              </w:rPr>
              <w:t>firm_name2</w:t>
            </w:r>
            <w:r w:rsidRPr="00EF7972">
              <w:rPr>
                <w:b/>
                <w:bCs/>
              </w:rPr>
              <w:t>}}{%</w:t>
            </w:r>
            <w:r w:rsidR="00A153D0" w:rsidRPr="00EF7972">
              <w:rPr>
                <w:b/>
                <w:bCs/>
              </w:rPr>
              <w:t xml:space="preserve"> endif </w:t>
            </w:r>
            <w:r w:rsidRPr="00EF7972">
              <w:rPr>
                <w:b/>
                <w:bCs/>
              </w:rPr>
              <w:t>%}</w:t>
            </w:r>
          </w:p>
          <w:p w14:paraId="12A44A3C" w14:textId="35AE0848" w:rsidR="00A153D0" w:rsidRPr="00EF7972" w:rsidRDefault="006C5407" w:rsidP="00A153D0">
            <w:pPr>
              <w:rPr>
                <w:b/>
                <w:bCs/>
              </w:rPr>
            </w:pPr>
            <w:r w:rsidRPr="00EF7972">
              <w:rPr>
                <w:b/>
                <w:bCs/>
              </w:rPr>
              <w:t>{{</w:t>
            </w:r>
            <w:r w:rsidR="00A153D0" w:rsidRPr="00EF7972">
              <w:rPr>
                <w:b/>
                <w:bCs/>
              </w:rPr>
              <w:t>office.full_address</w:t>
            </w:r>
            <w:r w:rsidRPr="00EF7972">
              <w:rPr>
                <w:b/>
                <w:bCs/>
              </w:rPr>
              <w:t>}}</w:t>
            </w:r>
          </w:p>
          <w:p w14:paraId="333E6011" w14:textId="0DD82F33" w:rsidR="006528C8" w:rsidRPr="00EF7972" w:rsidRDefault="00A153D0" w:rsidP="00A153D0">
            <w:pPr>
              <w:keepNext/>
              <w:keepLines/>
              <w:spacing w:after="60"/>
              <w:rPr>
                <w:b/>
                <w:bCs/>
              </w:rPr>
            </w:pPr>
            <w:r w:rsidRPr="00EF7972">
              <w:rPr>
                <w:b/>
                <w:bCs/>
              </w:rPr>
              <w:t xml:space="preserve">Attn: </w:t>
            </w:r>
            <w:r w:rsidR="006C5407" w:rsidRPr="00EF7972">
              <w:rPr>
                <w:b/>
                <w:bCs/>
              </w:rPr>
              <w:t>{{</w:t>
            </w:r>
            <w:r w:rsidRPr="00EF7972">
              <w:rPr>
                <w:b/>
                <w:bCs/>
              </w:rPr>
              <w:t xml:space="preserve">lawyer.name_on_docs </w:t>
            </w:r>
            <w:r w:rsidR="006C5407" w:rsidRPr="00EF7972">
              <w:rPr>
                <w:b/>
                <w:bCs/>
              </w:rPr>
              <w:t>}}</w:t>
            </w:r>
          </w:p>
        </w:tc>
      </w:tr>
    </w:tbl>
    <w:p w14:paraId="719E81E3" w14:textId="77777777" w:rsidR="006528C8" w:rsidRPr="00EF7972" w:rsidRDefault="006528C8">
      <w:pPr>
        <w:widowControl w:val="0"/>
        <w:autoSpaceDE w:val="0"/>
        <w:autoSpaceDN w:val="0"/>
        <w:adjustRightInd w:val="0"/>
        <w:jc w:val="both"/>
      </w:pPr>
    </w:p>
    <w:p w14:paraId="68E9D3A7" w14:textId="146D32FE" w:rsidR="00B53745" w:rsidRPr="00EF7972" w:rsidRDefault="00CB554E">
      <w:pPr>
        <w:widowControl w:val="0"/>
        <w:autoSpaceDE w:val="0"/>
        <w:autoSpaceDN w:val="0"/>
        <w:adjustRightInd w:val="0"/>
        <w:jc w:val="both"/>
      </w:pPr>
      <w:r w:rsidRPr="00EF7972">
        <w:t xml:space="preserve">THE </w:t>
      </w:r>
      <w:r w:rsidR="006C5407" w:rsidRPr="00EF7972">
        <w:t>{{</w:t>
      </w:r>
      <w:r w:rsidR="00883D7D" w:rsidRPr="00EF7972">
        <w:t>cfa.multiple_prs|text_merge("DEPONENT SWEARS UNDER OATH OR AFFIRMS/DEPONENTS SWEAR UNDER OATH OR AFFIRM")</w:t>
      </w:r>
      <w:r w:rsidR="006C5407" w:rsidRPr="00EF7972">
        <w:t>}}</w:t>
      </w:r>
      <w:r w:rsidR="00883D7D" w:rsidRPr="00EF7972">
        <w:t xml:space="preserve"> </w:t>
      </w:r>
      <w:r w:rsidRPr="00EF7972">
        <w:t xml:space="preserve">THAT THE INFORMATION IN THIS AFFIDAVIT AND IN THE ATTACHED SCHEDULES IS WITHIN THE </w:t>
      </w:r>
      <w:r w:rsidR="006C5407" w:rsidRPr="00EF7972">
        <w:t>{{</w:t>
      </w:r>
      <w:r w:rsidR="00883D7D" w:rsidRPr="00EF7972">
        <w:t>cfa.multiple_prs|text_merge("DEPONENT'S/DEPONENTS'")</w:t>
      </w:r>
      <w:r w:rsidR="006C5407" w:rsidRPr="00EF7972">
        <w:t>}}</w:t>
      </w:r>
      <w:r w:rsidRPr="00EF7972">
        <w:t xml:space="preserve"> KNOWLEDGE AND IS TRUE.  WHERE THE INFORMATION IS BASED ON ADVICE OR INFORMATION AND BELIEF, THIS IS STATED.</w:t>
      </w:r>
    </w:p>
    <w:p w14:paraId="6D69A6F9" w14:textId="77777777" w:rsidR="00CB554E" w:rsidRPr="00EF7972" w:rsidRDefault="00CB554E">
      <w:pPr>
        <w:widowControl w:val="0"/>
        <w:autoSpaceDE w:val="0"/>
        <w:autoSpaceDN w:val="0"/>
        <w:adjustRightInd w:val="0"/>
        <w:jc w:val="both"/>
      </w:pPr>
    </w:p>
    <w:p w14:paraId="0937A196" w14:textId="79E70C2F" w:rsidR="008D6A42" w:rsidRPr="00EF7972" w:rsidRDefault="006C5407" w:rsidP="0089288A">
      <w:pPr>
        <w:widowControl w:val="0"/>
        <w:numPr>
          <w:ilvl w:val="0"/>
          <w:numId w:val="3"/>
        </w:numPr>
        <w:tabs>
          <w:tab w:val="clear" w:pos="1440"/>
        </w:tabs>
        <w:autoSpaceDE w:val="0"/>
        <w:autoSpaceDN w:val="0"/>
        <w:adjustRightInd w:val="0"/>
        <w:spacing w:after="220"/>
        <w:ind w:left="720"/>
      </w:pPr>
      <w:r w:rsidRPr="00EF7972">
        <w:t>{{cfa.multiple_prs|text_merge("I am the Personal Representative/We are the Personal Representatives")}} of the Estate of {{deceased.name}}.</w:t>
      </w:r>
    </w:p>
    <w:p w14:paraId="06C7EF70" w14:textId="66D6C886" w:rsidR="006C5407" w:rsidRPr="00EF7972" w:rsidRDefault="006C5407" w:rsidP="0089288A">
      <w:pPr>
        <w:widowControl w:val="0"/>
        <w:numPr>
          <w:ilvl w:val="0"/>
          <w:numId w:val="3"/>
        </w:numPr>
        <w:tabs>
          <w:tab w:val="clear" w:pos="1440"/>
        </w:tabs>
        <w:autoSpaceDE w:val="0"/>
        <w:autoSpaceDN w:val="0"/>
        <w:adjustRightInd w:val="0"/>
        <w:spacing w:after="220"/>
        <w:ind w:left="720"/>
      </w:pPr>
      <w:r w:rsidRPr="00EF7972">
        <w:t>{{cfa.multiple_prs|text_merge("I/We")}} filed with the Court an Application for {{estate.grant_of_language}} on {{</w:t>
      </w:r>
      <w:r w:rsidR="00D96D40" w:rsidRPr="00EF7972">
        <w:t>estate</w:t>
      </w:r>
      <w:r w:rsidRPr="00EF7972">
        <w:t>.date_sent_surrogate</w:t>
      </w:r>
      <w:r w:rsidR="000A0225" w:rsidRPr="00EF7972">
        <w:t>|toDate(“June 3, 1990”)</w:t>
      </w:r>
      <w:r w:rsidR="001E6C42">
        <w:t xml:space="preserve"> or "____________"</w:t>
      </w:r>
      <w:bookmarkStart w:id="0" w:name="_GoBack"/>
      <w:bookmarkEnd w:id="0"/>
      <w:r w:rsidRPr="00EF7972">
        <w:t>}}.</w:t>
      </w:r>
    </w:p>
    <w:p w14:paraId="768EA4E2" w14:textId="77777777" w:rsidR="006C5407" w:rsidRPr="00EF7972" w:rsidRDefault="006C5407" w:rsidP="0089288A">
      <w:pPr>
        <w:widowControl w:val="0"/>
        <w:numPr>
          <w:ilvl w:val="0"/>
          <w:numId w:val="3"/>
        </w:numPr>
        <w:tabs>
          <w:tab w:val="clear" w:pos="1440"/>
        </w:tabs>
        <w:autoSpaceDE w:val="0"/>
        <w:autoSpaceDN w:val="0"/>
        <w:adjustRightInd w:val="0"/>
        <w:spacing w:after="220"/>
        <w:ind w:left="720"/>
      </w:pPr>
    </w:p>
    <w:p w14:paraId="1C79C60C" w14:textId="77777777" w:rsidR="00977474" w:rsidRPr="00EF7972" w:rsidRDefault="00977474" w:rsidP="00A153D0">
      <w:pPr>
        <w:keepNext/>
        <w:keepLines/>
        <w:spacing w:after="220"/>
        <w:ind w:left="720"/>
        <w:rPr>
          <w:b/>
          <w:bCs/>
        </w:rPr>
      </w:pPr>
      <w:r w:rsidRPr="00EF7972">
        <w:rPr>
          <w:b/>
          <w:bCs/>
        </w:rPr>
        <w:t>Documents Attached</w:t>
      </w:r>
    </w:p>
    <w:p w14:paraId="06AF6898" w14:textId="77777777" w:rsidR="00977474" w:rsidRPr="00EF7972" w:rsidRDefault="00977474" w:rsidP="0089288A">
      <w:pPr>
        <w:widowControl w:val="0"/>
        <w:numPr>
          <w:ilvl w:val="0"/>
          <w:numId w:val="3"/>
        </w:numPr>
        <w:tabs>
          <w:tab w:val="clear" w:pos="1440"/>
        </w:tabs>
        <w:autoSpaceDE w:val="0"/>
        <w:autoSpaceDN w:val="0"/>
        <w:adjustRightInd w:val="0"/>
        <w:spacing w:after="220"/>
        <w:ind w:left="720"/>
      </w:pPr>
      <w:r w:rsidRPr="00EF7972">
        <w:t>The following documents are part of this Affidavit:</w:t>
      </w:r>
    </w:p>
    <w:p w14:paraId="1311D38E" w14:textId="77777777" w:rsidR="00FB75CC" w:rsidRPr="00EF7972" w:rsidRDefault="00FB75CC" w:rsidP="0089288A">
      <w:pPr>
        <w:widowControl w:val="0"/>
        <w:numPr>
          <w:ilvl w:val="1"/>
          <w:numId w:val="3"/>
        </w:numPr>
        <w:tabs>
          <w:tab w:val="clear" w:pos="2160"/>
          <w:tab w:val="left" w:pos="1440"/>
        </w:tabs>
        <w:autoSpaceDE w:val="0"/>
        <w:autoSpaceDN w:val="0"/>
        <w:adjustRightInd w:val="0"/>
        <w:spacing w:after="240"/>
        <w:ind w:left="1440"/>
      </w:pPr>
    </w:p>
    <w:p w14:paraId="13EB80AD" w14:textId="5C7A45D6" w:rsidR="007D09D7" w:rsidRPr="00E17B0B" w:rsidRDefault="006C5407" w:rsidP="007D09D7">
      <w:pPr>
        <w:widowControl w:val="0"/>
        <w:autoSpaceDE w:val="0"/>
        <w:autoSpaceDN w:val="0"/>
        <w:adjustRightInd w:val="0"/>
      </w:pPr>
      <w:r w:rsidRPr="00EF7972">
        <w:t>{{</w:t>
      </w:r>
      <w:r w:rsidR="005B51D2" w:rsidRPr="00EF7972">
        <w:t xml:space="preserve">p </w:t>
      </w:r>
      <w:r w:rsidR="007D09D7" w:rsidRPr="00EF7972">
        <w:t>standard_jurat_insert</w:t>
      </w:r>
      <w:r w:rsidRPr="00EF7972">
        <w:t>}}</w:t>
      </w:r>
    </w:p>
    <w:sectPr w:rsidR="007D09D7" w:rsidRPr="00E17B0B" w:rsidSect="00A153D0">
      <w:footerReference w:type="default" r:id="rId8"/>
      <w:pgSz w:w="12240" w:h="15840"/>
      <w:pgMar w:top="1440" w:right="1009" w:bottom="1440" w:left="1009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BE248" w14:textId="77777777" w:rsidR="005A56B3" w:rsidRPr="00551774" w:rsidRDefault="005A56B3">
      <w:r w:rsidRPr="00551774">
        <w:separator/>
      </w:r>
    </w:p>
  </w:endnote>
  <w:endnote w:type="continuationSeparator" w:id="0">
    <w:p w14:paraId="46D87669" w14:textId="77777777" w:rsidR="005A56B3" w:rsidRPr="00551774" w:rsidRDefault="005A56B3">
      <w:r w:rsidRPr="0055177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868E3" w14:textId="3E55AEF3" w:rsidR="00842B2E" w:rsidRPr="00551774" w:rsidRDefault="007D09D7" w:rsidP="00B36BAE">
    <w:pPr>
      <w:pStyle w:val="gsinq8ptfooter"/>
    </w:pPr>
    <w:r w:rsidRPr="00551774">
      <w:t>{{</w:t>
    </w:r>
    <w:r w:rsidR="005B51D2" w:rsidRPr="00551774">
      <w:t xml:space="preserve">p </w:t>
    </w:r>
    <w:r w:rsidRPr="00551774">
      <w:t>document_footer_insert}}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057E34" w14:textId="77777777" w:rsidR="005A56B3" w:rsidRPr="00551774" w:rsidRDefault="005A56B3">
      <w:r w:rsidRPr="00551774">
        <w:separator/>
      </w:r>
    </w:p>
  </w:footnote>
  <w:footnote w:type="continuationSeparator" w:id="0">
    <w:p w14:paraId="0B9DDF5B" w14:textId="77777777" w:rsidR="005A56B3" w:rsidRPr="00551774" w:rsidRDefault="005A56B3">
      <w:r w:rsidRPr="00551774"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9CF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122075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8530EE"/>
    <w:multiLevelType w:val="multilevel"/>
    <w:tmpl w:val="4B2A03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53DA1DF9"/>
    <w:multiLevelType w:val="hybridMultilevel"/>
    <w:tmpl w:val="195C4162"/>
    <w:lvl w:ilvl="0" w:tplc="E4D43A30">
      <w:start w:val="2"/>
      <w:numFmt w:val="upperLetter"/>
      <w:lvlText w:val="%1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52F2DC0"/>
    <w:multiLevelType w:val="multilevel"/>
    <w:tmpl w:val="58DC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674C1821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D45337C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45"/>
    <w:rsid w:val="00013A45"/>
    <w:rsid w:val="00017A33"/>
    <w:rsid w:val="000A0225"/>
    <w:rsid w:val="000F1564"/>
    <w:rsid w:val="00101A92"/>
    <w:rsid w:val="00104435"/>
    <w:rsid w:val="001902AA"/>
    <w:rsid w:val="001E6C42"/>
    <w:rsid w:val="00211944"/>
    <w:rsid w:val="00222828"/>
    <w:rsid w:val="002573D4"/>
    <w:rsid w:val="002F6BDE"/>
    <w:rsid w:val="00302780"/>
    <w:rsid w:val="004075DA"/>
    <w:rsid w:val="004960C0"/>
    <w:rsid w:val="004B57FB"/>
    <w:rsid w:val="004E2259"/>
    <w:rsid w:val="00551774"/>
    <w:rsid w:val="00593298"/>
    <w:rsid w:val="005A00B0"/>
    <w:rsid w:val="005A56B3"/>
    <w:rsid w:val="005B51D2"/>
    <w:rsid w:val="005F56B8"/>
    <w:rsid w:val="00603322"/>
    <w:rsid w:val="006528C8"/>
    <w:rsid w:val="00666378"/>
    <w:rsid w:val="0068765C"/>
    <w:rsid w:val="006C5407"/>
    <w:rsid w:val="00710029"/>
    <w:rsid w:val="00736F1C"/>
    <w:rsid w:val="007661A2"/>
    <w:rsid w:val="007D09D7"/>
    <w:rsid w:val="0080799E"/>
    <w:rsid w:val="00842B2E"/>
    <w:rsid w:val="00863DD8"/>
    <w:rsid w:val="00883D7D"/>
    <w:rsid w:val="0089288A"/>
    <w:rsid w:val="008929FD"/>
    <w:rsid w:val="008A640B"/>
    <w:rsid w:val="008D4E5A"/>
    <w:rsid w:val="008D6A42"/>
    <w:rsid w:val="008E5DE2"/>
    <w:rsid w:val="00917243"/>
    <w:rsid w:val="00977474"/>
    <w:rsid w:val="00993CAB"/>
    <w:rsid w:val="009A5749"/>
    <w:rsid w:val="009E25CF"/>
    <w:rsid w:val="00A1067C"/>
    <w:rsid w:val="00A153D0"/>
    <w:rsid w:val="00A21B07"/>
    <w:rsid w:val="00A24EBF"/>
    <w:rsid w:val="00A47619"/>
    <w:rsid w:val="00AA7A89"/>
    <w:rsid w:val="00AD36FF"/>
    <w:rsid w:val="00B01EDD"/>
    <w:rsid w:val="00B133BB"/>
    <w:rsid w:val="00B36BAE"/>
    <w:rsid w:val="00B37442"/>
    <w:rsid w:val="00B53745"/>
    <w:rsid w:val="00BA5918"/>
    <w:rsid w:val="00BB0558"/>
    <w:rsid w:val="00BF4014"/>
    <w:rsid w:val="00C1173C"/>
    <w:rsid w:val="00C66DEA"/>
    <w:rsid w:val="00C80C97"/>
    <w:rsid w:val="00C95895"/>
    <w:rsid w:val="00CB554E"/>
    <w:rsid w:val="00CC4107"/>
    <w:rsid w:val="00CC666C"/>
    <w:rsid w:val="00CD0A55"/>
    <w:rsid w:val="00CE3608"/>
    <w:rsid w:val="00CF71BE"/>
    <w:rsid w:val="00D155B0"/>
    <w:rsid w:val="00D36F27"/>
    <w:rsid w:val="00D96D40"/>
    <w:rsid w:val="00DB19F5"/>
    <w:rsid w:val="00DB3CFF"/>
    <w:rsid w:val="00DE6973"/>
    <w:rsid w:val="00E16D91"/>
    <w:rsid w:val="00E17B0B"/>
    <w:rsid w:val="00E64C7D"/>
    <w:rsid w:val="00E92FAE"/>
    <w:rsid w:val="00ED3F26"/>
    <w:rsid w:val="00EF6593"/>
    <w:rsid w:val="00EF7972"/>
    <w:rsid w:val="00F265B4"/>
    <w:rsid w:val="00F45620"/>
    <w:rsid w:val="00F60984"/>
    <w:rsid w:val="00F647F4"/>
    <w:rsid w:val="00F75C36"/>
    <w:rsid w:val="00FB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E664A2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2160"/>
        <w:tab w:val="left" w:pos="4320"/>
        <w:tab w:val="right" w:pos="8640"/>
      </w:tabs>
      <w:spacing w:before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customStyle="1" w:styleId="gsinq8ptfooter">
    <w:name w:val="gsinq 8pt footer"/>
    <w:basedOn w:val="Footer"/>
    <w:qFormat/>
    <w:rsid w:val="00F647F4"/>
    <w:pPr>
      <w:tabs>
        <w:tab w:val="clear" w:pos="4320"/>
        <w:tab w:val="clear" w:pos="8640"/>
        <w:tab w:val="right" w:pos="1022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2160"/>
        <w:tab w:val="left" w:pos="4320"/>
        <w:tab w:val="right" w:pos="8640"/>
      </w:tabs>
      <w:spacing w:before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customStyle="1" w:styleId="gsinq8ptfooter">
    <w:name w:val="gsinq 8pt footer"/>
    <w:basedOn w:val="Footer"/>
    <w:qFormat/>
    <w:rsid w:val="00F647F4"/>
    <w:pPr>
      <w:tabs>
        <w:tab w:val="clear" w:pos="4320"/>
        <w:tab w:val="clear" w:pos="8640"/>
        <w:tab w:val="right" w:pos="1022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51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Supplemental Affidavit</vt:lpstr>
    </vt:vector>
  </TitlesOfParts>
  <Company>Granville Software Inc.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Affidavit</dc:title>
  <dc:creator>Tiffany Korvemaker</dc:creator>
  <cp:lastModifiedBy>GSI</cp:lastModifiedBy>
  <cp:revision>33</cp:revision>
  <dcterms:created xsi:type="dcterms:W3CDTF">2019-07-04T20:51:00Z</dcterms:created>
  <dcterms:modified xsi:type="dcterms:W3CDTF">2022-05-30T19:24:00Z</dcterms:modified>
</cp:coreProperties>
</file>