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D2592" w14:textId="120DE72D" w:rsidR="005A4108" w:rsidRPr="00BB67B8" w:rsidRDefault="005A4108" w:rsidP="005A4108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en-CA"/>
        </w:rPr>
      </w:pPr>
      <w:r w:rsidRPr="00BB67B8">
        <w:rPr>
          <w:b/>
          <w:bCs/>
          <w:iCs/>
          <w:smallCaps/>
          <w:sz w:val="22"/>
          <w:szCs w:val="22"/>
          <w:lang w:val="en-CA"/>
        </w:rPr>
        <w:t>Transfer of Land</w:t>
      </w:r>
    </w:p>
    <w:p w14:paraId="55073F22" w14:textId="77777777" w:rsidR="005A4108" w:rsidRPr="00BB67B8" w:rsidRDefault="005A410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57175E64" w14:textId="50102D1C" w:rsidR="004A0A9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211E14" w:rsidRPr="00BB67B8">
        <w:rPr>
          <w:sz w:val="22"/>
          <w:szCs w:val="22"/>
          <w:lang w:val="en-CA"/>
        </w:rPr>
        <w:t>cfa.multiple_prs|text_merge(“I/We”)</w:t>
      </w:r>
      <w:r w:rsidRPr="00BB67B8">
        <w:rPr>
          <w:sz w:val="22"/>
          <w:szCs w:val="22"/>
          <w:lang w:val="en-CA"/>
        </w:rPr>
        <w:t>}}</w:t>
      </w:r>
      <w:r w:rsidR="001F5AD4" w:rsidRPr="00BB67B8">
        <w:rPr>
          <w:sz w:val="22"/>
          <w:szCs w:val="22"/>
          <w:lang w:val="en-CA"/>
        </w:rPr>
        <w:t xml:space="preserve">, </w:t>
      </w:r>
      <w:r w:rsidRPr="00BB67B8">
        <w:rPr>
          <w:sz w:val="22"/>
          <w:szCs w:val="22"/>
          <w:lang w:val="en-CA"/>
        </w:rPr>
        <w:t>{{</w:t>
      </w:r>
      <w:r w:rsidR="00976755" w:rsidRPr="00BB67B8">
        <w:rPr>
          <w:sz w:val="22"/>
          <w:szCs w:val="22"/>
          <w:lang w:val="en-CA"/>
        </w:rPr>
        <w:t>pr_names_and_addresses_list</w:t>
      </w:r>
      <w:r w:rsidRPr="00BB67B8">
        <w:rPr>
          <w:sz w:val="22"/>
          <w:szCs w:val="22"/>
          <w:lang w:val="en-CA"/>
        </w:rPr>
        <w:t>}}</w:t>
      </w:r>
      <w:r w:rsidR="000F1938" w:rsidRPr="00BB67B8">
        <w:rPr>
          <w:sz w:val="22"/>
          <w:szCs w:val="22"/>
          <w:lang w:val="en-CA"/>
        </w:rPr>
        <w:t>,</w:t>
      </w:r>
      <w:r w:rsidRPr="00BB67B8">
        <w:rPr>
          <w:sz w:val="22"/>
          <w:szCs w:val="22"/>
          <w:lang w:val="en-CA"/>
        </w:rPr>
        <w:t>{%</w:t>
      </w:r>
      <w:r w:rsidR="00211E14" w:rsidRPr="00BB67B8">
        <w:rPr>
          <w:sz w:val="22"/>
          <w:szCs w:val="22"/>
          <w:lang w:val="en-CA"/>
        </w:rPr>
        <w:t xml:space="preserve"> if</w:t>
      </w:r>
      <w:r w:rsidR="00B2737E">
        <w:rPr>
          <w:sz w:val="22"/>
          <w:szCs w:val="22"/>
          <w:lang w:val="en-CA"/>
        </w:rPr>
        <w:t xml:space="preserve"> estate.grant_type and "Probate" in</w:t>
      </w:r>
      <w:r w:rsidR="00211E14" w:rsidRPr="00BB67B8">
        <w:rPr>
          <w:sz w:val="22"/>
          <w:szCs w:val="22"/>
          <w:lang w:val="en-CA"/>
        </w:rPr>
        <w:t xml:space="preserve"> estate.grant_type</w:t>
      </w:r>
      <w:r w:rsidR="00B2737E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%}</w:t>
      </w:r>
      <w:r w:rsidR="00211E14" w:rsidRPr="00BB67B8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{{</w:t>
      </w:r>
      <w:r w:rsidR="00211E14" w:rsidRPr="00BB67B8">
        <w:rPr>
          <w:sz w:val="22"/>
          <w:szCs w:val="22"/>
          <w:lang w:val="en-CA"/>
        </w:rPr>
        <w:t>cfa.multiple_prs|text_merge(“executor/executors”)</w:t>
      </w:r>
      <w:r w:rsidRPr="00BB67B8">
        <w:rPr>
          <w:sz w:val="22"/>
          <w:szCs w:val="22"/>
          <w:lang w:val="en-CA"/>
        </w:rPr>
        <w:t>}}{%</w:t>
      </w:r>
      <w:r w:rsidR="00211E14" w:rsidRPr="00BB67B8">
        <w:rPr>
          <w:sz w:val="22"/>
          <w:szCs w:val="22"/>
          <w:lang w:val="en-CA"/>
        </w:rPr>
        <w:t xml:space="preserve"> else </w:t>
      </w:r>
      <w:r w:rsidRPr="00BB67B8">
        <w:rPr>
          <w:sz w:val="22"/>
          <w:szCs w:val="22"/>
          <w:lang w:val="en-CA"/>
        </w:rPr>
        <w:t>%}</w:t>
      </w:r>
      <w:r w:rsidR="00211E14" w:rsidRPr="00BB67B8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{{</w:t>
      </w:r>
      <w:r w:rsidR="00211E14" w:rsidRPr="00BB67B8">
        <w:rPr>
          <w:sz w:val="22"/>
          <w:szCs w:val="22"/>
          <w:lang w:val="en-CA"/>
        </w:rPr>
        <w:t>cfa.multiple_prs|text_merge(“administrator/administrators”)</w:t>
      </w:r>
      <w:r w:rsidRPr="00BB67B8">
        <w:rPr>
          <w:sz w:val="22"/>
          <w:szCs w:val="22"/>
          <w:lang w:val="en-CA"/>
        </w:rPr>
        <w:t>}}{%</w:t>
      </w:r>
      <w:r w:rsidR="00211E14" w:rsidRPr="00BB67B8">
        <w:rPr>
          <w:sz w:val="22"/>
          <w:szCs w:val="22"/>
          <w:lang w:val="en-CA"/>
        </w:rPr>
        <w:t xml:space="preserve"> endif </w:t>
      </w:r>
      <w:r w:rsidRPr="00BB67B8">
        <w:rPr>
          <w:sz w:val="22"/>
          <w:szCs w:val="22"/>
          <w:lang w:val="en-CA"/>
        </w:rPr>
        <w:t>%}</w:t>
      </w:r>
      <w:r w:rsidR="004A0A9A" w:rsidRPr="00BB67B8">
        <w:rPr>
          <w:sz w:val="22"/>
          <w:szCs w:val="22"/>
          <w:lang w:val="en-CA"/>
        </w:rPr>
        <w:t xml:space="preserve"> of the Estate of </w:t>
      </w:r>
      <w:r w:rsidRPr="00BB67B8">
        <w:rPr>
          <w:sz w:val="22"/>
          <w:szCs w:val="22"/>
          <w:lang w:val="en-CA"/>
        </w:rPr>
        <w:t>{{</w:t>
      </w:r>
      <w:r w:rsidR="004A0A9A" w:rsidRPr="00BB67B8">
        <w:rPr>
          <w:sz w:val="22"/>
          <w:szCs w:val="22"/>
          <w:lang w:val="en-CA"/>
        </w:rPr>
        <w:t>deceased.name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, being the registered </w:t>
      </w:r>
      <w:r w:rsidRPr="00BB67B8">
        <w:rPr>
          <w:sz w:val="22"/>
          <w:szCs w:val="22"/>
          <w:lang w:val="en-CA"/>
        </w:rPr>
        <w:t>{{</w:t>
      </w:r>
      <w:r w:rsidR="00211E14" w:rsidRPr="00BB67B8">
        <w:rPr>
          <w:sz w:val="22"/>
          <w:szCs w:val="22"/>
          <w:lang w:val="en-CA"/>
        </w:rPr>
        <w:t>cfa.multiple_prs|text_merge(“owner/owners”)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of an estate in fee simple subject to registered encumbrances, liens and interests, if any, in all that piece of land described as follows:</w:t>
      </w:r>
    </w:p>
    <w:p w14:paraId="368CF3B3" w14:textId="77777777" w:rsidR="004A0A9A" w:rsidRPr="00BB67B8" w:rsidRDefault="004A0A9A" w:rsidP="00C347AB">
      <w:pPr>
        <w:rPr>
          <w:sz w:val="22"/>
          <w:szCs w:val="22"/>
          <w:lang w:val="en-CA"/>
        </w:rPr>
      </w:pPr>
    </w:p>
    <w:p w14:paraId="586DFDE8" w14:textId="6DFC455E" w:rsidR="004A0A9A" w:rsidRPr="00BB67B8" w:rsidRDefault="00250C9F" w:rsidP="0032781E">
      <w:pPr>
        <w:ind w:left="720"/>
        <w:rPr>
          <w:b/>
          <w:bCs/>
          <w:sz w:val="22"/>
          <w:szCs w:val="22"/>
          <w:lang w:val="en-CA"/>
        </w:rPr>
      </w:pPr>
      <w:r w:rsidRPr="00BB67B8">
        <w:rPr>
          <w:b/>
          <w:bCs/>
          <w:sz w:val="22"/>
          <w:szCs w:val="22"/>
          <w:lang w:val="en-CA"/>
        </w:rPr>
        <w:t>{{</w:t>
      </w:r>
      <w:r w:rsidR="00211E14" w:rsidRPr="00BB67B8">
        <w:rPr>
          <w:b/>
          <w:bCs/>
          <w:sz w:val="22"/>
          <w:szCs w:val="22"/>
          <w:lang w:val="en-CA"/>
        </w:rPr>
        <w:t>inventory.description_1</w:t>
      </w:r>
      <w:r w:rsidRPr="00BB67B8">
        <w:rPr>
          <w:b/>
          <w:bCs/>
          <w:sz w:val="22"/>
          <w:szCs w:val="22"/>
          <w:lang w:val="en-CA"/>
        </w:rPr>
        <w:t>}}</w:t>
      </w:r>
    </w:p>
    <w:p w14:paraId="0EB28BFE" w14:textId="77777777" w:rsidR="004A0A9A" w:rsidRPr="00BB67B8" w:rsidRDefault="004A0A9A" w:rsidP="00C347AB">
      <w:pPr>
        <w:rPr>
          <w:sz w:val="22"/>
          <w:szCs w:val="22"/>
          <w:lang w:val="en-CA"/>
        </w:rPr>
      </w:pPr>
    </w:p>
    <w:p w14:paraId="72B15986" w14:textId="0AC2C731" w:rsidR="004A0A9A" w:rsidRPr="00BB67B8" w:rsidRDefault="004A0A9A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Do hereby, in consideration of the sum of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211E14" w:rsidRPr="00BB67B8">
        <w:rPr>
          <w:sz w:val="22"/>
          <w:szCs w:val="22"/>
          <w:lang w:val="en-CA"/>
        </w:rPr>
        <w:t>transfer_amount|money_to_words</w:t>
      </w:r>
      <w:r w:rsidR="00C1149C" w:rsidRPr="00BB67B8">
        <w:rPr>
          <w:sz w:val="22"/>
          <w:szCs w:val="22"/>
          <w:lang w:val="en-CA"/>
        </w:rPr>
        <w:t>(</w:t>
      </w:r>
      <w:r w:rsidR="0059174C" w:rsidRPr="00BB67B8">
        <w:rPr>
          <w:sz w:val="22"/>
          <w:szCs w:val="22"/>
          <w:lang w:val="en-CA"/>
        </w:rPr>
        <w:t>F</w:t>
      </w:r>
      <w:r w:rsidR="00C1149C" w:rsidRPr="00BB67B8">
        <w:rPr>
          <w:sz w:val="22"/>
          <w:szCs w:val="22"/>
          <w:lang w:val="en-CA"/>
        </w:rPr>
        <w:t>alse)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(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211E14" w:rsidRPr="00BB67B8">
        <w:rPr>
          <w:sz w:val="22"/>
          <w:szCs w:val="22"/>
          <w:lang w:val="en-CA"/>
        </w:rPr>
        <w:t>transfer_amount|money</w:t>
      </w:r>
      <w:r w:rsidR="00250C9F" w:rsidRPr="00BB67B8">
        <w:rPr>
          <w:sz w:val="22"/>
          <w:szCs w:val="22"/>
          <w:lang w:val="en-CA"/>
        </w:rPr>
        <w:t>}}</w:t>
      </w:r>
      <w:r w:rsidR="00720B11" w:rsidRPr="00BB67B8">
        <w:rPr>
          <w:sz w:val="22"/>
          <w:szCs w:val="22"/>
          <w:lang w:val="en-CA"/>
        </w:rPr>
        <w:t xml:space="preserve">) </w:t>
      </w:r>
      <w:r w:rsidRPr="00BB67B8">
        <w:rPr>
          <w:sz w:val="22"/>
          <w:szCs w:val="22"/>
          <w:lang w:val="en-CA"/>
        </w:rPr>
        <w:t xml:space="preserve">paid to me, the receipt of which sum </w:t>
      </w:r>
      <w:r w:rsidR="00250C9F" w:rsidRPr="00BB67B8">
        <w:rPr>
          <w:sz w:val="22"/>
          <w:szCs w:val="22"/>
          <w:lang w:val="en-CA"/>
        </w:rPr>
        <w:t>{{</w:t>
      </w:r>
      <w:r w:rsidR="00FA44F5" w:rsidRPr="00BB67B8">
        <w:rPr>
          <w:sz w:val="22"/>
          <w:szCs w:val="22"/>
          <w:lang w:val="en-CA"/>
        </w:rPr>
        <w:t>cfa.multiple_prs|text_merge(“I/We”)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hereby acknowledge, transfer</w:t>
      </w:r>
      <w:r w:rsidR="00250C9F" w:rsidRPr="00BB67B8">
        <w:rPr>
          <w:sz w:val="22"/>
          <w:szCs w:val="22"/>
          <w:lang w:val="en-CA"/>
        </w:rPr>
        <w:t>{%</w:t>
      </w:r>
      <w:r w:rsidR="00211E14" w:rsidRPr="00BB67B8">
        <w:rPr>
          <w:sz w:val="22"/>
          <w:szCs w:val="22"/>
          <w:lang w:val="en-CA"/>
        </w:rPr>
        <w:t xml:space="preserve"> 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211E14" w:rsidRPr="00BB67B8">
        <w:rPr>
          <w:sz w:val="22"/>
          <w:szCs w:val="22"/>
          <w:lang w:val="en-CA"/>
        </w:rPr>
        <w:t xml:space="preserve"> != “Multiple Beneficiaries” </w:t>
      </w:r>
      <w:r w:rsidR="00250C9F" w:rsidRPr="00BB67B8">
        <w:rPr>
          <w:sz w:val="22"/>
          <w:szCs w:val="22"/>
          <w:lang w:val="en-CA"/>
        </w:rPr>
        <w:t>%}</w:t>
      </w:r>
      <w:r w:rsidRPr="00BB67B8">
        <w:rPr>
          <w:sz w:val="22"/>
          <w:szCs w:val="22"/>
          <w:lang w:val="en-CA"/>
        </w:rPr>
        <w:t xml:space="preserve"> to</w:t>
      </w:r>
      <w:r w:rsidR="00250C9F" w:rsidRPr="00BB67B8">
        <w:rPr>
          <w:sz w:val="22"/>
          <w:szCs w:val="22"/>
          <w:lang w:val="en-CA"/>
        </w:rPr>
        <w:t>{%</w:t>
      </w:r>
      <w:r w:rsidR="00211E14" w:rsidRPr="00BB67B8">
        <w:rPr>
          <w:sz w:val="22"/>
          <w:szCs w:val="22"/>
          <w:lang w:val="en-CA"/>
        </w:rPr>
        <w:t xml:space="preserve"> endif </w:t>
      </w:r>
      <w:r w:rsidR="00250C9F" w:rsidRPr="00BB67B8">
        <w:rPr>
          <w:sz w:val="22"/>
          <w:szCs w:val="22"/>
          <w:lang w:val="en-CA"/>
        </w:rPr>
        <w:t>%}</w:t>
      </w:r>
      <w:r w:rsidR="00C162DA" w:rsidRPr="00BB67B8">
        <w:rPr>
          <w:sz w:val="22"/>
          <w:szCs w:val="22"/>
          <w:lang w:val="en-CA"/>
        </w:rPr>
        <w:t xml:space="preserve"> </w:t>
      </w:r>
    </w:p>
    <w:p w14:paraId="01E955AD" w14:textId="25870032" w:rsidR="00C162D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C162DA" w:rsidRPr="00BB67B8">
        <w:rPr>
          <w:sz w:val="22"/>
          <w:szCs w:val="22"/>
          <w:lang w:val="en-CA"/>
        </w:rPr>
        <w:t xml:space="preserve"> == “</w:t>
      </w:r>
      <w:r w:rsidR="00783B3C" w:rsidRPr="00BB67B8">
        <w:rPr>
          <w:sz w:val="22"/>
          <w:szCs w:val="22"/>
          <w:lang w:val="en-CA"/>
        </w:rPr>
        <w:t>Themself as</w:t>
      </w:r>
      <w:r w:rsidR="00C162DA" w:rsidRPr="00BB67B8">
        <w:rPr>
          <w:sz w:val="22"/>
          <w:szCs w:val="22"/>
          <w:lang w:val="en-CA"/>
        </w:rPr>
        <w:t xml:space="preserve"> beneficiary” </w:t>
      </w:r>
      <w:r w:rsidRPr="00BB67B8">
        <w:rPr>
          <w:sz w:val="22"/>
          <w:szCs w:val="22"/>
          <w:lang w:val="en-CA"/>
        </w:rPr>
        <w:t>%}</w:t>
      </w:r>
    </w:p>
    <w:p w14:paraId="18C46A1C" w14:textId="1868F113" w:rsidR="004A0A9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for party in PD(estate_index, “Personal Representative Filter”) </w:t>
      </w:r>
      <w:r w:rsidRPr="00BB67B8">
        <w:rPr>
          <w:sz w:val="22"/>
          <w:szCs w:val="22"/>
          <w:lang w:val="en-CA"/>
        </w:rPr>
        <w:t>%}</w:t>
      </w:r>
    </w:p>
    <w:p w14:paraId="42277489" w14:textId="77777777" w:rsidR="004A0A9A" w:rsidRPr="00BB67B8" w:rsidRDefault="004A0A9A" w:rsidP="002D46EB">
      <w:pPr>
        <w:jc w:val="both"/>
        <w:rPr>
          <w:sz w:val="22"/>
          <w:szCs w:val="22"/>
          <w:lang w:val="en-CA"/>
        </w:rPr>
      </w:pPr>
    </w:p>
    <w:p w14:paraId="7EAE86BB" w14:textId="156F02E6" w:rsidR="004A0A9A" w:rsidRPr="00BB67B8" w:rsidRDefault="00250C9F" w:rsidP="005A4108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4A0A9A" w:rsidRPr="00BB67B8">
        <w:rPr>
          <w:sz w:val="22"/>
          <w:szCs w:val="22"/>
          <w:lang w:val="en-CA"/>
        </w:rPr>
        <w:t>party.</w:t>
      </w:r>
      <w:r w:rsidR="009A44DB">
        <w:rPr>
          <w:sz w:val="22"/>
          <w:szCs w:val="22"/>
          <w:lang w:val="en-CA"/>
        </w:rPr>
        <w:t>full_name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, of </w:t>
      </w:r>
      <w:r w:rsidRPr="00BB67B8">
        <w:rPr>
          <w:sz w:val="22"/>
          <w:szCs w:val="22"/>
          <w:lang w:val="en-CA"/>
        </w:rPr>
        <w:t>{{</w:t>
      </w:r>
      <w:r w:rsidR="00C162DA" w:rsidRPr="00BB67B8">
        <w:rPr>
          <w:sz w:val="22"/>
          <w:szCs w:val="22"/>
          <w:lang w:val="en-CA"/>
        </w:rPr>
        <w:t>party.address_on_file</w:t>
      </w:r>
      <w:r w:rsidR="00156E9D" w:rsidRPr="00BB67B8">
        <w:rPr>
          <w:sz w:val="22"/>
          <w:szCs w:val="22"/>
          <w:lang w:val="en-CA"/>
        </w:rPr>
        <w:t>|</w:t>
      </w:r>
      <w:r w:rsidR="006E0020" w:rsidRPr="00BB67B8">
        <w:rPr>
          <w:sz w:val="22"/>
          <w:szCs w:val="22"/>
          <w:lang w:val="en-CA"/>
        </w:rPr>
        <w:t>one_line_address</w:t>
      </w:r>
      <w:r w:rsidRPr="00BB67B8">
        <w:rPr>
          <w:sz w:val="22"/>
          <w:szCs w:val="22"/>
          <w:lang w:val="en-CA"/>
        </w:rPr>
        <w:t>}}</w:t>
      </w:r>
      <w:r w:rsidR="00C162DA" w:rsidRPr="00BB67B8">
        <w:rPr>
          <w:sz w:val="22"/>
          <w:szCs w:val="22"/>
          <w:lang w:val="en-CA"/>
        </w:rPr>
        <w:t xml:space="preserve"> </w:t>
      </w:r>
    </w:p>
    <w:p w14:paraId="7ADFCE5F" w14:textId="30FB3A00" w:rsidR="00C162D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endfor </w:t>
      </w:r>
      <w:r w:rsidRPr="00BB67B8">
        <w:rPr>
          <w:sz w:val="22"/>
          <w:szCs w:val="22"/>
          <w:lang w:val="en-CA"/>
        </w:rPr>
        <w:t>%}</w:t>
      </w:r>
    </w:p>
    <w:p w14:paraId="30523C47" w14:textId="087D12AF" w:rsidR="00C162DA" w:rsidRPr="00BB67B8" w:rsidRDefault="00250C9F" w:rsidP="001F5AD4">
      <w:pPr>
        <w:jc w:val="both"/>
        <w:rPr>
          <w:b/>
          <w:bCs/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C162DA" w:rsidRPr="00BB67B8">
        <w:rPr>
          <w:sz w:val="22"/>
          <w:szCs w:val="22"/>
          <w:lang w:val="en-CA"/>
        </w:rPr>
        <w:t xml:space="preserve"> == “A beneficiary” </w:t>
      </w:r>
      <w:r w:rsidRPr="00BB67B8">
        <w:rPr>
          <w:sz w:val="22"/>
          <w:szCs w:val="22"/>
          <w:lang w:val="en-CA"/>
        </w:rPr>
        <w:t>%}</w:t>
      </w:r>
    </w:p>
    <w:p w14:paraId="292978E8" w14:textId="77777777" w:rsidR="008572E7" w:rsidRPr="00BB67B8" w:rsidRDefault="008572E7" w:rsidP="002D46EB">
      <w:pPr>
        <w:jc w:val="both"/>
        <w:rPr>
          <w:b/>
          <w:bCs/>
          <w:sz w:val="22"/>
          <w:szCs w:val="22"/>
          <w:lang w:val="en-CA"/>
        </w:rPr>
      </w:pPr>
    </w:p>
    <w:p w14:paraId="49074A8F" w14:textId="11005A51" w:rsidR="004A0A9A" w:rsidRPr="00BB67B8" w:rsidRDefault="00250C9F" w:rsidP="005A4108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C162DA" w:rsidRPr="00BB67B8">
        <w:rPr>
          <w:sz w:val="22"/>
          <w:szCs w:val="22"/>
          <w:lang w:val="en-CA"/>
        </w:rPr>
        <w:t>beneficiary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of </w:t>
      </w:r>
      <w:r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C162DA" w:rsidRPr="00BB67B8">
        <w:rPr>
          <w:sz w:val="22"/>
          <w:szCs w:val="22"/>
          <w:lang w:val="en-CA"/>
        </w:rPr>
        <w:t>address</w:t>
      </w:r>
      <w:r w:rsidR="00C56809" w:rsidRPr="00BB67B8">
        <w:rPr>
          <w:sz w:val="22"/>
          <w:szCs w:val="22"/>
          <w:lang w:val="en-CA"/>
        </w:rPr>
        <w:t>|</w:t>
      </w:r>
      <w:r w:rsidR="006E0020" w:rsidRPr="00BB67B8">
        <w:rPr>
          <w:sz w:val="22"/>
          <w:szCs w:val="22"/>
          <w:lang w:val="en-CA"/>
        </w:rPr>
        <w:t>one_line_address</w:t>
      </w:r>
      <w:r w:rsidR="00C56809" w:rsidRPr="00BB67B8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}}</w:t>
      </w:r>
    </w:p>
    <w:p w14:paraId="37C42F7C" w14:textId="2CAD4D1B" w:rsidR="004A0A9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C162DA" w:rsidRPr="00BB67B8">
        <w:rPr>
          <w:sz w:val="22"/>
          <w:szCs w:val="22"/>
          <w:lang w:val="en-CA"/>
        </w:rPr>
        <w:t xml:space="preserve"> == “Multiple </w:t>
      </w:r>
      <w:r w:rsidR="005E0B54" w:rsidRPr="00BB67B8">
        <w:rPr>
          <w:sz w:val="22"/>
          <w:szCs w:val="22"/>
          <w:lang w:val="en-CA"/>
        </w:rPr>
        <w:t>B</w:t>
      </w:r>
      <w:r w:rsidR="00C162DA" w:rsidRPr="00BB67B8">
        <w:rPr>
          <w:sz w:val="22"/>
          <w:szCs w:val="22"/>
          <w:lang w:val="en-CA"/>
        </w:rPr>
        <w:t xml:space="preserve">eneficiaries” </w:t>
      </w:r>
      <w:r w:rsidRPr="00BB67B8">
        <w:rPr>
          <w:sz w:val="22"/>
          <w:szCs w:val="22"/>
          <w:lang w:val="en-CA"/>
        </w:rPr>
        <w:t>%}</w:t>
      </w:r>
    </w:p>
    <w:p w14:paraId="7C5E7239" w14:textId="6799815C" w:rsidR="004A0A9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for ben in transfer_beneficiaries_list </w:t>
      </w:r>
      <w:r w:rsidRPr="00BB67B8">
        <w:rPr>
          <w:sz w:val="22"/>
          <w:szCs w:val="22"/>
          <w:lang w:val="en-CA"/>
        </w:rPr>
        <w:t>%}</w:t>
      </w:r>
    </w:p>
    <w:p w14:paraId="219041DB" w14:textId="77777777" w:rsidR="00C162DA" w:rsidRPr="00BB67B8" w:rsidRDefault="00C162DA" w:rsidP="002D46EB">
      <w:pPr>
        <w:jc w:val="both"/>
        <w:rPr>
          <w:sz w:val="22"/>
          <w:szCs w:val="22"/>
          <w:lang w:val="en-CA"/>
        </w:rPr>
      </w:pPr>
    </w:p>
    <w:p w14:paraId="3D5B7B4D" w14:textId="1D5756F0" w:rsidR="00C162DA" w:rsidRPr="00BB67B8" w:rsidRDefault="00250C9F" w:rsidP="005A4108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C162DA" w:rsidRPr="00BB67B8">
        <w:rPr>
          <w:sz w:val="22"/>
          <w:szCs w:val="22"/>
          <w:lang w:val="en-CA"/>
        </w:rPr>
        <w:t>ben.transfer_share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to </w:t>
      </w:r>
      <w:r w:rsidRPr="00BB67B8">
        <w:rPr>
          <w:sz w:val="22"/>
          <w:szCs w:val="22"/>
          <w:lang w:val="en-CA"/>
        </w:rPr>
        <w:t>{{</w:t>
      </w:r>
      <w:r w:rsidR="00C162DA" w:rsidRPr="00BB67B8">
        <w:rPr>
          <w:sz w:val="22"/>
          <w:szCs w:val="22"/>
          <w:lang w:val="en-CA"/>
        </w:rPr>
        <w:t>ben.name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of </w:t>
      </w:r>
      <w:r w:rsidRPr="00BB67B8">
        <w:rPr>
          <w:sz w:val="22"/>
          <w:szCs w:val="22"/>
          <w:lang w:val="en-CA"/>
        </w:rPr>
        <w:t>{{</w:t>
      </w:r>
      <w:r w:rsidR="00C162DA" w:rsidRPr="00BB67B8">
        <w:rPr>
          <w:sz w:val="22"/>
          <w:szCs w:val="22"/>
          <w:lang w:val="en-CA"/>
        </w:rPr>
        <w:t>ben.address</w:t>
      </w:r>
      <w:r w:rsidR="00C56809" w:rsidRPr="00BB67B8">
        <w:rPr>
          <w:sz w:val="22"/>
          <w:szCs w:val="22"/>
          <w:lang w:val="en-CA"/>
        </w:rPr>
        <w:t>|</w:t>
      </w:r>
      <w:r w:rsidR="006E0020" w:rsidRPr="00BB67B8">
        <w:rPr>
          <w:sz w:val="22"/>
          <w:szCs w:val="22"/>
          <w:lang w:val="en-CA"/>
        </w:rPr>
        <w:t>one_line_address</w:t>
      </w:r>
      <w:r w:rsidR="00C56809" w:rsidRPr="00BB67B8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}}</w:t>
      </w:r>
    </w:p>
    <w:p w14:paraId="1BB8CC63" w14:textId="54D003F5" w:rsidR="00C162D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endfor </w:t>
      </w:r>
      <w:r w:rsidRPr="00BB67B8">
        <w:rPr>
          <w:sz w:val="22"/>
          <w:szCs w:val="22"/>
          <w:lang w:val="en-CA"/>
        </w:rPr>
        <w:t>%}</w:t>
      </w:r>
      <w:r w:rsidR="004A0A9A" w:rsidRPr="00BB67B8">
        <w:rPr>
          <w:sz w:val="22"/>
          <w:szCs w:val="22"/>
          <w:lang w:val="en-CA"/>
        </w:rPr>
        <w:t xml:space="preserve"> </w:t>
      </w:r>
    </w:p>
    <w:p w14:paraId="4E50EE2A" w14:textId="3E235AA0" w:rsidR="004A0A9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C162DA" w:rsidRPr="00BB67B8">
        <w:rPr>
          <w:sz w:val="22"/>
          <w:szCs w:val="22"/>
          <w:lang w:val="en-CA"/>
        </w:rPr>
        <w:t xml:space="preserve"> == “New Buyer” </w:t>
      </w:r>
      <w:r w:rsidRPr="00BB67B8">
        <w:rPr>
          <w:sz w:val="22"/>
          <w:szCs w:val="22"/>
          <w:lang w:val="en-CA"/>
        </w:rPr>
        <w:t>%}</w:t>
      </w:r>
    </w:p>
    <w:p w14:paraId="11CDAC09" w14:textId="77777777" w:rsidR="004A0A9A" w:rsidRPr="00BB67B8" w:rsidRDefault="004A0A9A" w:rsidP="002D46EB">
      <w:pPr>
        <w:jc w:val="both"/>
        <w:rPr>
          <w:sz w:val="22"/>
          <w:szCs w:val="22"/>
          <w:lang w:val="en-CA"/>
        </w:rPr>
      </w:pPr>
    </w:p>
    <w:p w14:paraId="1A4D8287" w14:textId="653A1B3E" w:rsidR="004A0A9A" w:rsidRPr="00BB67B8" w:rsidRDefault="00250C9F" w:rsidP="005A4108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C162DA" w:rsidRPr="00BB67B8">
        <w:rPr>
          <w:sz w:val="22"/>
          <w:szCs w:val="22"/>
          <w:lang w:val="en-CA"/>
        </w:rPr>
        <w:t>description</w:t>
      </w:r>
      <w:r w:rsidRPr="00BB67B8">
        <w:rPr>
          <w:sz w:val="22"/>
          <w:szCs w:val="22"/>
          <w:lang w:val="en-CA"/>
        </w:rPr>
        <w:t>}}</w:t>
      </w:r>
    </w:p>
    <w:p w14:paraId="2A9543CB" w14:textId="758E83A1" w:rsidR="004A0A9A" w:rsidRPr="00BB67B8" w:rsidRDefault="00250C9F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C162DA" w:rsidRPr="00BB67B8">
        <w:rPr>
          <w:sz w:val="22"/>
          <w:szCs w:val="22"/>
          <w:lang w:val="en-CA"/>
        </w:rPr>
        <w:t xml:space="preserve">p endif </w:t>
      </w:r>
      <w:r w:rsidRPr="00BB67B8">
        <w:rPr>
          <w:sz w:val="22"/>
          <w:szCs w:val="22"/>
          <w:lang w:val="en-CA"/>
        </w:rPr>
        <w:t>%}</w:t>
      </w:r>
    </w:p>
    <w:p w14:paraId="3B5698EA" w14:textId="77777777" w:rsidR="004A0A9A" w:rsidRPr="00BB67B8" w:rsidRDefault="004A0A9A" w:rsidP="002D46EB">
      <w:pPr>
        <w:jc w:val="both"/>
        <w:rPr>
          <w:sz w:val="22"/>
          <w:szCs w:val="22"/>
          <w:lang w:val="en-CA"/>
        </w:rPr>
      </w:pPr>
    </w:p>
    <w:p w14:paraId="04351E81" w14:textId="77777777" w:rsidR="004A0A9A" w:rsidRPr="00BB67B8" w:rsidRDefault="004A0A9A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all of my estate and interest in that piece of land.</w:t>
      </w:r>
    </w:p>
    <w:p w14:paraId="04DFF802" w14:textId="77777777" w:rsidR="004A0A9A" w:rsidRPr="00BB67B8" w:rsidRDefault="004A0A9A" w:rsidP="002D46EB">
      <w:pPr>
        <w:jc w:val="both"/>
        <w:rPr>
          <w:sz w:val="22"/>
          <w:szCs w:val="22"/>
          <w:lang w:val="en-CA"/>
        </w:rPr>
      </w:pPr>
    </w:p>
    <w:p w14:paraId="1F3A2099" w14:textId="6F9E533E" w:rsidR="004A0A9A" w:rsidRPr="00BB67B8" w:rsidRDefault="004A0A9A" w:rsidP="002D46EB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</w:t>
      </w:r>
      <w:r w:rsidR="005A4108" w:rsidRPr="00BB67B8">
        <w:rPr>
          <w:sz w:val="22"/>
          <w:szCs w:val="22"/>
          <w:lang w:val="en-CA"/>
        </w:rPr>
        <w:t>N WITNESS WHEREOF</w:t>
      </w:r>
      <w:r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{{</w:t>
      </w:r>
      <w:r w:rsidR="00BF347F" w:rsidRPr="00BB67B8">
        <w:rPr>
          <w:sz w:val="22"/>
          <w:szCs w:val="22"/>
          <w:lang w:val="en-CA"/>
        </w:rPr>
        <w:t>cfa.multiple_prs|text_merge(“I/</w:t>
      </w:r>
      <w:r w:rsidR="005A4108" w:rsidRPr="00BB67B8">
        <w:rPr>
          <w:sz w:val="22"/>
          <w:szCs w:val="22"/>
          <w:lang w:val="en-CA"/>
        </w:rPr>
        <w:t>we</w:t>
      </w:r>
      <w:r w:rsidR="00BF347F" w:rsidRPr="00BB67B8">
        <w:rPr>
          <w:sz w:val="22"/>
          <w:szCs w:val="22"/>
          <w:lang w:val="en-CA"/>
        </w:rPr>
        <w:t>”)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have hereunto subscribed </w:t>
      </w:r>
      <w:r w:rsidR="00250C9F" w:rsidRPr="00BB67B8">
        <w:rPr>
          <w:sz w:val="22"/>
          <w:szCs w:val="22"/>
          <w:lang w:val="en-CA"/>
        </w:rPr>
        <w:t>{{</w:t>
      </w:r>
      <w:r w:rsidR="00BF347F" w:rsidRPr="00BB67B8">
        <w:rPr>
          <w:sz w:val="22"/>
          <w:szCs w:val="22"/>
          <w:lang w:val="en-CA"/>
        </w:rPr>
        <w:t>cfa.multiple_prs|text_merge(“my name/our names”)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</w:t>
      </w:r>
      <w:r w:rsidR="005A4108" w:rsidRPr="00BB67B8">
        <w:rPr>
          <w:sz w:val="22"/>
          <w:szCs w:val="22"/>
          <w:lang w:val="en-CA"/>
        </w:rPr>
        <w:t>on</w:t>
      </w:r>
      <w:r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BF347F" w:rsidRPr="00BB67B8">
        <w:rPr>
          <w:sz w:val="22"/>
          <w:szCs w:val="22"/>
          <w:lang w:val="en-CA"/>
        </w:rPr>
        <w:t>signing_date|signing_date(</w:t>
      </w:r>
      <w:r w:rsidR="005A042B" w:rsidRPr="00BB67B8">
        <w:rPr>
          <w:sz w:val="22"/>
          <w:szCs w:val="22"/>
          <w:lang w:val="en-CA"/>
        </w:rPr>
        <w:t>transfer.</w:t>
      </w:r>
      <w:r w:rsidR="007126C8" w:rsidRPr="00BB67B8">
        <w:rPr>
          <w:sz w:val="22"/>
          <w:szCs w:val="22"/>
          <w:lang w:val="en-CA"/>
        </w:rPr>
        <w:t>other_date</w:t>
      </w:r>
      <w:r w:rsidR="00BF347F" w:rsidRPr="00BB67B8">
        <w:rPr>
          <w:sz w:val="22"/>
          <w:szCs w:val="22"/>
          <w:lang w:val="en-CA"/>
        </w:rPr>
        <w:t>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14014615" w14:textId="77777777" w:rsidR="004A0A9A" w:rsidRPr="00BB67B8" w:rsidRDefault="004A0A9A" w:rsidP="00C347AB">
      <w:pPr>
        <w:rPr>
          <w:sz w:val="22"/>
          <w:szCs w:val="22"/>
          <w:lang w:val="en-CA"/>
        </w:rPr>
      </w:pPr>
    </w:p>
    <w:p w14:paraId="0FEA4576" w14:textId="77777777" w:rsidR="004A0A9A" w:rsidRPr="00BB67B8" w:rsidRDefault="004A0A9A" w:rsidP="00C347AB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SIGNED in the presence of </w:t>
      </w:r>
    </w:p>
    <w:p w14:paraId="29776B54" w14:textId="36C703AD" w:rsidR="004A0A9A" w:rsidRPr="00BB67B8" w:rsidRDefault="00250C9F" w:rsidP="00C347AB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B42655" w:rsidRPr="00BB67B8">
        <w:rPr>
          <w:sz w:val="22"/>
          <w:szCs w:val="22"/>
          <w:lang w:val="en-CA"/>
        </w:rPr>
        <w:t xml:space="preserve">p for party in PD(estate_index, “Personal Representative Filter”) </w:t>
      </w:r>
      <w:r w:rsidRPr="00BB67B8">
        <w:rPr>
          <w:sz w:val="22"/>
          <w:szCs w:val="22"/>
          <w:lang w:val="en-CA"/>
        </w:rPr>
        <w:t>%}</w:t>
      </w:r>
    </w:p>
    <w:p w14:paraId="43FFD2AB" w14:textId="77777777" w:rsidR="004A0A9A" w:rsidRPr="00BB67B8" w:rsidRDefault="004A0A9A" w:rsidP="00BC7533">
      <w:pPr>
        <w:rPr>
          <w:sz w:val="22"/>
          <w:szCs w:val="22"/>
          <w:lang w:val="en-CA"/>
        </w:rPr>
      </w:pPr>
    </w:p>
    <w:p w14:paraId="4841B69F" w14:textId="77777777" w:rsidR="004A0A9A" w:rsidRPr="00BB67B8" w:rsidRDefault="004A0A9A" w:rsidP="00BC7533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968"/>
        <w:gridCol w:w="270"/>
        <w:gridCol w:w="5202"/>
      </w:tblGrid>
      <w:tr w:rsidR="004A0A9A" w:rsidRPr="00BB67B8" w14:paraId="01C78502" w14:textId="77777777" w:rsidTr="000740D0">
        <w:tc>
          <w:tcPr>
            <w:tcW w:w="4968" w:type="dxa"/>
            <w:tcBorders>
              <w:top w:val="single" w:sz="4" w:space="0" w:color="auto"/>
            </w:tcBorders>
          </w:tcPr>
          <w:p w14:paraId="1C07DD10" w14:textId="3027F41E" w:rsidR="004A0A9A" w:rsidRPr="00BB67B8" w:rsidRDefault="00250C9F" w:rsidP="001703E4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 w:rsidR="004A0A9A" w:rsidRPr="00BB67B8">
              <w:rPr>
                <w:sz w:val="22"/>
                <w:szCs w:val="22"/>
                <w:lang w:val="en-CA"/>
              </w:rPr>
              <w:t xml:space="preserve">lawyer.name_on_docs </w:t>
            </w:r>
            <w:r w:rsidRPr="00BB67B8">
              <w:rPr>
                <w:sz w:val="22"/>
                <w:szCs w:val="22"/>
                <w:lang w:val="en-CA"/>
              </w:rPr>
              <w:t>}}</w:t>
            </w:r>
          </w:p>
        </w:tc>
        <w:tc>
          <w:tcPr>
            <w:tcW w:w="270" w:type="dxa"/>
          </w:tcPr>
          <w:p w14:paraId="74B8667B" w14:textId="77777777" w:rsidR="004A0A9A" w:rsidRPr="00BB67B8" w:rsidRDefault="004A0A9A" w:rsidP="00C347AB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202" w:type="dxa"/>
            <w:tcBorders>
              <w:top w:val="single" w:sz="4" w:space="0" w:color="auto"/>
            </w:tcBorders>
          </w:tcPr>
          <w:p w14:paraId="61407B50" w14:textId="73A0829C" w:rsidR="004A0A9A" w:rsidRPr="00BB67B8" w:rsidRDefault="00250C9F" w:rsidP="007B6820">
            <w:pPr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 w:rsidR="00055521">
              <w:rPr>
                <w:sz w:val="22"/>
                <w:szCs w:val="22"/>
                <w:lang w:val="en-CA"/>
              </w:rPr>
              <w:t xml:space="preserve">party.trust_company_and_contact_te if party.relationship == 'Trust Company' else </w:t>
            </w:r>
            <w:r w:rsidR="004A0A9A" w:rsidRPr="00BB67B8">
              <w:rPr>
                <w:sz w:val="22"/>
                <w:szCs w:val="22"/>
                <w:lang w:val="en-CA"/>
              </w:rPr>
              <w:t>party.</w:t>
            </w:r>
            <w:r w:rsidR="007B6820">
              <w:rPr>
                <w:sz w:val="22"/>
                <w:szCs w:val="22"/>
                <w:lang w:val="en-CA"/>
              </w:rPr>
              <w:t>full_name</w:t>
            </w:r>
            <w:r w:rsidRPr="00BB67B8">
              <w:rPr>
                <w:sz w:val="22"/>
                <w:szCs w:val="22"/>
                <w:lang w:val="en-CA"/>
              </w:rPr>
              <w:t>}}</w:t>
            </w:r>
            <w:r w:rsidR="004A0A9A" w:rsidRPr="00BB67B8">
              <w:rPr>
                <w:sz w:val="22"/>
                <w:szCs w:val="22"/>
                <w:lang w:val="en-CA"/>
              </w:rPr>
              <w:t xml:space="preserve">, </w:t>
            </w:r>
            <w:r w:rsidRPr="00BB67B8">
              <w:rPr>
                <w:sz w:val="22"/>
                <w:szCs w:val="22"/>
                <w:lang w:val="en-CA"/>
              </w:rPr>
              <w:t>{%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if </w:t>
            </w:r>
            <w:r w:rsidR="00B2737E">
              <w:rPr>
                <w:sz w:val="22"/>
                <w:szCs w:val="22"/>
                <w:lang w:val="en-CA"/>
              </w:rPr>
              <w:t>estate.grant_type and "Probate" in</w:t>
            </w:r>
            <w:r w:rsidR="00B2737E" w:rsidRPr="00BB67B8">
              <w:rPr>
                <w:sz w:val="22"/>
                <w:szCs w:val="22"/>
                <w:lang w:val="en-CA"/>
              </w:rPr>
              <w:t xml:space="preserve"> estate.grant_type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</w:t>
            </w:r>
            <w:r w:rsidRPr="00BB67B8">
              <w:rPr>
                <w:sz w:val="22"/>
                <w:szCs w:val="22"/>
                <w:lang w:val="en-CA"/>
              </w:rPr>
              <w:t>%}</w:t>
            </w:r>
            <w:r w:rsidR="000740D0" w:rsidRPr="00BB67B8">
              <w:rPr>
                <w:sz w:val="22"/>
                <w:szCs w:val="22"/>
                <w:lang w:val="en-CA"/>
              </w:rPr>
              <w:t>Executor</w:t>
            </w:r>
            <w:r w:rsidRPr="00BB67B8">
              <w:rPr>
                <w:sz w:val="22"/>
                <w:szCs w:val="22"/>
                <w:lang w:val="en-CA"/>
              </w:rPr>
              <w:t>{%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else </w:t>
            </w:r>
            <w:r w:rsidRPr="00BB67B8">
              <w:rPr>
                <w:sz w:val="22"/>
                <w:szCs w:val="22"/>
                <w:lang w:val="en-CA"/>
              </w:rPr>
              <w:t>%}</w:t>
            </w:r>
            <w:r w:rsidR="000740D0" w:rsidRPr="00BB67B8">
              <w:rPr>
                <w:sz w:val="22"/>
                <w:szCs w:val="22"/>
                <w:lang w:val="en-CA"/>
              </w:rPr>
              <w:t>Administrator</w:t>
            </w:r>
            <w:r w:rsidRPr="00BB67B8">
              <w:rPr>
                <w:sz w:val="22"/>
                <w:szCs w:val="22"/>
                <w:lang w:val="en-CA"/>
              </w:rPr>
              <w:t>{%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endif </w:t>
            </w:r>
            <w:r w:rsidRPr="00BB67B8">
              <w:rPr>
                <w:sz w:val="22"/>
                <w:szCs w:val="22"/>
                <w:lang w:val="en-CA"/>
              </w:rPr>
              <w:t>%}</w:t>
            </w:r>
            <w:r w:rsidR="004A0A9A" w:rsidRPr="00BB67B8">
              <w:rPr>
                <w:sz w:val="22"/>
                <w:szCs w:val="22"/>
                <w:lang w:val="en-CA"/>
              </w:rPr>
              <w:t xml:space="preserve"> for the Estate of </w:t>
            </w:r>
            <w:r w:rsidRPr="00BB67B8">
              <w:rPr>
                <w:sz w:val="22"/>
                <w:szCs w:val="22"/>
                <w:lang w:val="en-CA"/>
              </w:rPr>
              <w:t>{{</w:t>
            </w:r>
            <w:r w:rsidR="004A0A9A" w:rsidRPr="00BB67B8">
              <w:rPr>
                <w:sz w:val="22"/>
                <w:szCs w:val="22"/>
                <w:lang w:val="en-CA"/>
              </w:rPr>
              <w:t>deceased.name</w:t>
            </w:r>
            <w:r w:rsidRPr="00BB67B8">
              <w:rPr>
                <w:sz w:val="22"/>
                <w:szCs w:val="22"/>
                <w:lang w:val="en-CA"/>
              </w:rPr>
              <w:t>}}</w:t>
            </w:r>
          </w:p>
        </w:tc>
      </w:tr>
    </w:tbl>
    <w:p w14:paraId="5E464224" w14:textId="3CAEC81C" w:rsidR="004A0A9A" w:rsidRPr="00BB67B8" w:rsidRDefault="00250C9F" w:rsidP="003A740A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B42655" w:rsidRPr="00BB67B8">
        <w:rPr>
          <w:sz w:val="22"/>
          <w:szCs w:val="22"/>
          <w:lang w:val="en-CA"/>
        </w:rPr>
        <w:t xml:space="preserve">p endfor </w:t>
      </w:r>
      <w:r w:rsidRPr="00BB67B8">
        <w:rPr>
          <w:sz w:val="22"/>
          <w:szCs w:val="22"/>
          <w:lang w:val="en-CA"/>
        </w:rPr>
        <w:t>%}</w:t>
      </w:r>
    </w:p>
    <w:p w14:paraId="4864438F" w14:textId="77777777" w:rsidR="004A0A9A" w:rsidRPr="00BB67B8" w:rsidRDefault="004A0A9A" w:rsidP="003A740A">
      <w:pPr>
        <w:rPr>
          <w:sz w:val="22"/>
          <w:szCs w:val="22"/>
          <w:lang w:val="en-CA"/>
        </w:rPr>
      </w:pPr>
    </w:p>
    <w:p w14:paraId="4980A5AE" w14:textId="7877A667" w:rsidR="004A0A9A" w:rsidRPr="00BB67B8" w:rsidRDefault="00250C9F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lastRenderedPageBreak/>
        <w:t>{{</w:t>
      </w:r>
      <w:r w:rsidR="00B42655" w:rsidRPr="00BB67B8">
        <w:rPr>
          <w:sz w:val="22"/>
          <w:szCs w:val="22"/>
          <w:lang w:val="en-CA"/>
        </w:rPr>
        <w:t>cfa.multiple_prs|text_merge(“I/We”)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, the undersigned </w:t>
      </w:r>
      <w:r w:rsidRPr="00BB67B8">
        <w:rPr>
          <w:sz w:val="22"/>
          <w:szCs w:val="22"/>
          <w:lang w:val="en-CA"/>
        </w:rPr>
        <w:t>{{</w:t>
      </w:r>
      <w:r w:rsidR="00B42655" w:rsidRPr="00BB67B8">
        <w:rPr>
          <w:sz w:val="22"/>
          <w:szCs w:val="22"/>
          <w:lang w:val="en-CA"/>
        </w:rPr>
        <w:t>cfa.multiple_prs|text_merge(“vendor, do/vendors,”)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certify that </w:t>
      </w:r>
      <w:r w:rsidRPr="00BB67B8">
        <w:rPr>
          <w:sz w:val="22"/>
          <w:szCs w:val="22"/>
          <w:lang w:val="en-CA"/>
        </w:rPr>
        <w:t>{{</w:t>
      </w:r>
      <w:r w:rsidR="00B42655" w:rsidRPr="00BB67B8">
        <w:rPr>
          <w:sz w:val="22"/>
          <w:szCs w:val="22"/>
          <w:lang w:val="en-CA"/>
        </w:rPr>
        <w:t>cfa.multiple_prs|text_merge(“I am a resident/we are residents”)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of Canada for all purposes arising under the </w:t>
      </w:r>
      <w:r w:rsidR="004A0A9A" w:rsidRPr="00BB67B8">
        <w:rPr>
          <w:i/>
          <w:iCs/>
          <w:sz w:val="22"/>
          <w:szCs w:val="22"/>
          <w:lang w:val="en-CA"/>
        </w:rPr>
        <w:t>Income Tax Act</w:t>
      </w:r>
      <w:r w:rsidR="004A0A9A" w:rsidRPr="00BB67B8">
        <w:rPr>
          <w:sz w:val="22"/>
          <w:szCs w:val="22"/>
          <w:lang w:val="en-CA"/>
        </w:rPr>
        <w:t xml:space="preserve"> of Canada, including but not limited to Section 116(5) thereof.</w:t>
      </w:r>
    </w:p>
    <w:p w14:paraId="6760F128" w14:textId="5DE9D445" w:rsidR="004A0A9A" w:rsidRPr="00BB67B8" w:rsidRDefault="00250C9F" w:rsidP="00F9184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B42655" w:rsidRPr="00BB67B8">
        <w:rPr>
          <w:sz w:val="22"/>
          <w:szCs w:val="22"/>
          <w:lang w:val="en-CA"/>
        </w:rPr>
        <w:t xml:space="preserve">p for party in PD(estate_index, “Personal Representative Filter”) </w:t>
      </w:r>
      <w:r w:rsidRPr="00BB67B8">
        <w:rPr>
          <w:sz w:val="22"/>
          <w:szCs w:val="22"/>
          <w:lang w:val="en-CA"/>
        </w:rPr>
        <w:t>%}</w:t>
      </w:r>
    </w:p>
    <w:p w14:paraId="49A8F833" w14:textId="77777777" w:rsidR="004A0A9A" w:rsidRPr="00BB67B8" w:rsidRDefault="004A0A9A" w:rsidP="00F91845">
      <w:pPr>
        <w:rPr>
          <w:sz w:val="22"/>
          <w:szCs w:val="22"/>
          <w:lang w:val="en-CA"/>
        </w:rPr>
      </w:pPr>
    </w:p>
    <w:p w14:paraId="72469D8F" w14:textId="77777777" w:rsidR="004A0A9A" w:rsidRPr="00BB67B8" w:rsidRDefault="004A0A9A" w:rsidP="00F91845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968"/>
        <w:gridCol w:w="270"/>
        <w:gridCol w:w="5202"/>
      </w:tblGrid>
      <w:tr w:rsidR="004A0A9A" w:rsidRPr="00BB67B8" w14:paraId="76127AA4" w14:textId="77777777">
        <w:tc>
          <w:tcPr>
            <w:tcW w:w="4968" w:type="dxa"/>
            <w:tcBorders>
              <w:top w:val="single" w:sz="4" w:space="0" w:color="auto"/>
            </w:tcBorders>
          </w:tcPr>
          <w:p w14:paraId="1A175968" w14:textId="22976A1E" w:rsidR="004A0A9A" w:rsidRPr="00BB67B8" w:rsidRDefault="00055521" w:rsidP="00EC6C7B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>
              <w:rPr>
                <w:sz w:val="22"/>
                <w:szCs w:val="22"/>
                <w:lang w:val="en-CA"/>
              </w:rPr>
              <w:t xml:space="preserve">party.trust_company_and_contact_te if party.relationship == 'Trust Company' else </w:t>
            </w:r>
            <w:r w:rsidRPr="00BB67B8">
              <w:rPr>
                <w:sz w:val="22"/>
                <w:szCs w:val="22"/>
                <w:lang w:val="en-CA"/>
              </w:rPr>
              <w:t>party.</w:t>
            </w:r>
            <w:r>
              <w:rPr>
                <w:sz w:val="22"/>
                <w:szCs w:val="22"/>
                <w:lang w:val="en-CA"/>
              </w:rPr>
              <w:t>full_name</w:t>
            </w:r>
            <w:r w:rsidRPr="00BB67B8">
              <w:rPr>
                <w:sz w:val="22"/>
                <w:szCs w:val="22"/>
                <w:lang w:val="en-CA"/>
              </w:rPr>
              <w:t>}}</w:t>
            </w:r>
            <w:r w:rsidR="004A0A9A" w:rsidRPr="00BB67B8">
              <w:rPr>
                <w:sz w:val="22"/>
                <w:szCs w:val="22"/>
                <w:lang w:val="en-CA"/>
              </w:rPr>
              <w:t xml:space="preserve">, </w:t>
            </w:r>
            <w:r w:rsidR="00250C9F" w:rsidRPr="00BB67B8">
              <w:rPr>
                <w:sz w:val="22"/>
                <w:szCs w:val="22"/>
                <w:lang w:val="en-CA"/>
              </w:rPr>
              <w:t>{%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</w:t>
            </w:r>
            <w:r w:rsidR="003A08AE" w:rsidRPr="00BB67B8">
              <w:rPr>
                <w:sz w:val="22"/>
                <w:szCs w:val="22"/>
                <w:lang w:val="en-CA"/>
              </w:rPr>
              <w:t>if</w:t>
            </w:r>
            <w:r w:rsidR="003A08AE">
              <w:rPr>
                <w:sz w:val="22"/>
                <w:szCs w:val="22"/>
                <w:lang w:val="en-CA"/>
              </w:rPr>
              <w:t xml:space="preserve"> estate.grant_type and "Probate" in</w:t>
            </w:r>
            <w:r w:rsidR="003A08AE" w:rsidRPr="00BB67B8">
              <w:rPr>
                <w:sz w:val="22"/>
                <w:szCs w:val="22"/>
                <w:lang w:val="en-CA"/>
              </w:rPr>
              <w:t xml:space="preserve"> estate.grant_type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</w:t>
            </w:r>
            <w:r w:rsidR="00250C9F" w:rsidRPr="00BB67B8">
              <w:rPr>
                <w:sz w:val="22"/>
                <w:szCs w:val="22"/>
                <w:lang w:val="en-CA"/>
              </w:rPr>
              <w:t>%}</w:t>
            </w:r>
            <w:r w:rsidR="000740D0" w:rsidRPr="00BB67B8">
              <w:rPr>
                <w:sz w:val="22"/>
                <w:szCs w:val="22"/>
                <w:lang w:val="en-CA"/>
              </w:rPr>
              <w:t>Executor</w:t>
            </w:r>
            <w:r w:rsidR="00250C9F" w:rsidRPr="00BB67B8">
              <w:rPr>
                <w:sz w:val="22"/>
                <w:szCs w:val="22"/>
                <w:lang w:val="en-CA"/>
              </w:rPr>
              <w:t>{%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else </w:t>
            </w:r>
            <w:r w:rsidR="00250C9F" w:rsidRPr="00BB67B8">
              <w:rPr>
                <w:sz w:val="22"/>
                <w:szCs w:val="22"/>
                <w:lang w:val="en-CA"/>
              </w:rPr>
              <w:t>%}</w:t>
            </w:r>
            <w:r w:rsidR="000740D0" w:rsidRPr="00BB67B8">
              <w:rPr>
                <w:sz w:val="22"/>
                <w:szCs w:val="22"/>
                <w:lang w:val="en-CA"/>
              </w:rPr>
              <w:t>Administrator</w:t>
            </w:r>
            <w:r w:rsidR="00250C9F" w:rsidRPr="00BB67B8">
              <w:rPr>
                <w:sz w:val="22"/>
                <w:szCs w:val="22"/>
                <w:lang w:val="en-CA"/>
              </w:rPr>
              <w:t>{%</w:t>
            </w:r>
            <w:r w:rsidR="000740D0" w:rsidRPr="00BB67B8">
              <w:rPr>
                <w:sz w:val="22"/>
                <w:szCs w:val="22"/>
                <w:lang w:val="en-CA"/>
              </w:rPr>
              <w:t xml:space="preserve"> endif </w:t>
            </w:r>
            <w:r w:rsidR="00250C9F" w:rsidRPr="00BB67B8">
              <w:rPr>
                <w:sz w:val="22"/>
                <w:szCs w:val="22"/>
                <w:lang w:val="en-CA"/>
              </w:rPr>
              <w:t>%}</w:t>
            </w:r>
            <w:r w:rsidR="004A0A9A" w:rsidRPr="00BB67B8">
              <w:rPr>
                <w:sz w:val="22"/>
                <w:szCs w:val="22"/>
                <w:lang w:val="en-CA"/>
              </w:rPr>
              <w:t xml:space="preserve"> for the Estate of </w:t>
            </w:r>
            <w:r w:rsidR="00250C9F" w:rsidRPr="00BB67B8">
              <w:rPr>
                <w:sz w:val="22"/>
                <w:szCs w:val="22"/>
                <w:lang w:val="en-CA"/>
              </w:rPr>
              <w:t>{{</w:t>
            </w:r>
            <w:r w:rsidR="004A0A9A" w:rsidRPr="00BB67B8">
              <w:rPr>
                <w:sz w:val="22"/>
                <w:szCs w:val="22"/>
                <w:lang w:val="en-CA"/>
              </w:rPr>
              <w:t>deceased.name</w:t>
            </w:r>
            <w:r w:rsidR="00250C9F" w:rsidRPr="00BB67B8">
              <w:rPr>
                <w:sz w:val="22"/>
                <w:szCs w:val="22"/>
                <w:lang w:val="en-CA"/>
              </w:rPr>
              <w:t>}}</w:t>
            </w:r>
          </w:p>
        </w:tc>
        <w:tc>
          <w:tcPr>
            <w:tcW w:w="270" w:type="dxa"/>
          </w:tcPr>
          <w:p w14:paraId="0CCDB856" w14:textId="77777777" w:rsidR="004A0A9A" w:rsidRPr="00BB67B8" w:rsidRDefault="004A0A9A" w:rsidP="003D48A7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202" w:type="dxa"/>
          </w:tcPr>
          <w:p w14:paraId="4B256EA5" w14:textId="77777777" w:rsidR="004A0A9A" w:rsidRPr="00BB67B8" w:rsidRDefault="004A0A9A" w:rsidP="003D48A7">
            <w:pPr>
              <w:rPr>
                <w:sz w:val="22"/>
                <w:szCs w:val="22"/>
                <w:lang w:val="en-CA"/>
              </w:rPr>
            </w:pPr>
          </w:p>
        </w:tc>
      </w:tr>
    </w:tbl>
    <w:p w14:paraId="5B119C55" w14:textId="1919061B" w:rsidR="00B921E2" w:rsidRPr="00BB67B8" w:rsidRDefault="00250C9F" w:rsidP="003A740A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B42655" w:rsidRPr="00BB67B8">
        <w:rPr>
          <w:sz w:val="22"/>
          <w:szCs w:val="22"/>
          <w:lang w:val="en-CA"/>
        </w:rPr>
        <w:t xml:space="preserve">p endfor </w:t>
      </w:r>
      <w:r w:rsidRPr="00BB67B8">
        <w:rPr>
          <w:sz w:val="22"/>
          <w:szCs w:val="22"/>
          <w:lang w:val="en-CA"/>
        </w:rPr>
        <w:t>%}</w:t>
      </w:r>
    </w:p>
    <w:p w14:paraId="6502272B" w14:textId="77777777" w:rsidR="00E041DF" w:rsidRPr="00BB67B8" w:rsidRDefault="004A0A9A" w:rsidP="003A740A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br w:type="page"/>
      </w:r>
    </w:p>
    <w:p w14:paraId="3DF7E974" w14:textId="15468B4A" w:rsidR="004A0A9A" w:rsidRPr="00BB67B8" w:rsidRDefault="00250C9F" w:rsidP="003A740A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lastRenderedPageBreak/>
        <w:t>{%</w:t>
      </w:r>
      <w:r w:rsidR="00F50FE3" w:rsidRPr="00BB67B8">
        <w:rPr>
          <w:sz w:val="22"/>
          <w:szCs w:val="22"/>
          <w:lang w:val="en-CA"/>
        </w:rPr>
        <w:t xml:space="preserve">p if </w:t>
      </w:r>
      <w:r w:rsidR="00090295">
        <w:rPr>
          <w:sz w:val="22"/>
          <w:szCs w:val="22"/>
          <w:lang w:val="en-CA"/>
        </w:rPr>
        <w:t>spouse_name</w:t>
      </w:r>
      <w:r w:rsidR="00F50FE3" w:rsidRPr="00BB67B8">
        <w:rPr>
          <w:sz w:val="22"/>
          <w:szCs w:val="22"/>
          <w:lang w:val="en-CA"/>
        </w:rPr>
        <w:t xml:space="preserve">|answered </w:t>
      </w:r>
      <w:r w:rsidR="00D13B16">
        <w:rPr>
          <w:sz w:val="22"/>
          <w:szCs w:val="22"/>
          <w:lang w:val="en-CA"/>
        </w:rPr>
        <w:t xml:space="preserve">and spouse_deceased </w:t>
      </w:r>
      <w:r w:rsidR="00F50FE3" w:rsidRPr="00BB67B8">
        <w:rPr>
          <w:sz w:val="22"/>
          <w:szCs w:val="22"/>
          <w:lang w:val="en-CA"/>
        </w:rPr>
        <w:t xml:space="preserve">!= True </w:t>
      </w:r>
      <w:r w:rsidRPr="00BB67B8">
        <w:rPr>
          <w:sz w:val="22"/>
          <w:szCs w:val="22"/>
          <w:lang w:val="en-CA"/>
        </w:rPr>
        <w:t>%}</w:t>
      </w:r>
    </w:p>
    <w:p w14:paraId="7A39200D" w14:textId="2791E779" w:rsidR="005A4108" w:rsidRPr="00BB67B8" w:rsidRDefault="005A4108" w:rsidP="005A4108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en-CA"/>
        </w:rPr>
      </w:pPr>
      <w:r w:rsidRPr="00BB67B8">
        <w:rPr>
          <w:b/>
          <w:bCs/>
          <w:iCs/>
          <w:smallCaps/>
          <w:sz w:val="22"/>
          <w:szCs w:val="22"/>
          <w:lang w:val="en-CA"/>
        </w:rPr>
        <w:t>Dower – Consent of Surviving Spouse</w:t>
      </w:r>
    </w:p>
    <w:p w14:paraId="7C8F7BEB" w14:textId="77777777" w:rsidR="005A4108" w:rsidRPr="00BB67B8" w:rsidRDefault="005A4108" w:rsidP="006769A1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</w:p>
    <w:p w14:paraId="16F39823" w14:textId="14DD5FE2" w:rsidR="004A0A9A" w:rsidRPr="00BB67B8" w:rsidRDefault="004A0A9A" w:rsidP="005A410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I, </w:t>
      </w:r>
      <w:r w:rsidR="00250C9F" w:rsidRPr="00BB67B8">
        <w:rPr>
          <w:sz w:val="22"/>
          <w:szCs w:val="22"/>
          <w:lang w:val="en-CA"/>
        </w:rPr>
        <w:t>{{</w:t>
      </w:r>
      <w:r w:rsidR="00090295">
        <w:rPr>
          <w:sz w:val="22"/>
          <w:szCs w:val="22"/>
          <w:lang w:val="en-CA"/>
        </w:rPr>
        <w:t>spouse_name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, being the surviving spouse of </w:t>
      </w:r>
      <w:r w:rsidR="00250C9F" w:rsidRPr="00BB67B8">
        <w:rPr>
          <w:sz w:val="22"/>
          <w:szCs w:val="22"/>
          <w:lang w:val="en-CA"/>
        </w:rPr>
        <w:t>{{</w:t>
      </w:r>
      <w:r w:rsidRPr="00BB67B8">
        <w:rPr>
          <w:sz w:val="22"/>
          <w:szCs w:val="22"/>
          <w:lang w:val="en-CA"/>
        </w:rPr>
        <w:t>deceased.name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do hereby give my consent to the disposition of our homestead, made in this instrument, and I have executed this document for the purposes of giving up my life estate and other dower rights in the said property given to me by the </w:t>
      </w:r>
      <w:r w:rsidRPr="00BB67B8">
        <w:rPr>
          <w:i/>
          <w:iCs/>
          <w:sz w:val="22"/>
          <w:szCs w:val="22"/>
          <w:lang w:val="en-CA"/>
        </w:rPr>
        <w:t>Dower Act</w:t>
      </w:r>
      <w:r w:rsidRPr="00BB67B8">
        <w:rPr>
          <w:sz w:val="22"/>
          <w:szCs w:val="22"/>
          <w:lang w:val="en-CA"/>
        </w:rPr>
        <w:t>, to the extent necessary to give effect to the disposition.</w:t>
      </w:r>
    </w:p>
    <w:p w14:paraId="61E22A3C" w14:textId="77777777" w:rsidR="004A0A9A" w:rsidRPr="00BB67B8" w:rsidRDefault="004A0A9A" w:rsidP="006769A1">
      <w:pPr>
        <w:rPr>
          <w:sz w:val="22"/>
          <w:szCs w:val="22"/>
          <w:lang w:val="en-CA"/>
        </w:rPr>
      </w:pPr>
    </w:p>
    <w:p w14:paraId="3C7B283F" w14:textId="77777777" w:rsidR="004A0A9A" w:rsidRPr="00BB67B8" w:rsidRDefault="004A0A9A" w:rsidP="006769A1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968"/>
        <w:gridCol w:w="270"/>
        <w:gridCol w:w="5202"/>
      </w:tblGrid>
      <w:tr w:rsidR="004A0A9A" w:rsidRPr="00BB67B8" w14:paraId="6288DEB9" w14:textId="77777777">
        <w:tc>
          <w:tcPr>
            <w:tcW w:w="4968" w:type="dxa"/>
          </w:tcPr>
          <w:p w14:paraId="5BC3DAAB" w14:textId="77777777" w:rsidR="004A0A9A" w:rsidRPr="00BB67B8" w:rsidRDefault="004A0A9A" w:rsidP="001703E4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</w:p>
        </w:tc>
        <w:tc>
          <w:tcPr>
            <w:tcW w:w="270" w:type="dxa"/>
          </w:tcPr>
          <w:p w14:paraId="03A8AD8A" w14:textId="77777777" w:rsidR="004A0A9A" w:rsidRPr="00BB67B8" w:rsidRDefault="004A0A9A" w:rsidP="00EA7675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202" w:type="dxa"/>
            <w:tcBorders>
              <w:top w:val="single" w:sz="4" w:space="0" w:color="auto"/>
            </w:tcBorders>
          </w:tcPr>
          <w:p w14:paraId="79162B52" w14:textId="19F01C20" w:rsidR="004A0A9A" w:rsidRPr="00BB67B8" w:rsidRDefault="00250C9F" w:rsidP="00EA7675">
            <w:pPr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 w:rsidR="00090295">
              <w:rPr>
                <w:sz w:val="22"/>
                <w:szCs w:val="22"/>
                <w:lang w:val="en-CA"/>
              </w:rPr>
              <w:t>spouse_name</w:t>
            </w:r>
            <w:r w:rsidRPr="00BB67B8">
              <w:rPr>
                <w:sz w:val="22"/>
                <w:szCs w:val="22"/>
                <w:lang w:val="en-CA"/>
              </w:rPr>
              <w:t>}}</w:t>
            </w:r>
          </w:p>
        </w:tc>
      </w:tr>
    </w:tbl>
    <w:p w14:paraId="111E16EC" w14:textId="63D57540" w:rsidR="004A0A9A" w:rsidRPr="00BB67B8" w:rsidRDefault="00250C9F" w:rsidP="001F5AD4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D61F44" w:rsidRPr="00BB67B8">
        <w:rPr>
          <w:sz w:val="22"/>
          <w:szCs w:val="22"/>
          <w:lang w:val="en-CA"/>
        </w:rPr>
        <w:t>p</w:t>
      </w:r>
      <w:r w:rsidR="00F50FE3" w:rsidRPr="00BB67B8">
        <w:rPr>
          <w:sz w:val="22"/>
          <w:szCs w:val="22"/>
          <w:lang w:val="en-CA"/>
        </w:rPr>
        <w:t xml:space="preserve"> endif </w:t>
      </w:r>
      <w:r w:rsidRPr="00BB67B8">
        <w:rPr>
          <w:sz w:val="22"/>
          <w:szCs w:val="22"/>
          <w:lang w:val="en-CA"/>
        </w:rPr>
        <w:t>%}</w:t>
      </w:r>
      <w:r w:rsidR="00156E9D" w:rsidRPr="00BB67B8">
        <w:rPr>
          <w:b/>
          <w:bCs/>
          <w:sz w:val="22"/>
          <w:szCs w:val="22"/>
          <w:lang w:val="en-CA"/>
        </w:rPr>
        <w:t xml:space="preserve"> </w:t>
      </w:r>
    </w:p>
    <w:p w14:paraId="5417E239" w14:textId="77777777" w:rsidR="007D3DE0" w:rsidRPr="00BB67B8" w:rsidRDefault="007D3DE0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26D7A216" w14:textId="01530F69" w:rsidR="004A0A9A" w:rsidRPr="00BB67B8" w:rsidRDefault="005A4108" w:rsidP="005A4108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en-CA"/>
        </w:rPr>
      </w:pPr>
      <w:r w:rsidRPr="00BB67B8">
        <w:rPr>
          <w:b/>
          <w:bCs/>
          <w:iCs/>
          <w:smallCaps/>
          <w:sz w:val="22"/>
          <w:szCs w:val="22"/>
          <w:lang w:val="en-CA"/>
        </w:rPr>
        <w:t xml:space="preserve">Affidavit of </w:t>
      </w:r>
      <w:r w:rsidR="00250C9F" w:rsidRPr="00BB67B8">
        <w:rPr>
          <w:sz w:val="22"/>
          <w:szCs w:val="22"/>
          <w:lang w:val="en-CA"/>
        </w:rPr>
        <w:t>{%</w:t>
      </w:r>
      <w:r w:rsidRPr="00BB67B8">
        <w:rPr>
          <w:sz w:val="22"/>
          <w:szCs w:val="22"/>
          <w:lang w:val="en-CA"/>
        </w:rPr>
        <w:t xml:space="preserve"> </w:t>
      </w:r>
      <w:r w:rsidR="00C840D4" w:rsidRPr="00BB67B8">
        <w:rPr>
          <w:sz w:val="22"/>
          <w:szCs w:val="22"/>
          <w:lang w:val="en-CA"/>
        </w:rPr>
        <w:t>if</w:t>
      </w:r>
      <w:r w:rsidR="00C840D4">
        <w:rPr>
          <w:sz w:val="22"/>
          <w:szCs w:val="22"/>
          <w:lang w:val="en-CA"/>
        </w:rPr>
        <w:t xml:space="preserve"> estate.grant_type and "Probate" in</w:t>
      </w:r>
      <w:r w:rsidR="00C840D4" w:rsidRPr="00BB67B8">
        <w:rPr>
          <w:sz w:val="22"/>
          <w:szCs w:val="22"/>
          <w:lang w:val="en-CA"/>
        </w:rPr>
        <w:t xml:space="preserve"> estate.grant_type</w:t>
      </w:r>
      <w:r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%}</w:t>
      </w:r>
      <w:r w:rsidRPr="00BB67B8">
        <w:rPr>
          <w:b/>
          <w:bCs/>
          <w:iCs/>
          <w:smallCaps/>
          <w:sz w:val="22"/>
          <w:szCs w:val="22"/>
          <w:lang w:val="en-CA"/>
        </w:rPr>
        <w:t>Executor</w:t>
      </w:r>
      <w:r w:rsidR="00250C9F" w:rsidRPr="00BB67B8">
        <w:rPr>
          <w:sz w:val="22"/>
          <w:szCs w:val="22"/>
          <w:lang w:val="en-CA"/>
        </w:rPr>
        <w:t>{%</w:t>
      </w:r>
      <w:r w:rsidRPr="00BB67B8">
        <w:rPr>
          <w:sz w:val="22"/>
          <w:szCs w:val="22"/>
          <w:lang w:val="en-CA"/>
        </w:rPr>
        <w:t xml:space="preserve"> else </w:t>
      </w:r>
      <w:r w:rsidR="00250C9F" w:rsidRPr="00BB67B8">
        <w:rPr>
          <w:sz w:val="22"/>
          <w:szCs w:val="22"/>
          <w:lang w:val="en-CA"/>
        </w:rPr>
        <w:t>%}</w:t>
      </w:r>
      <w:r w:rsidRPr="00BB67B8">
        <w:rPr>
          <w:b/>
          <w:bCs/>
          <w:iCs/>
          <w:smallCaps/>
          <w:sz w:val="22"/>
          <w:szCs w:val="22"/>
          <w:lang w:val="en-CA"/>
        </w:rPr>
        <w:t>Administrator</w:t>
      </w:r>
      <w:r w:rsidR="00250C9F" w:rsidRPr="00BB67B8">
        <w:rPr>
          <w:sz w:val="22"/>
          <w:szCs w:val="22"/>
          <w:lang w:val="en-CA"/>
        </w:rPr>
        <w:t>{%</w:t>
      </w:r>
      <w:r w:rsidRPr="00BB67B8">
        <w:rPr>
          <w:sz w:val="22"/>
          <w:szCs w:val="22"/>
          <w:lang w:val="en-CA"/>
        </w:rPr>
        <w:t xml:space="preserve"> endif </w:t>
      </w:r>
      <w:r w:rsidR="00250C9F" w:rsidRPr="00BB67B8">
        <w:rPr>
          <w:sz w:val="22"/>
          <w:szCs w:val="22"/>
          <w:lang w:val="en-CA"/>
        </w:rPr>
        <w:t>%}</w:t>
      </w:r>
    </w:p>
    <w:p w14:paraId="1B185958" w14:textId="77777777" w:rsidR="005A4108" w:rsidRPr="00BB67B8" w:rsidRDefault="005A410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3971FBB6" w14:textId="1ED376A4" w:rsidR="004A0A9A" w:rsidRPr="00BB67B8" w:rsidRDefault="00250C9F" w:rsidP="00456CB3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7D3DE0" w:rsidRPr="00BB67B8">
        <w:rPr>
          <w:sz w:val="22"/>
          <w:szCs w:val="22"/>
          <w:lang w:val="en-CA"/>
        </w:rPr>
        <w:t>cfa.multiple_prs|text_merge(“I/We”)</w:t>
      </w:r>
      <w:r w:rsidRPr="00BB67B8">
        <w:rPr>
          <w:sz w:val="22"/>
          <w:szCs w:val="22"/>
          <w:lang w:val="en-CA"/>
        </w:rPr>
        <w:t>}}</w:t>
      </w:r>
      <w:r w:rsidR="007D3DE0" w:rsidRPr="00BB67B8">
        <w:rPr>
          <w:sz w:val="22"/>
          <w:szCs w:val="22"/>
          <w:lang w:val="en-CA"/>
        </w:rPr>
        <w:t xml:space="preserve">, </w:t>
      </w:r>
      <w:r w:rsidRPr="00BB67B8">
        <w:rPr>
          <w:sz w:val="22"/>
          <w:szCs w:val="22"/>
          <w:lang w:val="en-CA"/>
        </w:rPr>
        <w:t>{{</w:t>
      </w:r>
      <w:r w:rsidR="00976755" w:rsidRPr="00BB67B8">
        <w:rPr>
          <w:sz w:val="22"/>
          <w:szCs w:val="22"/>
          <w:lang w:val="en-CA"/>
        </w:rPr>
        <w:t>pr_names_and_addresses_list</w:t>
      </w:r>
      <w:r w:rsidRPr="00BB67B8">
        <w:rPr>
          <w:sz w:val="22"/>
          <w:szCs w:val="22"/>
          <w:lang w:val="en-CA"/>
        </w:rPr>
        <w:t>}}</w:t>
      </w:r>
      <w:r w:rsidR="00976755" w:rsidRPr="00BB67B8">
        <w:rPr>
          <w:sz w:val="22"/>
          <w:szCs w:val="22"/>
          <w:lang w:val="en-CA"/>
        </w:rPr>
        <w:t xml:space="preserve"> </w:t>
      </w:r>
      <w:r w:rsidR="004A0A9A" w:rsidRPr="00BB67B8">
        <w:rPr>
          <w:sz w:val="22"/>
          <w:szCs w:val="22"/>
          <w:lang w:val="en-CA"/>
        </w:rPr>
        <w:t>make oath and say that:</w:t>
      </w:r>
    </w:p>
    <w:p w14:paraId="64D24729" w14:textId="77777777" w:rsidR="004A0A9A" w:rsidRPr="00BB67B8" w:rsidRDefault="004A0A9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7200EC1F" w14:textId="50F4F62C" w:rsidR="004A0A9A" w:rsidRPr="00BB67B8" w:rsidRDefault="00250C9F" w:rsidP="00EF2B7D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7D3DE0" w:rsidRPr="00BB67B8">
        <w:rPr>
          <w:sz w:val="22"/>
          <w:szCs w:val="22"/>
          <w:lang w:val="en-CA"/>
        </w:rPr>
        <w:t>cfa.multiple_prs|text_merge(“I am/We are”)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the </w:t>
      </w: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 </w:t>
      </w:r>
      <w:r w:rsidR="00870E1B" w:rsidRPr="00BB67B8">
        <w:rPr>
          <w:sz w:val="22"/>
          <w:szCs w:val="22"/>
          <w:lang w:val="en-CA"/>
        </w:rPr>
        <w:t>if</w:t>
      </w:r>
      <w:r w:rsidR="00870E1B">
        <w:rPr>
          <w:sz w:val="22"/>
          <w:szCs w:val="22"/>
          <w:lang w:val="en-CA"/>
        </w:rPr>
        <w:t xml:space="preserve"> estate.grant_type and "Probate" in</w:t>
      </w:r>
      <w:r w:rsidR="00870E1B" w:rsidRPr="00BB67B8">
        <w:rPr>
          <w:sz w:val="22"/>
          <w:szCs w:val="22"/>
          <w:lang w:val="en-CA"/>
        </w:rPr>
        <w:t xml:space="preserve"> estate.grant_type</w:t>
      </w:r>
      <w:r w:rsidR="00870E1B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%}{{</w:t>
      </w:r>
      <w:r w:rsidR="007D3DE0" w:rsidRPr="00BB67B8">
        <w:rPr>
          <w:sz w:val="22"/>
          <w:szCs w:val="22"/>
          <w:lang w:val="en-CA"/>
        </w:rPr>
        <w:t>cfa.multiple_prs|text_merge(“executor/executors”)</w:t>
      </w:r>
      <w:r w:rsidRPr="00BB67B8">
        <w:rPr>
          <w:sz w:val="22"/>
          <w:szCs w:val="22"/>
          <w:lang w:val="en-CA"/>
        </w:rPr>
        <w:t>}}{%</w:t>
      </w:r>
      <w:r w:rsidR="007D3DE0" w:rsidRPr="00BB67B8">
        <w:rPr>
          <w:sz w:val="22"/>
          <w:szCs w:val="22"/>
          <w:lang w:val="en-CA"/>
        </w:rPr>
        <w:t xml:space="preserve"> else </w:t>
      </w:r>
      <w:r w:rsidRPr="00BB67B8">
        <w:rPr>
          <w:sz w:val="22"/>
          <w:szCs w:val="22"/>
          <w:lang w:val="en-CA"/>
        </w:rPr>
        <w:t>%}{{</w:t>
      </w:r>
      <w:r w:rsidR="007D3DE0" w:rsidRPr="00BB67B8">
        <w:rPr>
          <w:sz w:val="22"/>
          <w:szCs w:val="22"/>
          <w:lang w:val="en-CA"/>
        </w:rPr>
        <w:t>cfa.multiple_prs|text_merge(“administrator/administrators”)</w:t>
      </w:r>
      <w:r w:rsidRPr="00BB67B8">
        <w:rPr>
          <w:sz w:val="22"/>
          <w:szCs w:val="22"/>
          <w:lang w:val="en-CA"/>
        </w:rPr>
        <w:t>}}{%</w:t>
      </w:r>
      <w:r w:rsidR="007D3DE0" w:rsidRPr="00BB67B8">
        <w:rPr>
          <w:sz w:val="22"/>
          <w:szCs w:val="22"/>
          <w:lang w:val="en-CA"/>
        </w:rPr>
        <w:t xml:space="preserve"> endif </w:t>
      </w:r>
      <w:r w:rsidRPr="00BB67B8">
        <w:rPr>
          <w:sz w:val="22"/>
          <w:szCs w:val="22"/>
          <w:lang w:val="en-CA"/>
        </w:rPr>
        <w:t>%}</w:t>
      </w:r>
      <w:r w:rsidR="004A0A9A" w:rsidRPr="00BB67B8">
        <w:rPr>
          <w:sz w:val="22"/>
          <w:szCs w:val="22"/>
          <w:lang w:val="en-CA"/>
        </w:rPr>
        <w:t xml:space="preserve"> of the estate of </w:t>
      </w:r>
      <w:r w:rsidRPr="00BB67B8">
        <w:rPr>
          <w:sz w:val="22"/>
          <w:szCs w:val="22"/>
          <w:lang w:val="en-CA"/>
        </w:rPr>
        <w:t>{{</w:t>
      </w:r>
      <w:r w:rsidR="004A0A9A" w:rsidRPr="00BB67B8">
        <w:rPr>
          <w:sz w:val="22"/>
          <w:szCs w:val="22"/>
          <w:lang w:val="en-CA"/>
        </w:rPr>
        <w:t>deceased.name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>.</w:t>
      </w:r>
    </w:p>
    <w:p w14:paraId="6D551407" w14:textId="71D67864" w:rsidR="007D3DE0" w:rsidRPr="00BB67B8" w:rsidRDefault="00250C9F" w:rsidP="00A4094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1 </w:t>
      </w:r>
      <w:r w:rsidRPr="00BB67B8">
        <w:rPr>
          <w:sz w:val="22"/>
          <w:szCs w:val="22"/>
          <w:lang w:val="en-CA"/>
        </w:rPr>
        <w:t>%}</w:t>
      </w:r>
    </w:p>
    <w:p w14:paraId="422C2390" w14:textId="77777777" w:rsidR="007D3DE0" w:rsidRPr="00BB67B8" w:rsidRDefault="007D3DE0" w:rsidP="007D3DE0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54E6995F" w14:textId="650E6F5A" w:rsidR="004A0A9A" w:rsidRPr="00BB67B8" w:rsidRDefault="004A0A9A" w:rsidP="00EF2B7D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To the best of </w:t>
      </w:r>
      <w:r w:rsidR="00250C9F" w:rsidRPr="00BB67B8">
        <w:rPr>
          <w:sz w:val="22"/>
          <w:szCs w:val="22"/>
          <w:lang w:val="en-CA"/>
        </w:rPr>
        <w:t>{{</w:t>
      </w:r>
      <w:r w:rsidR="007D3DE0" w:rsidRPr="00BB67B8">
        <w:rPr>
          <w:sz w:val="22"/>
          <w:szCs w:val="22"/>
          <w:lang w:val="en-CA"/>
        </w:rPr>
        <w:t>cfa.multiple_prs|text_merge("my/our")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knowledge, information and belief, the Deceased was not married at the time of </w:t>
      </w:r>
      <w:r w:rsidR="00250C9F" w:rsidRPr="00BB67B8">
        <w:rPr>
          <w:sz w:val="22"/>
          <w:szCs w:val="22"/>
          <w:lang w:val="en-CA"/>
        </w:rPr>
        <w:t>{{</w:t>
      </w:r>
      <w:r w:rsidR="00262863" w:rsidRPr="00BB67B8">
        <w:rPr>
          <w:sz w:val="22"/>
          <w:szCs w:val="22"/>
          <w:lang w:val="en-CA"/>
        </w:rPr>
        <w:t>deceased.gender|gender_merge("his/her")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death.</w:t>
      </w:r>
    </w:p>
    <w:p w14:paraId="39DD210C" w14:textId="12388F56" w:rsidR="007D3DE0" w:rsidRPr="00BB67B8" w:rsidRDefault="00250C9F" w:rsidP="00A4094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2 </w:t>
      </w:r>
      <w:r w:rsidRPr="00BB67B8">
        <w:rPr>
          <w:sz w:val="22"/>
          <w:szCs w:val="22"/>
          <w:lang w:val="en-CA"/>
        </w:rPr>
        <w:t>%}</w:t>
      </w:r>
    </w:p>
    <w:p w14:paraId="6BDB63A0" w14:textId="77777777" w:rsidR="007D3DE0" w:rsidRPr="00BB67B8" w:rsidRDefault="007D3DE0" w:rsidP="002522B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0A4C3572" w14:textId="2F540C35" w:rsidR="004A0A9A" w:rsidRPr="00BB67B8" w:rsidRDefault="007D3DE0" w:rsidP="002522BB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T</w:t>
      </w:r>
      <w:r w:rsidR="004A0A9A" w:rsidRPr="00BB67B8">
        <w:rPr>
          <w:sz w:val="22"/>
          <w:szCs w:val="22"/>
          <w:lang w:val="en-CA"/>
        </w:rPr>
        <w:t xml:space="preserve">o the best of </w:t>
      </w:r>
      <w:r w:rsidR="00250C9F" w:rsidRPr="00BB67B8">
        <w:rPr>
          <w:sz w:val="22"/>
          <w:szCs w:val="22"/>
          <w:lang w:val="en-CA"/>
        </w:rPr>
        <w:t>{{</w:t>
      </w:r>
      <w:r w:rsidRPr="00BB67B8">
        <w:rPr>
          <w:sz w:val="22"/>
          <w:szCs w:val="22"/>
          <w:lang w:val="en-CA"/>
        </w:rPr>
        <w:t>cfa.multiple_prs|text_merge("my/our")</w:t>
      </w:r>
      <w:r w:rsidR="00250C9F"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knowledge, information and belief, the spouse of the Deceased married person is dead.</w:t>
      </w:r>
    </w:p>
    <w:p w14:paraId="28AB0E50" w14:textId="5C58ADBF" w:rsidR="004A0A9A" w:rsidRPr="00BB67B8" w:rsidRDefault="00250C9F" w:rsidP="00A4094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3 </w:t>
      </w:r>
      <w:r w:rsidRPr="00BB67B8">
        <w:rPr>
          <w:sz w:val="22"/>
          <w:szCs w:val="22"/>
          <w:lang w:val="en-CA"/>
        </w:rPr>
        <w:t>%}</w:t>
      </w:r>
    </w:p>
    <w:p w14:paraId="29D1F5B4" w14:textId="77777777" w:rsidR="007D3DE0" w:rsidRPr="00BB67B8" w:rsidRDefault="007D3DE0" w:rsidP="002522B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4550D9DF" w14:textId="71AFDD6F" w:rsidR="004A0A9A" w:rsidRPr="00BB67B8" w:rsidRDefault="004A0A9A" w:rsidP="002522BB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 am the spouse of the Deceased.</w:t>
      </w:r>
    </w:p>
    <w:p w14:paraId="49C30C70" w14:textId="30D685D1" w:rsidR="004A0A9A" w:rsidRPr="00BB67B8" w:rsidRDefault="00250C9F" w:rsidP="00A4094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4 </w:t>
      </w:r>
      <w:r w:rsidRPr="00BB67B8">
        <w:rPr>
          <w:sz w:val="22"/>
          <w:szCs w:val="22"/>
          <w:lang w:val="en-CA"/>
        </w:rPr>
        <w:t>%}</w:t>
      </w:r>
    </w:p>
    <w:p w14:paraId="4A904E34" w14:textId="77777777" w:rsidR="007D3DE0" w:rsidRPr="00BB67B8" w:rsidRDefault="007D3DE0" w:rsidP="00262863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5AC10904" w14:textId="30B39FBD" w:rsidR="004A0A9A" w:rsidRPr="00BB67B8" w:rsidRDefault="004A0A9A" w:rsidP="002522BB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To the best of </w:t>
      </w:r>
      <w:r w:rsidR="00250C9F" w:rsidRPr="00BB67B8">
        <w:rPr>
          <w:sz w:val="22"/>
          <w:szCs w:val="22"/>
          <w:lang w:val="en-CA"/>
        </w:rPr>
        <w:t>{{</w:t>
      </w:r>
      <w:r w:rsidR="007D3DE0" w:rsidRPr="00BB67B8">
        <w:rPr>
          <w:sz w:val="22"/>
          <w:szCs w:val="22"/>
          <w:lang w:val="en-CA"/>
        </w:rPr>
        <w:t>cfa.multiple_prs|text_merge("my/our")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knowledge, information and belief, neither the Deceased nor the spouse of the Deceased have resided on the within mentioned land at any </w:t>
      </w:r>
      <w:r w:rsidR="007D3DE0" w:rsidRPr="00BB67B8">
        <w:rPr>
          <w:sz w:val="22"/>
          <w:szCs w:val="22"/>
          <w:lang w:val="en-CA"/>
        </w:rPr>
        <w:t>t</w:t>
      </w:r>
      <w:r w:rsidRPr="00BB67B8">
        <w:rPr>
          <w:sz w:val="22"/>
          <w:szCs w:val="22"/>
          <w:lang w:val="en-CA"/>
        </w:rPr>
        <w:t>ime since their marriage.</w:t>
      </w:r>
    </w:p>
    <w:p w14:paraId="3A83C09C" w14:textId="7A3A73C3" w:rsidR="004A0A9A" w:rsidRPr="00BB67B8" w:rsidRDefault="00250C9F" w:rsidP="00A4094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5 </w:t>
      </w:r>
      <w:r w:rsidRPr="00BB67B8">
        <w:rPr>
          <w:sz w:val="22"/>
          <w:szCs w:val="22"/>
          <w:lang w:val="en-CA"/>
        </w:rPr>
        <w:t>%}</w:t>
      </w:r>
    </w:p>
    <w:p w14:paraId="2317489A" w14:textId="77777777" w:rsidR="007D3DE0" w:rsidRPr="00BB67B8" w:rsidRDefault="007D3DE0" w:rsidP="002522B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6B80F88F" w14:textId="11608023" w:rsidR="004A0A9A" w:rsidRPr="00BB67B8" w:rsidRDefault="004A0A9A" w:rsidP="002522BB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To the best of </w:t>
      </w:r>
      <w:r w:rsidR="00250C9F" w:rsidRPr="00BB67B8">
        <w:rPr>
          <w:sz w:val="22"/>
          <w:szCs w:val="22"/>
          <w:lang w:val="en-CA"/>
        </w:rPr>
        <w:t>{{</w:t>
      </w:r>
      <w:r w:rsidR="007D3DE0" w:rsidRPr="00BB67B8">
        <w:rPr>
          <w:sz w:val="22"/>
          <w:szCs w:val="22"/>
          <w:lang w:val="en-CA"/>
        </w:rPr>
        <w:t>cfa.multiple_prs|text_merge("my/our")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knowledge, information and belief, the Deceased was, at the time of death, married to </w:t>
      </w:r>
      <w:r w:rsidR="00250C9F" w:rsidRPr="00BB67B8">
        <w:rPr>
          <w:sz w:val="22"/>
          <w:szCs w:val="22"/>
          <w:lang w:val="en-CA"/>
        </w:rPr>
        <w:t>{{</w:t>
      </w:r>
      <w:r w:rsidR="00090295">
        <w:rPr>
          <w:sz w:val="22"/>
          <w:szCs w:val="22"/>
          <w:lang w:val="en-CA"/>
        </w:rPr>
        <w:t>spouse_name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being the person who executed the release of dower rights registered in the Land Titles Office on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transfer.land_titles_date</w:t>
      </w:r>
      <w:r w:rsidR="00AD6F93" w:rsidRPr="00BB67B8">
        <w:rPr>
          <w:sz w:val="22"/>
          <w:szCs w:val="22"/>
          <w:lang w:val="en-CA"/>
        </w:rPr>
        <w:t>|toDate()</w:t>
      </w:r>
      <w:r w:rsidR="00250C9F" w:rsidRPr="00BB67B8">
        <w:rPr>
          <w:sz w:val="22"/>
          <w:szCs w:val="22"/>
          <w:lang w:val="en-CA"/>
        </w:rPr>
        <w:t>}}</w:t>
      </w:r>
      <w:r w:rsidR="007D3DE0" w:rsidRPr="00BB67B8">
        <w:rPr>
          <w:sz w:val="22"/>
          <w:szCs w:val="22"/>
          <w:lang w:val="en-CA"/>
        </w:rPr>
        <w:t xml:space="preserve"> as instrument number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transfer.land_titles_number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4DCC88A0" w14:textId="29A9578A" w:rsidR="004A0A9A" w:rsidRPr="00BB67B8" w:rsidRDefault="00250C9F" w:rsidP="00A40943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6 </w:t>
      </w:r>
      <w:r w:rsidRPr="00BB67B8">
        <w:rPr>
          <w:sz w:val="22"/>
          <w:szCs w:val="22"/>
          <w:lang w:val="en-CA"/>
        </w:rPr>
        <w:t>%}</w:t>
      </w:r>
    </w:p>
    <w:p w14:paraId="00716BD7" w14:textId="77777777" w:rsidR="007D3DE0" w:rsidRPr="00BB67B8" w:rsidRDefault="007D3DE0" w:rsidP="002522B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3AA23393" w14:textId="58A54C1B" w:rsidR="004A0A9A" w:rsidRPr="00BB67B8" w:rsidRDefault="004A0A9A" w:rsidP="008F661B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A judgment for damages was obtained against the Deceased by his or her spouse and registered in the Land Titles Office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transfer.land_titles_date</w:t>
      </w:r>
      <w:r w:rsidR="00AD6F93" w:rsidRPr="00BB67B8">
        <w:rPr>
          <w:sz w:val="22"/>
          <w:szCs w:val="22"/>
          <w:lang w:val="en-CA"/>
        </w:rPr>
        <w:t>|toDate()</w:t>
      </w:r>
      <w:r w:rsidR="00250C9F" w:rsidRPr="00BB67B8">
        <w:rPr>
          <w:sz w:val="22"/>
          <w:szCs w:val="22"/>
          <w:lang w:val="en-CA"/>
        </w:rPr>
        <w:t>}}</w:t>
      </w:r>
      <w:r w:rsidR="007D3DE0" w:rsidRPr="00BB67B8">
        <w:rPr>
          <w:sz w:val="22"/>
          <w:szCs w:val="22"/>
          <w:lang w:val="en-CA"/>
        </w:rPr>
        <w:t xml:space="preserve"> as instrument number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transfer.land_titles_number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6E28094F" w14:textId="13EB2405" w:rsidR="007D3DE0" w:rsidRPr="00BB67B8" w:rsidRDefault="00250C9F" w:rsidP="007D3DE0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7</w:t>
      </w:r>
      <w:r w:rsidRPr="00BB67B8">
        <w:rPr>
          <w:sz w:val="22"/>
          <w:szCs w:val="22"/>
          <w:lang w:val="en-CA"/>
        </w:rPr>
        <w:t>%}</w:t>
      </w:r>
    </w:p>
    <w:p w14:paraId="549DBA11" w14:textId="77777777" w:rsidR="00262863" w:rsidRPr="00BB67B8" w:rsidRDefault="00262863" w:rsidP="00262863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10FA1B3B" w14:textId="58657BA8" w:rsidR="007D3DE0" w:rsidRPr="00BB67B8" w:rsidRDefault="007D3DE0" w:rsidP="007D3DE0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homestead of the Deceased consists of land other than the within mentioned land as </w:t>
      </w:r>
      <w:r w:rsidRPr="00BB67B8">
        <w:rPr>
          <w:sz w:val="22"/>
          <w:szCs w:val="22"/>
          <w:lang w:val="en-CA"/>
        </w:rPr>
        <w:lastRenderedPageBreak/>
        <w:t xml:space="preserve">determined by the election of the Spouse registered in the Land Titles Office on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transfer.land_titles_date</w:t>
      </w:r>
      <w:r w:rsidR="00AD6F93" w:rsidRPr="00BB67B8">
        <w:rPr>
          <w:sz w:val="22"/>
          <w:szCs w:val="22"/>
          <w:lang w:val="en-CA"/>
        </w:rPr>
        <w:t>|toDate()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as instrument number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transfer.land_titles_number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44B306F8" w14:textId="135FB97A" w:rsidR="007D3DE0" w:rsidRPr="00BB67B8" w:rsidRDefault="00250C9F" w:rsidP="007D3DE0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transfer.statement</w:t>
      </w:r>
      <w:r w:rsidR="007D3DE0" w:rsidRPr="00BB67B8">
        <w:rPr>
          <w:sz w:val="22"/>
          <w:szCs w:val="22"/>
          <w:lang w:val="en-CA"/>
        </w:rPr>
        <w:t xml:space="preserve"> == 8</w:t>
      </w:r>
      <w:r w:rsidR="00B94E9B" w:rsidRPr="00BB67B8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%}</w:t>
      </w:r>
    </w:p>
    <w:p w14:paraId="62DB2D23" w14:textId="77777777" w:rsidR="00262863" w:rsidRPr="00BB67B8" w:rsidRDefault="00262863" w:rsidP="00262863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231F4112" w14:textId="4845B053" w:rsidR="007D3DE0" w:rsidRPr="00BB67B8" w:rsidRDefault="007D3DE0" w:rsidP="007D3DE0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homestead of the Deceased consists of land other than the within mentioned land as determined by the Order of the Queen's Bench registered in the Land Titles Office on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transfer.land_titles_date</w:t>
      </w:r>
      <w:r w:rsidR="00AD6F93" w:rsidRPr="00BB67B8">
        <w:rPr>
          <w:sz w:val="22"/>
          <w:szCs w:val="22"/>
          <w:lang w:val="en-CA"/>
        </w:rPr>
        <w:t>|toDate()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as instrument number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transfer.land_titles_number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6110C270" w14:textId="38F908DF" w:rsidR="007D3DE0" w:rsidRPr="00BB67B8" w:rsidRDefault="00250C9F" w:rsidP="007D3DE0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D3DE0" w:rsidRPr="00BB67B8">
        <w:rPr>
          <w:sz w:val="22"/>
          <w:szCs w:val="22"/>
          <w:lang w:val="en-CA"/>
        </w:rPr>
        <w:t xml:space="preserve">p endif </w:t>
      </w:r>
      <w:r w:rsidRPr="00BB67B8">
        <w:rPr>
          <w:sz w:val="22"/>
          <w:szCs w:val="22"/>
          <w:lang w:val="en-CA"/>
        </w:rPr>
        <w:t>%}</w:t>
      </w:r>
    </w:p>
    <w:p w14:paraId="25C17627" w14:textId="3902C76A" w:rsidR="00262863" w:rsidRPr="00BB67B8" w:rsidRDefault="00250C9F" w:rsidP="007D3DE0">
      <w:pPr>
        <w:widowControl w:val="0"/>
        <w:autoSpaceDE w:val="0"/>
        <w:autoSpaceDN w:val="0"/>
        <w:adjustRightInd w:val="0"/>
        <w:ind w:left="36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262863" w:rsidRPr="00BB67B8">
        <w:rPr>
          <w:sz w:val="22"/>
          <w:szCs w:val="22"/>
          <w:lang w:val="en-CA"/>
        </w:rPr>
        <w:t xml:space="preserve">p if </w:t>
      </w:r>
      <w:r w:rsidR="00DA7325">
        <w:rPr>
          <w:sz w:val="22"/>
          <w:szCs w:val="22"/>
          <w:lang w:val="en-CA"/>
        </w:rPr>
        <w:t>estate.any_minors_on_file</w:t>
      </w:r>
      <w:r w:rsidR="00262863" w:rsidRPr="00BB67B8">
        <w:rPr>
          <w:sz w:val="22"/>
          <w:szCs w:val="22"/>
          <w:lang w:val="en-CA"/>
        </w:rPr>
        <w:t xml:space="preserve"> </w:t>
      </w:r>
      <w:r w:rsidR="00B852DD" w:rsidRPr="00BB67B8">
        <w:rPr>
          <w:sz w:val="22"/>
          <w:szCs w:val="22"/>
          <w:lang w:val="en-CA"/>
        </w:rPr>
        <w:t>!</w:t>
      </w:r>
      <w:r w:rsidR="00262863" w:rsidRPr="00BB67B8">
        <w:rPr>
          <w:sz w:val="22"/>
          <w:szCs w:val="22"/>
          <w:lang w:val="en-CA"/>
        </w:rPr>
        <w:t xml:space="preserve">= </w:t>
      </w:r>
      <w:r w:rsidR="00B852DD" w:rsidRPr="00BB67B8">
        <w:rPr>
          <w:sz w:val="22"/>
          <w:szCs w:val="22"/>
          <w:lang w:val="en-CA"/>
        </w:rPr>
        <w:t>True</w:t>
      </w:r>
      <w:r w:rsidR="00262863" w:rsidRPr="00BB67B8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%}</w:t>
      </w:r>
    </w:p>
    <w:p w14:paraId="3968FA8A" w14:textId="77777777" w:rsidR="007D3DE0" w:rsidRPr="00BB67B8" w:rsidRDefault="007D3DE0" w:rsidP="008F661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76F5A90D" w14:textId="22A63ADE" w:rsidR="004A0A9A" w:rsidRPr="00BB67B8" w:rsidRDefault="004A0A9A" w:rsidP="003579A2">
      <w:pPr>
        <w:widowControl w:val="0"/>
        <w:numPr>
          <w:ilvl w:val="0"/>
          <w:numId w:val="8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There are no infants who are interested in the Estate of the Deceased, nor were there any infants interested in the Estate of the said Deceased at the time of </w:t>
      </w:r>
      <w:r w:rsidR="00250C9F" w:rsidRPr="00BB67B8">
        <w:rPr>
          <w:sz w:val="22"/>
          <w:szCs w:val="22"/>
          <w:lang w:val="en-CA"/>
        </w:rPr>
        <w:t>{{</w:t>
      </w:r>
      <w:r w:rsidR="00262863" w:rsidRPr="00BB67B8">
        <w:rPr>
          <w:sz w:val="22"/>
          <w:szCs w:val="22"/>
          <w:lang w:val="en-CA"/>
        </w:rPr>
        <w:t>deceased.gender|gender_merge("his/her")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death.</w:t>
      </w:r>
    </w:p>
    <w:p w14:paraId="49E31587" w14:textId="27BDAF97" w:rsidR="00C546B7" w:rsidRDefault="00250C9F" w:rsidP="00262863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262863" w:rsidRPr="00BB67B8">
        <w:rPr>
          <w:sz w:val="22"/>
          <w:szCs w:val="22"/>
          <w:lang w:val="en-CA"/>
        </w:rPr>
        <w:t xml:space="preserve">p endif </w:t>
      </w:r>
      <w:r w:rsidRPr="00BB67B8">
        <w:rPr>
          <w:sz w:val="22"/>
          <w:szCs w:val="22"/>
          <w:lang w:val="en-CA"/>
        </w:rPr>
        <w:t>%}</w:t>
      </w:r>
    </w:p>
    <w:p w14:paraId="3305FBA3" w14:textId="792E03DE" w:rsidR="00C546B7" w:rsidRPr="00BB67B8" w:rsidRDefault="00C546B7" w:rsidP="00C546B7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{%p if not estate.ga_forms</w:t>
      </w:r>
      <w:r w:rsidR="00616A73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%}</w:t>
      </w:r>
    </w:p>
    <w:p w14:paraId="4A353C29" w14:textId="0528CE6A" w:rsidR="004A0A9A" w:rsidRDefault="00250C9F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E10F22" w:rsidRPr="00BB67B8">
        <w:rPr>
          <w:sz w:val="22"/>
          <w:szCs w:val="22"/>
          <w:lang w:val="en-CA"/>
        </w:rPr>
        <w:t xml:space="preserve">p </w:t>
      </w:r>
      <w:r w:rsidR="00F50FE3" w:rsidRPr="00BB67B8">
        <w:rPr>
          <w:sz w:val="22"/>
          <w:szCs w:val="22"/>
          <w:lang w:val="en-CA"/>
        </w:rPr>
        <w:t>standard_jurat_insert</w:t>
      </w:r>
      <w:r w:rsidRPr="00BB67B8">
        <w:rPr>
          <w:sz w:val="22"/>
          <w:szCs w:val="22"/>
          <w:lang w:val="en-CA"/>
        </w:rPr>
        <w:t>}}</w:t>
      </w:r>
    </w:p>
    <w:p w14:paraId="30FB7DEB" w14:textId="7274EB7C" w:rsidR="00F2710F" w:rsidRDefault="00C546B7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{%p else %}</w:t>
      </w:r>
    </w:p>
    <w:p w14:paraId="0A7AEE69" w14:textId="77777777" w:rsidR="008471A4" w:rsidRDefault="008471A4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p w14:paraId="01D53C19" w14:textId="2C8FCD73" w:rsidR="00C546B7" w:rsidRDefault="00C546B7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{%p for insert in standard_jurat_insert %}</w:t>
      </w:r>
    </w:p>
    <w:p w14:paraId="2918D716" w14:textId="77777777" w:rsidR="008471A4" w:rsidRDefault="008471A4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bookmarkStart w:id="0" w:name="_GoBack"/>
      <w:bookmarkEnd w:id="0"/>
    </w:p>
    <w:p w14:paraId="76B22DB1" w14:textId="1A70936B" w:rsidR="00C546B7" w:rsidRDefault="00C546B7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{{p insert}}</w:t>
      </w:r>
    </w:p>
    <w:p w14:paraId="67E74509" w14:textId="2E504F20" w:rsidR="00393275" w:rsidRDefault="00393275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{%p endfor %}</w:t>
      </w:r>
    </w:p>
    <w:p w14:paraId="23C9743E" w14:textId="027D4299" w:rsidR="00C546B7" w:rsidRPr="00BB67B8" w:rsidRDefault="00C546B7" w:rsidP="00EF2B7D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{%p endif %}</w:t>
      </w:r>
    </w:p>
    <w:p w14:paraId="5C67E1A4" w14:textId="77777777" w:rsidR="003E483D" w:rsidRPr="00BB67B8" w:rsidRDefault="003E483D" w:rsidP="00836791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en-CA"/>
        </w:rPr>
      </w:pPr>
    </w:p>
    <w:p w14:paraId="7751DD58" w14:textId="7DCA7E9A" w:rsidR="004A0A9A" w:rsidRPr="00BB67B8" w:rsidRDefault="004A0A9A" w:rsidP="00836791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br w:type="page"/>
      </w:r>
    </w:p>
    <w:p w14:paraId="27F5079C" w14:textId="797EADF4" w:rsidR="004A0A9A" w:rsidRPr="00BB67B8" w:rsidRDefault="005A4108" w:rsidP="005A4108">
      <w:pPr>
        <w:jc w:val="center"/>
        <w:rPr>
          <w:b/>
          <w:bCs/>
          <w:iCs/>
          <w:smallCaps/>
          <w:sz w:val="22"/>
          <w:szCs w:val="22"/>
          <w:lang w:val="en-CA"/>
        </w:rPr>
      </w:pPr>
      <w:r w:rsidRPr="00BB67B8">
        <w:rPr>
          <w:b/>
          <w:bCs/>
          <w:iCs/>
          <w:smallCaps/>
          <w:sz w:val="22"/>
          <w:szCs w:val="22"/>
          <w:lang w:val="en-CA"/>
        </w:rPr>
        <w:lastRenderedPageBreak/>
        <w:t>Affidavit of Execution for Witness</w:t>
      </w:r>
    </w:p>
    <w:p w14:paraId="0BE45EAF" w14:textId="77777777" w:rsidR="005A4108" w:rsidRPr="00BB67B8" w:rsidRDefault="005A4108" w:rsidP="00836791">
      <w:pPr>
        <w:rPr>
          <w:sz w:val="22"/>
          <w:szCs w:val="22"/>
          <w:lang w:val="en-CA"/>
        </w:rPr>
      </w:pPr>
    </w:p>
    <w:p w14:paraId="7E31BADE" w14:textId="7EE736F6" w:rsidR="004A0A9A" w:rsidRPr="00BB67B8" w:rsidRDefault="004A0A9A" w:rsidP="005A4108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I, </w:t>
      </w:r>
      <w:r w:rsidR="00250C9F" w:rsidRPr="00BB67B8">
        <w:rPr>
          <w:sz w:val="22"/>
          <w:szCs w:val="22"/>
          <w:lang w:val="en-CA"/>
        </w:rPr>
        <w:t>{{</w:t>
      </w:r>
      <w:r w:rsidRPr="00BB67B8">
        <w:rPr>
          <w:sz w:val="22"/>
          <w:szCs w:val="22"/>
          <w:lang w:val="en-CA"/>
        </w:rPr>
        <w:t xml:space="preserve">lawyer.name_on_docs 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, of </w:t>
      </w:r>
      <w:r w:rsidR="00250C9F" w:rsidRPr="00BB67B8">
        <w:rPr>
          <w:sz w:val="22"/>
          <w:szCs w:val="22"/>
          <w:lang w:val="en-CA"/>
        </w:rPr>
        <w:t>{{</w:t>
      </w:r>
      <w:r w:rsidR="00D16906" w:rsidRPr="00BB67B8">
        <w:rPr>
          <w:sz w:val="22"/>
          <w:szCs w:val="22"/>
          <w:lang w:val="en-CA"/>
        </w:rPr>
        <w:t>office.city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, </w:t>
      </w:r>
      <w:r w:rsidR="00250C9F" w:rsidRPr="00BB67B8">
        <w:rPr>
          <w:sz w:val="22"/>
          <w:szCs w:val="22"/>
          <w:lang w:val="en-CA"/>
        </w:rPr>
        <w:t>{{</w:t>
      </w:r>
      <w:r w:rsidR="00D16906" w:rsidRPr="00BB67B8">
        <w:rPr>
          <w:sz w:val="22"/>
          <w:szCs w:val="22"/>
          <w:lang w:val="en-CA"/>
        </w:rPr>
        <w:t>office.province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make oath and say that:</w:t>
      </w:r>
    </w:p>
    <w:p w14:paraId="54DAD6A0" w14:textId="77777777" w:rsidR="004A0A9A" w:rsidRPr="00BB67B8" w:rsidRDefault="004A0A9A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</w:p>
    <w:p w14:paraId="6A689B41" w14:textId="3F9B2CFE" w:rsidR="004A0A9A" w:rsidRPr="00BB67B8" w:rsidRDefault="004A0A9A" w:rsidP="005A4108">
      <w:pPr>
        <w:widowControl w:val="0"/>
        <w:numPr>
          <w:ilvl w:val="0"/>
          <w:numId w:val="12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 was personally present and did see</w:t>
      </w:r>
      <w:r w:rsidR="00976755"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{{</w:t>
      </w:r>
      <w:r w:rsidR="00976755" w:rsidRPr="00BB67B8">
        <w:rPr>
          <w:sz w:val="22"/>
          <w:szCs w:val="22"/>
          <w:lang w:val="en-CA"/>
        </w:rPr>
        <w:t>cfa.</w:t>
      </w:r>
      <w:r w:rsidR="004202D9" w:rsidRPr="00BB67B8">
        <w:rPr>
          <w:sz w:val="22"/>
          <w:szCs w:val="22"/>
          <w:lang w:val="en-CA"/>
        </w:rPr>
        <w:t>comma</w:t>
      </w:r>
      <w:r w:rsidR="00976755" w:rsidRPr="00BB67B8">
        <w:rPr>
          <w:sz w:val="22"/>
          <w:szCs w:val="22"/>
          <w:lang w:val="en-CA"/>
        </w:rPr>
        <w:t>_pr_list</w:t>
      </w:r>
      <w:r w:rsidR="00250C9F" w:rsidRPr="00BB67B8">
        <w:rPr>
          <w:sz w:val="22"/>
          <w:szCs w:val="22"/>
          <w:lang w:val="en-CA"/>
        </w:rPr>
        <w:t>}}</w:t>
      </w:r>
      <w:r w:rsidR="00E703B6" w:rsidRPr="00BB67B8">
        <w:rPr>
          <w:sz w:val="22"/>
          <w:szCs w:val="22"/>
          <w:lang w:val="en-CA"/>
        </w:rPr>
        <w:t xml:space="preserve">, </w:t>
      </w:r>
      <w:r w:rsidR="00250C9F" w:rsidRPr="00BB67B8">
        <w:rPr>
          <w:sz w:val="22"/>
          <w:szCs w:val="22"/>
          <w:lang w:val="en-CA"/>
        </w:rPr>
        <w:t>{%</w:t>
      </w:r>
      <w:r w:rsidR="00E703B6" w:rsidRPr="00BB67B8">
        <w:rPr>
          <w:sz w:val="22"/>
          <w:szCs w:val="22"/>
          <w:lang w:val="en-CA"/>
        </w:rPr>
        <w:t xml:space="preserve"> </w:t>
      </w:r>
      <w:r w:rsidR="00970FED" w:rsidRPr="00BB67B8">
        <w:rPr>
          <w:sz w:val="22"/>
          <w:szCs w:val="22"/>
          <w:lang w:val="en-CA"/>
        </w:rPr>
        <w:t>if</w:t>
      </w:r>
      <w:r w:rsidR="00970FED">
        <w:rPr>
          <w:sz w:val="22"/>
          <w:szCs w:val="22"/>
          <w:lang w:val="en-CA"/>
        </w:rPr>
        <w:t xml:space="preserve"> estate.grant_type and "Probate" in</w:t>
      </w:r>
      <w:r w:rsidR="00970FED" w:rsidRPr="00BB67B8">
        <w:rPr>
          <w:sz w:val="22"/>
          <w:szCs w:val="22"/>
          <w:lang w:val="en-CA"/>
        </w:rPr>
        <w:t xml:space="preserve"> estate.grant_type</w:t>
      </w:r>
      <w:r w:rsidR="00E703B6"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%}{{</w:t>
      </w:r>
      <w:r w:rsidR="00E703B6" w:rsidRPr="00BB67B8">
        <w:rPr>
          <w:sz w:val="22"/>
          <w:szCs w:val="22"/>
          <w:lang w:val="en-CA"/>
        </w:rPr>
        <w:t>cfa.multiple_prs|text_merge(“executor/executors”)</w:t>
      </w:r>
      <w:r w:rsidR="00250C9F" w:rsidRPr="00BB67B8">
        <w:rPr>
          <w:sz w:val="22"/>
          <w:szCs w:val="22"/>
          <w:lang w:val="en-CA"/>
        </w:rPr>
        <w:t>}}{%</w:t>
      </w:r>
      <w:r w:rsidR="00E703B6" w:rsidRPr="00BB67B8">
        <w:rPr>
          <w:sz w:val="22"/>
          <w:szCs w:val="22"/>
          <w:lang w:val="en-CA"/>
        </w:rPr>
        <w:t xml:space="preserve"> else </w:t>
      </w:r>
      <w:r w:rsidR="00250C9F" w:rsidRPr="00BB67B8">
        <w:rPr>
          <w:sz w:val="22"/>
          <w:szCs w:val="22"/>
          <w:lang w:val="en-CA"/>
        </w:rPr>
        <w:t>%}</w:t>
      </w:r>
      <w:r w:rsidR="00E703B6"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{{</w:t>
      </w:r>
      <w:r w:rsidR="00E703B6" w:rsidRPr="00BB67B8">
        <w:rPr>
          <w:sz w:val="22"/>
          <w:szCs w:val="22"/>
          <w:lang w:val="en-CA"/>
        </w:rPr>
        <w:t>cfa.multiple_prs|text_merge(“administrator/administrators”)</w:t>
      </w:r>
      <w:r w:rsidR="00250C9F" w:rsidRPr="00BB67B8">
        <w:rPr>
          <w:sz w:val="22"/>
          <w:szCs w:val="22"/>
          <w:lang w:val="en-CA"/>
        </w:rPr>
        <w:t>}}{%</w:t>
      </w:r>
      <w:r w:rsidR="00E703B6" w:rsidRPr="00BB67B8">
        <w:rPr>
          <w:sz w:val="22"/>
          <w:szCs w:val="22"/>
          <w:lang w:val="en-CA"/>
        </w:rPr>
        <w:t xml:space="preserve"> endif </w:t>
      </w:r>
      <w:r w:rsidR="00250C9F" w:rsidRPr="00BB67B8">
        <w:rPr>
          <w:sz w:val="22"/>
          <w:szCs w:val="22"/>
          <w:lang w:val="en-CA"/>
        </w:rPr>
        <w:t>%}</w:t>
      </w:r>
      <w:r w:rsidR="00E703B6" w:rsidRPr="00BB67B8">
        <w:rPr>
          <w:sz w:val="22"/>
          <w:szCs w:val="22"/>
          <w:lang w:val="en-CA"/>
        </w:rPr>
        <w:t xml:space="preserve"> of the Estate of </w:t>
      </w:r>
      <w:r w:rsidR="00250C9F" w:rsidRPr="00BB67B8">
        <w:rPr>
          <w:sz w:val="22"/>
          <w:szCs w:val="22"/>
          <w:lang w:val="en-CA"/>
        </w:rPr>
        <w:t>{{</w:t>
      </w:r>
      <w:r w:rsidR="00E703B6" w:rsidRPr="00BB67B8">
        <w:rPr>
          <w:sz w:val="22"/>
          <w:szCs w:val="22"/>
          <w:lang w:val="en-CA"/>
        </w:rPr>
        <w:t>deceased.name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, who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cfa.multiple_prs|text_merge("is/are")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personally known to me to be the same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cfa.multiple_prs|text_merge("person/persons")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named, duly sign the document for the purposes named.</w:t>
      </w:r>
    </w:p>
    <w:p w14:paraId="4A18F25E" w14:textId="77777777" w:rsidR="004A0A9A" w:rsidRPr="00BB67B8" w:rsidRDefault="004A0A9A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</w:p>
    <w:p w14:paraId="3A16CD40" w14:textId="01C89E21" w:rsidR="004A0A9A" w:rsidRPr="00BB67B8" w:rsidRDefault="004A0A9A" w:rsidP="005A4108">
      <w:pPr>
        <w:widowControl w:val="0"/>
        <w:numPr>
          <w:ilvl w:val="0"/>
          <w:numId w:val="12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document was signed at </w:t>
      </w:r>
      <w:r w:rsidR="00250C9F" w:rsidRPr="00BB67B8">
        <w:rPr>
          <w:sz w:val="22"/>
          <w:szCs w:val="22"/>
          <w:lang w:val="en-CA"/>
        </w:rPr>
        <w:t>{{</w:t>
      </w:r>
      <w:r w:rsidR="00194FD1" w:rsidRPr="00BB67B8">
        <w:rPr>
          <w:sz w:val="22"/>
          <w:szCs w:val="22"/>
          <w:lang w:val="en-CA"/>
        </w:rPr>
        <w:t>office.city</w:t>
      </w:r>
      <w:r w:rsidR="00250C9F" w:rsidRPr="00BB67B8">
        <w:rPr>
          <w:sz w:val="22"/>
          <w:szCs w:val="22"/>
          <w:lang w:val="en-CA"/>
        </w:rPr>
        <w:t>}}</w:t>
      </w:r>
      <w:r w:rsidR="00194FD1" w:rsidRPr="00BB67B8">
        <w:rPr>
          <w:sz w:val="22"/>
          <w:szCs w:val="22"/>
          <w:lang w:val="en-CA"/>
        </w:rPr>
        <w:t xml:space="preserve">, </w:t>
      </w:r>
      <w:r w:rsidR="00250C9F" w:rsidRPr="00BB67B8">
        <w:rPr>
          <w:sz w:val="22"/>
          <w:szCs w:val="22"/>
          <w:lang w:val="en-CA"/>
        </w:rPr>
        <w:t>{{</w:t>
      </w:r>
      <w:r w:rsidR="00194FD1" w:rsidRPr="00BB67B8">
        <w:rPr>
          <w:sz w:val="22"/>
          <w:szCs w:val="22"/>
          <w:lang w:val="en-CA"/>
        </w:rPr>
        <w:t>office.province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and I am the subscribing witness. </w:t>
      </w:r>
    </w:p>
    <w:p w14:paraId="17CCE692" w14:textId="77777777" w:rsidR="004A0A9A" w:rsidRPr="00BB67B8" w:rsidRDefault="004A0A9A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</w:p>
    <w:p w14:paraId="2AB62C1B" w14:textId="467C03FD" w:rsidR="004A0A9A" w:rsidRPr="00BB67B8" w:rsidRDefault="004A0A9A" w:rsidP="005A4108">
      <w:pPr>
        <w:widowControl w:val="0"/>
        <w:numPr>
          <w:ilvl w:val="0"/>
          <w:numId w:val="12"/>
        </w:numPr>
        <w:autoSpaceDE w:val="0"/>
        <w:autoSpaceDN w:val="0"/>
        <w:adjustRightInd w:val="0"/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I know the said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cfa.multiple_prs|text_merge("person/persons")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and </w:t>
      </w:r>
      <w:r w:rsidR="00250C9F" w:rsidRPr="00BB67B8">
        <w:rPr>
          <w:bCs/>
          <w:sz w:val="22"/>
          <w:szCs w:val="22"/>
          <w:lang w:val="en-CA"/>
        </w:rPr>
        <w:t>{{</w:t>
      </w:r>
      <w:r w:rsidR="00976755" w:rsidRPr="00BB67B8">
        <w:rPr>
          <w:bCs/>
          <w:sz w:val="22"/>
          <w:szCs w:val="22"/>
          <w:lang w:val="en-CA"/>
        </w:rPr>
        <w:t>cfa.</w:t>
      </w:r>
      <w:r w:rsidR="004202D9" w:rsidRPr="00BB67B8">
        <w:rPr>
          <w:bCs/>
          <w:sz w:val="22"/>
          <w:szCs w:val="22"/>
          <w:lang w:val="en-CA"/>
        </w:rPr>
        <w:t>comma</w:t>
      </w:r>
      <w:r w:rsidR="00976755" w:rsidRPr="00BB67B8">
        <w:rPr>
          <w:bCs/>
          <w:sz w:val="22"/>
          <w:szCs w:val="22"/>
          <w:lang w:val="en-CA"/>
        </w:rPr>
        <w:t>_pr_list</w:t>
      </w:r>
      <w:r w:rsidR="00250C9F" w:rsidRPr="00BB67B8">
        <w:rPr>
          <w:bCs/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cfa.multiple_prs|text_merge("is/are")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in my belief the full age of eighteen (18) years.</w:t>
      </w:r>
    </w:p>
    <w:p w14:paraId="29C6E313" w14:textId="77777777" w:rsidR="004A0A9A" w:rsidRPr="00BB67B8" w:rsidRDefault="004A0A9A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</w:p>
    <w:p w14:paraId="4E020C85" w14:textId="3F45CA7A" w:rsidR="004A0A9A" w:rsidRPr="00BB67B8" w:rsidRDefault="005A4108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SWORN BEFORE ME</w:t>
      </w:r>
      <w:r w:rsidR="004A0A9A" w:rsidRPr="00BB67B8">
        <w:rPr>
          <w:sz w:val="22"/>
          <w:szCs w:val="22"/>
          <w:lang w:val="en-CA"/>
        </w:rPr>
        <w:t xml:space="preserve"> at </w:t>
      </w:r>
      <w:r w:rsidR="00250C9F" w:rsidRPr="00BB67B8">
        <w:rPr>
          <w:sz w:val="22"/>
          <w:szCs w:val="22"/>
          <w:lang w:val="en-CA"/>
        </w:rPr>
        <w:t>{{</w:t>
      </w:r>
      <w:r w:rsidR="00194FD1" w:rsidRPr="00BB67B8">
        <w:rPr>
          <w:sz w:val="22"/>
          <w:szCs w:val="22"/>
          <w:lang w:val="en-CA"/>
        </w:rPr>
        <w:t>office.city</w:t>
      </w:r>
      <w:r w:rsidR="00250C9F" w:rsidRPr="00BB67B8">
        <w:rPr>
          <w:sz w:val="22"/>
          <w:szCs w:val="22"/>
          <w:lang w:val="en-CA"/>
        </w:rPr>
        <w:t>}}</w:t>
      </w:r>
      <w:r w:rsidR="00194FD1" w:rsidRPr="00BB67B8">
        <w:rPr>
          <w:sz w:val="22"/>
          <w:szCs w:val="22"/>
          <w:lang w:val="en-CA"/>
        </w:rPr>
        <w:t xml:space="preserve">, </w:t>
      </w:r>
      <w:r w:rsidR="00250C9F" w:rsidRPr="00BB67B8">
        <w:rPr>
          <w:sz w:val="22"/>
          <w:szCs w:val="22"/>
          <w:lang w:val="en-CA"/>
        </w:rPr>
        <w:t>{{</w:t>
      </w:r>
      <w:r w:rsidR="00194FD1" w:rsidRPr="00BB67B8">
        <w:rPr>
          <w:sz w:val="22"/>
          <w:szCs w:val="22"/>
          <w:lang w:val="en-CA"/>
        </w:rPr>
        <w:t>office.province</w:t>
      </w:r>
      <w:r w:rsidR="00250C9F"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on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824A48" w:rsidRPr="00BB67B8">
        <w:rPr>
          <w:sz w:val="22"/>
          <w:szCs w:val="22"/>
          <w:lang w:val="en-CA"/>
        </w:rPr>
        <w:t>signing_date|signing_date(</w:t>
      </w:r>
      <w:r w:rsidR="005A042B" w:rsidRPr="00BB67B8">
        <w:rPr>
          <w:sz w:val="22"/>
          <w:szCs w:val="22"/>
          <w:lang w:val="en-CA"/>
        </w:rPr>
        <w:t>transfer.</w:t>
      </w:r>
      <w:r w:rsidR="007126C8" w:rsidRPr="00BB67B8">
        <w:rPr>
          <w:sz w:val="22"/>
          <w:szCs w:val="22"/>
          <w:lang w:val="en-CA"/>
        </w:rPr>
        <w:t>other_date</w:t>
      </w:r>
      <w:r w:rsidR="00824A48" w:rsidRPr="00BB67B8">
        <w:rPr>
          <w:sz w:val="22"/>
          <w:szCs w:val="22"/>
          <w:lang w:val="en-CA"/>
        </w:rPr>
        <w:t>)</w:t>
      </w:r>
      <w:r w:rsidR="00250C9F"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>.</w:t>
      </w:r>
    </w:p>
    <w:p w14:paraId="09D547B3" w14:textId="77777777" w:rsidR="004A0A9A" w:rsidRPr="00BB67B8" w:rsidRDefault="004A0A9A" w:rsidP="00117EF7">
      <w:pPr>
        <w:rPr>
          <w:sz w:val="22"/>
          <w:szCs w:val="22"/>
          <w:lang w:val="en-CA"/>
        </w:rPr>
      </w:pPr>
    </w:p>
    <w:p w14:paraId="562C4D3B" w14:textId="77777777" w:rsidR="004A0A9A" w:rsidRPr="00BB67B8" w:rsidRDefault="004A0A9A" w:rsidP="00117EF7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968"/>
        <w:gridCol w:w="270"/>
        <w:gridCol w:w="5202"/>
      </w:tblGrid>
      <w:tr w:rsidR="004A0A9A" w:rsidRPr="00BB67B8" w14:paraId="5E1DCC0E" w14:textId="77777777">
        <w:tc>
          <w:tcPr>
            <w:tcW w:w="4968" w:type="dxa"/>
            <w:tcBorders>
              <w:top w:val="single" w:sz="4" w:space="0" w:color="auto"/>
            </w:tcBorders>
          </w:tcPr>
          <w:p w14:paraId="7C9BBAE7" w14:textId="33907592" w:rsidR="004A0A9A" w:rsidRPr="00BB67B8" w:rsidRDefault="00987955" w:rsidP="001703E4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A Commissioner for Oaths in and for Alberta</w:t>
            </w:r>
          </w:p>
        </w:tc>
        <w:tc>
          <w:tcPr>
            <w:tcW w:w="270" w:type="dxa"/>
          </w:tcPr>
          <w:p w14:paraId="7D5E3463" w14:textId="77777777" w:rsidR="004A0A9A" w:rsidRPr="00BB67B8" w:rsidRDefault="004A0A9A" w:rsidP="00EA7675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202" w:type="dxa"/>
            <w:tcBorders>
              <w:top w:val="single" w:sz="4" w:space="0" w:color="auto"/>
            </w:tcBorders>
          </w:tcPr>
          <w:p w14:paraId="220CBF90" w14:textId="7D7E9485" w:rsidR="004A0A9A" w:rsidRPr="00BB67B8" w:rsidRDefault="00250C9F" w:rsidP="00EA7675">
            <w:pPr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 w:rsidR="004A0A9A" w:rsidRPr="00BB67B8">
              <w:rPr>
                <w:sz w:val="22"/>
                <w:szCs w:val="22"/>
                <w:lang w:val="en-CA"/>
              </w:rPr>
              <w:t xml:space="preserve">lawyer.name_on_docs </w:t>
            </w:r>
            <w:r w:rsidRPr="00BB67B8">
              <w:rPr>
                <w:sz w:val="22"/>
                <w:szCs w:val="22"/>
                <w:lang w:val="en-CA"/>
              </w:rPr>
              <w:t>}}</w:t>
            </w:r>
          </w:p>
        </w:tc>
      </w:tr>
    </w:tbl>
    <w:p w14:paraId="430C6EEE" w14:textId="77777777" w:rsidR="004A0A9A" w:rsidRPr="00BB67B8" w:rsidRDefault="004A0A9A" w:rsidP="00E63E74">
      <w:pPr>
        <w:jc w:val="center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br w:type="page"/>
      </w:r>
    </w:p>
    <w:p w14:paraId="65450753" w14:textId="6805D564" w:rsidR="005A4108" w:rsidRPr="00BB67B8" w:rsidRDefault="005A4108" w:rsidP="005A4108">
      <w:pPr>
        <w:jc w:val="center"/>
        <w:rPr>
          <w:sz w:val="22"/>
          <w:szCs w:val="22"/>
          <w:lang w:val="en-CA"/>
        </w:rPr>
      </w:pPr>
      <w:r w:rsidRPr="00BB67B8">
        <w:rPr>
          <w:b/>
          <w:bCs/>
          <w:iCs/>
          <w:smallCaps/>
          <w:sz w:val="22"/>
          <w:szCs w:val="22"/>
          <w:lang w:val="en-CA"/>
        </w:rPr>
        <w:lastRenderedPageBreak/>
        <w:t>Affidavit Re Value of Land</w:t>
      </w:r>
    </w:p>
    <w:p w14:paraId="38E77479" w14:textId="584DF7F9" w:rsidR="004A0A9A" w:rsidRPr="00BB67B8" w:rsidRDefault="00250C9F" w:rsidP="00E63E74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067D90" w:rsidRPr="00BB67B8">
        <w:rPr>
          <w:sz w:val="22"/>
          <w:szCs w:val="22"/>
          <w:lang w:val="en-CA"/>
        </w:rPr>
        <w:t xml:space="preserve">p 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067D90" w:rsidRPr="00BB67B8">
        <w:rPr>
          <w:sz w:val="22"/>
          <w:szCs w:val="22"/>
          <w:lang w:val="en-CA"/>
        </w:rPr>
        <w:t xml:space="preserve"> == “New Buyer” </w:t>
      </w:r>
      <w:r w:rsidRPr="00BB67B8">
        <w:rPr>
          <w:sz w:val="22"/>
          <w:szCs w:val="22"/>
          <w:lang w:val="en-CA"/>
        </w:rPr>
        <w:t>%}</w:t>
      </w:r>
    </w:p>
    <w:p w14:paraId="226C1A8E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28436FD6" w14:textId="77777777" w:rsidR="004A0A9A" w:rsidRPr="00BB67B8" w:rsidRDefault="004A0A9A" w:rsidP="00C94DC9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I, ______________________________________, of _________________________________________ make oath and say that:</w:t>
      </w:r>
    </w:p>
    <w:p w14:paraId="3E262BB3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59674C64" w14:textId="77777777" w:rsidR="004A0A9A" w:rsidRPr="00BB67B8" w:rsidRDefault="004A0A9A" w:rsidP="005A4108">
      <w:pPr>
        <w:numPr>
          <w:ilvl w:val="0"/>
          <w:numId w:val="9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 am (one of) (the agent for) the Transferee(s) named in the within instrument and I know the lands therein described.</w:t>
      </w:r>
    </w:p>
    <w:p w14:paraId="6AEA746A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3F80E96A" w14:textId="77777777" w:rsidR="004A0A9A" w:rsidRPr="00BB67B8" w:rsidRDefault="004A0A9A" w:rsidP="005A4108">
      <w:pPr>
        <w:numPr>
          <w:ilvl w:val="0"/>
          <w:numId w:val="9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 know the circumstances of the transfer and the true consideration paid by me (us) (the Transferee) is as follows:</w:t>
      </w:r>
    </w:p>
    <w:p w14:paraId="4F87585B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16557487" w14:textId="77777777" w:rsidR="004A0A9A" w:rsidRPr="00BB67B8" w:rsidRDefault="004A0A9A" w:rsidP="00C319EB">
      <w:pPr>
        <w:ind w:left="72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Settlement of Estate</w:t>
      </w:r>
    </w:p>
    <w:p w14:paraId="67640DDF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04751203" w14:textId="77777777" w:rsidR="004A0A9A" w:rsidRPr="00BB67B8" w:rsidRDefault="004A0A9A" w:rsidP="005A4108">
      <w:pPr>
        <w:numPr>
          <w:ilvl w:val="0"/>
          <w:numId w:val="9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The Transferor(s) named in the transfer is (are) the person(s) from whom I (we) (the Transferee) acquired the land.</w:t>
      </w:r>
    </w:p>
    <w:p w14:paraId="1A40A315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3CBD13A0" w14:textId="77777777" w:rsidR="004A0A9A" w:rsidRPr="00BB67B8" w:rsidRDefault="004A0A9A" w:rsidP="005A4108">
      <w:pPr>
        <w:numPr>
          <w:ilvl w:val="0"/>
          <w:numId w:val="9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The current value* of the land** in my opinion is _____________________________________.</w:t>
      </w:r>
    </w:p>
    <w:p w14:paraId="3CA6C767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653C91EF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 “value” means the dollar amount that the land might be expected to realize if it were sold on the open market by a willing seller to a willing buyer.</w:t>
      </w:r>
    </w:p>
    <w:p w14:paraId="5FB75DA8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** “land” includes buildings and all other improvements affixed to the land.</w:t>
      </w:r>
    </w:p>
    <w:p w14:paraId="1890DC16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0857FA9B" w14:textId="429298BC" w:rsidR="004A0A9A" w:rsidRPr="00BB67B8" w:rsidRDefault="005A4108" w:rsidP="00C94DC9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SWORN BEFORE ME</w:t>
      </w:r>
      <w:r w:rsidR="004A0A9A" w:rsidRPr="00BB67B8">
        <w:rPr>
          <w:sz w:val="22"/>
          <w:szCs w:val="22"/>
          <w:lang w:val="en-CA"/>
        </w:rPr>
        <w:t xml:space="preserve"> at _______________________________</w:t>
      </w:r>
      <w:r w:rsidRPr="00BB67B8">
        <w:rPr>
          <w:sz w:val="22"/>
          <w:szCs w:val="22"/>
          <w:lang w:val="en-CA"/>
        </w:rPr>
        <w:t xml:space="preserve"> on ________________________</w:t>
      </w:r>
      <w:r w:rsidR="004A0A9A" w:rsidRPr="00BB67B8">
        <w:rPr>
          <w:sz w:val="22"/>
          <w:szCs w:val="22"/>
          <w:lang w:val="en-CA"/>
        </w:rPr>
        <w:t>,</w:t>
      </w:r>
      <w:r w:rsidRPr="00BB67B8">
        <w:rPr>
          <w:sz w:val="22"/>
          <w:szCs w:val="22"/>
          <w:lang w:val="en-CA"/>
        </w:rPr>
        <w:t xml:space="preserve"> </w:t>
      </w:r>
      <w:r w:rsidR="00250C9F" w:rsidRPr="00BB67B8">
        <w:rPr>
          <w:sz w:val="22"/>
          <w:szCs w:val="22"/>
          <w:lang w:val="en-CA"/>
        </w:rPr>
        <w:t>{{</w:t>
      </w:r>
      <w:r w:rsidR="007E20EA" w:rsidRPr="00BB67B8">
        <w:rPr>
          <w:sz w:val="22"/>
          <w:szCs w:val="22"/>
          <w:lang w:val="en-CA"/>
        </w:rPr>
        <w:t>TODAY|toDate(“1990”)</w:t>
      </w:r>
      <w:r w:rsidR="00250C9F"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>.</w:t>
      </w:r>
    </w:p>
    <w:p w14:paraId="55CB9401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7DF9DDE6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924"/>
        <w:gridCol w:w="269"/>
        <w:gridCol w:w="5137"/>
      </w:tblGrid>
      <w:tr w:rsidR="004A0A9A" w:rsidRPr="00BB67B8" w14:paraId="4778427A" w14:textId="77777777" w:rsidTr="00067D90">
        <w:tc>
          <w:tcPr>
            <w:tcW w:w="4924" w:type="dxa"/>
            <w:tcBorders>
              <w:top w:val="single" w:sz="4" w:space="0" w:color="auto"/>
            </w:tcBorders>
          </w:tcPr>
          <w:p w14:paraId="75C2C433" w14:textId="0B7FE090" w:rsidR="004A0A9A" w:rsidRPr="00BB67B8" w:rsidRDefault="00987955" w:rsidP="001703E4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A Commissioner for Oaths in and for Alberta</w:t>
            </w:r>
          </w:p>
        </w:tc>
        <w:tc>
          <w:tcPr>
            <w:tcW w:w="269" w:type="dxa"/>
          </w:tcPr>
          <w:p w14:paraId="4BEDDE46" w14:textId="77777777" w:rsidR="004A0A9A" w:rsidRPr="00BB67B8" w:rsidRDefault="004A0A9A" w:rsidP="00F9450A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137" w:type="dxa"/>
            <w:tcBorders>
              <w:top w:val="single" w:sz="4" w:space="0" w:color="auto"/>
            </w:tcBorders>
          </w:tcPr>
          <w:p w14:paraId="7F75061B" w14:textId="77777777" w:rsidR="004A0A9A" w:rsidRPr="00BB67B8" w:rsidRDefault="004A0A9A" w:rsidP="00F9450A">
            <w:pPr>
              <w:rPr>
                <w:sz w:val="22"/>
                <w:szCs w:val="22"/>
                <w:lang w:val="en-CA"/>
              </w:rPr>
            </w:pPr>
          </w:p>
        </w:tc>
      </w:tr>
    </w:tbl>
    <w:p w14:paraId="6B9B2825" w14:textId="1F893EF8" w:rsidR="004A0A9A" w:rsidRPr="00BB67B8" w:rsidRDefault="00250C9F" w:rsidP="00C94DC9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067D9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067D90" w:rsidRPr="00BB67B8">
        <w:rPr>
          <w:sz w:val="22"/>
          <w:szCs w:val="22"/>
          <w:lang w:val="en-CA"/>
        </w:rPr>
        <w:t xml:space="preserve"> == “</w:t>
      </w:r>
      <w:r w:rsidR="00783B3C" w:rsidRPr="00BB67B8">
        <w:rPr>
          <w:sz w:val="22"/>
          <w:szCs w:val="22"/>
          <w:lang w:val="en-CA"/>
        </w:rPr>
        <w:t>Themself as</w:t>
      </w:r>
      <w:r w:rsidR="00067D90" w:rsidRPr="00BB67B8">
        <w:rPr>
          <w:sz w:val="22"/>
          <w:szCs w:val="22"/>
          <w:lang w:val="en-CA"/>
        </w:rPr>
        <w:t xml:space="preserve"> beneficiary” </w:t>
      </w:r>
      <w:r w:rsidRPr="00BB67B8">
        <w:rPr>
          <w:sz w:val="22"/>
          <w:szCs w:val="22"/>
          <w:lang w:val="en-CA"/>
        </w:rPr>
        <w:t>%}</w:t>
      </w:r>
    </w:p>
    <w:p w14:paraId="3A600DE0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12011CB9" w14:textId="7A79133D" w:rsidR="004A0A9A" w:rsidRPr="00BB67B8" w:rsidRDefault="00250C9F" w:rsidP="00C94DC9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cfa.multiple_prs|text_merge("I/We")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, </w:t>
      </w:r>
      <w:r w:rsidRPr="00BB67B8">
        <w:rPr>
          <w:sz w:val="22"/>
          <w:szCs w:val="22"/>
          <w:lang w:val="en-CA"/>
        </w:rPr>
        <w:t>{{</w:t>
      </w:r>
      <w:r w:rsidR="00976755" w:rsidRPr="00BB67B8">
        <w:rPr>
          <w:sz w:val="22"/>
          <w:szCs w:val="22"/>
          <w:lang w:val="en-CA"/>
        </w:rPr>
        <w:t>pr_names_and_addresses_list</w:t>
      </w:r>
      <w:r w:rsidRPr="00BB67B8">
        <w:rPr>
          <w:sz w:val="22"/>
          <w:szCs w:val="22"/>
          <w:lang w:val="en-CA"/>
        </w:rPr>
        <w:t>}}</w:t>
      </w:r>
      <w:r w:rsidR="00976755" w:rsidRPr="00BB67B8">
        <w:rPr>
          <w:sz w:val="22"/>
          <w:szCs w:val="22"/>
          <w:lang w:val="en-CA"/>
        </w:rPr>
        <w:t xml:space="preserve"> </w:t>
      </w:r>
      <w:r w:rsidR="004A0A9A" w:rsidRPr="00BB67B8">
        <w:rPr>
          <w:sz w:val="22"/>
          <w:szCs w:val="22"/>
          <w:lang w:val="en-CA"/>
        </w:rPr>
        <w:t>make oath and say that:</w:t>
      </w:r>
    </w:p>
    <w:p w14:paraId="4FB7B096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54FE39FD" w14:textId="7B0CC0F3" w:rsidR="004A0A9A" w:rsidRPr="00BB67B8" w:rsidRDefault="00250C9F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 am the Transferee/We are the Transferees")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named in the within instrument and </w:t>
      </w:r>
      <w:r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cfa.multiple_prs|text_merge("I/we")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know the lands therein described.</w:t>
      </w:r>
    </w:p>
    <w:p w14:paraId="38039466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7C60DFB2" w14:textId="35D39616" w:rsidR="004A0A9A" w:rsidRPr="00BB67B8" w:rsidRDefault="00250C9F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cfa.multiple_prs|text_merge("I/We")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know the circumstances of the transfer and the true consideration paid by </w:t>
      </w:r>
      <w:r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cfa.multiple_prs|text_merge("me/us")</w:t>
      </w:r>
      <w:r w:rsidRPr="00BB67B8">
        <w:rPr>
          <w:sz w:val="22"/>
          <w:szCs w:val="22"/>
          <w:lang w:val="en-CA"/>
        </w:rPr>
        <w:t>}}</w:t>
      </w:r>
      <w:r w:rsidR="004A0A9A" w:rsidRPr="00BB67B8">
        <w:rPr>
          <w:sz w:val="22"/>
          <w:szCs w:val="22"/>
          <w:lang w:val="en-CA"/>
        </w:rPr>
        <w:t xml:space="preserve"> is as follows:</w:t>
      </w:r>
    </w:p>
    <w:p w14:paraId="2B72BD48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6BD43252" w14:textId="77777777" w:rsidR="004A0A9A" w:rsidRPr="00BB67B8" w:rsidRDefault="004A0A9A" w:rsidP="00C319EB">
      <w:pPr>
        <w:ind w:left="72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Settlement of Estate</w:t>
      </w:r>
    </w:p>
    <w:p w14:paraId="469B5259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4FB30329" w14:textId="28D704A7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cfa.multiple_prs|text_merge("Transferor/Transferors")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named in the transfer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cfa.multiple_prs|text_merge("is the person/are the persons")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from whom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cfa.multiple_prs|text_merge("I/we")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acquired the land.</w:t>
      </w:r>
    </w:p>
    <w:p w14:paraId="218D2C24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3FE3184D" w14:textId="394AAEE1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current value* of the land** in </w:t>
      </w:r>
      <w:r w:rsidR="00250C9F" w:rsidRPr="00BB67B8">
        <w:rPr>
          <w:sz w:val="22"/>
          <w:szCs w:val="22"/>
          <w:lang w:val="en-CA"/>
        </w:rPr>
        <w:t>{{</w:t>
      </w:r>
      <w:r w:rsidR="00156E9D" w:rsidRPr="00BB67B8">
        <w:rPr>
          <w:sz w:val="22"/>
          <w:szCs w:val="22"/>
          <w:lang w:val="en-CA"/>
        </w:rPr>
        <w:t>cfa.multiple_prs|text_merge("my/our")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opinion is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0A4F4F" w:rsidRPr="00BB67B8">
        <w:rPr>
          <w:sz w:val="22"/>
          <w:szCs w:val="22"/>
          <w:lang w:val="en-CA"/>
        </w:rPr>
        <w:t>land</w:t>
      </w:r>
      <w:r w:rsidR="007E20EA" w:rsidRPr="00BB67B8">
        <w:rPr>
          <w:sz w:val="22"/>
          <w:szCs w:val="22"/>
          <w:lang w:val="en-CA"/>
        </w:rPr>
        <w:t>_value|money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062816CC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4AFF34E6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 “value” means the dollar amount that the land might be expected to realize if it were sold on the open market by a willing seller to a willing buyer.</w:t>
      </w:r>
    </w:p>
    <w:p w14:paraId="3B9D3C83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** “land” includes buildings and all other improvements affixed to the land.</w:t>
      </w:r>
    </w:p>
    <w:p w14:paraId="1A274914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702B55C9" w14:textId="38813056" w:rsidR="004A0A9A" w:rsidRPr="00BB67B8" w:rsidRDefault="004A0A9A" w:rsidP="00C94DC9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lastRenderedPageBreak/>
        <w:t>S</w:t>
      </w:r>
      <w:r w:rsidR="005A4108" w:rsidRPr="00BB67B8">
        <w:rPr>
          <w:sz w:val="22"/>
          <w:szCs w:val="22"/>
          <w:lang w:val="en-CA"/>
        </w:rPr>
        <w:t>WORN BEFORE ME</w:t>
      </w:r>
      <w:r w:rsidRPr="00BB67B8">
        <w:rPr>
          <w:sz w:val="22"/>
          <w:szCs w:val="22"/>
          <w:lang w:val="en-CA"/>
        </w:rPr>
        <w:t xml:space="preserve"> at </w:t>
      </w:r>
      <w:r w:rsidR="00250C9F" w:rsidRPr="00BB67B8">
        <w:rPr>
          <w:sz w:val="22"/>
          <w:szCs w:val="22"/>
          <w:lang w:val="en-CA"/>
        </w:rPr>
        <w:t>{{</w:t>
      </w:r>
      <w:r w:rsidR="00824A48" w:rsidRPr="00BB67B8">
        <w:rPr>
          <w:sz w:val="22"/>
          <w:szCs w:val="22"/>
          <w:lang w:val="en-CA"/>
        </w:rPr>
        <w:t>office.city</w:t>
      </w:r>
      <w:r w:rsidR="00250C9F" w:rsidRPr="00BB67B8">
        <w:rPr>
          <w:sz w:val="22"/>
          <w:szCs w:val="22"/>
          <w:lang w:val="en-CA"/>
        </w:rPr>
        <w:t>}}</w:t>
      </w:r>
      <w:r w:rsidR="00824A48" w:rsidRPr="00BB67B8">
        <w:rPr>
          <w:sz w:val="22"/>
          <w:szCs w:val="22"/>
          <w:lang w:val="en-CA"/>
        </w:rPr>
        <w:t xml:space="preserve">, </w:t>
      </w:r>
      <w:r w:rsidR="00250C9F" w:rsidRPr="00BB67B8">
        <w:rPr>
          <w:sz w:val="22"/>
          <w:szCs w:val="22"/>
          <w:lang w:val="en-CA"/>
        </w:rPr>
        <w:t>{{</w:t>
      </w:r>
      <w:r w:rsidR="00824A48" w:rsidRPr="00BB67B8">
        <w:rPr>
          <w:sz w:val="22"/>
          <w:szCs w:val="22"/>
          <w:lang w:val="en-CA"/>
        </w:rPr>
        <w:t>office.province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on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824A48" w:rsidRPr="00BB67B8">
        <w:rPr>
          <w:sz w:val="22"/>
          <w:szCs w:val="22"/>
          <w:lang w:val="en-CA"/>
        </w:rPr>
        <w:t>signing_date|signing_date(</w:t>
      </w:r>
      <w:r w:rsidR="005A042B" w:rsidRPr="00BB67B8">
        <w:rPr>
          <w:sz w:val="22"/>
          <w:szCs w:val="22"/>
          <w:lang w:val="en-CA"/>
        </w:rPr>
        <w:t>transfer.</w:t>
      </w:r>
      <w:r w:rsidR="007126C8" w:rsidRPr="00BB67B8">
        <w:rPr>
          <w:sz w:val="22"/>
          <w:szCs w:val="22"/>
          <w:lang w:val="en-CA"/>
        </w:rPr>
        <w:t>other_date</w:t>
      </w:r>
      <w:r w:rsidR="00824A48" w:rsidRPr="00BB67B8">
        <w:rPr>
          <w:sz w:val="22"/>
          <w:szCs w:val="22"/>
          <w:lang w:val="en-CA"/>
        </w:rPr>
        <w:t>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4986F1D6" w14:textId="3C7E53BA" w:rsidR="004A0A9A" w:rsidRPr="00BB67B8" w:rsidRDefault="00250C9F" w:rsidP="00C94DC9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8565DE" w:rsidRPr="00BB67B8">
        <w:rPr>
          <w:sz w:val="22"/>
          <w:szCs w:val="22"/>
          <w:lang w:val="en-CA"/>
        </w:rPr>
        <w:t>p</w:t>
      </w:r>
      <w:r w:rsidR="007E20EA" w:rsidRPr="00BB67B8">
        <w:rPr>
          <w:sz w:val="22"/>
          <w:szCs w:val="22"/>
          <w:lang w:val="en-CA"/>
        </w:rPr>
        <w:t xml:space="preserve"> for party in PD(estate_index, “Personal Representative Filter”)</w:t>
      </w:r>
      <w:r w:rsidRPr="00BB67B8">
        <w:rPr>
          <w:sz w:val="22"/>
          <w:szCs w:val="22"/>
          <w:lang w:val="en-CA"/>
        </w:rPr>
        <w:t>%}</w:t>
      </w:r>
    </w:p>
    <w:p w14:paraId="4EB8437E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p w14:paraId="0E0207AD" w14:textId="77777777" w:rsidR="004A0A9A" w:rsidRPr="00BB67B8" w:rsidRDefault="004A0A9A" w:rsidP="00C94DC9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968"/>
        <w:gridCol w:w="270"/>
        <w:gridCol w:w="5202"/>
      </w:tblGrid>
      <w:tr w:rsidR="004A0A9A" w:rsidRPr="00BB67B8" w14:paraId="77EAB7F1" w14:textId="77777777">
        <w:tc>
          <w:tcPr>
            <w:tcW w:w="4968" w:type="dxa"/>
            <w:tcBorders>
              <w:top w:val="single" w:sz="4" w:space="0" w:color="auto"/>
            </w:tcBorders>
          </w:tcPr>
          <w:p w14:paraId="7EED3596" w14:textId="1B887239" w:rsidR="004A0A9A" w:rsidRPr="00BB67B8" w:rsidRDefault="00987955" w:rsidP="001703E4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A Commissioner for Oaths in and for Alberta</w:t>
            </w:r>
          </w:p>
        </w:tc>
        <w:tc>
          <w:tcPr>
            <w:tcW w:w="270" w:type="dxa"/>
          </w:tcPr>
          <w:p w14:paraId="6D2DAF1B" w14:textId="77777777" w:rsidR="004A0A9A" w:rsidRPr="00BB67B8" w:rsidRDefault="004A0A9A" w:rsidP="00F9450A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202" w:type="dxa"/>
            <w:tcBorders>
              <w:top w:val="single" w:sz="4" w:space="0" w:color="auto"/>
            </w:tcBorders>
          </w:tcPr>
          <w:p w14:paraId="0CA38324" w14:textId="4B24867D" w:rsidR="004A0A9A" w:rsidRPr="00BB67B8" w:rsidRDefault="00250C9F" w:rsidP="00DB2158">
            <w:pPr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 w:rsidR="004A0A9A" w:rsidRPr="00BB67B8">
              <w:rPr>
                <w:sz w:val="22"/>
                <w:szCs w:val="22"/>
                <w:lang w:val="en-CA"/>
              </w:rPr>
              <w:t>party.</w:t>
            </w:r>
            <w:r w:rsidR="00DB2158">
              <w:rPr>
                <w:sz w:val="22"/>
                <w:szCs w:val="22"/>
                <w:lang w:val="en-CA"/>
              </w:rPr>
              <w:t>full_name</w:t>
            </w:r>
            <w:r w:rsidRPr="00BB67B8">
              <w:rPr>
                <w:sz w:val="22"/>
                <w:szCs w:val="22"/>
                <w:lang w:val="en-CA"/>
              </w:rPr>
              <w:t>}}</w:t>
            </w:r>
          </w:p>
        </w:tc>
      </w:tr>
    </w:tbl>
    <w:p w14:paraId="2DF4B48E" w14:textId="32417FEC" w:rsidR="00067D90" w:rsidRPr="00BB67B8" w:rsidRDefault="00250C9F" w:rsidP="0029121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7E20EA" w:rsidRPr="00BB67B8">
        <w:rPr>
          <w:sz w:val="22"/>
          <w:szCs w:val="22"/>
          <w:lang w:val="en-CA"/>
        </w:rPr>
        <w:t xml:space="preserve">p endfor </w:t>
      </w:r>
      <w:r w:rsidRPr="00BB67B8">
        <w:rPr>
          <w:sz w:val="22"/>
          <w:szCs w:val="22"/>
          <w:lang w:val="en-CA"/>
        </w:rPr>
        <w:t>%}</w:t>
      </w:r>
    </w:p>
    <w:p w14:paraId="029F9DC7" w14:textId="3528C944" w:rsidR="004A0A9A" w:rsidRPr="00BB67B8" w:rsidRDefault="00250C9F" w:rsidP="0029121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067D9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067D90" w:rsidRPr="00BB67B8">
        <w:rPr>
          <w:sz w:val="22"/>
          <w:szCs w:val="22"/>
          <w:lang w:val="en-CA"/>
        </w:rPr>
        <w:t xml:space="preserve"> == “A beneficiary” </w:t>
      </w:r>
      <w:r w:rsidRPr="00BB67B8">
        <w:rPr>
          <w:sz w:val="22"/>
          <w:szCs w:val="22"/>
          <w:lang w:val="en-CA"/>
        </w:rPr>
        <w:t>%}</w:t>
      </w:r>
    </w:p>
    <w:p w14:paraId="40748D45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525C6FD4" w14:textId="006097FB" w:rsidR="004A0A9A" w:rsidRPr="00BB67B8" w:rsidRDefault="004A0A9A" w:rsidP="0074784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I,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747848" w:rsidRPr="00BB67B8">
        <w:rPr>
          <w:sz w:val="22"/>
          <w:szCs w:val="22"/>
          <w:lang w:val="en-CA"/>
        </w:rPr>
        <w:t>beneficiary</w:t>
      </w:r>
      <w:r w:rsidR="00250C9F" w:rsidRPr="00BB67B8">
        <w:rPr>
          <w:sz w:val="22"/>
          <w:szCs w:val="22"/>
          <w:lang w:val="en-CA"/>
        </w:rPr>
        <w:t>}}</w:t>
      </w:r>
      <w:r w:rsidR="00747848" w:rsidRPr="00BB67B8">
        <w:rPr>
          <w:sz w:val="22"/>
          <w:szCs w:val="22"/>
          <w:lang w:val="en-CA"/>
        </w:rPr>
        <w:t xml:space="preserve">, of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747848" w:rsidRPr="00BB67B8">
        <w:rPr>
          <w:sz w:val="22"/>
          <w:szCs w:val="22"/>
          <w:lang w:val="en-CA"/>
        </w:rPr>
        <w:t>address</w:t>
      </w:r>
      <w:r w:rsidR="00156E9D" w:rsidRPr="00BB67B8">
        <w:rPr>
          <w:sz w:val="22"/>
          <w:szCs w:val="22"/>
          <w:lang w:val="en-CA"/>
        </w:rPr>
        <w:t>|</w:t>
      </w:r>
      <w:r w:rsidR="006E0020" w:rsidRPr="00BB67B8">
        <w:rPr>
          <w:sz w:val="22"/>
          <w:szCs w:val="22"/>
          <w:lang w:val="en-CA"/>
        </w:rPr>
        <w:t>one_line_address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make oath and say that:</w:t>
      </w:r>
    </w:p>
    <w:p w14:paraId="3F3AE7BD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51D921B0" w14:textId="77777777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 am the Transferee named in the within instrument and I know the lands therein described.</w:t>
      </w:r>
    </w:p>
    <w:p w14:paraId="11EE4996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7D89C180" w14:textId="77777777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I know the circumstances of the transfer and the true consideration paid by me is as follows:</w:t>
      </w:r>
    </w:p>
    <w:p w14:paraId="28D14CAE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00776863" w14:textId="77777777" w:rsidR="004A0A9A" w:rsidRPr="00BB67B8" w:rsidRDefault="004A0A9A" w:rsidP="00291215">
      <w:pPr>
        <w:ind w:left="72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Settlement of Estate</w:t>
      </w:r>
    </w:p>
    <w:p w14:paraId="7FEC41C7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25A468C1" w14:textId="02ABD394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cfa.multiple_prs|text_merge("Transferor/Transferors")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named in the transfer </w:t>
      </w:r>
      <w:r w:rsidR="00250C9F" w:rsidRPr="00BB67B8">
        <w:rPr>
          <w:sz w:val="22"/>
          <w:szCs w:val="22"/>
          <w:lang w:val="en-CA"/>
        </w:rPr>
        <w:t>{{</w:t>
      </w:r>
      <w:r w:rsidR="0041391E" w:rsidRPr="00BB67B8">
        <w:rPr>
          <w:sz w:val="22"/>
          <w:szCs w:val="22"/>
          <w:lang w:val="en-CA"/>
        </w:rPr>
        <w:t>cfa.multiple_prs|text_merge("is the person/are the persons")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from whom I acquired the land.</w:t>
      </w:r>
    </w:p>
    <w:p w14:paraId="2F538410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31FE2C62" w14:textId="02D21B7B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current value* of the land** in my opinion is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37039F" w:rsidRPr="00BB67B8">
        <w:rPr>
          <w:sz w:val="22"/>
          <w:szCs w:val="22"/>
          <w:lang w:val="en-CA"/>
        </w:rPr>
        <w:t>land</w:t>
      </w:r>
      <w:r w:rsidR="00824A48" w:rsidRPr="00BB67B8">
        <w:rPr>
          <w:sz w:val="22"/>
          <w:szCs w:val="22"/>
          <w:lang w:val="en-CA"/>
        </w:rPr>
        <w:t>_value|money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7EF98BE2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4678469A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 “value” means the dollar amount that the land might be expected to realize if it were sold on the open market by a willing seller to a willing buyer.</w:t>
      </w:r>
    </w:p>
    <w:p w14:paraId="0F395232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** “land” includes buildings and all other improvements affixed to the land.</w:t>
      </w:r>
    </w:p>
    <w:p w14:paraId="2513103F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676310AF" w14:textId="678750EF" w:rsidR="004A0A9A" w:rsidRPr="00BB67B8" w:rsidRDefault="004A0A9A" w:rsidP="0029121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S</w:t>
      </w:r>
      <w:r w:rsidR="005A4108" w:rsidRPr="00BB67B8">
        <w:rPr>
          <w:sz w:val="22"/>
          <w:szCs w:val="22"/>
          <w:lang w:val="en-CA"/>
        </w:rPr>
        <w:t>WORN BEFORE ME</w:t>
      </w:r>
      <w:r w:rsidRPr="00BB67B8">
        <w:rPr>
          <w:sz w:val="22"/>
          <w:szCs w:val="22"/>
          <w:lang w:val="en-CA"/>
        </w:rPr>
        <w:t xml:space="preserve"> at </w:t>
      </w:r>
      <w:r w:rsidR="00250C9F" w:rsidRPr="00BB67B8">
        <w:rPr>
          <w:sz w:val="22"/>
          <w:szCs w:val="22"/>
          <w:lang w:val="en-CA"/>
        </w:rPr>
        <w:t>{{</w:t>
      </w:r>
      <w:r w:rsidR="00824A48" w:rsidRPr="00BB67B8">
        <w:rPr>
          <w:sz w:val="22"/>
          <w:szCs w:val="22"/>
          <w:lang w:val="en-CA"/>
        </w:rPr>
        <w:t>office.city</w:t>
      </w:r>
      <w:r w:rsidR="00250C9F" w:rsidRPr="00BB67B8">
        <w:rPr>
          <w:sz w:val="22"/>
          <w:szCs w:val="22"/>
          <w:lang w:val="en-CA"/>
        </w:rPr>
        <w:t>}}</w:t>
      </w:r>
      <w:r w:rsidR="00824A48" w:rsidRPr="00BB67B8">
        <w:rPr>
          <w:sz w:val="22"/>
          <w:szCs w:val="22"/>
          <w:lang w:val="en-CA"/>
        </w:rPr>
        <w:t xml:space="preserve">, </w:t>
      </w:r>
      <w:r w:rsidR="00250C9F" w:rsidRPr="00BB67B8">
        <w:rPr>
          <w:sz w:val="22"/>
          <w:szCs w:val="22"/>
          <w:lang w:val="en-CA"/>
        </w:rPr>
        <w:t>{{</w:t>
      </w:r>
      <w:r w:rsidR="00824A48" w:rsidRPr="00BB67B8">
        <w:rPr>
          <w:sz w:val="22"/>
          <w:szCs w:val="22"/>
          <w:lang w:val="en-CA"/>
        </w:rPr>
        <w:t>office.province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on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824A48" w:rsidRPr="00BB67B8">
        <w:rPr>
          <w:sz w:val="22"/>
          <w:szCs w:val="22"/>
          <w:lang w:val="en-CA"/>
        </w:rPr>
        <w:t>signing_date|signing_date(</w:t>
      </w:r>
      <w:r w:rsidR="005A042B" w:rsidRPr="00BB67B8">
        <w:rPr>
          <w:sz w:val="22"/>
          <w:szCs w:val="22"/>
          <w:lang w:val="en-CA"/>
        </w:rPr>
        <w:t>transfer.</w:t>
      </w:r>
      <w:r w:rsidR="007126C8" w:rsidRPr="00BB67B8">
        <w:rPr>
          <w:sz w:val="22"/>
          <w:szCs w:val="22"/>
          <w:lang w:val="en-CA"/>
        </w:rPr>
        <w:t>other_date</w:t>
      </w:r>
      <w:r w:rsidR="00824A48" w:rsidRPr="00BB67B8">
        <w:rPr>
          <w:sz w:val="22"/>
          <w:szCs w:val="22"/>
          <w:lang w:val="en-CA"/>
        </w:rPr>
        <w:t>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074A6D91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4D5A1610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918"/>
        <w:gridCol w:w="269"/>
        <w:gridCol w:w="5143"/>
      </w:tblGrid>
      <w:tr w:rsidR="004A0A9A" w:rsidRPr="00BB67B8" w14:paraId="471C40F8" w14:textId="77777777" w:rsidTr="00747848">
        <w:trPr>
          <w:trHeight w:val="260"/>
        </w:trPr>
        <w:tc>
          <w:tcPr>
            <w:tcW w:w="4918" w:type="dxa"/>
            <w:tcBorders>
              <w:top w:val="single" w:sz="4" w:space="0" w:color="auto"/>
            </w:tcBorders>
          </w:tcPr>
          <w:p w14:paraId="140D3B1B" w14:textId="03AF2934" w:rsidR="004A0A9A" w:rsidRPr="00BB67B8" w:rsidRDefault="00987955" w:rsidP="001703E4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A Commissioner for Oaths in and for Alberta</w:t>
            </w:r>
          </w:p>
        </w:tc>
        <w:tc>
          <w:tcPr>
            <w:tcW w:w="269" w:type="dxa"/>
          </w:tcPr>
          <w:p w14:paraId="5AA145BC" w14:textId="77777777" w:rsidR="004A0A9A" w:rsidRPr="00BB67B8" w:rsidRDefault="004A0A9A" w:rsidP="003D48A7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143" w:type="dxa"/>
            <w:tcBorders>
              <w:top w:val="single" w:sz="4" w:space="0" w:color="auto"/>
            </w:tcBorders>
          </w:tcPr>
          <w:p w14:paraId="77FD2FB6" w14:textId="15FBCACF" w:rsidR="004A0A9A" w:rsidRPr="00BB67B8" w:rsidRDefault="00250C9F" w:rsidP="003D48A7">
            <w:pPr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 w:rsidR="005A042B" w:rsidRPr="00BB67B8">
              <w:rPr>
                <w:sz w:val="22"/>
                <w:szCs w:val="22"/>
                <w:lang w:val="en-CA"/>
              </w:rPr>
              <w:t>transfer.</w:t>
            </w:r>
            <w:r w:rsidR="00747848" w:rsidRPr="00BB67B8">
              <w:rPr>
                <w:sz w:val="22"/>
                <w:szCs w:val="22"/>
                <w:lang w:val="en-CA"/>
              </w:rPr>
              <w:t>beneficiary</w:t>
            </w:r>
            <w:r w:rsidRPr="00BB67B8">
              <w:rPr>
                <w:sz w:val="22"/>
                <w:szCs w:val="22"/>
                <w:lang w:val="en-CA"/>
              </w:rPr>
              <w:t>}}</w:t>
            </w:r>
          </w:p>
        </w:tc>
      </w:tr>
    </w:tbl>
    <w:p w14:paraId="21F53AA5" w14:textId="2B703B50" w:rsidR="004A0A9A" w:rsidRPr="00BB67B8" w:rsidRDefault="00250C9F" w:rsidP="0029121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067D90" w:rsidRPr="00BB67B8">
        <w:rPr>
          <w:sz w:val="22"/>
          <w:szCs w:val="22"/>
          <w:lang w:val="en-CA"/>
        </w:rPr>
        <w:t xml:space="preserve">p elif </w:t>
      </w:r>
      <w:r w:rsidR="005A042B" w:rsidRPr="00BB67B8">
        <w:rPr>
          <w:sz w:val="22"/>
          <w:szCs w:val="22"/>
          <w:lang w:val="en-CA"/>
        </w:rPr>
        <w:t>transfer.pr_transfer_to</w:t>
      </w:r>
      <w:r w:rsidR="00067D90" w:rsidRPr="00BB67B8">
        <w:rPr>
          <w:sz w:val="22"/>
          <w:szCs w:val="22"/>
          <w:lang w:val="en-CA"/>
        </w:rPr>
        <w:t xml:space="preserve"> == “Multiple Beneficiaries” </w:t>
      </w:r>
      <w:r w:rsidRPr="00BB67B8">
        <w:rPr>
          <w:sz w:val="22"/>
          <w:szCs w:val="22"/>
          <w:lang w:val="en-CA"/>
        </w:rPr>
        <w:t>%}</w:t>
      </w:r>
    </w:p>
    <w:p w14:paraId="57D78988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02C40C17" w14:textId="5728CE1E" w:rsidR="004A0A9A" w:rsidRPr="00BB67B8" w:rsidRDefault="004A0A9A" w:rsidP="0029121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We, </w:t>
      </w:r>
      <w:r w:rsidR="00250C9F" w:rsidRPr="00BB67B8">
        <w:rPr>
          <w:sz w:val="22"/>
          <w:szCs w:val="22"/>
          <w:lang w:val="en-CA"/>
        </w:rPr>
        <w:t>{{</w:t>
      </w:r>
      <w:r w:rsidR="00976755" w:rsidRPr="00BB67B8">
        <w:rPr>
          <w:sz w:val="22"/>
          <w:szCs w:val="22"/>
          <w:lang w:val="en-CA"/>
        </w:rPr>
        <w:t>ben_names_and_addresses_list</w:t>
      </w:r>
      <w:r w:rsidR="00250C9F" w:rsidRPr="00BB67B8">
        <w:rPr>
          <w:sz w:val="22"/>
          <w:szCs w:val="22"/>
          <w:lang w:val="en-CA"/>
        </w:rPr>
        <w:t>}}</w:t>
      </w:r>
      <w:r w:rsidR="00665AB6" w:rsidRPr="00BB67B8">
        <w:rPr>
          <w:sz w:val="22"/>
          <w:szCs w:val="22"/>
          <w:lang w:val="en-CA"/>
        </w:rPr>
        <w:t xml:space="preserve"> </w:t>
      </w:r>
      <w:r w:rsidRPr="00BB67B8">
        <w:rPr>
          <w:sz w:val="22"/>
          <w:szCs w:val="22"/>
          <w:lang w:val="en-CA"/>
        </w:rPr>
        <w:t>make oath and say that:</w:t>
      </w:r>
    </w:p>
    <w:p w14:paraId="36106E20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2F5D9C11" w14:textId="77777777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We are the Transferees named in the within instrument and we know the lands therein described.</w:t>
      </w:r>
    </w:p>
    <w:p w14:paraId="35390BDF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68893FBA" w14:textId="77777777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We know the circumstances of the transfer and the true consideration paid by us is as follows:</w:t>
      </w:r>
    </w:p>
    <w:p w14:paraId="745EBAFA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7138050C" w14:textId="77777777" w:rsidR="004A0A9A" w:rsidRPr="00BB67B8" w:rsidRDefault="004A0A9A" w:rsidP="00291215">
      <w:pPr>
        <w:ind w:left="72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Settlement of Estate</w:t>
      </w:r>
    </w:p>
    <w:p w14:paraId="0D26A3DC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1E68E433" w14:textId="79033846" w:rsidR="004A0A9A" w:rsidRPr="00BB67B8" w:rsidRDefault="0041391E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</w:t>
      </w:r>
      <w:r w:rsidR="00250C9F" w:rsidRPr="00BB67B8">
        <w:rPr>
          <w:sz w:val="22"/>
          <w:szCs w:val="22"/>
          <w:lang w:val="en-CA"/>
        </w:rPr>
        <w:t>{{</w:t>
      </w:r>
      <w:r w:rsidRPr="00BB67B8">
        <w:rPr>
          <w:sz w:val="22"/>
          <w:szCs w:val="22"/>
          <w:lang w:val="en-CA"/>
        </w:rPr>
        <w:t>cfa.multiple_prs|text_merge("Transferor/Transferors")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named in the transfer </w:t>
      </w:r>
      <w:r w:rsidR="00250C9F" w:rsidRPr="00BB67B8">
        <w:rPr>
          <w:sz w:val="22"/>
          <w:szCs w:val="22"/>
          <w:lang w:val="en-CA"/>
        </w:rPr>
        <w:t>{{</w:t>
      </w:r>
      <w:r w:rsidRPr="00BB67B8">
        <w:rPr>
          <w:sz w:val="22"/>
          <w:szCs w:val="22"/>
          <w:lang w:val="en-CA"/>
        </w:rPr>
        <w:t>cfa.multiple_prs|text_merge("is the person/are the persons")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from whom I acquired the land</w:t>
      </w:r>
      <w:r w:rsidR="004A0A9A" w:rsidRPr="00BB67B8">
        <w:rPr>
          <w:sz w:val="22"/>
          <w:szCs w:val="22"/>
          <w:lang w:val="en-CA"/>
        </w:rPr>
        <w:t>.</w:t>
      </w:r>
    </w:p>
    <w:p w14:paraId="390731A0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64078A55" w14:textId="1C176E38" w:rsidR="004A0A9A" w:rsidRPr="00BB67B8" w:rsidRDefault="004A0A9A" w:rsidP="005A4108">
      <w:pPr>
        <w:numPr>
          <w:ilvl w:val="0"/>
          <w:numId w:val="10"/>
        </w:numPr>
        <w:ind w:hanging="720"/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 xml:space="preserve">The current value* of the land** in our opinion is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37039F" w:rsidRPr="00BB67B8">
        <w:rPr>
          <w:sz w:val="22"/>
          <w:szCs w:val="22"/>
          <w:lang w:val="en-CA"/>
        </w:rPr>
        <w:t>land</w:t>
      </w:r>
      <w:r w:rsidR="00824A48" w:rsidRPr="00BB67B8">
        <w:rPr>
          <w:sz w:val="22"/>
          <w:szCs w:val="22"/>
          <w:lang w:val="en-CA"/>
        </w:rPr>
        <w:t>_value|money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1052DC76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55E05ED3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 “value” means the dollar amount that the land might be expected to realize if it were sold on the open market by a willing seller to a willing buyer.</w:t>
      </w:r>
    </w:p>
    <w:p w14:paraId="1BA2BB31" w14:textId="77777777" w:rsidR="004A0A9A" w:rsidRPr="00BB67B8" w:rsidRDefault="004A0A9A" w:rsidP="005A4108">
      <w:pPr>
        <w:jc w:val="both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** “land” includes buildings and all other improvements affixed to the land.</w:t>
      </w:r>
    </w:p>
    <w:p w14:paraId="4CF407EA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48E06FED" w14:textId="2860E316" w:rsidR="004A0A9A" w:rsidRPr="00BB67B8" w:rsidRDefault="004A0A9A" w:rsidP="0029121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lastRenderedPageBreak/>
        <w:t>S</w:t>
      </w:r>
      <w:r w:rsidR="005A4108" w:rsidRPr="00BB67B8">
        <w:rPr>
          <w:sz w:val="22"/>
          <w:szCs w:val="22"/>
          <w:lang w:val="en-CA"/>
        </w:rPr>
        <w:t>WORN BEFORE ME</w:t>
      </w:r>
      <w:r w:rsidRPr="00BB67B8">
        <w:rPr>
          <w:sz w:val="22"/>
          <w:szCs w:val="22"/>
          <w:lang w:val="en-CA"/>
        </w:rPr>
        <w:t xml:space="preserve"> at </w:t>
      </w:r>
      <w:r w:rsidR="00250C9F" w:rsidRPr="00BB67B8">
        <w:rPr>
          <w:sz w:val="22"/>
          <w:szCs w:val="22"/>
          <w:lang w:val="en-CA"/>
        </w:rPr>
        <w:t>{{</w:t>
      </w:r>
      <w:r w:rsidR="00824A48" w:rsidRPr="00BB67B8">
        <w:rPr>
          <w:sz w:val="22"/>
          <w:szCs w:val="22"/>
          <w:lang w:val="en-CA"/>
        </w:rPr>
        <w:t>office.city</w:t>
      </w:r>
      <w:r w:rsidR="00250C9F" w:rsidRPr="00BB67B8">
        <w:rPr>
          <w:sz w:val="22"/>
          <w:szCs w:val="22"/>
          <w:lang w:val="en-CA"/>
        </w:rPr>
        <w:t>}}</w:t>
      </w:r>
      <w:r w:rsidR="00824A48" w:rsidRPr="00BB67B8">
        <w:rPr>
          <w:sz w:val="22"/>
          <w:szCs w:val="22"/>
          <w:lang w:val="en-CA"/>
        </w:rPr>
        <w:t xml:space="preserve">, </w:t>
      </w:r>
      <w:r w:rsidR="00250C9F" w:rsidRPr="00BB67B8">
        <w:rPr>
          <w:sz w:val="22"/>
          <w:szCs w:val="22"/>
          <w:lang w:val="en-CA"/>
        </w:rPr>
        <w:t>{{</w:t>
      </w:r>
      <w:r w:rsidR="00824A48" w:rsidRPr="00BB67B8">
        <w:rPr>
          <w:sz w:val="22"/>
          <w:szCs w:val="22"/>
          <w:lang w:val="en-CA"/>
        </w:rPr>
        <w:t>office.province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 xml:space="preserve"> on </w:t>
      </w:r>
      <w:r w:rsidR="00250C9F" w:rsidRPr="00BB67B8">
        <w:rPr>
          <w:sz w:val="22"/>
          <w:szCs w:val="22"/>
          <w:lang w:val="en-CA"/>
        </w:rPr>
        <w:t>{{</w:t>
      </w:r>
      <w:r w:rsidR="005A042B" w:rsidRPr="00BB67B8">
        <w:rPr>
          <w:sz w:val="22"/>
          <w:szCs w:val="22"/>
          <w:lang w:val="en-CA"/>
        </w:rPr>
        <w:t>transfer.</w:t>
      </w:r>
      <w:r w:rsidR="00824A48" w:rsidRPr="00BB67B8">
        <w:rPr>
          <w:sz w:val="22"/>
          <w:szCs w:val="22"/>
          <w:lang w:val="en-CA"/>
        </w:rPr>
        <w:t>signing_date|signing_date(</w:t>
      </w:r>
      <w:r w:rsidR="005A042B" w:rsidRPr="00BB67B8">
        <w:rPr>
          <w:sz w:val="22"/>
          <w:szCs w:val="22"/>
          <w:lang w:val="en-CA"/>
        </w:rPr>
        <w:t>transfer.</w:t>
      </w:r>
      <w:r w:rsidR="007126C8" w:rsidRPr="00BB67B8">
        <w:rPr>
          <w:sz w:val="22"/>
          <w:szCs w:val="22"/>
          <w:lang w:val="en-CA"/>
        </w:rPr>
        <w:t>other_date</w:t>
      </w:r>
      <w:r w:rsidR="00824A48" w:rsidRPr="00BB67B8">
        <w:rPr>
          <w:sz w:val="22"/>
          <w:szCs w:val="22"/>
          <w:lang w:val="en-CA"/>
        </w:rPr>
        <w:t>)</w:t>
      </w:r>
      <w:r w:rsidR="00250C9F" w:rsidRPr="00BB67B8">
        <w:rPr>
          <w:sz w:val="22"/>
          <w:szCs w:val="22"/>
          <w:lang w:val="en-CA"/>
        </w:rPr>
        <w:t>}}</w:t>
      </w:r>
      <w:r w:rsidRPr="00BB67B8">
        <w:rPr>
          <w:sz w:val="22"/>
          <w:szCs w:val="22"/>
          <w:lang w:val="en-CA"/>
        </w:rPr>
        <w:t>.</w:t>
      </w:r>
    </w:p>
    <w:p w14:paraId="6532C1B8" w14:textId="1AEC2B87" w:rsidR="004A0A9A" w:rsidRPr="00BB67B8" w:rsidRDefault="00250C9F" w:rsidP="00291215">
      <w:pPr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5E0B54" w:rsidRPr="00BB67B8">
        <w:rPr>
          <w:sz w:val="22"/>
          <w:szCs w:val="22"/>
          <w:lang w:val="en-CA"/>
        </w:rPr>
        <w:t xml:space="preserve">p for ben in transfer_beneficiaries_list </w:t>
      </w:r>
      <w:r w:rsidRPr="00BB67B8">
        <w:rPr>
          <w:sz w:val="22"/>
          <w:szCs w:val="22"/>
          <w:lang w:val="en-CA"/>
        </w:rPr>
        <w:t>%}</w:t>
      </w:r>
    </w:p>
    <w:p w14:paraId="67EF50D1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p w14:paraId="62FC5DB5" w14:textId="77777777" w:rsidR="004A0A9A" w:rsidRPr="00BB67B8" w:rsidRDefault="004A0A9A" w:rsidP="00291215">
      <w:pPr>
        <w:rPr>
          <w:sz w:val="22"/>
          <w:szCs w:val="22"/>
          <w:lang w:val="en-C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968"/>
        <w:gridCol w:w="270"/>
        <w:gridCol w:w="5202"/>
      </w:tblGrid>
      <w:tr w:rsidR="004A0A9A" w:rsidRPr="00BB67B8" w14:paraId="616A0FDE" w14:textId="77777777">
        <w:tc>
          <w:tcPr>
            <w:tcW w:w="4968" w:type="dxa"/>
            <w:tcBorders>
              <w:top w:val="single" w:sz="4" w:space="0" w:color="auto"/>
            </w:tcBorders>
          </w:tcPr>
          <w:p w14:paraId="06A3C54B" w14:textId="49AAF7B5" w:rsidR="004A0A9A" w:rsidRPr="00BB67B8" w:rsidRDefault="00987955" w:rsidP="001703E4">
            <w:pPr>
              <w:tabs>
                <w:tab w:val="left" w:pos="930"/>
              </w:tabs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A Commissioner for Oaths in and for Alberta</w:t>
            </w:r>
          </w:p>
        </w:tc>
        <w:tc>
          <w:tcPr>
            <w:tcW w:w="270" w:type="dxa"/>
          </w:tcPr>
          <w:p w14:paraId="53D48E3C" w14:textId="77777777" w:rsidR="004A0A9A" w:rsidRPr="00BB67B8" w:rsidRDefault="004A0A9A" w:rsidP="003D48A7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202" w:type="dxa"/>
            <w:tcBorders>
              <w:top w:val="single" w:sz="4" w:space="0" w:color="auto"/>
            </w:tcBorders>
          </w:tcPr>
          <w:p w14:paraId="1C617249" w14:textId="690A0469" w:rsidR="004A0A9A" w:rsidRPr="00BB67B8" w:rsidRDefault="00250C9F" w:rsidP="003D48A7">
            <w:pPr>
              <w:rPr>
                <w:sz w:val="22"/>
                <w:szCs w:val="22"/>
                <w:lang w:val="en-CA"/>
              </w:rPr>
            </w:pPr>
            <w:r w:rsidRPr="00BB67B8">
              <w:rPr>
                <w:sz w:val="22"/>
                <w:szCs w:val="22"/>
                <w:lang w:val="en-CA"/>
              </w:rPr>
              <w:t>{{</w:t>
            </w:r>
            <w:r w:rsidR="005E0B54" w:rsidRPr="00BB67B8">
              <w:rPr>
                <w:sz w:val="22"/>
                <w:szCs w:val="22"/>
                <w:lang w:val="en-CA"/>
              </w:rPr>
              <w:t>ben.name</w:t>
            </w:r>
            <w:r w:rsidRPr="00BB67B8">
              <w:rPr>
                <w:sz w:val="22"/>
                <w:szCs w:val="22"/>
                <w:lang w:val="en-CA"/>
              </w:rPr>
              <w:t>}}</w:t>
            </w:r>
          </w:p>
        </w:tc>
      </w:tr>
    </w:tbl>
    <w:p w14:paraId="4DD26D97" w14:textId="71580DCA" w:rsidR="00067D90" w:rsidRPr="00BB67B8" w:rsidRDefault="00250C9F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5E0B54" w:rsidRPr="00BB67B8">
        <w:rPr>
          <w:sz w:val="22"/>
          <w:szCs w:val="22"/>
          <w:lang w:val="en-CA"/>
        </w:rPr>
        <w:t xml:space="preserve">p endfor </w:t>
      </w:r>
      <w:r w:rsidRPr="00BB67B8">
        <w:rPr>
          <w:sz w:val="22"/>
          <w:szCs w:val="22"/>
          <w:lang w:val="en-CA"/>
        </w:rPr>
        <w:t>%}</w:t>
      </w:r>
    </w:p>
    <w:p w14:paraId="3CEF9E13" w14:textId="19758B00" w:rsidR="004A0A9A" w:rsidRPr="00797304" w:rsidRDefault="00250C9F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  <w:r w:rsidRPr="00BB67B8">
        <w:rPr>
          <w:sz w:val="22"/>
          <w:szCs w:val="22"/>
          <w:lang w:val="en-CA"/>
        </w:rPr>
        <w:t>{%</w:t>
      </w:r>
      <w:r w:rsidR="00067D90" w:rsidRPr="00BB67B8">
        <w:rPr>
          <w:sz w:val="22"/>
          <w:szCs w:val="22"/>
          <w:lang w:val="en-CA"/>
        </w:rPr>
        <w:t xml:space="preserve">p endif </w:t>
      </w:r>
      <w:r w:rsidRPr="00BB67B8">
        <w:rPr>
          <w:sz w:val="22"/>
          <w:szCs w:val="22"/>
          <w:lang w:val="en-CA"/>
        </w:rPr>
        <w:t>%}</w:t>
      </w:r>
    </w:p>
    <w:p w14:paraId="23F7DE2C" w14:textId="7712F2E1" w:rsidR="005E0B54" w:rsidRPr="00797304" w:rsidRDefault="005E0B54" w:rsidP="00117EF7">
      <w:pPr>
        <w:widowControl w:val="0"/>
        <w:autoSpaceDE w:val="0"/>
        <w:autoSpaceDN w:val="0"/>
        <w:adjustRightInd w:val="0"/>
        <w:rPr>
          <w:sz w:val="22"/>
          <w:szCs w:val="22"/>
          <w:lang w:val="en-CA"/>
        </w:rPr>
      </w:pPr>
    </w:p>
    <w:sectPr w:rsidR="005E0B54" w:rsidRPr="00797304" w:rsidSect="001162DE">
      <w:headerReference w:type="default" r:id="rId8"/>
      <w:pgSz w:w="12240" w:h="15840" w:code="1"/>
      <w:pgMar w:top="1440" w:right="1008" w:bottom="1440" w:left="1008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AC0C8" w14:textId="77777777" w:rsidR="009C23B3" w:rsidRDefault="009C23B3">
      <w:r>
        <w:separator/>
      </w:r>
    </w:p>
  </w:endnote>
  <w:endnote w:type="continuationSeparator" w:id="0">
    <w:p w14:paraId="3D2BA6A7" w14:textId="77777777" w:rsidR="009C23B3" w:rsidRDefault="009C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6095E" w14:textId="77777777" w:rsidR="009C23B3" w:rsidRDefault="009C23B3">
      <w:r>
        <w:separator/>
      </w:r>
    </w:p>
  </w:footnote>
  <w:footnote w:type="continuationSeparator" w:id="0">
    <w:p w14:paraId="5720E715" w14:textId="77777777" w:rsidR="009C23B3" w:rsidRDefault="009C2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7C694" w14:textId="77777777" w:rsidR="004A0A9A" w:rsidRPr="008005FE" w:rsidRDefault="004A0A9A" w:rsidP="00910C17">
    <w:pPr>
      <w:pStyle w:val="Header"/>
      <w:tabs>
        <w:tab w:val="clear" w:pos="4320"/>
        <w:tab w:val="clear" w:pos="8640"/>
      </w:tabs>
      <w:jc w:val="right"/>
      <w:rPr>
        <w:sz w:val="22"/>
        <w:szCs w:val="22"/>
      </w:rPr>
    </w:pPr>
    <w:r w:rsidRPr="008005FE">
      <w:rPr>
        <w:sz w:val="22"/>
        <w:szCs w:val="22"/>
      </w:rPr>
      <w:t xml:space="preserve">Page </w:t>
    </w:r>
    <w:r w:rsidR="000F1F26" w:rsidRPr="008005FE">
      <w:rPr>
        <w:sz w:val="22"/>
        <w:szCs w:val="22"/>
      </w:rPr>
      <w:fldChar w:fldCharType="begin"/>
    </w:r>
    <w:r w:rsidR="000F1F26" w:rsidRPr="008005FE">
      <w:rPr>
        <w:sz w:val="22"/>
        <w:szCs w:val="22"/>
      </w:rPr>
      <w:instrText xml:space="preserve"> PAGE </w:instrText>
    </w:r>
    <w:r w:rsidR="000F1F26" w:rsidRPr="008005FE">
      <w:rPr>
        <w:sz w:val="22"/>
        <w:szCs w:val="22"/>
      </w:rPr>
      <w:fldChar w:fldCharType="separate"/>
    </w:r>
    <w:r w:rsidR="008471A4">
      <w:rPr>
        <w:noProof/>
        <w:sz w:val="22"/>
        <w:szCs w:val="22"/>
      </w:rPr>
      <w:t>4</w:t>
    </w:r>
    <w:r w:rsidR="000F1F26" w:rsidRPr="008005FE">
      <w:rPr>
        <w:sz w:val="22"/>
        <w:szCs w:val="22"/>
      </w:rPr>
      <w:fldChar w:fldCharType="end"/>
    </w:r>
    <w:r w:rsidRPr="008005FE">
      <w:rPr>
        <w:sz w:val="22"/>
        <w:szCs w:val="22"/>
      </w:rPr>
      <w:t xml:space="preserve"> of </w:t>
    </w:r>
    <w:r w:rsidR="000F1F26" w:rsidRPr="008005FE">
      <w:rPr>
        <w:sz w:val="22"/>
        <w:szCs w:val="22"/>
      </w:rPr>
      <w:fldChar w:fldCharType="begin"/>
    </w:r>
    <w:r w:rsidR="000F1F26" w:rsidRPr="008005FE">
      <w:rPr>
        <w:sz w:val="22"/>
        <w:szCs w:val="22"/>
      </w:rPr>
      <w:instrText xml:space="preserve"> NUMPAGES </w:instrText>
    </w:r>
    <w:r w:rsidR="000F1F26" w:rsidRPr="008005FE">
      <w:rPr>
        <w:sz w:val="22"/>
        <w:szCs w:val="22"/>
      </w:rPr>
      <w:fldChar w:fldCharType="separate"/>
    </w:r>
    <w:r w:rsidR="008471A4">
      <w:rPr>
        <w:noProof/>
        <w:sz w:val="22"/>
        <w:szCs w:val="22"/>
      </w:rPr>
      <w:t>8</w:t>
    </w:r>
    <w:r w:rsidR="000F1F26" w:rsidRPr="008005FE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FA0"/>
    <w:multiLevelType w:val="hybridMultilevel"/>
    <w:tmpl w:val="7C625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979CF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0A5CEC"/>
    <w:multiLevelType w:val="hybridMultilevel"/>
    <w:tmpl w:val="2682C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509E7"/>
    <w:multiLevelType w:val="hybridMultilevel"/>
    <w:tmpl w:val="38B62A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D54AC3"/>
    <w:multiLevelType w:val="hybridMultilevel"/>
    <w:tmpl w:val="99DACB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122075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F4706E"/>
    <w:multiLevelType w:val="hybridMultilevel"/>
    <w:tmpl w:val="047EB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8530EE"/>
    <w:multiLevelType w:val="multilevel"/>
    <w:tmpl w:val="4B2A0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53DA1DF9"/>
    <w:multiLevelType w:val="hybridMultilevel"/>
    <w:tmpl w:val="195C4162"/>
    <w:lvl w:ilvl="0" w:tplc="E4D43A30">
      <w:start w:val="2"/>
      <w:numFmt w:val="upperLetter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2F2DC0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674C1821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45337C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45"/>
    <w:rsid w:val="00014127"/>
    <w:rsid w:val="00016B0F"/>
    <w:rsid w:val="00023275"/>
    <w:rsid w:val="00023BAB"/>
    <w:rsid w:val="00055521"/>
    <w:rsid w:val="00067D90"/>
    <w:rsid w:val="000740D0"/>
    <w:rsid w:val="000853DE"/>
    <w:rsid w:val="00090295"/>
    <w:rsid w:val="000A139E"/>
    <w:rsid w:val="000A4F4F"/>
    <w:rsid w:val="000C7487"/>
    <w:rsid w:val="000F1564"/>
    <w:rsid w:val="000F1938"/>
    <w:rsid w:val="000F1F26"/>
    <w:rsid w:val="00101A92"/>
    <w:rsid w:val="00103AF3"/>
    <w:rsid w:val="001063CF"/>
    <w:rsid w:val="001162DE"/>
    <w:rsid w:val="00117EF7"/>
    <w:rsid w:val="00131B9C"/>
    <w:rsid w:val="00135834"/>
    <w:rsid w:val="00153073"/>
    <w:rsid w:val="00156E9D"/>
    <w:rsid w:val="001703E4"/>
    <w:rsid w:val="00194FD1"/>
    <w:rsid w:val="001A3677"/>
    <w:rsid w:val="001C0B76"/>
    <w:rsid w:val="001C6E57"/>
    <w:rsid w:val="001E374C"/>
    <w:rsid w:val="001F5AD4"/>
    <w:rsid w:val="00211E14"/>
    <w:rsid w:val="00222828"/>
    <w:rsid w:val="00225EDB"/>
    <w:rsid w:val="00231889"/>
    <w:rsid w:val="0023291C"/>
    <w:rsid w:val="00250C9F"/>
    <w:rsid w:val="002522BB"/>
    <w:rsid w:val="00262863"/>
    <w:rsid w:val="00290E43"/>
    <w:rsid w:val="00291215"/>
    <w:rsid w:val="002967B2"/>
    <w:rsid w:val="002A4B90"/>
    <w:rsid w:val="002B7460"/>
    <w:rsid w:val="002C0682"/>
    <w:rsid w:val="002C7266"/>
    <w:rsid w:val="002D2854"/>
    <w:rsid w:val="002D46EB"/>
    <w:rsid w:val="002E04C3"/>
    <w:rsid w:val="002E3955"/>
    <w:rsid w:val="002F2D46"/>
    <w:rsid w:val="002F6BDE"/>
    <w:rsid w:val="00302780"/>
    <w:rsid w:val="00315224"/>
    <w:rsid w:val="00317C8C"/>
    <w:rsid w:val="0032781E"/>
    <w:rsid w:val="00333C3A"/>
    <w:rsid w:val="0034726A"/>
    <w:rsid w:val="003579A2"/>
    <w:rsid w:val="0036304B"/>
    <w:rsid w:val="0037039F"/>
    <w:rsid w:val="00393275"/>
    <w:rsid w:val="00395CC2"/>
    <w:rsid w:val="003A08AE"/>
    <w:rsid w:val="003A2BDF"/>
    <w:rsid w:val="003A740A"/>
    <w:rsid w:val="003C7E47"/>
    <w:rsid w:val="003D48A7"/>
    <w:rsid w:val="003E483D"/>
    <w:rsid w:val="004075DA"/>
    <w:rsid w:val="0041391E"/>
    <w:rsid w:val="004202D9"/>
    <w:rsid w:val="004210CE"/>
    <w:rsid w:val="00427B26"/>
    <w:rsid w:val="00456CB3"/>
    <w:rsid w:val="00460816"/>
    <w:rsid w:val="00485D67"/>
    <w:rsid w:val="004949B1"/>
    <w:rsid w:val="004A0A9A"/>
    <w:rsid w:val="004B3C07"/>
    <w:rsid w:val="004F5F34"/>
    <w:rsid w:val="00504835"/>
    <w:rsid w:val="005203A1"/>
    <w:rsid w:val="00520673"/>
    <w:rsid w:val="00535CD3"/>
    <w:rsid w:val="005370B5"/>
    <w:rsid w:val="005872E3"/>
    <w:rsid w:val="0059174C"/>
    <w:rsid w:val="005A00B0"/>
    <w:rsid w:val="005A042B"/>
    <w:rsid w:val="005A4108"/>
    <w:rsid w:val="005C5820"/>
    <w:rsid w:val="005D2803"/>
    <w:rsid w:val="005D2881"/>
    <w:rsid w:val="005E0B54"/>
    <w:rsid w:val="005F227B"/>
    <w:rsid w:val="005F273C"/>
    <w:rsid w:val="005F56B8"/>
    <w:rsid w:val="005F6A8E"/>
    <w:rsid w:val="00603322"/>
    <w:rsid w:val="00616A73"/>
    <w:rsid w:val="006269BD"/>
    <w:rsid w:val="00643DFB"/>
    <w:rsid w:val="006470DE"/>
    <w:rsid w:val="0064776F"/>
    <w:rsid w:val="006509CE"/>
    <w:rsid w:val="00653560"/>
    <w:rsid w:val="00665AB6"/>
    <w:rsid w:val="00666378"/>
    <w:rsid w:val="006724CD"/>
    <w:rsid w:val="006769A1"/>
    <w:rsid w:val="006A2B7A"/>
    <w:rsid w:val="006C24A6"/>
    <w:rsid w:val="006E0020"/>
    <w:rsid w:val="006F0DA7"/>
    <w:rsid w:val="00706821"/>
    <w:rsid w:val="00710029"/>
    <w:rsid w:val="007107FD"/>
    <w:rsid w:val="007126C8"/>
    <w:rsid w:val="00720B11"/>
    <w:rsid w:val="007275DB"/>
    <w:rsid w:val="00747848"/>
    <w:rsid w:val="00750D40"/>
    <w:rsid w:val="00770B05"/>
    <w:rsid w:val="007752E2"/>
    <w:rsid w:val="0078036D"/>
    <w:rsid w:val="007814C2"/>
    <w:rsid w:val="00783B3C"/>
    <w:rsid w:val="00797304"/>
    <w:rsid w:val="007B6820"/>
    <w:rsid w:val="007D3DE0"/>
    <w:rsid w:val="007D7157"/>
    <w:rsid w:val="007E20EA"/>
    <w:rsid w:val="008005FE"/>
    <w:rsid w:val="00805BC8"/>
    <w:rsid w:val="0080799E"/>
    <w:rsid w:val="0082389D"/>
    <w:rsid w:val="00824A48"/>
    <w:rsid w:val="00836791"/>
    <w:rsid w:val="008471A4"/>
    <w:rsid w:val="00850B59"/>
    <w:rsid w:val="008565DE"/>
    <w:rsid w:val="008572E7"/>
    <w:rsid w:val="0086063D"/>
    <w:rsid w:val="00863DD8"/>
    <w:rsid w:val="00870E1B"/>
    <w:rsid w:val="008929FD"/>
    <w:rsid w:val="00893466"/>
    <w:rsid w:val="008C1865"/>
    <w:rsid w:val="008C2406"/>
    <w:rsid w:val="008D6A42"/>
    <w:rsid w:val="008F661B"/>
    <w:rsid w:val="00904527"/>
    <w:rsid w:val="00910C17"/>
    <w:rsid w:val="00916DA8"/>
    <w:rsid w:val="009178E2"/>
    <w:rsid w:val="009248DA"/>
    <w:rsid w:val="00937E59"/>
    <w:rsid w:val="0094413B"/>
    <w:rsid w:val="00970FED"/>
    <w:rsid w:val="00975363"/>
    <w:rsid w:val="00976755"/>
    <w:rsid w:val="00977474"/>
    <w:rsid w:val="00987955"/>
    <w:rsid w:val="00993CAB"/>
    <w:rsid w:val="009A44DB"/>
    <w:rsid w:val="009C23B3"/>
    <w:rsid w:val="009E3331"/>
    <w:rsid w:val="009F1693"/>
    <w:rsid w:val="009F2B2D"/>
    <w:rsid w:val="009F5306"/>
    <w:rsid w:val="00A06909"/>
    <w:rsid w:val="00A21B07"/>
    <w:rsid w:val="00A24EBF"/>
    <w:rsid w:val="00A40943"/>
    <w:rsid w:val="00A84A52"/>
    <w:rsid w:val="00AD2B54"/>
    <w:rsid w:val="00AD6F93"/>
    <w:rsid w:val="00B13DF0"/>
    <w:rsid w:val="00B16734"/>
    <w:rsid w:val="00B2150A"/>
    <w:rsid w:val="00B229EE"/>
    <w:rsid w:val="00B25209"/>
    <w:rsid w:val="00B26AA6"/>
    <w:rsid w:val="00B2737E"/>
    <w:rsid w:val="00B30338"/>
    <w:rsid w:val="00B42655"/>
    <w:rsid w:val="00B53745"/>
    <w:rsid w:val="00B75FF7"/>
    <w:rsid w:val="00B852DD"/>
    <w:rsid w:val="00B921E2"/>
    <w:rsid w:val="00B94E9B"/>
    <w:rsid w:val="00BA554A"/>
    <w:rsid w:val="00BA5918"/>
    <w:rsid w:val="00BA5E56"/>
    <w:rsid w:val="00BB36E4"/>
    <w:rsid w:val="00BB534D"/>
    <w:rsid w:val="00BB67B8"/>
    <w:rsid w:val="00BC5A03"/>
    <w:rsid w:val="00BC7533"/>
    <w:rsid w:val="00BF3172"/>
    <w:rsid w:val="00BF347F"/>
    <w:rsid w:val="00C1149C"/>
    <w:rsid w:val="00C1173C"/>
    <w:rsid w:val="00C162DA"/>
    <w:rsid w:val="00C319EB"/>
    <w:rsid w:val="00C347AB"/>
    <w:rsid w:val="00C34999"/>
    <w:rsid w:val="00C546B7"/>
    <w:rsid w:val="00C56809"/>
    <w:rsid w:val="00C66DEA"/>
    <w:rsid w:val="00C840D4"/>
    <w:rsid w:val="00C92DA6"/>
    <w:rsid w:val="00C94DC9"/>
    <w:rsid w:val="00C95895"/>
    <w:rsid w:val="00CB554E"/>
    <w:rsid w:val="00CB77B7"/>
    <w:rsid w:val="00CC666C"/>
    <w:rsid w:val="00CD46AC"/>
    <w:rsid w:val="00CF62F7"/>
    <w:rsid w:val="00CF71BE"/>
    <w:rsid w:val="00D04421"/>
    <w:rsid w:val="00D12F84"/>
    <w:rsid w:val="00D13B16"/>
    <w:rsid w:val="00D14E36"/>
    <w:rsid w:val="00D154A3"/>
    <w:rsid w:val="00D155B0"/>
    <w:rsid w:val="00D16906"/>
    <w:rsid w:val="00D36F27"/>
    <w:rsid w:val="00D46B49"/>
    <w:rsid w:val="00D513A1"/>
    <w:rsid w:val="00D61F44"/>
    <w:rsid w:val="00D832FC"/>
    <w:rsid w:val="00D83EE3"/>
    <w:rsid w:val="00D97AD5"/>
    <w:rsid w:val="00DA7325"/>
    <w:rsid w:val="00DB2158"/>
    <w:rsid w:val="00DB3CFF"/>
    <w:rsid w:val="00DC2329"/>
    <w:rsid w:val="00DE641B"/>
    <w:rsid w:val="00DE6973"/>
    <w:rsid w:val="00DF51E1"/>
    <w:rsid w:val="00E0013D"/>
    <w:rsid w:val="00E041DF"/>
    <w:rsid w:val="00E10F22"/>
    <w:rsid w:val="00E54E91"/>
    <w:rsid w:val="00E63E74"/>
    <w:rsid w:val="00E64C7D"/>
    <w:rsid w:val="00E703B6"/>
    <w:rsid w:val="00E93914"/>
    <w:rsid w:val="00E961E9"/>
    <w:rsid w:val="00E977DC"/>
    <w:rsid w:val="00EA7675"/>
    <w:rsid w:val="00EA76FC"/>
    <w:rsid w:val="00EC6C7B"/>
    <w:rsid w:val="00EE13C7"/>
    <w:rsid w:val="00EF2B7D"/>
    <w:rsid w:val="00EF652E"/>
    <w:rsid w:val="00F06ECD"/>
    <w:rsid w:val="00F265B4"/>
    <w:rsid w:val="00F2710F"/>
    <w:rsid w:val="00F33753"/>
    <w:rsid w:val="00F44FD5"/>
    <w:rsid w:val="00F50FE3"/>
    <w:rsid w:val="00F52AC1"/>
    <w:rsid w:val="00F5556C"/>
    <w:rsid w:val="00F74ABC"/>
    <w:rsid w:val="00F75C36"/>
    <w:rsid w:val="00F86686"/>
    <w:rsid w:val="00F90CCB"/>
    <w:rsid w:val="00F91845"/>
    <w:rsid w:val="00F9450A"/>
    <w:rsid w:val="00F97AF3"/>
    <w:rsid w:val="00FA0DB6"/>
    <w:rsid w:val="00FA44F5"/>
    <w:rsid w:val="00FA75B1"/>
    <w:rsid w:val="00FB75CC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255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AF3"/>
  </w:style>
  <w:style w:type="paragraph" w:styleId="Heading1">
    <w:name w:val="heading 1"/>
    <w:basedOn w:val="Normal"/>
    <w:next w:val="Normal"/>
    <w:link w:val="Heading1Char"/>
    <w:uiPriority w:val="99"/>
    <w:qFormat/>
    <w:rsid w:val="00F97AF3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7AF3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F97AF3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7AF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97A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7AF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F97A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7AF3"/>
    <w:rPr>
      <w:sz w:val="24"/>
      <w:szCs w:val="24"/>
    </w:rPr>
  </w:style>
  <w:style w:type="paragraph" w:customStyle="1" w:styleId="msolistparagraph0">
    <w:name w:val="msolistparagraph"/>
    <w:basedOn w:val="Normal"/>
    <w:uiPriority w:val="99"/>
    <w:rsid w:val="00535CD3"/>
    <w:pPr>
      <w:ind w:left="720"/>
    </w:pPr>
  </w:style>
  <w:style w:type="table" w:styleId="TableGrid">
    <w:name w:val="Table Grid"/>
    <w:basedOn w:val="TableNormal"/>
    <w:uiPriority w:val="99"/>
    <w:rsid w:val="00BC753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357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579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579A2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579A2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7AF3"/>
    <w:rPr>
      <w:rFonts w:ascii="Tahoma" w:hAnsi="Tahoma" w:cs="Tahoma"/>
      <w:sz w:val="16"/>
      <w:szCs w:val="16"/>
    </w:rPr>
  </w:style>
  <w:style w:type="paragraph" w:customStyle="1" w:styleId="gsinq8ptfooter">
    <w:name w:val="gsinq 8pt footer"/>
    <w:basedOn w:val="Footer"/>
    <w:qFormat/>
    <w:rsid w:val="008005FE"/>
    <w:pPr>
      <w:tabs>
        <w:tab w:val="clear" w:pos="4320"/>
        <w:tab w:val="clear" w:pos="8640"/>
        <w:tab w:val="right" w:pos="10224"/>
      </w:tabs>
    </w:pPr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8E2"/>
    <w:rPr>
      <w:b/>
      <w:bCs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AF3"/>
  </w:style>
  <w:style w:type="paragraph" w:styleId="Heading1">
    <w:name w:val="heading 1"/>
    <w:basedOn w:val="Normal"/>
    <w:next w:val="Normal"/>
    <w:link w:val="Heading1Char"/>
    <w:uiPriority w:val="99"/>
    <w:qFormat/>
    <w:rsid w:val="00F97AF3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7AF3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F97AF3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7AF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97A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7AF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F97A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7AF3"/>
    <w:rPr>
      <w:sz w:val="24"/>
      <w:szCs w:val="24"/>
    </w:rPr>
  </w:style>
  <w:style w:type="paragraph" w:customStyle="1" w:styleId="msolistparagraph0">
    <w:name w:val="msolistparagraph"/>
    <w:basedOn w:val="Normal"/>
    <w:uiPriority w:val="99"/>
    <w:rsid w:val="00535CD3"/>
    <w:pPr>
      <w:ind w:left="720"/>
    </w:pPr>
  </w:style>
  <w:style w:type="table" w:styleId="TableGrid">
    <w:name w:val="Table Grid"/>
    <w:basedOn w:val="TableNormal"/>
    <w:uiPriority w:val="99"/>
    <w:rsid w:val="00BC753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357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579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579A2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579A2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7AF3"/>
    <w:rPr>
      <w:rFonts w:ascii="Tahoma" w:hAnsi="Tahoma" w:cs="Tahoma"/>
      <w:sz w:val="16"/>
      <w:szCs w:val="16"/>
    </w:rPr>
  </w:style>
  <w:style w:type="paragraph" w:customStyle="1" w:styleId="gsinq8ptfooter">
    <w:name w:val="gsinq 8pt footer"/>
    <w:basedOn w:val="Footer"/>
    <w:qFormat/>
    <w:rsid w:val="008005FE"/>
    <w:pPr>
      <w:tabs>
        <w:tab w:val="clear" w:pos="4320"/>
        <w:tab w:val="clear" w:pos="8640"/>
        <w:tab w:val="right" w:pos="10224"/>
      </w:tabs>
    </w:pPr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8E2"/>
    <w:rPr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744</TotalTime>
  <Pages>8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of Land</vt:lpstr>
    </vt:vector>
  </TitlesOfParts>
  <Company>Granville Software Inc.</Company>
  <LinksUpToDate>false</LinksUpToDate>
  <CharactersWithSpaces>11843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of Land</dc:title>
  <dc:subject/>
  <dc:creator>Granville Software Inc.</dc:creator>
  <cp:keywords/>
  <dc:description/>
  <cp:lastModifiedBy>GSI</cp:lastModifiedBy>
  <cp:revision>121</cp:revision>
  <dcterms:created xsi:type="dcterms:W3CDTF">2019-09-17T18:27:00Z</dcterms:created>
  <dcterms:modified xsi:type="dcterms:W3CDTF">2022-05-27T20:24:00Z</dcterms:modified>
</cp:coreProperties>
</file>