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4518"/>
        <w:gridCol w:w="5922"/>
      </w:tblGrid>
      <w:tr w:rsidR="008F4A4E" w:rsidRPr="00793506" w14:paraId="7662491F" w14:textId="77777777" w:rsidTr="00A27153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6D3415A7" w14:textId="77777777" w:rsidR="008F4A4E" w:rsidRPr="00793506" w:rsidRDefault="008F4A4E" w:rsidP="00B036D4">
            <w:pPr>
              <w:pStyle w:val="Heading2"/>
              <w:spacing w:after="120"/>
              <w:rPr>
                <w:rFonts w:ascii="Arial" w:hAnsi="Arial"/>
                <w:sz w:val="22"/>
                <w:szCs w:val="22"/>
                <w:lang w:val="en-CA"/>
              </w:rPr>
            </w:pPr>
            <w:r w:rsidRPr="00793506">
              <w:rPr>
                <w:rFonts w:ascii="Arial" w:hAnsi="Arial"/>
                <w:sz w:val="22"/>
                <w:szCs w:val="22"/>
                <w:lang w:val="en-CA"/>
              </w:rPr>
              <w:t>COURT FILE NUMBER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022F948B" w14:textId="0E77BCBD" w:rsidR="008F4A4E" w:rsidRPr="00793506" w:rsidRDefault="0095230B" w:rsidP="00B036D4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{{</w:t>
            </w:r>
            <w:r w:rsidR="008F4A4E" w:rsidRPr="00793506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793506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F4A4E" w:rsidRPr="00793506" w14:paraId="41CFAFED" w14:textId="77777777" w:rsidTr="00A27153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339C260C" w14:textId="77777777" w:rsidR="008F4A4E" w:rsidRPr="00793506" w:rsidRDefault="008F4A4E" w:rsidP="00B036D4">
            <w:pPr>
              <w:pStyle w:val="Heading2"/>
              <w:spacing w:after="120"/>
              <w:rPr>
                <w:rFonts w:ascii="Arial" w:hAnsi="Arial"/>
                <w:sz w:val="22"/>
                <w:szCs w:val="22"/>
                <w:lang w:val="en-CA"/>
              </w:rPr>
            </w:pPr>
            <w:r w:rsidRPr="00793506">
              <w:rPr>
                <w:rFonts w:ascii="Arial" w:hAnsi="Arial"/>
                <w:sz w:val="22"/>
                <w:szCs w:val="22"/>
                <w:lang w:val="en-CA"/>
              </w:rPr>
              <w:t>ESTATE NAME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086C679D" w14:textId="150521E4" w:rsidR="008F4A4E" w:rsidRPr="00793506" w:rsidRDefault="0095230B" w:rsidP="00B036D4">
            <w:pPr>
              <w:tabs>
                <w:tab w:val="left" w:pos="-1440"/>
                <w:tab w:val="left" w:pos="-720"/>
                <w:tab w:val="left" w:pos="4500"/>
              </w:tabs>
              <w:suppressAutoHyphens/>
              <w:spacing w:after="120"/>
              <w:ind w:right="-360"/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{{</w:t>
            </w:r>
            <w:r w:rsidR="008F4A4E" w:rsidRPr="00793506">
              <w:rPr>
                <w:rFonts w:ascii="Arial" w:hAnsi="Arial"/>
                <w:b/>
                <w:bCs/>
                <w:sz w:val="22"/>
              </w:rPr>
              <w:t>deceased.name</w:t>
            </w:r>
            <w:r w:rsidRPr="00793506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27B34" w:rsidRPr="00793506" w14:paraId="0E1AD423" w14:textId="77777777" w:rsidTr="00A27153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52543753" w14:textId="0040F5AD" w:rsidR="00227B34" w:rsidRPr="00793506" w:rsidRDefault="00227B34" w:rsidP="00FF36CF">
            <w:pPr>
              <w:pStyle w:val="Heading2"/>
              <w:ind w:right="-108"/>
              <w:rPr>
                <w:rFonts w:ascii="Arial" w:hAnsi="Arial"/>
                <w:sz w:val="22"/>
                <w:szCs w:val="22"/>
                <w:lang w:val="en-CA"/>
              </w:rPr>
            </w:pPr>
            <w:r w:rsidRPr="00793506">
              <w:rPr>
                <w:rFonts w:ascii="Arial" w:hAnsi="Arial"/>
                <w:sz w:val="22"/>
                <w:szCs w:val="22"/>
                <w:lang w:val="en-CA"/>
              </w:rPr>
              <w:t>AND ANY OTHER NAME(S) BY WHICH KNOWN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03DB460B" w14:textId="18B0D11A" w:rsidR="00227B34" w:rsidRPr="00793506" w:rsidRDefault="00227B34" w:rsidP="00DF4BE0">
            <w:pPr>
              <w:tabs>
                <w:tab w:val="left" w:pos="-1440"/>
                <w:tab w:val="left" w:pos="-720"/>
                <w:tab w:val="left" w:pos="4500"/>
              </w:tabs>
              <w:suppressAutoHyphens/>
              <w:spacing w:after="120"/>
              <w:ind w:right="-360"/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{% if deceased.aka_name and deceased.aka_name|length &gt; 0%}{{deceased.aka_name|merge("a, b and c")}}{% else %}None{% endif %}</w:t>
            </w:r>
          </w:p>
        </w:tc>
      </w:tr>
      <w:tr w:rsidR="00227B34" w:rsidRPr="00793506" w14:paraId="0C632568" w14:textId="77777777" w:rsidTr="00A27153">
        <w:tc>
          <w:tcPr>
            <w:tcW w:w="4518" w:type="dxa"/>
            <w:tcBorders>
              <w:top w:val="nil"/>
              <w:left w:val="nil"/>
              <w:right w:val="nil"/>
            </w:tcBorders>
          </w:tcPr>
          <w:p w14:paraId="0AB79574" w14:textId="4424B22E" w:rsidR="00227B34" w:rsidRPr="00793506" w:rsidRDefault="00227B34" w:rsidP="00B036D4">
            <w:pPr>
              <w:pStyle w:val="Heading2"/>
              <w:spacing w:after="120"/>
              <w:rPr>
                <w:rFonts w:ascii="Arial" w:hAnsi="Arial"/>
                <w:sz w:val="22"/>
                <w:szCs w:val="22"/>
                <w:lang w:val="en-CA"/>
              </w:rPr>
            </w:pPr>
            <w:r w:rsidRPr="00793506">
              <w:rPr>
                <w:rFonts w:ascii="Arial" w:hAnsi="Arial"/>
                <w:sz w:val="22"/>
                <w:szCs w:val="22"/>
                <w:lang w:val="en-CA"/>
              </w:rPr>
              <w:t>DOCUMENT</w:t>
            </w:r>
          </w:p>
        </w:tc>
        <w:tc>
          <w:tcPr>
            <w:tcW w:w="5922" w:type="dxa"/>
            <w:tcBorders>
              <w:top w:val="nil"/>
              <w:left w:val="nil"/>
              <w:right w:val="nil"/>
            </w:tcBorders>
          </w:tcPr>
          <w:p w14:paraId="3FED4454" w14:textId="46B8AF84" w:rsidR="00227B34" w:rsidRPr="00793506" w:rsidRDefault="00227B34" w:rsidP="00B036D4">
            <w:pPr>
              <w:tabs>
                <w:tab w:val="left" w:pos="4500"/>
              </w:tabs>
              <w:suppressAutoHyphens/>
              <w:spacing w:after="120"/>
              <w:ind w:right="-360"/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Affidavit Regarding Missing or Unknown Beneficiaries</w:t>
            </w:r>
          </w:p>
        </w:tc>
      </w:tr>
      <w:tr w:rsidR="00227B34" w:rsidRPr="00793506" w14:paraId="31F25B58" w14:textId="77777777" w:rsidTr="00A27153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14:paraId="579CF249" w14:textId="3C740033" w:rsidR="00227B34" w:rsidRPr="00793506" w:rsidRDefault="00227B34" w:rsidP="00B036D4">
            <w:pPr>
              <w:pStyle w:val="Heading2"/>
              <w:spacing w:after="120"/>
              <w:rPr>
                <w:rFonts w:ascii="Arial" w:hAnsi="Arial"/>
                <w:sz w:val="22"/>
                <w:szCs w:val="22"/>
                <w:lang w:val="en-CA"/>
              </w:rPr>
            </w:pPr>
            <w:r w:rsidRPr="00793506">
              <w:rPr>
                <w:rFonts w:ascii="Arial" w:hAnsi="Arial"/>
                <w:sz w:val="22"/>
                <w:szCs w:val="22"/>
              </w:rPr>
              <w:t>DEPONENT {{cfa.multiple_prs|text_merge("NAME/NAMES")}}</w:t>
            </w:r>
          </w:p>
        </w:tc>
        <w:tc>
          <w:tcPr>
            <w:tcW w:w="5922" w:type="dxa"/>
            <w:tcBorders>
              <w:top w:val="nil"/>
              <w:left w:val="nil"/>
              <w:bottom w:val="nil"/>
              <w:right w:val="nil"/>
            </w:tcBorders>
          </w:tcPr>
          <w:p w14:paraId="3B07B688" w14:textId="14C54B4F" w:rsidR="00227B34" w:rsidRPr="00793506" w:rsidRDefault="00227B34" w:rsidP="00B036D4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{{cfa.active_pr_list}}</w:t>
            </w:r>
          </w:p>
        </w:tc>
      </w:tr>
      <w:tr w:rsidR="00227B34" w:rsidRPr="00793506" w14:paraId="04E7F783" w14:textId="77777777" w:rsidTr="00A27153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713F0" w14:textId="0683B536" w:rsidR="00227B34" w:rsidRPr="00793506" w:rsidRDefault="00227B34" w:rsidP="00C81B71">
            <w:pPr>
              <w:suppressAutoHyphens/>
              <w:spacing w:after="60"/>
              <w:ind w:right="-357"/>
              <w:rPr>
                <w:rFonts w:ascii="Arial" w:hAnsi="Arial"/>
                <w:sz w:val="22"/>
              </w:rPr>
            </w:pPr>
            <w:r w:rsidRPr="00793506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635B" w14:textId="77777777" w:rsidR="00227B34" w:rsidRPr="00793506" w:rsidRDefault="00227B34" w:rsidP="00BC743B">
            <w:pPr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295E9C36" w14:textId="77777777" w:rsidR="00227B34" w:rsidRPr="00793506" w:rsidRDefault="00227B34" w:rsidP="00BC743B">
            <w:pPr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2D9B8AA7" w14:textId="77777777" w:rsidR="00227B34" w:rsidRPr="00793506" w:rsidRDefault="00227B34" w:rsidP="00BC743B">
            <w:pPr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1C13ABDF" w14:textId="77777777" w:rsidR="009D19F8" w:rsidRPr="001E47DB" w:rsidRDefault="00227B34" w:rsidP="009D19F8">
            <w:pPr>
              <w:rPr>
                <w:rFonts w:ascii="Arial" w:hAnsi="Arial"/>
                <w:b/>
                <w:bCs/>
                <w:sz w:val="22"/>
              </w:rPr>
            </w:pPr>
            <w:r w:rsidRPr="00793506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39B5570A" w14:textId="77777777" w:rsidR="009D19F8" w:rsidRPr="001E47DB" w:rsidRDefault="009D19F8" w:rsidP="009D19F8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7CD8E9FA" w14:textId="77777777" w:rsidR="009D19F8" w:rsidRPr="001E47DB" w:rsidRDefault="009D19F8" w:rsidP="009D19F8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59B4B747" w14:textId="289529BC" w:rsidR="00227B34" w:rsidRPr="00793506" w:rsidRDefault="009D19F8" w:rsidP="009D19F8">
            <w:pPr>
              <w:tabs>
                <w:tab w:val="left" w:pos="4500"/>
              </w:tabs>
              <w:suppressAutoHyphens/>
              <w:spacing w:after="120"/>
              <w:ind w:right="-360"/>
              <w:rPr>
                <w:rFonts w:ascii="Arial" w:hAnsi="Arial"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2892DA6C" w14:textId="462356D8" w:rsidR="008F4A4E" w:rsidRPr="00793506" w:rsidRDefault="00DD7E0B" w:rsidP="00986A20">
      <w:pPr>
        <w:suppressAutoHyphens/>
        <w:spacing w:before="120"/>
        <w:jc w:val="both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Pr="00793506">
        <w:rPr>
          <w:rFonts w:ascii="Arial" w:hAnsi="Arial"/>
          <w:sz w:val="22"/>
        </w:rPr>
        <w:t>cfa.nc2_deponent_te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THAT THE INFORMATION IN THIS AFFIDAVIT AND IN THE ATTACHED SCHEDULES IS WITHIN THE </w:t>
      </w:r>
      <w:r w:rsidR="0095230B" w:rsidRPr="00793506">
        <w:rPr>
          <w:rFonts w:ascii="Arial" w:hAnsi="Arial"/>
          <w:sz w:val="22"/>
        </w:rPr>
        <w:t>{{</w:t>
      </w:r>
      <w:r w:rsidRPr="00793506">
        <w:rPr>
          <w:rFonts w:ascii="Arial" w:hAnsi="Arial"/>
          <w:sz w:val="22"/>
        </w:rPr>
        <w:t>cfa.multiple_prs|text_merge("DEPONENT'S/DEPONENTS'")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KNOWLEDGE AND IS TRUE.  WHERE THE INFORMATION IS BASED ON ADVICE OR INFORMATION AND BELIEF, THIS IS STATED.</w:t>
      </w:r>
    </w:p>
    <w:p w14:paraId="24D22F63" w14:textId="429D7471" w:rsidR="008F4A4E" w:rsidRPr="00793506" w:rsidRDefault="0095230B" w:rsidP="00B9623F">
      <w:pPr>
        <w:spacing w:before="120"/>
        <w:ind w:left="720"/>
        <w:rPr>
          <w:rFonts w:ascii="Arial" w:hAnsi="Arial"/>
          <w:b/>
          <w:bCs/>
          <w:sz w:val="22"/>
        </w:rPr>
      </w:pPr>
      <w:r w:rsidRPr="00793506">
        <w:rPr>
          <w:rFonts w:ascii="Arial" w:hAnsi="Arial"/>
          <w:b/>
          <w:bCs/>
          <w:sz w:val="22"/>
        </w:rPr>
        <w:t>{{</w:t>
      </w:r>
      <w:r w:rsidR="00DD7E0B" w:rsidRPr="00793506">
        <w:rPr>
          <w:rFonts w:ascii="Arial" w:hAnsi="Arial"/>
          <w:b/>
          <w:bCs/>
          <w:sz w:val="22"/>
        </w:rPr>
        <w:t>cfa.multiple_prs|text_merge("Applicant/Applicants")</w:t>
      </w:r>
      <w:r w:rsidRPr="00793506">
        <w:rPr>
          <w:rFonts w:ascii="Arial" w:hAnsi="Arial"/>
          <w:b/>
          <w:bCs/>
          <w:sz w:val="22"/>
        </w:rPr>
        <w:t>}}</w:t>
      </w:r>
    </w:p>
    <w:p w14:paraId="2E70ADC0" w14:textId="39AA4DB5" w:rsidR="008F4A4E" w:rsidRPr="00793506" w:rsidRDefault="0095230B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other.nc2_para_1</w:t>
      </w:r>
      <w:r w:rsidRPr="00793506">
        <w:rPr>
          <w:rFonts w:ascii="Arial" w:hAnsi="Arial"/>
          <w:sz w:val="22"/>
        </w:rPr>
        <w:t>}}</w:t>
      </w:r>
    </w:p>
    <w:p w14:paraId="33C66ED9" w14:textId="34D002FE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 xml:space="preserve">cfa.multiple_prs|text_merge("Applicant </w:t>
      </w:r>
      <w:r w:rsidR="000D4C21" w:rsidRPr="00793506">
        <w:rPr>
          <w:rFonts w:ascii="Arial" w:hAnsi="Arial"/>
          <w:sz w:val="22"/>
        </w:rPr>
        <w:t>is</w:t>
      </w:r>
      <w:r w:rsidR="00DD7E0B" w:rsidRPr="00793506">
        <w:rPr>
          <w:rFonts w:ascii="Arial" w:hAnsi="Arial"/>
          <w:sz w:val="22"/>
        </w:rPr>
        <w:t xml:space="preserve">/Applicants </w:t>
      </w:r>
      <w:r w:rsidR="000D4C21" w:rsidRPr="00793506">
        <w:rPr>
          <w:rFonts w:ascii="Arial" w:hAnsi="Arial"/>
          <w:sz w:val="22"/>
        </w:rPr>
        <w:t>are</w:t>
      </w:r>
      <w:r w:rsidR="00DD7E0B" w:rsidRPr="00793506">
        <w:rPr>
          <w:rFonts w:ascii="Arial" w:hAnsi="Arial"/>
          <w:sz w:val="22"/>
        </w:rPr>
        <w:t>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appl</w:t>
      </w:r>
      <w:r w:rsidR="000D4C21" w:rsidRPr="00793506">
        <w:rPr>
          <w:rFonts w:ascii="Arial" w:hAnsi="Arial"/>
          <w:sz w:val="22"/>
        </w:rPr>
        <w:t>ying</w:t>
      </w:r>
      <w:r w:rsidRPr="00793506">
        <w:rPr>
          <w:rFonts w:ascii="Arial" w:hAnsi="Arial"/>
          <w:sz w:val="22"/>
        </w:rPr>
        <w:t xml:space="preserve"> for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estate.grant_</w:t>
      </w:r>
      <w:r w:rsidR="009F761D" w:rsidRPr="00793506">
        <w:rPr>
          <w:rFonts w:ascii="Arial" w:hAnsi="Arial"/>
          <w:sz w:val="22"/>
        </w:rPr>
        <w:t>of_language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>.</w:t>
      </w:r>
    </w:p>
    <w:p w14:paraId="5E975B57" w14:textId="42E0A387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cfa.multiple_prs|text_merge("Applicant/Applicants")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cannot fully complete Schedule 4 nor provide a complete set of notices to beneficiaries.</w:t>
      </w:r>
    </w:p>
    <w:p w14:paraId="6F97F0A5" w14:textId="77777777" w:rsidR="008F4A4E" w:rsidRPr="00793506" w:rsidRDefault="008F4A4E" w:rsidP="00B9623F">
      <w:pPr>
        <w:keepNext/>
        <w:keepLines/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b/>
          <w:bCs/>
          <w:sz w:val="22"/>
        </w:rPr>
        <w:t>Unknown beneficiaries</w:t>
      </w:r>
    </w:p>
    <w:p w14:paraId="32F7D431" w14:textId="59013654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These beneficiaries are unknown to the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cfa.multiple_prs|text_merge("Applicant/Applicants")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>:</w:t>
      </w:r>
    </w:p>
    <w:p w14:paraId="666A2A1D" w14:textId="24C1B43F" w:rsidR="005D7904" w:rsidRPr="00793506" w:rsidRDefault="0095230B" w:rsidP="00B9623F">
      <w:pPr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5D7904" w:rsidRPr="00793506">
        <w:rPr>
          <w:rFonts w:ascii="Arial" w:hAnsi="Arial"/>
          <w:sz w:val="22"/>
        </w:rPr>
        <w:t xml:space="preserve">p if cfa.unknown_person_tf == True </w:t>
      </w:r>
      <w:r w:rsidRPr="00793506">
        <w:rPr>
          <w:rFonts w:ascii="Arial" w:hAnsi="Arial"/>
          <w:sz w:val="22"/>
        </w:rPr>
        <w:t>%}</w:t>
      </w:r>
    </w:p>
    <w:p w14:paraId="3EE35B6F" w14:textId="68272A8C" w:rsidR="005D7904" w:rsidRPr="00793506" w:rsidRDefault="0095230B" w:rsidP="00B9623F">
      <w:pPr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5D7904" w:rsidRPr="00793506">
        <w:rPr>
          <w:rFonts w:ascii="Arial" w:hAnsi="Arial"/>
          <w:sz w:val="22"/>
        </w:rPr>
        <w:t xml:space="preserve">p for party in PD(estate_index, “Unknown Person Filter”) </w:t>
      </w:r>
      <w:r w:rsidRPr="00793506">
        <w:rPr>
          <w:rFonts w:ascii="Arial" w:hAnsi="Arial"/>
          <w:sz w:val="22"/>
        </w:rPr>
        <w:t>%}</w:t>
      </w:r>
    </w:p>
    <w:p w14:paraId="68942527" w14:textId="15C3FE16" w:rsidR="008F4A4E" w:rsidRPr="00793506" w:rsidRDefault="0095230B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{{</w:t>
      </w:r>
      <w:r w:rsidR="008F4A4E" w:rsidRPr="00793506">
        <w:rPr>
          <w:rFonts w:ascii="Arial" w:hAnsi="Arial"/>
          <w:sz w:val="22"/>
        </w:rPr>
        <w:t>party.</w:t>
      </w:r>
      <w:r w:rsidR="005D7904" w:rsidRPr="00793506">
        <w:rPr>
          <w:rFonts w:ascii="Arial" w:hAnsi="Arial"/>
          <w:sz w:val="22"/>
        </w:rPr>
        <w:t>name_on_</w:t>
      </w:r>
      <w:r w:rsidR="00A22F52" w:rsidRPr="00793506">
        <w:rPr>
          <w:rFonts w:ascii="Arial" w:hAnsi="Arial"/>
          <w:sz w:val="22"/>
        </w:rPr>
        <w:t>file</w:t>
      </w:r>
      <w:r w:rsidRPr="00793506">
        <w:rPr>
          <w:rFonts w:ascii="Arial" w:hAnsi="Arial"/>
          <w:sz w:val="22"/>
        </w:rPr>
        <w:t>}}</w:t>
      </w:r>
    </w:p>
    <w:p w14:paraId="34806100" w14:textId="047A6DE2" w:rsidR="005D7904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5D7904" w:rsidRPr="00793506">
        <w:rPr>
          <w:rFonts w:ascii="Arial" w:hAnsi="Arial"/>
          <w:sz w:val="22"/>
        </w:rPr>
        <w:t xml:space="preserve">p endfor </w:t>
      </w:r>
      <w:r w:rsidRPr="00793506">
        <w:rPr>
          <w:rFonts w:ascii="Arial" w:hAnsi="Arial"/>
          <w:sz w:val="22"/>
        </w:rPr>
        <w:t>%}</w:t>
      </w:r>
    </w:p>
    <w:p w14:paraId="1BCE31CE" w14:textId="1C68F5BE" w:rsidR="005D7904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5D7904" w:rsidRPr="00793506">
        <w:rPr>
          <w:rFonts w:ascii="Arial" w:hAnsi="Arial"/>
          <w:sz w:val="22"/>
        </w:rPr>
        <w:t xml:space="preserve">p else </w:t>
      </w:r>
      <w:r w:rsidRPr="00793506">
        <w:rPr>
          <w:rFonts w:ascii="Arial" w:hAnsi="Arial"/>
          <w:sz w:val="22"/>
        </w:rPr>
        <w:t>%}</w:t>
      </w:r>
    </w:p>
    <w:p w14:paraId="166242B4" w14:textId="177BD166" w:rsidR="008F4A4E" w:rsidRPr="00793506" w:rsidRDefault="008F4A4E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None</w:t>
      </w:r>
    </w:p>
    <w:p w14:paraId="52A5BEB1" w14:textId="30CE80A8" w:rsidR="008F4A4E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5D7904" w:rsidRPr="00793506">
        <w:rPr>
          <w:rFonts w:ascii="Arial" w:hAnsi="Arial"/>
          <w:sz w:val="22"/>
        </w:rPr>
        <w:t xml:space="preserve">p endif </w:t>
      </w:r>
      <w:r w:rsidRPr="00793506">
        <w:rPr>
          <w:rFonts w:ascii="Arial" w:hAnsi="Arial"/>
          <w:sz w:val="22"/>
        </w:rPr>
        <w:t>%}</w:t>
      </w:r>
    </w:p>
    <w:p w14:paraId="3B917B32" w14:textId="77777777" w:rsidR="008F4A4E" w:rsidRPr="00793506" w:rsidRDefault="008F4A4E" w:rsidP="00B9623F">
      <w:pPr>
        <w:keepNext/>
        <w:keepLines/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b/>
          <w:bCs/>
          <w:sz w:val="22"/>
        </w:rPr>
        <w:t>Missing beneficiaries</w:t>
      </w:r>
    </w:p>
    <w:p w14:paraId="57300069" w14:textId="7FD65E4E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These beneficiaries cannot yet be located:</w:t>
      </w:r>
    </w:p>
    <w:p w14:paraId="65FE03A5" w14:textId="63C71335" w:rsidR="00732C74" w:rsidRPr="00793506" w:rsidRDefault="0095230B" w:rsidP="00B9623F">
      <w:pPr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732C74" w:rsidRPr="00793506">
        <w:rPr>
          <w:rFonts w:ascii="Arial" w:hAnsi="Arial"/>
          <w:sz w:val="22"/>
        </w:rPr>
        <w:t xml:space="preserve">p if cfa.missing_person_tf == True </w:t>
      </w:r>
      <w:r w:rsidRPr="00793506">
        <w:rPr>
          <w:rFonts w:ascii="Arial" w:hAnsi="Arial"/>
          <w:sz w:val="22"/>
        </w:rPr>
        <w:t>%}</w:t>
      </w:r>
    </w:p>
    <w:p w14:paraId="086419AB" w14:textId="0A4518A5" w:rsidR="00732C74" w:rsidRPr="00793506" w:rsidRDefault="0095230B" w:rsidP="00B9623F">
      <w:pPr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732C74" w:rsidRPr="00793506">
        <w:rPr>
          <w:rFonts w:ascii="Arial" w:hAnsi="Arial"/>
          <w:sz w:val="22"/>
        </w:rPr>
        <w:t xml:space="preserve">p for party in PD(estate_index, “Missing Person Filter”) </w:t>
      </w:r>
      <w:r w:rsidRPr="00793506">
        <w:rPr>
          <w:rFonts w:ascii="Arial" w:hAnsi="Arial"/>
          <w:sz w:val="22"/>
        </w:rPr>
        <w:t>%}</w:t>
      </w:r>
    </w:p>
    <w:p w14:paraId="678C8E6A" w14:textId="08CD928D" w:rsidR="008F4A4E" w:rsidRPr="00793506" w:rsidRDefault="0095230B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lastRenderedPageBreak/>
        <w:t>{{</w:t>
      </w:r>
      <w:r w:rsidR="008F4A4E" w:rsidRPr="00793506">
        <w:rPr>
          <w:rFonts w:ascii="Arial" w:hAnsi="Arial"/>
          <w:sz w:val="22"/>
        </w:rPr>
        <w:t>party.</w:t>
      </w:r>
      <w:r w:rsidR="00732C74" w:rsidRPr="00793506">
        <w:rPr>
          <w:rFonts w:ascii="Arial" w:hAnsi="Arial"/>
          <w:sz w:val="22"/>
        </w:rPr>
        <w:t>name_on_file</w:t>
      </w:r>
      <w:r w:rsidRPr="00793506">
        <w:rPr>
          <w:rFonts w:ascii="Arial" w:hAnsi="Arial"/>
          <w:sz w:val="22"/>
        </w:rPr>
        <w:t>}}</w:t>
      </w:r>
    </w:p>
    <w:p w14:paraId="22009389" w14:textId="02EC33C0" w:rsidR="00732C74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732C74" w:rsidRPr="00793506">
        <w:rPr>
          <w:rFonts w:ascii="Arial" w:hAnsi="Arial"/>
          <w:sz w:val="22"/>
        </w:rPr>
        <w:t xml:space="preserve">p endfor </w:t>
      </w:r>
      <w:r w:rsidRPr="00793506">
        <w:rPr>
          <w:rFonts w:ascii="Arial" w:hAnsi="Arial"/>
          <w:sz w:val="22"/>
        </w:rPr>
        <w:t>%}</w:t>
      </w:r>
    </w:p>
    <w:p w14:paraId="2CF5A0D9" w14:textId="5C7F3400" w:rsidR="00732C74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732C74" w:rsidRPr="00793506">
        <w:rPr>
          <w:rFonts w:ascii="Arial" w:hAnsi="Arial"/>
          <w:sz w:val="22"/>
        </w:rPr>
        <w:t xml:space="preserve">p else </w:t>
      </w:r>
      <w:r w:rsidRPr="00793506">
        <w:rPr>
          <w:rFonts w:ascii="Arial" w:hAnsi="Arial"/>
          <w:sz w:val="22"/>
        </w:rPr>
        <w:t>%}</w:t>
      </w:r>
    </w:p>
    <w:p w14:paraId="16406349" w14:textId="3B88D341" w:rsidR="008F4A4E" w:rsidRPr="00793506" w:rsidRDefault="00732C74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None</w:t>
      </w:r>
    </w:p>
    <w:p w14:paraId="3F2D94C7" w14:textId="2E48BC26" w:rsidR="008F4A4E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</w:t>
      </w:r>
      <w:r w:rsidR="00732C74" w:rsidRPr="00793506">
        <w:rPr>
          <w:rFonts w:ascii="Arial" w:hAnsi="Arial"/>
          <w:sz w:val="22"/>
        </w:rPr>
        <w:t xml:space="preserve">p endif </w:t>
      </w:r>
      <w:r w:rsidRPr="00793506">
        <w:rPr>
          <w:rFonts w:ascii="Arial" w:hAnsi="Arial"/>
          <w:sz w:val="22"/>
        </w:rPr>
        <w:t>%}</w:t>
      </w:r>
    </w:p>
    <w:p w14:paraId="52B1650B" w14:textId="77777777" w:rsidR="008F4A4E" w:rsidRPr="00793506" w:rsidRDefault="008F4A4E" w:rsidP="00B9623F">
      <w:pPr>
        <w:keepNext/>
        <w:keepLines/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b/>
          <w:bCs/>
          <w:sz w:val="22"/>
        </w:rPr>
        <w:t>Enquiries</w:t>
      </w:r>
    </w:p>
    <w:p w14:paraId="7A7E2D29" w14:textId="1A79CF6A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="00236DF5" w:rsidRPr="00793506">
        <w:rPr>
          <w:rFonts w:ascii="Arial" w:hAnsi="Arial"/>
          <w:sz w:val="22"/>
        </w:rPr>
        <w:t>cfa.multiple_prs|text_merge("Applicant has/Applicants have")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made these enquiries to ascertain and find the beneficiaries:</w:t>
      </w:r>
    </w:p>
    <w:p w14:paraId="559779C0" w14:textId="7AC2BC48" w:rsidR="008F4A4E" w:rsidRPr="00793506" w:rsidRDefault="0095230B" w:rsidP="00B9623F">
      <w:pPr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{%p for enquiry in enquiries_list %}</w:t>
      </w:r>
    </w:p>
    <w:p w14:paraId="2F269E55" w14:textId="22893D7C" w:rsidR="008F4A4E" w:rsidRPr="00793506" w:rsidRDefault="0095230B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{{enquiry}}</w:t>
      </w:r>
    </w:p>
    <w:p w14:paraId="15F14483" w14:textId="7F644483" w:rsidR="0095230B" w:rsidRPr="00793506" w:rsidRDefault="0095230B" w:rsidP="00B9623F">
      <w:pPr>
        <w:spacing w:before="120"/>
        <w:ind w:left="738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{%p endfor %}</w:t>
      </w:r>
    </w:p>
    <w:p w14:paraId="7794E5B6" w14:textId="77777777" w:rsidR="008F4A4E" w:rsidRPr="00793506" w:rsidRDefault="008F4A4E" w:rsidP="00B9623F">
      <w:pPr>
        <w:keepNext/>
        <w:keepLines/>
        <w:spacing w:before="120"/>
        <w:ind w:left="720"/>
        <w:rPr>
          <w:rFonts w:ascii="Arial" w:hAnsi="Arial"/>
          <w:b/>
          <w:bCs/>
          <w:sz w:val="22"/>
        </w:rPr>
      </w:pPr>
      <w:r w:rsidRPr="00793506">
        <w:rPr>
          <w:rFonts w:ascii="Arial" w:hAnsi="Arial"/>
          <w:b/>
          <w:bCs/>
          <w:sz w:val="22"/>
        </w:rPr>
        <w:t>Undertakings</w:t>
      </w:r>
    </w:p>
    <w:p w14:paraId="263D7838" w14:textId="48B95C6A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cfa.multiple_prs|text_merge("Applicant undertakes/Applicants undertake")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>:</w:t>
      </w:r>
    </w:p>
    <w:p w14:paraId="1F39D4FC" w14:textId="560325A3" w:rsidR="008F4A4E" w:rsidRPr="00793506" w:rsidRDefault="008F4A4E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to advise the Court as soon as they have ascertained or found the beneficiaries, and</w:t>
      </w:r>
    </w:p>
    <w:p w14:paraId="08AC9CD2" w14:textId="3FCCC32B" w:rsidR="008F4A4E" w:rsidRPr="00793506" w:rsidRDefault="008F4A4E" w:rsidP="00B9623F">
      <w:pPr>
        <w:pStyle w:val="ListParagraph"/>
        <w:numPr>
          <w:ilvl w:val="1"/>
          <w:numId w:val="8"/>
        </w:numPr>
        <w:spacing w:before="120"/>
        <w:ind w:left="1440" w:hanging="702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to provide the Clerk with the notices to beneficiaries at that time.</w:t>
      </w:r>
    </w:p>
    <w:p w14:paraId="6108CC86" w14:textId="4CFC261E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The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cfa.multiple_prs|text_merge("Applicant believes/Applicants believe")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that it is in the best interest of the Estate to begin its administration immediately.</w:t>
      </w:r>
    </w:p>
    <w:p w14:paraId="299B1F47" w14:textId="77777777" w:rsidR="008F4A4E" w:rsidRPr="00793506" w:rsidRDefault="008F4A4E" w:rsidP="00B9623F">
      <w:pPr>
        <w:keepNext/>
        <w:keepLines/>
        <w:spacing w:before="120"/>
        <w:ind w:left="720"/>
        <w:rPr>
          <w:rFonts w:ascii="Arial" w:hAnsi="Arial"/>
          <w:sz w:val="22"/>
        </w:rPr>
      </w:pPr>
      <w:r w:rsidRPr="00793506">
        <w:rPr>
          <w:rFonts w:ascii="Arial" w:hAnsi="Arial"/>
          <w:b/>
          <w:bCs/>
          <w:sz w:val="22"/>
        </w:rPr>
        <w:t>Prayer</w:t>
      </w:r>
    </w:p>
    <w:p w14:paraId="3BBF9404" w14:textId="0CD1F07C" w:rsidR="008F4A4E" w:rsidRPr="00793506" w:rsidRDefault="008F4A4E" w:rsidP="00B9623F">
      <w:pPr>
        <w:pStyle w:val="ListParagraph"/>
        <w:numPr>
          <w:ilvl w:val="0"/>
          <w:numId w:val="8"/>
        </w:numPr>
        <w:spacing w:before="120"/>
        <w:ind w:left="720" w:hanging="720"/>
        <w:contextualSpacing w:val="0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 xml:space="preserve">That this Court grant the Application for </w:t>
      </w:r>
      <w:r w:rsidR="0095230B"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estate.grant_</w:t>
      </w:r>
      <w:r w:rsidR="009F761D" w:rsidRPr="00793506">
        <w:rPr>
          <w:rFonts w:ascii="Arial" w:hAnsi="Arial"/>
          <w:sz w:val="22"/>
        </w:rPr>
        <w:t>of_language</w:t>
      </w:r>
      <w:r w:rsidR="0095230B" w:rsidRPr="00793506">
        <w:rPr>
          <w:rFonts w:ascii="Arial" w:hAnsi="Arial"/>
          <w:sz w:val="22"/>
        </w:rPr>
        <w:t>}}</w:t>
      </w:r>
      <w:r w:rsidRPr="00793506">
        <w:rPr>
          <w:rFonts w:ascii="Arial" w:hAnsi="Arial"/>
          <w:sz w:val="22"/>
        </w:rPr>
        <w:t xml:space="preserve"> without Schedule 4 being fully completed and without sending all the notices to beneficiaries.</w:t>
      </w:r>
    </w:p>
    <w:p w14:paraId="45DB7887" w14:textId="77777777" w:rsidR="00B9623F" w:rsidRPr="00793506" w:rsidRDefault="00B9623F" w:rsidP="00DD7E0B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2"/>
        </w:rPr>
      </w:pPr>
    </w:p>
    <w:p w14:paraId="3F9E205D" w14:textId="535108C8" w:rsidR="008F4A4E" w:rsidRPr="00793506" w:rsidRDefault="0095230B" w:rsidP="00DD7E0B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793506">
        <w:rPr>
          <w:rFonts w:ascii="Arial" w:hAnsi="Arial"/>
          <w:sz w:val="22"/>
        </w:rPr>
        <w:t>{{</w:t>
      </w:r>
      <w:r w:rsidR="00DD7E0B" w:rsidRPr="00793506">
        <w:rPr>
          <w:rFonts w:ascii="Arial" w:hAnsi="Arial"/>
          <w:sz w:val="22"/>
        </w:rPr>
        <w:t>p standard_jurat_insert</w:t>
      </w:r>
      <w:r w:rsidRPr="00793506">
        <w:rPr>
          <w:rFonts w:ascii="Arial" w:hAnsi="Arial"/>
          <w:sz w:val="22"/>
        </w:rPr>
        <w:t>}}</w:t>
      </w:r>
    </w:p>
    <w:sectPr w:rsidR="008F4A4E" w:rsidRPr="00793506" w:rsidSect="00E047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2596" w14:textId="77777777" w:rsidR="00704CDF" w:rsidRPr="00954BAB" w:rsidRDefault="00704CDF">
      <w:r w:rsidRPr="00954BAB">
        <w:separator/>
      </w:r>
    </w:p>
  </w:endnote>
  <w:endnote w:type="continuationSeparator" w:id="0">
    <w:p w14:paraId="5830CDB4" w14:textId="77777777" w:rsidR="00704CDF" w:rsidRPr="00954BAB" w:rsidRDefault="00704CDF">
      <w:r w:rsidRPr="00954B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5582" w14:textId="77777777" w:rsidR="00AE2232" w:rsidRDefault="00AE2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56B9" w14:textId="77777777" w:rsidR="00DD7E0B" w:rsidRPr="00AE2232" w:rsidRDefault="00DD7E0B" w:rsidP="00DD7E0B">
    <w:pPr>
      <w:pStyle w:val="gsinq8ptfooter"/>
    </w:pPr>
    <w:r w:rsidRPr="00AE2232">
      <w:t>{{p document_footer_insert}}</w:t>
    </w:r>
  </w:p>
  <w:p w14:paraId="74C6EA98" w14:textId="77777777" w:rsidR="00DD7E0B" w:rsidRPr="00AE2232" w:rsidRDefault="00DD7E0B" w:rsidP="00DD7E0B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6"/>
        <w:szCs w:val="16"/>
      </w:rPr>
    </w:pPr>
    <w:r w:rsidRPr="00AE2232">
      <w:rPr>
        <w:rStyle w:val="PageNumber"/>
        <w:rFonts w:ascii="Arial" w:hAnsi="Arial" w:cs="Arial"/>
        <w:sz w:val="16"/>
        <w:szCs w:val="16"/>
      </w:rPr>
      <w:fldChar w:fldCharType="begin"/>
    </w:r>
    <w:r w:rsidRPr="00AE223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AE2232">
      <w:rPr>
        <w:rStyle w:val="PageNumber"/>
        <w:rFonts w:ascii="Arial" w:hAnsi="Arial" w:cs="Arial"/>
        <w:sz w:val="16"/>
        <w:szCs w:val="16"/>
      </w:rPr>
      <w:fldChar w:fldCharType="separate"/>
    </w:r>
    <w:r w:rsidR="00677B64">
      <w:rPr>
        <w:rStyle w:val="PageNumber"/>
        <w:rFonts w:ascii="Arial" w:hAnsi="Arial" w:cs="Arial"/>
        <w:noProof/>
        <w:sz w:val="16"/>
        <w:szCs w:val="16"/>
      </w:rPr>
      <w:t>2</w:t>
    </w:r>
    <w:r w:rsidRPr="00AE2232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7ED5" w14:textId="77777777" w:rsidR="00AE2232" w:rsidRDefault="00AE2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0A82" w14:textId="77777777" w:rsidR="00704CDF" w:rsidRPr="00954BAB" w:rsidRDefault="00704CDF">
      <w:r w:rsidRPr="00954BAB">
        <w:separator/>
      </w:r>
    </w:p>
  </w:footnote>
  <w:footnote w:type="continuationSeparator" w:id="0">
    <w:p w14:paraId="5E0B50E2" w14:textId="77777777" w:rsidR="00704CDF" w:rsidRPr="00954BAB" w:rsidRDefault="00704CDF">
      <w:r w:rsidRPr="00954B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810A" w14:textId="77777777" w:rsidR="00AE2232" w:rsidRDefault="00AE2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F8A2" w14:textId="77777777" w:rsidR="008F4A4E" w:rsidRPr="00954BAB" w:rsidRDefault="008F4A4E">
    <w:pPr>
      <w:jc w:val="right"/>
      <w:rPr>
        <w:rFonts w:ascii="Arial" w:hAnsi="Arial"/>
        <w:sz w:val="22"/>
      </w:rPr>
    </w:pPr>
    <w:r w:rsidRPr="00954BAB">
      <w:rPr>
        <w:rFonts w:ascii="Arial" w:hAnsi="Arial"/>
        <w:sz w:val="22"/>
      </w:rPr>
      <w:t>NC25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6DE1" w14:textId="77777777" w:rsidR="00AE2232" w:rsidRDefault="00AE2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27"/>
    <w:multiLevelType w:val="multilevel"/>
    <w:tmpl w:val="347E1B1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3ECB3846"/>
    <w:multiLevelType w:val="multilevel"/>
    <w:tmpl w:val="347E1B1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4AA278B3"/>
    <w:multiLevelType w:val="multilevel"/>
    <w:tmpl w:val="347E1B1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4BFC3E3C"/>
    <w:multiLevelType w:val="multilevel"/>
    <w:tmpl w:val="69DC73E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4DD5310C"/>
    <w:multiLevelType w:val="hybridMultilevel"/>
    <w:tmpl w:val="BC2C7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3F77C0D"/>
    <w:multiLevelType w:val="multilevel"/>
    <w:tmpl w:val="347E1B1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598C224E"/>
    <w:multiLevelType w:val="hybridMultilevel"/>
    <w:tmpl w:val="940050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639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D52"/>
    <w:rsid w:val="00007A07"/>
    <w:rsid w:val="000326A4"/>
    <w:rsid w:val="000775F1"/>
    <w:rsid w:val="000A4FEC"/>
    <w:rsid w:val="000D4C21"/>
    <w:rsid w:val="00100379"/>
    <w:rsid w:val="001672D2"/>
    <w:rsid w:val="0019349F"/>
    <w:rsid w:val="00227B34"/>
    <w:rsid w:val="00236DF5"/>
    <w:rsid w:val="0034182D"/>
    <w:rsid w:val="0035258B"/>
    <w:rsid w:val="00371046"/>
    <w:rsid w:val="003B7658"/>
    <w:rsid w:val="0042254B"/>
    <w:rsid w:val="00427B5D"/>
    <w:rsid w:val="00461A04"/>
    <w:rsid w:val="004A01BE"/>
    <w:rsid w:val="004A2565"/>
    <w:rsid w:val="004D54E3"/>
    <w:rsid w:val="004E5A1E"/>
    <w:rsid w:val="00556782"/>
    <w:rsid w:val="00581B19"/>
    <w:rsid w:val="005D7904"/>
    <w:rsid w:val="005E063E"/>
    <w:rsid w:val="00677B64"/>
    <w:rsid w:val="006970C8"/>
    <w:rsid w:val="00704CDF"/>
    <w:rsid w:val="00732133"/>
    <w:rsid w:val="00732C74"/>
    <w:rsid w:val="00742AA4"/>
    <w:rsid w:val="0074494C"/>
    <w:rsid w:val="00793506"/>
    <w:rsid w:val="007D3647"/>
    <w:rsid w:val="00884BD7"/>
    <w:rsid w:val="00896ACF"/>
    <w:rsid w:val="00897A94"/>
    <w:rsid w:val="008F2226"/>
    <w:rsid w:val="008F4A4E"/>
    <w:rsid w:val="0095230B"/>
    <w:rsid w:val="00954BAB"/>
    <w:rsid w:val="009557B1"/>
    <w:rsid w:val="00964BF2"/>
    <w:rsid w:val="00986A20"/>
    <w:rsid w:val="009B1C16"/>
    <w:rsid w:val="009D19F8"/>
    <w:rsid w:val="009F761D"/>
    <w:rsid w:val="00A22F52"/>
    <w:rsid w:val="00A27153"/>
    <w:rsid w:val="00A3056A"/>
    <w:rsid w:val="00AE2232"/>
    <w:rsid w:val="00B036D4"/>
    <w:rsid w:val="00B9623F"/>
    <w:rsid w:val="00BC743B"/>
    <w:rsid w:val="00BD65D8"/>
    <w:rsid w:val="00BF578A"/>
    <w:rsid w:val="00C14043"/>
    <w:rsid w:val="00C33B61"/>
    <w:rsid w:val="00C575D7"/>
    <w:rsid w:val="00C631DB"/>
    <w:rsid w:val="00C81B71"/>
    <w:rsid w:val="00C9226D"/>
    <w:rsid w:val="00C97044"/>
    <w:rsid w:val="00CB6BA2"/>
    <w:rsid w:val="00CB73C8"/>
    <w:rsid w:val="00CD51CD"/>
    <w:rsid w:val="00CE722F"/>
    <w:rsid w:val="00D16097"/>
    <w:rsid w:val="00D44E55"/>
    <w:rsid w:val="00DB2811"/>
    <w:rsid w:val="00DD7E0B"/>
    <w:rsid w:val="00DF4BE0"/>
    <w:rsid w:val="00E04769"/>
    <w:rsid w:val="00E05D52"/>
    <w:rsid w:val="00E41C55"/>
    <w:rsid w:val="00E62143"/>
    <w:rsid w:val="00E715B0"/>
    <w:rsid w:val="00E77175"/>
    <w:rsid w:val="00E95F8B"/>
    <w:rsid w:val="00EA13E8"/>
    <w:rsid w:val="00EE051D"/>
    <w:rsid w:val="00EF3FC4"/>
    <w:rsid w:val="00EF5140"/>
    <w:rsid w:val="00F36964"/>
    <w:rsid w:val="00F51D35"/>
    <w:rsid w:val="00F83E8D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CC996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B0"/>
  </w:style>
  <w:style w:type="paragraph" w:styleId="Heading1">
    <w:name w:val="heading 1"/>
    <w:basedOn w:val="Normal"/>
    <w:next w:val="Normal"/>
    <w:link w:val="Heading1Char"/>
    <w:uiPriority w:val="99"/>
    <w:qFormat/>
    <w:rsid w:val="00E715B0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715B0"/>
    <w:pPr>
      <w:keepNext/>
      <w:suppressAutoHyphens/>
      <w:ind w:right="-360"/>
      <w:outlineLvl w:val="1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715B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715B0"/>
    <w:rPr>
      <w:rFonts w:ascii="Cambria" w:hAnsi="Cambria" w:cs="Cambria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rsid w:val="00E715B0"/>
    <w:pPr>
      <w:widowControl w:val="0"/>
    </w:pPr>
    <w:rPr>
      <w:rFonts w:ascii="CG Times" w:hAnsi="CG Times" w:cs="CG Times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715B0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E715B0"/>
    <w:pPr>
      <w:widowControl w:val="0"/>
      <w:tabs>
        <w:tab w:val="center" w:pos="4320"/>
        <w:tab w:val="right" w:pos="8640"/>
      </w:tabs>
    </w:pPr>
    <w:rPr>
      <w:rFonts w:ascii="CG Times" w:hAnsi="CG Times" w:cs="CG Times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15B0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715B0"/>
    <w:pPr>
      <w:widowControl w:val="0"/>
      <w:tabs>
        <w:tab w:val="center" w:pos="4320"/>
        <w:tab w:val="right" w:pos="8640"/>
      </w:tabs>
    </w:pPr>
    <w:rPr>
      <w:rFonts w:ascii="CG Times" w:hAnsi="CG Times" w:cs="CG Times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715B0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E715B0"/>
  </w:style>
  <w:style w:type="table" w:styleId="TableGrid">
    <w:name w:val="Table Grid"/>
    <w:basedOn w:val="TableNormal"/>
    <w:unhideWhenUsed/>
    <w:locked/>
    <w:rsid w:val="00DD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Normal"/>
    <w:qFormat/>
    <w:rsid w:val="00DD7E0B"/>
    <w:pPr>
      <w:tabs>
        <w:tab w:val="right" w:pos="10224"/>
      </w:tabs>
    </w:pPr>
    <w:rPr>
      <w:rFonts w:ascii="Arial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52</TotalTime>
  <Pages>2</Pages>
  <Words>387</Words>
  <Characters>2211</Characters>
  <Application>Microsoft Office Word</Application>
  <DocSecurity>0</DocSecurity>
  <Lines>18</Lines>
  <Paragraphs>5</Paragraphs>
  <ScaleCrop>false</ScaleCrop>
  <Company>Granville Software Inc.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NC25</dc:title>
  <dc:subject/>
  <dc:creator>Granville Software Inc.</dc:creator>
  <cp:keywords/>
  <dc:description/>
  <cp:lastModifiedBy>alex miller</cp:lastModifiedBy>
  <cp:revision>50</cp:revision>
  <dcterms:created xsi:type="dcterms:W3CDTF">2019-11-29T17:34:00Z</dcterms:created>
  <dcterms:modified xsi:type="dcterms:W3CDTF">2021-06-03T18:05:00Z</dcterms:modified>
</cp:coreProperties>
</file>