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156A58" w:rsidRPr="00860D71" w14:paraId="3AD473D2" w14:textId="77777777" w:rsidTr="00AD1FF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55E16A57" w14:textId="77777777" w:rsidR="00156A58" w:rsidRPr="00860D71" w:rsidRDefault="00156A58" w:rsidP="009776A6">
            <w:pPr>
              <w:spacing w:after="120"/>
              <w:rPr>
                <w:rFonts w:ascii="Arial" w:hAnsi="Arial"/>
                <w:sz w:val="22"/>
              </w:rPr>
            </w:pPr>
            <w:r w:rsidRPr="00860D71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43B967EB" w14:textId="271DE970" w:rsidR="00156A58" w:rsidRPr="00860D71" w:rsidRDefault="00A40EAA" w:rsidP="009776A6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860D71">
              <w:rPr>
                <w:rFonts w:ascii="Arial" w:hAnsi="Arial"/>
                <w:b/>
                <w:bCs/>
                <w:sz w:val="22"/>
              </w:rPr>
              <w:t>{{</w:t>
            </w:r>
            <w:r w:rsidR="00156A58" w:rsidRPr="00860D71">
              <w:rPr>
                <w:rFonts w:ascii="Arial" w:hAnsi="Arial"/>
                <w:b/>
                <w:bCs/>
                <w:sz w:val="22"/>
              </w:rPr>
              <w:t>deceased.name</w:t>
            </w:r>
            <w:r w:rsidRPr="00860D71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4A6AFC" w:rsidRPr="00860D71" w14:paraId="62676488" w14:textId="77777777" w:rsidTr="00AD1FF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70E35428" w14:textId="77777777" w:rsidR="004A6AFC" w:rsidRPr="00860D71" w:rsidRDefault="004A6AFC" w:rsidP="009776A6">
            <w:pPr>
              <w:spacing w:after="120"/>
              <w:rPr>
                <w:rFonts w:ascii="Arial" w:hAnsi="Arial"/>
                <w:sz w:val="22"/>
              </w:rPr>
            </w:pPr>
            <w:r w:rsidRPr="00860D71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5C2068F5" w14:textId="77777777" w:rsidR="004A6AFC" w:rsidRPr="00860D71" w:rsidRDefault="004A6AFC" w:rsidP="009776A6">
            <w:pPr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860D71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156A58" w:rsidRPr="00860D71" w14:paraId="747CC1F1" w14:textId="77777777" w:rsidTr="00AD1FF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036C03C7" w14:textId="77777777" w:rsidR="00156A58" w:rsidRPr="00860D71" w:rsidRDefault="00156A58" w:rsidP="009776A6">
            <w:pPr>
              <w:spacing w:after="120"/>
              <w:rPr>
                <w:rFonts w:ascii="Arial" w:hAnsi="Arial"/>
                <w:sz w:val="22"/>
              </w:rPr>
            </w:pPr>
            <w:r w:rsidRPr="00860D71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61D99D84" w14:textId="5544A9E7" w:rsidR="00156A58" w:rsidRPr="00860D71" w:rsidRDefault="00156A58" w:rsidP="009776A6">
            <w:pPr>
              <w:spacing w:after="120"/>
              <w:rPr>
                <w:rFonts w:ascii="Arial" w:hAnsi="Arial"/>
                <w:sz w:val="22"/>
              </w:rPr>
            </w:pPr>
            <w:r w:rsidRPr="00860D71">
              <w:rPr>
                <w:rFonts w:ascii="Arial" w:hAnsi="Arial"/>
                <w:b/>
                <w:bCs/>
                <w:sz w:val="22"/>
              </w:rPr>
              <w:t xml:space="preserve">Notice to Spouse </w:t>
            </w:r>
            <w:r w:rsidR="002D3D3E" w:rsidRPr="00860D71">
              <w:rPr>
                <w:rFonts w:ascii="Arial" w:hAnsi="Arial"/>
                <w:b/>
                <w:bCs/>
                <w:sz w:val="22"/>
              </w:rPr>
              <w:t xml:space="preserve">or Adult Interdependent Partner </w:t>
            </w:r>
            <w:r w:rsidRPr="00860D71">
              <w:rPr>
                <w:rFonts w:ascii="Arial" w:hAnsi="Arial"/>
                <w:b/>
                <w:bCs/>
                <w:sz w:val="22"/>
              </w:rPr>
              <w:t>of Deceased</w:t>
            </w:r>
            <w:r w:rsidRPr="00860D71">
              <w:rPr>
                <w:rFonts w:ascii="Arial" w:hAnsi="Arial"/>
                <w:b/>
                <w:bCs/>
                <w:sz w:val="22"/>
              </w:rPr>
              <w:br/>
            </w:r>
            <w:r w:rsidR="00A40EAA" w:rsidRPr="00860D71">
              <w:rPr>
                <w:rFonts w:ascii="Arial" w:hAnsi="Arial"/>
                <w:b/>
                <w:bCs/>
                <w:i/>
                <w:iCs/>
                <w:sz w:val="22"/>
              </w:rPr>
              <w:t>{{</w:t>
            </w:r>
            <w:r w:rsidR="007F2088" w:rsidRPr="00860D71">
              <w:rPr>
                <w:rFonts w:ascii="Arial" w:hAnsi="Arial"/>
                <w:b/>
                <w:bCs/>
                <w:i/>
                <w:iCs/>
                <w:sz w:val="22"/>
              </w:rPr>
              <w:t>party</w:t>
            </w:r>
            <w:r w:rsidR="008E7AF4" w:rsidRPr="00860D71">
              <w:rPr>
                <w:rFonts w:ascii="Arial" w:hAnsi="Arial"/>
                <w:b/>
                <w:bCs/>
                <w:i/>
                <w:iCs/>
                <w:sz w:val="22"/>
              </w:rPr>
              <w:t>.property_act</w:t>
            </w:r>
            <w:r w:rsidR="00A40EAA" w:rsidRPr="00860D71">
              <w:rPr>
                <w:rFonts w:ascii="Arial" w:hAnsi="Arial"/>
                <w:b/>
                <w:bCs/>
                <w:i/>
                <w:iCs/>
                <w:sz w:val="22"/>
              </w:rPr>
              <w:t>}}</w:t>
            </w:r>
          </w:p>
        </w:tc>
      </w:tr>
    </w:tbl>
    <w:p w14:paraId="5BECCF35" w14:textId="77777777" w:rsidR="00C63DA9" w:rsidRPr="00860D71" w:rsidRDefault="00C63DA9">
      <w:pPr>
        <w:rPr>
          <w:rFonts w:ascii="Arial" w:hAnsi="Arial"/>
          <w:sz w:val="22"/>
        </w:rPr>
      </w:pPr>
    </w:p>
    <w:p w14:paraId="12D2F530" w14:textId="77777777" w:rsidR="008D5E64" w:rsidRPr="00B268A8" w:rsidRDefault="008D5E64" w:rsidP="008D5E64">
      <w:p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{{</w:t>
      </w:r>
      <w:r w:rsidRPr="00606CE5">
        <w:rPr>
          <w:rFonts w:ascii="Arial" w:eastAsiaTheme="minorHAnsi" w:hAnsi="Arial" w:cstheme="minorBidi"/>
          <w:color w:val="000000" w:themeColor="text1"/>
          <w:sz w:val="22"/>
          <w:szCs w:val="24"/>
          <w:lang w:val="en-CA"/>
        </w:rPr>
        <w:t>address_block_insert</w:t>
      </w:r>
      <w:r>
        <w:rPr>
          <w:rFonts w:ascii="Arial" w:hAnsi="Arial"/>
          <w:sz w:val="22"/>
        </w:rPr>
        <w:t>}}</w:t>
      </w:r>
    </w:p>
    <w:p w14:paraId="71212C81" w14:textId="3E732E51" w:rsidR="00156A58" w:rsidRPr="00860D71" w:rsidRDefault="00156A58" w:rsidP="008167C2">
      <w:pPr>
        <w:spacing w:before="120"/>
        <w:jc w:val="both"/>
        <w:rPr>
          <w:rFonts w:ascii="Arial" w:hAnsi="Arial"/>
          <w:sz w:val="22"/>
        </w:rPr>
      </w:pPr>
      <w:r w:rsidRPr="00860D71">
        <w:rPr>
          <w:rFonts w:ascii="Arial" w:hAnsi="Arial"/>
          <w:sz w:val="22"/>
        </w:rPr>
        <w:t xml:space="preserve">Enclosed with this Notice is a copy of the Application for </w:t>
      </w:r>
      <w:r w:rsidR="00A40EAA" w:rsidRPr="00860D71">
        <w:rPr>
          <w:rFonts w:ascii="Arial" w:hAnsi="Arial"/>
          <w:sz w:val="22"/>
        </w:rPr>
        <w:t>{{</w:t>
      </w:r>
      <w:r w:rsidR="00882403" w:rsidRPr="00860D71">
        <w:rPr>
          <w:rFonts w:ascii="Arial" w:hAnsi="Arial"/>
          <w:sz w:val="22"/>
        </w:rPr>
        <w:t>estate.grant_</w:t>
      </w:r>
      <w:r w:rsidR="00A53F9F" w:rsidRPr="00860D71">
        <w:rPr>
          <w:rFonts w:ascii="Arial" w:hAnsi="Arial"/>
          <w:sz w:val="22"/>
        </w:rPr>
        <w:t>of_language</w:t>
      </w:r>
      <w:r w:rsidR="00A40EAA" w:rsidRPr="00860D71">
        <w:rPr>
          <w:rFonts w:ascii="Arial" w:hAnsi="Arial"/>
          <w:sz w:val="22"/>
        </w:rPr>
        <w:t>}}</w:t>
      </w:r>
      <w:r w:rsidRPr="00860D71">
        <w:rPr>
          <w:rFonts w:ascii="Arial" w:hAnsi="Arial"/>
          <w:sz w:val="22"/>
        </w:rPr>
        <w:t>.</w:t>
      </w:r>
    </w:p>
    <w:p w14:paraId="20B548E7" w14:textId="2399F4B7" w:rsidR="00156A58" w:rsidRPr="00860D71" w:rsidRDefault="00156A58" w:rsidP="008167C2">
      <w:pPr>
        <w:spacing w:before="120"/>
        <w:jc w:val="both"/>
        <w:rPr>
          <w:rFonts w:ascii="Arial" w:hAnsi="Arial"/>
          <w:sz w:val="22"/>
        </w:rPr>
      </w:pPr>
      <w:r w:rsidRPr="00860D71">
        <w:rPr>
          <w:rFonts w:ascii="Arial" w:hAnsi="Arial"/>
          <w:sz w:val="22"/>
        </w:rPr>
        <w:t xml:space="preserve">The </w:t>
      </w:r>
      <w:r w:rsidR="00A40EAA" w:rsidRPr="00860D71">
        <w:rPr>
          <w:rFonts w:ascii="Arial" w:hAnsi="Arial"/>
          <w:i/>
          <w:sz w:val="22"/>
        </w:rPr>
        <w:t>{{</w:t>
      </w:r>
      <w:r w:rsidR="007F2088" w:rsidRPr="00860D71">
        <w:rPr>
          <w:rFonts w:ascii="Arial" w:hAnsi="Arial"/>
          <w:i/>
          <w:sz w:val="22"/>
        </w:rPr>
        <w:t>party</w:t>
      </w:r>
      <w:r w:rsidR="008E7AF4" w:rsidRPr="00860D71">
        <w:rPr>
          <w:rFonts w:ascii="Arial" w:hAnsi="Arial"/>
          <w:i/>
          <w:sz w:val="22"/>
        </w:rPr>
        <w:t>.property_act</w:t>
      </w:r>
      <w:r w:rsidR="00A40EAA" w:rsidRPr="00860D71">
        <w:rPr>
          <w:rFonts w:ascii="Arial" w:hAnsi="Arial"/>
          <w:i/>
          <w:sz w:val="22"/>
        </w:rPr>
        <w:t>}}</w:t>
      </w:r>
      <w:r w:rsidR="006E4AA0" w:rsidRPr="00860D71">
        <w:rPr>
          <w:rFonts w:ascii="Arial" w:hAnsi="Arial"/>
          <w:sz w:val="22"/>
        </w:rPr>
        <w:t xml:space="preserve"> </w:t>
      </w:r>
      <w:r w:rsidRPr="00860D71">
        <w:rPr>
          <w:rFonts w:ascii="Arial" w:hAnsi="Arial"/>
          <w:sz w:val="22"/>
        </w:rPr>
        <w:t>gives rights to a spouse</w:t>
      </w:r>
      <w:r w:rsidR="00F95A2A" w:rsidRPr="00860D71">
        <w:rPr>
          <w:rFonts w:ascii="Arial" w:hAnsi="Arial"/>
          <w:sz w:val="22"/>
        </w:rPr>
        <w:t xml:space="preserve">, adult interdependent partner, </w:t>
      </w:r>
      <w:r w:rsidRPr="00860D71">
        <w:rPr>
          <w:rFonts w:ascii="Arial" w:hAnsi="Arial"/>
          <w:sz w:val="22"/>
        </w:rPr>
        <w:t>former spouse</w:t>
      </w:r>
      <w:r w:rsidR="00F95A2A" w:rsidRPr="00860D71">
        <w:rPr>
          <w:rFonts w:ascii="Arial" w:hAnsi="Arial"/>
          <w:sz w:val="22"/>
        </w:rPr>
        <w:t>, or former adult interdependent partner</w:t>
      </w:r>
      <w:r w:rsidRPr="00860D71">
        <w:rPr>
          <w:rFonts w:ascii="Arial" w:hAnsi="Arial"/>
          <w:sz w:val="22"/>
        </w:rPr>
        <w:t xml:space="preserve"> in certain circumstances and the law requires that the notice be given to you because you are the spouse</w:t>
      </w:r>
      <w:r w:rsidR="00F95A2A" w:rsidRPr="00860D71">
        <w:rPr>
          <w:rFonts w:ascii="Arial" w:hAnsi="Arial"/>
          <w:sz w:val="22"/>
        </w:rPr>
        <w:t xml:space="preserve">, the adult interdependent partner, </w:t>
      </w:r>
      <w:r w:rsidRPr="00860D71">
        <w:rPr>
          <w:rFonts w:ascii="Arial" w:hAnsi="Arial"/>
          <w:sz w:val="22"/>
        </w:rPr>
        <w:t>a former spouse</w:t>
      </w:r>
      <w:r w:rsidR="00F95A2A" w:rsidRPr="00860D71">
        <w:rPr>
          <w:rFonts w:ascii="Arial" w:hAnsi="Arial"/>
          <w:sz w:val="22"/>
        </w:rPr>
        <w:t>, or a former adult interdependent partner</w:t>
      </w:r>
      <w:r w:rsidRPr="00860D71">
        <w:rPr>
          <w:rFonts w:ascii="Arial" w:hAnsi="Arial"/>
          <w:sz w:val="22"/>
        </w:rPr>
        <w:t xml:space="preserve"> and you have not been given all the property in the Estate.</w:t>
      </w:r>
    </w:p>
    <w:p w14:paraId="65BA7918" w14:textId="7769D5A1" w:rsidR="00156A58" w:rsidRPr="00860D71" w:rsidRDefault="00156A58" w:rsidP="008167C2">
      <w:pPr>
        <w:spacing w:before="120"/>
        <w:jc w:val="both"/>
        <w:rPr>
          <w:rFonts w:ascii="Arial" w:hAnsi="Arial"/>
          <w:sz w:val="22"/>
        </w:rPr>
      </w:pPr>
      <w:r w:rsidRPr="00860D71">
        <w:rPr>
          <w:rFonts w:ascii="Arial" w:hAnsi="Arial"/>
          <w:sz w:val="22"/>
        </w:rPr>
        <w:t xml:space="preserve">You may have a claim under the </w:t>
      </w:r>
      <w:r w:rsidR="00A40EAA" w:rsidRPr="00860D71">
        <w:rPr>
          <w:rFonts w:ascii="Arial" w:hAnsi="Arial"/>
          <w:i/>
          <w:sz w:val="22"/>
        </w:rPr>
        <w:t>{{</w:t>
      </w:r>
      <w:r w:rsidR="007F2088" w:rsidRPr="00860D71">
        <w:rPr>
          <w:rFonts w:ascii="Arial" w:hAnsi="Arial"/>
          <w:i/>
          <w:sz w:val="22"/>
        </w:rPr>
        <w:t>party</w:t>
      </w:r>
      <w:r w:rsidR="008E7AF4" w:rsidRPr="00860D71">
        <w:rPr>
          <w:rFonts w:ascii="Arial" w:hAnsi="Arial"/>
          <w:i/>
          <w:sz w:val="22"/>
        </w:rPr>
        <w:t>.property_act</w:t>
      </w:r>
      <w:r w:rsidR="00A40EAA" w:rsidRPr="00860D71">
        <w:rPr>
          <w:rFonts w:ascii="Arial" w:hAnsi="Arial"/>
          <w:i/>
          <w:sz w:val="22"/>
        </w:rPr>
        <w:t>}}</w:t>
      </w:r>
      <w:r w:rsidR="006E4AA0" w:rsidRPr="00860D71">
        <w:rPr>
          <w:rFonts w:ascii="Arial" w:hAnsi="Arial"/>
          <w:sz w:val="22"/>
        </w:rPr>
        <w:t xml:space="preserve"> </w:t>
      </w:r>
      <w:r w:rsidRPr="00860D71">
        <w:rPr>
          <w:rFonts w:ascii="Arial" w:hAnsi="Arial"/>
          <w:sz w:val="22"/>
        </w:rPr>
        <w:t>on the property in the Estate. This must be dealt with before the Estate can be finally distributed.</w:t>
      </w:r>
    </w:p>
    <w:p w14:paraId="3DC469E2" w14:textId="545FDB19" w:rsidR="00156A58" w:rsidRPr="00860D71" w:rsidRDefault="00156A58" w:rsidP="008167C2">
      <w:pPr>
        <w:spacing w:before="120"/>
        <w:jc w:val="both"/>
        <w:rPr>
          <w:rFonts w:ascii="Arial" w:hAnsi="Arial"/>
          <w:sz w:val="22"/>
        </w:rPr>
      </w:pPr>
      <w:r w:rsidRPr="00860D71">
        <w:rPr>
          <w:rFonts w:ascii="Arial" w:hAnsi="Arial"/>
          <w:sz w:val="22"/>
        </w:rPr>
        <w:t xml:space="preserve">There are some time requirements that must be met.  You must begin any Application within 6 months after the date the Court issues </w:t>
      </w:r>
      <w:r w:rsidR="00A40EAA" w:rsidRPr="00860D71">
        <w:rPr>
          <w:rFonts w:ascii="Arial" w:hAnsi="Arial"/>
          <w:sz w:val="22"/>
        </w:rPr>
        <w:t>{{</w:t>
      </w:r>
      <w:r w:rsidR="00882403" w:rsidRPr="00860D71">
        <w:rPr>
          <w:rFonts w:ascii="Arial" w:hAnsi="Arial"/>
          <w:sz w:val="22"/>
        </w:rPr>
        <w:t>estate.grant_</w:t>
      </w:r>
      <w:r w:rsidR="00A53F9F" w:rsidRPr="00860D71">
        <w:rPr>
          <w:rFonts w:ascii="Arial" w:hAnsi="Arial"/>
          <w:sz w:val="22"/>
        </w:rPr>
        <w:t>of_language</w:t>
      </w:r>
      <w:r w:rsidR="00A40EAA" w:rsidRPr="00860D71">
        <w:rPr>
          <w:rFonts w:ascii="Arial" w:hAnsi="Arial"/>
          <w:sz w:val="22"/>
        </w:rPr>
        <w:t>}}</w:t>
      </w:r>
      <w:r w:rsidRPr="00860D71">
        <w:rPr>
          <w:rFonts w:ascii="Arial" w:hAnsi="Arial"/>
          <w:sz w:val="22"/>
        </w:rPr>
        <w:t xml:space="preserve">.  There are other time limits in the Act which may mean that in your case you have </w:t>
      </w:r>
      <w:r w:rsidRPr="00860D71">
        <w:rPr>
          <w:rFonts w:ascii="Arial" w:hAnsi="Arial"/>
          <w:sz w:val="22"/>
          <w:u w:val="single"/>
        </w:rPr>
        <w:t>less</w:t>
      </w:r>
      <w:r w:rsidRPr="00860D71">
        <w:rPr>
          <w:rFonts w:ascii="Arial" w:hAnsi="Arial"/>
          <w:sz w:val="22"/>
        </w:rPr>
        <w:t xml:space="preserve"> than six months in which to act, after that, the </w:t>
      </w:r>
      <w:r w:rsidR="00A40EAA" w:rsidRPr="00860D71">
        <w:rPr>
          <w:rFonts w:ascii="Arial" w:hAnsi="Arial"/>
          <w:sz w:val="22"/>
        </w:rPr>
        <w:t>{{</w:t>
      </w:r>
      <w:r w:rsidR="00882403" w:rsidRPr="00860D71">
        <w:rPr>
          <w:rFonts w:ascii="Arial" w:hAnsi="Arial"/>
          <w:sz w:val="22"/>
        </w:rPr>
        <w:t>cfa.multiple_prs|text_merge(“Personal Representative/Personal Representatives”)</w:t>
      </w:r>
      <w:r w:rsidR="00A40EAA" w:rsidRPr="00860D71">
        <w:rPr>
          <w:rFonts w:ascii="Arial" w:hAnsi="Arial"/>
          <w:sz w:val="22"/>
        </w:rPr>
        <w:t>}}</w:t>
      </w:r>
      <w:r w:rsidRPr="00860D71">
        <w:rPr>
          <w:rFonts w:ascii="Arial" w:hAnsi="Arial"/>
          <w:sz w:val="22"/>
        </w:rPr>
        <w:t xml:space="preserve"> may distribute the property.</w:t>
      </w:r>
    </w:p>
    <w:p w14:paraId="331EC69D" w14:textId="77777777" w:rsidR="00156A58" w:rsidRPr="00860D71" w:rsidRDefault="00156A58" w:rsidP="008167C2">
      <w:pPr>
        <w:spacing w:before="120"/>
        <w:jc w:val="both"/>
        <w:outlineLvl w:val="0"/>
        <w:rPr>
          <w:rFonts w:ascii="Arial" w:hAnsi="Arial"/>
          <w:sz w:val="22"/>
        </w:rPr>
      </w:pPr>
      <w:r w:rsidRPr="00860D71">
        <w:rPr>
          <w:rFonts w:ascii="Arial" w:hAnsi="Arial"/>
          <w:sz w:val="22"/>
        </w:rPr>
        <w:t>If you want to take this further, you must consult your own lawyer immediately.</w:t>
      </w:r>
    </w:p>
    <w:p w14:paraId="489A0E98" w14:textId="21632A9E" w:rsidR="00882403" w:rsidRPr="00860D71" w:rsidRDefault="00882403" w:rsidP="00900F01">
      <w:pPr>
        <w:keepNext/>
        <w:keepLines/>
        <w:rPr>
          <w:rFonts w:ascii="Arial" w:hAnsi="Arial"/>
          <w:sz w:val="22"/>
        </w:rPr>
      </w:pPr>
    </w:p>
    <w:p w14:paraId="7466A6FE" w14:textId="77777777" w:rsidR="00FD430A" w:rsidRPr="00860D71" w:rsidRDefault="00FD430A" w:rsidP="00900F01">
      <w:pPr>
        <w:keepNext/>
        <w:keepLines/>
        <w:rPr>
          <w:rFonts w:ascii="Arial" w:hAnsi="Arial"/>
          <w:sz w:val="22"/>
        </w:rPr>
      </w:pPr>
    </w:p>
    <w:p w14:paraId="023177E3" w14:textId="42A7173D" w:rsidR="00156A58" w:rsidRPr="00860D71" w:rsidRDefault="00A40EAA" w:rsidP="00900F01">
      <w:pPr>
        <w:keepNext/>
        <w:keepLines/>
        <w:rPr>
          <w:rFonts w:ascii="Arial" w:hAnsi="Arial"/>
          <w:sz w:val="22"/>
        </w:rPr>
      </w:pPr>
      <w:r w:rsidRPr="00860D71">
        <w:rPr>
          <w:rFonts w:ascii="Arial" w:hAnsi="Arial"/>
          <w:sz w:val="22"/>
        </w:rPr>
        <w:t>{{</w:t>
      </w:r>
      <w:r w:rsidR="00882403" w:rsidRPr="00860D71">
        <w:rPr>
          <w:rFonts w:ascii="Arial" w:hAnsi="Arial"/>
          <w:sz w:val="22"/>
        </w:rPr>
        <w:t>cfa.pr_signature_lines</w:t>
      </w:r>
      <w:r w:rsidRPr="00860D71">
        <w:rPr>
          <w:rFonts w:ascii="Arial" w:hAnsi="Arial"/>
          <w:sz w:val="22"/>
        </w:rPr>
        <w:t>}}</w:t>
      </w:r>
    </w:p>
    <w:sectPr w:rsidR="00156A58" w:rsidRPr="00860D71" w:rsidSect="00D55BBF">
      <w:pgSz w:w="12240" w:h="15840" w:code="1"/>
      <w:pgMar w:top="1440" w:right="1008" w:bottom="1440" w:left="1008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BC10D" w14:textId="77777777" w:rsidR="00F86616" w:rsidRPr="00D83AE2" w:rsidRDefault="00F86616">
      <w:r w:rsidRPr="00D83AE2">
        <w:separator/>
      </w:r>
    </w:p>
  </w:endnote>
  <w:endnote w:type="continuationSeparator" w:id="0">
    <w:p w14:paraId="0C661FAE" w14:textId="77777777" w:rsidR="00F86616" w:rsidRPr="00D83AE2" w:rsidRDefault="00F86616">
      <w:r w:rsidRPr="00D83AE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606B1" w14:textId="77777777" w:rsidR="00F86616" w:rsidRPr="00D83AE2" w:rsidRDefault="00F86616">
      <w:r w:rsidRPr="00D83AE2">
        <w:separator/>
      </w:r>
    </w:p>
  </w:footnote>
  <w:footnote w:type="continuationSeparator" w:id="0">
    <w:p w14:paraId="4D8161F5" w14:textId="77777777" w:rsidR="00F86616" w:rsidRPr="00D83AE2" w:rsidRDefault="00F86616">
      <w:r w:rsidRPr="00D83AE2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2A3"/>
    <w:rsid w:val="000127DD"/>
    <w:rsid w:val="000407DB"/>
    <w:rsid w:val="00056FCA"/>
    <w:rsid w:val="000D0485"/>
    <w:rsid w:val="000E41B6"/>
    <w:rsid w:val="00156A58"/>
    <w:rsid w:val="00165385"/>
    <w:rsid w:val="001824E3"/>
    <w:rsid w:val="001832A3"/>
    <w:rsid w:val="00196454"/>
    <w:rsid w:val="001E0C66"/>
    <w:rsid w:val="001F6276"/>
    <w:rsid w:val="00282E80"/>
    <w:rsid w:val="002D3D3E"/>
    <w:rsid w:val="003033DA"/>
    <w:rsid w:val="0035365A"/>
    <w:rsid w:val="00360285"/>
    <w:rsid w:val="003727A3"/>
    <w:rsid w:val="003918C0"/>
    <w:rsid w:val="00396F58"/>
    <w:rsid w:val="003E4784"/>
    <w:rsid w:val="00405D27"/>
    <w:rsid w:val="00416E94"/>
    <w:rsid w:val="00453D61"/>
    <w:rsid w:val="004A6AFC"/>
    <w:rsid w:val="0050128F"/>
    <w:rsid w:val="005039FC"/>
    <w:rsid w:val="00515C05"/>
    <w:rsid w:val="00564054"/>
    <w:rsid w:val="0057123B"/>
    <w:rsid w:val="005E76B9"/>
    <w:rsid w:val="006005E4"/>
    <w:rsid w:val="006267B3"/>
    <w:rsid w:val="006E4AA0"/>
    <w:rsid w:val="007732F0"/>
    <w:rsid w:val="007F2088"/>
    <w:rsid w:val="007F524D"/>
    <w:rsid w:val="00802775"/>
    <w:rsid w:val="008104A5"/>
    <w:rsid w:val="008167C2"/>
    <w:rsid w:val="008256FA"/>
    <w:rsid w:val="00860D71"/>
    <w:rsid w:val="00882403"/>
    <w:rsid w:val="008C0466"/>
    <w:rsid w:val="008D5E64"/>
    <w:rsid w:val="008E7AF4"/>
    <w:rsid w:val="008F69A0"/>
    <w:rsid w:val="00900F01"/>
    <w:rsid w:val="00934881"/>
    <w:rsid w:val="009776A6"/>
    <w:rsid w:val="009C2C01"/>
    <w:rsid w:val="009E061E"/>
    <w:rsid w:val="009E3133"/>
    <w:rsid w:val="00A07247"/>
    <w:rsid w:val="00A40EAA"/>
    <w:rsid w:val="00A53F9F"/>
    <w:rsid w:val="00AD1FF6"/>
    <w:rsid w:val="00BB35B6"/>
    <w:rsid w:val="00BF03CD"/>
    <w:rsid w:val="00C05DB1"/>
    <w:rsid w:val="00C50860"/>
    <w:rsid w:val="00C55FE6"/>
    <w:rsid w:val="00C575D7"/>
    <w:rsid w:val="00C63DA9"/>
    <w:rsid w:val="00C874CF"/>
    <w:rsid w:val="00CC5D8E"/>
    <w:rsid w:val="00D2315D"/>
    <w:rsid w:val="00D55BBF"/>
    <w:rsid w:val="00D83AE2"/>
    <w:rsid w:val="00DA2628"/>
    <w:rsid w:val="00DD1C79"/>
    <w:rsid w:val="00DF2448"/>
    <w:rsid w:val="00E11B63"/>
    <w:rsid w:val="00E27B07"/>
    <w:rsid w:val="00E7599A"/>
    <w:rsid w:val="00E772E0"/>
    <w:rsid w:val="00E90745"/>
    <w:rsid w:val="00E94F66"/>
    <w:rsid w:val="00EC3722"/>
    <w:rsid w:val="00F31246"/>
    <w:rsid w:val="00F61EB7"/>
    <w:rsid w:val="00F86616"/>
    <w:rsid w:val="00F95A2A"/>
    <w:rsid w:val="00FA4C58"/>
    <w:rsid w:val="00FD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B8780"/>
  <w15:docId w15:val="{BDE98156-796E-40AF-B503-7FECE276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6B9"/>
  </w:style>
  <w:style w:type="paragraph" w:styleId="Heading1">
    <w:name w:val="heading 1"/>
    <w:basedOn w:val="Normal"/>
    <w:next w:val="Normal"/>
    <w:link w:val="Heading1Char"/>
    <w:uiPriority w:val="99"/>
    <w:qFormat/>
    <w:rsid w:val="005E76B9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E76B9"/>
    <w:rPr>
      <w:rFonts w:ascii="Cambria" w:hAnsi="Cambria" w:cs="Cambria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rsid w:val="005E76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76B9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5E76B9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rsid w:val="005E76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E76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82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NC22</vt:lpstr>
    </vt:vector>
  </TitlesOfParts>
  <Company>Granville Software Inc.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NC22</dc:title>
  <dc:creator>Granville Software Inc.</dc:creator>
  <cp:lastModifiedBy>alex miller</cp:lastModifiedBy>
  <cp:revision>26</cp:revision>
  <dcterms:created xsi:type="dcterms:W3CDTF">2020-03-24T22:45:00Z</dcterms:created>
  <dcterms:modified xsi:type="dcterms:W3CDTF">2021-09-27T17:55:00Z</dcterms:modified>
</cp:coreProperties>
</file>