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8E789A" w:rsidRPr="0063620F" w14:paraId="226D9783" w14:textId="77777777" w:rsidTr="00E54E7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CA4D37D" w14:textId="28EDAD85" w:rsidR="008E789A" w:rsidRPr="0063620F" w:rsidRDefault="00DF7BCF" w:rsidP="00FA2FE3">
            <w:pPr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A524D55" w14:textId="5948FF17" w:rsidR="008E789A" w:rsidRPr="0063620F" w:rsidRDefault="006F6929" w:rsidP="00DF7BCF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0" w:name="OLE_LINK1"/>
            <w:bookmarkStart w:id="1" w:name="OLE_LINK2"/>
            <w:bookmarkStart w:id="2" w:name="OLE_LINK7"/>
            <w:bookmarkStart w:id="3" w:name="OLE_LINK8"/>
            <w:bookmarkStart w:id="4" w:name="OLE_LINK15"/>
            <w:bookmarkStart w:id="5" w:name="OLE_LINK16"/>
            <w:bookmarkStart w:id="6" w:name="OLE_LINK43"/>
            <w:bookmarkStart w:id="7" w:name="OLE_LINK44"/>
            <w:bookmarkStart w:id="8" w:name="OLE_LINK75"/>
            <w:bookmarkStart w:id="9" w:name="OLE_LINK76"/>
            <w:r w:rsidRPr="0063620F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DF7BCF" w:rsidRPr="0063620F">
              <w:rPr>
                <w:rFonts w:ascii="Arial" w:hAnsi="Arial"/>
                <w:b/>
                <w:bCs/>
                <w:sz w:val="22"/>
              </w:rPr>
              <w:t>estate.</w:t>
            </w:r>
            <w:r w:rsidR="00636104" w:rsidRPr="0063620F">
              <w:rPr>
                <w:rFonts w:ascii="Arial" w:hAnsi="Arial"/>
                <w:b/>
                <w:bCs/>
                <w:sz w:val="22"/>
              </w:rPr>
              <w:t>court_file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>}}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DF7BCF" w:rsidRPr="0063620F" w14:paraId="34792035" w14:textId="77777777" w:rsidTr="00E54E7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7E3D9F5E" w14:textId="25D568EC" w:rsidR="00DF7BCF" w:rsidRPr="0063620F" w:rsidRDefault="00DF7BCF" w:rsidP="00FA2FE3">
            <w:pPr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4D5305CF" w14:textId="77777777" w:rsidR="00DF7BCF" w:rsidRPr="0063620F" w:rsidRDefault="00DF7BCF" w:rsidP="00E7173A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1D17C8A5" w14:textId="0512A301" w:rsidR="00DF7BCF" w:rsidRPr="0063620F" w:rsidRDefault="00DF7BCF" w:rsidP="00E7173A">
            <w:pPr>
              <w:suppressAutoHyphen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DF7BCF" w:rsidRPr="0063620F" w14:paraId="23242B9C" w14:textId="77777777" w:rsidTr="00E54E7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43ACC8B" w14:textId="3DA9B9E4" w:rsidR="00DF7BCF" w:rsidRPr="0063620F" w:rsidRDefault="00DF7BCF" w:rsidP="00FA2FE3">
            <w:pPr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EC5BE59" w14:textId="334D3ED7" w:rsidR="00DF7BCF" w:rsidRPr="0063620F" w:rsidRDefault="00DF7BCF" w:rsidP="00DF7BCF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estate.centre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DF7BCF" w:rsidRPr="0063620F" w14:paraId="32FDF4DC" w14:textId="77777777" w:rsidTr="00E54E7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B3F91EF" w14:textId="53A764AD" w:rsidR="00DF7BCF" w:rsidRPr="0063620F" w:rsidRDefault="00DF7BCF" w:rsidP="00FA2FE3">
            <w:pPr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0CE3CC3" w14:textId="57CE28FF" w:rsidR="00DF7BCF" w:rsidRPr="0063620F" w:rsidRDefault="00DF7BCF" w:rsidP="00DF7BCF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7A053F" w:rsidRPr="0063620F" w14:paraId="1A7D9F1B" w14:textId="77777777" w:rsidTr="00E54E7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3D27B45" w14:textId="77777777" w:rsidR="007A053F" w:rsidRPr="0063620F" w:rsidRDefault="007A053F" w:rsidP="007A053F">
            <w:pPr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0CCFC9CE" w14:textId="77777777" w:rsidR="007A053F" w:rsidRPr="0063620F" w:rsidRDefault="007A053F" w:rsidP="007A053F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 xml:space="preserve">{% if 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deceased.aka_name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 xml:space="preserve"> and 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deceased.aka_name|length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 xml:space="preserve"> &gt; 0%}{{ 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deceased.aka_name|merge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 xml:space="preserve">(“a, b and c”)}}{% else %}None{% 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 xml:space="preserve"> %}</w:t>
            </w:r>
          </w:p>
        </w:tc>
      </w:tr>
      <w:tr w:rsidR="008E789A" w:rsidRPr="0063620F" w14:paraId="06415F49" w14:textId="77777777" w:rsidTr="00E54E76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15A4A10" w14:textId="77777777" w:rsidR="008E789A" w:rsidRPr="0063620F" w:rsidRDefault="008E789A" w:rsidP="00FA2FE3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5FD840F8" w14:textId="77777777" w:rsidR="008E789A" w:rsidRPr="0063620F" w:rsidRDefault="008E789A" w:rsidP="00FA2FE3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Affidavit of Handwriting of Deceased</w:t>
            </w:r>
          </w:p>
        </w:tc>
      </w:tr>
      <w:tr w:rsidR="008E789A" w:rsidRPr="0063620F" w14:paraId="5851A147" w14:textId="77777777" w:rsidTr="00E54E76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14F12A4C" w14:textId="77777777" w:rsidR="008E789A" w:rsidRPr="0063620F" w:rsidRDefault="008E789A" w:rsidP="00FA2FE3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02F0509F" w14:textId="6F32AF14" w:rsidR="008E789A" w:rsidRPr="0063620F" w:rsidRDefault="006F6929" w:rsidP="00FA2FE3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8E789A" w:rsidRPr="0063620F">
              <w:rPr>
                <w:rFonts w:ascii="Arial" w:hAnsi="Arial"/>
                <w:b/>
                <w:bCs/>
                <w:sz w:val="22"/>
              </w:rPr>
              <w:t>handwriting.deponent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8E789A" w:rsidRPr="0063620F" w14:paraId="251C382F" w14:textId="77777777" w:rsidTr="00E54E76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0A62" w14:textId="470D17C4" w:rsidR="008E789A" w:rsidRPr="0063620F" w:rsidRDefault="00DF7BCF" w:rsidP="00DF0FDE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19068" w14:textId="77777777" w:rsidR="00AC6A0F" w:rsidRPr="0063620F" w:rsidRDefault="00AC6A0F" w:rsidP="00994B83">
            <w:pPr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c/o {{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firm_name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>}}{% if firm_name2|answered %}</w:t>
            </w:r>
          </w:p>
          <w:p w14:paraId="4FDDA060" w14:textId="77777777" w:rsidR="00AC6A0F" w:rsidRPr="0063620F" w:rsidRDefault="00AC6A0F" w:rsidP="00994B83">
            <w:pPr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 xml:space="preserve">{{firm_name2}}{% 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 xml:space="preserve"> %}</w:t>
            </w:r>
          </w:p>
          <w:p w14:paraId="045E5E5E" w14:textId="77777777" w:rsidR="00AC6A0F" w:rsidRPr="0063620F" w:rsidRDefault="00AC6A0F" w:rsidP="00994B83">
            <w:pPr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office.full_address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621E906D" w14:textId="77777777" w:rsidR="003E1491" w:rsidRPr="001E47DB" w:rsidRDefault="00AC6A0F" w:rsidP="003E1491">
            <w:pPr>
              <w:rPr>
                <w:rFonts w:ascii="Arial" w:hAnsi="Arial"/>
                <w:b/>
                <w:bCs/>
                <w:sz w:val="22"/>
              </w:rPr>
            </w:pPr>
            <w:r w:rsidRPr="0063620F">
              <w:rPr>
                <w:rFonts w:ascii="Arial" w:hAnsi="Arial"/>
                <w:b/>
                <w:bCs/>
                <w:sz w:val="22"/>
              </w:rPr>
              <w:t>Attn: {{</w:t>
            </w:r>
            <w:proofErr w:type="spellStart"/>
            <w:r w:rsidRPr="0063620F">
              <w:rPr>
                <w:rFonts w:ascii="Arial" w:hAnsi="Arial"/>
                <w:b/>
                <w:bCs/>
                <w:sz w:val="22"/>
              </w:rPr>
              <w:t>lawyer.name_on_docs</w:t>
            </w:r>
            <w:proofErr w:type="spellEnd"/>
            <w:r w:rsidRPr="0063620F">
              <w:rPr>
                <w:rFonts w:ascii="Arial" w:hAnsi="Arial"/>
                <w:b/>
                <w:bCs/>
                <w:sz w:val="22"/>
              </w:rPr>
              <w:t xml:space="preserve"> }}</w:t>
            </w:r>
          </w:p>
          <w:p w14:paraId="49979C35" w14:textId="77777777" w:rsidR="003E1491" w:rsidRPr="001E47DB" w:rsidRDefault="003E1491" w:rsidP="003E1491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10" w:name="OLE_LINK3"/>
            <w:proofErr w:type="spellStart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0"/>
            <w:proofErr w:type="spellEnd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58508BB2" w14:textId="77777777" w:rsidR="003E1491" w:rsidRPr="001E47DB" w:rsidRDefault="003E1491" w:rsidP="003E1491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1E47DB">
              <w:rPr>
                <w:rFonts w:ascii="Arial" w:hAnsi="Arial"/>
                <w:b/>
                <w:bCs/>
                <w:sz w:val="22"/>
              </w:rPr>
              <w:t>lawyer.email</w:t>
            </w:r>
            <w:proofErr w:type="spellEnd"/>
            <w:r w:rsidRPr="001E47DB">
              <w:rPr>
                <w:rFonts w:ascii="Arial" w:hAnsi="Arial"/>
                <w:b/>
                <w:bCs/>
                <w:sz w:val="22"/>
              </w:rPr>
              <w:t xml:space="preserve"> }}</w:t>
            </w:r>
          </w:p>
          <w:p w14:paraId="2E76F831" w14:textId="250C21D4" w:rsidR="008E789A" w:rsidRPr="0063620F" w:rsidRDefault="003E1491" w:rsidP="003E1491">
            <w:pPr>
              <w:suppressAutoHyphen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</w:t>
            </w:r>
            <w:proofErr w:type="spellStart"/>
            <w:r w:rsidRPr="001E47DB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Pr="001E47DB">
              <w:rPr>
                <w:rFonts w:ascii="Arial" w:hAnsi="Arial"/>
                <w:b/>
                <w:bCs/>
                <w:sz w:val="22"/>
              </w:rPr>
              <w:t xml:space="preserve"> %}</w:t>
            </w:r>
          </w:p>
        </w:tc>
      </w:tr>
    </w:tbl>
    <w:p w14:paraId="2C29649D" w14:textId="306637FB" w:rsidR="008E789A" w:rsidRPr="0063620F" w:rsidRDefault="008E789A">
      <w:pPr>
        <w:suppressAutoHyphens/>
        <w:spacing w:before="240"/>
        <w:jc w:val="both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 xml:space="preserve">THE DEPONENT </w:t>
      </w:r>
      <w:r w:rsidR="006F6929" w:rsidRPr="0063620F">
        <w:rPr>
          <w:rFonts w:ascii="Arial" w:hAnsi="Arial"/>
          <w:sz w:val="22"/>
        </w:rPr>
        <w:t>{{</w:t>
      </w:r>
      <w:proofErr w:type="spellStart"/>
      <w:r w:rsidR="00C20F7F" w:rsidRPr="0063620F">
        <w:rPr>
          <w:rFonts w:ascii="Arial" w:hAnsi="Arial"/>
          <w:sz w:val="22"/>
        </w:rPr>
        <w:t>estate_</w:t>
      </w:r>
      <w:proofErr w:type="gramStart"/>
      <w:r w:rsidR="00C20F7F" w:rsidRPr="0063620F">
        <w:rPr>
          <w:rFonts w:ascii="Arial" w:hAnsi="Arial"/>
          <w:sz w:val="22"/>
        </w:rPr>
        <w:t>option</w:t>
      </w:r>
      <w:proofErr w:type="spellEnd"/>
      <w:r w:rsidR="0035194F" w:rsidRPr="0063620F">
        <w:rPr>
          <w:rFonts w:ascii="Arial" w:hAnsi="Arial"/>
          <w:sz w:val="22"/>
        </w:rPr>
        <w:t>(</w:t>
      </w:r>
      <w:proofErr w:type="gramEnd"/>
      <w:r w:rsidR="0035194F" w:rsidRPr="0063620F">
        <w:rPr>
          <w:rFonts w:ascii="Arial" w:hAnsi="Arial"/>
          <w:sz w:val="22"/>
        </w:rPr>
        <w:t>"</w:t>
      </w:r>
      <w:proofErr w:type="spellStart"/>
      <w:r w:rsidR="00C20F7F" w:rsidRPr="0063620F">
        <w:rPr>
          <w:rFonts w:ascii="Arial" w:hAnsi="Arial"/>
          <w:sz w:val="22"/>
        </w:rPr>
        <w:t>swear_affirm</w:t>
      </w:r>
      <w:proofErr w:type="spellEnd"/>
      <w:r w:rsidR="0035194F" w:rsidRPr="0063620F">
        <w:rPr>
          <w:rFonts w:ascii="Arial" w:hAnsi="Arial"/>
          <w:sz w:val="22"/>
        </w:rPr>
        <w:t>")|</w:t>
      </w:r>
      <w:proofErr w:type="spellStart"/>
      <w:r w:rsidR="0035194F" w:rsidRPr="0063620F">
        <w:rPr>
          <w:rFonts w:ascii="Arial" w:hAnsi="Arial"/>
          <w:sz w:val="22"/>
        </w:rPr>
        <w:t>swear_affirm</w:t>
      </w:r>
      <w:proofErr w:type="spellEnd"/>
      <w:r w:rsidR="0035194F" w:rsidRPr="0063620F">
        <w:rPr>
          <w:rFonts w:ascii="Arial" w:hAnsi="Arial"/>
          <w:sz w:val="22"/>
        </w:rPr>
        <w:t>("SWEARS UNDER OATH/AFFIRMS/SWEARS UNDER OATH OR AFFIRMS")</w:t>
      </w:r>
      <w:r w:rsidR="006F6929" w:rsidRPr="0063620F">
        <w:rPr>
          <w:rFonts w:ascii="Arial" w:hAnsi="Arial"/>
          <w:sz w:val="22"/>
        </w:rPr>
        <w:t>}}</w:t>
      </w:r>
      <w:r w:rsidRPr="0063620F">
        <w:rPr>
          <w:rFonts w:ascii="Arial" w:hAnsi="Arial"/>
          <w:sz w:val="22"/>
        </w:rPr>
        <w:t xml:space="preserve"> THAT THE INFORMATION IN THIS AFFIDAVIT IS WITHIN THE DEPONENT’S KNOWLEDGE AND IS TRUE.  WHERE THE INFORMATION IS BASED ON ADVICE OR INFORMATION AND BELIEF, THIS IS STATED.</w:t>
      </w:r>
    </w:p>
    <w:p w14:paraId="4B05ACA2" w14:textId="771A1008" w:rsidR="008E789A" w:rsidRPr="0063620F" w:rsidRDefault="008E789A" w:rsidP="002621F3">
      <w:pPr>
        <w:pStyle w:val="ListParagraph"/>
        <w:numPr>
          <w:ilvl w:val="0"/>
          <w:numId w:val="7"/>
        </w:numPr>
        <w:suppressAutoHyphens/>
        <w:spacing w:before="240"/>
        <w:ind w:left="720" w:hanging="720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 xml:space="preserve">I knew the Deceased, </w:t>
      </w:r>
      <w:r w:rsidR="006F6929" w:rsidRPr="0063620F">
        <w:rPr>
          <w:rFonts w:ascii="Arial" w:hAnsi="Arial"/>
          <w:sz w:val="22"/>
        </w:rPr>
        <w:t>{{</w:t>
      </w:r>
      <w:r w:rsidRPr="0063620F">
        <w:rPr>
          <w:rFonts w:ascii="Arial" w:hAnsi="Arial"/>
          <w:sz w:val="22"/>
        </w:rPr>
        <w:t>deceased.name</w:t>
      </w:r>
      <w:r w:rsidR="006F6929" w:rsidRPr="0063620F">
        <w:rPr>
          <w:rFonts w:ascii="Arial" w:hAnsi="Arial"/>
          <w:sz w:val="22"/>
        </w:rPr>
        <w:t>}}</w:t>
      </w:r>
      <w:r w:rsidRPr="0063620F">
        <w:rPr>
          <w:rFonts w:ascii="Arial" w:hAnsi="Arial"/>
          <w:sz w:val="22"/>
        </w:rPr>
        <w:t xml:space="preserve">, well and for </w:t>
      </w:r>
      <w:r w:rsidR="006F6929"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C20F7F" w:rsidRPr="0063620F">
        <w:rPr>
          <w:rFonts w:ascii="Arial" w:hAnsi="Arial"/>
          <w:sz w:val="22"/>
        </w:rPr>
        <w:t xml:space="preserve"> if </w:t>
      </w:r>
      <w:proofErr w:type="spellStart"/>
      <w:r w:rsidR="00C20F7F" w:rsidRPr="0063620F">
        <w:rPr>
          <w:rFonts w:ascii="Arial" w:hAnsi="Arial"/>
          <w:sz w:val="22"/>
        </w:rPr>
        <w:t>handwriting.years_known</w:t>
      </w:r>
      <w:proofErr w:type="spellEnd"/>
      <w:r w:rsidR="00C20F7F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}{</w:t>
      </w:r>
      <w:proofErr w:type="gramStart"/>
      <w:r w:rsidR="006F6929" w:rsidRPr="0063620F">
        <w:rPr>
          <w:rFonts w:ascii="Arial" w:hAnsi="Arial"/>
          <w:sz w:val="22"/>
        </w:rPr>
        <w:t>{</w:t>
      </w:r>
      <w:proofErr w:type="spellStart"/>
      <w:r w:rsidR="00C20F7F" w:rsidRPr="0063620F">
        <w:rPr>
          <w:rFonts w:ascii="Arial" w:hAnsi="Arial"/>
          <w:sz w:val="22"/>
        </w:rPr>
        <w:t>handwriting.years</w:t>
      </w:r>
      <w:proofErr w:type="gramEnd"/>
      <w:r w:rsidR="00C20F7F" w:rsidRPr="0063620F">
        <w:rPr>
          <w:rFonts w:ascii="Arial" w:hAnsi="Arial"/>
          <w:sz w:val="22"/>
        </w:rPr>
        <w:t>_known</w:t>
      </w:r>
      <w:proofErr w:type="spellEnd"/>
      <w:r w:rsidR="006F6929" w:rsidRPr="0063620F">
        <w:rPr>
          <w:rFonts w:ascii="Arial" w:hAnsi="Arial"/>
          <w:sz w:val="22"/>
        </w:rPr>
        <w:t>}}{</w:t>
      </w:r>
      <w:r w:rsidR="00B71FD2" w:rsidRPr="0063620F">
        <w:rPr>
          <w:rFonts w:ascii="Arial" w:hAnsi="Arial"/>
          <w:sz w:val="22"/>
        </w:rPr>
        <w:t>%</w:t>
      </w:r>
      <w:r w:rsidR="00C20F7F" w:rsidRPr="0063620F">
        <w:rPr>
          <w:rFonts w:ascii="Arial" w:hAnsi="Arial"/>
          <w:sz w:val="22"/>
        </w:rPr>
        <w:t xml:space="preserve"> else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</w:t>
      </w:r>
      <w:r w:rsidR="00C20F7F" w:rsidRPr="0063620F">
        <w:rPr>
          <w:rFonts w:ascii="Arial" w:hAnsi="Arial"/>
          <w:sz w:val="22"/>
        </w:rPr>
        <w:t xml:space="preserve"> ____</w:t>
      </w:r>
      <w:r w:rsidR="006F6929"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C20F7F" w:rsidRPr="0063620F">
        <w:rPr>
          <w:rFonts w:ascii="Arial" w:hAnsi="Arial"/>
          <w:sz w:val="22"/>
        </w:rPr>
        <w:t xml:space="preserve"> </w:t>
      </w:r>
      <w:proofErr w:type="spellStart"/>
      <w:r w:rsidR="00C20F7F" w:rsidRPr="0063620F">
        <w:rPr>
          <w:rFonts w:ascii="Arial" w:hAnsi="Arial"/>
          <w:sz w:val="22"/>
        </w:rPr>
        <w:t>endif</w:t>
      </w:r>
      <w:proofErr w:type="spellEnd"/>
      <w:r w:rsidR="00C20F7F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</w:t>
      </w:r>
      <w:r w:rsidRPr="0063620F">
        <w:rPr>
          <w:rFonts w:ascii="Arial" w:hAnsi="Arial"/>
          <w:sz w:val="22"/>
        </w:rPr>
        <w:t xml:space="preserve"> years before the Deceased died.  I frequently saw the Deceased write and sign documents and I am very familiar with the Deceased’s handwriting and signature.  I am the Deceased’s </w:t>
      </w:r>
      <w:r w:rsidR="006F6929" w:rsidRPr="0063620F">
        <w:rPr>
          <w:rFonts w:ascii="Arial" w:hAnsi="Arial"/>
          <w:sz w:val="22"/>
        </w:rPr>
        <w:t>{{</w:t>
      </w:r>
      <w:proofErr w:type="spellStart"/>
      <w:r w:rsidR="00C20F7F" w:rsidRPr="0063620F">
        <w:rPr>
          <w:rFonts w:ascii="Arial" w:hAnsi="Arial"/>
          <w:sz w:val="22"/>
        </w:rPr>
        <w:t>handwriting.relationship</w:t>
      </w:r>
      <w:r w:rsidR="001614A5" w:rsidRPr="0063620F">
        <w:rPr>
          <w:rFonts w:ascii="Arial" w:hAnsi="Arial"/>
          <w:sz w:val="22"/>
        </w:rPr>
        <w:t>|lower</w:t>
      </w:r>
      <w:proofErr w:type="spellEnd"/>
      <w:r w:rsidR="006F6929" w:rsidRPr="0063620F">
        <w:rPr>
          <w:rFonts w:ascii="Arial" w:hAnsi="Arial"/>
          <w:sz w:val="22"/>
        </w:rPr>
        <w:t>}}</w:t>
      </w:r>
      <w:r w:rsidRPr="0063620F">
        <w:rPr>
          <w:rFonts w:ascii="Arial" w:hAnsi="Arial"/>
          <w:sz w:val="22"/>
        </w:rPr>
        <w:t>.</w:t>
      </w:r>
    </w:p>
    <w:p w14:paraId="33BC9546" w14:textId="04371CB6" w:rsidR="008E789A" w:rsidRPr="0063620F" w:rsidRDefault="008E789A" w:rsidP="002621F3">
      <w:pPr>
        <w:pStyle w:val="ListParagraph"/>
        <w:numPr>
          <w:ilvl w:val="0"/>
          <w:numId w:val="7"/>
        </w:numPr>
        <w:suppressAutoHyphens/>
        <w:spacing w:before="240"/>
        <w:ind w:left="720" w:hanging="720"/>
        <w:contextualSpacing w:val="0"/>
        <w:rPr>
          <w:rFonts w:ascii="Arial" w:hAnsi="Arial"/>
          <w:color w:val="000000"/>
          <w:sz w:val="22"/>
        </w:rPr>
      </w:pPr>
      <w:r w:rsidRPr="0063620F">
        <w:rPr>
          <w:rFonts w:ascii="Arial" w:hAnsi="Arial"/>
          <w:sz w:val="22"/>
        </w:rPr>
        <w:t xml:space="preserve">I have carefully examined </w:t>
      </w:r>
      <w:r w:rsidR="006F6929"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2443BE" w:rsidRPr="0063620F">
        <w:rPr>
          <w:rFonts w:ascii="Arial" w:hAnsi="Arial"/>
          <w:sz w:val="22"/>
        </w:rPr>
        <w:t xml:space="preserve"> for exhibit in </w:t>
      </w:r>
      <w:proofErr w:type="spellStart"/>
      <w:r w:rsidR="002443BE" w:rsidRPr="0063620F">
        <w:rPr>
          <w:rFonts w:ascii="Arial" w:hAnsi="Arial"/>
          <w:sz w:val="22"/>
        </w:rPr>
        <w:t>handwriting.exhibits_list</w:t>
      </w:r>
      <w:proofErr w:type="spellEnd"/>
      <w:r w:rsidR="002443BE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</w:t>
      </w:r>
      <w:r w:rsidRPr="0063620F">
        <w:rPr>
          <w:rFonts w:ascii="Arial" w:hAnsi="Arial"/>
          <w:sz w:val="22"/>
        </w:rPr>
        <w:t xml:space="preserve">the document dated </w:t>
      </w:r>
      <w:r w:rsidR="006F6929" w:rsidRPr="0063620F">
        <w:rPr>
          <w:rFonts w:ascii="Arial" w:hAnsi="Arial"/>
          <w:sz w:val="22"/>
        </w:rPr>
        <w:t>{{</w:t>
      </w:r>
      <w:proofErr w:type="spellStart"/>
      <w:r w:rsidR="002443BE" w:rsidRPr="0063620F">
        <w:rPr>
          <w:rFonts w:ascii="Arial" w:hAnsi="Arial"/>
          <w:sz w:val="22"/>
        </w:rPr>
        <w:t>exhibit.date|toDate</w:t>
      </w:r>
      <w:proofErr w:type="spellEnd"/>
      <w:r w:rsidR="002443BE" w:rsidRPr="0063620F">
        <w:rPr>
          <w:rFonts w:ascii="Arial" w:hAnsi="Arial"/>
          <w:sz w:val="22"/>
        </w:rPr>
        <w:t>(“June 3, 1990”)</w:t>
      </w:r>
      <w:r w:rsidR="006F6929" w:rsidRPr="0063620F">
        <w:rPr>
          <w:rFonts w:ascii="Arial" w:hAnsi="Arial"/>
          <w:sz w:val="22"/>
        </w:rPr>
        <w:t>}}</w:t>
      </w:r>
      <w:r w:rsidRPr="0063620F">
        <w:rPr>
          <w:rFonts w:ascii="Arial" w:hAnsi="Arial"/>
          <w:sz w:val="22"/>
        </w:rPr>
        <w:t xml:space="preserve"> which purports to be the Deceased's </w:t>
      </w:r>
      <w:r w:rsidR="006F6929" w:rsidRPr="0063620F">
        <w:rPr>
          <w:rFonts w:ascii="Arial" w:hAnsi="Arial"/>
          <w:sz w:val="22"/>
        </w:rPr>
        <w:t>{{</w:t>
      </w:r>
      <w:proofErr w:type="spellStart"/>
      <w:r w:rsidR="002443BE" w:rsidRPr="0063620F">
        <w:rPr>
          <w:rFonts w:ascii="Arial" w:hAnsi="Arial"/>
          <w:sz w:val="22"/>
        </w:rPr>
        <w:t>exhibit.type</w:t>
      </w:r>
      <w:proofErr w:type="spellEnd"/>
      <w:r w:rsidR="006F6929" w:rsidRPr="0063620F">
        <w:rPr>
          <w:rFonts w:ascii="Arial" w:hAnsi="Arial"/>
          <w:sz w:val="22"/>
        </w:rPr>
        <w:t>}}</w:t>
      </w:r>
      <w:r w:rsidRPr="0063620F">
        <w:rPr>
          <w:rFonts w:ascii="Arial" w:hAnsi="Arial"/>
          <w:sz w:val="22"/>
        </w:rPr>
        <w:t xml:space="preserve"> and which is marked as Exhibit </w:t>
      </w:r>
      <w:r w:rsidR="006F6929" w:rsidRPr="0063620F">
        <w:rPr>
          <w:rFonts w:ascii="Arial" w:hAnsi="Arial"/>
          <w:sz w:val="22"/>
        </w:rPr>
        <w:t>{{</w:t>
      </w:r>
      <w:proofErr w:type="spellStart"/>
      <w:r w:rsidR="002443BE" w:rsidRPr="0063620F">
        <w:rPr>
          <w:rFonts w:ascii="Arial" w:hAnsi="Arial"/>
          <w:sz w:val="22"/>
        </w:rPr>
        <w:t>loop.index|number_to_word</w:t>
      </w:r>
      <w:r w:rsidR="00E2623D" w:rsidRPr="0063620F">
        <w:rPr>
          <w:rFonts w:ascii="Arial" w:hAnsi="Arial"/>
          <w:sz w:val="22"/>
        </w:rPr>
        <w:t>s</w:t>
      </w:r>
      <w:proofErr w:type="spellEnd"/>
      <w:r w:rsidR="00AD4EEE" w:rsidRPr="0063620F">
        <w:rPr>
          <w:rFonts w:ascii="Arial" w:hAnsi="Arial"/>
          <w:sz w:val="22"/>
        </w:rPr>
        <w:t>(</w:t>
      </w:r>
      <w:r w:rsidR="005E52D9" w:rsidRPr="0063620F">
        <w:rPr>
          <w:rFonts w:ascii="Arial" w:hAnsi="Arial"/>
          <w:sz w:val="22"/>
        </w:rPr>
        <w:t>'A'</w:t>
      </w:r>
      <w:r w:rsidR="00AD4EEE" w:rsidRPr="0063620F">
        <w:rPr>
          <w:rFonts w:ascii="Arial" w:hAnsi="Arial"/>
          <w:sz w:val="22"/>
        </w:rPr>
        <w:t>)</w:t>
      </w:r>
      <w:r w:rsidR="006F6929" w:rsidRPr="0063620F">
        <w:rPr>
          <w:rFonts w:ascii="Arial" w:hAnsi="Arial"/>
          <w:sz w:val="22"/>
        </w:rPr>
        <w:t>}}</w:t>
      </w:r>
      <w:r w:rsidR="002443BE" w:rsidRPr="0063620F">
        <w:rPr>
          <w:rFonts w:ascii="Arial" w:hAnsi="Arial"/>
          <w:sz w:val="22"/>
        </w:rPr>
        <w:t xml:space="preserve"> </w:t>
      </w:r>
      <w:r w:rsidRPr="0063620F">
        <w:rPr>
          <w:rFonts w:ascii="Arial" w:hAnsi="Arial"/>
          <w:sz w:val="22"/>
        </w:rPr>
        <w:t>to this affidavit</w:t>
      </w:r>
      <w:r w:rsidR="006F6929"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307CD9" w:rsidRPr="0063620F">
        <w:rPr>
          <w:rFonts w:ascii="Arial" w:hAnsi="Arial"/>
          <w:sz w:val="22"/>
        </w:rPr>
        <w:t xml:space="preserve"> if </w:t>
      </w:r>
      <w:proofErr w:type="spellStart"/>
      <w:r w:rsidR="00307CD9" w:rsidRPr="0063620F">
        <w:rPr>
          <w:rFonts w:ascii="Arial" w:hAnsi="Arial"/>
          <w:sz w:val="22"/>
        </w:rPr>
        <w:t>loop.index</w:t>
      </w:r>
      <w:proofErr w:type="spellEnd"/>
      <w:r w:rsidR="00307CD9" w:rsidRPr="0063620F">
        <w:rPr>
          <w:rFonts w:ascii="Arial" w:hAnsi="Arial"/>
          <w:sz w:val="22"/>
        </w:rPr>
        <w:t xml:space="preserve"> == </w:t>
      </w:r>
      <w:proofErr w:type="spellStart"/>
      <w:r w:rsidR="00307CD9" w:rsidRPr="0063620F">
        <w:rPr>
          <w:rFonts w:ascii="Arial" w:hAnsi="Arial"/>
          <w:sz w:val="22"/>
        </w:rPr>
        <w:t>handwriting</w:t>
      </w:r>
      <w:r w:rsidR="00B81897" w:rsidRPr="0063620F">
        <w:rPr>
          <w:rFonts w:ascii="Arial" w:hAnsi="Arial"/>
          <w:sz w:val="22"/>
        </w:rPr>
        <w:t>.exhibit</w:t>
      </w:r>
      <w:r w:rsidR="0007392B" w:rsidRPr="0063620F">
        <w:rPr>
          <w:rFonts w:ascii="Arial" w:hAnsi="Arial"/>
          <w:sz w:val="22"/>
        </w:rPr>
        <w:t>s</w:t>
      </w:r>
      <w:r w:rsidR="00B81897" w:rsidRPr="0063620F">
        <w:rPr>
          <w:rFonts w:ascii="Arial" w:hAnsi="Arial"/>
          <w:sz w:val="22"/>
        </w:rPr>
        <w:t>_</w:t>
      </w:r>
      <w:r w:rsidR="00307CD9" w:rsidRPr="0063620F">
        <w:rPr>
          <w:rFonts w:ascii="Arial" w:hAnsi="Arial"/>
          <w:sz w:val="22"/>
        </w:rPr>
        <w:t>list</w:t>
      </w:r>
      <w:r w:rsidR="00987191" w:rsidRPr="0063620F">
        <w:rPr>
          <w:rFonts w:ascii="Arial" w:hAnsi="Arial"/>
          <w:sz w:val="22"/>
        </w:rPr>
        <w:t>|</w:t>
      </w:r>
      <w:r w:rsidR="00307CD9" w:rsidRPr="0063620F">
        <w:rPr>
          <w:rFonts w:ascii="Arial" w:hAnsi="Arial"/>
          <w:sz w:val="22"/>
        </w:rPr>
        <w:t>length</w:t>
      </w:r>
      <w:proofErr w:type="spellEnd"/>
      <w:r w:rsidR="00A8255E" w:rsidRPr="0063620F">
        <w:rPr>
          <w:rFonts w:ascii="Arial" w:hAnsi="Arial"/>
          <w:sz w:val="22"/>
        </w:rPr>
        <w:t xml:space="preserve"> -1</w:t>
      </w:r>
      <w:r w:rsidR="00307CD9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</w:t>
      </w:r>
      <w:r w:rsidR="00B6346E" w:rsidRPr="0063620F">
        <w:rPr>
          <w:rFonts w:ascii="Arial" w:hAnsi="Arial"/>
          <w:sz w:val="22"/>
        </w:rPr>
        <w:t xml:space="preserve"> </w:t>
      </w:r>
      <w:r w:rsidR="00307CD9" w:rsidRPr="0063620F">
        <w:rPr>
          <w:rFonts w:ascii="Arial" w:hAnsi="Arial"/>
          <w:sz w:val="22"/>
        </w:rPr>
        <w:t>and</w:t>
      </w:r>
      <w:r w:rsidR="0015699C" w:rsidRPr="0063620F">
        <w:rPr>
          <w:rFonts w:ascii="Arial" w:hAnsi="Arial"/>
          <w:sz w:val="22"/>
        </w:rPr>
        <w:t xml:space="preserve"> </w:t>
      </w:r>
      <w:r w:rsidR="006F6929" w:rsidRPr="0063620F">
        <w:rPr>
          <w:rFonts w:ascii="Arial" w:hAnsi="Arial"/>
          <w:sz w:val="22"/>
        </w:rPr>
        <w:t>{</w:t>
      </w:r>
      <w:r w:rsidR="00587CF6" w:rsidRPr="0063620F">
        <w:rPr>
          <w:rFonts w:ascii="Arial" w:hAnsi="Arial"/>
          <w:sz w:val="22"/>
        </w:rPr>
        <w:t>%</w:t>
      </w:r>
      <w:r w:rsidR="00301566" w:rsidRPr="0063620F">
        <w:rPr>
          <w:rFonts w:ascii="Arial" w:hAnsi="Arial"/>
          <w:sz w:val="22"/>
        </w:rPr>
        <w:t xml:space="preserve"> </w:t>
      </w:r>
      <w:proofErr w:type="spellStart"/>
      <w:r w:rsidR="00307CD9" w:rsidRPr="0063620F">
        <w:rPr>
          <w:rFonts w:ascii="Arial" w:hAnsi="Arial"/>
          <w:sz w:val="22"/>
        </w:rPr>
        <w:t>elif</w:t>
      </w:r>
      <w:proofErr w:type="spellEnd"/>
      <w:r w:rsidR="00307CD9" w:rsidRPr="0063620F">
        <w:rPr>
          <w:rFonts w:ascii="Arial" w:hAnsi="Arial"/>
          <w:sz w:val="22"/>
        </w:rPr>
        <w:t xml:space="preserve"> </w:t>
      </w:r>
      <w:proofErr w:type="spellStart"/>
      <w:r w:rsidR="00307CD9" w:rsidRPr="0063620F">
        <w:rPr>
          <w:rFonts w:ascii="Arial" w:hAnsi="Arial"/>
          <w:sz w:val="22"/>
        </w:rPr>
        <w:t>loop.index</w:t>
      </w:r>
      <w:proofErr w:type="spellEnd"/>
      <w:r w:rsidR="00307CD9" w:rsidRPr="0063620F">
        <w:rPr>
          <w:rFonts w:ascii="Arial" w:hAnsi="Arial"/>
          <w:sz w:val="22"/>
        </w:rPr>
        <w:t xml:space="preserve"> &lt; </w:t>
      </w:r>
      <w:proofErr w:type="spellStart"/>
      <w:r w:rsidR="00307CD9" w:rsidRPr="0063620F">
        <w:rPr>
          <w:rFonts w:ascii="Arial" w:hAnsi="Arial"/>
          <w:sz w:val="22"/>
        </w:rPr>
        <w:t>handwriting</w:t>
      </w:r>
      <w:r w:rsidR="00B81897" w:rsidRPr="0063620F">
        <w:rPr>
          <w:rFonts w:ascii="Arial" w:hAnsi="Arial"/>
          <w:sz w:val="22"/>
        </w:rPr>
        <w:t>.exhibit</w:t>
      </w:r>
      <w:r w:rsidR="0007392B" w:rsidRPr="0063620F">
        <w:rPr>
          <w:rFonts w:ascii="Arial" w:hAnsi="Arial"/>
          <w:sz w:val="22"/>
        </w:rPr>
        <w:t>s</w:t>
      </w:r>
      <w:r w:rsidR="00307CD9" w:rsidRPr="0063620F">
        <w:rPr>
          <w:rFonts w:ascii="Arial" w:hAnsi="Arial"/>
          <w:sz w:val="22"/>
        </w:rPr>
        <w:t>_list|length</w:t>
      </w:r>
      <w:proofErr w:type="spellEnd"/>
      <w:r w:rsidR="00307CD9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</w:t>
      </w:r>
      <w:r w:rsidR="00307CD9" w:rsidRPr="0063620F">
        <w:rPr>
          <w:rFonts w:ascii="Arial" w:hAnsi="Arial"/>
          <w:sz w:val="22"/>
        </w:rPr>
        <w:t xml:space="preserve">, </w:t>
      </w:r>
      <w:r w:rsidR="006F6929"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307CD9" w:rsidRPr="0063620F">
        <w:rPr>
          <w:rFonts w:ascii="Arial" w:hAnsi="Arial"/>
          <w:sz w:val="22"/>
        </w:rPr>
        <w:t xml:space="preserve"> </w:t>
      </w:r>
      <w:proofErr w:type="spellStart"/>
      <w:r w:rsidR="00307CD9" w:rsidRPr="0063620F">
        <w:rPr>
          <w:rFonts w:ascii="Arial" w:hAnsi="Arial"/>
          <w:sz w:val="22"/>
        </w:rPr>
        <w:t>endif</w:t>
      </w:r>
      <w:proofErr w:type="spellEnd"/>
      <w:r w:rsidR="00307CD9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}{</w:t>
      </w:r>
      <w:r w:rsidR="00B71FD2" w:rsidRPr="0063620F">
        <w:rPr>
          <w:rFonts w:ascii="Arial" w:hAnsi="Arial"/>
          <w:sz w:val="22"/>
        </w:rPr>
        <w:t>%</w:t>
      </w:r>
      <w:r w:rsidR="002443BE" w:rsidRPr="0063620F">
        <w:rPr>
          <w:rFonts w:ascii="Arial" w:hAnsi="Arial"/>
          <w:sz w:val="22"/>
        </w:rPr>
        <w:t xml:space="preserve"> </w:t>
      </w:r>
      <w:proofErr w:type="spellStart"/>
      <w:r w:rsidR="002443BE" w:rsidRPr="0063620F">
        <w:rPr>
          <w:rFonts w:ascii="Arial" w:hAnsi="Arial"/>
          <w:sz w:val="22"/>
        </w:rPr>
        <w:t>endfor</w:t>
      </w:r>
      <w:proofErr w:type="spellEnd"/>
      <w:r w:rsidR="002443BE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="006F6929" w:rsidRPr="0063620F">
        <w:rPr>
          <w:rFonts w:ascii="Arial" w:hAnsi="Arial"/>
          <w:sz w:val="22"/>
        </w:rPr>
        <w:t>}</w:t>
      </w:r>
      <w:r w:rsidRPr="0063620F">
        <w:rPr>
          <w:rFonts w:ascii="Arial" w:hAnsi="Arial"/>
          <w:color w:val="000000"/>
          <w:sz w:val="22"/>
        </w:rPr>
        <w:t>.</w:t>
      </w:r>
    </w:p>
    <w:p w14:paraId="06DC58C5" w14:textId="4984B5EB" w:rsidR="00316092" w:rsidRPr="0063620F" w:rsidRDefault="006F6929" w:rsidP="002621F3">
      <w:pPr>
        <w:autoSpaceDE w:val="0"/>
        <w:autoSpaceDN w:val="0"/>
        <w:adjustRightInd w:val="0"/>
        <w:spacing w:before="240"/>
        <w:ind w:left="720" w:hanging="720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>{</w:t>
      </w:r>
      <w:r w:rsidR="00316092" w:rsidRPr="0063620F">
        <w:rPr>
          <w:rFonts w:ascii="Arial" w:hAnsi="Arial"/>
          <w:sz w:val="22"/>
        </w:rPr>
        <w:t xml:space="preserve">%p if </w:t>
      </w:r>
      <w:proofErr w:type="spellStart"/>
      <w:r w:rsidR="00316092" w:rsidRPr="0063620F">
        <w:rPr>
          <w:rFonts w:ascii="Arial" w:hAnsi="Arial"/>
          <w:sz w:val="22"/>
        </w:rPr>
        <w:t>handwriting.exhibits_list|leng</w:t>
      </w:r>
      <w:r w:rsidR="00591924" w:rsidRPr="0063620F">
        <w:rPr>
          <w:rFonts w:ascii="Arial" w:hAnsi="Arial"/>
          <w:sz w:val="22"/>
        </w:rPr>
        <w:t>t</w:t>
      </w:r>
      <w:r w:rsidR="00316092" w:rsidRPr="0063620F">
        <w:rPr>
          <w:rFonts w:ascii="Arial" w:hAnsi="Arial"/>
          <w:sz w:val="22"/>
        </w:rPr>
        <w:t>h</w:t>
      </w:r>
      <w:proofErr w:type="spellEnd"/>
      <w:r w:rsidR="00316092" w:rsidRPr="0063620F">
        <w:rPr>
          <w:rFonts w:ascii="Arial" w:hAnsi="Arial"/>
          <w:sz w:val="22"/>
        </w:rPr>
        <w:t xml:space="preserve"> &gt; 0 %</w:t>
      </w:r>
      <w:r w:rsidRPr="0063620F">
        <w:rPr>
          <w:rFonts w:ascii="Arial" w:hAnsi="Arial"/>
          <w:sz w:val="22"/>
        </w:rPr>
        <w:t>}</w:t>
      </w:r>
    </w:p>
    <w:p w14:paraId="18BFA215" w14:textId="5BC494B6" w:rsidR="002443BE" w:rsidRPr="0063620F" w:rsidRDefault="006F6929" w:rsidP="002621F3">
      <w:pPr>
        <w:autoSpaceDE w:val="0"/>
        <w:autoSpaceDN w:val="0"/>
        <w:adjustRightInd w:val="0"/>
        <w:spacing w:before="240"/>
        <w:ind w:left="720" w:hanging="720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2443BE" w:rsidRPr="0063620F">
        <w:rPr>
          <w:rFonts w:ascii="Arial" w:hAnsi="Arial"/>
          <w:sz w:val="22"/>
        </w:rPr>
        <w:t xml:space="preserve">p for exhibit in </w:t>
      </w:r>
      <w:proofErr w:type="spellStart"/>
      <w:r w:rsidR="002443BE" w:rsidRPr="0063620F">
        <w:rPr>
          <w:rFonts w:ascii="Arial" w:hAnsi="Arial"/>
          <w:sz w:val="22"/>
        </w:rPr>
        <w:t>handwriting.exhibits_list</w:t>
      </w:r>
      <w:proofErr w:type="spellEnd"/>
      <w:r w:rsidR="002443BE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</w:t>
      </w:r>
    </w:p>
    <w:p w14:paraId="64B770C6" w14:textId="7005ED15" w:rsidR="008E789A" w:rsidRPr="0063620F" w:rsidRDefault="006F6929" w:rsidP="002621F3">
      <w:pPr>
        <w:pStyle w:val="ListParagraph"/>
        <w:numPr>
          <w:ilvl w:val="0"/>
          <w:numId w:val="7"/>
        </w:numPr>
        <w:suppressAutoHyphens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>{</w:t>
      </w:r>
      <w:r w:rsidR="00C8202E" w:rsidRPr="0063620F">
        <w:rPr>
          <w:rFonts w:ascii="Arial" w:hAnsi="Arial"/>
          <w:sz w:val="22"/>
        </w:rPr>
        <w:t xml:space="preserve">% if </w:t>
      </w:r>
      <w:proofErr w:type="spellStart"/>
      <w:r w:rsidR="002443BE" w:rsidRPr="0063620F">
        <w:rPr>
          <w:rFonts w:ascii="Arial" w:hAnsi="Arial"/>
          <w:sz w:val="22"/>
        </w:rPr>
        <w:t>exhibit.statement</w:t>
      </w:r>
      <w:proofErr w:type="spellEnd"/>
      <w:r w:rsidR="00C8202E" w:rsidRPr="0063620F">
        <w:rPr>
          <w:rFonts w:ascii="Arial" w:hAnsi="Arial"/>
          <w:sz w:val="22"/>
        </w:rPr>
        <w:t xml:space="preserve"> =="Written"%</w:t>
      </w:r>
      <w:r w:rsidRPr="0063620F">
        <w:rPr>
          <w:rFonts w:ascii="Arial" w:hAnsi="Arial"/>
          <w:sz w:val="22"/>
        </w:rPr>
        <w:t>}</w:t>
      </w:r>
      <w:r w:rsidR="00C8202E" w:rsidRPr="0063620F">
        <w:rPr>
          <w:rFonts w:ascii="Arial" w:hAnsi="Arial"/>
          <w:sz w:val="22"/>
        </w:rPr>
        <w:t xml:space="preserve">I believe the whole of this document including the signature is in the </w:t>
      </w:r>
      <w:r w:rsidR="00FB6C7F" w:rsidRPr="0063620F">
        <w:rPr>
          <w:rFonts w:ascii="Arial" w:hAnsi="Arial"/>
          <w:sz w:val="22"/>
        </w:rPr>
        <w:t>D</w:t>
      </w:r>
      <w:r w:rsidR="00C8202E" w:rsidRPr="0063620F">
        <w:rPr>
          <w:rFonts w:ascii="Arial" w:hAnsi="Arial"/>
          <w:sz w:val="22"/>
        </w:rPr>
        <w:t>eceased's handwriting.</w:t>
      </w:r>
      <w:r w:rsidRPr="0063620F">
        <w:rPr>
          <w:rFonts w:ascii="Arial" w:hAnsi="Arial"/>
          <w:sz w:val="22"/>
        </w:rPr>
        <w:t>{</w:t>
      </w:r>
      <w:r w:rsidR="00C8202E" w:rsidRPr="0063620F">
        <w:rPr>
          <w:rFonts w:ascii="Arial" w:hAnsi="Arial"/>
          <w:sz w:val="22"/>
        </w:rPr>
        <w:t>% else %</w:t>
      </w:r>
      <w:r w:rsidRPr="0063620F">
        <w:rPr>
          <w:rFonts w:ascii="Arial" w:hAnsi="Arial"/>
          <w:sz w:val="22"/>
        </w:rPr>
        <w:t>}</w:t>
      </w:r>
      <w:r w:rsidR="00C8202E" w:rsidRPr="0063620F">
        <w:rPr>
          <w:rFonts w:ascii="Arial" w:hAnsi="Arial"/>
          <w:sz w:val="22"/>
        </w:rPr>
        <w:t xml:space="preserve">I believe that the signature appearing on the document is that of the </w:t>
      </w:r>
      <w:r w:rsidR="002621F3" w:rsidRPr="0063620F">
        <w:rPr>
          <w:rFonts w:ascii="Arial" w:hAnsi="Arial"/>
          <w:sz w:val="22"/>
        </w:rPr>
        <w:t>D</w:t>
      </w:r>
      <w:r w:rsidR="00C8202E" w:rsidRPr="0063620F">
        <w:rPr>
          <w:rFonts w:ascii="Arial" w:hAnsi="Arial"/>
          <w:sz w:val="22"/>
        </w:rPr>
        <w:t>eceased</w:t>
      </w:r>
      <w:r w:rsidRPr="0063620F">
        <w:rPr>
          <w:rFonts w:ascii="Arial" w:hAnsi="Arial"/>
          <w:sz w:val="22"/>
        </w:rPr>
        <w:t>{</w:t>
      </w:r>
      <w:r w:rsidR="00C8202E" w:rsidRPr="0063620F">
        <w:rPr>
          <w:rFonts w:ascii="Arial" w:hAnsi="Arial"/>
          <w:sz w:val="22"/>
        </w:rPr>
        <w:t xml:space="preserve">% </w:t>
      </w:r>
      <w:proofErr w:type="spellStart"/>
      <w:r w:rsidR="00C8202E" w:rsidRPr="0063620F">
        <w:rPr>
          <w:rFonts w:ascii="Arial" w:hAnsi="Arial"/>
          <w:sz w:val="22"/>
        </w:rPr>
        <w:t>endif</w:t>
      </w:r>
      <w:proofErr w:type="spellEnd"/>
      <w:r w:rsidR="00C8202E" w:rsidRPr="0063620F">
        <w:rPr>
          <w:rFonts w:ascii="Arial" w:hAnsi="Arial"/>
          <w:sz w:val="22"/>
        </w:rPr>
        <w:t xml:space="preserve"> %</w:t>
      </w:r>
      <w:r w:rsidRPr="0063620F">
        <w:rPr>
          <w:rFonts w:ascii="Arial" w:hAnsi="Arial"/>
          <w:sz w:val="22"/>
        </w:rPr>
        <w:t>}</w:t>
      </w:r>
    </w:p>
    <w:p w14:paraId="6C6E4DAB" w14:textId="514EBABA" w:rsidR="008E789A" w:rsidRPr="0063620F" w:rsidRDefault="006F6929" w:rsidP="002621F3">
      <w:pPr>
        <w:autoSpaceDE w:val="0"/>
        <w:autoSpaceDN w:val="0"/>
        <w:adjustRightInd w:val="0"/>
        <w:spacing w:before="240"/>
        <w:ind w:left="720" w:hanging="720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2443BE" w:rsidRPr="0063620F">
        <w:rPr>
          <w:rFonts w:ascii="Arial" w:hAnsi="Arial"/>
          <w:sz w:val="22"/>
        </w:rPr>
        <w:t xml:space="preserve">p </w:t>
      </w:r>
      <w:proofErr w:type="spellStart"/>
      <w:r w:rsidR="002443BE" w:rsidRPr="0063620F">
        <w:rPr>
          <w:rFonts w:ascii="Arial" w:hAnsi="Arial"/>
          <w:sz w:val="22"/>
        </w:rPr>
        <w:t>endfor</w:t>
      </w:r>
      <w:proofErr w:type="spellEnd"/>
      <w:r w:rsidR="002443BE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</w:t>
      </w:r>
    </w:p>
    <w:p w14:paraId="20FEAA5D" w14:textId="43817235" w:rsidR="00316092" w:rsidRPr="0063620F" w:rsidRDefault="006F6929" w:rsidP="002621F3">
      <w:pPr>
        <w:autoSpaceDE w:val="0"/>
        <w:autoSpaceDN w:val="0"/>
        <w:adjustRightInd w:val="0"/>
        <w:spacing w:before="240"/>
        <w:ind w:left="720" w:hanging="720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t>{</w:t>
      </w:r>
      <w:r w:rsidR="00316092" w:rsidRPr="0063620F">
        <w:rPr>
          <w:rFonts w:ascii="Arial" w:hAnsi="Arial"/>
          <w:sz w:val="22"/>
        </w:rPr>
        <w:t xml:space="preserve">%p </w:t>
      </w:r>
      <w:proofErr w:type="spellStart"/>
      <w:r w:rsidR="00316092" w:rsidRPr="0063620F">
        <w:rPr>
          <w:rFonts w:ascii="Arial" w:hAnsi="Arial"/>
          <w:sz w:val="22"/>
        </w:rPr>
        <w:t>endif</w:t>
      </w:r>
      <w:proofErr w:type="spellEnd"/>
      <w:r w:rsidR="00316092" w:rsidRPr="0063620F">
        <w:rPr>
          <w:rFonts w:ascii="Arial" w:hAnsi="Arial"/>
          <w:sz w:val="22"/>
        </w:rPr>
        <w:t xml:space="preserve"> %</w:t>
      </w:r>
      <w:r w:rsidRPr="0063620F">
        <w:rPr>
          <w:rFonts w:ascii="Arial" w:hAnsi="Arial"/>
          <w:sz w:val="22"/>
        </w:rPr>
        <w:t>}</w:t>
      </w:r>
    </w:p>
    <w:p w14:paraId="37491B5E" w14:textId="060F8908" w:rsidR="008754E9" w:rsidRPr="0063620F" w:rsidRDefault="008754E9" w:rsidP="008754E9">
      <w:pPr>
        <w:autoSpaceDE w:val="0"/>
        <w:autoSpaceDN w:val="0"/>
        <w:adjustRightInd w:val="0"/>
        <w:ind w:left="720" w:hanging="720"/>
        <w:rPr>
          <w:rFonts w:ascii="Arial" w:hAnsi="Arial"/>
          <w:color w:val="FFFFFF" w:themeColor="background1"/>
          <w:sz w:val="22"/>
        </w:rPr>
      </w:pPr>
      <w:r w:rsidRPr="0063620F">
        <w:rPr>
          <w:rFonts w:ascii="Arial" w:hAnsi="Arial"/>
          <w:color w:val="FFFFFF" w:themeColor="background1"/>
          <w:sz w:val="22"/>
        </w:rPr>
        <w:fldChar w:fldCharType="begin"/>
      </w:r>
      <w:r w:rsidRPr="0063620F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63620F">
        <w:rPr>
          <w:rFonts w:ascii="Arial" w:hAnsi="Arial"/>
          <w:color w:val="FFFFFF" w:themeColor="background1"/>
          <w:sz w:val="22"/>
        </w:rPr>
        <w:fldChar w:fldCharType="end"/>
      </w:r>
    </w:p>
    <w:p w14:paraId="5EA68EFB" w14:textId="63D19A8F" w:rsidR="008E789A" w:rsidRPr="0063620F" w:rsidRDefault="006F6929" w:rsidP="008754E9">
      <w:pPr>
        <w:suppressAutoHyphens/>
        <w:jc w:val="both"/>
        <w:rPr>
          <w:rFonts w:ascii="Arial" w:hAnsi="Arial"/>
          <w:sz w:val="22"/>
        </w:rPr>
      </w:pPr>
      <w:r w:rsidRPr="0063620F">
        <w:rPr>
          <w:rFonts w:ascii="Arial" w:hAnsi="Arial"/>
          <w:sz w:val="22"/>
        </w:rPr>
        <w:lastRenderedPageBreak/>
        <w:t>{{</w:t>
      </w:r>
      <w:r w:rsidR="002443BE" w:rsidRPr="0063620F">
        <w:rPr>
          <w:rFonts w:ascii="Arial" w:hAnsi="Arial"/>
          <w:sz w:val="22"/>
        </w:rPr>
        <w:t>estate_</w:t>
      </w:r>
      <w:proofErr w:type="gramStart"/>
      <w:r w:rsidR="002443BE" w:rsidRPr="0063620F">
        <w:rPr>
          <w:rFonts w:ascii="Arial" w:hAnsi="Arial"/>
          <w:sz w:val="22"/>
        </w:rPr>
        <w:t>option(</w:t>
      </w:r>
      <w:proofErr w:type="gramEnd"/>
      <w:r w:rsidR="0035194F" w:rsidRPr="0063620F">
        <w:rPr>
          <w:rFonts w:ascii="Arial" w:hAnsi="Arial"/>
          <w:sz w:val="22"/>
        </w:rPr>
        <w:t>"</w:t>
      </w:r>
      <w:r w:rsidR="002443BE" w:rsidRPr="0063620F">
        <w:rPr>
          <w:rFonts w:ascii="Arial" w:hAnsi="Arial"/>
          <w:sz w:val="22"/>
        </w:rPr>
        <w:t>swear_affirm</w:t>
      </w:r>
      <w:r w:rsidR="0035194F" w:rsidRPr="0063620F">
        <w:rPr>
          <w:rFonts w:ascii="Arial" w:hAnsi="Arial"/>
          <w:sz w:val="22"/>
        </w:rPr>
        <w:t>")|swear_affirm("SWORN/AFFIRMED/SWORN OR AFFIRMED")</w:t>
      </w:r>
      <w:r w:rsidRPr="0063620F">
        <w:rPr>
          <w:rFonts w:ascii="Arial" w:hAnsi="Arial"/>
          <w:sz w:val="22"/>
        </w:rPr>
        <w:t>}}</w:t>
      </w:r>
      <w:r w:rsidR="008E789A" w:rsidRPr="0063620F">
        <w:rPr>
          <w:rFonts w:ascii="Arial" w:hAnsi="Arial"/>
          <w:sz w:val="22"/>
        </w:rPr>
        <w:t xml:space="preserve"> BEFORE A </w:t>
      </w:r>
      <w:r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6F00B4" w:rsidRPr="0063620F">
        <w:rPr>
          <w:rFonts w:ascii="Arial" w:hAnsi="Arial"/>
          <w:sz w:val="22"/>
        </w:rPr>
        <w:t xml:space="preserve"> if </w:t>
      </w:r>
      <w:proofErr w:type="spellStart"/>
      <w:r w:rsidR="006F00B4" w:rsidRPr="0063620F">
        <w:rPr>
          <w:rFonts w:ascii="Arial" w:hAnsi="Arial"/>
          <w:sz w:val="22"/>
        </w:rPr>
        <w:t>handwriting.</w:t>
      </w:r>
      <w:r w:rsidR="002475E5">
        <w:rPr>
          <w:rFonts w:ascii="Arial" w:hAnsi="Arial"/>
          <w:sz w:val="22"/>
        </w:rPr>
        <w:t>comm</w:t>
      </w:r>
      <w:r w:rsidR="006F00B4" w:rsidRPr="0063620F">
        <w:rPr>
          <w:rFonts w:ascii="Arial" w:hAnsi="Arial"/>
          <w:sz w:val="22"/>
        </w:rPr>
        <w:t>_notary</w:t>
      </w:r>
      <w:proofErr w:type="spellEnd"/>
      <w:r w:rsidR="006F00B4" w:rsidRPr="0063620F">
        <w:rPr>
          <w:rFonts w:ascii="Arial" w:hAnsi="Arial"/>
          <w:sz w:val="22"/>
        </w:rPr>
        <w:t xml:space="preserve"> == “Notary Public”</w:t>
      </w:r>
      <w:r w:rsidR="00B71FD2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</w:t>
      </w:r>
      <w:r w:rsidR="006F00B4" w:rsidRPr="0063620F">
        <w:rPr>
          <w:rFonts w:ascii="Arial" w:hAnsi="Arial"/>
          <w:sz w:val="22"/>
        </w:rPr>
        <w:t>NOTARY PUBLIC</w:t>
      </w:r>
      <w:r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6F00B4" w:rsidRPr="0063620F">
        <w:rPr>
          <w:rFonts w:ascii="Arial" w:hAnsi="Arial"/>
          <w:sz w:val="22"/>
        </w:rPr>
        <w:t xml:space="preserve"> else </w:t>
      </w:r>
      <w:r w:rsidR="00B71FD2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</w:t>
      </w:r>
      <w:r w:rsidR="006F00B4" w:rsidRPr="0063620F">
        <w:rPr>
          <w:rFonts w:ascii="Arial" w:hAnsi="Arial"/>
          <w:sz w:val="22"/>
        </w:rPr>
        <w:t>COMMISSIONER FOR OATHS</w:t>
      </w:r>
      <w:r w:rsidRPr="0063620F">
        <w:rPr>
          <w:rFonts w:ascii="Arial" w:hAnsi="Arial"/>
          <w:sz w:val="22"/>
        </w:rPr>
        <w:t>{</w:t>
      </w:r>
      <w:r w:rsidR="00B71FD2" w:rsidRPr="0063620F">
        <w:rPr>
          <w:rFonts w:ascii="Arial" w:hAnsi="Arial"/>
          <w:sz w:val="22"/>
        </w:rPr>
        <w:t>%</w:t>
      </w:r>
      <w:r w:rsidR="006F00B4" w:rsidRPr="0063620F">
        <w:rPr>
          <w:rFonts w:ascii="Arial" w:hAnsi="Arial"/>
          <w:sz w:val="22"/>
        </w:rPr>
        <w:t xml:space="preserve"> </w:t>
      </w:r>
      <w:proofErr w:type="spellStart"/>
      <w:r w:rsidR="006F00B4" w:rsidRPr="0063620F">
        <w:rPr>
          <w:rFonts w:ascii="Arial" w:hAnsi="Arial"/>
          <w:sz w:val="22"/>
        </w:rPr>
        <w:t>endif</w:t>
      </w:r>
      <w:proofErr w:type="spellEnd"/>
      <w:r w:rsidR="006F00B4" w:rsidRPr="0063620F">
        <w:rPr>
          <w:rFonts w:ascii="Arial" w:hAnsi="Arial"/>
          <w:sz w:val="22"/>
        </w:rPr>
        <w:t xml:space="preserve"> </w:t>
      </w:r>
      <w:r w:rsidR="00B71FD2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</w:t>
      </w:r>
      <w:r w:rsidR="006F00B4" w:rsidRPr="0063620F">
        <w:rPr>
          <w:rFonts w:ascii="Arial" w:hAnsi="Arial"/>
          <w:sz w:val="22"/>
        </w:rPr>
        <w:t xml:space="preserve"> AT</w:t>
      </w:r>
      <w:r w:rsidR="00381769" w:rsidRPr="0063620F">
        <w:rPr>
          <w:rFonts w:ascii="Arial" w:hAnsi="Arial"/>
          <w:sz w:val="22"/>
        </w:rPr>
        <w:t xml:space="preserve"> </w:t>
      </w:r>
      <w:r w:rsidRPr="0063620F">
        <w:rPr>
          <w:rFonts w:ascii="Arial" w:hAnsi="Arial"/>
          <w:sz w:val="22"/>
        </w:rPr>
        <w:t>{</w:t>
      </w:r>
      <w:r w:rsidR="005E3598" w:rsidRPr="0063620F">
        <w:rPr>
          <w:rFonts w:ascii="Arial" w:hAnsi="Arial"/>
          <w:sz w:val="22"/>
        </w:rPr>
        <w:t>%</w:t>
      </w:r>
      <w:r w:rsidR="004B2C6B" w:rsidRPr="0063620F">
        <w:rPr>
          <w:rFonts w:ascii="Arial" w:hAnsi="Arial"/>
          <w:sz w:val="22"/>
        </w:rPr>
        <w:t xml:space="preserve"> if </w:t>
      </w:r>
      <w:proofErr w:type="spellStart"/>
      <w:r w:rsidR="004B2C6B" w:rsidRPr="0063620F">
        <w:rPr>
          <w:rFonts w:ascii="Arial" w:hAnsi="Arial"/>
          <w:sz w:val="22"/>
        </w:rPr>
        <w:t>handwriting.</w:t>
      </w:r>
      <w:r w:rsidR="002475E5">
        <w:rPr>
          <w:rFonts w:ascii="Arial" w:hAnsi="Arial"/>
          <w:sz w:val="22"/>
        </w:rPr>
        <w:t>comm</w:t>
      </w:r>
      <w:r w:rsidR="004B2C6B" w:rsidRPr="0063620F">
        <w:rPr>
          <w:rFonts w:ascii="Arial" w:hAnsi="Arial"/>
          <w:sz w:val="22"/>
        </w:rPr>
        <w:t>_place|answered</w:t>
      </w:r>
      <w:proofErr w:type="spellEnd"/>
      <w:r w:rsidR="005E3598" w:rsidRPr="0063620F">
        <w:rPr>
          <w:rFonts w:ascii="Arial" w:hAnsi="Arial"/>
          <w:sz w:val="22"/>
        </w:rPr>
        <w:t xml:space="preserve"> </w:t>
      </w:r>
      <w:r w:rsidR="005919C8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}{{</w:t>
      </w:r>
      <w:r w:rsidR="008E789A" w:rsidRPr="0063620F">
        <w:rPr>
          <w:rFonts w:ascii="Arial" w:hAnsi="Arial"/>
          <w:sz w:val="22"/>
        </w:rPr>
        <w:t>handwriting.</w:t>
      </w:r>
      <w:r w:rsidR="00552A21" w:rsidRPr="00552A21">
        <w:rPr>
          <w:rFonts w:ascii="Arial" w:hAnsi="Arial"/>
          <w:sz w:val="22"/>
        </w:rPr>
        <w:t xml:space="preserve"> </w:t>
      </w:r>
      <w:proofErr w:type="spellStart"/>
      <w:r w:rsidR="002475E5">
        <w:rPr>
          <w:rFonts w:ascii="Arial" w:hAnsi="Arial"/>
          <w:sz w:val="22"/>
        </w:rPr>
        <w:t>comm</w:t>
      </w:r>
      <w:r w:rsidR="008E789A" w:rsidRPr="0063620F">
        <w:rPr>
          <w:rFonts w:ascii="Arial" w:hAnsi="Arial"/>
          <w:sz w:val="22"/>
        </w:rPr>
        <w:t>_place|</w:t>
      </w:r>
      <w:r w:rsidR="00C05716" w:rsidRPr="0063620F">
        <w:rPr>
          <w:rFonts w:ascii="Arial" w:hAnsi="Arial"/>
          <w:sz w:val="22"/>
        </w:rPr>
        <w:t>comm_place</w:t>
      </w:r>
      <w:proofErr w:type="spellEnd"/>
      <w:r w:rsidR="00C05716" w:rsidRPr="0063620F">
        <w:rPr>
          <w:rFonts w:ascii="Arial" w:hAnsi="Arial"/>
          <w:sz w:val="22"/>
        </w:rPr>
        <w:t>(</w:t>
      </w:r>
      <w:r w:rsidR="00A36644" w:rsidRPr="0063620F">
        <w:rPr>
          <w:rFonts w:ascii="Arial" w:hAnsi="Arial"/>
          <w:sz w:val="22"/>
        </w:rPr>
        <w:t>office</w:t>
      </w:r>
      <w:r w:rsidR="00C05716" w:rsidRPr="0063620F">
        <w:rPr>
          <w:rFonts w:ascii="Arial" w:hAnsi="Arial"/>
          <w:sz w:val="22"/>
        </w:rPr>
        <w:t>)|</w:t>
      </w:r>
      <w:r w:rsidR="008E789A" w:rsidRPr="0063620F">
        <w:rPr>
          <w:rFonts w:ascii="Arial" w:hAnsi="Arial"/>
          <w:sz w:val="22"/>
        </w:rPr>
        <w:t>upper</w:t>
      </w:r>
      <w:r w:rsidRPr="0063620F">
        <w:rPr>
          <w:rFonts w:ascii="Arial" w:hAnsi="Arial"/>
          <w:sz w:val="22"/>
        </w:rPr>
        <w:t>}}{</w:t>
      </w:r>
      <w:r w:rsidR="005919C8" w:rsidRPr="0063620F">
        <w:rPr>
          <w:rFonts w:ascii="Arial" w:hAnsi="Arial"/>
          <w:sz w:val="22"/>
        </w:rPr>
        <w:t>% else %</w:t>
      </w:r>
      <w:r w:rsidRPr="0063620F">
        <w:rPr>
          <w:rFonts w:ascii="Arial" w:hAnsi="Arial"/>
          <w:sz w:val="22"/>
        </w:rPr>
        <w:t>}</w:t>
      </w:r>
      <w:r w:rsidR="005919C8" w:rsidRPr="0063620F">
        <w:rPr>
          <w:rFonts w:ascii="Arial" w:hAnsi="Arial"/>
          <w:sz w:val="22"/>
        </w:rPr>
        <w:t>___________________</w:t>
      </w:r>
      <w:r w:rsidRPr="0063620F">
        <w:rPr>
          <w:rFonts w:ascii="Arial" w:hAnsi="Arial"/>
          <w:sz w:val="22"/>
        </w:rPr>
        <w:t>{</w:t>
      </w:r>
      <w:r w:rsidR="005919C8" w:rsidRPr="0063620F">
        <w:rPr>
          <w:rFonts w:ascii="Arial" w:hAnsi="Arial"/>
          <w:sz w:val="22"/>
        </w:rPr>
        <w:t xml:space="preserve">% </w:t>
      </w:r>
      <w:proofErr w:type="spellStart"/>
      <w:r w:rsidR="005919C8" w:rsidRPr="0063620F">
        <w:rPr>
          <w:rFonts w:ascii="Arial" w:hAnsi="Arial"/>
          <w:sz w:val="22"/>
        </w:rPr>
        <w:t>endif</w:t>
      </w:r>
      <w:proofErr w:type="spellEnd"/>
      <w:r w:rsidR="005919C8" w:rsidRPr="0063620F">
        <w:rPr>
          <w:rFonts w:ascii="Arial" w:hAnsi="Arial"/>
          <w:sz w:val="22"/>
        </w:rPr>
        <w:t xml:space="preserve"> %</w:t>
      </w:r>
      <w:r w:rsidRPr="0063620F">
        <w:rPr>
          <w:rFonts w:ascii="Arial" w:hAnsi="Arial"/>
          <w:sz w:val="22"/>
        </w:rPr>
        <w:t>}</w:t>
      </w:r>
      <w:r w:rsidR="008E789A" w:rsidRPr="0063620F">
        <w:rPr>
          <w:rFonts w:ascii="Arial" w:hAnsi="Arial"/>
          <w:sz w:val="22"/>
        </w:rPr>
        <w:t xml:space="preserve"> ON </w:t>
      </w:r>
      <w:r w:rsidRPr="0063620F">
        <w:rPr>
          <w:rFonts w:ascii="Arial" w:hAnsi="Arial"/>
          <w:sz w:val="22"/>
        </w:rPr>
        <w:t>{</w:t>
      </w:r>
      <w:r w:rsidR="00740192" w:rsidRPr="0063620F">
        <w:rPr>
          <w:rFonts w:ascii="Arial" w:hAnsi="Arial"/>
          <w:sz w:val="22"/>
        </w:rPr>
        <w:t xml:space="preserve">% if </w:t>
      </w:r>
      <w:proofErr w:type="spellStart"/>
      <w:r w:rsidR="00740192" w:rsidRPr="0063620F">
        <w:rPr>
          <w:rFonts w:ascii="Arial" w:hAnsi="Arial"/>
          <w:sz w:val="22"/>
        </w:rPr>
        <w:t>handwriting.date</w:t>
      </w:r>
      <w:proofErr w:type="spellEnd"/>
      <w:r w:rsidR="00740192" w:rsidRPr="0063620F">
        <w:rPr>
          <w:rFonts w:ascii="Arial" w:hAnsi="Arial"/>
          <w:sz w:val="22"/>
        </w:rPr>
        <w:t xml:space="preserve"> </w:t>
      </w:r>
      <w:r w:rsidR="007E71C0" w:rsidRPr="0063620F">
        <w:rPr>
          <w:rFonts w:ascii="Arial" w:hAnsi="Arial"/>
          <w:sz w:val="22"/>
        </w:rPr>
        <w:t>%</w:t>
      </w:r>
      <w:r w:rsidRPr="0063620F">
        <w:rPr>
          <w:rFonts w:ascii="Arial" w:hAnsi="Arial"/>
          <w:sz w:val="22"/>
        </w:rPr>
        <w:t>}{{</w:t>
      </w:r>
      <w:proofErr w:type="spellStart"/>
      <w:r w:rsidR="002443BE" w:rsidRPr="0063620F">
        <w:rPr>
          <w:rFonts w:ascii="Arial" w:hAnsi="Arial"/>
          <w:sz w:val="22"/>
        </w:rPr>
        <w:t>handwriting.date|toDate</w:t>
      </w:r>
      <w:proofErr w:type="spellEnd"/>
      <w:r w:rsidR="002443BE" w:rsidRPr="0063620F">
        <w:rPr>
          <w:rFonts w:ascii="Arial" w:hAnsi="Arial"/>
          <w:sz w:val="22"/>
        </w:rPr>
        <w:t>(“June 3, 1990”)</w:t>
      </w:r>
      <w:r w:rsidR="0035194F" w:rsidRPr="0063620F">
        <w:rPr>
          <w:rFonts w:ascii="Arial" w:hAnsi="Arial"/>
          <w:sz w:val="22"/>
        </w:rPr>
        <w:t>|upper</w:t>
      </w:r>
      <w:r w:rsidRPr="0063620F">
        <w:rPr>
          <w:rFonts w:ascii="Arial" w:hAnsi="Arial"/>
          <w:sz w:val="22"/>
        </w:rPr>
        <w:t>}}{</w:t>
      </w:r>
      <w:r w:rsidR="007E71C0" w:rsidRPr="0063620F">
        <w:rPr>
          <w:rFonts w:ascii="Arial" w:hAnsi="Arial"/>
          <w:sz w:val="22"/>
        </w:rPr>
        <w:t>% else %</w:t>
      </w:r>
      <w:r w:rsidRPr="0063620F">
        <w:rPr>
          <w:rFonts w:ascii="Arial" w:hAnsi="Arial"/>
          <w:sz w:val="22"/>
        </w:rPr>
        <w:t>}</w:t>
      </w:r>
      <w:r w:rsidR="007E71C0" w:rsidRPr="0063620F">
        <w:rPr>
          <w:rFonts w:ascii="Arial" w:hAnsi="Arial"/>
          <w:sz w:val="22"/>
        </w:rPr>
        <w:t>____________  __, _____</w:t>
      </w:r>
      <w:r w:rsidRPr="0063620F">
        <w:rPr>
          <w:rFonts w:ascii="Arial" w:hAnsi="Arial"/>
          <w:sz w:val="22"/>
        </w:rPr>
        <w:t>{</w:t>
      </w:r>
      <w:r w:rsidR="007E71C0" w:rsidRPr="0063620F">
        <w:rPr>
          <w:rFonts w:ascii="Arial" w:hAnsi="Arial"/>
          <w:sz w:val="22"/>
        </w:rPr>
        <w:t xml:space="preserve">% </w:t>
      </w:r>
      <w:proofErr w:type="spellStart"/>
      <w:r w:rsidR="007E71C0" w:rsidRPr="0063620F">
        <w:rPr>
          <w:rFonts w:ascii="Arial" w:hAnsi="Arial"/>
          <w:sz w:val="22"/>
        </w:rPr>
        <w:t>endif</w:t>
      </w:r>
      <w:proofErr w:type="spellEnd"/>
      <w:r w:rsidR="007E71C0" w:rsidRPr="0063620F">
        <w:rPr>
          <w:rFonts w:ascii="Arial" w:hAnsi="Arial"/>
          <w:sz w:val="22"/>
        </w:rPr>
        <w:t xml:space="preserve"> %</w:t>
      </w:r>
      <w:r w:rsidRPr="0063620F">
        <w:rPr>
          <w:rFonts w:ascii="Arial" w:hAnsi="Arial"/>
          <w:sz w:val="22"/>
        </w:rPr>
        <w:t>}</w:t>
      </w:r>
      <w:r w:rsidR="008E789A" w:rsidRPr="0063620F">
        <w:rPr>
          <w:rFonts w:ascii="Arial" w:hAnsi="Arial"/>
          <w:sz w:val="22"/>
        </w:rPr>
        <w:t>.</w:t>
      </w:r>
    </w:p>
    <w:p w14:paraId="37D00100" w14:textId="77777777" w:rsidR="008E789A" w:rsidRPr="0063620F" w:rsidRDefault="008E789A">
      <w:pPr>
        <w:keepNext/>
        <w:keepLines/>
        <w:suppressAutoHyphens/>
        <w:rPr>
          <w:rFonts w:ascii="Arial" w:hAnsi="Arial"/>
          <w:sz w:val="22"/>
        </w:rPr>
      </w:pPr>
    </w:p>
    <w:p w14:paraId="0229B381" w14:textId="77777777" w:rsidR="00077BA0" w:rsidRPr="0063620F" w:rsidRDefault="00077BA0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5040"/>
      </w:tblGrid>
      <w:tr w:rsidR="008E789A" w:rsidRPr="0063620F" w14:paraId="277E8D99" w14:textId="77777777" w:rsidTr="00DF5BBB">
        <w:tc>
          <w:tcPr>
            <w:tcW w:w="4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CB160" w14:textId="77777777" w:rsidR="00052F01" w:rsidRPr="0063620F" w:rsidRDefault="008E789A" w:rsidP="00052F01">
            <w:pPr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i/>
                <w:sz w:val="22"/>
              </w:rPr>
              <w:t>Deponent</w:t>
            </w:r>
          </w:p>
          <w:p w14:paraId="41C34021" w14:textId="105D8299" w:rsidR="008E789A" w:rsidRPr="0063620F" w:rsidRDefault="006F6929" w:rsidP="00052F01">
            <w:pPr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{{</w:t>
            </w:r>
            <w:proofErr w:type="spellStart"/>
            <w:r w:rsidR="008E789A" w:rsidRPr="0063620F">
              <w:rPr>
                <w:rFonts w:ascii="Arial" w:hAnsi="Arial"/>
                <w:sz w:val="22"/>
              </w:rPr>
              <w:t>handwriting.deponent</w:t>
            </w:r>
            <w:proofErr w:type="spellEnd"/>
            <w:r w:rsidRPr="0063620F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8017BD" w14:textId="77777777" w:rsidR="008E789A" w:rsidRPr="0063620F" w:rsidRDefault="008E789A">
            <w:pPr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C7575" w14:textId="164DAECC" w:rsidR="00052F01" w:rsidRPr="0063620F" w:rsidRDefault="00052F01" w:rsidP="00052F0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{% if handwriting.</w:t>
            </w:r>
            <w:r w:rsidR="00552A2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2475E5">
              <w:rPr>
                <w:rFonts w:ascii="Arial" w:hAnsi="Arial"/>
                <w:sz w:val="22"/>
              </w:rPr>
              <w:t>comm</w:t>
            </w:r>
            <w:r w:rsidRPr="0063620F">
              <w:rPr>
                <w:rFonts w:ascii="Arial" w:hAnsi="Arial"/>
                <w:sz w:val="22"/>
              </w:rPr>
              <w:t>_notary</w:t>
            </w:r>
            <w:proofErr w:type="spellEnd"/>
            <w:r w:rsidRPr="0063620F">
              <w:rPr>
                <w:rFonts w:ascii="Arial" w:hAnsi="Arial"/>
                <w:sz w:val="22"/>
              </w:rPr>
              <w:t xml:space="preserve"> == 'Commissioner' %}</w:t>
            </w:r>
            <w:r w:rsidRPr="0063620F">
              <w:rPr>
                <w:rFonts w:ascii="Arial" w:hAnsi="Arial"/>
                <w:i/>
                <w:sz w:val="22"/>
              </w:rPr>
              <w:t>A Commissioner for Oaths in and for Alberta</w:t>
            </w:r>
            <w:r w:rsidRPr="0063620F">
              <w:rPr>
                <w:rFonts w:ascii="Arial" w:hAnsi="Arial"/>
                <w:sz w:val="22"/>
              </w:rPr>
              <w:t xml:space="preserve">{% </w:t>
            </w:r>
            <w:proofErr w:type="spellStart"/>
            <w:r w:rsidRPr="0063620F">
              <w:rPr>
                <w:rFonts w:ascii="Arial" w:hAnsi="Arial"/>
                <w:sz w:val="22"/>
              </w:rPr>
              <w:t>endif</w:t>
            </w:r>
            <w:proofErr w:type="spellEnd"/>
            <w:r w:rsidRPr="0063620F">
              <w:rPr>
                <w:rFonts w:ascii="Arial" w:hAnsi="Arial"/>
                <w:sz w:val="22"/>
              </w:rPr>
              <w:t xml:space="preserve"> %}{% if handwriting.</w:t>
            </w:r>
            <w:r w:rsidR="00552A2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2475E5">
              <w:rPr>
                <w:rFonts w:ascii="Arial" w:hAnsi="Arial"/>
                <w:sz w:val="22"/>
              </w:rPr>
              <w:t>com</w:t>
            </w:r>
            <w:bookmarkStart w:id="11" w:name="_GoBack"/>
            <w:bookmarkEnd w:id="11"/>
            <w:r w:rsidR="002475E5">
              <w:rPr>
                <w:rFonts w:ascii="Arial" w:hAnsi="Arial"/>
                <w:sz w:val="22"/>
              </w:rPr>
              <w:t>m</w:t>
            </w:r>
            <w:r w:rsidRPr="0063620F">
              <w:rPr>
                <w:rFonts w:ascii="Arial" w:hAnsi="Arial"/>
                <w:sz w:val="22"/>
              </w:rPr>
              <w:t>_notary</w:t>
            </w:r>
            <w:proofErr w:type="spellEnd"/>
            <w:r w:rsidRPr="0063620F">
              <w:rPr>
                <w:rFonts w:ascii="Arial" w:hAnsi="Arial"/>
                <w:sz w:val="22"/>
              </w:rPr>
              <w:t xml:space="preserve"> == 'Notary Public' %}</w:t>
            </w:r>
            <w:r w:rsidRPr="0063620F">
              <w:rPr>
                <w:rFonts w:ascii="Arial" w:hAnsi="Arial"/>
                <w:i/>
                <w:sz w:val="22"/>
              </w:rPr>
              <w:t>Notary Public</w:t>
            </w:r>
            <w:r w:rsidRPr="0063620F">
              <w:rPr>
                <w:rFonts w:ascii="Arial" w:hAnsi="Arial"/>
                <w:sz w:val="22"/>
              </w:rPr>
              <w:t xml:space="preserve">{% </w:t>
            </w:r>
            <w:proofErr w:type="spellStart"/>
            <w:r w:rsidRPr="0063620F">
              <w:rPr>
                <w:rFonts w:ascii="Arial" w:hAnsi="Arial"/>
                <w:sz w:val="22"/>
              </w:rPr>
              <w:t>endif</w:t>
            </w:r>
            <w:proofErr w:type="spellEnd"/>
            <w:r w:rsidRPr="0063620F">
              <w:rPr>
                <w:rFonts w:ascii="Arial" w:hAnsi="Arial"/>
                <w:sz w:val="22"/>
              </w:rPr>
              <w:t xml:space="preserve"> %}</w:t>
            </w:r>
          </w:p>
          <w:p w14:paraId="784C7056" w14:textId="165326BC" w:rsidR="008E789A" w:rsidRPr="0063620F" w:rsidRDefault="00052F01" w:rsidP="00052F0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{{ handwriting.</w:t>
            </w:r>
            <w:r w:rsidR="00552A2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2475E5">
              <w:rPr>
                <w:rFonts w:ascii="Arial" w:hAnsi="Arial"/>
                <w:sz w:val="22"/>
              </w:rPr>
              <w:t>comm</w:t>
            </w:r>
            <w:r w:rsidRPr="0063620F">
              <w:rPr>
                <w:rFonts w:ascii="Arial" w:hAnsi="Arial"/>
                <w:sz w:val="22"/>
              </w:rPr>
              <w:t>issioner|comm_notary_name</w:t>
            </w:r>
            <w:proofErr w:type="spellEnd"/>
            <w:r w:rsidRPr="0063620F">
              <w:rPr>
                <w:rFonts w:ascii="Arial" w:hAnsi="Arial"/>
                <w:sz w:val="22"/>
              </w:rPr>
              <w:t>(lawyer, assistant) }}</w:t>
            </w:r>
          </w:p>
        </w:tc>
      </w:tr>
      <w:tr w:rsidR="008E789A" w:rsidRPr="0063620F" w14:paraId="1F89088D" w14:textId="77777777" w:rsidTr="00DF5BBB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D0AE0F4" w14:textId="77777777" w:rsidR="008E789A" w:rsidRPr="0063620F" w:rsidRDefault="008E789A">
            <w:pPr>
              <w:rPr>
                <w:rFonts w:ascii="Arial" w:hAnsi="Arial"/>
                <w:sz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4B739" w14:textId="77777777" w:rsidR="008E789A" w:rsidRPr="0063620F" w:rsidRDefault="008E789A">
            <w:pPr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3D5E397" w14:textId="4E8B5591" w:rsidR="008E789A" w:rsidRPr="0063620F" w:rsidRDefault="00052F01" w:rsidP="00006F50">
            <w:pPr>
              <w:rPr>
                <w:rFonts w:ascii="Arial" w:hAnsi="Arial"/>
                <w:sz w:val="22"/>
              </w:rPr>
            </w:pPr>
            <w:r w:rsidRPr="0063620F">
              <w:rPr>
                <w:rFonts w:ascii="Arial" w:hAnsi="Arial"/>
                <w:sz w:val="22"/>
              </w:rPr>
              <w:t>Appointment Expiry Date: {{handwriting.</w:t>
            </w:r>
            <w:r w:rsidR="00552A21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2475E5">
              <w:rPr>
                <w:rFonts w:ascii="Arial" w:hAnsi="Arial"/>
                <w:sz w:val="22"/>
              </w:rPr>
              <w:t>comm</w:t>
            </w:r>
            <w:r w:rsidRPr="0063620F">
              <w:rPr>
                <w:rFonts w:ascii="Arial" w:hAnsi="Arial"/>
                <w:sz w:val="22"/>
              </w:rPr>
              <w:t>_expiry|comm_expiry</w:t>
            </w:r>
            <w:proofErr w:type="spellEnd"/>
            <w:r w:rsidRPr="0063620F">
              <w:rPr>
                <w:rFonts w:ascii="Arial" w:hAnsi="Arial"/>
                <w:sz w:val="22"/>
              </w:rPr>
              <w:t>(lawyer, assistant)}}</w:t>
            </w:r>
          </w:p>
        </w:tc>
      </w:tr>
    </w:tbl>
    <w:p w14:paraId="6719C3E4" w14:textId="08DDF7BB" w:rsidR="008E789A" w:rsidRPr="0063620F" w:rsidRDefault="008E789A" w:rsidP="002443BE">
      <w:pPr>
        <w:tabs>
          <w:tab w:val="left" w:pos="1335"/>
        </w:tabs>
        <w:rPr>
          <w:rFonts w:ascii="Arial" w:hAnsi="Arial"/>
          <w:sz w:val="22"/>
        </w:rPr>
      </w:pPr>
    </w:p>
    <w:sectPr w:rsidR="008E789A" w:rsidRPr="0063620F" w:rsidSect="002D09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43CB2" w14:textId="77777777" w:rsidR="00B10B36" w:rsidRPr="00762C16" w:rsidRDefault="00B10B36">
      <w:r w:rsidRPr="00762C16">
        <w:separator/>
      </w:r>
    </w:p>
  </w:endnote>
  <w:endnote w:type="continuationSeparator" w:id="0">
    <w:p w14:paraId="4472129F" w14:textId="77777777" w:rsidR="00B10B36" w:rsidRPr="00762C16" w:rsidRDefault="00B10B36">
      <w:r w:rsidRPr="00762C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EA15F" w14:textId="77777777" w:rsidR="00762C16" w:rsidRPr="00762C16" w:rsidRDefault="00762C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F1DD9" w14:textId="642A1C17" w:rsidR="008E789A" w:rsidRPr="006C3295" w:rsidRDefault="00FB7F20" w:rsidP="00F95247">
    <w:pPr>
      <w:pStyle w:val="gsinq8ptfooter"/>
    </w:pPr>
    <w:r w:rsidRPr="006C3295">
      <w:t>{{</w:t>
    </w:r>
    <w:proofErr w:type="gramStart"/>
    <w:r w:rsidR="00D72E97" w:rsidRPr="006C3295">
      <w:t>p</w:t>
    </w:r>
    <w:proofErr w:type="gramEnd"/>
    <w:r w:rsidR="00D72E97" w:rsidRPr="006C3295">
      <w:t xml:space="preserve"> </w:t>
    </w:r>
    <w:proofErr w:type="spellStart"/>
    <w:r w:rsidRPr="006C3295">
      <w:t>document_footer_insert</w:t>
    </w:r>
    <w:proofErr w:type="spellEnd"/>
    <w:r w:rsidRPr="006C3295">
      <w:t>}}</w:t>
    </w:r>
  </w:p>
  <w:p w14:paraId="3E849232" w14:textId="1F5E4A85" w:rsidR="005C22A3" w:rsidRPr="006C3295" w:rsidRDefault="005C22A3" w:rsidP="005C22A3">
    <w:pPr>
      <w:pStyle w:val="gsinq8ptfooter"/>
      <w:jc w:val="center"/>
    </w:pPr>
    <w:r w:rsidRPr="006C3295">
      <w:fldChar w:fldCharType="begin"/>
    </w:r>
    <w:r w:rsidRPr="006C3295">
      <w:instrText xml:space="preserve"> PAGE   \* MERGEFORMAT </w:instrText>
    </w:r>
    <w:r w:rsidRPr="006C3295">
      <w:fldChar w:fldCharType="separate"/>
    </w:r>
    <w:r w:rsidR="002475E5">
      <w:rPr>
        <w:noProof/>
      </w:rPr>
      <w:t>2</w:t>
    </w:r>
    <w:r w:rsidRPr="006C329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3FC9E" w14:textId="77777777" w:rsidR="00762C16" w:rsidRPr="00762C16" w:rsidRDefault="00762C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2201C" w14:textId="77777777" w:rsidR="00B10B36" w:rsidRPr="00762C16" w:rsidRDefault="00B10B36">
      <w:r w:rsidRPr="00762C16">
        <w:separator/>
      </w:r>
    </w:p>
  </w:footnote>
  <w:footnote w:type="continuationSeparator" w:id="0">
    <w:p w14:paraId="1AB2F9D6" w14:textId="77777777" w:rsidR="00B10B36" w:rsidRPr="00762C16" w:rsidRDefault="00B10B36">
      <w:r w:rsidRPr="00762C16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2EE8A" w14:textId="77777777" w:rsidR="00762C16" w:rsidRPr="00762C16" w:rsidRDefault="00762C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0B4C" w14:textId="2365633B" w:rsidR="008E789A" w:rsidRPr="00762C16" w:rsidRDefault="008E789A">
    <w:pPr>
      <w:pStyle w:val="Header"/>
      <w:jc w:val="right"/>
      <w:rPr>
        <w:rFonts w:ascii="Arial" w:hAnsi="Arial"/>
        <w:sz w:val="22"/>
      </w:rPr>
    </w:pPr>
    <w:r w:rsidRPr="00762C16">
      <w:rPr>
        <w:rFonts w:ascii="Arial" w:hAnsi="Arial"/>
        <w:sz w:val="22"/>
      </w:rPr>
      <w:t>NC9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AD697" w14:textId="77777777" w:rsidR="00762C16" w:rsidRPr="00762C16" w:rsidRDefault="00762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EA9"/>
    <w:multiLevelType w:val="hybridMultilevel"/>
    <w:tmpl w:val="E1FACE6E"/>
    <w:lvl w:ilvl="0" w:tplc="9DF68558">
      <w:start w:val="1"/>
      <w:numFmt w:val="upperLetter"/>
      <w:lvlText w:val="%1"/>
      <w:lvlJc w:val="left"/>
      <w:pPr>
        <w:tabs>
          <w:tab w:val="num" w:pos="360"/>
        </w:tabs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C2282E"/>
    <w:multiLevelType w:val="hybridMultilevel"/>
    <w:tmpl w:val="6B8089E0"/>
    <w:lvl w:ilvl="0" w:tplc="917E23CE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D4721"/>
    <w:multiLevelType w:val="hybridMultilevel"/>
    <w:tmpl w:val="FC142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3B34D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566606"/>
    <w:multiLevelType w:val="hybridMultilevel"/>
    <w:tmpl w:val="9C387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85D7E85"/>
    <w:multiLevelType w:val="hybridMultilevel"/>
    <w:tmpl w:val="28A46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3E4543"/>
    <w:multiLevelType w:val="hybridMultilevel"/>
    <w:tmpl w:val="ADFE9746"/>
    <w:lvl w:ilvl="0" w:tplc="EAF688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5E"/>
    <w:rsid w:val="00006F50"/>
    <w:rsid w:val="000334D2"/>
    <w:rsid w:val="00052F01"/>
    <w:rsid w:val="00062DCE"/>
    <w:rsid w:val="0007392B"/>
    <w:rsid w:val="00077BA0"/>
    <w:rsid w:val="000C0D72"/>
    <w:rsid w:val="000E5CD6"/>
    <w:rsid w:val="00121679"/>
    <w:rsid w:val="00121B7C"/>
    <w:rsid w:val="00153F66"/>
    <w:rsid w:val="00155874"/>
    <w:rsid w:val="0015699C"/>
    <w:rsid w:val="001614A5"/>
    <w:rsid w:val="00175A9D"/>
    <w:rsid w:val="001E0900"/>
    <w:rsid w:val="0020225A"/>
    <w:rsid w:val="0021749F"/>
    <w:rsid w:val="00230496"/>
    <w:rsid w:val="00242CFC"/>
    <w:rsid w:val="002443BE"/>
    <w:rsid w:val="002475E5"/>
    <w:rsid w:val="0025771E"/>
    <w:rsid w:val="002621F3"/>
    <w:rsid w:val="00270482"/>
    <w:rsid w:val="002738F6"/>
    <w:rsid w:val="002A3B42"/>
    <w:rsid w:val="002A6434"/>
    <w:rsid w:val="002B7113"/>
    <w:rsid w:val="002C15BC"/>
    <w:rsid w:val="002D097C"/>
    <w:rsid w:val="002F02F5"/>
    <w:rsid w:val="00300070"/>
    <w:rsid w:val="00301566"/>
    <w:rsid w:val="00307CD9"/>
    <w:rsid w:val="00316092"/>
    <w:rsid w:val="00344C5F"/>
    <w:rsid w:val="0035194F"/>
    <w:rsid w:val="00381769"/>
    <w:rsid w:val="00391DD8"/>
    <w:rsid w:val="003A0BF3"/>
    <w:rsid w:val="003A1A25"/>
    <w:rsid w:val="003C3D2B"/>
    <w:rsid w:val="003E1491"/>
    <w:rsid w:val="00424B6A"/>
    <w:rsid w:val="00446142"/>
    <w:rsid w:val="004B2C6B"/>
    <w:rsid w:val="004D3F3F"/>
    <w:rsid w:val="005017A6"/>
    <w:rsid w:val="00510FF7"/>
    <w:rsid w:val="0052244D"/>
    <w:rsid w:val="00552A21"/>
    <w:rsid w:val="00587CF6"/>
    <w:rsid w:val="00591924"/>
    <w:rsid w:val="005919C8"/>
    <w:rsid w:val="00592D5D"/>
    <w:rsid w:val="005C22A3"/>
    <w:rsid w:val="005E3598"/>
    <w:rsid w:val="005E52D9"/>
    <w:rsid w:val="00636104"/>
    <w:rsid w:val="0063620F"/>
    <w:rsid w:val="0063723B"/>
    <w:rsid w:val="006443AE"/>
    <w:rsid w:val="00671E4A"/>
    <w:rsid w:val="00674BB2"/>
    <w:rsid w:val="0069202E"/>
    <w:rsid w:val="00695B05"/>
    <w:rsid w:val="00697226"/>
    <w:rsid w:val="006B4C2A"/>
    <w:rsid w:val="006C3295"/>
    <w:rsid w:val="006C330A"/>
    <w:rsid w:val="006C43DA"/>
    <w:rsid w:val="006F00B4"/>
    <w:rsid w:val="006F1925"/>
    <w:rsid w:val="006F6929"/>
    <w:rsid w:val="0071610A"/>
    <w:rsid w:val="00740192"/>
    <w:rsid w:val="00762C16"/>
    <w:rsid w:val="00762E11"/>
    <w:rsid w:val="00786E23"/>
    <w:rsid w:val="007A053F"/>
    <w:rsid w:val="007B35A8"/>
    <w:rsid w:val="007B5E53"/>
    <w:rsid w:val="007E71C0"/>
    <w:rsid w:val="0080130D"/>
    <w:rsid w:val="00826D84"/>
    <w:rsid w:val="00827EDB"/>
    <w:rsid w:val="00836A75"/>
    <w:rsid w:val="008754E9"/>
    <w:rsid w:val="008E789A"/>
    <w:rsid w:val="008F435B"/>
    <w:rsid w:val="008F4DA3"/>
    <w:rsid w:val="00901F38"/>
    <w:rsid w:val="00917927"/>
    <w:rsid w:val="0095669D"/>
    <w:rsid w:val="00975421"/>
    <w:rsid w:val="00981C29"/>
    <w:rsid w:val="00987191"/>
    <w:rsid w:val="009911F9"/>
    <w:rsid w:val="0099135B"/>
    <w:rsid w:val="00994B83"/>
    <w:rsid w:val="00995249"/>
    <w:rsid w:val="009A66BF"/>
    <w:rsid w:val="009B0D5B"/>
    <w:rsid w:val="009E37E5"/>
    <w:rsid w:val="00A36644"/>
    <w:rsid w:val="00A522F0"/>
    <w:rsid w:val="00A6235E"/>
    <w:rsid w:val="00A8255E"/>
    <w:rsid w:val="00AC6A0F"/>
    <w:rsid w:val="00AD4EEE"/>
    <w:rsid w:val="00AD7054"/>
    <w:rsid w:val="00AF74E2"/>
    <w:rsid w:val="00B103BF"/>
    <w:rsid w:val="00B10B36"/>
    <w:rsid w:val="00B15AB2"/>
    <w:rsid w:val="00B346FC"/>
    <w:rsid w:val="00B46CD2"/>
    <w:rsid w:val="00B6346E"/>
    <w:rsid w:val="00B64C4E"/>
    <w:rsid w:val="00B7035F"/>
    <w:rsid w:val="00B71FD2"/>
    <w:rsid w:val="00B81897"/>
    <w:rsid w:val="00B863B7"/>
    <w:rsid w:val="00B958C1"/>
    <w:rsid w:val="00B97C8B"/>
    <w:rsid w:val="00BB0FD5"/>
    <w:rsid w:val="00BB63BE"/>
    <w:rsid w:val="00C05716"/>
    <w:rsid w:val="00C20F7F"/>
    <w:rsid w:val="00C34D0C"/>
    <w:rsid w:val="00C575D7"/>
    <w:rsid w:val="00C8202E"/>
    <w:rsid w:val="00CB4393"/>
    <w:rsid w:val="00CB7860"/>
    <w:rsid w:val="00CF0CF8"/>
    <w:rsid w:val="00D373C6"/>
    <w:rsid w:val="00D5218F"/>
    <w:rsid w:val="00D66F2F"/>
    <w:rsid w:val="00D72E97"/>
    <w:rsid w:val="00D90EAC"/>
    <w:rsid w:val="00DC425B"/>
    <w:rsid w:val="00DD60EE"/>
    <w:rsid w:val="00DE476D"/>
    <w:rsid w:val="00DF0FDE"/>
    <w:rsid w:val="00DF5BBB"/>
    <w:rsid w:val="00DF6A01"/>
    <w:rsid w:val="00DF7BCF"/>
    <w:rsid w:val="00E25DFE"/>
    <w:rsid w:val="00E2623D"/>
    <w:rsid w:val="00E2672A"/>
    <w:rsid w:val="00E54E76"/>
    <w:rsid w:val="00E7173A"/>
    <w:rsid w:val="00E732BF"/>
    <w:rsid w:val="00EC718D"/>
    <w:rsid w:val="00ED71A3"/>
    <w:rsid w:val="00F020BC"/>
    <w:rsid w:val="00F90746"/>
    <w:rsid w:val="00F95247"/>
    <w:rsid w:val="00FA2FE3"/>
    <w:rsid w:val="00FB6C7F"/>
    <w:rsid w:val="00F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727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2A"/>
  </w:style>
  <w:style w:type="paragraph" w:styleId="Heading1">
    <w:name w:val="heading 1"/>
    <w:basedOn w:val="Normal"/>
    <w:next w:val="Normal"/>
    <w:link w:val="Heading1Char"/>
    <w:uiPriority w:val="99"/>
    <w:qFormat/>
    <w:rsid w:val="00E2672A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672A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E267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672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2672A"/>
  </w:style>
  <w:style w:type="paragraph" w:styleId="Header">
    <w:name w:val="header"/>
    <w:basedOn w:val="Normal"/>
    <w:link w:val="HeaderChar"/>
    <w:uiPriority w:val="99"/>
    <w:rsid w:val="00E267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672A"/>
    <w:rPr>
      <w:sz w:val="24"/>
      <w:szCs w:val="24"/>
    </w:rPr>
  </w:style>
  <w:style w:type="paragraph" w:customStyle="1" w:styleId="8ptFooter">
    <w:name w:val="8pt Footer"/>
    <w:basedOn w:val="Footer"/>
    <w:qFormat/>
    <w:rsid w:val="00FB7F20"/>
    <w:pPr>
      <w:tabs>
        <w:tab w:val="clear" w:pos="4320"/>
        <w:tab w:val="clear" w:pos="8640"/>
        <w:tab w:val="right" w:pos="10224"/>
      </w:tabs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0F7F"/>
    <w:pPr>
      <w:ind w:left="720"/>
      <w:contextualSpacing/>
    </w:pPr>
  </w:style>
  <w:style w:type="paragraph" w:customStyle="1" w:styleId="gsinq8ptfooter">
    <w:name w:val="gsinq 8pt footer"/>
    <w:basedOn w:val="8ptFooter"/>
    <w:qFormat/>
    <w:rsid w:val="0015587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2A"/>
  </w:style>
  <w:style w:type="paragraph" w:styleId="Heading1">
    <w:name w:val="heading 1"/>
    <w:basedOn w:val="Normal"/>
    <w:next w:val="Normal"/>
    <w:link w:val="Heading1Char"/>
    <w:uiPriority w:val="99"/>
    <w:qFormat/>
    <w:rsid w:val="00E2672A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672A"/>
    <w:rPr>
      <w:rFonts w:ascii="Cambria" w:hAnsi="Cambria" w:cs="Cambria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rsid w:val="00E267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672A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E2672A"/>
  </w:style>
  <w:style w:type="paragraph" w:styleId="Header">
    <w:name w:val="header"/>
    <w:basedOn w:val="Normal"/>
    <w:link w:val="HeaderChar"/>
    <w:uiPriority w:val="99"/>
    <w:rsid w:val="00E267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672A"/>
    <w:rPr>
      <w:sz w:val="24"/>
      <w:szCs w:val="24"/>
    </w:rPr>
  </w:style>
  <w:style w:type="paragraph" w:customStyle="1" w:styleId="8ptFooter">
    <w:name w:val="8pt Footer"/>
    <w:basedOn w:val="Footer"/>
    <w:qFormat/>
    <w:rsid w:val="00FB7F20"/>
    <w:pPr>
      <w:tabs>
        <w:tab w:val="clear" w:pos="4320"/>
        <w:tab w:val="clear" w:pos="8640"/>
        <w:tab w:val="right" w:pos="10224"/>
      </w:tabs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20F7F"/>
    <w:pPr>
      <w:ind w:left="720"/>
      <w:contextualSpacing/>
    </w:pPr>
  </w:style>
  <w:style w:type="paragraph" w:customStyle="1" w:styleId="gsinq8ptfooter">
    <w:name w:val="gsinq 8pt footer"/>
    <w:basedOn w:val="8ptFooter"/>
    <w:qFormat/>
    <w:rsid w:val="001558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322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NC9 Affidavit of handwriting of deceased</vt:lpstr>
    </vt:vector>
  </TitlesOfParts>
  <Company>Granville Software Inc.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NC9 Affidavit of handwriting of deceased</dc:title>
  <dc:subject/>
  <dc:creator>Granville Software Inc.</dc:creator>
  <cp:keywords>HotDocs Template</cp:keywords>
  <dc:description/>
  <cp:lastModifiedBy>GSI</cp:lastModifiedBy>
  <cp:revision>118</cp:revision>
  <dcterms:created xsi:type="dcterms:W3CDTF">2019-07-12T18:39:00Z</dcterms:created>
  <dcterms:modified xsi:type="dcterms:W3CDTF">2021-11-29T17:15:00Z</dcterms:modified>
</cp:coreProperties>
</file>