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410"/>
        <w:gridCol w:w="6030"/>
      </w:tblGrid>
      <w:tr w:rsidR="00686067" w:rsidRPr="00C90ACA" w14:paraId="0838CA58" w14:textId="77777777" w:rsidTr="000E1EB2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7E6E5D1" w14:textId="77777777" w:rsidR="00686067" w:rsidRPr="00C90ACA" w:rsidRDefault="00686067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400B2FE2" w14:textId="06AD898F" w:rsidR="00686067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0" w:name="OLE_LINK1"/>
            <w:bookmarkStart w:id="1" w:name="OLE_LINK2"/>
            <w:bookmarkStart w:id="2" w:name="OLE_LINK7"/>
            <w:bookmarkStart w:id="3" w:name="OLE_LINK8"/>
            <w:bookmarkStart w:id="4" w:name="OLE_LINK15"/>
            <w:bookmarkStart w:id="5" w:name="OLE_LINK16"/>
            <w:bookmarkStart w:id="6" w:name="OLE_LINK43"/>
            <w:bookmarkStart w:id="7" w:name="OLE_LINK44"/>
            <w:bookmarkStart w:id="8" w:name="OLE_LINK75"/>
            <w:bookmarkStart w:id="9" w:name="OLE_LINK76"/>
            <w:r w:rsidRPr="00C90ACA">
              <w:rPr>
                <w:rFonts w:ascii="Arial" w:hAnsi="Arial"/>
                <w:b/>
                <w:bCs/>
                <w:sz w:val="22"/>
              </w:rPr>
              <w:t>{{</w:t>
            </w:r>
            <w:r w:rsidR="00686067" w:rsidRPr="00C90ACA">
              <w:rPr>
                <w:rFonts w:ascii="Arial" w:hAnsi="Arial"/>
                <w:b/>
                <w:bCs/>
                <w:sz w:val="22"/>
              </w:rPr>
              <w:t>deceased.name</w:t>
            </w:r>
            <w:r w:rsidRPr="00C90ACA">
              <w:rPr>
                <w:rFonts w:ascii="Arial" w:hAnsi="Arial"/>
                <w:b/>
                <w:bCs/>
                <w:sz w:val="22"/>
              </w:rPr>
              <w:t>}}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686067" w:rsidRPr="00C90ACA" w14:paraId="5415F8AF" w14:textId="77777777" w:rsidTr="000E1EB2"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75243" w14:textId="77777777" w:rsidR="00686067" w:rsidRPr="00C90ACA" w:rsidRDefault="00686067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B81F8" w14:textId="77777777" w:rsidR="00686067" w:rsidRPr="00C90ACA" w:rsidRDefault="00686067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b/>
                <w:bCs/>
                <w:sz w:val="22"/>
              </w:rPr>
              <w:t>Schedule 1:  Deceased</w:t>
            </w:r>
          </w:p>
        </w:tc>
      </w:tr>
    </w:tbl>
    <w:p w14:paraId="571CC7C3" w14:textId="77777777" w:rsidR="00800A5F" w:rsidRPr="00C90ACA" w:rsidRDefault="00800A5F">
      <w:pPr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6390"/>
      </w:tblGrid>
      <w:tr w:rsidR="00686067" w:rsidRPr="00C90ACA" w14:paraId="40D1A88C" w14:textId="77777777" w:rsidTr="00AF1943">
        <w:trPr>
          <w:trHeight w:val="212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69F2397F" w14:textId="26009CF4" w:rsidR="00686067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Last Name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0C94BADF" w14:textId="1B0832B0" w:rsidR="00686067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686067" w:rsidRPr="00C90ACA">
              <w:rPr>
                <w:rFonts w:ascii="Arial" w:hAnsi="Arial"/>
                <w:sz w:val="22"/>
              </w:rPr>
              <w:t>deceased.</w:t>
            </w:r>
            <w:r w:rsidR="00800A5F" w:rsidRPr="00C90ACA">
              <w:rPr>
                <w:rFonts w:ascii="Arial" w:hAnsi="Arial"/>
                <w:sz w:val="22"/>
              </w:rPr>
              <w:t>last_</w:t>
            </w:r>
            <w:r w:rsidR="00686067" w:rsidRPr="00C90ACA">
              <w:rPr>
                <w:rFonts w:ascii="Arial" w:hAnsi="Arial"/>
                <w:sz w:val="22"/>
              </w:rPr>
              <w:t>name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800A5F" w:rsidRPr="00C90ACA" w14:paraId="00FFC70F" w14:textId="77777777" w:rsidTr="00AF1943">
        <w:trPr>
          <w:trHeight w:val="212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6D92CDBF" w14:textId="6F84365B" w:rsidR="00800A5F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First Name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33EC081B" w14:textId="588E27C8" w:rsidR="00800A5F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800A5F" w:rsidRPr="00C90ACA">
              <w:rPr>
                <w:rFonts w:ascii="Arial" w:hAnsi="Arial"/>
                <w:sz w:val="22"/>
              </w:rPr>
              <w:t>deceased.first_name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800A5F" w:rsidRPr="00C90ACA" w14:paraId="5CE58F0F" w14:textId="77777777" w:rsidTr="00AF1943">
        <w:trPr>
          <w:trHeight w:val="212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382756D3" w14:textId="6DAE22D7" w:rsidR="00800A5F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Middle Name(s), if any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583AA555" w14:textId="6CD68E0B" w:rsidR="00800A5F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800A5F" w:rsidRPr="00C90ACA">
              <w:rPr>
                <w:rFonts w:ascii="Arial" w:hAnsi="Arial"/>
                <w:sz w:val="22"/>
              </w:rPr>
              <w:t>deceased.middle_name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686067" w:rsidRPr="00C90ACA" w14:paraId="6195208C" w14:textId="77777777" w:rsidTr="00AF1943">
        <w:trPr>
          <w:trHeight w:val="94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63BCACA" w14:textId="44182388" w:rsidR="00686067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And any other name(s) by which the Deceased was known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7EDF8F9B" w14:textId="5156B112" w:rsidR="00686067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{%</w:t>
            </w:r>
            <w:r w:rsidR="000D07CD" w:rsidRPr="00C90ACA">
              <w:rPr>
                <w:rFonts w:ascii="Arial" w:hAnsi="Arial"/>
                <w:sz w:val="22"/>
              </w:rPr>
              <w:t xml:space="preserve"> if</w:t>
            </w:r>
            <w:r w:rsidR="00061FE1" w:rsidRPr="00C90ACA">
              <w:rPr>
                <w:rFonts w:ascii="Arial" w:hAnsi="Arial"/>
                <w:sz w:val="22"/>
              </w:rPr>
              <w:t xml:space="preserve"> deceased.aka_name and</w:t>
            </w:r>
            <w:r w:rsidR="000D07CD" w:rsidRPr="00C90ACA">
              <w:rPr>
                <w:rFonts w:ascii="Arial" w:hAnsi="Arial"/>
                <w:sz w:val="22"/>
              </w:rPr>
              <w:t xml:space="preserve"> deceased.aka_name</w:t>
            </w:r>
            <w:r w:rsidR="00D25C9B" w:rsidRPr="00C90ACA">
              <w:rPr>
                <w:rFonts w:ascii="Arial" w:hAnsi="Arial"/>
                <w:sz w:val="22"/>
              </w:rPr>
              <w:t>|length &gt; 0</w:t>
            </w:r>
            <w:r w:rsidR="000D07CD" w:rsidRPr="00C90ACA">
              <w:rPr>
                <w:rFonts w:ascii="Arial" w:hAnsi="Arial"/>
                <w:sz w:val="22"/>
              </w:rPr>
              <w:t xml:space="preserve"> </w:t>
            </w:r>
            <w:r w:rsidRPr="00C90ACA">
              <w:rPr>
                <w:rFonts w:ascii="Arial" w:hAnsi="Arial"/>
                <w:sz w:val="22"/>
              </w:rPr>
              <w:t>%}{{</w:t>
            </w:r>
            <w:r w:rsidR="000D07CD" w:rsidRPr="00C90ACA">
              <w:rPr>
                <w:rFonts w:ascii="Arial" w:hAnsi="Arial"/>
                <w:sz w:val="22"/>
              </w:rPr>
              <w:t>deceased.aka_name</w:t>
            </w:r>
            <w:r w:rsidR="00D25C9B" w:rsidRPr="00C90ACA">
              <w:rPr>
                <w:rFonts w:ascii="Arial" w:hAnsi="Arial"/>
                <w:sz w:val="22"/>
              </w:rPr>
              <w:t>|merge("a, b and c")</w:t>
            </w:r>
            <w:r w:rsidRPr="00C90ACA">
              <w:rPr>
                <w:rFonts w:ascii="Arial" w:hAnsi="Arial"/>
                <w:sz w:val="22"/>
              </w:rPr>
              <w:t>}}{%</w:t>
            </w:r>
            <w:r w:rsidR="000D07CD" w:rsidRPr="00C90ACA">
              <w:rPr>
                <w:rFonts w:ascii="Arial" w:hAnsi="Arial"/>
                <w:sz w:val="22"/>
              </w:rPr>
              <w:t xml:space="preserve"> else </w:t>
            </w:r>
            <w:r w:rsidRPr="00C90ACA">
              <w:rPr>
                <w:rFonts w:ascii="Arial" w:hAnsi="Arial"/>
                <w:sz w:val="22"/>
              </w:rPr>
              <w:t>%}</w:t>
            </w:r>
            <w:r w:rsidR="00686067" w:rsidRPr="00C90ACA">
              <w:rPr>
                <w:rFonts w:ascii="Arial" w:hAnsi="Arial"/>
                <w:sz w:val="22"/>
              </w:rPr>
              <w:t>None</w:t>
            </w:r>
            <w:r w:rsidR="000D07CD" w:rsidRPr="00C90ACA">
              <w:rPr>
                <w:rFonts w:ascii="Arial" w:hAnsi="Arial"/>
                <w:sz w:val="22"/>
              </w:rPr>
              <w:t xml:space="preserve"> </w:t>
            </w:r>
            <w:r w:rsidRPr="00C90ACA">
              <w:rPr>
                <w:rFonts w:ascii="Arial" w:hAnsi="Arial"/>
                <w:sz w:val="22"/>
              </w:rPr>
              <w:t>{%</w:t>
            </w:r>
            <w:r w:rsidR="000D07CD" w:rsidRPr="00C90ACA">
              <w:rPr>
                <w:rFonts w:ascii="Arial" w:hAnsi="Arial"/>
                <w:sz w:val="22"/>
              </w:rPr>
              <w:t xml:space="preserve"> endif </w:t>
            </w:r>
            <w:r w:rsidRPr="00C90ACA">
              <w:rPr>
                <w:rFonts w:ascii="Arial" w:hAnsi="Arial"/>
                <w:sz w:val="22"/>
              </w:rPr>
              <w:t>%}</w:t>
            </w:r>
          </w:p>
        </w:tc>
      </w:tr>
      <w:tr w:rsidR="00E64C0B" w:rsidRPr="00C90ACA" w14:paraId="1A818151" w14:textId="77777777" w:rsidTr="00AF1943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2844604" w14:textId="389D0B68" w:rsidR="00E64C0B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Last Residence Address in Full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377EE770" w14:textId="01BDD32C" w:rsidR="00E64C0B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E64C0B" w:rsidRPr="00C90ACA">
              <w:rPr>
                <w:rFonts w:ascii="Arial" w:hAnsi="Arial"/>
                <w:sz w:val="22"/>
              </w:rPr>
              <w:t>deceased.address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686067" w:rsidRPr="00C90ACA" w14:paraId="55349521" w14:textId="77777777" w:rsidTr="00AF1943">
        <w:trPr>
          <w:trHeight w:val="24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16354138" w14:textId="47B0C3CC" w:rsidR="00686067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Birth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1413C335" w14:textId="3E1FEA06" w:rsidR="00686067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686067" w:rsidRPr="00C90ACA">
              <w:rPr>
                <w:rFonts w:ascii="Arial" w:hAnsi="Arial"/>
                <w:sz w:val="22"/>
              </w:rPr>
              <w:t>deceased.birth_date</w:t>
            </w:r>
            <w:r w:rsidR="000D07CD" w:rsidRPr="00C90ACA">
              <w:rPr>
                <w:rFonts w:ascii="Arial" w:hAnsi="Arial"/>
                <w:sz w:val="22"/>
              </w:rPr>
              <w:t>|toDate("June 3, 1990")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686067" w:rsidRPr="00C90ACA" w14:paraId="1E0CF2FE" w14:textId="77777777" w:rsidTr="00AF1943">
        <w:trPr>
          <w:trHeight w:val="288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D49FAC3" w14:textId="32BE9D17" w:rsidR="00686067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Place of Birth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7A25FAA1" w14:textId="6745E103" w:rsidR="00686067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686067" w:rsidRPr="00C90ACA">
              <w:rPr>
                <w:rFonts w:ascii="Arial" w:hAnsi="Arial"/>
                <w:sz w:val="22"/>
              </w:rPr>
              <w:t>deceased.birth_place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686067" w:rsidRPr="00C90ACA" w14:paraId="5962EBE8" w14:textId="77777777" w:rsidTr="00AF1943">
        <w:trPr>
          <w:trHeight w:val="201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1D2C187" w14:textId="5411B832" w:rsidR="00686067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Death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74E48" w14:textId="75EE4E1E" w:rsidR="00686067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686067" w:rsidRPr="00C90ACA">
              <w:rPr>
                <w:rFonts w:ascii="Arial" w:hAnsi="Arial"/>
                <w:sz w:val="22"/>
              </w:rPr>
              <w:t>deceased.death_date</w:t>
            </w:r>
            <w:r w:rsidR="000D07CD" w:rsidRPr="00C90ACA">
              <w:rPr>
                <w:rFonts w:ascii="Arial" w:hAnsi="Arial"/>
                <w:sz w:val="22"/>
              </w:rPr>
              <w:t>|toDate("June 3, 1990")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686067" w:rsidRPr="00C90ACA" w14:paraId="7D8D6F75" w14:textId="77777777" w:rsidTr="00AF1943">
        <w:trPr>
          <w:trHeight w:val="117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301159F" w14:textId="0C82AEF1" w:rsidR="00686067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Place of Death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1BA755A6" w14:textId="441C4B00" w:rsidR="00686067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color w:val="0000FF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686067" w:rsidRPr="00C90ACA">
              <w:rPr>
                <w:rFonts w:ascii="Arial" w:hAnsi="Arial"/>
                <w:sz w:val="22"/>
              </w:rPr>
              <w:t>deceased.death_place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686067" w:rsidRPr="00C90ACA" w14:paraId="03DD64FC" w14:textId="77777777" w:rsidTr="00AF1943">
        <w:trPr>
          <w:trHeight w:val="55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35F9D783" w14:textId="368B4CA7" w:rsidR="00686067" w:rsidRPr="00C90ACA" w:rsidRDefault="00800A5F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Habitual Province/State of Residence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4CCD87BE" w14:textId="2ADD13AF" w:rsidR="00686067" w:rsidRPr="00C90ACA" w:rsidRDefault="004631A5" w:rsidP="00800A5F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686067" w:rsidRPr="00C90ACA">
              <w:rPr>
                <w:rFonts w:ascii="Arial" w:hAnsi="Arial"/>
                <w:sz w:val="22"/>
              </w:rPr>
              <w:t>deceased.habitual_province</w:t>
            </w:r>
            <w:r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686067" w:rsidRPr="00C90ACA" w14:paraId="30A1C72E" w14:textId="77777777" w:rsidTr="00AF1943">
        <w:trPr>
          <w:trHeight w:val="55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F77CCAB" w14:textId="26887D4E" w:rsidR="00686067" w:rsidRPr="00C90ACA" w:rsidRDefault="00800A5F" w:rsidP="00800A5F">
            <w:pPr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The Deceased Died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11F3B402" w14:textId="2B9D6C08" w:rsidR="00686067" w:rsidRPr="00C90ACA" w:rsidRDefault="004631A5" w:rsidP="00800A5F">
            <w:pPr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{%</w:t>
            </w:r>
            <w:r w:rsidR="000D07CD" w:rsidRPr="00C90ACA">
              <w:rPr>
                <w:rFonts w:ascii="Arial" w:hAnsi="Arial"/>
                <w:sz w:val="22"/>
              </w:rPr>
              <w:t xml:space="preserve"> if </w:t>
            </w:r>
            <w:r w:rsidR="00D25C9B" w:rsidRPr="00C90ACA">
              <w:rPr>
                <w:rFonts w:ascii="Arial" w:hAnsi="Arial"/>
                <w:sz w:val="22"/>
              </w:rPr>
              <w:t>cfa.intestate</w:t>
            </w:r>
            <w:r w:rsidR="000D07CD" w:rsidRPr="00C90ACA">
              <w:rPr>
                <w:rFonts w:ascii="Arial" w:hAnsi="Arial"/>
                <w:sz w:val="22"/>
              </w:rPr>
              <w:t xml:space="preserve"> == </w:t>
            </w:r>
            <w:r w:rsidR="00D25C9B" w:rsidRPr="00C90ACA">
              <w:rPr>
                <w:rFonts w:ascii="Arial" w:hAnsi="Arial"/>
                <w:sz w:val="22"/>
              </w:rPr>
              <w:t>True</w:t>
            </w:r>
            <w:r w:rsidR="000D07CD" w:rsidRPr="00C90ACA">
              <w:rPr>
                <w:rFonts w:ascii="Arial" w:hAnsi="Arial"/>
                <w:sz w:val="22"/>
              </w:rPr>
              <w:t xml:space="preserve"> </w:t>
            </w:r>
            <w:r w:rsidRPr="00C90ACA">
              <w:rPr>
                <w:rFonts w:ascii="Arial" w:hAnsi="Arial"/>
                <w:sz w:val="22"/>
              </w:rPr>
              <w:t>%}</w:t>
            </w:r>
            <w:r w:rsidR="000D07CD" w:rsidRPr="00C90ACA">
              <w:rPr>
                <w:rFonts w:ascii="Arial" w:hAnsi="Arial"/>
                <w:sz w:val="22"/>
              </w:rPr>
              <w:t>Intestate</w:t>
            </w:r>
          </w:p>
          <w:p w14:paraId="4D4D7C2E" w14:textId="33094700" w:rsidR="00686067" w:rsidRPr="00C90ACA" w:rsidRDefault="00686067" w:rsidP="00800A5F">
            <w:pPr>
              <w:spacing w:after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After a thorough search of all likely places, no testamentary paper of the Deceased has been found.</w:t>
            </w:r>
            <w:r w:rsidR="000D07CD" w:rsidRPr="00C90ACA">
              <w:rPr>
                <w:rFonts w:ascii="Arial" w:hAnsi="Arial"/>
                <w:sz w:val="22"/>
              </w:rPr>
              <w:t xml:space="preserve"> </w:t>
            </w:r>
            <w:r w:rsidR="004631A5" w:rsidRPr="00C90ACA">
              <w:rPr>
                <w:rFonts w:ascii="Arial" w:hAnsi="Arial"/>
                <w:sz w:val="22"/>
              </w:rPr>
              <w:t>{%</w:t>
            </w:r>
            <w:r w:rsidR="000D07CD" w:rsidRPr="00C90ACA">
              <w:rPr>
                <w:rFonts w:ascii="Arial" w:hAnsi="Arial"/>
                <w:sz w:val="22"/>
              </w:rPr>
              <w:t xml:space="preserve"> else </w:t>
            </w:r>
            <w:r w:rsidR="004631A5" w:rsidRPr="00C90ACA">
              <w:rPr>
                <w:rFonts w:ascii="Arial" w:hAnsi="Arial"/>
                <w:sz w:val="22"/>
              </w:rPr>
              <w:t>%}</w:t>
            </w:r>
            <w:r w:rsidR="000D07CD" w:rsidRPr="00C90ACA">
              <w:rPr>
                <w:rFonts w:ascii="Arial" w:hAnsi="Arial"/>
                <w:sz w:val="22"/>
              </w:rPr>
              <w:t xml:space="preserve">Testate </w:t>
            </w:r>
            <w:r w:rsidR="004631A5" w:rsidRPr="00C90ACA">
              <w:rPr>
                <w:rFonts w:ascii="Arial" w:hAnsi="Arial"/>
                <w:sz w:val="22"/>
              </w:rPr>
              <w:t>{%</w:t>
            </w:r>
            <w:r w:rsidR="000D07CD" w:rsidRPr="00C90ACA">
              <w:rPr>
                <w:rFonts w:ascii="Arial" w:hAnsi="Arial"/>
                <w:sz w:val="22"/>
              </w:rPr>
              <w:t xml:space="preserve"> endif </w:t>
            </w:r>
            <w:r w:rsidR="004631A5" w:rsidRPr="00C90ACA">
              <w:rPr>
                <w:rFonts w:ascii="Arial" w:hAnsi="Arial"/>
                <w:sz w:val="22"/>
              </w:rPr>
              <w:t>%}</w:t>
            </w:r>
          </w:p>
        </w:tc>
      </w:tr>
    </w:tbl>
    <w:p w14:paraId="4962FAB7" w14:textId="77777777" w:rsidR="00686067" w:rsidRPr="00C90ACA" w:rsidRDefault="00686067" w:rsidP="00BE5977">
      <w:pPr>
        <w:rPr>
          <w:rFonts w:ascii="Arial" w:hAnsi="Arial"/>
          <w:sz w:val="22"/>
        </w:rPr>
      </w:pPr>
    </w:p>
    <w:p w14:paraId="75391180" w14:textId="77777777" w:rsidR="00686067" w:rsidRPr="00C90ACA" w:rsidRDefault="00686067" w:rsidP="0096663C">
      <w:pPr>
        <w:keepNext/>
        <w:keepLines/>
        <w:spacing w:after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IMMEDIATE FAMILY</w:t>
      </w:r>
    </w:p>
    <w:p w14:paraId="12C38B49" w14:textId="77777777" w:rsidR="00686067" w:rsidRPr="00C90ACA" w:rsidRDefault="00686067" w:rsidP="0096663C">
      <w:pPr>
        <w:spacing w:before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Indicate whether there are any persons in each of the following categories of relationship to the Deceased, and provide the indicated details.</w:t>
      </w:r>
    </w:p>
    <w:p w14:paraId="72C3229E" w14:textId="77777777" w:rsidR="00686067" w:rsidRPr="00C90ACA" w:rsidRDefault="00686067" w:rsidP="00605069">
      <w:pPr>
        <w:rPr>
          <w:rFonts w:ascii="Arial" w:hAnsi="Arial"/>
          <w:sz w:val="22"/>
        </w:rPr>
      </w:pPr>
    </w:p>
    <w:p w14:paraId="0BFDB8C2" w14:textId="77777777" w:rsidR="003C2867" w:rsidRPr="00C90ACA" w:rsidRDefault="003C2867" w:rsidP="00605069">
      <w:pPr>
        <w:keepNext/>
        <w:keepLines/>
        <w:spacing w:after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SPOUSE</w:t>
      </w:r>
    </w:p>
    <w:p w14:paraId="1FA5B3AF" w14:textId="3F565223" w:rsidR="003C2867" w:rsidRPr="00C90ACA" w:rsidRDefault="003C2867" w:rsidP="0096663C">
      <w:pPr>
        <w:suppressAutoHyphens/>
        <w:spacing w:before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1</w:t>
      </w:r>
      <w:r w:rsidRPr="00C90ACA">
        <w:rPr>
          <w:rFonts w:ascii="Arial" w:hAnsi="Arial"/>
          <w:sz w:val="22"/>
        </w:rPr>
        <w:tab/>
        <w:t xml:space="preserve">Was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 ever married?</w:t>
      </w:r>
    </w:p>
    <w:p w14:paraId="32EB05CF" w14:textId="218BA0F7" w:rsidR="003C2867" w:rsidRPr="00C90ACA" w:rsidRDefault="004631A5" w:rsidP="00605069">
      <w:pPr>
        <w:suppressAutoHyphens/>
        <w:spacing w:before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1914DC" w:rsidRPr="00C90ACA">
        <w:rPr>
          <w:rFonts w:ascii="Arial" w:hAnsi="Arial"/>
          <w:sz w:val="22"/>
        </w:rPr>
        <w:t>(</w:t>
      </w:r>
      <w:r w:rsidR="003C2867" w:rsidRPr="00C90ACA">
        <w:rPr>
          <w:rFonts w:ascii="Arial" w:hAnsi="Arial"/>
          <w:sz w:val="22"/>
        </w:rPr>
        <w:t>cfa.spouse_name</w:t>
      </w:r>
      <w:r w:rsidR="004962F6" w:rsidRPr="00C90ACA">
        <w:rPr>
          <w:rFonts w:ascii="Arial" w:hAnsi="Arial"/>
          <w:sz w:val="22"/>
        </w:rPr>
        <w:t>|</w:t>
      </w:r>
      <w:r w:rsidR="00866EBB" w:rsidRPr="00C90ACA">
        <w:rPr>
          <w:rFonts w:ascii="Arial" w:hAnsi="Arial"/>
          <w:sz w:val="22"/>
        </w:rPr>
        <w:t>not_</w:t>
      </w:r>
      <w:r w:rsidR="003C2867" w:rsidRPr="00C90ACA">
        <w:rPr>
          <w:rFonts w:ascii="Arial" w:hAnsi="Arial"/>
          <w:sz w:val="22"/>
        </w:rPr>
        <w:t>answered</w:t>
      </w:r>
      <w:r w:rsidR="00866EBB" w:rsidRPr="00C90ACA">
        <w:rPr>
          <w:rFonts w:ascii="Arial" w:hAnsi="Arial"/>
          <w:sz w:val="22"/>
        </w:rPr>
        <w:t xml:space="preserve"> </w:t>
      </w:r>
      <w:r w:rsidR="003C2867" w:rsidRPr="00C90ACA">
        <w:rPr>
          <w:rFonts w:ascii="Arial" w:hAnsi="Arial"/>
          <w:sz w:val="22"/>
        </w:rPr>
        <w:t>or cfa.spouse_name =</w:t>
      </w:r>
      <w:r w:rsidR="004962F6" w:rsidRPr="00C90ACA">
        <w:rPr>
          <w:rFonts w:ascii="Arial" w:hAnsi="Arial"/>
          <w:sz w:val="22"/>
        </w:rPr>
        <w:t>=</w:t>
      </w:r>
      <w:r w:rsidR="003C2867" w:rsidRPr="00C90ACA">
        <w:rPr>
          <w:rFonts w:ascii="Arial" w:hAnsi="Arial"/>
          <w:sz w:val="22"/>
        </w:rPr>
        <w:t xml:space="preserve"> 'None'</w:t>
      </w:r>
      <w:r w:rsidR="001914DC" w:rsidRPr="00C90ACA">
        <w:rPr>
          <w:rFonts w:ascii="Arial" w:hAnsi="Arial"/>
          <w:sz w:val="22"/>
        </w:rPr>
        <w:t xml:space="preserve">) and </w:t>
      </w:r>
      <w:r w:rsidR="003C2867" w:rsidRPr="00C90ACA">
        <w:rPr>
          <w:rFonts w:ascii="Arial" w:hAnsi="Arial"/>
          <w:sz w:val="22"/>
        </w:rPr>
        <w:t xml:space="preserve">cfa.former_spouse_count </w:t>
      </w:r>
      <w:r w:rsidR="005C634B" w:rsidRPr="00C90ACA">
        <w:rPr>
          <w:rFonts w:ascii="Arial" w:hAnsi="Arial"/>
          <w:sz w:val="22"/>
        </w:rPr>
        <w:t>=</w:t>
      </w:r>
      <w:r w:rsidR="003C2867" w:rsidRPr="00C90ACA">
        <w:rPr>
          <w:rFonts w:ascii="Arial" w:hAnsi="Arial"/>
          <w:sz w:val="22"/>
        </w:rPr>
        <w:t xml:space="preserve">= 0 </w:t>
      </w:r>
      <w:r w:rsidR="005808F9">
        <w:rPr>
          <w:rFonts w:ascii="Arial" w:hAnsi="Arial"/>
          <w:sz w:val="22"/>
        </w:rPr>
        <w:t xml:space="preserve">and not cfa.spouse_deceased </w:t>
      </w:r>
      <w:r w:rsidRPr="00C90ACA">
        <w:rPr>
          <w:rFonts w:ascii="Arial" w:hAnsi="Arial"/>
          <w:sz w:val="22"/>
        </w:rPr>
        <w:t>%}</w:t>
      </w:r>
    </w:p>
    <w:p w14:paraId="7D4AA9BE" w14:textId="77777777" w:rsidR="003C2867" w:rsidRPr="00C90ACA" w:rsidRDefault="000653BA" w:rsidP="00605069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79220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 xml:space="preserve"> Yes</w:t>
      </w:r>
      <w:r w:rsidR="003C2867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663009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 xml:space="preserve"> No</w:t>
      </w:r>
    </w:p>
    <w:p w14:paraId="345ECC2B" w14:textId="26B5DFC7" w:rsidR="003C2867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33CB67E9" w14:textId="77777777" w:rsidR="003C2867" w:rsidRPr="00C90ACA" w:rsidRDefault="003C2867" w:rsidP="0096663C">
      <w:pPr>
        <w:suppressAutoHyphens/>
        <w:spacing w:before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yes, provide the following information about each spouse or former spouse:</w:t>
      </w:r>
    </w:p>
    <w:p w14:paraId="1D5E2AC4" w14:textId="77777777" w:rsidR="003C2867" w:rsidRPr="00C90ACA" w:rsidRDefault="000653BA" w:rsidP="002943AF">
      <w:pPr>
        <w:keepNext/>
        <w:keepLines/>
        <w:suppressAutoHyphens/>
        <w:spacing w:before="1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664777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1.1</w:t>
      </w:r>
      <w:r w:rsidR="003C2867" w:rsidRPr="00C90ACA">
        <w:rPr>
          <w:rFonts w:ascii="Arial" w:hAnsi="Arial"/>
          <w:sz w:val="22"/>
        </w:rPr>
        <w:tab/>
        <w:t>Surviving spouse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780"/>
      </w:tblGrid>
      <w:tr w:rsidR="00605069" w:rsidRPr="00C90ACA" w14:paraId="23F71A01" w14:textId="77777777" w:rsidTr="0096663C">
        <w:tc>
          <w:tcPr>
            <w:tcW w:w="2088" w:type="dxa"/>
          </w:tcPr>
          <w:p w14:paraId="242D7B5C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7FE23423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60803A0F" w14:textId="77777777" w:rsidTr="0096663C">
        <w:tc>
          <w:tcPr>
            <w:tcW w:w="2088" w:type="dxa"/>
          </w:tcPr>
          <w:p w14:paraId="59AD526E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69403D65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21894C40" w14:textId="77777777" w:rsidR="003C2867" w:rsidRPr="00C90ACA" w:rsidRDefault="000653BA" w:rsidP="002943AF">
      <w:pPr>
        <w:keepNext/>
        <w:keepLines/>
        <w:suppressAutoHyphens/>
        <w:spacing w:before="1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680191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1.2</w:t>
      </w:r>
      <w:r w:rsidR="003C2867" w:rsidRPr="00C90ACA">
        <w:rPr>
          <w:rFonts w:ascii="Arial" w:hAnsi="Arial"/>
          <w:sz w:val="22"/>
        </w:rPr>
        <w:tab/>
        <w:t>Separated spouse (not divorced)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990"/>
      </w:tblGrid>
      <w:tr w:rsidR="00605069" w:rsidRPr="00C90ACA" w14:paraId="7D6A51CD" w14:textId="77777777" w:rsidTr="0096663C">
        <w:tc>
          <w:tcPr>
            <w:tcW w:w="2088" w:type="dxa"/>
          </w:tcPr>
          <w:p w14:paraId="4472DFFF" w14:textId="77777777" w:rsidR="00605069" w:rsidRPr="00C90ACA" w:rsidRDefault="00605069" w:rsidP="002943AF">
            <w:pPr>
              <w:keepNext/>
              <w:keepLines/>
              <w:tabs>
                <w:tab w:val="left" w:pos="105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060809BD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0B57CD47" w14:textId="77777777" w:rsidTr="0096663C">
        <w:tc>
          <w:tcPr>
            <w:tcW w:w="2088" w:type="dxa"/>
          </w:tcPr>
          <w:p w14:paraId="72D123E0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5A32B2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0993C3FC" w14:textId="77777777" w:rsidTr="0096663C">
        <w:tc>
          <w:tcPr>
            <w:tcW w:w="2088" w:type="dxa"/>
          </w:tcPr>
          <w:p w14:paraId="426AE4E0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separation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DB352D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24F15028" w14:textId="77777777" w:rsidTr="0096663C">
        <w:tc>
          <w:tcPr>
            <w:tcW w:w="4878" w:type="dxa"/>
            <w:gridSpan w:val="2"/>
          </w:tcPr>
          <w:p w14:paraId="04D25CB6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separated spouse’s death (if applicable)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3B748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6596B425" w14:textId="43FCAE9A" w:rsidR="003C2867" w:rsidRPr="00C90ACA" w:rsidRDefault="000653BA" w:rsidP="002943AF">
      <w:pPr>
        <w:keepNext/>
        <w:keepLines/>
        <w:tabs>
          <w:tab w:val="left" w:pos="720"/>
        </w:tabs>
        <w:suppressAutoHyphens/>
        <w:spacing w:before="120"/>
        <w:ind w:left="1440" w:hanging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765961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1.3</w:t>
      </w:r>
      <w:r w:rsidR="003C2867" w:rsidRPr="00C90ACA">
        <w:rPr>
          <w:rFonts w:ascii="Arial" w:hAnsi="Arial"/>
          <w:sz w:val="22"/>
        </w:rPr>
        <w:tab/>
        <w:t xml:space="preserve">Former spouse(s) divorced within the 2-year period immediately preceding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>eceased’s death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990"/>
      </w:tblGrid>
      <w:tr w:rsidR="00605069" w:rsidRPr="00C90ACA" w14:paraId="23F42B9C" w14:textId="77777777" w:rsidTr="0096663C">
        <w:tc>
          <w:tcPr>
            <w:tcW w:w="2088" w:type="dxa"/>
          </w:tcPr>
          <w:p w14:paraId="63A60B22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7405F77B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409F99B3" w14:textId="77777777" w:rsidTr="0096663C">
        <w:tc>
          <w:tcPr>
            <w:tcW w:w="2088" w:type="dxa"/>
          </w:tcPr>
          <w:p w14:paraId="6939D829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268A96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34C63CDC" w14:textId="77777777" w:rsidTr="0096663C">
        <w:tc>
          <w:tcPr>
            <w:tcW w:w="2088" w:type="dxa"/>
          </w:tcPr>
          <w:p w14:paraId="45D82F95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divorce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A652E1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785C325A" w14:textId="77777777" w:rsidTr="0096663C">
        <w:tc>
          <w:tcPr>
            <w:tcW w:w="4878" w:type="dxa"/>
            <w:gridSpan w:val="2"/>
          </w:tcPr>
          <w:p w14:paraId="34198376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former spouse’s death (if applicable)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D520E8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5A356EA1" w14:textId="77777777" w:rsidR="003C2867" w:rsidRPr="00C90ACA" w:rsidRDefault="000653BA" w:rsidP="002943AF">
      <w:pPr>
        <w:keepNext/>
        <w:keepLines/>
        <w:tabs>
          <w:tab w:val="left" w:pos="720"/>
        </w:tabs>
        <w:suppressAutoHyphens/>
        <w:spacing w:before="120"/>
        <w:ind w:left="1440" w:hanging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306051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1.4</w:t>
      </w:r>
      <w:r w:rsidR="003C2867" w:rsidRPr="00C90ACA">
        <w:rPr>
          <w:rFonts w:ascii="Arial" w:hAnsi="Arial"/>
          <w:sz w:val="22"/>
        </w:rPr>
        <w:tab/>
        <w:t>Deceased spouse(s)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990"/>
      </w:tblGrid>
      <w:tr w:rsidR="00605069" w:rsidRPr="00C90ACA" w14:paraId="2EE3582C" w14:textId="77777777" w:rsidTr="0096663C">
        <w:tc>
          <w:tcPr>
            <w:tcW w:w="2088" w:type="dxa"/>
          </w:tcPr>
          <w:p w14:paraId="76F60CED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585ACFD1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0BF7A397" w14:textId="77777777" w:rsidTr="0096663C">
        <w:tc>
          <w:tcPr>
            <w:tcW w:w="4878" w:type="dxa"/>
            <w:gridSpan w:val="2"/>
          </w:tcPr>
          <w:p w14:paraId="62BA6241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deceased spouse’s death (if applicable)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3584263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4154CE74" w14:textId="796BA820" w:rsidR="003C2867" w:rsidRPr="00C90ACA" w:rsidRDefault="004631A5" w:rsidP="00605069">
      <w:pPr>
        <w:tabs>
          <w:tab w:val="left" w:pos="2355"/>
        </w:tabs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6D811559" w14:textId="3E82101C" w:rsidR="003C2867" w:rsidRPr="00C90ACA" w:rsidRDefault="004631A5" w:rsidP="00605069">
      <w:pPr>
        <w:tabs>
          <w:tab w:val="left" w:pos="2355"/>
        </w:tabs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0C1CF60A" w14:textId="04AAED3D" w:rsidR="003C2867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>p if (cfa.spouse_name</w:t>
      </w:r>
      <w:r w:rsidR="004962F6" w:rsidRPr="00C90ACA">
        <w:rPr>
          <w:rFonts w:ascii="Arial" w:hAnsi="Arial"/>
          <w:sz w:val="22"/>
        </w:rPr>
        <w:t>|answered</w:t>
      </w:r>
      <w:r w:rsidR="003C2867" w:rsidRPr="00C90ACA">
        <w:rPr>
          <w:rFonts w:ascii="Arial" w:hAnsi="Arial"/>
          <w:sz w:val="22"/>
        </w:rPr>
        <w:t xml:space="preserve"> and cfa.spouse_name != 'None'</w:t>
      </w:r>
      <w:r w:rsidR="00A71FE6" w:rsidRPr="00C90ACA">
        <w:rPr>
          <w:rFonts w:ascii="Arial" w:hAnsi="Arial"/>
          <w:sz w:val="22"/>
        </w:rPr>
        <w:t>) or cfa.former_spouse_count &gt; 0</w:t>
      </w:r>
      <w:r w:rsidR="003C2867" w:rsidRPr="00C90ACA">
        <w:rPr>
          <w:rFonts w:ascii="Arial" w:hAnsi="Arial"/>
          <w:sz w:val="22"/>
        </w:rPr>
        <w:t xml:space="preserve"> </w:t>
      </w:r>
      <w:r w:rsidR="005808F9">
        <w:rPr>
          <w:rFonts w:ascii="Arial" w:hAnsi="Arial"/>
          <w:sz w:val="22"/>
        </w:rPr>
        <w:t xml:space="preserve">or cfa.spouse_deceased </w:t>
      </w:r>
      <w:bookmarkStart w:id="10" w:name="_GoBack"/>
      <w:bookmarkEnd w:id="10"/>
      <w:r w:rsidRPr="00C90ACA">
        <w:rPr>
          <w:rFonts w:ascii="Arial" w:hAnsi="Arial"/>
          <w:sz w:val="22"/>
        </w:rPr>
        <w:t>%}</w:t>
      </w:r>
    </w:p>
    <w:p w14:paraId="4E17971A" w14:textId="77777777" w:rsidR="003C2867" w:rsidRPr="00C90ACA" w:rsidRDefault="000653BA" w:rsidP="00605069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4533625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 xml:space="preserve"> Yes</w:t>
      </w:r>
      <w:r w:rsidR="003C2867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1294026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 xml:space="preserve"> No</w:t>
      </w:r>
    </w:p>
    <w:p w14:paraId="7A0CA67F" w14:textId="75545B2F" w:rsidR="003C2867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525C3F1C" w14:textId="77777777" w:rsidR="003C2867" w:rsidRPr="00C90ACA" w:rsidRDefault="003C2867" w:rsidP="00605069">
      <w:pPr>
        <w:suppressAutoHyphens/>
        <w:spacing w:before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yes, provide the following information about each spouse or former spouse:</w:t>
      </w:r>
    </w:p>
    <w:p w14:paraId="37EE0172" w14:textId="35AE3014" w:rsidR="003C2867" w:rsidRPr="00C90ACA" w:rsidRDefault="004631A5" w:rsidP="00605069">
      <w:pPr>
        <w:tabs>
          <w:tab w:val="left" w:pos="2355"/>
        </w:tabs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40BA37F3" w14:textId="5A5C11B6" w:rsidR="003C2867" w:rsidRPr="00C90ACA" w:rsidRDefault="004631A5" w:rsidP="00605069">
      <w:pPr>
        <w:tabs>
          <w:tab w:val="left" w:pos="5925"/>
        </w:tabs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>p if cfa.spouse_name</w:t>
      </w:r>
      <w:r w:rsidR="00C41161" w:rsidRPr="00C90ACA">
        <w:rPr>
          <w:rFonts w:ascii="Arial" w:hAnsi="Arial"/>
          <w:sz w:val="22"/>
        </w:rPr>
        <w:t>|answered</w:t>
      </w:r>
      <w:r w:rsidR="003C2867" w:rsidRPr="00C90ACA">
        <w:rPr>
          <w:rFonts w:ascii="Arial" w:hAnsi="Arial"/>
          <w:sz w:val="22"/>
        </w:rPr>
        <w:t xml:space="preserve"> and cfa.spouse_name != 'None'</w:t>
      </w:r>
      <w:r w:rsidR="00866EBB" w:rsidRPr="00C90ACA">
        <w:rPr>
          <w:rFonts w:ascii="Arial" w:hAnsi="Arial"/>
          <w:sz w:val="22"/>
        </w:rPr>
        <w:t xml:space="preserve"> and </w:t>
      </w:r>
      <w:r w:rsidR="00877D4F" w:rsidRPr="00C90ACA">
        <w:rPr>
          <w:rFonts w:ascii="Arial" w:hAnsi="Arial"/>
          <w:sz w:val="22"/>
        </w:rPr>
        <w:t xml:space="preserve">not </w:t>
      </w:r>
      <w:r w:rsidR="00C41161" w:rsidRPr="00C90ACA">
        <w:rPr>
          <w:rFonts w:ascii="Arial" w:hAnsi="Arial"/>
          <w:sz w:val="22"/>
        </w:rPr>
        <w:t>cfa.spouse_s</w:t>
      </w:r>
      <w:r w:rsidR="00786C2B" w:rsidRPr="00C90ACA">
        <w:rPr>
          <w:rFonts w:ascii="Arial" w:hAnsi="Arial"/>
          <w:sz w:val="22"/>
        </w:rPr>
        <w:t>e</w:t>
      </w:r>
      <w:r w:rsidR="00364916" w:rsidRPr="00C90ACA">
        <w:rPr>
          <w:rFonts w:ascii="Arial" w:hAnsi="Arial"/>
          <w:sz w:val="22"/>
        </w:rPr>
        <w:t>parated</w:t>
      </w:r>
      <w:r w:rsidR="001F0331" w:rsidRPr="00C90ACA">
        <w:rPr>
          <w:rFonts w:ascii="Arial" w:hAnsi="Arial"/>
          <w:sz w:val="22"/>
        </w:rPr>
        <w:t xml:space="preserve"> and cfa.spouse_deceased != True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  <w:r w:rsidR="003C2867" w:rsidRPr="00C90ACA">
        <w:rPr>
          <w:rFonts w:ascii="Arial" w:hAnsi="Arial"/>
          <w:sz w:val="22"/>
        </w:rPr>
        <w:t xml:space="preserve"> </w:t>
      </w:r>
    </w:p>
    <w:p w14:paraId="43012E55" w14:textId="77777777" w:rsidR="003C2867" w:rsidRPr="00C90ACA" w:rsidRDefault="000653BA" w:rsidP="002943AF">
      <w:pPr>
        <w:keepNext/>
        <w:keepLines/>
        <w:suppressAutoHyphens/>
        <w:spacing w:before="1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0603631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1.1</w:t>
      </w:r>
      <w:r w:rsidR="003C2867" w:rsidRPr="00C90ACA">
        <w:rPr>
          <w:rFonts w:ascii="Arial" w:hAnsi="Arial"/>
          <w:sz w:val="22"/>
        </w:rPr>
        <w:tab/>
        <w:t>Surviving spouse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480"/>
      </w:tblGrid>
      <w:tr w:rsidR="00605069" w:rsidRPr="00C90ACA" w14:paraId="76F542CD" w14:textId="77777777" w:rsidTr="0096663C">
        <w:tc>
          <w:tcPr>
            <w:tcW w:w="2088" w:type="dxa"/>
          </w:tcPr>
          <w:p w14:paraId="51929CB0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6480" w:type="dxa"/>
          </w:tcPr>
          <w:p w14:paraId="0091DDC3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{{cfa.spouse_name}}</w:t>
            </w:r>
          </w:p>
        </w:tc>
      </w:tr>
      <w:tr w:rsidR="00605069" w:rsidRPr="00C90ACA" w14:paraId="4BC49EC3" w14:textId="77777777" w:rsidTr="0096663C">
        <w:tc>
          <w:tcPr>
            <w:tcW w:w="2088" w:type="dxa"/>
          </w:tcPr>
          <w:p w14:paraId="3A109ED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6480" w:type="dxa"/>
          </w:tcPr>
          <w:p w14:paraId="2AA9B655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{{cfa.spouse_address}}</w:t>
            </w:r>
          </w:p>
        </w:tc>
      </w:tr>
    </w:tbl>
    <w:p w14:paraId="2976B9C5" w14:textId="504A1B7C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4AC17589" w14:textId="77777777" w:rsidR="003C2867" w:rsidRPr="00C90ACA" w:rsidRDefault="000653BA" w:rsidP="002943AF">
      <w:pPr>
        <w:keepNext/>
        <w:keepLines/>
        <w:suppressAutoHyphens/>
        <w:spacing w:before="1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220725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1.1</w:t>
      </w:r>
      <w:r w:rsidR="003C2867" w:rsidRPr="00C90ACA">
        <w:rPr>
          <w:rFonts w:ascii="Arial" w:hAnsi="Arial"/>
          <w:sz w:val="22"/>
        </w:rPr>
        <w:tab/>
        <w:t>Surviving spouse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780"/>
      </w:tblGrid>
      <w:tr w:rsidR="00605069" w:rsidRPr="00C90ACA" w14:paraId="33CECB3A" w14:textId="77777777" w:rsidTr="0096663C">
        <w:tc>
          <w:tcPr>
            <w:tcW w:w="2088" w:type="dxa"/>
          </w:tcPr>
          <w:p w14:paraId="2FE6DE08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E0A961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4887EC82" w14:textId="77777777" w:rsidTr="0096663C">
        <w:tc>
          <w:tcPr>
            <w:tcW w:w="2088" w:type="dxa"/>
          </w:tcPr>
          <w:p w14:paraId="1F57338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6F5FC7FB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6ACD4E2A" w14:textId="551D5AE0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613C9372" w14:textId="3A1395FF" w:rsidR="003C2867" w:rsidRPr="00C90ACA" w:rsidRDefault="004631A5" w:rsidP="00605069">
      <w:pPr>
        <w:tabs>
          <w:tab w:val="left" w:pos="5925"/>
        </w:tabs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BA45FF" w:rsidRPr="00C90ACA">
        <w:rPr>
          <w:rFonts w:ascii="Arial" w:hAnsi="Arial"/>
          <w:sz w:val="22"/>
        </w:rPr>
        <w:t>(</w:t>
      </w:r>
      <w:r w:rsidR="003C2867" w:rsidRPr="00C90ACA">
        <w:rPr>
          <w:rFonts w:ascii="Arial" w:hAnsi="Arial"/>
          <w:sz w:val="22"/>
        </w:rPr>
        <w:t>cfa.spouse_name</w:t>
      </w:r>
      <w:r w:rsidR="00A96031" w:rsidRPr="00C90ACA">
        <w:rPr>
          <w:rFonts w:ascii="Arial" w:hAnsi="Arial"/>
          <w:sz w:val="22"/>
        </w:rPr>
        <w:t>|answered</w:t>
      </w:r>
      <w:r w:rsidR="003C2867" w:rsidRPr="00C90ACA">
        <w:rPr>
          <w:rFonts w:ascii="Arial" w:hAnsi="Arial"/>
          <w:sz w:val="22"/>
        </w:rPr>
        <w:t xml:space="preserve"> and cfa.spouse_name != 'None' and cfa.spouse_s</w:t>
      </w:r>
      <w:r w:rsidR="00BA45FF" w:rsidRPr="00C90ACA">
        <w:rPr>
          <w:rFonts w:ascii="Arial" w:hAnsi="Arial"/>
          <w:sz w:val="22"/>
        </w:rPr>
        <w:t>e</w:t>
      </w:r>
      <w:r w:rsidR="00364916" w:rsidRPr="00C90ACA">
        <w:rPr>
          <w:rFonts w:ascii="Arial" w:hAnsi="Arial"/>
          <w:sz w:val="22"/>
        </w:rPr>
        <w:t>parated</w:t>
      </w:r>
      <w:r w:rsidR="00BA45FF" w:rsidRPr="00C90ACA">
        <w:rPr>
          <w:rFonts w:ascii="Arial" w:hAnsi="Arial"/>
          <w:sz w:val="22"/>
        </w:rPr>
        <w:t>) or cfa.former_spouse_</w:t>
      </w:r>
      <w:r w:rsidR="00DF2617" w:rsidRPr="00C90ACA">
        <w:rPr>
          <w:rFonts w:ascii="Arial" w:hAnsi="Arial"/>
          <w:sz w:val="22"/>
        </w:rPr>
        <w:t>separated_</w:t>
      </w:r>
      <w:r w:rsidR="00BA45FF" w:rsidRPr="00C90ACA">
        <w:rPr>
          <w:rFonts w:ascii="Arial" w:hAnsi="Arial"/>
          <w:sz w:val="22"/>
        </w:rPr>
        <w:t>not_divorced == True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  <w:r w:rsidR="003C2867" w:rsidRPr="00C90ACA">
        <w:rPr>
          <w:rFonts w:ascii="Arial" w:hAnsi="Arial"/>
          <w:sz w:val="22"/>
        </w:rPr>
        <w:t xml:space="preserve"> </w:t>
      </w:r>
    </w:p>
    <w:p w14:paraId="6BF175B8" w14:textId="77777777" w:rsidR="003C2867" w:rsidRPr="00C90ACA" w:rsidRDefault="000653BA" w:rsidP="002943AF">
      <w:pPr>
        <w:keepNext/>
        <w:keepLines/>
        <w:suppressAutoHyphens/>
        <w:spacing w:before="1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6125745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1.2</w:t>
      </w:r>
      <w:r w:rsidR="003C2867" w:rsidRPr="00C90ACA">
        <w:rPr>
          <w:rFonts w:ascii="Arial" w:hAnsi="Arial"/>
          <w:sz w:val="22"/>
        </w:rPr>
        <w:tab/>
        <w:t>Separated spouse (not divorced)</w:t>
      </w:r>
    </w:p>
    <w:p w14:paraId="293E16F8" w14:textId="30E39E5A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>p for party in PD(estate_index, “</w:t>
      </w:r>
      <w:r w:rsidR="00BA45FF" w:rsidRPr="00C90ACA">
        <w:rPr>
          <w:rFonts w:ascii="Arial" w:hAnsi="Arial"/>
          <w:sz w:val="22"/>
        </w:rPr>
        <w:t>Separated</w:t>
      </w:r>
      <w:r w:rsidR="003C2867" w:rsidRPr="00C90ACA">
        <w:rPr>
          <w:rFonts w:ascii="Arial" w:hAnsi="Arial"/>
          <w:sz w:val="22"/>
        </w:rPr>
        <w:t xml:space="preserve"> Spouse Filter”) </w:t>
      </w:r>
      <w:r w:rsidRPr="00C90ACA">
        <w:rPr>
          <w:rFonts w:ascii="Arial" w:hAnsi="Arial"/>
          <w:sz w:val="22"/>
        </w:rPr>
        <w:t>%}</w:t>
      </w:r>
    </w:p>
    <w:p w14:paraId="4C18D6DC" w14:textId="293CE10A" w:rsidR="0086782A" w:rsidRPr="00C90ACA" w:rsidRDefault="0086782A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bookmarkStart w:id="11" w:name="OLE_LINK9"/>
      <w:bookmarkStart w:id="12" w:name="OLE_LINK10"/>
      <w:r w:rsidRPr="00C90ACA">
        <w:rPr>
          <w:rFonts w:ascii="Arial" w:hAnsi="Arial"/>
          <w:sz w:val="22"/>
        </w:rPr>
        <w:t>{%p if loop.index &gt; 1 %}</w:t>
      </w:r>
    </w:p>
    <w:p w14:paraId="1F9213B4" w14:textId="77777777" w:rsidR="0086782A" w:rsidRPr="00C90ACA" w:rsidRDefault="0086782A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</w:p>
    <w:p w14:paraId="420A966A" w14:textId="1C0435D5" w:rsidR="0086782A" w:rsidRPr="00C90ACA" w:rsidRDefault="0086782A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endif %}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3690"/>
      </w:tblGrid>
      <w:tr w:rsidR="00605069" w:rsidRPr="00C90ACA" w14:paraId="63473231" w14:textId="77777777" w:rsidTr="0096663C">
        <w:tc>
          <w:tcPr>
            <w:tcW w:w="2088" w:type="dxa"/>
          </w:tcPr>
          <w:bookmarkEnd w:id="11"/>
          <w:bookmarkEnd w:id="12"/>
          <w:p w14:paraId="5EB016A8" w14:textId="77777777" w:rsidR="00605069" w:rsidRPr="00C90ACA" w:rsidRDefault="00605069" w:rsidP="002943AF">
            <w:pPr>
              <w:tabs>
                <w:tab w:val="left" w:pos="105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6480" w:type="dxa"/>
            <w:gridSpan w:val="2"/>
          </w:tcPr>
          <w:p w14:paraId="24621EE0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{{party.aka_name_language}}</w:t>
            </w:r>
          </w:p>
        </w:tc>
      </w:tr>
      <w:tr w:rsidR="00605069" w:rsidRPr="00C90ACA" w14:paraId="2CF015BB" w14:textId="77777777" w:rsidTr="0096663C">
        <w:tc>
          <w:tcPr>
            <w:tcW w:w="2088" w:type="dxa"/>
          </w:tcPr>
          <w:p w14:paraId="3D5D723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6480" w:type="dxa"/>
            <w:gridSpan w:val="2"/>
          </w:tcPr>
          <w:p w14:paraId="44F2AD53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{% if party.is_deceased == True %}n/a{% else %}{{party.address_on_file}}{% endif %}</w:t>
            </w:r>
          </w:p>
        </w:tc>
      </w:tr>
      <w:tr w:rsidR="00605069" w:rsidRPr="00C90ACA" w14:paraId="49CAE6AC" w14:textId="77777777" w:rsidTr="0096663C">
        <w:tc>
          <w:tcPr>
            <w:tcW w:w="2088" w:type="dxa"/>
          </w:tcPr>
          <w:p w14:paraId="117E72D7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separation</w:t>
            </w:r>
          </w:p>
        </w:tc>
        <w:tc>
          <w:tcPr>
            <w:tcW w:w="6480" w:type="dxa"/>
            <w:gridSpan w:val="2"/>
          </w:tcPr>
          <w:p w14:paraId="3B0855A8" w14:textId="56C1909B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</w:t>
            </w:r>
            <w:r w:rsidR="00384A2B" w:rsidRPr="00C90ACA">
              <w:rPr>
                <w:rFonts w:ascii="Arial" w:hAnsi="Arial"/>
                <w:sz w:val="22"/>
              </w:rPr>
              <w:t xml:space="preserve"> party.</w:t>
            </w:r>
            <w:r w:rsidRPr="00C90ACA">
              <w:rPr>
                <w:rFonts w:ascii="Arial" w:hAnsi="Arial"/>
                <w:sz w:val="22"/>
              </w:rPr>
              <w:t xml:space="preserve">spouse_separated_te </w:t>
            </w:r>
            <w:r w:rsidR="00384A2B" w:rsidRPr="00C90ACA">
              <w:rPr>
                <w:rFonts w:ascii="Arial" w:hAnsi="Arial"/>
                <w:sz w:val="22"/>
              </w:rPr>
              <w:t>}}</w:t>
            </w:r>
          </w:p>
        </w:tc>
      </w:tr>
      <w:tr w:rsidR="00605069" w:rsidRPr="00C90ACA" w14:paraId="2851F7B7" w14:textId="77777777" w:rsidTr="0096663C">
        <w:tc>
          <w:tcPr>
            <w:tcW w:w="4878" w:type="dxa"/>
            <w:gridSpan w:val="2"/>
          </w:tcPr>
          <w:p w14:paraId="080029C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lastRenderedPageBreak/>
              <w:t>Date of separated spouse’s death (if applicable)</w:t>
            </w:r>
          </w:p>
        </w:tc>
        <w:tc>
          <w:tcPr>
            <w:tcW w:w="3690" w:type="dxa"/>
          </w:tcPr>
          <w:p w14:paraId="094E9FB7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{{party.predeceased_2_te}}</w:t>
            </w:r>
          </w:p>
        </w:tc>
      </w:tr>
    </w:tbl>
    <w:p w14:paraId="56498577" w14:textId="4D95E20C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endfor </w:t>
      </w:r>
      <w:r w:rsidRPr="00C90ACA">
        <w:rPr>
          <w:rFonts w:ascii="Arial" w:hAnsi="Arial"/>
          <w:sz w:val="22"/>
        </w:rPr>
        <w:t>%}</w:t>
      </w:r>
    </w:p>
    <w:p w14:paraId="5D920384" w14:textId="4DB58923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459DBE43" w14:textId="77777777" w:rsidR="003C2867" w:rsidRPr="00C90ACA" w:rsidRDefault="000653BA" w:rsidP="002943AF">
      <w:pPr>
        <w:keepNext/>
        <w:keepLines/>
        <w:suppressAutoHyphens/>
        <w:spacing w:before="1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211116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1.2</w:t>
      </w:r>
      <w:r w:rsidR="003C2867" w:rsidRPr="00C90ACA">
        <w:rPr>
          <w:rFonts w:ascii="Arial" w:hAnsi="Arial"/>
          <w:sz w:val="22"/>
        </w:rPr>
        <w:tab/>
        <w:t>Separated spouse (not divorced)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990"/>
      </w:tblGrid>
      <w:tr w:rsidR="00605069" w:rsidRPr="00C90ACA" w14:paraId="10735758" w14:textId="77777777" w:rsidTr="0096663C">
        <w:tc>
          <w:tcPr>
            <w:tcW w:w="2088" w:type="dxa"/>
          </w:tcPr>
          <w:p w14:paraId="38E46068" w14:textId="77777777" w:rsidR="00605069" w:rsidRPr="00C90ACA" w:rsidRDefault="00605069" w:rsidP="002943AF">
            <w:pPr>
              <w:keepNext/>
              <w:keepLines/>
              <w:tabs>
                <w:tab w:val="left" w:pos="105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2C533DB7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50983751" w14:textId="77777777" w:rsidTr="0096663C">
        <w:tc>
          <w:tcPr>
            <w:tcW w:w="2088" w:type="dxa"/>
          </w:tcPr>
          <w:p w14:paraId="33EA97D9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D0213F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653555D3" w14:textId="77777777" w:rsidTr="0096663C">
        <w:tc>
          <w:tcPr>
            <w:tcW w:w="2088" w:type="dxa"/>
          </w:tcPr>
          <w:p w14:paraId="7A8EF890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separation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299DB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75DAC795" w14:textId="77777777" w:rsidTr="0096663C">
        <w:tc>
          <w:tcPr>
            <w:tcW w:w="4878" w:type="dxa"/>
            <w:gridSpan w:val="2"/>
          </w:tcPr>
          <w:p w14:paraId="4A2A75BD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separated spouse’s death (if applicable)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F3B7B0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6E38311B" w14:textId="6B3EBDC5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CC0CF57" w14:textId="4D0FE7D3" w:rsidR="003C2867" w:rsidRPr="00C90ACA" w:rsidRDefault="004631A5" w:rsidP="00605069">
      <w:pPr>
        <w:tabs>
          <w:tab w:val="left" w:pos="5925"/>
        </w:tabs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79396F" w:rsidRPr="00C90ACA">
        <w:rPr>
          <w:rFonts w:ascii="Arial" w:hAnsi="Arial"/>
          <w:sz w:val="22"/>
        </w:rPr>
        <w:t xml:space="preserve">cfa.former_spouse_divorced_within_2 </w:t>
      </w:r>
      <w:r w:rsidRPr="00C90ACA">
        <w:rPr>
          <w:rFonts w:ascii="Arial" w:hAnsi="Arial"/>
          <w:sz w:val="22"/>
        </w:rPr>
        <w:t>%}</w:t>
      </w:r>
    </w:p>
    <w:p w14:paraId="0BDF4A73" w14:textId="0CF2DFAD" w:rsidR="003C2867" w:rsidRPr="00C90ACA" w:rsidRDefault="000653BA" w:rsidP="002943AF">
      <w:pPr>
        <w:keepNext/>
        <w:keepLines/>
        <w:tabs>
          <w:tab w:val="left" w:pos="720"/>
        </w:tabs>
        <w:suppressAutoHyphens/>
        <w:spacing w:before="120"/>
        <w:ind w:left="1440" w:hanging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4626600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1.3</w:t>
      </w:r>
      <w:r w:rsidR="003C2867" w:rsidRPr="00C90ACA">
        <w:rPr>
          <w:rFonts w:ascii="Arial" w:hAnsi="Arial"/>
          <w:sz w:val="22"/>
        </w:rPr>
        <w:tab/>
        <w:t xml:space="preserve">Former spouse(s) divorced within the 2-year period immediately preceding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>eceased’s death</w:t>
      </w:r>
    </w:p>
    <w:p w14:paraId="1037CB69" w14:textId="6EC6F488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>p for party in PD(estate_index, “Former Spouse</w:t>
      </w:r>
      <w:r w:rsidR="00CB1C75" w:rsidRPr="00C90ACA">
        <w:rPr>
          <w:rFonts w:ascii="Arial" w:hAnsi="Arial"/>
          <w:sz w:val="22"/>
        </w:rPr>
        <w:t xml:space="preserve"> Divorced Within 2</w:t>
      </w:r>
      <w:r w:rsidR="003C2867" w:rsidRPr="00C90ACA">
        <w:rPr>
          <w:rFonts w:ascii="Arial" w:hAnsi="Arial"/>
          <w:sz w:val="22"/>
        </w:rPr>
        <w:t xml:space="preserve"> Filter”) </w:t>
      </w:r>
      <w:r w:rsidRPr="00C90ACA">
        <w:rPr>
          <w:rFonts w:ascii="Arial" w:hAnsi="Arial"/>
          <w:sz w:val="22"/>
        </w:rPr>
        <w:t>%}</w:t>
      </w:r>
      <w:r w:rsidR="003C2867" w:rsidRPr="00C90ACA">
        <w:rPr>
          <w:rFonts w:ascii="Arial" w:hAnsi="Arial"/>
          <w:sz w:val="22"/>
        </w:rPr>
        <w:t xml:space="preserve"> </w:t>
      </w:r>
    </w:p>
    <w:p w14:paraId="38820967" w14:textId="77777777" w:rsidR="0086782A" w:rsidRPr="00C90ACA" w:rsidRDefault="0086782A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if loop.index &gt; 1 %}</w:t>
      </w:r>
    </w:p>
    <w:p w14:paraId="6FAF7DD8" w14:textId="77777777" w:rsidR="0086782A" w:rsidRPr="00C90ACA" w:rsidRDefault="0086782A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</w:p>
    <w:p w14:paraId="3CC04E20" w14:textId="73B8023B" w:rsidR="0086782A" w:rsidRPr="00C90ACA" w:rsidRDefault="0086782A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endif %}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3690"/>
      </w:tblGrid>
      <w:tr w:rsidR="00605069" w:rsidRPr="00C90ACA" w14:paraId="1BF04B5C" w14:textId="77777777" w:rsidTr="0096663C">
        <w:tc>
          <w:tcPr>
            <w:tcW w:w="2088" w:type="dxa"/>
          </w:tcPr>
          <w:p w14:paraId="23EBD8D6" w14:textId="77777777" w:rsidR="00605069" w:rsidRPr="00C90ACA" w:rsidRDefault="00605069" w:rsidP="002943AF">
            <w:pPr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6480" w:type="dxa"/>
            <w:gridSpan w:val="2"/>
          </w:tcPr>
          <w:p w14:paraId="29EA489C" w14:textId="77777777" w:rsidR="00605069" w:rsidRPr="00C90ACA" w:rsidRDefault="00605069" w:rsidP="002943AF">
            <w:pPr>
              <w:suppressAutoHyphens/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{{party.aka_name_language}}</w:t>
            </w:r>
          </w:p>
        </w:tc>
      </w:tr>
      <w:tr w:rsidR="00605069" w:rsidRPr="00C90ACA" w14:paraId="09B1B182" w14:textId="77777777" w:rsidTr="0096663C">
        <w:tc>
          <w:tcPr>
            <w:tcW w:w="2088" w:type="dxa"/>
          </w:tcPr>
          <w:p w14:paraId="6C87D539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6480" w:type="dxa"/>
            <w:gridSpan w:val="2"/>
          </w:tcPr>
          <w:p w14:paraId="320BCC84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{% if party.is_deceased == True %}n/a{% else %}{{party.address_on_file}}{% endif %}</w:t>
            </w:r>
          </w:p>
        </w:tc>
      </w:tr>
      <w:tr w:rsidR="00605069" w:rsidRPr="00C90ACA" w14:paraId="385A2750" w14:textId="77777777" w:rsidTr="0096663C">
        <w:tc>
          <w:tcPr>
            <w:tcW w:w="2088" w:type="dxa"/>
          </w:tcPr>
          <w:p w14:paraId="00F37BA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divorce</w:t>
            </w:r>
          </w:p>
        </w:tc>
        <w:tc>
          <w:tcPr>
            <w:tcW w:w="6480" w:type="dxa"/>
            <w:gridSpan w:val="2"/>
          </w:tcPr>
          <w:p w14:paraId="17DA9A3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bookmarkStart w:id="13" w:name="OLE_LINK6"/>
            <w:bookmarkStart w:id="14" w:name="OLE_LINK17"/>
            <w:r w:rsidRPr="00C90ACA">
              <w:rPr>
                <w:rFonts w:ascii="Arial" w:hAnsi="Arial"/>
                <w:sz w:val="22"/>
              </w:rPr>
              <w:t>{{party.former_spouse_divorce_date_te}}</w:t>
            </w:r>
            <w:bookmarkEnd w:id="13"/>
            <w:bookmarkEnd w:id="14"/>
          </w:p>
        </w:tc>
      </w:tr>
      <w:tr w:rsidR="00605069" w:rsidRPr="00C90ACA" w14:paraId="2CC955E4" w14:textId="77777777" w:rsidTr="0096663C">
        <w:tc>
          <w:tcPr>
            <w:tcW w:w="4878" w:type="dxa"/>
            <w:gridSpan w:val="2"/>
          </w:tcPr>
          <w:p w14:paraId="75A30169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former spouse’s death (if applicable)</w:t>
            </w:r>
          </w:p>
        </w:tc>
        <w:tc>
          <w:tcPr>
            <w:tcW w:w="3690" w:type="dxa"/>
          </w:tcPr>
          <w:p w14:paraId="097A1D79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{{party.predeceased_2_te}}</w:t>
            </w:r>
          </w:p>
        </w:tc>
      </w:tr>
    </w:tbl>
    <w:p w14:paraId="0ABA077B" w14:textId="650FDF3E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endfor </w:t>
      </w:r>
      <w:r w:rsidRPr="00C90ACA">
        <w:rPr>
          <w:rFonts w:ascii="Arial" w:hAnsi="Arial"/>
          <w:sz w:val="22"/>
        </w:rPr>
        <w:t>%}</w:t>
      </w:r>
    </w:p>
    <w:p w14:paraId="1DBDBB8C" w14:textId="332E6C0E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12D0B6BD" w14:textId="1018631A" w:rsidR="003C2867" w:rsidRPr="00C90ACA" w:rsidRDefault="000653BA" w:rsidP="002943AF">
      <w:pPr>
        <w:keepNext/>
        <w:keepLines/>
        <w:tabs>
          <w:tab w:val="left" w:pos="720"/>
        </w:tabs>
        <w:suppressAutoHyphens/>
        <w:spacing w:before="120"/>
        <w:ind w:left="1440" w:hanging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378587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1.3</w:t>
      </w:r>
      <w:r w:rsidR="003C2867" w:rsidRPr="00C90ACA">
        <w:rPr>
          <w:rFonts w:ascii="Arial" w:hAnsi="Arial"/>
          <w:sz w:val="22"/>
        </w:rPr>
        <w:tab/>
        <w:t xml:space="preserve">Former spouse(s) divorced within the 2-year period immediately preceding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>eceased’s death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990"/>
      </w:tblGrid>
      <w:tr w:rsidR="00605069" w:rsidRPr="00C90ACA" w14:paraId="19150202" w14:textId="77777777" w:rsidTr="0096663C">
        <w:tc>
          <w:tcPr>
            <w:tcW w:w="2088" w:type="dxa"/>
          </w:tcPr>
          <w:p w14:paraId="2FF647ED" w14:textId="77777777" w:rsidR="00605069" w:rsidRPr="00C90ACA" w:rsidRDefault="00605069" w:rsidP="002943AF">
            <w:pPr>
              <w:keepNext/>
              <w:keepLines/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16320C78" w14:textId="77777777" w:rsidR="00605069" w:rsidRPr="00C90ACA" w:rsidRDefault="00605069" w:rsidP="002943AF">
            <w:pPr>
              <w:keepNext/>
              <w:keepLines/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2D009A6B" w14:textId="77777777" w:rsidTr="0096663C">
        <w:tc>
          <w:tcPr>
            <w:tcW w:w="2088" w:type="dxa"/>
          </w:tcPr>
          <w:p w14:paraId="55FAB2DC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AC7B3D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236AEA51" w14:textId="77777777" w:rsidTr="0096663C">
        <w:tc>
          <w:tcPr>
            <w:tcW w:w="2088" w:type="dxa"/>
          </w:tcPr>
          <w:p w14:paraId="0B30CAC0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divorce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DECCFD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4259C6F1" w14:textId="77777777" w:rsidTr="0096663C">
        <w:tc>
          <w:tcPr>
            <w:tcW w:w="4878" w:type="dxa"/>
            <w:gridSpan w:val="2"/>
          </w:tcPr>
          <w:p w14:paraId="57ABE830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former spouse’s death (if applicable)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8F74D34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21E75EE8" w14:textId="7D70D982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003551EC" w14:textId="3194DB37" w:rsidR="00447F01" w:rsidRPr="00C90ACA" w:rsidRDefault="004631A5" w:rsidP="00605069">
      <w:pPr>
        <w:tabs>
          <w:tab w:val="left" w:pos="5925"/>
        </w:tabs>
        <w:suppressAutoHyphens/>
        <w:rPr>
          <w:rFonts w:ascii="Arial" w:hAnsi="Arial"/>
          <w:b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867D3C" w:rsidRPr="00C90ACA">
        <w:rPr>
          <w:rFonts w:ascii="Arial" w:hAnsi="Arial"/>
          <w:sz w:val="22"/>
        </w:rPr>
        <w:t>(cfa.former_spouse_</w:t>
      </w:r>
      <w:r w:rsidR="005737F5" w:rsidRPr="00C90ACA">
        <w:rPr>
          <w:rFonts w:ascii="Arial" w:hAnsi="Arial"/>
          <w:sz w:val="22"/>
        </w:rPr>
        <w:t>deceased_not_</w:t>
      </w:r>
      <w:r w:rsidR="00867D3C" w:rsidRPr="00C90ACA">
        <w:rPr>
          <w:rFonts w:ascii="Arial" w:hAnsi="Arial"/>
          <w:sz w:val="22"/>
        </w:rPr>
        <w:t>separated_</w:t>
      </w:r>
      <w:r w:rsidR="005737F5" w:rsidRPr="00C90ACA">
        <w:rPr>
          <w:rFonts w:ascii="Arial" w:hAnsi="Arial"/>
          <w:sz w:val="22"/>
        </w:rPr>
        <w:t>or</w:t>
      </w:r>
      <w:r w:rsidR="00867D3C" w:rsidRPr="00C90ACA">
        <w:rPr>
          <w:rFonts w:ascii="Arial" w:hAnsi="Arial"/>
          <w:sz w:val="22"/>
        </w:rPr>
        <w:t>_divorced</w:t>
      </w:r>
      <w:r w:rsidR="005737F5" w:rsidRPr="00C90ACA">
        <w:rPr>
          <w:rFonts w:ascii="Arial" w:hAnsi="Arial"/>
          <w:sz w:val="22"/>
        </w:rPr>
        <w:t>_within_2</w:t>
      </w:r>
      <w:r w:rsidR="00867D3C" w:rsidRPr="00C90ACA">
        <w:rPr>
          <w:rFonts w:ascii="Arial" w:hAnsi="Arial"/>
          <w:sz w:val="22"/>
        </w:rPr>
        <w:t>)</w:t>
      </w:r>
      <w:r w:rsidR="0078229E" w:rsidRPr="00C90ACA">
        <w:rPr>
          <w:rFonts w:ascii="Arial" w:hAnsi="Arial"/>
          <w:sz w:val="22"/>
        </w:rPr>
        <w:t xml:space="preserve"> or </w:t>
      </w:r>
      <w:r w:rsidR="00174E02" w:rsidRPr="00C90ACA">
        <w:rPr>
          <w:rFonts w:ascii="Arial" w:hAnsi="Arial"/>
          <w:sz w:val="22"/>
        </w:rPr>
        <w:t>(</w:t>
      </w:r>
      <w:r w:rsidR="0078229E" w:rsidRPr="00C90ACA">
        <w:rPr>
          <w:rFonts w:ascii="Arial" w:hAnsi="Arial"/>
          <w:sz w:val="22"/>
        </w:rPr>
        <w:t>cfa.spouse_deceased</w:t>
      </w:r>
      <w:r w:rsidR="00174E02" w:rsidRPr="00C90ACA">
        <w:rPr>
          <w:rFonts w:ascii="Arial" w:hAnsi="Arial"/>
          <w:sz w:val="22"/>
        </w:rPr>
        <w:t xml:space="preserve"> and not cfa.spouse_separated)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1C5C9C65" w14:textId="4B1E6AD5" w:rsidR="003C2867" w:rsidRPr="00C90ACA" w:rsidRDefault="000653BA" w:rsidP="002943AF">
      <w:pPr>
        <w:keepNext/>
        <w:keepLines/>
        <w:tabs>
          <w:tab w:val="left" w:pos="720"/>
        </w:tabs>
        <w:suppressAutoHyphens/>
        <w:spacing w:before="120"/>
        <w:ind w:left="1440" w:hanging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6290176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1.4</w:t>
      </w:r>
      <w:r w:rsidR="003C2867" w:rsidRPr="00C90ACA">
        <w:rPr>
          <w:rFonts w:ascii="Arial" w:hAnsi="Arial"/>
          <w:sz w:val="22"/>
        </w:rPr>
        <w:tab/>
        <w:t>Deceased spouse(s)</w:t>
      </w:r>
      <w:r w:rsidR="00E038E3" w:rsidRPr="00C90ACA">
        <w:rPr>
          <w:rFonts w:ascii="Arial" w:hAnsi="Arial"/>
          <w:sz w:val="22"/>
        </w:rPr>
        <w:t xml:space="preserve"> {% if cfa.former_spouse_</w:t>
      </w:r>
      <w:r w:rsidR="002453E6" w:rsidRPr="00C90ACA">
        <w:rPr>
          <w:rFonts w:ascii="Arial" w:hAnsi="Arial"/>
          <w:sz w:val="22"/>
        </w:rPr>
        <w:t>special_language</w:t>
      </w:r>
      <w:r w:rsidR="00E038E3" w:rsidRPr="00C90ACA">
        <w:rPr>
          <w:rFonts w:ascii="Arial" w:hAnsi="Arial"/>
          <w:sz w:val="22"/>
        </w:rPr>
        <w:t xml:space="preserve"> %}or Divorced more than 2 years before the Deceased's death{% endif %}</w:t>
      </w:r>
    </w:p>
    <w:p w14:paraId="27E894FA" w14:textId="5A203CA6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>p for party in PD(estate_index, “Deceased Spouse Filter”</w:t>
      </w:r>
      <w:r w:rsidR="000549ED" w:rsidRPr="00C90ACA">
        <w:rPr>
          <w:rFonts w:ascii="Arial" w:hAnsi="Arial"/>
          <w:sz w:val="22"/>
        </w:rPr>
        <w:t>, deceased.death_date</w:t>
      </w:r>
      <w:r w:rsidR="003C2867" w:rsidRPr="00C90ACA">
        <w:rPr>
          <w:rFonts w:ascii="Arial" w:hAnsi="Arial"/>
          <w:sz w:val="22"/>
        </w:rPr>
        <w:t xml:space="preserve">) </w:t>
      </w:r>
      <w:r w:rsidRPr="00C90ACA">
        <w:rPr>
          <w:rFonts w:ascii="Arial" w:hAnsi="Arial"/>
          <w:sz w:val="22"/>
        </w:rPr>
        <w:t>%}</w:t>
      </w:r>
      <w:r w:rsidR="003C2867" w:rsidRPr="00C90ACA">
        <w:rPr>
          <w:rFonts w:ascii="Arial" w:hAnsi="Arial"/>
          <w:sz w:val="22"/>
        </w:rPr>
        <w:t xml:space="preserve"> </w:t>
      </w:r>
    </w:p>
    <w:p w14:paraId="7EF71C1C" w14:textId="77777777" w:rsidR="00F658BD" w:rsidRPr="00C90ACA" w:rsidRDefault="00F658BD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if loop.index &gt; 1 %}</w:t>
      </w:r>
    </w:p>
    <w:p w14:paraId="68FE6484" w14:textId="77777777" w:rsidR="00F658BD" w:rsidRPr="00C90ACA" w:rsidRDefault="00F658BD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</w:p>
    <w:p w14:paraId="0A2D2C01" w14:textId="4CC6B7C4" w:rsidR="008C270B" w:rsidRPr="00C90ACA" w:rsidRDefault="00F658BD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endif %}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3690"/>
      </w:tblGrid>
      <w:tr w:rsidR="00605069" w:rsidRPr="00C90ACA" w14:paraId="22669443" w14:textId="77777777" w:rsidTr="0096663C">
        <w:tc>
          <w:tcPr>
            <w:tcW w:w="2088" w:type="dxa"/>
          </w:tcPr>
          <w:p w14:paraId="0239169C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6480" w:type="dxa"/>
            <w:gridSpan w:val="2"/>
          </w:tcPr>
          <w:p w14:paraId="632520C2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{{party.aka_name_language}}</w:t>
            </w:r>
          </w:p>
        </w:tc>
      </w:tr>
      <w:tr w:rsidR="00ED57F0" w:rsidRPr="00C90ACA" w14:paraId="7BF7EFCF" w14:textId="77777777" w:rsidTr="00ED57F0">
        <w:tc>
          <w:tcPr>
            <w:tcW w:w="8568" w:type="dxa"/>
            <w:gridSpan w:val="3"/>
          </w:tcPr>
          <w:p w14:paraId="22DC6413" w14:textId="6C883AA3" w:rsidR="00ED57F0" w:rsidRPr="00C90ACA" w:rsidRDefault="00ED57F0" w:rsidP="002453E6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 xml:space="preserve">{%tr if </w:t>
            </w:r>
            <w:bookmarkStart w:id="15" w:name="OLE_LINK3"/>
            <w:bookmarkStart w:id="16" w:name="OLE_LINK4"/>
            <w:bookmarkStart w:id="17" w:name="OLE_LINK5"/>
            <w:r w:rsidR="00E038E3" w:rsidRPr="00C90ACA">
              <w:rPr>
                <w:rFonts w:ascii="Arial" w:hAnsi="Arial"/>
                <w:sz w:val="22"/>
              </w:rPr>
              <w:t>party.</w:t>
            </w:r>
            <w:bookmarkEnd w:id="15"/>
            <w:bookmarkEnd w:id="16"/>
            <w:bookmarkEnd w:id="17"/>
            <w:r w:rsidR="002453E6" w:rsidRPr="00C90ACA">
              <w:rPr>
                <w:rFonts w:ascii="Arial" w:hAnsi="Arial"/>
                <w:sz w:val="22"/>
              </w:rPr>
              <w:t>former_spouse_</w:t>
            </w:r>
            <w:r w:rsidR="0083235A" w:rsidRPr="00C90ACA">
              <w:rPr>
                <w:rFonts w:ascii="Arial" w:hAnsi="Arial"/>
                <w:sz w:val="22"/>
              </w:rPr>
              <w:t>show_divorce_date</w:t>
            </w:r>
            <w:r w:rsidR="00E038E3" w:rsidRPr="00C90ACA">
              <w:rPr>
                <w:rFonts w:ascii="Arial" w:hAnsi="Arial"/>
                <w:sz w:val="22"/>
              </w:rPr>
              <w:t xml:space="preserve"> %}</w:t>
            </w:r>
          </w:p>
        </w:tc>
      </w:tr>
      <w:tr w:rsidR="00ED57F0" w:rsidRPr="00C90ACA" w14:paraId="62322EAF" w14:textId="77777777" w:rsidTr="00ED57F0">
        <w:tc>
          <w:tcPr>
            <w:tcW w:w="2088" w:type="dxa"/>
          </w:tcPr>
          <w:p w14:paraId="031C59D5" w14:textId="52F0B606" w:rsidR="00ED57F0" w:rsidRPr="00C90ACA" w:rsidRDefault="00ED57F0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divorce</w:t>
            </w:r>
          </w:p>
        </w:tc>
        <w:tc>
          <w:tcPr>
            <w:tcW w:w="6480" w:type="dxa"/>
            <w:gridSpan w:val="2"/>
          </w:tcPr>
          <w:p w14:paraId="71AF03D0" w14:textId="21FD5EC6" w:rsidR="00ED57F0" w:rsidRPr="00C90ACA" w:rsidRDefault="00B60282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{{party.former_spouse_divorce_date_te}}</w:t>
            </w:r>
          </w:p>
        </w:tc>
      </w:tr>
      <w:tr w:rsidR="00ED57F0" w:rsidRPr="00C90ACA" w14:paraId="555B1F14" w14:textId="77777777" w:rsidTr="00ED57F0">
        <w:tc>
          <w:tcPr>
            <w:tcW w:w="8568" w:type="dxa"/>
            <w:gridSpan w:val="3"/>
          </w:tcPr>
          <w:p w14:paraId="25FC266E" w14:textId="631474CA" w:rsidR="00ED57F0" w:rsidRPr="00C90ACA" w:rsidRDefault="00E038E3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{%</w:t>
            </w:r>
            <w:r w:rsidR="00A808CB" w:rsidRPr="00C90ACA">
              <w:rPr>
                <w:rFonts w:ascii="Arial" w:hAnsi="Arial"/>
                <w:sz w:val="22"/>
              </w:rPr>
              <w:t>tr</w:t>
            </w:r>
            <w:r w:rsidRPr="00C90ACA">
              <w:rPr>
                <w:rFonts w:ascii="Arial" w:hAnsi="Arial"/>
                <w:sz w:val="22"/>
              </w:rPr>
              <w:t xml:space="preserve"> endif %}</w:t>
            </w:r>
          </w:p>
        </w:tc>
      </w:tr>
      <w:tr w:rsidR="00605069" w:rsidRPr="00C90ACA" w14:paraId="2E9A731C" w14:textId="77777777" w:rsidTr="0096663C">
        <w:tc>
          <w:tcPr>
            <w:tcW w:w="4878" w:type="dxa"/>
            <w:gridSpan w:val="2"/>
          </w:tcPr>
          <w:p w14:paraId="54529A64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deceased spouse’s death (if applicable)</w:t>
            </w:r>
          </w:p>
        </w:tc>
        <w:tc>
          <w:tcPr>
            <w:tcW w:w="3690" w:type="dxa"/>
          </w:tcPr>
          <w:p w14:paraId="7FF9D62D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{{party.predeceased_2_te}}</w:t>
            </w:r>
          </w:p>
        </w:tc>
      </w:tr>
    </w:tbl>
    <w:p w14:paraId="4CAD0155" w14:textId="3530A68C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endfor </w:t>
      </w:r>
      <w:r w:rsidRPr="00C90ACA">
        <w:rPr>
          <w:rFonts w:ascii="Arial" w:hAnsi="Arial"/>
          <w:sz w:val="22"/>
        </w:rPr>
        <w:t>%}</w:t>
      </w:r>
    </w:p>
    <w:p w14:paraId="24190A6C" w14:textId="0076C390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6FB1A454" w14:textId="77777777" w:rsidR="003C2867" w:rsidRPr="00C90ACA" w:rsidRDefault="000653BA" w:rsidP="002943AF">
      <w:pPr>
        <w:keepNext/>
        <w:keepLines/>
        <w:tabs>
          <w:tab w:val="left" w:pos="720"/>
        </w:tabs>
        <w:suppressAutoHyphens/>
        <w:spacing w:before="120"/>
        <w:ind w:left="1440" w:hanging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74964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1.4</w:t>
      </w:r>
      <w:r w:rsidR="003C2867" w:rsidRPr="00C90ACA">
        <w:rPr>
          <w:rFonts w:ascii="Arial" w:hAnsi="Arial"/>
          <w:sz w:val="22"/>
        </w:rPr>
        <w:tab/>
        <w:t>Deceased spouse(s)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790"/>
        <w:gridCol w:w="990"/>
      </w:tblGrid>
      <w:tr w:rsidR="00605069" w:rsidRPr="00C90ACA" w14:paraId="447E1F6B" w14:textId="77777777" w:rsidTr="0096663C">
        <w:tc>
          <w:tcPr>
            <w:tcW w:w="2088" w:type="dxa"/>
          </w:tcPr>
          <w:p w14:paraId="3DE98BD1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43A5A37F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19D7F9EC" w14:textId="77777777" w:rsidTr="0096663C">
        <w:tc>
          <w:tcPr>
            <w:tcW w:w="4878" w:type="dxa"/>
            <w:gridSpan w:val="2"/>
          </w:tcPr>
          <w:p w14:paraId="3588355F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deceased spouse’s death (if applicable)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5744DC3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0E2138BA" w14:textId="370AD899" w:rsidR="003C2867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35DB8BB5" w14:textId="26AAAF08" w:rsidR="004D47D3" w:rsidRPr="00C90ACA" w:rsidRDefault="004631A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4D47D3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22C23152" w14:textId="77777777" w:rsidR="00CF42D0" w:rsidRPr="00C90ACA" w:rsidRDefault="00CF42D0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</w:p>
    <w:p w14:paraId="00D1EA2D" w14:textId="77777777" w:rsidR="003C2867" w:rsidRPr="00C90ACA" w:rsidRDefault="003C2867" w:rsidP="002943AF">
      <w:pPr>
        <w:keepNext/>
        <w:keepLines/>
        <w:suppressAutoHyphens/>
        <w:spacing w:after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ADULT INTERDEPENDENT PARTNER</w:t>
      </w:r>
    </w:p>
    <w:p w14:paraId="10117733" w14:textId="67ADE649" w:rsidR="003C2867" w:rsidRPr="00C90ACA" w:rsidRDefault="003C2867" w:rsidP="002943AF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2.1</w:t>
      </w:r>
      <w:r w:rsidRPr="00C90ACA">
        <w:rPr>
          <w:rFonts w:ascii="Arial" w:hAnsi="Arial"/>
          <w:sz w:val="22"/>
        </w:rPr>
        <w:tab/>
        <w:t xml:space="preserve">Was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 survived by an adult interdependent partner?</w:t>
      </w:r>
    </w:p>
    <w:p w14:paraId="09169182" w14:textId="36586B79" w:rsidR="003C2867" w:rsidRPr="00C90ACA" w:rsidRDefault="004631A5" w:rsidP="00605069">
      <w:pPr>
        <w:suppressAutoHyphens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DA06B2">
        <w:rPr>
          <w:rFonts w:ascii="Arial" w:hAnsi="Arial"/>
          <w:sz w:val="22"/>
        </w:rPr>
        <w:t xml:space="preserve">not </w:t>
      </w:r>
      <w:r w:rsidR="00080B15">
        <w:rPr>
          <w:rFonts w:ascii="Arial" w:hAnsi="Arial"/>
          <w:sz w:val="22"/>
        </w:rPr>
        <w:t>cfa.surviving_aip_tf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  <w:r w:rsidR="003C2867" w:rsidRPr="00C90ACA">
        <w:rPr>
          <w:rFonts w:ascii="Arial" w:hAnsi="Arial"/>
          <w:sz w:val="22"/>
        </w:rPr>
        <w:t xml:space="preserve"> </w:t>
      </w:r>
    </w:p>
    <w:p w14:paraId="3A0DABFF" w14:textId="38456EF2" w:rsidR="003C2867" w:rsidRPr="00C90ACA" w:rsidRDefault="000653BA" w:rsidP="00605069">
      <w:pPr>
        <w:suppressAutoHyphens/>
        <w:spacing w:before="120"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278223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 xml:space="preserve"> Yes</w:t>
      </w:r>
      <w:r w:rsidR="003C2867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1760643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 xml:space="preserve"> No</w:t>
      </w:r>
    </w:p>
    <w:p w14:paraId="398C1CD2" w14:textId="77777777" w:rsidR="003C2867" w:rsidRPr="00C90ACA" w:rsidRDefault="003C2867" w:rsidP="00605069">
      <w:pPr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no, leave section 3 blank and proceed to section 4. If yes, complete section 3.</w:t>
      </w:r>
    </w:p>
    <w:p w14:paraId="4F3A6D32" w14:textId="4E44AB4C" w:rsidR="003C2867" w:rsidRPr="00C90ACA" w:rsidRDefault="003C2867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2.2</w:t>
      </w:r>
      <w:r w:rsidRPr="00C90ACA">
        <w:rPr>
          <w:rFonts w:ascii="Arial" w:hAnsi="Arial"/>
          <w:sz w:val="22"/>
        </w:rPr>
        <w:tab/>
        <w:t xml:space="preserve">Was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 xml:space="preserve">eceased the adult interdependent partner of any other person’s at any time within the one-year period immediately preceding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eceased’s death?</w:t>
      </w:r>
    </w:p>
    <w:p w14:paraId="0F7BE6E4" w14:textId="46794245" w:rsidR="003C2867" w:rsidRPr="00C90ACA" w:rsidRDefault="000653BA" w:rsidP="00605069">
      <w:pPr>
        <w:suppressAutoHyphens/>
        <w:spacing w:before="120"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474909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 xml:space="preserve"> Yes</w:t>
      </w:r>
      <w:r w:rsidR="003C2867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1353077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7EC6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 xml:space="preserve"> No</w:t>
      </w:r>
    </w:p>
    <w:p w14:paraId="1F55767F" w14:textId="77777777" w:rsidR="003C2867" w:rsidRPr="00C90ACA" w:rsidRDefault="003C2867" w:rsidP="00605069">
      <w:pPr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no, leave section 3 blank and proceed to section 4. If yes, complete section 3.</w:t>
      </w:r>
    </w:p>
    <w:p w14:paraId="2CAFAC6C" w14:textId="77777777" w:rsidR="003C2867" w:rsidRPr="00C90ACA" w:rsidRDefault="003C2867" w:rsidP="002943AF">
      <w:pPr>
        <w:keepNext/>
        <w:keepLines/>
        <w:suppressAutoHyphens/>
        <w:spacing w:before="120"/>
        <w:ind w:left="72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3</w:t>
      </w:r>
      <w:r w:rsidRPr="00C90ACA">
        <w:rPr>
          <w:rFonts w:ascii="Arial" w:hAnsi="Arial"/>
          <w:sz w:val="22"/>
        </w:rPr>
        <w:tab/>
        <w:t>If the answer to question 2.1 or 2.2 is yes, provide the following information about each adult interdependent partner:</w:t>
      </w:r>
    </w:p>
    <w:tbl>
      <w:tblPr>
        <w:tblStyle w:val="TableGrid"/>
        <w:tblW w:w="0" w:type="auto"/>
        <w:tblInd w:w="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3"/>
        <w:gridCol w:w="2138"/>
        <w:gridCol w:w="3780"/>
      </w:tblGrid>
      <w:tr w:rsidR="00605069" w:rsidRPr="00C90ACA" w14:paraId="32C09B55" w14:textId="77777777" w:rsidTr="0096663C">
        <w:tc>
          <w:tcPr>
            <w:tcW w:w="803" w:type="dxa"/>
          </w:tcPr>
          <w:p w14:paraId="620922F7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3.1</w:t>
            </w:r>
          </w:p>
        </w:tc>
        <w:tc>
          <w:tcPr>
            <w:tcW w:w="2138" w:type="dxa"/>
          </w:tcPr>
          <w:p w14:paraId="138F510C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7C2501BD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23AB9A4C" w14:textId="77777777" w:rsidTr="0096663C">
        <w:tc>
          <w:tcPr>
            <w:tcW w:w="803" w:type="dxa"/>
          </w:tcPr>
          <w:p w14:paraId="2213E678" w14:textId="77777777" w:rsidR="00605069" w:rsidRPr="00C90ACA" w:rsidRDefault="00605069" w:rsidP="00605069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2138" w:type="dxa"/>
          </w:tcPr>
          <w:p w14:paraId="707D5438" w14:textId="77777777" w:rsidR="00605069" w:rsidRPr="00C90ACA" w:rsidRDefault="00605069" w:rsidP="00605069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1314E541" w14:textId="77777777" w:rsidR="00605069" w:rsidRPr="00C90ACA" w:rsidRDefault="00605069" w:rsidP="00605069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19D78690" w14:textId="45858C12" w:rsidR="003C2867" w:rsidRPr="00C90ACA" w:rsidRDefault="003C2867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3.2</w:t>
      </w:r>
      <w:r w:rsidRPr="00C90ACA">
        <w:rPr>
          <w:rFonts w:ascii="Arial" w:hAnsi="Arial"/>
          <w:sz w:val="22"/>
        </w:rPr>
        <w:tab/>
        <w:t xml:space="preserve">The adult interdependent partner lived with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</w:t>
      </w:r>
    </w:p>
    <w:p w14:paraId="7C520C7D" w14:textId="77777777" w:rsidR="003C2867" w:rsidRPr="00C90ACA" w:rsidRDefault="000653BA" w:rsidP="002943AF">
      <w:pPr>
        <w:suppressAutoHyphens/>
        <w:spacing w:before="120"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682308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in a relationship of interdependence for a continuous period of not less than 3 years commencing __________ and ending __________.</w:t>
      </w:r>
    </w:p>
    <w:p w14:paraId="72B610DE" w14:textId="77777777" w:rsidR="003C2867" w:rsidRPr="00C90ACA" w:rsidRDefault="003C2867" w:rsidP="00605069">
      <w:pPr>
        <w:tabs>
          <w:tab w:val="left" w:pos="5040"/>
        </w:tabs>
        <w:suppressAutoHyphens/>
        <w:spacing w:before="120"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ab/>
      </w:r>
      <w:r w:rsidRPr="00C90ACA">
        <w:rPr>
          <w:rFonts w:ascii="Arial" w:hAnsi="Arial"/>
          <w:sz w:val="22"/>
        </w:rPr>
        <w:tab/>
        <w:t>or</w:t>
      </w:r>
    </w:p>
    <w:p w14:paraId="4DB1FF6C" w14:textId="77777777" w:rsidR="003C2867" w:rsidRPr="00C90ACA" w:rsidRDefault="000653BA" w:rsidP="002943AF">
      <w:pPr>
        <w:suppressAutoHyphens/>
        <w:spacing w:before="120"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749937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in a relationship of interdependence of some permanence and there is a child of the relationship who was </w:t>
      </w:r>
    </w:p>
    <w:p w14:paraId="40A0A5EE" w14:textId="77777777" w:rsidR="003C2867" w:rsidRPr="00C90ACA" w:rsidRDefault="000653BA" w:rsidP="00605069">
      <w:pPr>
        <w:tabs>
          <w:tab w:val="left" w:pos="5760"/>
        </w:tabs>
        <w:suppressAutoHyphens/>
        <w:ind w:left="288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-2039269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born on </w:t>
      </w:r>
      <w:r w:rsidR="003C2867" w:rsidRPr="00C90ACA">
        <w:rPr>
          <w:rFonts w:ascii="Arial" w:hAnsi="Arial"/>
          <w:sz w:val="22"/>
          <w:u w:val="single"/>
        </w:rPr>
        <w:tab/>
      </w:r>
    </w:p>
    <w:p w14:paraId="6E0A712D" w14:textId="77777777" w:rsidR="003C2867" w:rsidRPr="00C90ACA" w:rsidRDefault="000653BA" w:rsidP="00605069">
      <w:pPr>
        <w:tabs>
          <w:tab w:val="left" w:pos="5760"/>
        </w:tabs>
        <w:suppressAutoHyphens/>
        <w:ind w:left="288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679850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adopted on: </w:t>
      </w:r>
      <w:r w:rsidR="003C2867" w:rsidRPr="00C90ACA">
        <w:rPr>
          <w:rFonts w:ascii="Arial" w:hAnsi="Arial"/>
          <w:sz w:val="22"/>
          <w:u w:val="single"/>
        </w:rPr>
        <w:tab/>
      </w:r>
    </w:p>
    <w:p w14:paraId="21A4C3C2" w14:textId="6360C4A5" w:rsidR="003C2867" w:rsidRPr="00C90ACA" w:rsidRDefault="000653BA" w:rsidP="00605069">
      <w:pPr>
        <w:suppressAutoHyphens/>
        <w:spacing w:before="120"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280611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the adult interdependent partner entered into an adult interdependent partner agreement with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>eceased which agreement is dated __________.</w:t>
      </w:r>
    </w:p>
    <w:p w14:paraId="48F6BF6B" w14:textId="44365CF1" w:rsidR="003C2867" w:rsidRPr="00C90ACA" w:rsidRDefault="005B6707" w:rsidP="002943AF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3.3</w:t>
      </w:r>
      <w:r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 xml:space="preserve">The adult interdependent partner and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>eceased entered into an adult interdependent partner agreement dated __________.</w:t>
      </w:r>
    </w:p>
    <w:p w14:paraId="3D1A52D3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70873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adult interdependent partner agreement is attached.</w:t>
      </w:r>
    </w:p>
    <w:p w14:paraId="35E83228" w14:textId="77777777" w:rsidR="003C2867" w:rsidRPr="00C90ACA" w:rsidRDefault="003C2867" w:rsidP="00605069">
      <w:pPr>
        <w:tabs>
          <w:tab w:val="left" w:pos="1440"/>
          <w:tab w:val="left" w:pos="7200"/>
        </w:tabs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3.4</w:t>
      </w:r>
      <w:r w:rsidRPr="00C90ACA">
        <w:rPr>
          <w:rFonts w:ascii="Arial" w:hAnsi="Arial"/>
          <w:sz w:val="22"/>
        </w:rPr>
        <w:tab/>
        <w:t>The adult interdependent partner</w:t>
      </w:r>
    </w:p>
    <w:p w14:paraId="27D909A4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440609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is</w:t>
      </w:r>
    </w:p>
    <w:p w14:paraId="4C539BA3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257189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is not</w:t>
      </w:r>
    </w:p>
    <w:p w14:paraId="4F7BE320" w14:textId="1609FAEA" w:rsidR="003C2867" w:rsidRPr="00C90ACA" w:rsidRDefault="003C2867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related to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 by blood or adoption.</w:t>
      </w:r>
    </w:p>
    <w:p w14:paraId="2EB28796" w14:textId="2C11EAC3" w:rsidR="00A37E29" w:rsidRPr="00C90ACA" w:rsidRDefault="004631A5" w:rsidP="00605069">
      <w:pPr>
        <w:tabs>
          <w:tab w:val="left" w:pos="2355"/>
        </w:tabs>
        <w:suppressAutoHyphens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A37E29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5EC5120C" w14:textId="0A8F4AA9" w:rsidR="003C2867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080B15">
        <w:rPr>
          <w:rFonts w:ascii="Arial" w:hAnsi="Arial"/>
          <w:sz w:val="22"/>
        </w:rPr>
        <w:t>cfa.surviving_aip_tf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  <w:r w:rsidR="003C2867" w:rsidRPr="00C90ACA">
        <w:rPr>
          <w:rFonts w:ascii="Arial" w:hAnsi="Arial"/>
          <w:sz w:val="22"/>
        </w:rPr>
        <w:t xml:space="preserve"> </w:t>
      </w:r>
    </w:p>
    <w:p w14:paraId="495244E1" w14:textId="251919CE" w:rsidR="003C2867" w:rsidRPr="00C90ACA" w:rsidRDefault="000653BA" w:rsidP="00605069">
      <w:pPr>
        <w:suppressAutoHyphens/>
        <w:spacing w:before="120"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5599759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 xml:space="preserve"> Yes</w:t>
      </w:r>
      <w:r w:rsidR="003C2867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1692145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 xml:space="preserve"> No</w:t>
      </w:r>
    </w:p>
    <w:p w14:paraId="74294281" w14:textId="3F146384" w:rsidR="003C2867" w:rsidRPr="00C90ACA" w:rsidRDefault="004631A5" w:rsidP="00605069">
      <w:pPr>
        <w:suppressAutoHyphens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6DE935BD" w14:textId="77777777" w:rsidR="003C2867" w:rsidRPr="00C90ACA" w:rsidRDefault="003C2867" w:rsidP="00605069">
      <w:pPr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lastRenderedPageBreak/>
        <w:t>If no, leave section 3 blank and proceed to section 4. If yes, complete section 3.</w:t>
      </w:r>
    </w:p>
    <w:p w14:paraId="26BF7CA3" w14:textId="40DEC014" w:rsidR="003C2867" w:rsidRPr="00C90ACA" w:rsidRDefault="004631A5" w:rsidP="00605069">
      <w:pPr>
        <w:tabs>
          <w:tab w:val="left" w:pos="2355"/>
        </w:tabs>
        <w:suppressAutoHyphens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1B1D3F20" w14:textId="388DCB49" w:rsidR="003C2867" w:rsidRPr="00C90ACA" w:rsidRDefault="003C2867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2.2</w:t>
      </w:r>
      <w:r w:rsidRPr="00C90ACA">
        <w:rPr>
          <w:rFonts w:ascii="Arial" w:hAnsi="Arial"/>
          <w:sz w:val="22"/>
        </w:rPr>
        <w:tab/>
        <w:t xml:space="preserve">Was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 the adult interdepend</w:t>
      </w:r>
      <w:r w:rsidR="00826DEC" w:rsidRPr="00C90ACA">
        <w:rPr>
          <w:rFonts w:ascii="Arial" w:hAnsi="Arial"/>
          <w:sz w:val="22"/>
        </w:rPr>
        <w:t>ent partner of any other person</w:t>
      </w:r>
      <w:r w:rsidRPr="00C90ACA">
        <w:rPr>
          <w:rFonts w:ascii="Arial" w:hAnsi="Arial"/>
          <w:sz w:val="22"/>
        </w:rPr>
        <w:t xml:space="preserve">s at any time within the one-year period immediately preceding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eceased’s death?</w:t>
      </w:r>
    </w:p>
    <w:p w14:paraId="4C0B7428" w14:textId="6E318105" w:rsidR="003C2867" w:rsidRPr="00C90ACA" w:rsidRDefault="004631A5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171920" w:rsidRPr="00C90ACA">
        <w:rPr>
          <w:rFonts w:ascii="Arial" w:hAnsi="Arial"/>
          <w:sz w:val="22"/>
        </w:rPr>
        <w:t xml:space="preserve">p if cfa.aip_within_1_year_count &gt; 1 </w:t>
      </w:r>
      <w:r w:rsidRPr="00C90ACA">
        <w:rPr>
          <w:rFonts w:ascii="Arial" w:hAnsi="Arial"/>
          <w:sz w:val="22"/>
        </w:rPr>
        <w:t>%}</w:t>
      </w:r>
    </w:p>
    <w:p w14:paraId="6E7411F2" w14:textId="77777777" w:rsidR="003C2867" w:rsidRPr="00C90ACA" w:rsidRDefault="000653BA" w:rsidP="00605069">
      <w:pPr>
        <w:suppressAutoHyphens/>
        <w:spacing w:before="120"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0874247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 xml:space="preserve"> Yes</w:t>
      </w:r>
      <w:r w:rsidR="003C2867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1373607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 xml:space="preserve"> No</w:t>
      </w:r>
    </w:p>
    <w:p w14:paraId="75E174EF" w14:textId="6D639271" w:rsidR="003C2867" w:rsidRPr="00C90ACA" w:rsidRDefault="004631A5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654FF6F9" w14:textId="77777777" w:rsidR="003C2867" w:rsidRPr="00C90ACA" w:rsidRDefault="000653BA" w:rsidP="00605069">
      <w:pPr>
        <w:suppressAutoHyphens/>
        <w:spacing w:before="120"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300918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 xml:space="preserve"> Yes</w:t>
      </w:r>
      <w:r w:rsidR="003C2867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1610087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 xml:space="preserve"> No</w:t>
      </w:r>
    </w:p>
    <w:p w14:paraId="47C29BED" w14:textId="6F89ED79" w:rsidR="003C2867" w:rsidRPr="00C90ACA" w:rsidRDefault="004631A5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0FE4BB67" w14:textId="4E1A0C6C" w:rsidR="003C2867" w:rsidRPr="00C90ACA" w:rsidRDefault="004631A5" w:rsidP="00605069">
      <w:pPr>
        <w:suppressAutoHyphens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54F60BE6" w14:textId="77777777" w:rsidR="003C2867" w:rsidRPr="00C90ACA" w:rsidRDefault="003C2867" w:rsidP="00605069">
      <w:pPr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no, leave section 3 blank and proceed to section 4. If yes, complete section 3.</w:t>
      </w:r>
    </w:p>
    <w:p w14:paraId="7E335A35" w14:textId="436CD0A8" w:rsidR="003C2867" w:rsidRPr="00C90ACA" w:rsidRDefault="004631A5" w:rsidP="00605069">
      <w:pPr>
        <w:tabs>
          <w:tab w:val="left" w:pos="2355"/>
        </w:tabs>
        <w:suppressAutoHyphens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1318936D" w14:textId="78BF5380" w:rsidR="003C2867" w:rsidRPr="00C90ACA" w:rsidRDefault="003C2867" w:rsidP="002943AF">
      <w:pPr>
        <w:keepNext/>
        <w:keepLines/>
        <w:suppressAutoHyphens/>
        <w:spacing w:before="120"/>
        <w:ind w:left="72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3</w:t>
      </w:r>
      <w:r w:rsidRPr="00C90ACA">
        <w:rPr>
          <w:rFonts w:ascii="Arial" w:hAnsi="Arial"/>
          <w:sz w:val="22"/>
        </w:rPr>
        <w:tab/>
        <w:t>If the answer to question 2.1 or 2.2 is yes, provide the following information about each adult interdependent partner:</w:t>
      </w:r>
      <w:r w:rsidR="009A1012" w:rsidRPr="00C90ACA">
        <w:rPr>
          <w:rFonts w:ascii="Arial" w:hAnsi="Arial"/>
          <w:sz w:val="22"/>
        </w:rPr>
        <w:t xml:space="preserve"> </w:t>
      </w:r>
      <w:r w:rsidR="009A1012" w:rsidRPr="00C90ACA">
        <w:rPr>
          <w:rFonts w:ascii="Arial" w:hAnsi="Arial"/>
          <w:sz w:val="22"/>
          <w:highlight w:val="lightGray"/>
        </w:rPr>
        <w:t>{% set counter = {'count': 0} %}</w:t>
      </w:r>
    </w:p>
    <w:p w14:paraId="3BEB2526" w14:textId="2E2EAE53" w:rsidR="003C2867" w:rsidRPr="00C90ACA" w:rsidRDefault="004631A5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for party in PD(estate_index, “AIP Filter”) </w:t>
      </w:r>
      <w:r w:rsidRPr="00C90ACA">
        <w:rPr>
          <w:rFonts w:ascii="Arial" w:hAnsi="Arial"/>
          <w:sz w:val="22"/>
        </w:rPr>
        <w:t>%}</w:t>
      </w:r>
    </w:p>
    <w:p w14:paraId="4CCBAE44" w14:textId="77777777" w:rsidR="00605069" w:rsidRPr="00C90ACA" w:rsidRDefault="00605069" w:rsidP="00605069">
      <w:pPr>
        <w:tabs>
          <w:tab w:val="left" w:pos="3420"/>
        </w:tabs>
        <w:suppressAutoHyphens/>
        <w:ind w:left="3420" w:hanging="198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{{</w:t>
      </w:r>
      <w:r w:rsidRPr="00C90ACA">
        <w:rPr>
          <w:rFonts w:ascii="Arial" w:hAnsi="Arial"/>
          <w:sz w:val="22"/>
          <w:highlight w:val="lightGray"/>
        </w:rPr>
        <w:t>counter.update({'count':counter['count']+1})</w:t>
      </w:r>
      <w:r w:rsidRPr="00C90ACA">
        <w:rPr>
          <w:rFonts w:ascii="Arial" w:hAnsi="Arial"/>
          <w:sz w:val="22"/>
        </w:rPr>
        <w:t>}}</w:t>
      </w:r>
    </w:p>
    <w:tbl>
      <w:tblPr>
        <w:tblStyle w:val="TableGrid"/>
        <w:tblW w:w="0" w:type="auto"/>
        <w:tblInd w:w="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3"/>
        <w:gridCol w:w="2138"/>
        <w:gridCol w:w="6329"/>
      </w:tblGrid>
      <w:tr w:rsidR="00605069" w:rsidRPr="00C90ACA" w14:paraId="226DF04A" w14:textId="77777777" w:rsidTr="0096663C">
        <w:tc>
          <w:tcPr>
            <w:tcW w:w="803" w:type="dxa"/>
          </w:tcPr>
          <w:p w14:paraId="3CE9500E" w14:textId="77777777" w:rsidR="00605069" w:rsidRPr="00C90ACA" w:rsidRDefault="00605069" w:rsidP="00605069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3.{{counter.count}}</w:t>
            </w:r>
          </w:p>
        </w:tc>
        <w:tc>
          <w:tcPr>
            <w:tcW w:w="2138" w:type="dxa"/>
          </w:tcPr>
          <w:p w14:paraId="5DB0EB65" w14:textId="77777777" w:rsidR="00605069" w:rsidRPr="00C90ACA" w:rsidRDefault="00605069" w:rsidP="00605069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6329" w:type="dxa"/>
          </w:tcPr>
          <w:p w14:paraId="67437860" w14:textId="77777777" w:rsidR="00605069" w:rsidRPr="00C90ACA" w:rsidRDefault="00605069" w:rsidP="00605069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{{party.aka_name_language}}</w:t>
            </w:r>
          </w:p>
        </w:tc>
      </w:tr>
      <w:tr w:rsidR="00605069" w:rsidRPr="00C90ACA" w14:paraId="0E2D10C4" w14:textId="77777777" w:rsidTr="0096663C">
        <w:tc>
          <w:tcPr>
            <w:tcW w:w="803" w:type="dxa"/>
          </w:tcPr>
          <w:p w14:paraId="6EA8128F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2138" w:type="dxa"/>
          </w:tcPr>
          <w:p w14:paraId="40DCE35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6329" w:type="dxa"/>
          </w:tcPr>
          <w:p w14:paraId="7509A5DD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{{party.address_on_file}}</w:t>
            </w:r>
          </w:p>
        </w:tc>
      </w:tr>
    </w:tbl>
    <w:p w14:paraId="524967AB" w14:textId="05E2E09D" w:rsidR="003C2867" w:rsidRPr="00C90ACA" w:rsidRDefault="009A1012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  <w:highlight w:val="lightGray"/>
        </w:rPr>
        <w:t>{{counter.update({'count':counter['count']+1})}}</w:t>
      </w:r>
      <w:r w:rsidRPr="00C90ACA">
        <w:rPr>
          <w:rFonts w:ascii="Arial" w:hAnsi="Arial"/>
          <w:sz w:val="22"/>
        </w:rPr>
        <w:t>3.{{counter.count}}</w:t>
      </w:r>
      <w:r w:rsidR="003C2867" w:rsidRPr="00C90ACA">
        <w:rPr>
          <w:rFonts w:ascii="Arial" w:hAnsi="Arial"/>
          <w:sz w:val="22"/>
        </w:rPr>
        <w:tab/>
        <w:t xml:space="preserve">The adult interdependent partner lived with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>eceased</w:t>
      </w:r>
    </w:p>
    <w:p w14:paraId="651AFC30" w14:textId="3B1675D5" w:rsidR="003C2867" w:rsidRPr="00C90ACA" w:rsidRDefault="004631A5" w:rsidP="00605069">
      <w:pPr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794831" w:rsidRPr="00C90ACA">
        <w:rPr>
          <w:rFonts w:ascii="Arial" w:hAnsi="Arial"/>
          <w:sz w:val="22"/>
        </w:rPr>
        <w:t>party.t_aip.duration_over_3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57499AF2" w14:textId="0C5EE3C1" w:rsidR="003C2867" w:rsidRPr="00C90ACA" w:rsidRDefault="000653BA" w:rsidP="002943AF">
      <w:pPr>
        <w:suppressAutoHyphens/>
        <w:spacing w:before="120"/>
        <w:ind w:left="2160" w:hanging="720"/>
        <w:rPr>
          <w:rFonts w:ascii="Arial" w:hAnsi="Arial"/>
          <w:b/>
          <w:sz w:val="22"/>
        </w:rPr>
      </w:pPr>
      <w:sdt>
        <w:sdtPr>
          <w:rPr>
            <w:rFonts w:ascii="Arial" w:hAnsi="Arial"/>
            <w:sz w:val="22"/>
          </w:rPr>
          <w:id w:val="-16549156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in a relationship of interdependence </w:t>
      </w:r>
      <w:r w:rsidR="004631A5" w:rsidRPr="00C90ACA">
        <w:rPr>
          <w:rFonts w:ascii="Arial" w:hAnsi="Arial"/>
          <w:sz w:val="22"/>
        </w:rPr>
        <w:t>{{</w:t>
      </w:r>
      <w:r w:rsidR="00794831" w:rsidRPr="00C90ACA">
        <w:rPr>
          <w:rFonts w:ascii="Arial" w:hAnsi="Arial"/>
          <w:sz w:val="22"/>
        </w:rPr>
        <w:t xml:space="preserve"> party.aip_duration_te </w:t>
      </w:r>
      <w:r w:rsidR="004631A5" w:rsidRPr="00C90ACA">
        <w:rPr>
          <w:rFonts w:ascii="Arial" w:hAnsi="Arial"/>
          <w:sz w:val="22"/>
        </w:rPr>
        <w:t>}}</w:t>
      </w:r>
    </w:p>
    <w:p w14:paraId="3DCA2A21" w14:textId="3DB03085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0FBF0344" w14:textId="77777777" w:rsidR="003C2867" w:rsidRPr="00C90ACA" w:rsidRDefault="000653BA" w:rsidP="002943AF">
      <w:pPr>
        <w:suppressAutoHyphens/>
        <w:spacing w:before="120"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274708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in a relationship of interdependence for a continuous period of not less than 3 years commencing __________ and ending __________.</w:t>
      </w:r>
    </w:p>
    <w:p w14:paraId="2DED01ED" w14:textId="4593B7FE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86F99BE" w14:textId="462ABB22" w:rsidR="003C2867" w:rsidRPr="00C90ACA" w:rsidRDefault="004631A5" w:rsidP="00605069">
      <w:pPr>
        <w:tabs>
          <w:tab w:val="center" w:pos="5831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810EDA" w:rsidRPr="00C90ACA">
        <w:rPr>
          <w:rFonts w:ascii="Arial" w:hAnsi="Arial"/>
          <w:sz w:val="22"/>
        </w:rPr>
        <w:t>party.t_aip.has_children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6C69F426" w14:textId="77777777" w:rsidR="003C2867" w:rsidRPr="00C90ACA" w:rsidRDefault="000653BA" w:rsidP="00605069">
      <w:pPr>
        <w:suppressAutoHyphens/>
        <w:spacing w:before="120"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407918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in a relationship of interdependence of some permanence and there is a child of the relationship who was </w:t>
      </w:r>
    </w:p>
    <w:p w14:paraId="37C845D3" w14:textId="724FADA6" w:rsidR="003C2867" w:rsidRPr="00C90ACA" w:rsidRDefault="004631A5" w:rsidP="00605069">
      <w:pPr>
        <w:tabs>
          <w:tab w:val="left" w:pos="5760"/>
        </w:tabs>
        <w:suppressAutoHyphens/>
        <w:ind w:left="288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8A2C4C" w:rsidRPr="00C90ACA">
        <w:rPr>
          <w:rFonts w:ascii="Arial" w:hAnsi="Arial"/>
          <w:sz w:val="22"/>
        </w:rPr>
        <w:t>party.aip_children_birth_dates|answered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192B7869" w14:textId="79A1162E" w:rsidR="003C2867" w:rsidRPr="00C90ACA" w:rsidRDefault="000653BA" w:rsidP="002943AF">
      <w:pPr>
        <w:tabs>
          <w:tab w:val="left" w:pos="4140"/>
          <w:tab w:val="left" w:pos="5760"/>
        </w:tabs>
        <w:suppressAutoHyphens/>
        <w:ind w:left="288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-8902686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born on</w:t>
      </w:r>
      <w:r w:rsidR="002943AF" w:rsidRPr="00C90ACA">
        <w:rPr>
          <w:rFonts w:ascii="Arial" w:hAnsi="Arial"/>
          <w:sz w:val="22"/>
        </w:rPr>
        <w:tab/>
      </w:r>
      <w:r w:rsidR="004631A5" w:rsidRPr="00C90ACA">
        <w:rPr>
          <w:rFonts w:ascii="Arial" w:hAnsi="Arial"/>
          <w:sz w:val="22"/>
        </w:rPr>
        <w:t>{{</w:t>
      </w:r>
      <w:r w:rsidR="008A2C4C" w:rsidRPr="00C90ACA">
        <w:rPr>
          <w:rFonts w:ascii="Arial" w:hAnsi="Arial"/>
          <w:b/>
          <w:sz w:val="22"/>
        </w:rPr>
        <w:t xml:space="preserve"> </w:t>
      </w:r>
      <w:r w:rsidR="00FF037B" w:rsidRPr="00C90ACA">
        <w:rPr>
          <w:rFonts w:ascii="Arial" w:hAnsi="Arial"/>
          <w:sz w:val="22"/>
        </w:rPr>
        <w:t>party.</w:t>
      </w:r>
      <w:r w:rsidR="008A2C4C" w:rsidRPr="00C90ACA">
        <w:rPr>
          <w:rFonts w:ascii="Arial" w:hAnsi="Arial"/>
          <w:sz w:val="22"/>
        </w:rPr>
        <w:t xml:space="preserve">aip_children_birth_dates </w:t>
      </w:r>
      <w:r w:rsidR="004631A5" w:rsidRPr="00C90ACA">
        <w:rPr>
          <w:rFonts w:ascii="Arial" w:hAnsi="Arial"/>
          <w:sz w:val="22"/>
        </w:rPr>
        <w:t>}}</w:t>
      </w:r>
    </w:p>
    <w:p w14:paraId="33B715EF" w14:textId="5B52B5CC" w:rsidR="003C2867" w:rsidRPr="00C90ACA" w:rsidRDefault="004631A5" w:rsidP="00605069">
      <w:pPr>
        <w:tabs>
          <w:tab w:val="left" w:pos="5760"/>
        </w:tabs>
        <w:suppressAutoHyphens/>
        <w:ind w:left="288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11D137BC" w14:textId="444DF883" w:rsidR="003C2867" w:rsidRPr="00C90ACA" w:rsidRDefault="000653BA" w:rsidP="002943AF">
      <w:pPr>
        <w:tabs>
          <w:tab w:val="left" w:pos="4140"/>
          <w:tab w:val="left" w:pos="5760"/>
        </w:tabs>
        <w:suppressAutoHyphens/>
        <w:ind w:left="288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1535299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born on</w:t>
      </w:r>
      <w:r w:rsidR="002943AF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  <w:u w:val="single"/>
        </w:rPr>
        <w:tab/>
      </w:r>
    </w:p>
    <w:p w14:paraId="2253ECD5" w14:textId="508287C6" w:rsidR="003C2867" w:rsidRPr="00C90ACA" w:rsidRDefault="004631A5" w:rsidP="00605069">
      <w:pPr>
        <w:tabs>
          <w:tab w:val="left" w:pos="5760"/>
        </w:tabs>
        <w:suppressAutoHyphens/>
        <w:ind w:left="288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08B17070" w14:textId="185ED1C6" w:rsidR="003C2867" w:rsidRPr="00C90ACA" w:rsidRDefault="004631A5" w:rsidP="00605069">
      <w:pPr>
        <w:tabs>
          <w:tab w:val="left" w:pos="5760"/>
        </w:tabs>
        <w:suppressAutoHyphens/>
        <w:ind w:left="288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</w:t>
      </w:r>
      <w:r w:rsidR="008A2C4C" w:rsidRPr="00C90ACA">
        <w:rPr>
          <w:rFonts w:ascii="Arial" w:hAnsi="Arial"/>
          <w:sz w:val="22"/>
        </w:rPr>
        <w:t xml:space="preserve">if party.aip_children_adoption_dates|answered </w:t>
      </w:r>
      <w:r w:rsidRPr="00C90ACA">
        <w:rPr>
          <w:rFonts w:ascii="Arial" w:hAnsi="Arial"/>
          <w:sz w:val="22"/>
        </w:rPr>
        <w:t>%}</w:t>
      </w:r>
    </w:p>
    <w:p w14:paraId="1A332FFD" w14:textId="29D9C51A" w:rsidR="003C2867" w:rsidRPr="00C90ACA" w:rsidRDefault="000653BA" w:rsidP="002943AF">
      <w:pPr>
        <w:tabs>
          <w:tab w:val="left" w:pos="4140"/>
          <w:tab w:val="left" w:pos="5760"/>
        </w:tabs>
        <w:suppressAutoHyphens/>
        <w:ind w:left="288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-5731236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adopted on</w:t>
      </w:r>
      <w:r w:rsidR="002943AF" w:rsidRPr="00C90ACA">
        <w:rPr>
          <w:rFonts w:ascii="Arial" w:hAnsi="Arial"/>
          <w:sz w:val="22"/>
        </w:rPr>
        <w:tab/>
      </w:r>
      <w:r w:rsidR="004631A5" w:rsidRPr="00C90ACA">
        <w:rPr>
          <w:rFonts w:ascii="Arial" w:hAnsi="Arial"/>
          <w:sz w:val="22"/>
        </w:rPr>
        <w:t>{{</w:t>
      </w:r>
      <w:r w:rsidR="008A2C4C" w:rsidRPr="00C90ACA">
        <w:rPr>
          <w:rFonts w:ascii="Arial" w:hAnsi="Arial"/>
          <w:sz w:val="22"/>
        </w:rPr>
        <w:t>party.aip_children_adoption_dates</w:t>
      </w:r>
      <w:r w:rsidR="004631A5" w:rsidRPr="00C90ACA">
        <w:rPr>
          <w:rFonts w:ascii="Arial" w:hAnsi="Arial"/>
          <w:sz w:val="22"/>
        </w:rPr>
        <w:t>}}</w:t>
      </w:r>
    </w:p>
    <w:p w14:paraId="38C4B256" w14:textId="025DF9CE" w:rsidR="003C2867" w:rsidRPr="00C90ACA" w:rsidRDefault="004631A5" w:rsidP="00605069">
      <w:pPr>
        <w:tabs>
          <w:tab w:val="left" w:pos="5760"/>
        </w:tabs>
        <w:suppressAutoHyphens/>
        <w:ind w:left="288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6CFA5446" w14:textId="40411AC5" w:rsidR="003C2867" w:rsidRPr="00C90ACA" w:rsidRDefault="000653BA" w:rsidP="002943AF">
      <w:pPr>
        <w:tabs>
          <w:tab w:val="left" w:pos="4140"/>
          <w:tab w:val="left" w:pos="5760"/>
        </w:tabs>
        <w:suppressAutoHyphens/>
        <w:ind w:left="288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1154035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adopted on</w:t>
      </w:r>
      <w:r w:rsidR="002943AF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  <w:u w:val="single"/>
        </w:rPr>
        <w:tab/>
      </w:r>
    </w:p>
    <w:p w14:paraId="5A7FE2C3" w14:textId="3955C1CA" w:rsidR="003C2867" w:rsidRPr="00C90ACA" w:rsidRDefault="004631A5" w:rsidP="00605069">
      <w:pPr>
        <w:tabs>
          <w:tab w:val="left" w:pos="5760"/>
        </w:tabs>
        <w:suppressAutoHyphens/>
        <w:ind w:left="288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72B2AE1" w14:textId="2FE6AE04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lastRenderedPageBreak/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4E18E3FC" w14:textId="77777777" w:rsidR="003C2867" w:rsidRPr="00C90ACA" w:rsidRDefault="000653BA" w:rsidP="00605069">
      <w:pPr>
        <w:suppressAutoHyphens/>
        <w:spacing w:before="120"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210847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in a relationship of interdependence of some permanence and there is a child of the relationship who was </w:t>
      </w:r>
    </w:p>
    <w:p w14:paraId="2BEF2A1E" w14:textId="6FF7B3B1" w:rsidR="003C2867" w:rsidRPr="00C90ACA" w:rsidRDefault="000653BA" w:rsidP="002943AF">
      <w:pPr>
        <w:tabs>
          <w:tab w:val="left" w:pos="4140"/>
          <w:tab w:val="left" w:pos="5760"/>
        </w:tabs>
        <w:suppressAutoHyphens/>
        <w:ind w:left="288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-1101636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born on</w:t>
      </w:r>
      <w:r w:rsidR="002943AF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  <w:u w:val="single"/>
        </w:rPr>
        <w:tab/>
      </w:r>
    </w:p>
    <w:p w14:paraId="112F8623" w14:textId="19B62FD4" w:rsidR="003C2867" w:rsidRPr="00C90ACA" w:rsidRDefault="000653BA" w:rsidP="002943AF">
      <w:pPr>
        <w:tabs>
          <w:tab w:val="left" w:pos="4140"/>
          <w:tab w:val="left" w:pos="5760"/>
        </w:tabs>
        <w:suppressAutoHyphens/>
        <w:ind w:left="288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-1812480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adopted on</w:t>
      </w:r>
      <w:r w:rsidR="002943AF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  <w:u w:val="single"/>
        </w:rPr>
        <w:tab/>
      </w:r>
    </w:p>
    <w:p w14:paraId="673999E5" w14:textId="3F6F262A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27D1D456" w14:textId="7ED8E322" w:rsidR="003C2867" w:rsidRPr="00C90ACA" w:rsidRDefault="004631A5" w:rsidP="00605069">
      <w:pPr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265B25" w:rsidRPr="00C90ACA">
        <w:rPr>
          <w:rFonts w:ascii="Arial" w:hAnsi="Arial"/>
          <w:sz w:val="22"/>
        </w:rPr>
        <w:t>party.t_aip.aip_agreement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37CBC188" w14:textId="6E0B3017" w:rsidR="003C2867" w:rsidRPr="00C90ACA" w:rsidRDefault="000653BA" w:rsidP="00605069">
      <w:pPr>
        <w:suppressAutoHyphens/>
        <w:spacing w:before="120"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269201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the adult interdependent partner entered into an adult interdependent partner agreement with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 xml:space="preserve">eceased which agreement is dated </w:t>
      </w:r>
      <w:r w:rsidR="004631A5" w:rsidRPr="00C90ACA">
        <w:rPr>
          <w:rFonts w:ascii="Arial" w:hAnsi="Arial"/>
          <w:sz w:val="22"/>
        </w:rPr>
        <w:t>{{</w:t>
      </w:r>
      <w:r w:rsidR="00265B25" w:rsidRPr="00C90ACA">
        <w:rPr>
          <w:rFonts w:ascii="Arial" w:hAnsi="Arial"/>
          <w:sz w:val="22"/>
        </w:rPr>
        <w:t>party.t_</w:t>
      </w:r>
      <w:r w:rsidR="003C2867" w:rsidRPr="00C90ACA">
        <w:rPr>
          <w:rFonts w:ascii="Arial" w:hAnsi="Arial"/>
          <w:sz w:val="22"/>
        </w:rPr>
        <w:t>aip.agreement</w:t>
      </w:r>
      <w:r w:rsidR="00847892" w:rsidRPr="00C90ACA">
        <w:rPr>
          <w:rFonts w:ascii="Arial" w:hAnsi="Arial"/>
          <w:sz w:val="22"/>
        </w:rPr>
        <w:t>|toDate("June 3, 1990")</w:t>
      </w:r>
      <w:r w:rsidR="004631A5" w:rsidRPr="00C90ACA">
        <w:rPr>
          <w:rFonts w:ascii="Arial" w:hAnsi="Arial"/>
          <w:sz w:val="22"/>
        </w:rPr>
        <w:t>}}</w:t>
      </w:r>
      <w:r w:rsidR="003C2867" w:rsidRPr="00C90ACA">
        <w:rPr>
          <w:rFonts w:ascii="Arial" w:hAnsi="Arial"/>
          <w:sz w:val="22"/>
        </w:rPr>
        <w:t>.</w:t>
      </w:r>
    </w:p>
    <w:p w14:paraId="1ECC5387" w14:textId="572BC946" w:rsidR="003C2867" w:rsidRPr="00C90ACA" w:rsidRDefault="004631A5" w:rsidP="00605069">
      <w:pPr>
        <w:suppressAutoHyphens/>
        <w:spacing w:before="120"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E771AA" w:rsidRPr="00C90ACA">
        <w:rPr>
          <w:rFonts w:ascii="Arial" w:hAnsi="Arial"/>
          <w:sz w:val="22"/>
        </w:rPr>
        <w:t>p</w:t>
      </w:r>
      <w:r w:rsidR="003C2867" w:rsidRPr="00C90ACA">
        <w:rPr>
          <w:rFonts w:ascii="Arial" w:hAnsi="Arial"/>
          <w:sz w:val="22"/>
        </w:rPr>
        <w:t xml:space="preserve"> else </w:t>
      </w:r>
      <w:r w:rsidRPr="00C90ACA">
        <w:rPr>
          <w:rFonts w:ascii="Arial" w:hAnsi="Arial"/>
          <w:sz w:val="22"/>
        </w:rPr>
        <w:t>%}</w:t>
      </w:r>
    </w:p>
    <w:p w14:paraId="1FAD22B5" w14:textId="582F717E" w:rsidR="003C2867" w:rsidRPr="00C90ACA" w:rsidRDefault="000653BA" w:rsidP="00605069">
      <w:pPr>
        <w:suppressAutoHyphens/>
        <w:spacing w:before="120"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886519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 xml:space="preserve">the adult interdependent partner entered into an adult interdependent partner agreement with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>eceased which agreement is dated __________.</w:t>
      </w:r>
    </w:p>
    <w:p w14:paraId="50194A3A" w14:textId="7D805633" w:rsidR="003C2867" w:rsidRPr="00C90ACA" w:rsidRDefault="004631A5" w:rsidP="00605069">
      <w:pPr>
        <w:suppressAutoHyphens/>
        <w:spacing w:before="120"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541700E" w14:textId="725F32D7" w:rsidR="003C2867" w:rsidRPr="00C90ACA" w:rsidRDefault="004631A5" w:rsidP="00605069">
      <w:pPr>
        <w:tabs>
          <w:tab w:val="left" w:pos="1440"/>
          <w:tab w:val="left" w:pos="7200"/>
        </w:tabs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BD44B0" w:rsidRPr="00C90ACA">
        <w:rPr>
          <w:rFonts w:ascii="Arial" w:hAnsi="Arial"/>
          <w:sz w:val="22"/>
        </w:rPr>
        <w:t>party.t_</w:t>
      </w:r>
      <w:r w:rsidR="003C2867" w:rsidRPr="00C90ACA">
        <w:rPr>
          <w:rFonts w:ascii="Arial" w:hAnsi="Arial"/>
          <w:sz w:val="22"/>
        </w:rPr>
        <w:t xml:space="preserve">aip.agreement|answered </w:t>
      </w:r>
      <w:r w:rsidRPr="00C90ACA">
        <w:rPr>
          <w:rFonts w:ascii="Arial" w:hAnsi="Arial"/>
          <w:sz w:val="22"/>
        </w:rPr>
        <w:t>%}</w:t>
      </w:r>
    </w:p>
    <w:p w14:paraId="6A74B2E2" w14:textId="3DBB24FA" w:rsidR="003C2867" w:rsidRPr="00C90ACA" w:rsidRDefault="009A1012" w:rsidP="00605069">
      <w:pPr>
        <w:tabs>
          <w:tab w:val="left" w:pos="1440"/>
          <w:tab w:val="left" w:pos="7200"/>
        </w:tabs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  <w:highlight w:val="lightGray"/>
        </w:rPr>
        <w:t>{{counter.update({'count':counter['count']+1})}}</w:t>
      </w:r>
      <w:r w:rsidRPr="00C90ACA">
        <w:rPr>
          <w:rFonts w:ascii="Arial" w:hAnsi="Arial"/>
          <w:sz w:val="22"/>
        </w:rPr>
        <w:t>3.{{counter.count}}</w:t>
      </w:r>
      <w:r w:rsidR="003C2867" w:rsidRPr="00C90ACA">
        <w:rPr>
          <w:rFonts w:ascii="Arial" w:hAnsi="Arial"/>
          <w:sz w:val="22"/>
        </w:rPr>
        <w:tab/>
        <w:t xml:space="preserve">The adult interdependent partner and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 xml:space="preserve">eceased entered into an adult interdependent partner agreement dated </w:t>
      </w:r>
      <w:r w:rsidR="004631A5" w:rsidRPr="00C90ACA">
        <w:rPr>
          <w:rFonts w:ascii="Arial" w:hAnsi="Arial"/>
          <w:sz w:val="22"/>
        </w:rPr>
        <w:t>{{</w:t>
      </w:r>
      <w:r w:rsidR="00CB6F05" w:rsidRPr="00C90ACA">
        <w:rPr>
          <w:rFonts w:ascii="Arial" w:hAnsi="Arial"/>
          <w:sz w:val="22"/>
        </w:rPr>
        <w:t>party.t_</w:t>
      </w:r>
      <w:r w:rsidR="003C2867" w:rsidRPr="00C90ACA">
        <w:rPr>
          <w:rFonts w:ascii="Arial" w:hAnsi="Arial"/>
          <w:sz w:val="22"/>
        </w:rPr>
        <w:t>aip.agreement</w:t>
      </w:r>
      <w:r w:rsidR="0087136D" w:rsidRPr="00C90ACA">
        <w:rPr>
          <w:rFonts w:ascii="Arial" w:hAnsi="Arial"/>
          <w:sz w:val="22"/>
        </w:rPr>
        <w:t>|toDate("June 3, 1990")</w:t>
      </w:r>
      <w:r w:rsidR="004631A5" w:rsidRPr="00C90ACA">
        <w:rPr>
          <w:rFonts w:ascii="Arial" w:hAnsi="Arial"/>
          <w:sz w:val="22"/>
        </w:rPr>
        <w:t>}}</w:t>
      </w:r>
      <w:r w:rsidR="003C2867" w:rsidRPr="00C90ACA">
        <w:rPr>
          <w:rFonts w:ascii="Arial" w:hAnsi="Arial"/>
          <w:sz w:val="22"/>
        </w:rPr>
        <w:t>.</w:t>
      </w:r>
    </w:p>
    <w:p w14:paraId="19FF743A" w14:textId="112B3D25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CB6F05" w:rsidRPr="00C90ACA">
        <w:rPr>
          <w:rFonts w:ascii="Arial" w:hAnsi="Arial"/>
          <w:sz w:val="22"/>
        </w:rPr>
        <w:t>party.t_</w:t>
      </w:r>
      <w:r w:rsidR="003C2867" w:rsidRPr="00C90ACA">
        <w:rPr>
          <w:rFonts w:ascii="Arial" w:hAnsi="Arial"/>
          <w:sz w:val="22"/>
        </w:rPr>
        <w:t xml:space="preserve">aip.agreement_attached </w:t>
      </w:r>
      <w:r w:rsidRPr="00C90ACA">
        <w:rPr>
          <w:rFonts w:ascii="Arial" w:hAnsi="Arial"/>
          <w:sz w:val="22"/>
        </w:rPr>
        <w:t>%}</w:t>
      </w:r>
    </w:p>
    <w:p w14:paraId="781A8CAA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3647809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A copy of the adult interdependent partner agreement is attached.</w:t>
      </w:r>
    </w:p>
    <w:p w14:paraId="2D934D6B" w14:textId="0380E283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070DDEDC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595138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adult interdependent partner agreement is attached.</w:t>
      </w:r>
    </w:p>
    <w:p w14:paraId="3A2B615C" w14:textId="010DFDD9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2D42CC2E" w14:textId="1A8C7188" w:rsidR="003C2867" w:rsidRPr="00C90ACA" w:rsidRDefault="004631A5" w:rsidP="00605069">
      <w:pPr>
        <w:tabs>
          <w:tab w:val="left" w:pos="1440"/>
          <w:tab w:val="left" w:pos="7200"/>
        </w:tabs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769FDEAB" w14:textId="1F7031BA" w:rsidR="003C2867" w:rsidRPr="00C90ACA" w:rsidRDefault="009A1012" w:rsidP="00605069">
      <w:pPr>
        <w:tabs>
          <w:tab w:val="left" w:pos="1440"/>
          <w:tab w:val="left" w:pos="7200"/>
        </w:tabs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  <w:highlight w:val="lightGray"/>
        </w:rPr>
        <w:t>{{counter.update({'count':counter['count']+1})}}</w:t>
      </w:r>
      <w:r w:rsidRPr="00C90ACA">
        <w:rPr>
          <w:rFonts w:ascii="Arial" w:hAnsi="Arial"/>
          <w:sz w:val="22"/>
        </w:rPr>
        <w:t>3.{{counter.count}}</w:t>
      </w:r>
      <w:r w:rsidR="005B6707" w:rsidRPr="00C90ACA">
        <w:rPr>
          <w:rFonts w:ascii="Arial" w:hAnsi="Arial"/>
          <w:sz w:val="22"/>
        </w:rPr>
        <w:tab/>
      </w:r>
      <w:r w:rsidR="003C2867" w:rsidRPr="00C90ACA">
        <w:rPr>
          <w:rFonts w:ascii="Arial" w:hAnsi="Arial"/>
          <w:sz w:val="22"/>
        </w:rPr>
        <w:t xml:space="preserve">The adult interdependent partner and the </w:t>
      </w:r>
      <w:r w:rsidR="00605069" w:rsidRPr="00C90ACA">
        <w:rPr>
          <w:rFonts w:ascii="Arial" w:hAnsi="Arial"/>
          <w:sz w:val="22"/>
        </w:rPr>
        <w:t>D</w:t>
      </w:r>
      <w:r w:rsidR="003C2867" w:rsidRPr="00C90ACA">
        <w:rPr>
          <w:rFonts w:ascii="Arial" w:hAnsi="Arial"/>
          <w:sz w:val="22"/>
        </w:rPr>
        <w:t>eceased entered into an adult interdependent partner agreement dated __________.</w:t>
      </w:r>
    </w:p>
    <w:p w14:paraId="6E2E3DC7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71140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adult interdependent partner agreement is attached.</w:t>
      </w:r>
    </w:p>
    <w:p w14:paraId="7F04FEA4" w14:textId="1DE8551A" w:rsidR="003C2867" w:rsidRPr="00C90ACA" w:rsidRDefault="004631A5" w:rsidP="00605069">
      <w:pPr>
        <w:tabs>
          <w:tab w:val="left" w:pos="1440"/>
          <w:tab w:val="left" w:pos="7200"/>
        </w:tabs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DA9C373" w14:textId="1D47D45B" w:rsidR="003C2867" w:rsidRPr="00C90ACA" w:rsidRDefault="009A1012" w:rsidP="00605069">
      <w:pPr>
        <w:tabs>
          <w:tab w:val="left" w:pos="1440"/>
          <w:tab w:val="left" w:pos="7200"/>
        </w:tabs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  <w:highlight w:val="lightGray"/>
        </w:rPr>
        <w:t>{{counter.update({'count':counter['count']+1})}}</w:t>
      </w:r>
      <w:r w:rsidRPr="00C90ACA">
        <w:rPr>
          <w:rFonts w:ascii="Arial" w:hAnsi="Arial"/>
          <w:sz w:val="22"/>
        </w:rPr>
        <w:t>3.{{counter.count}}</w:t>
      </w:r>
      <w:r w:rsidR="003C2867" w:rsidRPr="00C90ACA">
        <w:rPr>
          <w:rFonts w:ascii="Arial" w:hAnsi="Arial"/>
          <w:sz w:val="22"/>
        </w:rPr>
        <w:tab/>
        <w:t>The adult interdependent partner</w:t>
      </w:r>
    </w:p>
    <w:p w14:paraId="74BC05F0" w14:textId="547D29B3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>p if party.t_aip.is_related == True</w:t>
      </w:r>
      <w:r w:rsidR="00EB15F6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6C3CCF6E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1298448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is</w:t>
      </w:r>
    </w:p>
    <w:p w14:paraId="73EEA9EA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030957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is not</w:t>
      </w:r>
    </w:p>
    <w:p w14:paraId="25F9790F" w14:textId="5B67C73C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6EA60272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928012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is</w:t>
      </w:r>
    </w:p>
    <w:p w14:paraId="71B8D2FC" w14:textId="77777777" w:rsidR="003C2867" w:rsidRPr="00C90ACA" w:rsidRDefault="000653BA" w:rsidP="00605069">
      <w:pPr>
        <w:suppressAutoHyphens/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009052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is not</w:t>
      </w:r>
    </w:p>
    <w:p w14:paraId="5A830C40" w14:textId="61FEF356" w:rsidR="003C2867" w:rsidRPr="00C90ACA" w:rsidRDefault="004631A5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079D315" w14:textId="1428D845" w:rsidR="003C2867" w:rsidRPr="00C90ACA" w:rsidRDefault="003C2867" w:rsidP="00605069">
      <w:pPr>
        <w:suppressAutoHyphens/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related to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 by blood or adoption.</w:t>
      </w:r>
    </w:p>
    <w:p w14:paraId="0CA3B2AF" w14:textId="77777777" w:rsidR="003C2867" w:rsidRPr="00C90ACA" w:rsidRDefault="003C2867" w:rsidP="00605069">
      <w:pPr>
        <w:suppressAutoHyphens/>
        <w:ind w:left="720"/>
        <w:rPr>
          <w:rFonts w:ascii="Arial" w:hAnsi="Arial"/>
          <w:sz w:val="22"/>
        </w:rPr>
      </w:pPr>
    </w:p>
    <w:p w14:paraId="56964545" w14:textId="74CB83B3" w:rsidR="003C2867" w:rsidRPr="00C90ACA" w:rsidRDefault="004631A5" w:rsidP="00605069">
      <w:pPr>
        <w:suppressAutoHyphens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endfor </w:t>
      </w:r>
      <w:r w:rsidRPr="00C90ACA">
        <w:rPr>
          <w:rFonts w:ascii="Arial" w:hAnsi="Arial"/>
          <w:sz w:val="22"/>
        </w:rPr>
        <w:t>%}</w:t>
      </w:r>
    </w:p>
    <w:p w14:paraId="0B8DBC40" w14:textId="0509F404" w:rsidR="00C93BF9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C93BF9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3E65AC5" w14:textId="77777777" w:rsidR="00BD62CC" w:rsidRPr="00C90ACA" w:rsidRDefault="00BD62CC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</w:p>
    <w:p w14:paraId="67352290" w14:textId="4B89041B" w:rsidR="00BD62CC" w:rsidRPr="00C90ACA" w:rsidRDefault="00BD62CC" w:rsidP="00605069">
      <w:pPr>
        <w:keepNext/>
        <w:keepLines/>
        <w:suppressAutoHyphens/>
        <w:spacing w:after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lastRenderedPageBreak/>
        <w:t>CAPACITY OF SURVIVING SPOUSE OR ADULT INTERDEPENDENT PARTNER</w:t>
      </w:r>
    </w:p>
    <w:p w14:paraId="422695AA" w14:textId="154647BE" w:rsidR="00634FC3" w:rsidRPr="00C90ACA" w:rsidRDefault="00BD62CC" w:rsidP="00605069">
      <w:pPr>
        <w:tabs>
          <w:tab w:val="left" w:pos="720"/>
        </w:tabs>
        <w:suppressAutoHyphens/>
        <w:spacing w:before="120"/>
        <w:ind w:left="720" w:hanging="720"/>
        <w:rPr>
          <w:rFonts w:ascii="Arial" w:hAnsi="Arial"/>
          <w:b/>
          <w:sz w:val="22"/>
        </w:rPr>
      </w:pPr>
      <w:r w:rsidRPr="00C90ACA">
        <w:rPr>
          <w:rFonts w:ascii="Arial" w:hAnsi="Arial"/>
          <w:sz w:val="22"/>
        </w:rPr>
        <w:t>4</w:t>
      </w:r>
      <w:r w:rsidRPr="00C90ACA">
        <w:rPr>
          <w:rFonts w:ascii="Arial" w:hAnsi="Arial"/>
          <w:sz w:val="22"/>
        </w:rPr>
        <w:tab/>
        <w:t>Does any surviving spouse identified in section 1 or any surviving adult interdependent partner identified in section 3 lack mental capacity?</w:t>
      </w:r>
      <w:r w:rsidR="00952663" w:rsidRPr="00C90ACA">
        <w:rPr>
          <w:rFonts w:ascii="Arial" w:hAnsi="Arial"/>
          <w:b/>
          <w:sz w:val="22"/>
        </w:rPr>
        <w:t xml:space="preserve"> </w:t>
      </w:r>
    </w:p>
    <w:p w14:paraId="22B06BE7" w14:textId="1BB913D9" w:rsidR="00BD62CC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BD62CC" w:rsidRPr="00C90ACA">
        <w:rPr>
          <w:rFonts w:ascii="Arial" w:hAnsi="Arial"/>
          <w:sz w:val="22"/>
        </w:rPr>
        <w:t xml:space="preserve">p if </w:t>
      </w:r>
      <w:r w:rsidR="00634FC3" w:rsidRPr="00C90ACA">
        <w:rPr>
          <w:rFonts w:ascii="Arial" w:hAnsi="Arial"/>
          <w:sz w:val="22"/>
        </w:rPr>
        <w:t>cfa.spouse_aip_lacks_mental_capacity</w:t>
      </w:r>
      <w:r w:rsidR="008231E4">
        <w:rPr>
          <w:rFonts w:ascii="Arial" w:hAnsi="Arial"/>
          <w:sz w:val="22"/>
        </w:rPr>
        <w:t xml:space="preserve"> is n</w:t>
      </w:r>
      <w:r w:rsidR="00763A84">
        <w:rPr>
          <w:rFonts w:ascii="Arial" w:hAnsi="Arial"/>
          <w:sz w:val="22"/>
        </w:rPr>
        <w:t>one</w:t>
      </w:r>
      <w:r w:rsidR="00BD62CC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2FE36E0D" w14:textId="62FB5874" w:rsidR="00763A84" w:rsidRDefault="000653BA" w:rsidP="00605069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839577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3A84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BD62CC" w:rsidRPr="00C90ACA">
        <w:rPr>
          <w:rFonts w:ascii="Arial" w:hAnsi="Arial"/>
          <w:sz w:val="22"/>
        </w:rPr>
        <w:t xml:space="preserve"> Yes</w:t>
      </w:r>
      <w:r w:rsidR="00BD62CC" w:rsidRPr="00C90ACA">
        <w:rPr>
          <w:rFonts w:ascii="Arial" w:hAnsi="Arial"/>
          <w:sz w:val="22"/>
        </w:rPr>
        <w:tab/>
      </w:r>
      <w:r w:rsidR="00BD62CC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2142413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62CC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BD62CC" w:rsidRPr="00C90ACA">
        <w:rPr>
          <w:rFonts w:ascii="Arial" w:hAnsi="Arial"/>
          <w:sz w:val="22"/>
        </w:rPr>
        <w:t xml:space="preserve"> No</w:t>
      </w:r>
      <w:r w:rsidR="00763A84">
        <w:rPr>
          <w:rFonts w:ascii="Arial" w:hAnsi="Arial"/>
          <w:sz w:val="22"/>
        </w:rPr>
        <w:tab/>
      </w:r>
      <w:r w:rsidR="00763A84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2833088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3A84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763A84">
        <w:rPr>
          <w:rFonts w:ascii="Arial" w:hAnsi="Arial"/>
          <w:sz w:val="22"/>
        </w:rPr>
        <w:t xml:space="preserve"> N/A</w:t>
      </w:r>
    </w:p>
    <w:p w14:paraId="63870F5F" w14:textId="4FFB55B5" w:rsidR="00763A84" w:rsidRPr="00C90ACA" w:rsidRDefault="00763A84" w:rsidP="00763A84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{%p </w:t>
      </w:r>
      <w:r>
        <w:rPr>
          <w:rFonts w:ascii="Arial" w:hAnsi="Arial"/>
          <w:sz w:val="22"/>
        </w:rPr>
        <w:t>el</w:t>
      </w:r>
      <w:r w:rsidRPr="00C90ACA">
        <w:rPr>
          <w:rFonts w:ascii="Arial" w:hAnsi="Arial"/>
          <w:sz w:val="22"/>
        </w:rPr>
        <w:t>if cfa.spouse_aip_lacks_mental_capacity</w:t>
      </w:r>
      <w:r>
        <w:rPr>
          <w:rFonts w:ascii="Arial" w:hAnsi="Arial"/>
          <w:sz w:val="22"/>
        </w:rPr>
        <w:t xml:space="preserve"> == False</w:t>
      </w:r>
      <w:r w:rsidRPr="00C90ACA">
        <w:rPr>
          <w:rFonts w:ascii="Arial" w:hAnsi="Arial"/>
          <w:sz w:val="22"/>
        </w:rPr>
        <w:t xml:space="preserve"> %}</w:t>
      </w:r>
    </w:p>
    <w:p w14:paraId="1F7829E6" w14:textId="77777777" w:rsidR="00763A84" w:rsidRDefault="000653BA" w:rsidP="00605069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496836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3A84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763A84" w:rsidRPr="00C90ACA">
        <w:rPr>
          <w:rFonts w:ascii="Arial" w:hAnsi="Arial"/>
          <w:sz w:val="22"/>
        </w:rPr>
        <w:t xml:space="preserve"> Yes</w:t>
      </w:r>
      <w:r w:rsidR="00763A84" w:rsidRPr="00C90ACA">
        <w:rPr>
          <w:rFonts w:ascii="Arial" w:hAnsi="Arial"/>
          <w:sz w:val="22"/>
        </w:rPr>
        <w:tab/>
      </w:r>
      <w:r w:rsidR="00763A84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11090375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3A84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763A84" w:rsidRPr="00C90ACA">
        <w:rPr>
          <w:rFonts w:ascii="Arial" w:hAnsi="Arial"/>
          <w:sz w:val="22"/>
        </w:rPr>
        <w:t xml:space="preserve"> No</w:t>
      </w:r>
      <w:r w:rsidR="00763A84">
        <w:rPr>
          <w:rFonts w:ascii="Arial" w:hAnsi="Arial"/>
          <w:sz w:val="22"/>
        </w:rPr>
        <w:tab/>
      </w:r>
      <w:r w:rsidR="00763A84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2123486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3A84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763A84">
        <w:rPr>
          <w:rFonts w:ascii="Arial" w:hAnsi="Arial"/>
          <w:sz w:val="22"/>
        </w:rPr>
        <w:t xml:space="preserve"> N/A</w:t>
      </w:r>
    </w:p>
    <w:p w14:paraId="35022674" w14:textId="30CDA0AC" w:rsidR="00763A84" w:rsidRDefault="00763A84" w:rsidP="00763A84">
      <w:pPr>
        <w:suppressAutoHyphens/>
        <w:spacing w:before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{%p </w:t>
      </w:r>
      <w:r>
        <w:rPr>
          <w:rFonts w:ascii="Arial" w:hAnsi="Arial"/>
          <w:sz w:val="22"/>
        </w:rPr>
        <w:t xml:space="preserve">elif </w:t>
      </w:r>
      <w:r w:rsidRPr="00C90ACA">
        <w:rPr>
          <w:rFonts w:ascii="Arial" w:hAnsi="Arial"/>
          <w:sz w:val="22"/>
        </w:rPr>
        <w:t>cfa.spouse_aip_lacks_mental_capacity</w:t>
      </w:r>
      <w:r>
        <w:rPr>
          <w:rFonts w:ascii="Arial" w:hAnsi="Arial"/>
          <w:sz w:val="22"/>
        </w:rPr>
        <w:t xml:space="preserve"> == True %}</w:t>
      </w:r>
    </w:p>
    <w:p w14:paraId="230183AA" w14:textId="50296210" w:rsidR="00763A84" w:rsidRPr="00C90ACA" w:rsidRDefault="000653BA" w:rsidP="00763A84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523326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3A84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763A84" w:rsidRPr="00C90ACA">
        <w:rPr>
          <w:rFonts w:ascii="Arial" w:hAnsi="Arial"/>
          <w:sz w:val="22"/>
        </w:rPr>
        <w:t xml:space="preserve"> Yes</w:t>
      </w:r>
      <w:r w:rsidR="00763A84" w:rsidRPr="00C90ACA">
        <w:rPr>
          <w:rFonts w:ascii="Arial" w:hAnsi="Arial"/>
          <w:sz w:val="22"/>
        </w:rPr>
        <w:tab/>
      </w:r>
      <w:r w:rsidR="00763A84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601567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3A84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763A84" w:rsidRPr="00C90ACA">
        <w:rPr>
          <w:rFonts w:ascii="Arial" w:hAnsi="Arial"/>
          <w:sz w:val="22"/>
        </w:rPr>
        <w:t xml:space="preserve"> No</w:t>
      </w:r>
      <w:r w:rsidR="00763A84">
        <w:rPr>
          <w:rFonts w:ascii="Arial" w:hAnsi="Arial"/>
          <w:sz w:val="22"/>
        </w:rPr>
        <w:tab/>
      </w:r>
      <w:r w:rsidR="00763A84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847143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3A84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763A84">
        <w:rPr>
          <w:rFonts w:ascii="Arial" w:hAnsi="Arial"/>
          <w:sz w:val="22"/>
        </w:rPr>
        <w:t xml:space="preserve"> N/A</w:t>
      </w:r>
    </w:p>
    <w:p w14:paraId="0C945F22" w14:textId="1B6282FC" w:rsidR="003C2867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33125BCA" w14:textId="77777777" w:rsidR="003C2867" w:rsidRPr="00C90ACA" w:rsidRDefault="003C2867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If no, leave the remainder of this section blank and proceed to section 5. </w:t>
      </w:r>
    </w:p>
    <w:p w14:paraId="62583650" w14:textId="77777777" w:rsidR="003C2867" w:rsidRPr="00C90ACA" w:rsidRDefault="003C2867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yes, tick all the applicable boxes and provide the following information about the spouse or adult interdependent partner:</w:t>
      </w:r>
    </w:p>
    <w:p w14:paraId="0500D913" w14:textId="31876E8D" w:rsidR="003C2867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E03FAE9" w14:textId="7376E182" w:rsidR="003C2867" w:rsidRPr="00C90ACA" w:rsidRDefault="004631A5" w:rsidP="00605069">
      <w:pPr>
        <w:suppressAutoHyphens/>
        <w:spacing w:before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for </w:t>
      </w:r>
      <w:r w:rsidR="00B7474F" w:rsidRPr="00C90ACA">
        <w:rPr>
          <w:rFonts w:ascii="Arial" w:hAnsi="Arial"/>
          <w:sz w:val="22"/>
        </w:rPr>
        <w:t xml:space="preserve">party in PD(estate_index, </w:t>
      </w:r>
      <w:r w:rsidR="00147B0B" w:rsidRPr="00C90ACA">
        <w:rPr>
          <w:rFonts w:ascii="Arial" w:hAnsi="Arial"/>
          <w:sz w:val="22"/>
        </w:rPr>
        <w:t>"Spouse or AIP Lacks Mental Capacity Filter"</w:t>
      </w:r>
      <w:r w:rsidR="00B7474F" w:rsidRPr="00C90ACA">
        <w:rPr>
          <w:rFonts w:ascii="Arial" w:hAnsi="Arial"/>
          <w:sz w:val="22"/>
        </w:rPr>
        <w:t>)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326"/>
      </w:tblGrid>
      <w:tr w:rsidR="00605069" w:rsidRPr="00C90ACA" w14:paraId="232D7068" w14:textId="77777777" w:rsidTr="00605069">
        <w:tc>
          <w:tcPr>
            <w:tcW w:w="2124" w:type="dxa"/>
          </w:tcPr>
          <w:p w14:paraId="4E86AE97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7326" w:type="dxa"/>
          </w:tcPr>
          <w:p w14:paraId="1FE4AF7F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{{party.aka_name_language}}</w:t>
            </w:r>
          </w:p>
        </w:tc>
      </w:tr>
      <w:tr w:rsidR="00605069" w:rsidRPr="00C90ACA" w14:paraId="6252B81D" w14:textId="77777777" w:rsidTr="00605069">
        <w:tc>
          <w:tcPr>
            <w:tcW w:w="2124" w:type="dxa"/>
          </w:tcPr>
          <w:p w14:paraId="213E1462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326" w:type="dxa"/>
          </w:tcPr>
          <w:p w14:paraId="65A0BBD5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{{party.address_on_file}}</w:t>
            </w:r>
          </w:p>
        </w:tc>
      </w:tr>
    </w:tbl>
    <w:p w14:paraId="134E5649" w14:textId="10D9A594" w:rsidR="003C2867" w:rsidRPr="00C90ACA" w:rsidRDefault="004631A5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B7474F" w:rsidRPr="00C90ACA">
        <w:rPr>
          <w:rFonts w:ascii="Arial" w:hAnsi="Arial"/>
          <w:sz w:val="22"/>
        </w:rPr>
        <w:t>party.t_dependent.attorney_name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3F50EB49" w14:textId="77777777" w:rsidR="003C2867" w:rsidRPr="00C90ACA" w:rsidRDefault="000653BA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909585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the spouse or adult interdependent partner has the following attorney(s) under an enduring power of attorney: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6120"/>
      </w:tblGrid>
      <w:tr w:rsidR="00605069" w:rsidRPr="00C90ACA" w14:paraId="748F1CBD" w14:textId="77777777" w:rsidTr="0096663C">
        <w:tc>
          <w:tcPr>
            <w:tcW w:w="2448" w:type="dxa"/>
          </w:tcPr>
          <w:p w14:paraId="43855E00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Name(s) of attorney(s)</w:t>
            </w:r>
          </w:p>
        </w:tc>
        <w:tc>
          <w:tcPr>
            <w:tcW w:w="6120" w:type="dxa"/>
          </w:tcPr>
          <w:p w14:paraId="6E740921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{{party.t_dependent.attorney_name}}</w:t>
            </w:r>
          </w:p>
        </w:tc>
      </w:tr>
      <w:tr w:rsidR="00605069" w:rsidRPr="00C90ACA" w14:paraId="3D42DFDA" w14:textId="77777777" w:rsidTr="0096663C">
        <w:tc>
          <w:tcPr>
            <w:tcW w:w="2448" w:type="dxa"/>
          </w:tcPr>
          <w:p w14:paraId="314E7220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address(es)</w:t>
            </w:r>
          </w:p>
        </w:tc>
        <w:tc>
          <w:tcPr>
            <w:tcW w:w="6120" w:type="dxa"/>
          </w:tcPr>
          <w:p w14:paraId="297D0C05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{{party.t_dependent.attorney_address}}</w:t>
            </w:r>
          </w:p>
        </w:tc>
      </w:tr>
    </w:tbl>
    <w:p w14:paraId="1574B6BA" w14:textId="0F986CF4" w:rsidR="003C2867" w:rsidRPr="00C90ACA" w:rsidRDefault="004631A5" w:rsidP="00605069">
      <w:pPr>
        <w:suppressAutoHyphens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B7474F" w:rsidRPr="00C90ACA">
        <w:rPr>
          <w:rFonts w:ascii="Arial" w:hAnsi="Arial"/>
          <w:sz w:val="22"/>
        </w:rPr>
        <w:t>party.t_dependent.attorney_</w:t>
      </w:r>
      <w:r w:rsidR="003C2867" w:rsidRPr="00C90ACA">
        <w:rPr>
          <w:rFonts w:ascii="Arial" w:hAnsi="Arial"/>
          <w:sz w:val="22"/>
        </w:rPr>
        <w:t xml:space="preserve">epa_attached </w:t>
      </w:r>
      <w:r w:rsidRPr="00C90ACA">
        <w:rPr>
          <w:rFonts w:ascii="Arial" w:hAnsi="Arial"/>
          <w:sz w:val="22"/>
        </w:rPr>
        <w:t>%}</w:t>
      </w:r>
    </w:p>
    <w:p w14:paraId="3992BAA3" w14:textId="77777777" w:rsidR="003C2867" w:rsidRPr="00C90ACA" w:rsidRDefault="000653BA" w:rsidP="00605069">
      <w:pPr>
        <w:suppressAutoHyphens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379440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a copy of the enduring power of attorney is attached.</w:t>
      </w:r>
    </w:p>
    <w:p w14:paraId="4D0EDA7A" w14:textId="46C0E8F6" w:rsidR="003C2867" w:rsidRPr="00C90ACA" w:rsidRDefault="004631A5" w:rsidP="00605069">
      <w:pPr>
        <w:suppressAutoHyphens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4DE05D4D" w14:textId="77777777" w:rsidR="003C2867" w:rsidRPr="00C90ACA" w:rsidRDefault="000653BA" w:rsidP="00605069">
      <w:pPr>
        <w:suppressAutoHyphens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380214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enduring power of attorney is attached.</w:t>
      </w:r>
    </w:p>
    <w:p w14:paraId="33682ACA" w14:textId="7CECC95E" w:rsidR="003C2867" w:rsidRPr="00C90ACA" w:rsidRDefault="004631A5" w:rsidP="00605069">
      <w:pPr>
        <w:suppressAutoHyphens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3E3E5CBA" w14:textId="00264AB5" w:rsidR="003C2867" w:rsidRPr="00C90ACA" w:rsidRDefault="004631A5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E155C2">
        <w:rPr>
          <w:rFonts w:ascii="Arial" w:hAnsi="Arial"/>
          <w:sz w:val="22"/>
        </w:rPr>
        <w:t>p</w:t>
      </w:r>
      <w:r w:rsidR="003C2867" w:rsidRPr="00C90ACA">
        <w:rPr>
          <w:rFonts w:ascii="Arial" w:hAnsi="Arial"/>
          <w:sz w:val="22"/>
        </w:rPr>
        <w:t xml:space="preserve"> else </w:t>
      </w:r>
      <w:r w:rsidRPr="00C90ACA">
        <w:rPr>
          <w:rFonts w:ascii="Arial" w:hAnsi="Arial"/>
          <w:sz w:val="22"/>
        </w:rPr>
        <w:t>%}</w:t>
      </w:r>
    </w:p>
    <w:p w14:paraId="79782123" w14:textId="77777777" w:rsidR="003C2867" w:rsidRPr="00C90ACA" w:rsidRDefault="000653BA" w:rsidP="002943AF">
      <w:pPr>
        <w:keepNext/>
        <w:keepLines/>
        <w:suppressAutoHyphens/>
        <w:spacing w:before="1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391111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the spouse or adult interdependent partner has the following attorney(s) under an enduring power of attorney: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600"/>
      </w:tblGrid>
      <w:tr w:rsidR="00605069" w:rsidRPr="00C90ACA" w14:paraId="4B0A995D" w14:textId="77777777" w:rsidTr="0096663C">
        <w:tc>
          <w:tcPr>
            <w:tcW w:w="2448" w:type="dxa"/>
          </w:tcPr>
          <w:p w14:paraId="736B9B90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Name(s) of attorney(s)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023BCBEB" w14:textId="77777777" w:rsidR="00605069" w:rsidRPr="00C90ACA" w:rsidRDefault="00605069" w:rsidP="002943AF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79CCA086" w14:textId="77777777" w:rsidTr="0096663C">
        <w:tc>
          <w:tcPr>
            <w:tcW w:w="2448" w:type="dxa"/>
          </w:tcPr>
          <w:p w14:paraId="70AA57F5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address(es)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51FD344F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185002F7" w14:textId="77777777" w:rsidR="003C2867" w:rsidRPr="00C90ACA" w:rsidRDefault="000653BA" w:rsidP="00605069">
      <w:pPr>
        <w:suppressAutoHyphens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782795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enduring power of attorney is attached.</w:t>
      </w:r>
    </w:p>
    <w:p w14:paraId="508E8E47" w14:textId="390B9731" w:rsidR="003C2867" w:rsidRPr="00C90ACA" w:rsidRDefault="004631A5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07F51DC0" w14:textId="6F4DA42A" w:rsidR="003C2867" w:rsidRPr="00C90ACA" w:rsidRDefault="004631A5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B7474F" w:rsidRPr="00C90ACA">
        <w:rPr>
          <w:rFonts w:ascii="Arial" w:hAnsi="Arial"/>
          <w:sz w:val="22"/>
        </w:rPr>
        <w:t>party.t_dependent.trustee_name</w:t>
      </w:r>
      <w:r w:rsidR="003C286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61830E10" w14:textId="77777777" w:rsidR="003C2867" w:rsidRPr="00C90ACA" w:rsidRDefault="000653BA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336974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the spouse or adult interdependent partner has the following trustee(s):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6120"/>
      </w:tblGrid>
      <w:tr w:rsidR="00605069" w:rsidRPr="00C90ACA" w14:paraId="049E8727" w14:textId="77777777" w:rsidTr="0096663C">
        <w:tc>
          <w:tcPr>
            <w:tcW w:w="2448" w:type="dxa"/>
          </w:tcPr>
          <w:p w14:paraId="4412D2A3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Name(s) of trustee(s)</w:t>
            </w:r>
          </w:p>
        </w:tc>
        <w:tc>
          <w:tcPr>
            <w:tcW w:w="6120" w:type="dxa"/>
          </w:tcPr>
          <w:p w14:paraId="21278824" w14:textId="77777777" w:rsidR="00605069" w:rsidRPr="00C90ACA" w:rsidRDefault="00605069" w:rsidP="002943AF">
            <w:pPr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{{party.t_dependent.trustee_name}}</w:t>
            </w:r>
          </w:p>
        </w:tc>
      </w:tr>
      <w:tr w:rsidR="00605069" w:rsidRPr="00C90ACA" w14:paraId="00FA4039" w14:textId="77777777" w:rsidTr="0096663C">
        <w:tc>
          <w:tcPr>
            <w:tcW w:w="2448" w:type="dxa"/>
          </w:tcPr>
          <w:p w14:paraId="50B38DE0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address(es)</w:t>
            </w:r>
          </w:p>
        </w:tc>
        <w:tc>
          <w:tcPr>
            <w:tcW w:w="6120" w:type="dxa"/>
          </w:tcPr>
          <w:p w14:paraId="1356B8BF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{{party.t_dependent.trustee_address}}</w:t>
            </w:r>
          </w:p>
        </w:tc>
      </w:tr>
    </w:tbl>
    <w:p w14:paraId="2E6116D9" w14:textId="2737F1FC" w:rsidR="003C2867" w:rsidRPr="00C90ACA" w:rsidRDefault="004631A5" w:rsidP="00605069">
      <w:pPr>
        <w:suppressAutoHyphens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</w:t>
      </w:r>
      <w:r w:rsidR="00925FF4" w:rsidRPr="00C90ACA">
        <w:rPr>
          <w:rFonts w:ascii="Arial" w:hAnsi="Arial"/>
          <w:sz w:val="22"/>
        </w:rPr>
        <w:t>party.t_dependent.trustee_order</w:t>
      </w:r>
      <w:r w:rsidR="003C2867" w:rsidRPr="00C90ACA">
        <w:rPr>
          <w:rFonts w:ascii="Arial" w:hAnsi="Arial"/>
          <w:sz w:val="22"/>
        </w:rPr>
        <w:t xml:space="preserve">_attached </w:t>
      </w:r>
      <w:r w:rsidRPr="00C90ACA">
        <w:rPr>
          <w:rFonts w:ascii="Arial" w:hAnsi="Arial"/>
          <w:sz w:val="22"/>
        </w:rPr>
        <w:t>%}</w:t>
      </w:r>
    </w:p>
    <w:p w14:paraId="5DB6424B" w14:textId="77777777" w:rsidR="003C2867" w:rsidRPr="00C90ACA" w:rsidRDefault="000653BA" w:rsidP="00605069">
      <w:pPr>
        <w:suppressAutoHyphens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20174962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C2867" w:rsidRPr="00C90ACA">
        <w:rPr>
          <w:rFonts w:ascii="Arial" w:hAnsi="Arial"/>
          <w:sz w:val="22"/>
        </w:rPr>
        <w:tab/>
        <w:t>a copy of the order or instrument appointing the trustee(s) is attached.</w:t>
      </w:r>
    </w:p>
    <w:p w14:paraId="341A31AE" w14:textId="7CD8F88B" w:rsidR="003C2867" w:rsidRPr="00C90ACA" w:rsidRDefault="004631A5" w:rsidP="00605069">
      <w:pPr>
        <w:suppressAutoHyphens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lastRenderedPageBreak/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6BF0B268" w14:textId="77777777" w:rsidR="003C2867" w:rsidRPr="00C90ACA" w:rsidRDefault="000653BA" w:rsidP="00605069">
      <w:pPr>
        <w:suppressAutoHyphens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075886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order or instrument appointing the trustee(s) is attached.</w:t>
      </w:r>
    </w:p>
    <w:p w14:paraId="0BF92397" w14:textId="5DFD9524" w:rsidR="003C2867" w:rsidRPr="00C90ACA" w:rsidRDefault="004631A5" w:rsidP="00605069">
      <w:pPr>
        <w:suppressAutoHyphens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6FD7093B" w14:textId="56CBAD43" w:rsidR="003C2867" w:rsidRPr="00C90ACA" w:rsidRDefault="004631A5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278A112C" w14:textId="77777777" w:rsidR="003C2867" w:rsidRPr="00C90ACA" w:rsidRDefault="000653BA" w:rsidP="001354A8">
      <w:pPr>
        <w:keepNext/>
        <w:keepLines/>
        <w:suppressAutoHyphens/>
        <w:spacing w:before="1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438873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the spouse or adult interdependent partner has the following trustee(s):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600"/>
      </w:tblGrid>
      <w:tr w:rsidR="00605069" w:rsidRPr="00C90ACA" w14:paraId="32613156" w14:textId="77777777" w:rsidTr="0096663C">
        <w:tc>
          <w:tcPr>
            <w:tcW w:w="2448" w:type="dxa"/>
          </w:tcPr>
          <w:p w14:paraId="40BD92CF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Name(s) of trustee(s)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43B5D961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458AC1BE" w14:textId="77777777" w:rsidTr="0096663C">
        <w:tc>
          <w:tcPr>
            <w:tcW w:w="2448" w:type="dxa"/>
          </w:tcPr>
          <w:p w14:paraId="55AE7493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address(es)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20BB1E6B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47FC33C3" w14:textId="77777777" w:rsidR="003C2867" w:rsidRPr="00C90ACA" w:rsidRDefault="000653BA" w:rsidP="00605069">
      <w:pPr>
        <w:suppressAutoHyphens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52360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order or instrument appointing the trustee(s) is attached.</w:t>
      </w:r>
    </w:p>
    <w:p w14:paraId="315A8D64" w14:textId="6265BE45" w:rsidR="003C2867" w:rsidRPr="00C90ACA" w:rsidRDefault="004631A5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9EF0F17" w14:textId="092882D0" w:rsidR="003C2867" w:rsidRPr="00C90ACA" w:rsidRDefault="004631A5" w:rsidP="00605069">
      <w:pPr>
        <w:tabs>
          <w:tab w:val="left" w:pos="2355"/>
        </w:tabs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endfor </w:t>
      </w:r>
      <w:r w:rsidRPr="00C90ACA">
        <w:rPr>
          <w:rFonts w:ascii="Arial" w:hAnsi="Arial"/>
          <w:sz w:val="22"/>
        </w:rPr>
        <w:t>%}</w:t>
      </w:r>
    </w:p>
    <w:p w14:paraId="26DFB9B3" w14:textId="14D79B30" w:rsidR="00BD62CC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BD62CC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6FE3C577" w14:textId="77777777" w:rsidR="00BD62CC" w:rsidRPr="00C90ACA" w:rsidRDefault="000653BA" w:rsidP="001354A8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52236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62CC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BD62CC" w:rsidRPr="00C90ACA">
        <w:rPr>
          <w:rFonts w:ascii="Arial" w:hAnsi="Arial"/>
          <w:sz w:val="22"/>
        </w:rPr>
        <w:t xml:space="preserve"> Yes</w:t>
      </w:r>
      <w:r w:rsidR="00BD62CC" w:rsidRPr="00C90ACA">
        <w:rPr>
          <w:rFonts w:ascii="Arial" w:hAnsi="Arial"/>
          <w:sz w:val="22"/>
        </w:rPr>
        <w:tab/>
      </w:r>
      <w:r w:rsidR="00BD62CC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13322900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62CC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BD62CC" w:rsidRPr="00C90ACA">
        <w:rPr>
          <w:rFonts w:ascii="Arial" w:hAnsi="Arial"/>
          <w:sz w:val="22"/>
        </w:rPr>
        <w:t xml:space="preserve"> No</w:t>
      </w:r>
    </w:p>
    <w:p w14:paraId="6BC80E87" w14:textId="16CB689E" w:rsidR="003C2867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74E25237" w14:textId="77777777" w:rsidR="003C2867" w:rsidRPr="00C90ACA" w:rsidRDefault="003C2867" w:rsidP="00605069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If no, leave the remainder of this section blank and proceed to section 5. </w:t>
      </w:r>
    </w:p>
    <w:p w14:paraId="29790DE1" w14:textId="77777777" w:rsidR="003C2867" w:rsidRPr="00C90ACA" w:rsidRDefault="003C2867" w:rsidP="001354A8">
      <w:pPr>
        <w:keepNext/>
        <w:keepLines/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yes, tick all the applicable boxes and provide the following information about the spouse or adult interdependent partner: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680"/>
      </w:tblGrid>
      <w:tr w:rsidR="00605069" w:rsidRPr="00C90ACA" w14:paraId="31871D55" w14:textId="77777777" w:rsidTr="0096663C">
        <w:tc>
          <w:tcPr>
            <w:tcW w:w="2070" w:type="dxa"/>
          </w:tcPr>
          <w:p w14:paraId="1E90FC7D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3B3313B0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1FBAEE29" w14:textId="77777777" w:rsidTr="0096663C">
        <w:tc>
          <w:tcPr>
            <w:tcW w:w="2070" w:type="dxa"/>
          </w:tcPr>
          <w:p w14:paraId="277D09EA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02F22D27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0F9A55D3" w14:textId="77777777" w:rsidR="003C2867" w:rsidRPr="00C90ACA" w:rsidRDefault="000653BA" w:rsidP="001354A8">
      <w:pPr>
        <w:keepNext/>
        <w:keepLines/>
        <w:suppressAutoHyphens/>
        <w:spacing w:before="1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442849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the spouse or adult interdependent partner has the following attorney(s) under an enduring power of attorney: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600"/>
      </w:tblGrid>
      <w:tr w:rsidR="00605069" w:rsidRPr="00C90ACA" w14:paraId="7DCFC115" w14:textId="77777777" w:rsidTr="0096663C">
        <w:tc>
          <w:tcPr>
            <w:tcW w:w="2448" w:type="dxa"/>
          </w:tcPr>
          <w:p w14:paraId="6FBCDF73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Name(s) of attorney(s)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BD537F0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3EE0F222" w14:textId="77777777" w:rsidTr="0096663C">
        <w:tc>
          <w:tcPr>
            <w:tcW w:w="2448" w:type="dxa"/>
          </w:tcPr>
          <w:p w14:paraId="262F4D19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address(es)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7FAD8554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1645537C" w14:textId="77777777" w:rsidR="003C2867" w:rsidRPr="00C90ACA" w:rsidRDefault="000653BA" w:rsidP="00605069">
      <w:pPr>
        <w:suppressAutoHyphens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73026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enduring power of attorney is attached.</w:t>
      </w:r>
    </w:p>
    <w:p w14:paraId="7CA07091" w14:textId="77777777" w:rsidR="003C2867" w:rsidRPr="00C90ACA" w:rsidRDefault="000653BA" w:rsidP="001354A8">
      <w:pPr>
        <w:keepNext/>
        <w:keepLines/>
        <w:suppressAutoHyphens/>
        <w:spacing w:before="1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608196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the spouse or adult interdependent partner has the following trustee(s):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600"/>
      </w:tblGrid>
      <w:tr w:rsidR="00605069" w:rsidRPr="00C90ACA" w14:paraId="1AC4BF9B" w14:textId="77777777" w:rsidTr="0096663C">
        <w:tc>
          <w:tcPr>
            <w:tcW w:w="2448" w:type="dxa"/>
          </w:tcPr>
          <w:p w14:paraId="7F67DBCF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Name(s) of trustee(s)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4E68850A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50FE7125" w14:textId="77777777" w:rsidTr="0096663C">
        <w:tc>
          <w:tcPr>
            <w:tcW w:w="2448" w:type="dxa"/>
          </w:tcPr>
          <w:p w14:paraId="08F7512A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address(es)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12F1600C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7E0E7C0D" w14:textId="77777777" w:rsidR="003C2867" w:rsidRPr="00C90ACA" w:rsidRDefault="000653BA" w:rsidP="00605069">
      <w:pPr>
        <w:suppressAutoHyphens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694920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86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C2867" w:rsidRPr="00C90ACA">
        <w:rPr>
          <w:rFonts w:ascii="Arial" w:hAnsi="Arial"/>
          <w:sz w:val="22"/>
        </w:rPr>
        <w:tab/>
        <w:t>a copy of the order or instrument appointing the trustee(s) is attached.</w:t>
      </w:r>
    </w:p>
    <w:p w14:paraId="0CBA0C44" w14:textId="23FB2D5A" w:rsidR="003C2867" w:rsidRPr="00C90ACA" w:rsidRDefault="004631A5" w:rsidP="00605069">
      <w:pPr>
        <w:suppressAutoHyphens/>
        <w:spacing w:before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3C286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101B6457" w14:textId="1EE05836" w:rsidR="00BD62CC" w:rsidRPr="00C90ACA" w:rsidRDefault="004631A5" w:rsidP="00605069">
      <w:pPr>
        <w:tabs>
          <w:tab w:val="left" w:pos="4155"/>
        </w:tabs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BD62CC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0BA3E94D" w14:textId="77777777" w:rsidR="006A5145" w:rsidRPr="00C90ACA" w:rsidRDefault="006A5145" w:rsidP="00605069">
      <w:pPr>
        <w:tabs>
          <w:tab w:val="left" w:pos="1440"/>
        </w:tabs>
        <w:suppressAutoHyphens/>
        <w:ind w:left="1440" w:hanging="1440"/>
        <w:rPr>
          <w:rFonts w:ascii="Arial" w:hAnsi="Arial"/>
          <w:sz w:val="22"/>
        </w:rPr>
      </w:pPr>
    </w:p>
    <w:p w14:paraId="2A39ED17" w14:textId="60C9E9FB" w:rsidR="006A5145" w:rsidRPr="00C90ACA" w:rsidRDefault="006A5145" w:rsidP="00605069">
      <w:pPr>
        <w:keepNext/>
        <w:keepLines/>
        <w:suppressAutoHyphens/>
        <w:spacing w:after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CHILDREN</w:t>
      </w:r>
    </w:p>
    <w:p w14:paraId="51589355" w14:textId="0F7A00CC" w:rsidR="006F3DB1" w:rsidRPr="00C90ACA" w:rsidRDefault="006A5145" w:rsidP="001354A8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5</w:t>
      </w:r>
      <w:r w:rsidRPr="00C90ACA">
        <w:rPr>
          <w:rFonts w:ascii="Arial" w:hAnsi="Arial"/>
          <w:sz w:val="22"/>
        </w:rPr>
        <w:tab/>
        <w:t xml:space="preserve">Was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 xml:space="preserve">eceased survived by any children (whether adults or minors at the date of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eceased’s death)?</w:t>
      </w:r>
    </w:p>
    <w:p w14:paraId="113799D7" w14:textId="260E3110" w:rsidR="006A5145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781F04" w:rsidRPr="00C90ACA">
        <w:rPr>
          <w:rFonts w:ascii="Arial" w:hAnsi="Arial"/>
          <w:sz w:val="22"/>
        </w:rPr>
        <w:t>p if cfa.</w:t>
      </w:r>
      <w:r w:rsidR="00E84FC0" w:rsidRPr="00C90ACA">
        <w:rPr>
          <w:rFonts w:ascii="Arial" w:hAnsi="Arial"/>
          <w:sz w:val="22"/>
        </w:rPr>
        <w:t>surviving_</w:t>
      </w:r>
      <w:r w:rsidR="00CD72E4" w:rsidRPr="00C90ACA">
        <w:rPr>
          <w:rFonts w:ascii="Arial" w:hAnsi="Arial"/>
          <w:sz w:val="22"/>
        </w:rPr>
        <w:t>children_tf</w:t>
      </w:r>
      <w:r w:rsidR="00781F04" w:rsidRPr="00C90ACA">
        <w:rPr>
          <w:rFonts w:ascii="Arial" w:hAnsi="Arial"/>
          <w:sz w:val="22"/>
        </w:rPr>
        <w:t xml:space="preserve"> != True </w:t>
      </w:r>
      <w:r w:rsidRPr="00C90ACA">
        <w:rPr>
          <w:rFonts w:ascii="Arial" w:hAnsi="Arial"/>
          <w:sz w:val="22"/>
        </w:rPr>
        <w:t>%}</w:t>
      </w:r>
    </w:p>
    <w:p w14:paraId="679D4AFD" w14:textId="2E20330E" w:rsidR="006A5145" w:rsidRPr="00C90ACA" w:rsidRDefault="000653BA" w:rsidP="001354A8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096945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5774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6A5145" w:rsidRPr="00C90ACA">
        <w:rPr>
          <w:rFonts w:ascii="Arial" w:hAnsi="Arial"/>
          <w:sz w:val="22"/>
        </w:rPr>
        <w:t xml:space="preserve"> Yes</w:t>
      </w:r>
      <w:r w:rsidR="006A5145" w:rsidRPr="00C90ACA">
        <w:rPr>
          <w:rFonts w:ascii="Arial" w:hAnsi="Arial"/>
          <w:sz w:val="22"/>
        </w:rPr>
        <w:tab/>
      </w:r>
      <w:r w:rsidR="006A5145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437030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5145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6A5145" w:rsidRPr="00C90ACA">
        <w:rPr>
          <w:rFonts w:ascii="Arial" w:hAnsi="Arial"/>
          <w:sz w:val="22"/>
        </w:rPr>
        <w:t xml:space="preserve"> No</w:t>
      </w:r>
    </w:p>
    <w:p w14:paraId="2C8A4846" w14:textId="1EA9603C" w:rsidR="00E67B66" w:rsidRPr="00C90ACA" w:rsidRDefault="004631A5" w:rsidP="00605069">
      <w:pPr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E67B66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265D85D5" w14:textId="3DD856CD" w:rsidR="00A3456C" w:rsidRPr="00C90ACA" w:rsidRDefault="00A3456C" w:rsidP="001354A8">
      <w:pPr>
        <w:keepNext/>
        <w:keepLine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If yes, provide the following information about each child of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eceased: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680"/>
      </w:tblGrid>
      <w:tr w:rsidR="00605069" w:rsidRPr="00C90ACA" w14:paraId="4341B1FD" w14:textId="77777777" w:rsidTr="0096663C">
        <w:tc>
          <w:tcPr>
            <w:tcW w:w="2070" w:type="dxa"/>
          </w:tcPr>
          <w:p w14:paraId="6A861D32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361AF54F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59B16483" w14:textId="77777777" w:rsidTr="0096663C">
        <w:tc>
          <w:tcPr>
            <w:tcW w:w="2070" w:type="dxa"/>
          </w:tcPr>
          <w:p w14:paraId="4A560C07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62184F91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24A44CFC" w14:textId="62B2F611" w:rsidR="00E67B66" w:rsidRPr="00C90ACA" w:rsidRDefault="00E67B66" w:rsidP="001354A8">
      <w:pPr>
        <w:tabs>
          <w:tab w:val="left" w:pos="7200"/>
        </w:tabs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At the time of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eceased’s death, this child was</w:t>
      </w:r>
    </w:p>
    <w:p w14:paraId="20FA4861" w14:textId="5D37418E" w:rsidR="00E67B66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5812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66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E67B66" w:rsidRPr="00C90ACA">
        <w:rPr>
          <w:rFonts w:ascii="Arial" w:hAnsi="Arial"/>
          <w:sz w:val="22"/>
        </w:rPr>
        <w:tab/>
        <w:t>18 years of age or older</w:t>
      </w:r>
    </w:p>
    <w:p w14:paraId="5C099B3F" w14:textId="7795A15E" w:rsidR="00E67B66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171532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66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E67B66" w:rsidRPr="00C90ACA">
        <w:rPr>
          <w:rFonts w:ascii="Arial" w:hAnsi="Arial"/>
          <w:sz w:val="22"/>
        </w:rPr>
        <w:tab/>
        <w:t>18 years of age or older and unable to earn a livelihood by reason of mental or physical disability</w:t>
      </w:r>
    </w:p>
    <w:p w14:paraId="48E880EA" w14:textId="481CACF4" w:rsidR="00E67B66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068258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66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E67B66" w:rsidRPr="00C90ACA">
        <w:rPr>
          <w:rFonts w:ascii="Arial" w:hAnsi="Arial"/>
          <w:sz w:val="22"/>
        </w:rPr>
        <w:tab/>
        <w:t>between the ages of 18 and 22 and unable to withdraw from his or her parents’ charge because he or she is a full time student</w:t>
      </w:r>
    </w:p>
    <w:p w14:paraId="5B755265" w14:textId="5CA0EC70" w:rsidR="00E67B66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50802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66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E67B66" w:rsidRPr="00C90ACA">
        <w:rPr>
          <w:rFonts w:ascii="Arial" w:hAnsi="Arial"/>
          <w:sz w:val="22"/>
        </w:rPr>
        <w:tab/>
        <w:t xml:space="preserve">under 18 years of age, more specifically: </w:t>
      </w:r>
      <w:r w:rsidR="00E67B66" w:rsidRPr="00C90ACA">
        <w:rPr>
          <w:rFonts w:ascii="Arial" w:hAnsi="Arial"/>
          <w:sz w:val="22"/>
          <w:u w:val="single"/>
        </w:rPr>
        <w:tab/>
      </w:r>
    </w:p>
    <w:p w14:paraId="6D81EDBC" w14:textId="5F8CBF03" w:rsidR="00E67B66" w:rsidRPr="00C90ACA" w:rsidRDefault="004631A5" w:rsidP="00605069">
      <w:pPr>
        <w:suppressAutoHyphens/>
        <w:ind w:left="4406" w:hanging="4406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E67B66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4D1EF583" w14:textId="562873A3" w:rsidR="00A3456C" w:rsidRPr="00C90ACA" w:rsidRDefault="004631A5" w:rsidP="00A974E2">
      <w:pPr>
        <w:suppressAutoHyphens/>
        <w:ind w:left="4406" w:hanging="4406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6A5145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68705681" w14:textId="42A19802" w:rsidR="00D203B2" w:rsidRPr="00C90ACA" w:rsidRDefault="00D203B2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if cfa.surviving_children_tf == True %}</w:t>
      </w:r>
    </w:p>
    <w:p w14:paraId="39D6509B" w14:textId="6AE0C5D3" w:rsidR="007D1804" w:rsidRPr="00C90ACA" w:rsidRDefault="000653BA" w:rsidP="00E84FC0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7063202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4FC0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A3456C" w:rsidRPr="00C90ACA">
        <w:rPr>
          <w:rFonts w:ascii="Arial" w:hAnsi="Arial"/>
          <w:sz w:val="22"/>
        </w:rPr>
        <w:t xml:space="preserve"> Yes</w:t>
      </w:r>
      <w:r w:rsidR="00A3456C" w:rsidRPr="00C90ACA">
        <w:rPr>
          <w:rFonts w:ascii="Arial" w:hAnsi="Arial"/>
          <w:sz w:val="22"/>
        </w:rPr>
        <w:tab/>
      </w:r>
      <w:r w:rsidR="00A3456C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726497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456C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A3456C" w:rsidRPr="00C90ACA">
        <w:rPr>
          <w:rFonts w:ascii="Arial" w:hAnsi="Arial"/>
          <w:sz w:val="22"/>
        </w:rPr>
        <w:t xml:space="preserve"> No</w:t>
      </w:r>
    </w:p>
    <w:p w14:paraId="7D4CA342" w14:textId="5EE4E72A" w:rsidR="00A3456C" w:rsidRPr="00C90ACA" w:rsidRDefault="004631A5" w:rsidP="00605069">
      <w:pPr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A3456C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0887BCFE" w14:textId="49E99C00" w:rsidR="00A3456C" w:rsidRPr="00C90ACA" w:rsidRDefault="00A3456C" w:rsidP="001354A8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If yes, provide the following information about each child of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eceased:</w:t>
      </w:r>
    </w:p>
    <w:p w14:paraId="18818BD6" w14:textId="7862890F" w:rsidR="00AA1C59" w:rsidRPr="00C90ACA" w:rsidRDefault="004631A5" w:rsidP="00E31C85">
      <w:pPr>
        <w:suppressAutoHyphens/>
        <w:ind w:left="4406" w:hanging="4406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A3456C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13E9B9C0" w14:textId="42C1BD92" w:rsidR="00A3456C" w:rsidRPr="00C90ACA" w:rsidRDefault="004631A5" w:rsidP="00605069">
      <w:pPr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A3456C" w:rsidRPr="00C90ACA">
        <w:rPr>
          <w:rFonts w:ascii="Arial" w:hAnsi="Arial"/>
          <w:sz w:val="22"/>
        </w:rPr>
        <w:t>p for party in PD(estate_index, “</w:t>
      </w:r>
      <w:r w:rsidR="001A4F1E" w:rsidRPr="00C90ACA">
        <w:rPr>
          <w:rFonts w:ascii="Arial" w:hAnsi="Arial"/>
          <w:sz w:val="22"/>
        </w:rPr>
        <w:t xml:space="preserve">Surviving </w:t>
      </w:r>
      <w:r w:rsidR="00A3456C" w:rsidRPr="00C90ACA">
        <w:rPr>
          <w:rFonts w:ascii="Arial" w:hAnsi="Arial"/>
          <w:sz w:val="22"/>
        </w:rPr>
        <w:t xml:space="preserve">Child Filter”) </w:t>
      </w:r>
      <w:r w:rsidRPr="00C90ACA">
        <w:rPr>
          <w:rFonts w:ascii="Arial" w:hAnsi="Arial"/>
          <w:sz w:val="22"/>
        </w:rPr>
        <w:t>%}</w:t>
      </w:r>
    </w:p>
    <w:p w14:paraId="5EF21EFE" w14:textId="621DE8C5" w:rsidR="0051647C" w:rsidRPr="00C90ACA" w:rsidRDefault="0051647C" w:rsidP="00605069">
      <w:pPr>
        <w:rPr>
          <w:rFonts w:ascii="Arial" w:hAnsi="Arial"/>
          <w:sz w:val="22"/>
        </w:rPr>
      </w:pPr>
      <w:bookmarkStart w:id="18" w:name="OLE_LINK13"/>
      <w:bookmarkStart w:id="19" w:name="OLE_LINK14"/>
      <w:r w:rsidRPr="00C90ACA">
        <w:rPr>
          <w:rFonts w:ascii="Arial" w:hAnsi="Arial"/>
          <w:sz w:val="22"/>
        </w:rPr>
        <w:t>{%p if loop.index &gt; 1 %}</w:t>
      </w:r>
    </w:p>
    <w:p w14:paraId="3077B51E" w14:textId="77777777" w:rsidR="0051647C" w:rsidRPr="00C90ACA" w:rsidRDefault="0051647C" w:rsidP="00605069">
      <w:pPr>
        <w:rPr>
          <w:rFonts w:ascii="Arial" w:hAnsi="Arial"/>
          <w:sz w:val="22"/>
        </w:rPr>
      </w:pPr>
    </w:p>
    <w:p w14:paraId="7B6C1AC8" w14:textId="3FDB67F0" w:rsidR="0051647C" w:rsidRPr="00C90ACA" w:rsidRDefault="0051647C" w:rsidP="00605069">
      <w:pPr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endif %}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380"/>
      </w:tblGrid>
      <w:tr w:rsidR="00605069" w:rsidRPr="00C90ACA" w14:paraId="03ABF48E" w14:textId="77777777" w:rsidTr="0096663C">
        <w:tc>
          <w:tcPr>
            <w:tcW w:w="2070" w:type="dxa"/>
          </w:tcPr>
          <w:bookmarkEnd w:id="18"/>
          <w:bookmarkEnd w:id="19"/>
          <w:p w14:paraId="6E2D6B7C" w14:textId="77777777" w:rsidR="00605069" w:rsidRPr="00C90ACA" w:rsidRDefault="00605069" w:rsidP="001354A8">
            <w:pPr>
              <w:tabs>
                <w:tab w:val="left" w:pos="1620"/>
                <w:tab w:val="left" w:pos="7200"/>
              </w:tabs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7380" w:type="dxa"/>
          </w:tcPr>
          <w:p w14:paraId="5F816FD4" w14:textId="77777777" w:rsidR="00605069" w:rsidRPr="00C90ACA" w:rsidRDefault="00605069" w:rsidP="001354A8">
            <w:pPr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{{party.aka_name_language}}</w:t>
            </w:r>
          </w:p>
        </w:tc>
      </w:tr>
      <w:tr w:rsidR="00605069" w:rsidRPr="00C90ACA" w14:paraId="4FB85440" w14:textId="77777777" w:rsidTr="0096663C">
        <w:tc>
          <w:tcPr>
            <w:tcW w:w="2070" w:type="dxa"/>
          </w:tcPr>
          <w:p w14:paraId="76D1AB92" w14:textId="77777777" w:rsidR="00605069" w:rsidRPr="00C90ACA" w:rsidRDefault="00605069" w:rsidP="0096663C">
            <w:pPr>
              <w:tabs>
                <w:tab w:val="left" w:pos="1620"/>
                <w:tab w:val="left" w:pos="720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380" w:type="dxa"/>
          </w:tcPr>
          <w:p w14:paraId="64B004E3" w14:textId="77777777" w:rsidR="00605069" w:rsidRPr="00C90ACA" w:rsidRDefault="00605069" w:rsidP="0096663C">
            <w:pPr>
              <w:tabs>
                <w:tab w:val="left" w:pos="1620"/>
                <w:tab w:val="left" w:pos="7200"/>
              </w:tabs>
              <w:rPr>
                <w:rFonts w:ascii="Arial" w:hAnsi="Arial"/>
                <w:sz w:val="22"/>
                <w:highlight w:val="yellow"/>
              </w:rPr>
            </w:pPr>
            <w:r w:rsidRPr="00C90ACA">
              <w:rPr>
                <w:rFonts w:ascii="Arial" w:hAnsi="Arial"/>
                <w:sz w:val="22"/>
              </w:rPr>
              <w:t>{% if party.address_on_file|answered and party.relationship != “Deceased Child” %}{{party.address_on_file}}{% else %}n/a{% endif %}</w:t>
            </w:r>
          </w:p>
        </w:tc>
      </w:tr>
    </w:tbl>
    <w:p w14:paraId="6E88B156" w14:textId="3BE497EF" w:rsidR="00A3456C" w:rsidRPr="00C90ACA" w:rsidRDefault="00A3456C" w:rsidP="001354A8">
      <w:pPr>
        <w:tabs>
          <w:tab w:val="left" w:pos="7200"/>
        </w:tabs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 xml:space="preserve">At the time of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eceased’s death, this child was</w:t>
      </w:r>
    </w:p>
    <w:p w14:paraId="1A669A19" w14:textId="61F0B49A" w:rsidR="004236F7" w:rsidRPr="00C90ACA" w:rsidRDefault="004631A5" w:rsidP="00605069">
      <w:pPr>
        <w:tabs>
          <w:tab w:val="left" w:pos="7200"/>
        </w:tabs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4236F7" w:rsidRPr="00C90ACA">
        <w:rPr>
          <w:rFonts w:ascii="Arial" w:hAnsi="Arial"/>
          <w:sz w:val="22"/>
        </w:rPr>
        <w:t>p if</w:t>
      </w:r>
      <w:r w:rsidR="00C137D1" w:rsidRPr="00C90ACA">
        <w:rPr>
          <w:rFonts w:ascii="Arial" w:hAnsi="Arial"/>
          <w:sz w:val="22"/>
        </w:rPr>
        <w:t xml:space="preserve"> party</w:t>
      </w:r>
      <w:r w:rsidR="004236F7" w:rsidRPr="00C90ACA">
        <w:rPr>
          <w:rFonts w:ascii="Arial" w:hAnsi="Arial"/>
          <w:sz w:val="22"/>
        </w:rPr>
        <w:t>.minor_tf != True and party.dependent_adult_child</w:t>
      </w:r>
      <w:r w:rsidR="000857F8" w:rsidRPr="00C90ACA">
        <w:rPr>
          <w:rFonts w:ascii="Arial" w:hAnsi="Arial"/>
          <w:sz w:val="22"/>
        </w:rPr>
        <w:t>_tf</w:t>
      </w:r>
      <w:r w:rsidR="004236F7" w:rsidRPr="00C90ACA">
        <w:rPr>
          <w:rFonts w:ascii="Arial" w:hAnsi="Arial"/>
          <w:sz w:val="22"/>
        </w:rPr>
        <w:t xml:space="preserve"> != True</w:t>
      </w:r>
      <w:r w:rsidR="00FF7C31" w:rsidRPr="00C90ACA">
        <w:rPr>
          <w:rFonts w:ascii="Arial" w:hAnsi="Arial"/>
          <w:sz w:val="22"/>
        </w:rPr>
        <w:t xml:space="preserve"> and party.is_student != True</w:t>
      </w:r>
      <w:r w:rsidR="004236F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0D08340B" w14:textId="218EF732" w:rsidR="00A3456C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3928010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36F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A3456C" w:rsidRPr="00C90ACA">
        <w:rPr>
          <w:rFonts w:ascii="Arial" w:hAnsi="Arial"/>
          <w:sz w:val="22"/>
        </w:rPr>
        <w:tab/>
        <w:t>18 years of age or older</w:t>
      </w:r>
    </w:p>
    <w:p w14:paraId="04ADF124" w14:textId="36EB92FC" w:rsidR="004236F7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4236F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4D1C2D47" w14:textId="040F06CC" w:rsidR="004236F7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735046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6F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236F7" w:rsidRPr="00C90ACA">
        <w:rPr>
          <w:rFonts w:ascii="Arial" w:hAnsi="Arial"/>
          <w:sz w:val="22"/>
        </w:rPr>
        <w:tab/>
        <w:t>18 years of age or older</w:t>
      </w:r>
    </w:p>
    <w:p w14:paraId="4F81C6F8" w14:textId="0C126F49" w:rsidR="004236F7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4236F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11947EE2" w14:textId="0BC1853A" w:rsidR="004236F7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F15E7D" w:rsidRPr="00C90ACA">
        <w:rPr>
          <w:rFonts w:ascii="Arial" w:hAnsi="Arial"/>
          <w:sz w:val="22"/>
        </w:rPr>
        <w:t>p</w:t>
      </w:r>
      <w:r w:rsidR="004236F7" w:rsidRPr="00C90ACA">
        <w:rPr>
          <w:rFonts w:ascii="Arial" w:hAnsi="Arial"/>
          <w:sz w:val="22"/>
        </w:rPr>
        <w:t xml:space="preserve"> if </w:t>
      </w:r>
      <w:r w:rsidR="00700DA9" w:rsidRPr="00C90ACA">
        <w:rPr>
          <w:rFonts w:ascii="Arial" w:hAnsi="Arial"/>
          <w:sz w:val="22"/>
        </w:rPr>
        <w:t>(</w:t>
      </w:r>
      <w:r w:rsidR="004236F7" w:rsidRPr="00C90ACA">
        <w:rPr>
          <w:rFonts w:ascii="Arial" w:hAnsi="Arial"/>
          <w:sz w:val="22"/>
        </w:rPr>
        <w:t>party.dependent_adult_child_tf == True or (party.t_dependent.disability_type and party.t</w:t>
      </w:r>
      <w:r w:rsidR="00C137D1" w:rsidRPr="00C90ACA">
        <w:rPr>
          <w:rFonts w:ascii="Arial" w:hAnsi="Arial"/>
          <w:sz w:val="22"/>
        </w:rPr>
        <w:t>_dependent.disability_type != “None of the A</w:t>
      </w:r>
      <w:r w:rsidR="004236F7" w:rsidRPr="00C90ACA">
        <w:rPr>
          <w:rFonts w:ascii="Arial" w:hAnsi="Arial"/>
          <w:sz w:val="22"/>
        </w:rPr>
        <w:t>bove”</w:t>
      </w:r>
      <w:r w:rsidR="00E41F9C" w:rsidRPr="00C90ACA">
        <w:rPr>
          <w:rFonts w:ascii="Arial" w:hAnsi="Arial"/>
          <w:sz w:val="22"/>
        </w:rPr>
        <w:t xml:space="preserve"> and party.t_dependent.is_unable_to_earn_livelihood</w:t>
      </w:r>
      <w:r w:rsidR="00AE44F1" w:rsidRPr="00C90ACA">
        <w:rPr>
          <w:rFonts w:ascii="Arial" w:hAnsi="Arial"/>
          <w:sz w:val="22"/>
        </w:rPr>
        <w:t xml:space="preserve"> == True</w:t>
      </w:r>
      <w:r w:rsidR="004236F7" w:rsidRPr="00C90ACA">
        <w:rPr>
          <w:rFonts w:ascii="Arial" w:hAnsi="Arial"/>
          <w:sz w:val="22"/>
        </w:rPr>
        <w:t>)</w:t>
      </w:r>
      <w:r w:rsidR="00700DA9" w:rsidRPr="00C90ACA">
        <w:rPr>
          <w:rFonts w:ascii="Arial" w:hAnsi="Arial"/>
          <w:sz w:val="22"/>
        </w:rPr>
        <w:t>) and not party.is_student</w:t>
      </w:r>
      <w:r w:rsidR="004236F7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p w14:paraId="0EC150F5" w14:textId="082BFBC6" w:rsidR="00A3456C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1675287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36F7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A3456C" w:rsidRPr="00C90ACA">
        <w:rPr>
          <w:rFonts w:ascii="Arial" w:hAnsi="Arial"/>
          <w:sz w:val="22"/>
        </w:rPr>
        <w:tab/>
        <w:t>18 years of age or older and unable to earn a livelihood by reason of mental or physical disability</w:t>
      </w:r>
    </w:p>
    <w:p w14:paraId="7B3568F9" w14:textId="3793DA4D" w:rsidR="004236F7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4236F7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3E6D8805" w14:textId="77777777" w:rsidR="004236F7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654561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6F7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236F7" w:rsidRPr="00C90ACA">
        <w:rPr>
          <w:rFonts w:ascii="Arial" w:hAnsi="Arial"/>
          <w:sz w:val="22"/>
        </w:rPr>
        <w:tab/>
        <w:t>18 years of age or older and unable to earn a livelihood by reason of mental or physical disability</w:t>
      </w:r>
    </w:p>
    <w:p w14:paraId="4E372F15" w14:textId="487A8438" w:rsidR="004236F7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4236F7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66AF68DE" w14:textId="72F52C1A" w:rsidR="00F15E7D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F15E7D" w:rsidRPr="00C90ACA">
        <w:rPr>
          <w:rFonts w:ascii="Arial" w:hAnsi="Arial"/>
          <w:sz w:val="22"/>
        </w:rPr>
        <w:t xml:space="preserve">p if party.is_student </w:t>
      </w:r>
      <w:r w:rsidRPr="00C90ACA">
        <w:rPr>
          <w:rFonts w:ascii="Arial" w:hAnsi="Arial"/>
          <w:sz w:val="22"/>
        </w:rPr>
        <w:t>%}</w:t>
      </w:r>
    </w:p>
    <w:p w14:paraId="294B7B01" w14:textId="00A6ECEC" w:rsidR="00A3456C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1460893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5E7D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A3456C" w:rsidRPr="00C90ACA">
        <w:rPr>
          <w:rFonts w:ascii="Arial" w:hAnsi="Arial"/>
          <w:sz w:val="22"/>
        </w:rPr>
        <w:tab/>
        <w:t>between the ages of 18 and 22 and unable to withdraw from his or her parents’ charge because he or she is a full time student</w:t>
      </w:r>
    </w:p>
    <w:p w14:paraId="19BD0785" w14:textId="206A2F23" w:rsidR="00F15E7D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F15E7D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2D7D5F7C" w14:textId="77777777" w:rsidR="00F15E7D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719240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E7D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F15E7D" w:rsidRPr="00C90ACA">
        <w:rPr>
          <w:rFonts w:ascii="Arial" w:hAnsi="Arial"/>
          <w:sz w:val="22"/>
        </w:rPr>
        <w:tab/>
        <w:t>between the ages of 18 and 22 and unable to withdraw from his or her parents’ charge because he or she is a full time student</w:t>
      </w:r>
    </w:p>
    <w:p w14:paraId="07B87204" w14:textId="062E07B8" w:rsidR="00F15E7D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F15E7D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196F1DD4" w14:textId="0039764E" w:rsidR="00A3456C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A3456C" w:rsidRPr="00C90ACA">
        <w:rPr>
          <w:rFonts w:ascii="Arial" w:hAnsi="Arial"/>
          <w:sz w:val="22"/>
        </w:rPr>
        <w:t xml:space="preserve">p if party.minor_tf == True </w:t>
      </w:r>
      <w:r w:rsidRPr="00C90ACA">
        <w:rPr>
          <w:rFonts w:ascii="Arial" w:hAnsi="Arial"/>
          <w:sz w:val="22"/>
        </w:rPr>
        <w:t>%}</w:t>
      </w:r>
    </w:p>
    <w:p w14:paraId="4FBAB173" w14:textId="2C5B1CA9" w:rsidR="00A3456C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15658330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456C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A3456C" w:rsidRPr="00C90ACA">
        <w:rPr>
          <w:rFonts w:ascii="Arial" w:hAnsi="Arial"/>
          <w:sz w:val="22"/>
        </w:rPr>
        <w:tab/>
        <w:t xml:space="preserve">under 18 years of age, more specifically: </w:t>
      </w:r>
      <w:r w:rsidR="004631A5" w:rsidRPr="00C90ACA">
        <w:rPr>
          <w:rFonts w:ascii="Arial" w:hAnsi="Arial"/>
          <w:sz w:val="22"/>
        </w:rPr>
        <w:t>{{</w:t>
      </w:r>
      <w:r w:rsidR="004C42AF" w:rsidRPr="00C90ACA">
        <w:rPr>
          <w:rFonts w:ascii="Arial" w:hAnsi="Arial"/>
          <w:sz w:val="22"/>
        </w:rPr>
        <w:t>party.person_age_nc3_te</w:t>
      </w:r>
      <w:r w:rsidR="004631A5" w:rsidRPr="00C90ACA">
        <w:rPr>
          <w:rFonts w:ascii="Arial" w:hAnsi="Arial"/>
          <w:sz w:val="22"/>
        </w:rPr>
        <w:t>}}</w:t>
      </w:r>
    </w:p>
    <w:p w14:paraId="59E041A9" w14:textId="159DE61A" w:rsidR="00A3456C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A3456C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6E14A61C" w14:textId="77777777" w:rsidR="00A3456C" w:rsidRPr="00C90ACA" w:rsidRDefault="000653BA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  <w:u w:val="single"/>
        </w:rPr>
      </w:pPr>
      <w:sdt>
        <w:sdtPr>
          <w:rPr>
            <w:rFonts w:ascii="Arial" w:hAnsi="Arial"/>
            <w:sz w:val="22"/>
          </w:rPr>
          <w:id w:val="-388344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456C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A3456C" w:rsidRPr="00C90ACA">
        <w:rPr>
          <w:rFonts w:ascii="Arial" w:hAnsi="Arial"/>
          <w:sz w:val="22"/>
        </w:rPr>
        <w:tab/>
        <w:t xml:space="preserve">under 18 years of age, more specifically: </w:t>
      </w:r>
      <w:r w:rsidR="00A3456C" w:rsidRPr="00C90ACA">
        <w:rPr>
          <w:rFonts w:ascii="Arial" w:hAnsi="Arial"/>
          <w:sz w:val="22"/>
          <w:u w:val="single"/>
        </w:rPr>
        <w:tab/>
      </w:r>
    </w:p>
    <w:p w14:paraId="52ECD487" w14:textId="62A215F5" w:rsidR="00D94373" w:rsidRPr="00C90ACA" w:rsidRDefault="004631A5" w:rsidP="00605069">
      <w:pPr>
        <w:tabs>
          <w:tab w:val="left" w:pos="1440"/>
          <w:tab w:val="left" w:pos="7200"/>
        </w:tabs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lastRenderedPageBreak/>
        <w:t>{%</w:t>
      </w:r>
      <w:r w:rsidR="00A3456C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49A17A97" w14:textId="52E8BC82" w:rsidR="00AA1C59" w:rsidRPr="00C90ACA" w:rsidRDefault="00D94373" w:rsidP="00605069">
      <w:pPr>
        <w:tabs>
          <w:tab w:val="left" w:pos="2160"/>
          <w:tab w:val="left" w:pos="8640"/>
        </w:tabs>
        <w:ind w:left="72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endfor %}</w:t>
      </w:r>
    </w:p>
    <w:p w14:paraId="4594B645" w14:textId="02495252" w:rsidR="00AA1C59" w:rsidRPr="00C90ACA" w:rsidRDefault="00AA1C59" w:rsidP="00605069">
      <w:pPr>
        <w:tabs>
          <w:tab w:val="left" w:pos="2160"/>
          <w:tab w:val="left" w:pos="8640"/>
        </w:tabs>
        <w:ind w:left="72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endif %}</w:t>
      </w:r>
    </w:p>
    <w:p w14:paraId="48366BAF" w14:textId="77777777" w:rsidR="00A3456C" w:rsidRPr="00C90ACA" w:rsidRDefault="00A3456C" w:rsidP="00605069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5.1</w:t>
      </w:r>
      <w:r w:rsidRPr="00C90ACA">
        <w:rPr>
          <w:rFonts w:ascii="Arial" w:hAnsi="Arial"/>
          <w:sz w:val="22"/>
        </w:rPr>
        <w:tab/>
        <w:t>If there is a surviving spouse or adult interdependent partner, tick the applicable box:</w:t>
      </w:r>
    </w:p>
    <w:p w14:paraId="51A1F484" w14:textId="096016BD" w:rsidR="004C42AF" w:rsidRPr="00C90ACA" w:rsidRDefault="004631A5" w:rsidP="00605069">
      <w:pPr>
        <w:tabs>
          <w:tab w:val="left" w:pos="7200"/>
        </w:tabs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163467">
        <w:rPr>
          <w:rFonts w:ascii="Arial" w:hAnsi="Arial"/>
          <w:sz w:val="22"/>
        </w:rPr>
        <w:t>p if (cfa.surviving_aip_tf</w:t>
      </w:r>
      <w:r w:rsidR="004C42AF" w:rsidRPr="00C90ACA">
        <w:rPr>
          <w:rFonts w:ascii="Arial" w:hAnsi="Arial"/>
          <w:sz w:val="22"/>
        </w:rPr>
        <w:t xml:space="preserve"> or (cfa.spouse_name and cfa.spouse_name != "None")) and </w:t>
      </w:r>
      <w:bookmarkStart w:id="20" w:name="OLE_LINK12"/>
      <w:bookmarkStart w:id="21" w:name="OLE_LINK11"/>
      <w:r w:rsidR="00B34CDE" w:rsidRPr="00C90ACA">
        <w:rPr>
          <w:rFonts w:ascii="Arial" w:hAnsi="Arial"/>
          <w:sz w:val="22"/>
        </w:rPr>
        <w:t>cfa.surviving_children_tf == True</w:t>
      </w:r>
      <w:bookmarkEnd w:id="20"/>
      <w:bookmarkEnd w:id="21"/>
      <w:r w:rsidR="00B34CDE" w:rsidRPr="00C90ACA">
        <w:rPr>
          <w:rFonts w:ascii="Arial" w:hAnsi="Arial"/>
          <w:sz w:val="22"/>
        </w:rPr>
        <w:t xml:space="preserve"> </w:t>
      </w:r>
      <w:r w:rsidR="004C42AF" w:rsidRPr="00C90ACA">
        <w:rPr>
          <w:rFonts w:ascii="Arial" w:hAnsi="Arial"/>
          <w:sz w:val="22"/>
        </w:rPr>
        <w:t xml:space="preserve">and not cfa.children_not_of_spouse_or_aip_te|answered </w:t>
      </w:r>
      <w:r w:rsidRPr="00C90ACA">
        <w:rPr>
          <w:rFonts w:ascii="Arial" w:hAnsi="Arial"/>
          <w:sz w:val="22"/>
        </w:rPr>
        <w:t>%}</w:t>
      </w:r>
    </w:p>
    <w:p w14:paraId="6ACDE96B" w14:textId="4AB780FD" w:rsidR="00A3456C" w:rsidRPr="00C90ACA" w:rsidRDefault="000653BA" w:rsidP="00605069">
      <w:pPr>
        <w:tabs>
          <w:tab w:val="left" w:pos="7200"/>
        </w:tabs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0219763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439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A3456C" w:rsidRPr="00C90ACA">
        <w:rPr>
          <w:rFonts w:ascii="Arial" w:hAnsi="Arial"/>
          <w:sz w:val="22"/>
        </w:rPr>
        <w:tab/>
        <w:t xml:space="preserve">All of the </w:t>
      </w:r>
      <w:r w:rsidR="00605069" w:rsidRPr="00C90ACA">
        <w:rPr>
          <w:rFonts w:ascii="Arial" w:hAnsi="Arial"/>
          <w:sz w:val="22"/>
        </w:rPr>
        <w:t>D</w:t>
      </w:r>
      <w:r w:rsidR="00A3456C" w:rsidRPr="00C90ACA">
        <w:rPr>
          <w:rFonts w:ascii="Arial" w:hAnsi="Arial"/>
          <w:sz w:val="22"/>
        </w:rPr>
        <w:t xml:space="preserve">eceased’s children are also children of the </w:t>
      </w:r>
      <w:r w:rsidR="00605069" w:rsidRPr="00C90ACA">
        <w:rPr>
          <w:rFonts w:ascii="Arial" w:hAnsi="Arial"/>
          <w:sz w:val="22"/>
        </w:rPr>
        <w:t>D</w:t>
      </w:r>
      <w:r w:rsidR="00A3456C" w:rsidRPr="00C90ACA">
        <w:rPr>
          <w:rFonts w:ascii="Arial" w:hAnsi="Arial"/>
          <w:sz w:val="22"/>
        </w:rPr>
        <w:t>eceased’s surviving spouse or adult interdependent partner.</w:t>
      </w:r>
    </w:p>
    <w:p w14:paraId="58078277" w14:textId="52100B34" w:rsidR="004C42AF" w:rsidRPr="00C90ACA" w:rsidRDefault="004631A5" w:rsidP="00605069">
      <w:pPr>
        <w:tabs>
          <w:tab w:val="left" w:pos="7200"/>
        </w:tabs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4C42AF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77F961E4" w14:textId="6601E91D" w:rsidR="004C42AF" w:rsidRPr="00C90ACA" w:rsidRDefault="000653BA" w:rsidP="00605069">
      <w:pPr>
        <w:tabs>
          <w:tab w:val="left" w:pos="7200"/>
        </w:tabs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445186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2AF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C42AF" w:rsidRPr="00C90ACA">
        <w:rPr>
          <w:rFonts w:ascii="Arial" w:hAnsi="Arial"/>
          <w:sz w:val="22"/>
        </w:rPr>
        <w:tab/>
        <w:t xml:space="preserve">All of the </w:t>
      </w:r>
      <w:r w:rsidR="00605069" w:rsidRPr="00C90ACA">
        <w:rPr>
          <w:rFonts w:ascii="Arial" w:hAnsi="Arial"/>
          <w:sz w:val="22"/>
        </w:rPr>
        <w:t>D</w:t>
      </w:r>
      <w:r w:rsidR="004C42AF" w:rsidRPr="00C90ACA">
        <w:rPr>
          <w:rFonts w:ascii="Arial" w:hAnsi="Arial"/>
          <w:sz w:val="22"/>
        </w:rPr>
        <w:t xml:space="preserve">eceased’s children are also children of the </w:t>
      </w:r>
      <w:r w:rsidR="00605069" w:rsidRPr="00C90ACA">
        <w:rPr>
          <w:rFonts w:ascii="Arial" w:hAnsi="Arial"/>
          <w:sz w:val="22"/>
        </w:rPr>
        <w:t>D</w:t>
      </w:r>
      <w:r w:rsidR="004C42AF" w:rsidRPr="00C90ACA">
        <w:rPr>
          <w:rFonts w:ascii="Arial" w:hAnsi="Arial"/>
          <w:sz w:val="22"/>
        </w:rPr>
        <w:t>eceased’s surviving spouse or adult interdependent partner.</w:t>
      </w:r>
    </w:p>
    <w:p w14:paraId="39292714" w14:textId="224551AB" w:rsidR="004C42AF" w:rsidRPr="00C90ACA" w:rsidRDefault="004631A5" w:rsidP="00605069">
      <w:pPr>
        <w:tabs>
          <w:tab w:val="left" w:pos="7200"/>
        </w:tabs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4C42AF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880ADB2" w14:textId="77777777" w:rsidR="00A3456C" w:rsidRPr="00C90ACA" w:rsidRDefault="00A3456C" w:rsidP="00605069">
      <w:pPr>
        <w:tabs>
          <w:tab w:val="left" w:pos="7200"/>
        </w:tabs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OR</w:t>
      </w:r>
    </w:p>
    <w:p w14:paraId="2DBB17BD" w14:textId="2311FCC2" w:rsidR="00F60A18" w:rsidRPr="00C90ACA" w:rsidRDefault="004631A5" w:rsidP="00605069">
      <w:pPr>
        <w:tabs>
          <w:tab w:val="left" w:pos="7200"/>
        </w:tabs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2C7B78" w:rsidRPr="00C90ACA">
        <w:rPr>
          <w:rFonts w:ascii="Arial" w:hAnsi="Arial"/>
          <w:sz w:val="22"/>
        </w:rPr>
        <w:t>p</w:t>
      </w:r>
      <w:r w:rsidR="00163467">
        <w:rPr>
          <w:rFonts w:ascii="Arial" w:hAnsi="Arial"/>
          <w:sz w:val="22"/>
        </w:rPr>
        <w:t xml:space="preserve"> if (cfa.surviving_aip_tf</w:t>
      </w:r>
      <w:r w:rsidR="00163467" w:rsidRPr="00C90ACA">
        <w:rPr>
          <w:rFonts w:ascii="Arial" w:hAnsi="Arial"/>
          <w:sz w:val="22"/>
        </w:rPr>
        <w:t xml:space="preserve"> </w:t>
      </w:r>
      <w:r w:rsidR="00F60A18" w:rsidRPr="00C90ACA">
        <w:rPr>
          <w:rFonts w:ascii="Arial" w:hAnsi="Arial"/>
          <w:sz w:val="22"/>
        </w:rPr>
        <w:t xml:space="preserve">or (cfa.spouse_name and cfa.spouse_name != "None")) and </w:t>
      </w:r>
      <w:r w:rsidR="00B34CDE" w:rsidRPr="00C90ACA">
        <w:rPr>
          <w:rFonts w:ascii="Arial" w:hAnsi="Arial"/>
          <w:sz w:val="22"/>
        </w:rPr>
        <w:t xml:space="preserve">cfa.surviving_children_tf == True </w:t>
      </w:r>
      <w:r w:rsidR="00F60A18" w:rsidRPr="00C90ACA">
        <w:rPr>
          <w:rFonts w:ascii="Arial" w:hAnsi="Arial"/>
          <w:sz w:val="22"/>
        </w:rPr>
        <w:t xml:space="preserve">and cfa.children_not_of_spouse_or_aip_te|answered </w:t>
      </w:r>
      <w:r w:rsidRPr="00C90ACA">
        <w:rPr>
          <w:rFonts w:ascii="Arial" w:hAnsi="Arial"/>
          <w:sz w:val="22"/>
        </w:rPr>
        <w:t>%}</w:t>
      </w:r>
    </w:p>
    <w:p w14:paraId="7B948138" w14:textId="64FF2601" w:rsidR="00A3456C" w:rsidRPr="00C90ACA" w:rsidRDefault="000653BA" w:rsidP="00605069">
      <w:pPr>
        <w:tabs>
          <w:tab w:val="left" w:pos="7200"/>
        </w:tabs>
        <w:ind w:left="2160" w:hanging="720"/>
        <w:rPr>
          <w:rFonts w:ascii="Arial" w:hAnsi="Arial"/>
          <w:b/>
          <w:sz w:val="22"/>
        </w:rPr>
      </w:pPr>
      <w:sdt>
        <w:sdtPr>
          <w:rPr>
            <w:rFonts w:ascii="Arial" w:hAnsi="Arial"/>
            <w:sz w:val="22"/>
          </w:rPr>
          <w:id w:val="-19663489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A18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A3456C" w:rsidRPr="00C90ACA">
        <w:rPr>
          <w:rFonts w:ascii="Arial" w:hAnsi="Arial"/>
          <w:sz w:val="22"/>
        </w:rPr>
        <w:tab/>
        <w:t xml:space="preserve">The following children of the </w:t>
      </w:r>
      <w:r w:rsidR="00605069" w:rsidRPr="00C90ACA">
        <w:rPr>
          <w:rFonts w:ascii="Arial" w:hAnsi="Arial"/>
          <w:sz w:val="22"/>
        </w:rPr>
        <w:t>D</w:t>
      </w:r>
      <w:r w:rsidR="00A3456C" w:rsidRPr="00C90ACA">
        <w:rPr>
          <w:rFonts w:ascii="Arial" w:hAnsi="Arial"/>
          <w:sz w:val="22"/>
        </w:rPr>
        <w:t xml:space="preserve">eceased are not children of the </w:t>
      </w:r>
      <w:r w:rsidR="00605069" w:rsidRPr="00C90ACA">
        <w:rPr>
          <w:rFonts w:ascii="Arial" w:hAnsi="Arial"/>
          <w:sz w:val="22"/>
        </w:rPr>
        <w:t>D</w:t>
      </w:r>
      <w:r w:rsidR="00A3456C" w:rsidRPr="00C90ACA">
        <w:rPr>
          <w:rFonts w:ascii="Arial" w:hAnsi="Arial"/>
          <w:sz w:val="22"/>
        </w:rPr>
        <w:t>eceased’s surviving spouse or adult interdependent partner:</w:t>
      </w:r>
    </w:p>
    <w:p w14:paraId="44ABA7E1" w14:textId="19F8D9D1" w:rsidR="00F60A18" w:rsidRPr="00C90ACA" w:rsidRDefault="004631A5" w:rsidP="00605069">
      <w:pPr>
        <w:tabs>
          <w:tab w:val="left" w:pos="8640"/>
        </w:tabs>
        <w:spacing w:before="120"/>
        <w:ind w:left="288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F60A18" w:rsidRPr="00C90ACA">
        <w:rPr>
          <w:rFonts w:ascii="Arial" w:hAnsi="Arial"/>
          <w:sz w:val="22"/>
        </w:rPr>
        <w:t xml:space="preserve">p for </w:t>
      </w:r>
      <w:r w:rsidR="00EF35E3" w:rsidRPr="00C90ACA">
        <w:rPr>
          <w:rFonts w:ascii="Arial" w:hAnsi="Arial"/>
          <w:sz w:val="22"/>
        </w:rPr>
        <w:t>party in PD(estate_index, "Child Not of Spouse or AIP Filter")</w:t>
      </w:r>
      <w:r w:rsidR="00F60A18" w:rsidRPr="00C90ACA">
        <w:rPr>
          <w:rFonts w:ascii="Arial" w:hAnsi="Arial"/>
          <w:sz w:val="22"/>
        </w:rPr>
        <w:t xml:space="preserve"> </w:t>
      </w:r>
      <w:r w:rsidRPr="00C90ACA">
        <w:rPr>
          <w:rFonts w:ascii="Arial" w:hAnsi="Arial"/>
          <w:sz w:val="22"/>
        </w:rPr>
        <w:t>%}</w:t>
      </w:r>
    </w:p>
    <w:tbl>
      <w:tblPr>
        <w:tblStyle w:val="TableGrid"/>
        <w:tblW w:w="0" w:type="auto"/>
        <w:tblInd w:w="2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3612"/>
        <w:gridCol w:w="2590"/>
      </w:tblGrid>
      <w:tr w:rsidR="00605069" w:rsidRPr="00C90ACA" w14:paraId="48507908" w14:textId="77777777" w:rsidTr="0096663C">
        <w:tc>
          <w:tcPr>
            <w:tcW w:w="2058" w:type="dxa"/>
          </w:tcPr>
          <w:p w14:paraId="6BF3CDE9" w14:textId="77777777" w:rsidR="00605069" w:rsidRPr="00C90ACA" w:rsidRDefault="00605069" w:rsidP="001354A8">
            <w:pPr>
              <w:tabs>
                <w:tab w:val="left" w:pos="8640"/>
              </w:tabs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6202" w:type="dxa"/>
            <w:gridSpan w:val="2"/>
          </w:tcPr>
          <w:p w14:paraId="032F4AAD" w14:textId="77777777" w:rsidR="00605069" w:rsidRPr="00C90ACA" w:rsidRDefault="00605069" w:rsidP="001354A8">
            <w:pPr>
              <w:tabs>
                <w:tab w:val="left" w:pos="8640"/>
              </w:tabs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{{party.name_on_file}}</w:t>
            </w:r>
          </w:p>
        </w:tc>
      </w:tr>
      <w:tr w:rsidR="00605069" w:rsidRPr="00C90ACA" w14:paraId="5E753E60" w14:textId="77777777" w:rsidTr="0096663C">
        <w:tc>
          <w:tcPr>
            <w:tcW w:w="2058" w:type="dxa"/>
          </w:tcPr>
          <w:p w14:paraId="52400BDD" w14:textId="77777777" w:rsidR="00605069" w:rsidRPr="00C90ACA" w:rsidRDefault="00605069" w:rsidP="0096663C">
            <w:pPr>
              <w:tabs>
                <w:tab w:val="left" w:pos="864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6202" w:type="dxa"/>
            <w:gridSpan w:val="2"/>
          </w:tcPr>
          <w:p w14:paraId="7E13F399" w14:textId="77777777" w:rsidR="00605069" w:rsidRPr="00C90ACA" w:rsidRDefault="00605069" w:rsidP="0096663C">
            <w:pPr>
              <w:tabs>
                <w:tab w:val="left" w:pos="864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{{party.address_on_file}}</w:t>
            </w:r>
          </w:p>
        </w:tc>
      </w:tr>
      <w:tr w:rsidR="00605069" w:rsidRPr="00C90ACA" w14:paraId="41CDCF5F" w14:textId="77777777" w:rsidTr="0096663C">
        <w:tc>
          <w:tcPr>
            <w:tcW w:w="5670" w:type="dxa"/>
            <w:gridSpan w:val="2"/>
          </w:tcPr>
          <w:p w14:paraId="52E6C436" w14:textId="77777777" w:rsidR="00605069" w:rsidRPr="00C90ACA" w:rsidRDefault="00605069" w:rsidP="0096663C">
            <w:pPr>
              <w:tabs>
                <w:tab w:val="left" w:pos="393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Age (in years and months) at date of Deceased’s death</w:t>
            </w:r>
          </w:p>
        </w:tc>
        <w:tc>
          <w:tcPr>
            <w:tcW w:w="2590" w:type="dxa"/>
          </w:tcPr>
          <w:p w14:paraId="7A023590" w14:textId="3CD68555" w:rsidR="00605069" w:rsidRPr="00C90ACA" w:rsidRDefault="00605069" w:rsidP="0096663C">
            <w:pPr>
              <w:tabs>
                <w:tab w:val="left" w:pos="8640"/>
              </w:tabs>
              <w:rPr>
                <w:rFonts w:ascii="Arial" w:hAnsi="Arial"/>
                <w:sz w:val="22"/>
                <w:highlight w:val="yellow"/>
              </w:rPr>
            </w:pPr>
            <w:r w:rsidRPr="00C90ACA">
              <w:rPr>
                <w:rFonts w:ascii="Arial" w:hAnsi="Arial"/>
                <w:sz w:val="22"/>
              </w:rPr>
              <w:t>{{party.person_age</w:t>
            </w:r>
            <w:r w:rsidR="00CE7BAB" w:rsidRPr="00C90ACA">
              <w:rPr>
                <w:rFonts w:ascii="Arial" w:hAnsi="Arial"/>
                <w:sz w:val="22"/>
              </w:rPr>
              <w:t>_months</w:t>
            </w:r>
            <w:r w:rsidRPr="00C90ACA">
              <w:rPr>
                <w:rFonts w:ascii="Arial" w:hAnsi="Arial"/>
                <w:sz w:val="22"/>
              </w:rPr>
              <w:t>_nc3_te}}</w:t>
            </w:r>
          </w:p>
        </w:tc>
      </w:tr>
    </w:tbl>
    <w:p w14:paraId="2BD0673C" w14:textId="2F6B5993" w:rsidR="00F60A18" w:rsidRPr="00C90ACA" w:rsidRDefault="004631A5" w:rsidP="00605069">
      <w:pPr>
        <w:tabs>
          <w:tab w:val="left" w:pos="8640"/>
        </w:tabs>
        <w:ind w:left="2880" w:hanging="720"/>
        <w:rPr>
          <w:rFonts w:ascii="Arial" w:hAnsi="Arial"/>
          <w:sz w:val="22"/>
          <w:u w:val="single"/>
        </w:rPr>
      </w:pPr>
      <w:r w:rsidRPr="00C90ACA">
        <w:rPr>
          <w:rFonts w:ascii="Arial" w:hAnsi="Arial"/>
          <w:sz w:val="22"/>
        </w:rPr>
        <w:t>{%</w:t>
      </w:r>
      <w:r w:rsidR="00F60A18" w:rsidRPr="00C90ACA">
        <w:rPr>
          <w:rFonts w:ascii="Arial" w:hAnsi="Arial"/>
          <w:sz w:val="22"/>
        </w:rPr>
        <w:t xml:space="preserve">p endfor </w:t>
      </w:r>
      <w:r w:rsidRPr="00C90ACA">
        <w:rPr>
          <w:rFonts w:ascii="Arial" w:hAnsi="Arial"/>
          <w:sz w:val="22"/>
        </w:rPr>
        <w:t>%}</w:t>
      </w:r>
    </w:p>
    <w:p w14:paraId="62C674C3" w14:textId="049097F2" w:rsidR="00F60A18" w:rsidRPr="00C90ACA" w:rsidRDefault="004631A5" w:rsidP="00605069">
      <w:pPr>
        <w:tabs>
          <w:tab w:val="left" w:pos="7200"/>
        </w:tabs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F60A18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7FE7692A" w14:textId="1DDACBFC" w:rsidR="00F60A18" w:rsidRPr="00C90ACA" w:rsidRDefault="000653BA" w:rsidP="001354A8">
      <w:pPr>
        <w:keepNext/>
        <w:keepLines/>
        <w:tabs>
          <w:tab w:val="left" w:pos="7200"/>
        </w:tabs>
        <w:ind w:left="216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5667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0A18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F60A18" w:rsidRPr="00C90ACA">
        <w:rPr>
          <w:rFonts w:ascii="Arial" w:hAnsi="Arial"/>
          <w:sz w:val="22"/>
        </w:rPr>
        <w:tab/>
        <w:t xml:space="preserve">The following children of the </w:t>
      </w:r>
      <w:r w:rsidR="00605069" w:rsidRPr="00C90ACA">
        <w:rPr>
          <w:rFonts w:ascii="Arial" w:hAnsi="Arial"/>
          <w:sz w:val="22"/>
        </w:rPr>
        <w:t>D</w:t>
      </w:r>
      <w:r w:rsidR="00F60A18" w:rsidRPr="00C90ACA">
        <w:rPr>
          <w:rFonts w:ascii="Arial" w:hAnsi="Arial"/>
          <w:sz w:val="22"/>
        </w:rPr>
        <w:t xml:space="preserve">eceased are not children of the </w:t>
      </w:r>
      <w:r w:rsidR="00605069" w:rsidRPr="00C90ACA">
        <w:rPr>
          <w:rFonts w:ascii="Arial" w:hAnsi="Arial"/>
          <w:sz w:val="22"/>
        </w:rPr>
        <w:t>D</w:t>
      </w:r>
      <w:r w:rsidR="00F60A18" w:rsidRPr="00C90ACA">
        <w:rPr>
          <w:rFonts w:ascii="Arial" w:hAnsi="Arial"/>
          <w:sz w:val="22"/>
        </w:rPr>
        <w:t>eceased’s surviving spouse or adult interdependent partner:</w:t>
      </w:r>
    </w:p>
    <w:tbl>
      <w:tblPr>
        <w:tblStyle w:val="TableGrid"/>
        <w:tblW w:w="0" w:type="auto"/>
        <w:tblInd w:w="2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3600"/>
        <w:gridCol w:w="990"/>
      </w:tblGrid>
      <w:tr w:rsidR="00605069" w:rsidRPr="00C90ACA" w14:paraId="5255D44D" w14:textId="77777777" w:rsidTr="0096663C">
        <w:tc>
          <w:tcPr>
            <w:tcW w:w="2070" w:type="dxa"/>
          </w:tcPr>
          <w:p w14:paraId="738573F2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61BE086B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3A627B1C" w14:textId="77777777" w:rsidTr="0096663C">
        <w:tc>
          <w:tcPr>
            <w:tcW w:w="2070" w:type="dxa"/>
          </w:tcPr>
          <w:p w14:paraId="41BE693C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D805C7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4DD5C7CA" w14:textId="77777777" w:rsidTr="0096663C">
        <w:trPr>
          <w:trHeight w:val="152"/>
        </w:trPr>
        <w:tc>
          <w:tcPr>
            <w:tcW w:w="5670" w:type="dxa"/>
            <w:gridSpan w:val="2"/>
          </w:tcPr>
          <w:p w14:paraId="6F19B683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Age (in years and months) at date of Deceased’s death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87BBB85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079766BD" w14:textId="08F761BE" w:rsidR="00596077" w:rsidRPr="00C90ACA" w:rsidRDefault="00876742" w:rsidP="00876742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ab/>
        <w:t>{%p endif %}</w:t>
      </w:r>
    </w:p>
    <w:p w14:paraId="17D07C29" w14:textId="19B1D50E" w:rsidR="00A3456C" w:rsidRPr="00C90ACA" w:rsidRDefault="00A3456C" w:rsidP="001354A8">
      <w:pPr>
        <w:suppressAutoHyphens/>
        <w:spacing w:before="120"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5.2</w:t>
      </w:r>
      <w:r w:rsidRPr="00C90ACA">
        <w:rPr>
          <w:rFonts w:ascii="Arial" w:hAnsi="Arial"/>
          <w:sz w:val="22"/>
        </w:rPr>
        <w:tab/>
        <w:t xml:space="preserve">Did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 xml:space="preserve">eceased have any children who died before or at the same time as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eceased?</w:t>
      </w:r>
    </w:p>
    <w:p w14:paraId="5CD4548B" w14:textId="48384D7C" w:rsidR="000D493D" w:rsidRPr="00C90ACA" w:rsidRDefault="004631A5" w:rsidP="00605069">
      <w:pPr>
        <w:tabs>
          <w:tab w:val="left" w:pos="720"/>
          <w:tab w:val="left" w:pos="1440"/>
          <w:tab w:val="left" w:pos="2160"/>
          <w:tab w:val="left" w:pos="2880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E771AA" w:rsidRPr="00C90ACA">
        <w:rPr>
          <w:rFonts w:ascii="Arial" w:hAnsi="Arial"/>
          <w:sz w:val="22"/>
        </w:rPr>
        <w:t>p if cf</w:t>
      </w:r>
      <w:r w:rsidR="00F27229" w:rsidRPr="00C90ACA">
        <w:rPr>
          <w:rFonts w:ascii="Arial" w:hAnsi="Arial"/>
          <w:sz w:val="22"/>
        </w:rPr>
        <w:t>a.deceased_children_tf !</w:t>
      </w:r>
      <w:r w:rsidR="000D493D" w:rsidRPr="00C90ACA">
        <w:rPr>
          <w:rFonts w:ascii="Arial" w:hAnsi="Arial"/>
          <w:sz w:val="22"/>
        </w:rPr>
        <w:t xml:space="preserve">= True </w:t>
      </w:r>
      <w:r w:rsidRPr="00C90ACA">
        <w:rPr>
          <w:rFonts w:ascii="Arial" w:hAnsi="Arial"/>
          <w:sz w:val="22"/>
        </w:rPr>
        <w:t>%}</w:t>
      </w:r>
    </w:p>
    <w:p w14:paraId="3437DEE7" w14:textId="04BF75FE" w:rsidR="00A3456C" w:rsidRPr="00C90ACA" w:rsidRDefault="000653BA" w:rsidP="001354A8">
      <w:pPr>
        <w:tabs>
          <w:tab w:val="left" w:pos="720"/>
          <w:tab w:val="left" w:pos="1440"/>
          <w:tab w:val="left" w:pos="2160"/>
          <w:tab w:val="left" w:pos="2880"/>
          <w:tab w:val="left" w:pos="4005"/>
        </w:tabs>
        <w:suppressAutoHyphens/>
        <w:spacing w:before="120"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737587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1F4C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A3456C" w:rsidRPr="00C90ACA">
        <w:rPr>
          <w:rFonts w:ascii="Arial" w:hAnsi="Arial"/>
          <w:sz w:val="22"/>
        </w:rPr>
        <w:t xml:space="preserve"> Yes</w:t>
      </w:r>
      <w:r w:rsidR="00A3456C" w:rsidRPr="00C90ACA">
        <w:rPr>
          <w:rFonts w:ascii="Arial" w:hAnsi="Arial"/>
          <w:sz w:val="22"/>
        </w:rPr>
        <w:tab/>
      </w:r>
      <w:r w:rsidR="00A3456C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6518376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F4C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A3456C" w:rsidRPr="00C90ACA">
        <w:rPr>
          <w:rFonts w:ascii="Arial" w:hAnsi="Arial"/>
          <w:sz w:val="22"/>
        </w:rPr>
        <w:t xml:space="preserve"> No</w:t>
      </w:r>
    </w:p>
    <w:p w14:paraId="1C7AA1E9" w14:textId="77777777" w:rsidR="00FB1F4C" w:rsidRPr="00C90ACA" w:rsidRDefault="00FB1F4C" w:rsidP="00FB1F4C">
      <w:pPr>
        <w:tabs>
          <w:tab w:val="left" w:pos="720"/>
          <w:tab w:val="left" w:pos="1440"/>
          <w:tab w:val="left" w:pos="2160"/>
          <w:tab w:val="left" w:pos="2880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if estate.exceptions == True %}</w:t>
      </w:r>
    </w:p>
    <w:p w14:paraId="27A223F7" w14:textId="77777777" w:rsidR="00FB1F4C" w:rsidRPr="00C90ACA" w:rsidRDefault="00FB1F4C" w:rsidP="00FB1F4C">
      <w:pPr>
        <w:tabs>
          <w:tab w:val="left" w:pos="720"/>
          <w:tab w:val="left" w:pos="1440"/>
          <w:tab w:val="left" w:pos="2160"/>
          <w:tab w:val="left" w:pos="2880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yes, provide the following information about each child:</w:t>
      </w: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3690"/>
        <w:gridCol w:w="1620"/>
      </w:tblGrid>
      <w:tr w:rsidR="00FB1F4C" w:rsidRPr="00C90ACA" w14:paraId="028FCA6C" w14:textId="77777777" w:rsidTr="00E1206D">
        <w:tc>
          <w:tcPr>
            <w:tcW w:w="2070" w:type="dxa"/>
          </w:tcPr>
          <w:p w14:paraId="03E7CC50" w14:textId="77777777" w:rsidR="00FB1F4C" w:rsidRPr="00C90ACA" w:rsidRDefault="00FB1F4C" w:rsidP="00E1206D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14:paraId="6E95C412" w14:textId="77777777" w:rsidR="00FB1F4C" w:rsidRPr="00C90ACA" w:rsidRDefault="00FB1F4C" w:rsidP="00E1206D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FB1F4C" w:rsidRPr="00C90ACA" w14:paraId="7573418E" w14:textId="77777777" w:rsidTr="00E1206D">
        <w:tc>
          <w:tcPr>
            <w:tcW w:w="2070" w:type="dxa"/>
          </w:tcPr>
          <w:p w14:paraId="615549A7" w14:textId="77777777" w:rsidR="00FB1F4C" w:rsidRPr="00C90ACA" w:rsidRDefault="00FB1F4C" w:rsidP="00E1206D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F78342" w14:textId="77777777" w:rsidR="00FB1F4C" w:rsidRPr="00C90ACA" w:rsidRDefault="00FB1F4C" w:rsidP="00E1206D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FB1F4C" w:rsidRPr="00C90ACA" w14:paraId="205A8772" w14:textId="77777777" w:rsidTr="00E1206D">
        <w:trPr>
          <w:trHeight w:val="152"/>
        </w:trPr>
        <w:tc>
          <w:tcPr>
            <w:tcW w:w="5760" w:type="dxa"/>
            <w:gridSpan w:val="2"/>
          </w:tcPr>
          <w:p w14:paraId="61A6E8D5" w14:textId="77777777" w:rsidR="00FB1F4C" w:rsidRPr="00C90ACA" w:rsidRDefault="00FB1F4C" w:rsidP="00E1206D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Age (in years and months) at date of Deceased’s death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B3F2425" w14:textId="77777777" w:rsidR="00FB1F4C" w:rsidRPr="00C90ACA" w:rsidRDefault="00FB1F4C" w:rsidP="00E1206D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571C1BBD" w14:textId="62BC4B38" w:rsidR="00FB1F4C" w:rsidRPr="00C90ACA" w:rsidRDefault="00FB1F4C" w:rsidP="00FB1F4C">
      <w:pPr>
        <w:tabs>
          <w:tab w:val="left" w:pos="720"/>
          <w:tab w:val="left" w:pos="1440"/>
          <w:tab w:val="left" w:pos="2160"/>
          <w:tab w:val="left" w:pos="2880"/>
          <w:tab w:val="left" w:pos="4005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endif %}</w:t>
      </w:r>
    </w:p>
    <w:p w14:paraId="6C611054" w14:textId="77777777" w:rsidR="00FB1F4C" w:rsidRPr="00C90ACA" w:rsidRDefault="00FB1F4C" w:rsidP="00FB1F4C">
      <w:pPr>
        <w:tabs>
          <w:tab w:val="left" w:pos="720"/>
          <w:tab w:val="left" w:pos="1440"/>
          <w:tab w:val="left" w:pos="2160"/>
          <w:tab w:val="left" w:pos="2880"/>
          <w:tab w:val="left" w:pos="4005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endif %}</w:t>
      </w:r>
    </w:p>
    <w:p w14:paraId="56DEADF0" w14:textId="6BF396F5" w:rsidR="00F27229" w:rsidRPr="00C90ACA" w:rsidRDefault="00F27229" w:rsidP="00F27229">
      <w:pPr>
        <w:tabs>
          <w:tab w:val="left" w:pos="720"/>
          <w:tab w:val="left" w:pos="1440"/>
          <w:tab w:val="left" w:pos="2160"/>
          <w:tab w:val="left" w:pos="2880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lastRenderedPageBreak/>
        <w:t>{%p if cfa.deceased_children_tf == True %}</w:t>
      </w:r>
    </w:p>
    <w:p w14:paraId="719F2A66" w14:textId="64FEE691" w:rsidR="000D493D" w:rsidRPr="00C90ACA" w:rsidRDefault="000653BA" w:rsidP="001354A8">
      <w:pPr>
        <w:tabs>
          <w:tab w:val="left" w:pos="720"/>
          <w:tab w:val="left" w:pos="1440"/>
          <w:tab w:val="left" w:pos="2160"/>
          <w:tab w:val="left" w:pos="2880"/>
          <w:tab w:val="left" w:pos="4005"/>
        </w:tabs>
        <w:suppressAutoHyphens/>
        <w:spacing w:before="120"/>
        <w:ind w:left="144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66131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1F4C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0D493D" w:rsidRPr="00C90ACA">
        <w:rPr>
          <w:rFonts w:ascii="Arial" w:hAnsi="Arial"/>
          <w:sz w:val="22"/>
        </w:rPr>
        <w:t xml:space="preserve"> Yes</w:t>
      </w:r>
      <w:r w:rsidR="000D493D" w:rsidRPr="00C90ACA">
        <w:rPr>
          <w:rFonts w:ascii="Arial" w:hAnsi="Arial"/>
          <w:sz w:val="22"/>
        </w:rPr>
        <w:tab/>
      </w:r>
      <w:r w:rsidR="000D493D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942297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1F4C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0D493D" w:rsidRPr="00C90ACA">
        <w:rPr>
          <w:rFonts w:ascii="Arial" w:hAnsi="Arial"/>
          <w:sz w:val="22"/>
        </w:rPr>
        <w:t xml:space="preserve"> No</w:t>
      </w:r>
    </w:p>
    <w:p w14:paraId="0241CF82" w14:textId="77777777" w:rsidR="00FB1F4C" w:rsidRPr="00C90ACA" w:rsidRDefault="00FB1F4C" w:rsidP="00FB1F4C">
      <w:pPr>
        <w:tabs>
          <w:tab w:val="left" w:pos="720"/>
          <w:tab w:val="left" w:pos="1440"/>
          <w:tab w:val="left" w:pos="2160"/>
          <w:tab w:val="left" w:pos="2880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{%p if estate.exceptions == True %}</w:t>
      </w:r>
    </w:p>
    <w:p w14:paraId="31C26FB7" w14:textId="77777777" w:rsidR="00FB1F4C" w:rsidRPr="00C90ACA" w:rsidRDefault="00FB1F4C" w:rsidP="00FB1F4C">
      <w:pPr>
        <w:tabs>
          <w:tab w:val="left" w:pos="720"/>
          <w:tab w:val="left" w:pos="1440"/>
          <w:tab w:val="left" w:pos="2160"/>
          <w:tab w:val="left" w:pos="2880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yes, provide the following information about each child:</w:t>
      </w:r>
    </w:p>
    <w:p w14:paraId="4062EA87" w14:textId="6C9E81FA" w:rsidR="005315A5" w:rsidRPr="00C90ACA" w:rsidRDefault="004631A5" w:rsidP="00FB1F4C">
      <w:pPr>
        <w:tabs>
          <w:tab w:val="left" w:pos="720"/>
          <w:tab w:val="left" w:pos="1440"/>
          <w:tab w:val="left" w:pos="2160"/>
          <w:tab w:val="left" w:pos="2880"/>
          <w:tab w:val="left" w:pos="4005"/>
        </w:tabs>
        <w:suppressAutoHyphens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0D493D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12DB2E72" w14:textId="6890370D" w:rsidR="009E171E" w:rsidRPr="00C90ACA" w:rsidRDefault="004631A5" w:rsidP="00605069">
      <w:pPr>
        <w:tabs>
          <w:tab w:val="left" w:pos="720"/>
          <w:tab w:val="left" w:pos="1440"/>
          <w:tab w:val="left" w:pos="2160"/>
          <w:tab w:val="left" w:pos="2880"/>
          <w:tab w:val="left" w:pos="8640"/>
        </w:tabs>
        <w:suppressAutoHyphens/>
        <w:spacing w:before="120"/>
        <w:ind w:left="144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>p for party in PD(estate_index, “</w:t>
      </w:r>
      <w:r w:rsidR="00264E96" w:rsidRPr="00C90ACA">
        <w:rPr>
          <w:rFonts w:ascii="Arial" w:hAnsi="Arial"/>
          <w:sz w:val="22"/>
        </w:rPr>
        <w:t xml:space="preserve">Deceased </w:t>
      </w:r>
      <w:r w:rsidR="009E171E" w:rsidRPr="00C90ACA">
        <w:rPr>
          <w:rFonts w:ascii="Arial" w:hAnsi="Arial"/>
          <w:sz w:val="22"/>
        </w:rPr>
        <w:t xml:space="preserve">Child Filter”) </w:t>
      </w:r>
      <w:r w:rsidRPr="00C90ACA">
        <w:rPr>
          <w:rFonts w:ascii="Arial" w:hAnsi="Arial"/>
          <w:sz w:val="22"/>
        </w:rPr>
        <w:t>%}</w:t>
      </w: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892"/>
        <w:gridCol w:w="3310"/>
      </w:tblGrid>
      <w:tr w:rsidR="00605069" w:rsidRPr="00C90ACA" w14:paraId="185633AD" w14:textId="77777777" w:rsidTr="0096663C">
        <w:tc>
          <w:tcPr>
            <w:tcW w:w="2778" w:type="dxa"/>
          </w:tcPr>
          <w:p w14:paraId="7C6D919A" w14:textId="77777777" w:rsidR="00605069" w:rsidRPr="00C90ACA" w:rsidRDefault="00605069" w:rsidP="001354A8">
            <w:pPr>
              <w:tabs>
                <w:tab w:val="left" w:pos="8640"/>
              </w:tabs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6202" w:type="dxa"/>
            <w:gridSpan w:val="2"/>
          </w:tcPr>
          <w:p w14:paraId="1277C892" w14:textId="36B296DD" w:rsidR="00605069" w:rsidRPr="00C90ACA" w:rsidRDefault="00605069" w:rsidP="00E30DD6">
            <w:pPr>
              <w:tabs>
                <w:tab w:val="center" w:pos="2993"/>
              </w:tabs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{{party.name_on_file}}</w:t>
            </w:r>
          </w:p>
        </w:tc>
      </w:tr>
      <w:tr w:rsidR="00FF32B0" w:rsidRPr="00C90ACA" w14:paraId="5DAAC962" w14:textId="77777777" w:rsidTr="001E2273">
        <w:trPr>
          <w:trHeight w:val="80"/>
        </w:trPr>
        <w:tc>
          <w:tcPr>
            <w:tcW w:w="2778" w:type="dxa"/>
          </w:tcPr>
          <w:p w14:paraId="5EA0A8BE" w14:textId="14C9C792" w:rsidR="00FF32B0" w:rsidRPr="00C90ACA" w:rsidRDefault="00FF32B0" w:rsidP="001E2273">
            <w:pPr>
              <w:tabs>
                <w:tab w:val="left" w:pos="864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Date of Death</w:t>
            </w:r>
          </w:p>
        </w:tc>
        <w:tc>
          <w:tcPr>
            <w:tcW w:w="6202" w:type="dxa"/>
            <w:gridSpan w:val="2"/>
          </w:tcPr>
          <w:p w14:paraId="54766919" w14:textId="50B65E51" w:rsidR="00FF32B0" w:rsidRPr="00C90ACA" w:rsidRDefault="00FF32B0" w:rsidP="001E2273">
            <w:pPr>
              <w:tabs>
                <w:tab w:val="center" w:pos="2993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{{party.predeceased_2_te}}</w:t>
            </w:r>
          </w:p>
        </w:tc>
      </w:tr>
      <w:tr w:rsidR="00605069" w:rsidRPr="00C90ACA" w14:paraId="3AC29241" w14:textId="77777777" w:rsidTr="0096663C">
        <w:tc>
          <w:tcPr>
            <w:tcW w:w="2778" w:type="dxa"/>
          </w:tcPr>
          <w:p w14:paraId="3E0934E3" w14:textId="77777777" w:rsidR="00605069" w:rsidRPr="00C90ACA" w:rsidRDefault="00605069" w:rsidP="0096663C">
            <w:pPr>
              <w:tabs>
                <w:tab w:val="left" w:pos="864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6202" w:type="dxa"/>
            <w:gridSpan w:val="2"/>
          </w:tcPr>
          <w:p w14:paraId="023EB56C" w14:textId="2DF36512" w:rsidR="00605069" w:rsidRPr="00C90ACA" w:rsidRDefault="009F2BBA" w:rsidP="0096663C">
            <w:pPr>
              <w:tabs>
                <w:tab w:val="left" w:pos="864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n/a</w:t>
            </w:r>
          </w:p>
        </w:tc>
      </w:tr>
      <w:tr w:rsidR="00605069" w:rsidRPr="00C90ACA" w14:paraId="05E01736" w14:textId="77777777" w:rsidTr="0096663C">
        <w:tc>
          <w:tcPr>
            <w:tcW w:w="5670" w:type="dxa"/>
            <w:gridSpan w:val="2"/>
          </w:tcPr>
          <w:p w14:paraId="55718CEC" w14:textId="77777777" w:rsidR="00605069" w:rsidRPr="00C90ACA" w:rsidRDefault="00605069" w:rsidP="0096663C">
            <w:pPr>
              <w:tabs>
                <w:tab w:val="left" w:pos="393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Age (in years and months) at date of Deceased’s death</w:t>
            </w:r>
          </w:p>
        </w:tc>
        <w:tc>
          <w:tcPr>
            <w:tcW w:w="3310" w:type="dxa"/>
          </w:tcPr>
          <w:p w14:paraId="00382B41" w14:textId="4E29C4E9" w:rsidR="00605069" w:rsidRPr="00C90ACA" w:rsidRDefault="00605069" w:rsidP="0096663C">
            <w:pPr>
              <w:tabs>
                <w:tab w:val="left" w:pos="8640"/>
              </w:tabs>
              <w:rPr>
                <w:rFonts w:ascii="Arial" w:hAnsi="Arial"/>
                <w:sz w:val="22"/>
                <w:highlight w:val="yellow"/>
              </w:rPr>
            </w:pPr>
            <w:r w:rsidRPr="00C90ACA">
              <w:rPr>
                <w:rFonts w:ascii="Arial" w:hAnsi="Arial"/>
                <w:sz w:val="22"/>
              </w:rPr>
              <w:t>{{party.person_age_</w:t>
            </w:r>
            <w:r w:rsidR="005E215C" w:rsidRPr="00C90ACA">
              <w:rPr>
                <w:rFonts w:ascii="Arial" w:hAnsi="Arial"/>
                <w:sz w:val="22"/>
              </w:rPr>
              <w:t>months_</w:t>
            </w:r>
            <w:r w:rsidRPr="00C90ACA">
              <w:rPr>
                <w:rFonts w:ascii="Arial" w:hAnsi="Arial"/>
                <w:sz w:val="22"/>
              </w:rPr>
              <w:t>nc3_te}}</w:t>
            </w:r>
          </w:p>
        </w:tc>
      </w:tr>
    </w:tbl>
    <w:p w14:paraId="1F429397" w14:textId="53ABE11C" w:rsidR="005315A5" w:rsidRPr="00C90ACA" w:rsidRDefault="004631A5" w:rsidP="00FB1F4C">
      <w:pPr>
        <w:tabs>
          <w:tab w:val="left" w:pos="2160"/>
          <w:tab w:val="left" w:pos="8640"/>
        </w:tabs>
        <w:ind w:left="216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C70738" w:rsidRPr="00C90ACA">
        <w:rPr>
          <w:rFonts w:ascii="Arial" w:hAnsi="Arial"/>
          <w:sz w:val="22"/>
        </w:rPr>
        <w:t xml:space="preserve">p endfor </w:t>
      </w:r>
      <w:r w:rsidRPr="00C90ACA">
        <w:rPr>
          <w:rFonts w:ascii="Arial" w:hAnsi="Arial"/>
          <w:sz w:val="22"/>
        </w:rPr>
        <w:t>%}</w:t>
      </w:r>
    </w:p>
    <w:p w14:paraId="24BA90FB" w14:textId="7E852D51" w:rsidR="00D973F6" w:rsidRPr="00C90ACA" w:rsidRDefault="005315A5" w:rsidP="00A974E2">
      <w:pPr>
        <w:tabs>
          <w:tab w:val="left" w:pos="2160"/>
          <w:tab w:val="left" w:pos="8640"/>
        </w:tabs>
        <w:ind w:left="2160" w:hanging="720"/>
        <w:rPr>
          <w:rFonts w:ascii="Arial" w:hAnsi="Arial"/>
          <w:color w:val="7030A0"/>
          <w:sz w:val="22"/>
        </w:rPr>
      </w:pPr>
      <w:r w:rsidRPr="00C90ACA">
        <w:rPr>
          <w:rFonts w:ascii="Arial" w:hAnsi="Arial"/>
          <w:sz w:val="22"/>
        </w:rPr>
        <w:t>{%p endif %}</w:t>
      </w:r>
      <w:r w:rsidR="00D973F6" w:rsidRPr="00C90ACA">
        <w:rPr>
          <w:rFonts w:ascii="Arial" w:hAnsi="Arial"/>
          <w:color w:val="7030A0"/>
          <w:sz w:val="22"/>
        </w:rPr>
        <w:t xml:space="preserve"> </w:t>
      </w:r>
    </w:p>
    <w:p w14:paraId="5EB8429B" w14:textId="77777777" w:rsidR="009E171E" w:rsidRPr="00C90ACA" w:rsidRDefault="009E171E" w:rsidP="00605069">
      <w:pPr>
        <w:keepNext/>
        <w:keepLines/>
        <w:suppressAutoHyphens/>
        <w:rPr>
          <w:rFonts w:ascii="Arial" w:hAnsi="Arial"/>
          <w:sz w:val="22"/>
        </w:rPr>
      </w:pPr>
    </w:p>
    <w:p w14:paraId="5B42CC69" w14:textId="1912DE12" w:rsidR="009E171E" w:rsidRPr="00C90ACA" w:rsidRDefault="009E171E" w:rsidP="009E0F4A">
      <w:pPr>
        <w:keepNext/>
        <w:keepLines/>
        <w:suppressAutoHyphens/>
        <w:spacing w:after="1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GRANDCHILDREN OR GREAT-GRANDCHILDREN</w:t>
      </w:r>
    </w:p>
    <w:p w14:paraId="2CA8B1C3" w14:textId="6067EEC9" w:rsidR="009E171E" w:rsidRPr="00C90ACA" w:rsidRDefault="009E171E" w:rsidP="009E0F4A">
      <w:pPr>
        <w:keepNext/>
        <w:keepLines/>
        <w:suppressAutoHyphens/>
        <w:ind w:left="72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6</w:t>
      </w:r>
      <w:r w:rsidRPr="00C90ACA">
        <w:rPr>
          <w:rFonts w:ascii="Arial" w:hAnsi="Arial"/>
          <w:sz w:val="22"/>
        </w:rPr>
        <w:tab/>
        <w:t xml:space="preserve">Was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 survived by any grandchild or great-grandchild</w:t>
      </w:r>
    </w:p>
    <w:p w14:paraId="693469F7" w14:textId="5D47ED49" w:rsidR="009E171E" w:rsidRPr="00C90ACA" w:rsidRDefault="009E171E" w:rsidP="009E0F4A">
      <w:pPr>
        <w:keepNext/>
        <w:keepLines/>
        <w:suppressAutoHyphens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(a)</w:t>
      </w:r>
      <w:r w:rsidRPr="00C90ACA">
        <w:rPr>
          <w:rFonts w:ascii="Arial" w:hAnsi="Arial"/>
          <w:sz w:val="22"/>
        </w:rPr>
        <w:tab/>
        <w:t xml:space="preserve">who was under 18 years of age at the time of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>eceased’s death,</w:t>
      </w:r>
    </w:p>
    <w:p w14:paraId="3625E121" w14:textId="265524C6" w:rsidR="009E171E" w:rsidRPr="00C90ACA" w:rsidRDefault="009E171E" w:rsidP="009E0F4A">
      <w:pPr>
        <w:keepNext/>
        <w:keepLines/>
        <w:suppressAutoHyphens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(b)</w:t>
      </w:r>
      <w:r w:rsidRPr="00C90ACA">
        <w:rPr>
          <w:rFonts w:ascii="Arial" w:hAnsi="Arial"/>
          <w:sz w:val="22"/>
        </w:rPr>
        <w:tab/>
        <w:t xml:space="preserve">in respect of whom the </w:t>
      </w:r>
      <w:r w:rsidR="00605069" w:rsidRPr="00C90ACA">
        <w:rPr>
          <w:rFonts w:ascii="Arial" w:hAnsi="Arial"/>
          <w:sz w:val="22"/>
        </w:rPr>
        <w:t>D</w:t>
      </w:r>
      <w:r w:rsidRPr="00C90ACA">
        <w:rPr>
          <w:rFonts w:ascii="Arial" w:hAnsi="Arial"/>
          <w:sz w:val="22"/>
        </w:rPr>
        <w:t xml:space="preserve">eceased, during life, demonstrated a settled intention to treat as his or her own child, </w:t>
      </w:r>
    </w:p>
    <w:p w14:paraId="4C5F4A65" w14:textId="41549C4A" w:rsidR="009E171E" w:rsidRPr="00C90ACA" w:rsidRDefault="009E171E" w:rsidP="009E0F4A">
      <w:pPr>
        <w:keepNext/>
        <w:keepLines/>
        <w:suppressAutoHyphens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(c)</w:t>
      </w:r>
      <w:r w:rsidRPr="00C90ACA">
        <w:rPr>
          <w:rFonts w:ascii="Arial" w:hAnsi="Arial"/>
          <w:sz w:val="22"/>
        </w:rPr>
        <w:tab/>
        <w:t>whose primary home, since birth or for at least 2 years immediately before the grandparent’s death, was with the grandparent, and</w:t>
      </w:r>
    </w:p>
    <w:p w14:paraId="73F939B0" w14:textId="436A1A6E" w:rsidR="009326B3" w:rsidRPr="00C90ACA" w:rsidRDefault="009E171E" w:rsidP="009E0F4A">
      <w:pPr>
        <w:keepNext/>
        <w:keepLines/>
        <w:suppressAutoHyphens/>
        <w:ind w:left="1440" w:hanging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(d)</w:t>
      </w:r>
      <w:r w:rsidRPr="00C90ACA">
        <w:rPr>
          <w:rFonts w:ascii="Arial" w:hAnsi="Arial"/>
          <w:sz w:val="22"/>
        </w:rPr>
        <w:tab/>
        <w:t>whose financial support, since birth or for at least 2 years immediately before the grandparent’s death, was provided by the grandparent.</w:t>
      </w:r>
    </w:p>
    <w:p w14:paraId="47CF7B9B" w14:textId="1C7026A1" w:rsidR="009E171E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if cfa.dependent_grandchildren_tf == True </w:t>
      </w:r>
      <w:r w:rsidRPr="00C90ACA">
        <w:rPr>
          <w:rFonts w:ascii="Arial" w:hAnsi="Arial"/>
          <w:sz w:val="22"/>
        </w:rPr>
        <w:t>%}</w:t>
      </w:r>
    </w:p>
    <w:p w14:paraId="7DC5B728" w14:textId="77777777" w:rsidR="009E171E" w:rsidRPr="00C90ACA" w:rsidRDefault="000653BA" w:rsidP="001354A8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7568253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E171E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9E171E" w:rsidRPr="00C90ACA">
        <w:rPr>
          <w:rFonts w:ascii="Arial" w:hAnsi="Arial"/>
          <w:sz w:val="22"/>
        </w:rPr>
        <w:t xml:space="preserve"> Yes</w:t>
      </w:r>
      <w:r w:rsidR="009E171E" w:rsidRPr="00C90ACA">
        <w:rPr>
          <w:rFonts w:ascii="Arial" w:hAnsi="Arial"/>
          <w:sz w:val="22"/>
        </w:rPr>
        <w:tab/>
      </w:r>
      <w:r w:rsidR="009E171E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725497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171E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9E171E" w:rsidRPr="00C90ACA">
        <w:rPr>
          <w:rFonts w:ascii="Arial" w:hAnsi="Arial"/>
          <w:sz w:val="22"/>
        </w:rPr>
        <w:t xml:space="preserve"> No</w:t>
      </w:r>
    </w:p>
    <w:p w14:paraId="663E4534" w14:textId="5D5BADAD" w:rsidR="009E171E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7DF1C5E9" w14:textId="77777777" w:rsidR="009E171E" w:rsidRPr="00C90ACA" w:rsidRDefault="009E171E" w:rsidP="001354A8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yes, provide the following information about each grandchild or great-grandchild:</w:t>
      </w:r>
    </w:p>
    <w:p w14:paraId="3F427CAC" w14:textId="77777777" w:rsidR="009E171E" w:rsidRPr="00C90ACA" w:rsidRDefault="009E171E" w:rsidP="00605069">
      <w:pPr>
        <w:suppressAutoHyphens/>
        <w:rPr>
          <w:rFonts w:ascii="Arial" w:hAnsi="Arial"/>
          <w:sz w:val="22"/>
        </w:rPr>
      </w:pPr>
    </w:p>
    <w:p w14:paraId="74B5A414" w14:textId="4C31C81F" w:rsidR="009E171E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43E5E991" w14:textId="55379FCA" w:rsidR="009E171E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for party in PD(estate_index, “Dependent Grandchild Filter”) </w:t>
      </w:r>
      <w:r w:rsidRPr="00C90ACA">
        <w:rPr>
          <w:rFonts w:ascii="Arial" w:hAnsi="Arial"/>
          <w:sz w:val="22"/>
        </w:rPr>
        <w:t>%}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3600"/>
        <w:gridCol w:w="4030"/>
      </w:tblGrid>
      <w:tr w:rsidR="00605069" w:rsidRPr="00C90ACA" w14:paraId="0BC4D93D" w14:textId="77777777" w:rsidTr="0096663C">
        <w:tc>
          <w:tcPr>
            <w:tcW w:w="2070" w:type="dxa"/>
          </w:tcPr>
          <w:p w14:paraId="14A5CAC4" w14:textId="77777777" w:rsidR="00605069" w:rsidRPr="00C90ACA" w:rsidRDefault="00605069" w:rsidP="001354A8">
            <w:pPr>
              <w:tabs>
                <w:tab w:val="left" w:pos="8640"/>
              </w:tabs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7630" w:type="dxa"/>
            <w:gridSpan w:val="2"/>
          </w:tcPr>
          <w:p w14:paraId="37607DBF" w14:textId="77777777" w:rsidR="00605069" w:rsidRPr="00C90ACA" w:rsidRDefault="00605069" w:rsidP="001354A8">
            <w:pPr>
              <w:tabs>
                <w:tab w:val="left" w:pos="8640"/>
              </w:tabs>
              <w:spacing w:before="120"/>
              <w:rPr>
                <w:rFonts w:ascii="Arial" w:hAnsi="Arial"/>
                <w:b/>
                <w:sz w:val="22"/>
              </w:rPr>
            </w:pPr>
            <w:r w:rsidRPr="00C90ACA">
              <w:rPr>
                <w:rFonts w:ascii="Arial" w:hAnsi="Arial"/>
                <w:b/>
                <w:sz w:val="22"/>
              </w:rPr>
              <w:t>{{party.name_on_file}}</w:t>
            </w:r>
          </w:p>
        </w:tc>
      </w:tr>
      <w:tr w:rsidR="00605069" w:rsidRPr="00C90ACA" w14:paraId="03CB5E68" w14:textId="77777777" w:rsidTr="0096663C">
        <w:tc>
          <w:tcPr>
            <w:tcW w:w="2070" w:type="dxa"/>
          </w:tcPr>
          <w:p w14:paraId="19CEAC44" w14:textId="77777777" w:rsidR="00605069" w:rsidRPr="00C90ACA" w:rsidRDefault="00605069" w:rsidP="0096663C">
            <w:pPr>
              <w:tabs>
                <w:tab w:val="left" w:pos="864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630" w:type="dxa"/>
            <w:gridSpan w:val="2"/>
          </w:tcPr>
          <w:p w14:paraId="28B35B89" w14:textId="77777777" w:rsidR="00605069" w:rsidRPr="00C90ACA" w:rsidRDefault="00605069" w:rsidP="0096663C">
            <w:pPr>
              <w:tabs>
                <w:tab w:val="left" w:pos="864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{{party.address_on_file}}</w:t>
            </w:r>
          </w:p>
        </w:tc>
      </w:tr>
      <w:tr w:rsidR="00605069" w:rsidRPr="00C90ACA" w14:paraId="58442D60" w14:textId="77777777" w:rsidTr="0096663C">
        <w:tc>
          <w:tcPr>
            <w:tcW w:w="5670" w:type="dxa"/>
            <w:gridSpan w:val="2"/>
          </w:tcPr>
          <w:p w14:paraId="2BF161C5" w14:textId="77777777" w:rsidR="00605069" w:rsidRPr="00C90ACA" w:rsidRDefault="00605069" w:rsidP="0096663C">
            <w:pPr>
              <w:tabs>
                <w:tab w:val="left" w:pos="3930"/>
              </w:tabs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Age (in years and months) at date of Deceased’s death</w:t>
            </w:r>
          </w:p>
        </w:tc>
        <w:tc>
          <w:tcPr>
            <w:tcW w:w="4030" w:type="dxa"/>
          </w:tcPr>
          <w:p w14:paraId="66409FED" w14:textId="348D5480" w:rsidR="00605069" w:rsidRPr="00C90ACA" w:rsidRDefault="00605069" w:rsidP="0096663C">
            <w:pPr>
              <w:tabs>
                <w:tab w:val="left" w:pos="8640"/>
              </w:tabs>
              <w:rPr>
                <w:rFonts w:ascii="Arial" w:hAnsi="Arial"/>
                <w:sz w:val="22"/>
                <w:highlight w:val="yellow"/>
              </w:rPr>
            </w:pPr>
            <w:r w:rsidRPr="00C90ACA">
              <w:rPr>
                <w:rFonts w:ascii="Arial" w:hAnsi="Arial"/>
                <w:sz w:val="22"/>
              </w:rPr>
              <w:t>{{party.person_age_</w:t>
            </w:r>
            <w:r w:rsidR="00E23520" w:rsidRPr="00C90ACA">
              <w:rPr>
                <w:rFonts w:ascii="Arial" w:hAnsi="Arial"/>
                <w:sz w:val="22"/>
              </w:rPr>
              <w:t>months_</w:t>
            </w:r>
            <w:r w:rsidRPr="00C90ACA">
              <w:rPr>
                <w:rFonts w:ascii="Arial" w:hAnsi="Arial"/>
                <w:sz w:val="22"/>
              </w:rPr>
              <w:t>nc3_te}}</w:t>
            </w:r>
          </w:p>
        </w:tc>
      </w:tr>
    </w:tbl>
    <w:p w14:paraId="0C4415E7" w14:textId="7AB8F2C1" w:rsidR="009E171E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endfor </w:t>
      </w:r>
      <w:r w:rsidRPr="00C90ACA">
        <w:rPr>
          <w:rFonts w:ascii="Arial" w:hAnsi="Arial"/>
          <w:sz w:val="22"/>
        </w:rPr>
        <w:t>%}</w:t>
      </w:r>
    </w:p>
    <w:p w14:paraId="25106F2C" w14:textId="261EF478" w:rsidR="009E171E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else </w:t>
      </w:r>
      <w:r w:rsidRPr="00C90ACA">
        <w:rPr>
          <w:rFonts w:ascii="Arial" w:hAnsi="Arial"/>
          <w:sz w:val="22"/>
        </w:rPr>
        <w:t>%}</w:t>
      </w:r>
    </w:p>
    <w:p w14:paraId="0285A535" w14:textId="77777777" w:rsidR="009E171E" w:rsidRPr="00C90ACA" w:rsidRDefault="000653BA" w:rsidP="001354A8">
      <w:pPr>
        <w:suppressAutoHyphens/>
        <w:spacing w:before="120"/>
        <w:ind w:left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313266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171E" w:rsidRPr="00C90ACA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9E171E" w:rsidRPr="00C90ACA">
        <w:rPr>
          <w:rFonts w:ascii="Arial" w:hAnsi="Arial"/>
          <w:sz w:val="22"/>
        </w:rPr>
        <w:t xml:space="preserve"> Yes</w:t>
      </w:r>
      <w:r w:rsidR="009E171E" w:rsidRPr="00C90ACA">
        <w:rPr>
          <w:rFonts w:ascii="Arial" w:hAnsi="Arial"/>
          <w:sz w:val="22"/>
        </w:rPr>
        <w:tab/>
      </w:r>
      <w:r w:rsidR="009E171E" w:rsidRPr="00C90ACA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14183199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E171E" w:rsidRPr="00C90ACA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9E171E" w:rsidRPr="00C90ACA">
        <w:rPr>
          <w:rFonts w:ascii="Arial" w:hAnsi="Arial"/>
          <w:sz w:val="22"/>
        </w:rPr>
        <w:t xml:space="preserve"> No</w:t>
      </w:r>
    </w:p>
    <w:p w14:paraId="16A59812" w14:textId="0EC5BFFA" w:rsidR="009E171E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if estate.exceptions == True </w:t>
      </w:r>
      <w:r w:rsidRPr="00C90ACA">
        <w:rPr>
          <w:rFonts w:ascii="Arial" w:hAnsi="Arial"/>
          <w:sz w:val="22"/>
        </w:rPr>
        <w:t>%}</w:t>
      </w:r>
    </w:p>
    <w:p w14:paraId="69C79B04" w14:textId="77777777" w:rsidR="009E171E" w:rsidRPr="00C90ACA" w:rsidRDefault="009E171E" w:rsidP="001354A8">
      <w:pPr>
        <w:suppressAutoHyphens/>
        <w:spacing w:before="120"/>
        <w:ind w:left="720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If yes, provide the following information about each grandchild or great-grandchild: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3600"/>
        <w:gridCol w:w="1350"/>
      </w:tblGrid>
      <w:tr w:rsidR="00605069" w:rsidRPr="00C90ACA" w14:paraId="331C02F7" w14:textId="77777777" w:rsidTr="0096663C">
        <w:tc>
          <w:tcPr>
            <w:tcW w:w="2070" w:type="dxa"/>
          </w:tcPr>
          <w:p w14:paraId="45A4544B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4C42A0B4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spacing w:before="120"/>
              <w:rPr>
                <w:rFonts w:ascii="Arial" w:hAnsi="Arial"/>
                <w:sz w:val="22"/>
              </w:rPr>
            </w:pPr>
          </w:p>
        </w:tc>
      </w:tr>
      <w:tr w:rsidR="00605069" w:rsidRPr="00C90ACA" w14:paraId="1DF9DE56" w14:textId="77777777" w:rsidTr="0096663C">
        <w:tc>
          <w:tcPr>
            <w:tcW w:w="2070" w:type="dxa"/>
          </w:tcPr>
          <w:p w14:paraId="54AA94F2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0F23D" w14:textId="77777777" w:rsidR="00605069" w:rsidRPr="00C90ACA" w:rsidRDefault="00605069" w:rsidP="001354A8">
            <w:pPr>
              <w:keepNext/>
              <w:keepLines/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  <w:tr w:rsidR="00605069" w:rsidRPr="00C90ACA" w14:paraId="37DA5972" w14:textId="77777777" w:rsidTr="0096663C">
        <w:trPr>
          <w:trHeight w:val="152"/>
        </w:trPr>
        <w:tc>
          <w:tcPr>
            <w:tcW w:w="5670" w:type="dxa"/>
            <w:gridSpan w:val="2"/>
          </w:tcPr>
          <w:p w14:paraId="15D34A5C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  <w:r w:rsidRPr="00C90ACA">
              <w:rPr>
                <w:rFonts w:ascii="Arial" w:hAnsi="Arial"/>
                <w:sz w:val="22"/>
              </w:rPr>
              <w:t>Age (in years and months) at date of Deceased’s death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5D858FA" w14:textId="77777777" w:rsidR="00605069" w:rsidRPr="00C90ACA" w:rsidRDefault="00605069" w:rsidP="0096663C">
            <w:pPr>
              <w:tabs>
                <w:tab w:val="left" w:pos="1440"/>
                <w:tab w:val="left" w:pos="3420"/>
                <w:tab w:val="left" w:pos="720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01340664" w14:textId="0879FB46" w:rsidR="009E171E" w:rsidRPr="00C90ACA" w:rsidRDefault="004631A5" w:rsidP="00605069">
      <w:pPr>
        <w:suppressAutoHyphens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76C4F52D" w14:textId="77777777" w:rsidR="009E171E" w:rsidRPr="00C90ACA" w:rsidRDefault="009E171E" w:rsidP="00605069">
      <w:pPr>
        <w:suppressAutoHyphens/>
        <w:rPr>
          <w:rFonts w:ascii="Arial" w:hAnsi="Arial"/>
          <w:sz w:val="22"/>
        </w:rPr>
      </w:pPr>
    </w:p>
    <w:p w14:paraId="5C1F9AE6" w14:textId="5FF36BE4" w:rsidR="009E171E" w:rsidRPr="00C90ACA" w:rsidRDefault="004631A5" w:rsidP="00605069">
      <w:pPr>
        <w:suppressAutoHyphens/>
        <w:ind w:left="4406" w:hanging="4406"/>
        <w:rPr>
          <w:rFonts w:ascii="Arial" w:hAnsi="Arial"/>
          <w:sz w:val="22"/>
        </w:rPr>
      </w:pPr>
      <w:r w:rsidRPr="00C90ACA">
        <w:rPr>
          <w:rFonts w:ascii="Arial" w:hAnsi="Arial"/>
          <w:sz w:val="22"/>
        </w:rPr>
        <w:t>{%</w:t>
      </w:r>
      <w:r w:rsidR="009E171E" w:rsidRPr="00C90ACA">
        <w:rPr>
          <w:rFonts w:ascii="Arial" w:hAnsi="Arial"/>
          <w:sz w:val="22"/>
        </w:rPr>
        <w:t xml:space="preserve">p endif </w:t>
      </w:r>
      <w:r w:rsidRPr="00C90ACA">
        <w:rPr>
          <w:rFonts w:ascii="Arial" w:hAnsi="Arial"/>
          <w:sz w:val="22"/>
        </w:rPr>
        <w:t>%}</w:t>
      </w:r>
    </w:p>
    <w:p w14:paraId="4E18FADF" w14:textId="77777777" w:rsidR="006F3DB1" w:rsidRPr="00C90ACA" w:rsidRDefault="006F3DB1" w:rsidP="00605069">
      <w:pPr>
        <w:suppressAutoHyphens/>
        <w:rPr>
          <w:rFonts w:ascii="Arial" w:hAnsi="Arial"/>
          <w:sz w:val="22"/>
        </w:rPr>
      </w:pPr>
    </w:p>
    <w:sectPr w:rsidR="006F3DB1" w:rsidRPr="00C90ACA" w:rsidSect="007E66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09" w:bottom="1440" w:left="1009" w:header="720" w:footer="4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0704A" w14:textId="77777777" w:rsidR="000653BA" w:rsidRDefault="000653BA">
      <w:r>
        <w:separator/>
      </w:r>
    </w:p>
  </w:endnote>
  <w:endnote w:type="continuationSeparator" w:id="0">
    <w:p w14:paraId="158E8162" w14:textId="77777777" w:rsidR="000653BA" w:rsidRDefault="0006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12E67" w14:textId="77777777" w:rsidR="00A974E2" w:rsidRDefault="00A97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59208" w14:textId="6C53D34B" w:rsidR="00A974E2" w:rsidRPr="00E04F04" w:rsidRDefault="00A974E2" w:rsidP="00556829">
    <w:pPr>
      <w:pStyle w:val="gsinq8ptfooter"/>
    </w:pPr>
    <w:r w:rsidRPr="00E04F04">
      <w:t>{{p document_footer_insert}}</w:t>
    </w:r>
  </w:p>
  <w:p w14:paraId="68901B8A" w14:textId="77777777" w:rsidR="00A974E2" w:rsidRPr="00E04F04" w:rsidRDefault="00A974E2">
    <w:pPr>
      <w:pStyle w:val="Footer"/>
      <w:jc w:val="center"/>
      <w:rPr>
        <w:rStyle w:val="PageNumber"/>
        <w:rFonts w:ascii="Arial" w:hAnsi="Arial"/>
      </w:rPr>
    </w:pPr>
    <w:r w:rsidRPr="00E04F04">
      <w:rPr>
        <w:rStyle w:val="PageNumber"/>
        <w:rFonts w:ascii="Arial" w:hAnsi="Arial"/>
      </w:rPr>
      <w:fldChar w:fldCharType="begin"/>
    </w:r>
    <w:r w:rsidRPr="00E04F04">
      <w:rPr>
        <w:rStyle w:val="PageNumber"/>
        <w:rFonts w:ascii="Arial" w:hAnsi="Arial"/>
      </w:rPr>
      <w:instrText xml:space="preserve"> PAGE </w:instrText>
    </w:r>
    <w:r w:rsidRPr="00E04F04">
      <w:rPr>
        <w:rStyle w:val="PageNumber"/>
        <w:rFonts w:ascii="Arial" w:hAnsi="Arial"/>
      </w:rPr>
      <w:fldChar w:fldCharType="separate"/>
    </w:r>
    <w:r w:rsidR="005808F9">
      <w:rPr>
        <w:rStyle w:val="PageNumber"/>
        <w:rFonts w:ascii="Arial" w:hAnsi="Arial"/>
        <w:noProof/>
      </w:rPr>
      <w:t>2</w:t>
    </w:r>
    <w:r w:rsidRPr="00E04F04">
      <w:rPr>
        <w:rStyle w:val="PageNumber"/>
        <w:rFonts w:ascii="Arial" w:hAnsi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5166E" w14:textId="77777777" w:rsidR="00A974E2" w:rsidRDefault="00A97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DC725" w14:textId="77777777" w:rsidR="000653BA" w:rsidRDefault="000653BA">
      <w:r>
        <w:separator/>
      </w:r>
    </w:p>
  </w:footnote>
  <w:footnote w:type="continuationSeparator" w:id="0">
    <w:p w14:paraId="07C4B554" w14:textId="77777777" w:rsidR="000653BA" w:rsidRDefault="00065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34631" w14:textId="77777777" w:rsidR="00A974E2" w:rsidRDefault="00A974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F3922" w14:textId="77777777" w:rsidR="00A974E2" w:rsidRPr="00365AE5" w:rsidRDefault="00A974E2">
    <w:pPr>
      <w:jc w:val="right"/>
      <w:rPr>
        <w:rFonts w:ascii="Arial" w:hAnsi="Arial"/>
        <w:sz w:val="22"/>
      </w:rPr>
    </w:pPr>
    <w:r w:rsidRPr="00365AE5">
      <w:rPr>
        <w:rFonts w:ascii="Arial" w:hAnsi="Arial"/>
        <w:sz w:val="22"/>
      </w:rPr>
      <w:t>NC3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C0DFD" w14:textId="77777777" w:rsidR="00A974E2" w:rsidRDefault="00A97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C0"/>
    <w:rsid w:val="000007AB"/>
    <w:rsid w:val="0000779B"/>
    <w:rsid w:val="000109E4"/>
    <w:rsid w:val="000130CF"/>
    <w:rsid w:val="00015E2B"/>
    <w:rsid w:val="00017056"/>
    <w:rsid w:val="00017BD9"/>
    <w:rsid w:val="00024E92"/>
    <w:rsid w:val="0002647D"/>
    <w:rsid w:val="000279E9"/>
    <w:rsid w:val="00030E74"/>
    <w:rsid w:val="00042CD6"/>
    <w:rsid w:val="00051AEB"/>
    <w:rsid w:val="000549ED"/>
    <w:rsid w:val="0006168C"/>
    <w:rsid w:val="00061FE1"/>
    <w:rsid w:val="00062984"/>
    <w:rsid w:val="000653BA"/>
    <w:rsid w:val="0007183D"/>
    <w:rsid w:val="00071FFC"/>
    <w:rsid w:val="00080244"/>
    <w:rsid w:val="00080B15"/>
    <w:rsid w:val="00083ACA"/>
    <w:rsid w:val="000844D5"/>
    <w:rsid w:val="000857F8"/>
    <w:rsid w:val="0009063A"/>
    <w:rsid w:val="00095D33"/>
    <w:rsid w:val="000B378F"/>
    <w:rsid w:val="000B3CA0"/>
    <w:rsid w:val="000B7F86"/>
    <w:rsid w:val="000C1268"/>
    <w:rsid w:val="000C5436"/>
    <w:rsid w:val="000D07CD"/>
    <w:rsid w:val="000D14ED"/>
    <w:rsid w:val="000D2755"/>
    <w:rsid w:val="000D493D"/>
    <w:rsid w:val="000E1EB2"/>
    <w:rsid w:val="000F2D6E"/>
    <w:rsid w:val="00101B87"/>
    <w:rsid w:val="001354A8"/>
    <w:rsid w:val="00137C2E"/>
    <w:rsid w:val="00145A57"/>
    <w:rsid w:val="00147B0B"/>
    <w:rsid w:val="001553B8"/>
    <w:rsid w:val="001569E1"/>
    <w:rsid w:val="00160D43"/>
    <w:rsid w:val="00163467"/>
    <w:rsid w:val="001642A6"/>
    <w:rsid w:val="0016623D"/>
    <w:rsid w:val="00171920"/>
    <w:rsid w:val="00174CAB"/>
    <w:rsid w:val="00174E02"/>
    <w:rsid w:val="00177414"/>
    <w:rsid w:val="001906C1"/>
    <w:rsid w:val="001914DC"/>
    <w:rsid w:val="001937BD"/>
    <w:rsid w:val="001A2ED9"/>
    <w:rsid w:val="001A4F1E"/>
    <w:rsid w:val="001B5FFD"/>
    <w:rsid w:val="001E2273"/>
    <w:rsid w:val="001E3FD4"/>
    <w:rsid w:val="001E5CE2"/>
    <w:rsid w:val="001E5ED8"/>
    <w:rsid w:val="001F0331"/>
    <w:rsid w:val="001F43F0"/>
    <w:rsid w:val="001F6F0E"/>
    <w:rsid w:val="00204029"/>
    <w:rsid w:val="00205731"/>
    <w:rsid w:val="002150D1"/>
    <w:rsid w:val="00215460"/>
    <w:rsid w:val="00217E33"/>
    <w:rsid w:val="00230F61"/>
    <w:rsid w:val="00231216"/>
    <w:rsid w:val="0023491A"/>
    <w:rsid w:val="002424FB"/>
    <w:rsid w:val="00243502"/>
    <w:rsid w:val="002453E6"/>
    <w:rsid w:val="0025173A"/>
    <w:rsid w:val="00254F5D"/>
    <w:rsid w:val="00262689"/>
    <w:rsid w:val="00264D21"/>
    <w:rsid w:val="00264E96"/>
    <w:rsid w:val="00265B25"/>
    <w:rsid w:val="002701A4"/>
    <w:rsid w:val="00272DB6"/>
    <w:rsid w:val="00275657"/>
    <w:rsid w:val="00276B24"/>
    <w:rsid w:val="00276B86"/>
    <w:rsid w:val="00276C1D"/>
    <w:rsid w:val="00280BE9"/>
    <w:rsid w:val="0028432B"/>
    <w:rsid w:val="002879F0"/>
    <w:rsid w:val="00290A72"/>
    <w:rsid w:val="00291F61"/>
    <w:rsid w:val="00292BCA"/>
    <w:rsid w:val="002943AF"/>
    <w:rsid w:val="002974B4"/>
    <w:rsid w:val="00297D17"/>
    <w:rsid w:val="002B31FC"/>
    <w:rsid w:val="002B75CC"/>
    <w:rsid w:val="002C7B78"/>
    <w:rsid w:val="002D7858"/>
    <w:rsid w:val="002E4C74"/>
    <w:rsid w:val="002E63AE"/>
    <w:rsid w:val="002F3665"/>
    <w:rsid w:val="002F7786"/>
    <w:rsid w:val="003007DF"/>
    <w:rsid w:val="003101CE"/>
    <w:rsid w:val="003119FD"/>
    <w:rsid w:val="00313106"/>
    <w:rsid w:val="003137DD"/>
    <w:rsid w:val="00313B4D"/>
    <w:rsid w:val="00330360"/>
    <w:rsid w:val="00331077"/>
    <w:rsid w:val="00331453"/>
    <w:rsid w:val="003359B9"/>
    <w:rsid w:val="0033723A"/>
    <w:rsid w:val="00337C56"/>
    <w:rsid w:val="0034038A"/>
    <w:rsid w:val="003645BA"/>
    <w:rsid w:val="00364916"/>
    <w:rsid w:val="00365AE5"/>
    <w:rsid w:val="00365F82"/>
    <w:rsid w:val="003828BA"/>
    <w:rsid w:val="00384A2B"/>
    <w:rsid w:val="00391CF5"/>
    <w:rsid w:val="00391DA4"/>
    <w:rsid w:val="00392524"/>
    <w:rsid w:val="003963E7"/>
    <w:rsid w:val="003B05F7"/>
    <w:rsid w:val="003C0F17"/>
    <w:rsid w:val="003C2867"/>
    <w:rsid w:val="003C3DCD"/>
    <w:rsid w:val="003D4101"/>
    <w:rsid w:val="003D440A"/>
    <w:rsid w:val="0040176C"/>
    <w:rsid w:val="004048FC"/>
    <w:rsid w:val="00411CAD"/>
    <w:rsid w:val="004167C6"/>
    <w:rsid w:val="0042162C"/>
    <w:rsid w:val="004236F7"/>
    <w:rsid w:val="00441F70"/>
    <w:rsid w:val="00442C22"/>
    <w:rsid w:val="00445018"/>
    <w:rsid w:val="00447F01"/>
    <w:rsid w:val="004631A5"/>
    <w:rsid w:val="0046326C"/>
    <w:rsid w:val="00470777"/>
    <w:rsid w:val="00483051"/>
    <w:rsid w:val="00483C1A"/>
    <w:rsid w:val="00483EA8"/>
    <w:rsid w:val="00484BFB"/>
    <w:rsid w:val="00492C32"/>
    <w:rsid w:val="004962F6"/>
    <w:rsid w:val="00497D09"/>
    <w:rsid w:val="004A3BF8"/>
    <w:rsid w:val="004A4AF2"/>
    <w:rsid w:val="004A6271"/>
    <w:rsid w:val="004B73AA"/>
    <w:rsid w:val="004C0EFC"/>
    <w:rsid w:val="004C2FE0"/>
    <w:rsid w:val="004C42AF"/>
    <w:rsid w:val="004C7F38"/>
    <w:rsid w:val="004D1E8D"/>
    <w:rsid w:val="004D399D"/>
    <w:rsid w:val="004D47D3"/>
    <w:rsid w:val="004D761D"/>
    <w:rsid w:val="004E668F"/>
    <w:rsid w:val="004E76BE"/>
    <w:rsid w:val="004F1DA3"/>
    <w:rsid w:val="005059B3"/>
    <w:rsid w:val="00506EDE"/>
    <w:rsid w:val="005137A0"/>
    <w:rsid w:val="0051647C"/>
    <w:rsid w:val="00520F80"/>
    <w:rsid w:val="005315A5"/>
    <w:rsid w:val="005352DC"/>
    <w:rsid w:val="0053767E"/>
    <w:rsid w:val="005434B7"/>
    <w:rsid w:val="00545172"/>
    <w:rsid w:val="005533A5"/>
    <w:rsid w:val="00556829"/>
    <w:rsid w:val="00556CC4"/>
    <w:rsid w:val="00563095"/>
    <w:rsid w:val="0056348E"/>
    <w:rsid w:val="005737F5"/>
    <w:rsid w:val="00576B12"/>
    <w:rsid w:val="005808F9"/>
    <w:rsid w:val="0058109D"/>
    <w:rsid w:val="0059245F"/>
    <w:rsid w:val="00592912"/>
    <w:rsid w:val="0059469A"/>
    <w:rsid w:val="00595022"/>
    <w:rsid w:val="00596077"/>
    <w:rsid w:val="005A4CBF"/>
    <w:rsid w:val="005A5DAD"/>
    <w:rsid w:val="005B1352"/>
    <w:rsid w:val="005B6707"/>
    <w:rsid w:val="005B7389"/>
    <w:rsid w:val="005B7EC6"/>
    <w:rsid w:val="005C634B"/>
    <w:rsid w:val="005D4474"/>
    <w:rsid w:val="005D461D"/>
    <w:rsid w:val="005E215C"/>
    <w:rsid w:val="005F3B5B"/>
    <w:rsid w:val="005F555B"/>
    <w:rsid w:val="00600278"/>
    <w:rsid w:val="00605069"/>
    <w:rsid w:val="0060516C"/>
    <w:rsid w:val="00622C1F"/>
    <w:rsid w:val="006267C7"/>
    <w:rsid w:val="00634FC3"/>
    <w:rsid w:val="006536FA"/>
    <w:rsid w:val="00662120"/>
    <w:rsid w:val="006663A4"/>
    <w:rsid w:val="006677CC"/>
    <w:rsid w:val="006711C0"/>
    <w:rsid w:val="006735F4"/>
    <w:rsid w:val="00686067"/>
    <w:rsid w:val="006873D0"/>
    <w:rsid w:val="006917A9"/>
    <w:rsid w:val="006A30A7"/>
    <w:rsid w:val="006A4FA5"/>
    <w:rsid w:val="006A5145"/>
    <w:rsid w:val="006B5231"/>
    <w:rsid w:val="006C3E7E"/>
    <w:rsid w:val="006C63CF"/>
    <w:rsid w:val="006C7707"/>
    <w:rsid w:val="006D5E95"/>
    <w:rsid w:val="006E4C03"/>
    <w:rsid w:val="006F24F7"/>
    <w:rsid w:val="006F3DB1"/>
    <w:rsid w:val="006F49EC"/>
    <w:rsid w:val="00700DA9"/>
    <w:rsid w:val="00701728"/>
    <w:rsid w:val="0070778D"/>
    <w:rsid w:val="00711593"/>
    <w:rsid w:val="00716B23"/>
    <w:rsid w:val="0072638B"/>
    <w:rsid w:val="007328DA"/>
    <w:rsid w:val="007448FF"/>
    <w:rsid w:val="0074791E"/>
    <w:rsid w:val="00751F82"/>
    <w:rsid w:val="00761BC2"/>
    <w:rsid w:val="00763A84"/>
    <w:rsid w:val="00764D61"/>
    <w:rsid w:val="00766B3C"/>
    <w:rsid w:val="00772FFD"/>
    <w:rsid w:val="00774DE6"/>
    <w:rsid w:val="00781F04"/>
    <w:rsid w:val="0078229E"/>
    <w:rsid w:val="00786C2B"/>
    <w:rsid w:val="0079301D"/>
    <w:rsid w:val="0079391D"/>
    <w:rsid w:val="0079396F"/>
    <w:rsid w:val="00794831"/>
    <w:rsid w:val="007A291C"/>
    <w:rsid w:val="007A6953"/>
    <w:rsid w:val="007D07E1"/>
    <w:rsid w:val="007D1804"/>
    <w:rsid w:val="007D6E2E"/>
    <w:rsid w:val="007E62C4"/>
    <w:rsid w:val="007E66D0"/>
    <w:rsid w:val="007F1EBE"/>
    <w:rsid w:val="007F229B"/>
    <w:rsid w:val="00800A5F"/>
    <w:rsid w:val="008024F1"/>
    <w:rsid w:val="00805C4F"/>
    <w:rsid w:val="00805D42"/>
    <w:rsid w:val="0080691F"/>
    <w:rsid w:val="0081019D"/>
    <w:rsid w:val="00810EDA"/>
    <w:rsid w:val="00813921"/>
    <w:rsid w:val="00822343"/>
    <w:rsid w:val="00822357"/>
    <w:rsid w:val="008231E4"/>
    <w:rsid w:val="008255E2"/>
    <w:rsid w:val="00826DEC"/>
    <w:rsid w:val="0083235A"/>
    <w:rsid w:val="00832674"/>
    <w:rsid w:val="00832827"/>
    <w:rsid w:val="00833B24"/>
    <w:rsid w:val="008355EB"/>
    <w:rsid w:val="008404C1"/>
    <w:rsid w:val="00847892"/>
    <w:rsid w:val="00856A55"/>
    <w:rsid w:val="00857817"/>
    <w:rsid w:val="00861D37"/>
    <w:rsid w:val="00864B3E"/>
    <w:rsid w:val="00866EBB"/>
    <w:rsid w:val="0086782A"/>
    <w:rsid w:val="00867D3C"/>
    <w:rsid w:val="0087136D"/>
    <w:rsid w:val="00875166"/>
    <w:rsid w:val="00876742"/>
    <w:rsid w:val="00877D4F"/>
    <w:rsid w:val="008A2C4C"/>
    <w:rsid w:val="008A37D0"/>
    <w:rsid w:val="008A78C6"/>
    <w:rsid w:val="008B2CA3"/>
    <w:rsid w:val="008B6E61"/>
    <w:rsid w:val="008B723C"/>
    <w:rsid w:val="008C1D89"/>
    <w:rsid w:val="008C270B"/>
    <w:rsid w:val="008C74DD"/>
    <w:rsid w:val="008D47C5"/>
    <w:rsid w:val="008E36CF"/>
    <w:rsid w:val="008E51D5"/>
    <w:rsid w:val="008F05F3"/>
    <w:rsid w:val="008F3EB2"/>
    <w:rsid w:val="008F62A2"/>
    <w:rsid w:val="00925774"/>
    <w:rsid w:val="00925FF4"/>
    <w:rsid w:val="00930335"/>
    <w:rsid w:val="009326B3"/>
    <w:rsid w:val="00940CC2"/>
    <w:rsid w:val="00952663"/>
    <w:rsid w:val="00956A01"/>
    <w:rsid w:val="009605C8"/>
    <w:rsid w:val="00960726"/>
    <w:rsid w:val="00960845"/>
    <w:rsid w:val="0096663C"/>
    <w:rsid w:val="00973EB7"/>
    <w:rsid w:val="00975A7F"/>
    <w:rsid w:val="009858A7"/>
    <w:rsid w:val="00986600"/>
    <w:rsid w:val="00987C40"/>
    <w:rsid w:val="009A070F"/>
    <w:rsid w:val="009A1012"/>
    <w:rsid w:val="009A572C"/>
    <w:rsid w:val="009B44F8"/>
    <w:rsid w:val="009E0F4A"/>
    <w:rsid w:val="009E171E"/>
    <w:rsid w:val="009E1CA6"/>
    <w:rsid w:val="009F2BBA"/>
    <w:rsid w:val="009F3C20"/>
    <w:rsid w:val="009F7844"/>
    <w:rsid w:val="00A06719"/>
    <w:rsid w:val="00A10AD4"/>
    <w:rsid w:val="00A1597D"/>
    <w:rsid w:val="00A165B8"/>
    <w:rsid w:val="00A2454B"/>
    <w:rsid w:val="00A3456C"/>
    <w:rsid w:val="00A3759E"/>
    <w:rsid w:val="00A37E29"/>
    <w:rsid w:val="00A43C61"/>
    <w:rsid w:val="00A51DAD"/>
    <w:rsid w:val="00A57E18"/>
    <w:rsid w:val="00A6635C"/>
    <w:rsid w:val="00A71FE6"/>
    <w:rsid w:val="00A7277A"/>
    <w:rsid w:val="00A767E4"/>
    <w:rsid w:val="00A808CB"/>
    <w:rsid w:val="00A82526"/>
    <w:rsid w:val="00A82E76"/>
    <w:rsid w:val="00A83285"/>
    <w:rsid w:val="00A849BD"/>
    <w:rsid w:val="00A96031"/>
    <w:rsid w:val="00A974E2"/>
    <w:rsid w:val="00AA1C59"/>
    <w:rsid w:val="00AA22A7"/>
    <w:rsid w:val="00AA7808"/>
    <w:rsid w:val="00AB4B41"/>
    <w:rsid w:val="00AB5545"/>
    <w:rsid w:val="00AC0769"/>
    <w:rsid w:val="00AC7ACF"/>
    <w:rsid w:val="00AD4C8F"/>
    <w:rsid w:val="00AD4FEA"/>
    <w:rsid w:val="00AE44F1"/>
    <w:rsid w:val="00AE5FC0"/>
    <w:rsid w:val="00AF0468"/>
    <w:rsid w:val="00AF0DE9"/>
    <w:rsid w:val="00AF1943"/>
    <w:rsid w:val="00AF5F97"/>
    <w:rsid w:val="00AF6177"/>
    <w:rsid w:val="00AF6E60"/>
    <w:rsid w:val="00B0462C"/>
    <w:rsid w:val="00B0512A"/>
    <w:rsid w:val="00B052C7"/>
    <w:rsid w:val="00B221E0"/>
    <w:rsid w:val="00B3478B"/>
    <w:rsid w:val="00B34CDE"/>
    <w:rsid w:val="00B35347"/>
    <w:rsid w:val="00B41049"/>
    <w:rsid w:val="00B43BA3"/>
    <w:rsid w:val="00B526AC"/>
    <w:rsid w:val="00B60282"/>
    <w:rsid w:val="00B63C56"/>
    <w:rsid w:val="00B7474F"/>
    <w:rsid w:val="00B8105A"/>
    <w:rsid w:val="00B83E3E"/>
    <w:rsid w:val="00B872CC"/>
    <w:rsid w:val="00B87AF2"/>
    <w:rsid w:val="00B92845"/>
    <w:rsid w:val="00B966A9"/>
    <w:rsid w:val="00B96CB5"/>
    <w:rsid w:val="00BA439C"/>
    <w:rsid w:val="00BA45FF"/>
    <w:rsid w:val="00BD44B0"/>
    <w:rsid w:val="00BD62CC"/>
    <w:rsid w:val="00BE5977"/>
    <w:rsid w:val="00BE67DC"/>
    <w:rsid w:val="00BF4183"/>
    <w:rsid w:val="00C0130E"/>
    <w:rsid w:val="00C0627F"/>
    <w:rsid w:val="00C137D1"/>
    <w:rsid w:val="00C15C39"/>
    <w:rsid w:val="00C2254E"/>
    <w:rsid w:val="00C27393"/>
    <w:rsid w:val="00C37D91"/>
    <w:rsid w:val="00C41161"/>
    <w:rsid w:val="00C451AB"/>
    <w:rsid w:val="00C50DC5"/>
    <w:rsid w:val="00C575D7"/>
    <w:rsid w:val="00C70738"/>
    <w:rsid w:val="00C75747"/>
    <w:rsid w:val="00C77D4F"/>
    <w:rsid w:val="00C8304C"/>
    <w:rsid w:val="00C848B1"/>
    <w:rsid w:val="00C90ACA"/>
    <w:rsid w:val="00C91283"/>
    <w:rsid w:val="00C9370C"/>
    <w:rsid w:val="00C939A9"/>
    <w:rsid w:val="00C93BF9"/>
    <w:rsid w:val="00C96366"/>
    <w:rsid w:val="00C96F6A"/>
    <w:rsid w:val="00CA5439"/>
    <w:rsid w:val="00CA65AE"/>
    <w:rsid w:val="00CB1C75"/>
    <w:rsid w:val="00CB59E3"/>
    <w:rsid w:val="00CB6A55"/>
    <w:rsid w:val="00CB6F05"/>
    <w:rsid w:val="00CC5916"/>
    <w:rsid w:val="00CC6F7E"/>
    <w:rsid w:val="00CD23DC"/>
    <w:rsid w:val="00CD686D"/>
    <w:rsid w:val="00CD72E4"/>
    <w:rsid w:val="00CE2B3D"/>
    <w:rsid w:val="00CE7BAB"/>
    <w:rsid w:val="00CF2408"/>
    <w:rsid w:val="00CF42D0"/>
    <w:rsid w:val="00D01226"/>
    <w:rsid w:val="00D07123"/>
    <w:rsid w:val="00D15A69"/>
    <w:rsid w:val="00D16EC9"/>
    <w:rsid w:val="00D203B2"/>
    <w:rsid w:val="00D25C9B"/>
    <w:rsid w:val="00D27127"/>
    <w:rsid w:val="00D43AB6"/>
    <w:rsid w:val="00D52CE5"/>
    <w:rsid w:val="00D6443C"/>
    <w:rsid w:val="00D670BD"/>
    <w:rsid w:val="00D67AF3"/>
    <w:rsid w:val="00D72E8D"/>
    <w:rsid w:val="00D811CC"/>
    <w:rsid w:val="00D83505"/>
    <w:rsid w:val="00D858A8"/>
    <w:rsid w:val="00D94373"/>
    <w:rsid w:val="00D973F6"/>
    <w:rsid w:val="00DA06B2"/>
    <w:rsid w:val="00DA49B7"/>
    <w:rsid w:val="00DA5D6E"/>
    <w:rsid w:val="00DB5E4C"/>
    <w:rsid w:val="00DC3BC6"/>
    <w:rsid w:val="00DC5B8C"/>
    <w:rsid w:val="00DF0CC0"/>
    <w:rsid w:val="00DF2617"/>
    <w:rsid w:val="00E02C77"/>
    <w:rsid w:val="00E031BB"/>
    <w:rsid w:val="00E038E3"/>
    <w:rsid w:val="00E04F04"/>
    <w:rsid w:val="00E126B8"/>
    <w:rsid w:val="00E155C2"/>
    <w:rsid w:val="00E159D1"/>
    <w:rsid w:val="00E23520"/>
    <w:rsid w:val="00E25E87"/>
    <w:rsid w:val="00E30DD6"/>
    <w:rsid w:val="00E31C85"/>
    <w:rsid w:val="00E40C0F"/>
    <w:rsid w:val="00E41597"/>
    <w:rsid w:val="00E41F9C"/>
    <w:rsid w:val="00E507C9"/>
    <w:rsid w:val="00E50B3E"/>
    <w:rsid w:val="00E64C0B"/>
    <w:rsid w:val="00E67B66"/>
    <w:rsid w:val="00E771AA"/>
    <w:rsid w:val="00E77C9D"/>
    <w:rsid w:val="00E806CF"/>
    <w:rsid w:val="00E84FC0"/>
    <w:rsid w:val="00E851EB"/>
    <w:rsid w:val="00E85771"/>
    <w:rsid w:val="00EA1B49"/>
    <w:rsid w:val="00EB15F6"/>
    <w:rsid w:val="00ED57F0"/>
    <w:rsid w:val="00ED7C43"/>
    <w:rsid w:val="00EE5675"/>
    <w:rsid w:val="00EF35E3"/>
    <w:rsid w:val="00EF406F"/>
    <w:rsid w:val="00EF5868"/>
    <w:rsid w:val="00F0169A"/>
    <w:rsid w:val="00F12A24"/>
    <w:rsid w:val="00F15E7D"/>
    <w:rsid w:val="00F26BA7"/>
    <w:rsid w:val="00F27229"/>
    <w:rsid w:val="00F33E18"/>
    <w:rsid w:val="00F60A18"/>
    <w:rsid w:val="00F6249B"/>
    <w:rsid w:val="00F658BD"/>
    <w:rsid w:val="00F73CEE"/>
    <w:rsid w:val="00F77596"/>
    <w:rsid w:val="00F93032"/>
    <w:rsid w:val="00F93765"/>
    <w:rsid w:val="00FB0DB6"/>
    <w:rsid w:val="00FB1F4C"/>
    <w:rsid w:val="00FB4C49"/>
    <w:rsid w:val="00FC495A"/>
    <w:rsid w:val="00FD4EDA"/>
    <w:rsid w:val="00FE00A5"/>
    <w:rsid w:val="00FE0F7C"/>
    <w:rsid w:val="00FE3D68"/>
    <w:rsid w:val="00FE49D6"/>
    <w:rsid w:val="00FE7BAD"/>
    <w:rsid w:val="00FF037B"/>
    <w:rsid w:val="00FF23FF"/>
    <w:rsid w:val="00FF32B0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67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8BD"/>
  </w:style>
  <w:style w:type="paragraph" w:styleId="Heading1">
    <w:name w:val="heading 1"/>
    <w:basedOn w:val="Normal"/>
    <w:next w:val="Normal"/>
    <w:link w:val="Heading1Char"/>
    <w:uiPriority w:val="99"/>
    <w:qFormat/>
    <w:rsid w:val="007F1EBE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1EBE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7F1EBE"/>
    <w:pPr>
      <w:keepNext/>
      <w:tabs>
        <w:tab w:val="left" w:pos="5040"/>
        <w:tab w:val="right" w:pos="93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F1EBE"/>
    <w:pPr>
      <w:keepNext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F1EB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F1EBE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F1EB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F1EBE"/>
    <w:rPr>
      <w:rFonts w:ascii="Calibri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7F1EBE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F1EB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7F1EBE"/>
  </w:style>
  <w:style w:type="paragraph" w:styleId="Footer">
    <w:name w:val="footer"/>
    <w:basedOn w:val="Normal"/>
    <w:link w:val="FooterChar"/>
    <w:uiPriority w:val="99"/>
    <w:rsid w:val="007F1EBE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F1EBE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F1EBE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F1EBE"/>
    <w:rPr>
      <w:sz w:val="24"/>
      <w:szCs w:val="24"/>
    </w:rPr>
  </w:style>
  <w:style w:type="paragraph" w:customStyle="1" w:styleId="8ptFooter">
    <w:name w:val="8pt Footer"/>
    <w:basedOn w:val="Footer"/>
    <w:qFormat/>
    <w:rsid w:val="000D07CD"/>
    <w:pPr>
      <w:tabs>
        <w:tab w:val="clear" w:pos="4320"/>
        <w:tab w:val="clear" w:pos="8640"/>
        <w:tab w:val="right" w:pos="10224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nhideWhenUsed/>
    <w:locked/>
    <w:rsid w:val="00404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qFormat/>
    <w:rsid w:val="00365AE5"/>
    <w:rPr>
      <w:rFonts w:ascii="Arial" w:hAnsi="Arial"/>
      <w:sz w:val="16"/>
      <w:szCs w:val="16"/>
    </w:rPr>
  </w:style>
  <w:style w:type="paragraph" w:customStyle="1" w:styleId="gsinq8ptarial">
    <w:name w:val="gsinq 8pt arial"/>
    <w:basedOn w:val="gsinq8ptfooter"/>
    <w:qFormat/>
    <w:rsid w:val="00365AE5"/>
  </w:style>
  <w:style w:type="character" w:styleId="SubtleEmphasis">
    <w:name w:val="Subtle Emphasis"/>
    <w:basedOn w:val="DefaultParagraphFont"/>
    <w:uiPriority w:val="19"/>
    <w:qFormat/>
    <w:rsid w:val="004631A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8BD"/>
  </w:style>
  <w:style w:type="paragraph" w:styleId="Heading1">
    <w:name w:val="heading 1"/>
    <w:basedOn w:val="Normal"/>
    <w:next w:val="Normal"/>
    <w:link w:val="Heading1Char"/>
    <w:uiPriority w:val="99"/>
    <w:qFormat/>
    <w:rsid w:val="007F1EBE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1EBE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7F1EBE"/>
    <w:pPr>
      <w:keepNext/>
      <w:tabs>
        <w:tab w:val="left" w:pos="5040"/>
        <w:tab w:val="right" w:pos="93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F1EBE"/>
    <w:pPr>
      <w:keepNext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F1EB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F1EBE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F1EB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F1EBE"/>
    <w:rPr>
      <w:rFonts w:ascii="Calibri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7F1EBE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F1EB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7F1EBE"/>
  </w:style>
  <w:style w:type="paragraph" w:styleId="Footer">
    <w:name w:val="footer"/>
    <w:basedOn w:val="Normal"/>
    <w:link w:val="FooterChar"/>
    <w:uiPriority w:val="99"/>
    <w:rsid w:val="007F1EBE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F1EBE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F1EBE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F1EBE"/>
    <w:rPr>
      <w:sz w:val="24"/>
      <w:szCs w:val="24"/>
    </w:rPr>
  </w:style>
  <w:style w:type="paragraph" w:customStyle="1" w:styleId="8ptFooter">
    <w:name w:val="8pt Footer"/>
    <w:basedOn w:val="Footer"/>
    <w:qFormat/>
    <w:rsid w:val="000D07CD"/>
    <w:pPr>
      <w:tabs>
        <w:tab w:val="clear" w:pos="4320"/>
        <w:tab w:val="clear" w:pos="8640"/>
        <w:tab w:val="right" w:pos="10224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nhideWhenUsed/>
    <w:locked/>
    <w:rsid w:val="00404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qFormat/>
    <w:rsid w:val="00365AE5"/>
    <w:rPr>
      <w:rFonts w:ascii="Arial" w:hAnsi="Arial"/>
      <w:sz w:val="16"/>
      <w:szCs w:val="16"/>
    </w:rPr>
  </w:style>
  <w:style w:type="paragraph" w:customStyle="1" w:styleId="gsinq8ptarial">
    <w:name w:val="gsinq 8pt arial"/>
    <w:basedOn w:val="gsinq8ptfooter"/>
    <w:qFormat/>
    <w:rsid w:val="00365AE5"/>
  </w:style>
  <w:style w:type="character" w:styleId="SubtleEmphasis">
    <w:name w:val="Subtle Emphasis"/>
    <w:basedOn w:val="DefaultParagraphFont"/>
    <w:uiPriority w:val="19"/>
    <w:qFormat/>
    <w:rsid w:val="004631A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A146E-9419-404B-AC56-89348CED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756</TotalTime>
  <Pages>11</Pages>
  <Words>2725</Words>
  <Characters>15535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NC3</vt:lpstr>
    </vt:vector>
  </TitlesOfParts>
  <Company>Granville Software Inc.</Company>
  <LinksUpToDate>false</LinksUpToDate>
  <CharactersWithSpaces>18224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NC3</dc:title>
  <dc:creator>Granville Software Inc.</dc:creator>
  <cp:lastModifiedBy>GSI</cp:lastModifiedBy>
  <cp:revision>71</cp:revision>
  <dcterms:created xsi:type="dcterms:W3CDTF">2020-12-08T22:18:00Z</dcterms:created>
  <dcterms:modified xsi:type="dcterms:W3CDTF">2022-01-10T17:13:00Z</dcterms:modified>
</cp:coreProperties>
</file>