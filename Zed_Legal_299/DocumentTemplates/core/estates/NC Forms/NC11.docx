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CF5AAD" w:rsidRPr="008170F9" w14:paraId="52B6020C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46F5FD8" w14:textId="77777777" w:rsidR="00CF5AAD" w:rsidRPr="008170F9" w:rsidRDefault="00CF5AAD" w:rsidP="00584688">
            <w:pPr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FBCA296" w14:textId="5938E37D" w:rsidR="00CF5AAD" w:rsidRPr="008170F9" w:rsidRDefault="00CF5AAD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{{estate.</w:t>
            </w:r>
            <w:r w:rsidR="000C6A78" w:rsidRPr="008170F9">
              <w:rPr>
                <w:rFonts w:ascii="Arial" w:hAnsi="Arial"/>
                <w:b/>
                <w:bCs/>
                <w:sz w:val="22"/>
              </w:rPr>
              <w:t>court_file</w:t>
            </w:r>
            <w:r w:rsidRPr="008170F9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CF5AAD" w:rsidRPr="008170F9" w14:paraId="13832218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B7970FC" w14:textId="77777777" w:rsidR="00CF5AAD" w:rsidRPr="008170F9" w:rsidRDefault="00CF5AAD" w:rsidP="00584688">
            <w:pPr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CF0393A" w14:textId="77777777" w:rsidR="00CF5AAD" w:rsidRPr="008170F9" w:rsidRDefault="00CF5AAD" w:rsidP="003D1447">
            <w:pPr>
              <w:keepNext/>
              <w:keepLines/>
              <w:ind w:right="3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56D0636D" w14:textId="77777777" w:rsidR="00CF5AAD" w:rsidRPr="008170F9" w:rsidRDefault="00CF5AAD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CF5AAD" w:rsidRPr="008170F9" w14:paraId="5CCA5007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8BFAFDD" w14:textId="77777777" w:rsidR="00CF5AAD" w:rsidRPr="008170F9" w:rsidRDefault="00CF5AAD" w:rsidP="00584688">
            <w:pPr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CCA6D27" w14:textId="6D3653AE" w:rsidR="00CF5AAD" w:rsidRPr="008170F9" w:rsidRDefault="00CF5AAD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CF5AAD" w:rsidRPr="008170F9" w14:paraId="78594039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86CF4BB" w14:textId="77777777" w:rsidR="00CF5AAD" w:rsidRPr="008170F9" w:rsidRDefault="00CF5AAD" w:rsidP="00584688">
            <w:pPr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6F5A21E" w14:textId="0851BCD5" w:rsidR="00CF5AAD" w:rsidRPr="008170F9" w:rsidRDefault="00CF5AAD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8E39F9" w:rsidRPr="008170F9" w14:paraId="0FCDB100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425AA59" w14:textId="610C081E" w:rsidR="008E39F9" w:rsidRPr="008170F9" w:rsidRDefault="008E39F9" w:rsidP="00584688">
            <w:pPr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4050640" w14:textId="08BE82AB" w:rsidR="008E39F9" w:rsidRPr="008170F9" w:rsidRDefault="008E39F9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CF5AAD" w:rsidRPr="008170F9" w14:paraId="5EFE45CA" w14:textId="77777777" w:rsidTr="00E3711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301B70E" w14:textId="77777777" w:rsidR="00CF5AAD" w:rsidRPr="008170F9" w:rsidRDefault="00CF5AAD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3D86096" w14:textId="4C272666" w:rsidR="00CF5AAD" w:rsidRPr="008170F9" w:rsidRDefault="00CF5AAD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Affidavit of Witness to Signature on {{nc11_document_name}}</w:t>
            </w:r>
          </w:p>
        </w:tc>
      </w:tr>
      <w:tr w:rsidR="00CF5AAD" w:rsidRPr="008170F9" w14:paraId="688AA881" w14:textId="77777777" w:rsidTr="00E37116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5BC8346B" w14:textId="77777777" w:rsidR="00CF5AAD" w:rsidRPr="008170F9" w:rsidRDefault="00CF5AAD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2A8FC523" w14:textId="77A14EB5" w:rsidR="00CF5AAD" w:rsidRPr="008170F9" w:rsidRDefault="00CF5AAD" w:rsidP="00386D3A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</w:t>
            </w:r>
            <w:r w:rsidR="00C14E53" w:rsidRPr="008170F9">
              <w:rPr>
                <w:rFonts w:ascii="Arial" w:hAnsi="Arial"/>
                <w:b/>
                <w:bCs/>
                <w:sz w:val="22"/>
              </w:rPr>
              <w:t>party.</w:t>
            </w:r>
            <w:r w:rsidR="00386D3A" w:rsidRPr="008170F9">
              <w:rPr>
                <w:rFonts w:ascii="Arial" w:hAnsi="Arial"/>
                <w:b/>
                <w:bCs/>
                <w:sz w:val="22"/>
              </w:rPr>
              <w:t>t_affidavits.witness|witness(lawyer, assistant)</w:t>
            </w:r>
            <w:r w:rsidRPr="008170F9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CF5AAD" w:rsidRPr="008170F9" w14:paraId="0EC754D3" w14:textId="77777777" w:rsidTr="00E37116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F4012" w14:textId="77777777" w:rsidR="00CF5AAD" w:rsidRPr="008170F9" w:rsidRDefault="00CF5AAD" w:rsidP="00187019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8170F9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9B8E7" w14:textId="33D9640B" w:rsidR="00CF5AAD" w:rsidRPr="008170F9" w:rsidRDefault="00CF5AAD" w:rsidP="00B23747">
            <w:pPr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6F371888" w14:textId="6769C36E" w:rsidR="00CF5AAD" w:rsidRPr="008170F9" w:rsidRDefault="00CF5AAD" w:rsidP="00B23747">
            <w:pPr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2FB51677" w14:textId="2896EC35" w:rsidR="00CF5AAD" w:rsidRPr="008170F9" w:rsidRDefault="00CF5AAD" w:rsidP="00B23747">
            <w:pPr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290E0454" w14:textId="77777777" w:rsidR="00482600" w:rsidRDefault="00CF5AAD" w:rsidP="00482600">
            <w:pPr>
              <w:rPr>
                <w:rFonts w:ascii="Arial" w:hAnsi="Arial"/>
                <w:b/>
                <w:bCs/>
                <w:sz w:val="22"/>
              </w:rPr>
            </w:pPr>
            <w:r w:rsidRPr="008170F9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19C8C5C9" w14:textId="77777777" w:rsidR="00482600" w:rsidRDefault="00482600" w:rsidP="00482600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46587D7F" w14:textId="77777777" w:rsidR="00482600" w:rsidRDefault="00482600" w:rsidP="00482600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512B8CD9" w14:textId="4BD343EF" w:rsidR="00CF5AAD" w:rsidRPr="008170F9" w:rsidRDefault="00482600" w:rsidP="00482600">
            <w:pPr>
              <w:suppressAutoHyphens/>
              <w:spacing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278FF825" w14:textId="5C62B5B4" w:rsidR="00C37AFE" w:rsidRPr="008170F9" w:rsidRDefault="00C37AFE" w:rsidP="009A414C">
      <w:pPr>
        <w:suppressAutoHyphens/>
        <w:spacing w:before="120"/>
        <w:jc w:val="both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 xml:space="preserve">THE DEPONENT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estate_option(“swear_affirm”)|swear_affirm(“SWEARS UNDER OATH/AFFIRMS/SWEARS UNDER OATH OR AFFIRMS”)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THAT THE INFORMATION IN THIS AFFIDAVIT IS WITHIN THE DEPONENT'S KNOWLEDGE AND IS TRUE.  WHERE THE INFORMATION IS BASED ON ADVICE OR INFORMATION AND BELIEF, THIS IS STATED.</w:t>
      </w:r>
    </w:p>
    <w:p w14:paraId="0D000F2D" w14:textId="5D4EDC5E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1.</w:t>
      </w:r>
      <w:r w:rsidRPr="008170F9">
        <w:rPr>
          <w:rFonts w:ascii="Arial" w:hAnsi="Arial"/>
          <w:sz w:val="22"/>
        </w:rPr>
        <w:tab/>
        <w:t xml:space="preserve">I am the witness to the signature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bookmarkStart w:id="1" w:name="_Hlk20481545"/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</w:t>
      </w:r>
      <w:bookmarkEnd w:id="1"/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in this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nc11_document_name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.</w:t>
      </w:r>
    </w:p>
    <w:p w14:paraId="4879DDC9" w14:textId="3CCE9247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2.</w:t>
      </w:r>
      <w:r w:rsidRPr="008170F9">
        <w:rPr>
          <w:rFonts w:ascii="Arial" w:hAnsi="Arial"/>
          <w:sz w:val="22"/>
        </w:rPr>
        <w:tab/>
        <w:t xml:space="preserve">I was present and saw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sign this document at </w:t>
      </w:r>
      <w:bookmarkStart w:id="2" w:name="_Hlk14705793"/>
      <w:r w:rsidR="00CF5AAD" w:rsidRPr="008170F9">
        <w:rPr>
          <w:rFonts w:ascii="Arial" w:hAnsi="Arial"/>
          <w:sz w:val="22"/>
        </w:rPr>
        <w:t>{%</w:t>
      </w:r>
      <w:r w:rsidR="00603D78" w:rsidRPr="008170F9">
        <w:rPr>
          <w:rFonts w:ascii="Arial" w:hAnsi="Arial"/>
          <w:sz w:val="22"/>
        </w:rPr>
        <w:t xml:space="preserve"> if party.t_affidavits.signature_witnessed_at == "Unknown" </w:t>
      </w:r>
      <w:r w:rsidR="00CF5AAD" w:rsidRPr="008170F9">
        <w:rPr>
          <w:rFonts w:ascii="Arial" w:hAnsi="Arial"/>
          <w:sz w:val="22"/>
        </w:rPr>
        <w:t>%}</w:t>
      </w:r>
      <w:r w:rsidR="001B5E8B" w:rsidRPr="008170F9">
        <w:rPr>
          <w:rFonts w:ascii="Arial" w:hAnsi="Arial"/>
          <w:sz w:val="22"/>
        </w:rPr>
        <w:t>___________________</w:t>
      </w:r>
      <w:r w:rsidR="00603D78" w:rsidRPr="008170F9">
        <w:rPr>
          <w:rFonts w:ascii="Arial" w:hAnsi="Arial"/>
          <w:sz w:val="22"/>
        </w:rPr>
        <w:t xml:space="preserve">, </w:t>
      </w:r>
      <w:r w:rsidR="001B5E8B" w:rsidRPr="008170F9">
        <w:rPr>
          <w:rFonts w:ascii="Arial" w:hAnsi="Arial"/>
          <w:sz w:val="22"/>
        </w:rPr>
        <w:t>___________________</w:t>
      </w:r>
      <w:r w:rsidR="00CF5AAD" w:rsidRPr="008170F9">
        <w:rPr>
          <w:rFonts w:ascii="Arial" w:hAnsi="Arial"/>
          <w:sz w:val="22"/>
        </w:rPr>
        <w:t>{%</w:t>
      </w:r>
      <w:r w:rsidR="00603D78" w:rsidRPr="008170F9">
        <w:rPr>
          <w:rFonts w:ascii="Arial" w:hAnsi="Arial"/>
          <w:sz w:val="22"/>
        </w:rPr>
        <w:t>else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party.t_affidavits.signature_witnessed_at</w:t>
      </w:r>
      <w:r w:rsidR="00CF5AAD" w:rsidRPr="008170F9">
        <w:rPr>
          <w:rFonts w:ascii="Arial" w:hAnsi="Arial"/>
          <w:sz w:val="22"/>
        </w:rPr>
        <w:t>}}</w:t>
      </w:r>
      <w:bookmarkEnd w:id="2"/>
      <w:r w:rsidR="00CF5AAD" w:rsidRPr="008170F9">
        <w:rPr>
          <w:rFonts w:ascii="Arial" w:hAnsi="Arial"/>
          <w:sz w:val="22"/>
        </w:rPr>
        <w:t>{%</w:t>
      </w:r>
      <w:r w:rsidR="00603D78" w:rsidRPr="008170F9">
        <w:rPr>
          <w:rFonts w:ascii="Arial" w:hAnsi="Arial"/>
          <w:sz w:val="22"/>
        </w:rPr>
        <w:t>endif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. </w:t>
      </w:r>
    </w:p>
    <w:p w14:paraId="063E40F7" w14:textId="1EFF2EF7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bookmarkStart w:id="3" w:name="_Hlk14705830"/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if party.t_affidavits.witness_knows_party == “Yes” </w:t>
      </w:r>
      <w:r w:rsidRPr="008170F9">
        <w:rPr>
          <w:rFonts w:ascii="Arial" w:hAnsi="Arial"/>
          <w:sz w:val="22"/>
        </w:rPr>
        <w:t>%}</w:t>
      </w:r>
    </w:p>
    <w:p w14:paraId="1D4EE826" w14:textId="0893CEFA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3.</w:t>
      </w:r>
      <w:r w:rsidRPr="008170F9">
        <w:rPr>
          <w:rFonts w:ascii="Arial" w:hAnsi="Arial"/>
          <w:sz w:val="22"/>
        </w:rPr>
        <w:tab/>
        <w:t xml:space="preserve">I know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</w:t>
      </w:r>
      <w:r w:rsidRPr="008170F9">
        <w:rPr>
          <w:rFonts w:ascii="Arial" w:hAnsi="Arial"/>
          <w:sz w:val="22"/>
        </w:rPr>
        <w:lastRenderedPageBreak/>
        <w:t>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to be the person named in this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nc11_document_name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.</w:t>
      </w:r>
    </w:p>
    <w:p w14:paraId="772CB7EB" w14:textId="7AAAA10C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endif </w:t>
      </w:r>
      <w:r w:rsidRPr="008170F9">
        <w:rPr>
          <w:rFonts w:ascii="Arial" w:hAnsi="Arial"/>
          <w:sz w:val="22"/>
        </w:rPr>
        <w:t>%}</w:t>
      </w:r>
    </w:p>
    <w:p w14:paraId="0998A278" w14:textId="08441AA3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if party.t_affidavits.witness_knows_party == “No” </w:t>
      </w:r>
      <w:r w:rsidRPr="008170F9">
        <w:rPr>
          <w:rFonts w:ascii="Arial" w:hAnsi="Arial"/>
          <w:sz w:val="22"/>
        </w:rPr>
        <w:t>%}</w:t>
      </w:r>
    </w:p>
    <w:p w14:paraId="3F9D7EE1" w14:textId="3097F024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3.</w:t>
      </w:r>
      <w:r w:rsidRPr="008170F9">
        <w:rPr>
          <w:rFonts w:ascii="Arial" w:hAnsi="Arial"/>
          <w:sz w:val="22"/>
        </w:rPr>
        <w:tab/>
        <w:t xml:space="preserve">On the basis of identification, I believe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to be the person named in this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nc11_document_name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.</w:t>
      </w:r>
    </w:p>
    <w:p w14:paraId="18195ACD" w14:textId="08A2A901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endif </w:t>
      </w:r>
      <w:r w:rsidRPr="008170F9">
        <w:rPr>
          <w:rFonts w:ascii="Arial" w:hAnsi="Arial"/>
          <w:sz w:val="22"/>
        </w:rPr>
        <w:t>%}</w:t>
      </w:r>
    </w:p>
    <w:p w14:paraId="1FBD34E1" w14:textId="4E07DE94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>p if</w:t>
      </w:r>
      <w:r w:rsidR="00AA08C5" w:rsidRPr="008170F9">
        <w:rPr>
          <w:rFonts w:ascii="Arial" w:hAnsi="Arial"/>
          <w:sz w:val="22"/>
        </w:rPr>
        <w:t xml:space="preserve"> party.t_affidavits.witness_knows_party is none or</w:t>
      </w:r>
      <w:r w:rsidR="00C37AFE" w:rsidRPr="008170F9">
        <w:rPr>
          <w:rFonts w:ascii="Arial" w:hAnsi="Arial"/>
          <w:sz w:val="22"/>
        </w:rPr>
        <w:t xml:space="preserve"> party.t_affidavits.witness_knows_party == “Unsure” </w:t>
      </w:r>
      <w:r w:rsidRPr="008170F9">
        <w:rPr>
          <w:rFonts w:ascii="Arial" w:hAnsi="Arial"/>
          <w:sz w:val="22"/>
        </w:rPr>
        <w:t>%}</w:t>
      </w:r>
    </w:p>
    <w:p w14:paraId="38A25D60" w14:textId="225FC544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3.</w:t>
      </w:r>
      <w:r w:rsidRPr="008170F9">
        <w:rPr>
          <w:rFonts w:ascii="Arial" w:hAnsi="Arial"/>
          <w:sz w:val="22"/>
        </w:rPr>
        <w:tab/>
        <w:t xml:space="preserve">I know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to be the person named in this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nc11_document_name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.</w:t>
      </w:r>
    </w:p>
    <w:p w14:paraId="47E50A36" w14:textId="77777777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or</w:t>
      </w:r>
    </w:p>
    <w:p w14:paraId="38C58765" w14:textId="52A9B1B5" w:rsidR="00C37AFE" w:rsidRPr="008170F9" w:rsidRDefault="00C37AFE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3.</w:t>
      </w:r>
      <w:r w:rsidRPr="008170F9">
        <w:rPr>
          <w:rFonts w:ascii="Arial" w:hAnsi="Arial"/>
          <w:sz w:val="22"/>
        </w:rPr>
        <w:tab/>
        <w:t xml:space="preserve">On the basis of identification, I believe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to be the person named in this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nc11_document_name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.</w:t>
      </w:r>
    </w:p>
    <w:p w14:paraId="0CE7F600" w14:textId="261D802B" w:rsidR="00C37AFE" w:rsidRPr="008170F9" w:rsidRDefault="00CF5AAD" w:rsidP="009A414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endif </w:t>
      </w:r>
      <w:r w:rsidRPr="008170F9">
        <w:rPr>
          <w:rFonts w:ascii="Arial" w:hAnsi="Arial"/>
          <w:sz w:val="22"/>
        </w:rPr>
        <w:t>%}</w:t>
      </w:r>
    </w:p>
    <w:p w14:paraId="39D51C57" w14:textId="60D4F904" w:rsidR="00C37AFE" w:rsidRPr="008170F9" w:rsidRDefault="00C37AFE" w:rsidP="009A414C">
      <w:pPr>
        <w:suppressAutoHyphens/>
        <w:spacing w:before="120" w:after="360"/>
        <w:ind w:left="720" w:hanging="720"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4.</w:t>
      </w:r>
      <w:r w:rsidRPr="008170F9">
        <w:rPr>
          <w:rFonts w:ascii="Arial" w:hAnsi="Arial"/>
          <w:sz w:val="22"/>
        </w:rPr>
        <w:tab/>
        <w:t xml:space="preserve">I believe that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if addressee == “Parent 1”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="00BC0B10"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“Parent 2”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party.notice_to_minor_name_2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 xml:space="preserve">,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party.notice_to_minor_mc|notice_to_minor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elif addressee == “Trustee”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dependent.trustee_name</w:t>
      </w:r>
      <w:r w:rsidR="00CF5AAD" w:rsidRPr="008170F9">
        <w:rPr>
          <w:rFonts w:ascii="Arial" w:hAnsi="Arial"/>
          <w:sz w:val="22"/>
        </w:rPr>
        <w:t>}}</w:t>
      </w:r>
      <w:r w:rsidRPr="008170F9">
        <w:rPr>
          <w:rFonts w:ascii="Arial" w:hAnsi="Arial"/>
          <w:sz w:val="22"/>
        </w:rPr>
        <w:t>, trustee for</w:t>
      </w:r>
      <w:r w:rsidR="00E3019F" w:rsidRPr="008170F9">
        <w:rPr>
          <w:rFonts w:ascii="Arial" w:hAnsi="Arial"/>
          <w:sz w:val="22"/>
        </w:rPr>
        <w:t xml:space="preserve"> </w:t>
      </w:r>
      <w:r w:rsidR="00CF5AAD" w:rsidRPr="008170F9">
        <w:rPr>
          <w:rFonts w:ascii="Arial" w:hAnsi="Arial"/>
          <w:sz w:val="22"/>
        </w:rPr>
        <w:t>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else</w:t>
      </w:r>
      <w:r w:rsidR="00CF5AAD" w:rsidRPr="008170F9">
        <w:rPr>
          <w:rFonts w:ascii="Arial" w:hAnsi="Arial"/>
          <w:sz w:val="22"/>
        </w:rPr>
        <w:t>%}{%</w:t>
      </w:r>
      <w:r w:rsidRPr="008170F9">
        <w:rPr>
          <w:rFonts w:ascii="Arial" w:hAnsi="Arial"/>
          <w:sz w:val="22"/>
        </w:rPr>
        <w:t xml:space="preserve"> if party.relationship == “Charity”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________________________ on behalf of </w:t>
      </w:r>
      <w:r w:rsidR="00CF5AAD" w:rsidRPr="008170F9">
        <w:rPr>
          <w:rFonts w:ascii="Arial" w:hAnsi="Arial"/>
          <w:sz w:val="22"/>
        </w:rPr>
        <w:t>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%}{{</w:t>
      </w:r>
      <w:r w:rsidRPr="008170F9">
        <w:rPr>
          <w:rFonts w:ascii="Arial" w:hAnsi="Arial"/>
          <w:sz w:val="22"/>
        </w:rPr>
        <w:t>party.name_on_file</w:t>
      </w:r>
      <w:r w:rsidR="00CF5AAD" w:rsidRPr="008170F9">
        <w:rPr>
          <w:rFonts w:ascii="Arial" w:hAnsi="Arial"/>
          <w:sz w:val="22"/>
        </w:rPr>
        <w:t>}}{%</w:t>
      </w:r>
      <w:r w:rsidRPr="008170F9">
        <w:rPr>
          <w:rFonts w:ascii="Arial" w:hAnsi="Arial"/>
          <w:sz w:val="22"/>
        </w:rPr>
        <w:t xml:space="preserve"> endif </w:t>
      </w:r>
      <w:r w:rsidR="00CF5AAD" w:rsidRPr="008170F9">
        <w:rPr>
          <w:rFonts w:ascii="Arial" w:hAnsi="Arial"/>
          <w:sz w:val="22"/>
        </w:rPr>
        <w:t>%}</w:t>
      </w:r>
      <w:r w:rsidRPr="008170F9">
        <w:rPr>
          <w:rFonts w:ascii="Arial" w:hAnsi="Arial"/>
          <w:sz w:val="22"/>
        </w:rPr>
        <w:t xml:space="preserve"> is at least 18 years of age.</w:t>
      </w:r>
    </w:p>
    <w:p w14:paraId="3FAD143E" w14:textId="7724A6B3" w:rsidR="00C37AFE" w:rsidRPr="008170F9" w:rsidRDefault="00CF5AAD" w:rsidP="009A414C">
      <w:pPr>
        <w:suppressAutoHyphens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{{</w:t>
      </w:r>
      <w:r w:rsidR="0066252D" w:rsidRPr="008170F9">
        <w:rPr>
          <w:rFonts w:ascii="Arial" w:hAnsi="Arial"/>
          <w:sz w:val="22"/>
        </w:rPr>
        <w:t xml:space="preserve">p </w:t>
      </w:r>
      <w:r w:rsidR="00C37AFE" w:rsidRPr="008170F9">
        <w:rPr>
          <w:rFonts w:ascii="Arial" w:hAnsi="Arial"/>
          <w:sz w:val="22"/>
        </w:rPr>
        <w:t>witness_jurat_insert</w:t>
      </w:r>
      <w:r w:rsidRPr="008170F9">
        <w:rPr>
          <w:rFonts w:ascii="Arial" w:hAnsi="Arial"/>
          <w:sz w:val="22"/>
        </w:rPr>
        <w:t>}}</w:t>
      </w:r>
    </w:p>
    <w:p w14:paraId="6DEE51CE" w14:textId="7C21487D" w:rsidR="00C37AFE" w:rsidRPr="008170F9" w:rsidRDefault="00CF5AAD" w:rsidP="009A414C">
      <w:pPr>
        <w:suppressAutoHyphens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if party.t_affidavits.witness_knows_party == “Unsure” </w:t>
      </w:r>
      <w:r w:rsidRPr="008170F9">
        <w:rPr>
          <w:rFonts w:ascii="Arial" w:hAnsi="Arial"/>
          <w:sz w:val="22"/>
        </w:rPr>
        <w:t>%}</w:t>
      </w:r>
    </w:p>
    <w:p w14:paraId="6AC55062" w14:textId="77777777" w:rsidR="00C37AFE" w:rsidRPr="008170F9" w:rsidRDefault="00C37AFE" w:rsidP="009A414C">
      <w:pPr>
        <w:suppressAutoHyphens/>
        <w:rPr>
          <w:rFonts w:ascii="Arial" w:hAnsi="Arial"/>
          <w:sz w:val="22"/>
        </w:rPr>
      </w:pPr>
    </w:p>
    <w:p w14:paraId="2EA9A5E1" w14:textId="77777777" w:rsidR="00C37AFE" w:rsidRPr="008170F9" w:rsidRDefault="00C37AFE" w:rsidP="009A414C">
      <w:pPr>
        <w:suppressAutoHyphens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Note to Witness: Strike out and initial the No. 3 that does not apply.</w:t>
      </w:r>
    </w:p>
    <w:p w14:paraId="1920B3EA" w14:textId="6866D5DB" w:rsidR="00B75F9A" w:rsidRPr="008170F9" w:rsidRDefault="00CF5AAD" w:rsidP="009A414C">
      <w:pPr>
        <w:suppressAutoHyphens/>
        <w:rPr>
          <w:rFonts w:ascii="Arial" w:hAnsi="Arial"/>
          <w:sz w:val="22"/>
        </w:rPr>
      </w:pPr>
      <w:r w:rsidRPr="008170F9">
        <w:rPr>
          <w:rFonts w:ascii="Arial" w:hAnsi="Arial"/>
          <w:sz w:val="22"/>
        </w:rPr>
        <w:t>{%</w:t>
      </w:r>
      <w:r w:rsidR="00C37AFE" w:rsidRPr="008170F9">
        <w:rPr>
          <w:rFonts w:ascii="Arial" w:hAnsi="Arial"/>
          <w:sz w:val="22"/>
        </w:rPr>
        <w:t xml:space="preserve">p endif </w:t>
      </w:r>
      <w:r w:rsidRPr="008170F9">
        <w:rPr>
          <w:rFonts w:ascii="Arial" w:hAnsi="Arial"/>
          <w:sz w:val="22"/>
        </w:rPr>
        <w:t>%}</w:t>
      </w:r>
      <w:bookmarkEnd w:id="3"/>
    </w:p>
    <w:sectPr w:rsidR="00B75F9A" w:rsidRPr="008170F9" w:rsidSect="00EB7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9C69" w14:textId="77777777" w:rsidR="002A3CDF" w:rsidRPr="00527AA2" w:rsidRDefault="002A3CDF">
      <w:r w:rsidRPr="00527AA2">
        <w:separator/>
      </w:r>
    </w:p>
  </w:endnote>
  <w:endnote w:type="continuationSeparator" w:id="0">
    <w:p w14:paraId="40F4544E" w14:textId="77777777" w:rsidR="002A3CDF" w:rsidRPr="00527AA2" w:rsidRDefault="002A3CDF">
      <w:r w:rsidRPr="00527A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C235" w14:textId="77777777" w:rsidR="00D13896" w:rsidRDefault="00D1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547E" w14:textId="22F1DEEF" w:rsidR="00B75F9A" w:rsidRPr="00D13896" w:rsidRDefault="00797034" w:rsidP="00797034">
    <w:pPr>
      <w:pStyle w:val="gsinq8ptfooter"/>
      <w:rPr>
        <w:rFonts w:ascii="Arial" w:hAnsi="Arial"/>
      </w:rPr>
    </w:pPr>
    <w:r w:rsidRPr="00D13896">
      <w:rPr>
        <w:rFonts w:ascii="Arial" w:hAnsi="Arial"/>
      </w:rPr>
      <w:t>{{</w:t>
    </w:r>
    <w:r w:rsidR="0066252D" w:rsidRPr="00D13896">
      <w:rPr>
        <w:rFonts w:ascii="Arial" w:hAnsi="Arial"/>
      </w:rPr>
      <w:t xml:space="preserve">p </w:t>
    </w:r>
    <w:r w:rsidRPr="00D13896">
      <w:rPr>
        <w:rFonts w:ascii="Arial" w:hAnsi="Arial"/>
      </w:rPr>
      <w:t>document_footer_insert}}</w:t>
    </w:r>
  </w:p>
  <w:p w14:paraId="34023F81" w14:textId="60166B0B" w:rsidR="00074388" w:rsidRPr="00D13896" w:rsidRDefault="00074388" w:rsidP="00074388">
    <w:pPr>
      <w:pStyle w:val="gsinq8ptfooter"/>
      <w:jc w:val="center"/>
      <w:rPr>
        <w:rFonts w:ascii="Arial" w:hAnsi="Arial"/>
      </w:rPr>
    </w:pPr>
    <w:r w:rsidRPr="00D13896">
      <w:rPr>
        <w:rFonts w:ascii="Arial" w:hAnsi="Arial"/>
      </w:rPr>
      <w:fldChar w:fldCharType="begin"/>
    </w:r>
    <w:r w:rsidRPr="00D13896">
      <w:rPr>
        <w:rFonts w:ascii="Arial" w:hAnsi="Arial"/>
      </w:rPr>
      <w:instrText xml:space="preserve"> PAGE   \* MERGEFORMAT </w:instrText>
    </w:r>
    <w:r w:rsidRPr="00D13896">
      <w:rPr>
        <w:rFonts w:ascii="Arial" w:hAnsi="Arial"/>
      </w:rPr>
      <w:fldChar w:fldCharType="separate"/>
    </w:r>
    <w:r w:rsidR="00F31B19">
      <w:rPr>
        <w:rFonts w:ascii="Arial" w:hAnsi="Arial"/>
        <w:noProof/>
      </w:rPr>
      <w:t>2</w:t>
    </w:r>
    <w:r w:rsidRPr="00D13896">
      <w:rPr>
        <w:rFonts w:ascii="Arial" w:hAnsi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1731A" w14:textId="77777777" w:rsidR="00D13896" w:rsidRDefault="00D1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6834" w14:textId="77777777" w:rsidR="002A3CDF" w:rsidRPr="00527AA2" w:rsidRDefault="002A3CDF">
      <w:r w:rsidRPr="00527AA2">
        <w:separator/>
      </w:r>
    </w:p>
  </w:footnote>
  <w:footnote w:type="continuationSeparator" w:id="0">
    <w:p w14:paraId="1A76EB55" w14:textId="77777777" w:rsidR="002A3CDF" w:rsidRPr="00527AA2" w:rsidRDefault="002A3CDF">
      <w:r w:rsidRPr="00527A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A79B" w14:textId="77777777" w:rsidR="00D13896" w:rsidRDefault="00D1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5208" w14:textId="77777777" w:rsidR="00B75F9A" w:rsidRPr="00527AA2" w:rsidRDefault="00B75F9A">
    <w:pPr>
      <w:suppressAutoHyphens/>
      <w:jc w:val="right"/>
      <w:rPr>
        <w:rFonts w:ascii="Arial" w:hAnsi="Arial"/>
        <w:sz w:val="22"/>
      </w:rPr>
    </w:pPr>
    <w:r w:rsidRPr="00527AA2">
      <w:rPr>
        <w:rFonts w:ascii="Arial" w:hAnsi="Arial"/>
        <w:sz w:val="22"/>
      </w:rPr>
      <w:t>NC11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FE0A" w14:textId="77777777" w:rsidR="00D13896" w:rsidRDefault="00D13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D44"/>
    <w:multiLevelType w:val="hybridMultilevel"/>
    <w:tmpl w:val="1E10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37E5"/>
    <w:multiLevelType w:val="hybridMultilevel"/>
    <w:tmpl w:val="9BFCA34E"/>
    <w:lvl w:ilvl="0" w:tplc="385224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D78B7"/>
    <w:multiLevelType w:val="hybridMultilevel"/>
    <w:tmpl w:val="91F04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293E"/>
    <w:multiLevelType w:val="hybridMultilevel"/>
    <w:tmpl w:val="FA2CF8E0"/>
    <w:lvl w:ilvl="0" w:tplc="3EB87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F9A"/>
    <w:rsid w:val="0002255B"/>
    <w:rsid w:val="00062B16"/>
    <w:rsid w:val="00074388"/>
    <w:rsid w:val="000975C1"/>
    <w:rsid w:val="000A3949"/>
    <w:rsid w:val="000C1860"/>
    <w:rsid w:val="000C5F40"/>
    <w:rsid w:val="000C6A78"/>
    <w:rsid w:val="00120ECD"/>
    <w:rsid w:val="0014738E"/>
    <w:rsid w:val="00152927"/>
    <w:rsid w:val="001542AC"/>
    <w:rsid w:val="00187019"/>
    <w:rsid w:val="001A5092"/>
    <w:rsid w:val="001B5E8B"/>
    <w:rsid w:val="001F38CE"/>
    <w:rsid w:val="002056A9"/>
    <w:rsid w:val="0027394F"/>
    <w:rsid w:val="002A29A1"/>
    <w:rsid w:val="002A3CDF"/>
    <w:rsid w:val="0037559C"/>
    <w:rsid w:val="00386D3A"/>
    <w:rsid w:val="003A754D"/>
    <w:rsid w:val="003D1447"/>
    <w:rsid w:val="003E46EC"/>
    <w:rsid w:val="004679B1"/>
    <w:rsid w:val="004811BB"/>
    <w:rsid w:val="00482600"/>
    <w:rsid w:val="004A28A4"/>
    <w:rsid w:val="004D509E"/>
    <w:rsid w:val="00514E98"/>
    <w:rsid w:val="00527AA2"/>
    <w:rsid w:val="00531594"/>
    <w:rsid w:val="005434A8"/>
    <w:rsid w:val="005508C4"/>
    <w:rsid w:val="005C45AC"/>
    <w:rsid w:val="00603D78"/>
    <w:rsid w:val="0066252D"/>
    <w:rsid w:val="0069260B"/>
    <w:rsid w:val="006B093A"/>
    <w:rsid w:val="006B0BFD"/>
    <w:rsid w:val="006D2144"/>
    <w:rsid w:val="006F3D67"/>
    <w:rsid w:val="0075161A"/>
    <w:rsid w:val="00765BBB"/>
    <w:rsid w:val="00767625"/>
    <w:rsid w:val="00797034"/>
    <w:rsid w:val="007D246C"/>
    <w:rsid w:val="00804E5A"/>
    <w:rsid w:val="008170F9"/>
    <w:rsid w:val="00824F9C"/>
    <w:rsid w:val="008277F0"/>
    <w:rsid w:val="00843BA1"/>
    <w:rsid w:val="00847EC6"/>
    <w:rsid w:val="008E39F9"/>
    <w:rsid w:val="008E4795"/>
    <w:rsid w:val="008E6561"/>
    <w:rsid w:val="00935F0C"/>
    <w:rsid w:val="009477BA"/>
    <w:rsid w:val="0098168E"/>
    <w:rsid w:val="00990A68"/>
    <w:rsid w:val="009A414C"/>
    <w:rsid w:val="00A11655"/>
    <w:rsid w:val="00A27380"/>
    <w:rsid w:val="00AA08C5"/>
    <w:rsid w:val="00AE3935"/>
    <w:rsid w:val="00B23747"/>
    <w:rsid w:val="00B45741"/>
    <w:rsid w:val="00B461F7"/>
    <w:rsid w:val="00B675B0"/>
    <w:rsid w:val="00B75F9A"/>
    <w:rsid w:val="00BB0935"/>
    <w:rsid w:val="00BC0B10"/>
    <w:rsid w:val="00BD78E7"/>
    <w:rsid w:val="00C14E53"/>
    <w:rsid w:val="00C37AFE"/>
    <w:rsid w:val="00C75C5E"/>
    <w:rsid w:val="00C87394"/>
    <w:rsid w:val="00CF5AAD"/>
    <w:rsid w:val="00D13896"/>
    <w:rsid w:val="00D20950"/>
    <w:rsid w:val="00D306A9"/>
    <w:rsid w:val="00D51F8B"/>
    <w:rsid w:val="00DB6E7B"/>
    <w:rsid w:val="00DD7FB7"/>
    <w:rsid w:val="00DE0805"/>
    <w:rsid w:val="00DE3AEC"/>
    <w:rsid w:val="00E27351"/>
    <w:rsid w:val="00E3019F"/>
    <w:rsid w:val="00E37116"/>
    <w:rsid w:val="00E66688"/>
    <w:rsid w:val="00EB7C34"/>
    <w:rsid w:val="00EC1B0A"/>
    <w:rsid w:val="00EE7463"/>
    <w:rsid w:val="00F16338"/>
    <w:rsid w:val="00F31B19"/>
    <w:rsid w:val="00F52950"/>
    <w:rsid w:val="00F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AB5ED"/>
  <w14:defaultImageDpi w14:val="0"/>
  <w15:docId w15:val="{F7559AE4-8783-4188-9A8C-7A70711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797034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DD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44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41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143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NC11 General Affidavit of execution</vt:lpstr>
    </vt:vector>
  </TitlesOfParts>
  <Company>Granville Software Inc.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NC11 General Affidavit of execution</dc:title>
  <dc:creator>Granville Software Inc.</dc:creator>
  <cp:lastModifiedBy>alex miller</cp:lastModifiedBy>
  <cp:revision>58</cp:revision>
  <cp:lastPrinted>2005-05-31T05:01:00Z</cp:lastPrinted>
  <dcterms:created xsi:type="dcterms:W3CDTF">2019-08-22T21:18:00Z</dcterms:created>
  <dcterms:modified xsi:type="dcterms:W3CDTF">2021-06-03T18:09:00Z</dcterms:modified>
</cp:coreProperties>
</file>