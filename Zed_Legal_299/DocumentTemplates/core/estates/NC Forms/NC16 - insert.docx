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6142"/>
      </w:tblGrid>
      <w:tr w:rsidR="00DC67B7" w:rsidRPr="00AB6E7D" w14:paraId="02D664C5" w14:textId="77777777" w:rsidTr="00DD3B9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E28D92A" w14:textId="77777777" w:rsidR="00DC67B7" w:rsidRPr="00AB6E7D" w:rsidRDefault="00DC67B7" w:rsidP="00584688">
            <w:pPr>
              <w:spacing w:after="120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201FE665" w14:textId="1D793B24" w:rsidR="00DC67B7" w:rsidRPr="00AB6E7D" w:rsidRDefault="00DC67B7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{{estate.court</w:t>
            </w:r>
            <w:r w:rsidR="008F0C1E" w:rsidRPr="00AB6E7D">
              <w:rPr>
                <w:rFonts w:ascii="Arial" w:hAnsi="Arial"/>
                <w:b/>
                <w:bCs/>
                <w:sz w:val="22"/>
              </w:rPr>
              <w:t>_file</w:t>
            </w:r>
            <w:r w:rsidRPr="00AB6E7D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DC67B7" w:rsidRPr="00AB6E7D" w14:paraId="0F02960E" w14:textId="77777777" w:rsidTr="00DD3B9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5E49641" w14:textId="77777777" w:rsidR="00DC67B7" w:rsidRPr="00AB6E7D" w:rsidRDefault="00DC67B7" w:rsidP="00584688">
            <w:pPr>
              <w:spacing w:after="120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5D6540C3" w14:textId="77777777" w:rsidR="00DC67B7" w:rsidRPr="00AB6E7D" w:rsidRDefault="00DC67B7" w:rsidP="009C61D6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10726111" w14:textId="77777777" w:rsidR="00DC67B7" w:rsidRPr="00AB6E7D" w:rsidRDefault="00DC67B7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DC67B7" w:rsidRPr="00AB6E7D" w14:paraId="024F579B" w14:textId="77777777" w:rsidTr="00DD3B9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143587F" w14:textId="77777777" w:rsidR="00DC67B7" w:rsidRPr="00AB6E7D" w:rsidRDefault="00DC67B7" w:rsidP="00584688">
            <w:pPr>
              <w:spacing w:after="120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3FA6EFEE" w14:textId="77777777" w:rsidR="00DC67B7" w:rsidRPr="00AB6E7D" w:rsidRDefault="00DC67B7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{{estate.centre}}</w:t>
            </w:r>
          </w:p>
        </w:tc>
      </w:tr>
      <w:tr w:rsidR="00DC67B7" w:rsidRPr="00AB6E7D" w14:paraId="7B966FEA" w14:textId="77777777" w:rsidTr="00DD3B9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38E07621" w14:textId="77777777" w:rsidR="00DC67B7" w:rsidRPr="00AB6E7D" w:rsidRDefault="00DC67B7" w:rsidP="00584688">
            <w:pPr>
              <w:spacing w:after="120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162098E6" w14:textId="77777777" w:rsidR="00DC67B7" w:rsidRPr="00AB6E7D" w:rsidRDefault="00DC67B7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{{deceased.name}}</w:t>
            </w:r>
          </w:p>
        </w:tc>
      </w:tr>
      <w:tr w:rsidR="00FF56C1" w:rsidRPr="00AB6E7D" w14:paraId="04F06503" w14:textId="77777777" w:rsidTr="00DD3B9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FBF54C4" w14:textId="77777777" w:rsidR="00FF56C1" w:rsidRPr="00AB6E7D" w:rsidRDefault="00FF56C1" w:rsidP="00FF56C1">
            <w:pPr>
              <w:spacing w:after="120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3A23A7FD" w14:textId="77777777" w:rsidR="00FF56C1" w:rsidRPr="00AB6E7D" w:rsidRDefault="00FF56C1" w:rsidP="00FF56C1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DC67B7" w:rsidRPr="00AB6E7D" w14:paraId="74594DA1" w14:textId="77777777" w:rsidTr="00DD3B9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5506555" w14:textId="77777777" w:rsidR="00DC67B7" w:rsidRPr="00AB6E7D" w:rsidRDefault="00DC67B7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084C5B5A" w14:textId="2177397C" w:rsidR="00DC67B7" w:rsidRPr="00AB6E7D" w:rsidRDefault="00DC67B7" w:rsidP="00584688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Nomination and Consent to Appointment of Personal Representative</w:t>
            </w:r>
          </w:p>
        </w:tc>
      </w:tr>
      <w:tr w:rsidR="00DC67B7" w:rsidRPr="00AB6E7D" w14:paraId="73152E76" w14:textId="77777777" w:rsidTr="00DD3B95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210413B3" w14:textId="77777777" w:rsidR="00DC67B7" w:rsidRPr="00AB6E7D" w:rsidRDefault="00DC67B7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6142" w:type="dxa"/>
            <w:tcBorders>
              <w:top w:val="nil"/>
              <w:left w:val="nil"/>
              <w:right w:val="nil"/>
            </w:tcBorders>
          </w:tcPr>
          <w:p w14:paraId="34747765" w14:textId="77777777" w:rsidR="00DC67B7" w:rsidRPr="00AB6E7D" w:rsidRDefault="00DC67B7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{{party.name_on_file}}</w:t>
            </w:r>
          </w:p>
        </w:tc>
      </w:tr>
      <w:tr w:rsidR="00DC67B7" w:rsidRPr="00AB6E7D" w14:paraId="397DF935" w14:textId="77777777" w:rsidTr="00DD3B95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45DBB" w14:textId="77777777" w:rsidR="00DC67B7" w:rsidRPr="00AB6E7D" w:rsidRDefault="00DC67B7" w:rsidP="00293832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AC81F5" w14:textId="77777777" w:rsidR="00DC67B7" w:rsidRPr="00AB6E7D" w:rsidRDefault="00DC67B7" w:rsidP="009A3229">
            <w:pPr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3F028898" w14:textId="77777777" w:rsidR="00DC67B7" w:rsidRPr="00AB6E7D" w:rsidRDefault="00DC67B7" w:rsidP="009A3229">
            <w:pPr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5F3EFAF8" w14:textId="77777777" w:rsidR="00DC67B7" w:rsidRPr="00AB6E7D" w:rsidRDefault="00DC67B7" w:rsidP="009A3229">
            <w:pPr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175470A2" w14:textId="77777777" w:rsidR="00351DEA" w:rsidRPr="001E47DB" w:rsidRDefault="00DC67B7" w:rsidP="00351DEA">
            <w:pPr>
              <w:rPr>
                <w:rFonts w:ascii="Arial" w:hAnsi="Arial"/>
                <w:b/>
                <w:bCs/>
                <w:sz w:val="22"/>
              </w:rPr>
            </w:pPr>
            <w:r w:rsidRPr="00AB6E7D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1D71AE87" w14:textId="77777777" w:rsidR="00351DEA" w:rsidRPr="001E47DB" w:rsidRDefault="00351DEA" w:rsidP="00351DEA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2D4122F2" w14:textId="77777777" w:rsidR="00351DEA" w:rsidRPr="001E47DB" w:rsidRDefault="00351DEA" w:rsidP="00351DEA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0E2EEE70" w14:textId="36E676B4" w:rsidR="00DC67B7" w:rsidRPr="00AB6E7D" w:rsidRDefault="00351DEA" w:rsidP="00351DEA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268DA184" w14:textId="77777777" w:rsidR="00F92480" w:rsidRPr="00AB6E7D" w:rsidRDefault="00F92480" w:rsidP="00157AA0">
      <w:pPr>
        <w:ind w:left="720" w:hanging="720"/>
        <w:rPr>
          <w:rFonts w:ascii="Arial" w:hAnsi="Arial"/>
          <w:sz w:val="22"/>
        </w:rPr>
      </w:pPr>
    </w:p>
    <w:p w14:paraId="79D4BE8E" w14:textId="32C78CD7" w:rsidR="004B52B1" w:rsidRPr="00AB6E7D" w:rsidRDefault="000B6A85" w:rsidP="00157AA0">
      <w:pPr>
        <w:ind w:left="720" w:hanging="720"/>
        <w:rPr>
          <w:rFonts w:ascii="Arial" w:hAnsi="Arial"/>
          <w:sz w:val="22"/>
        </w:rPr>
      </w:pPr>
      <w:r w:rsidRPr="00AB6E7D">
        <w:rPr>
          <w:rFonts w:ascii="Arial" w:hAnsi="Arial"/>
          <w:sz w:val="22"/>
        </w:rPr>
        <w:t>{%</w:t>
      </w:r>
      <w:r w:rsidR="004B52B1" w:rsidRPr="00AB6E7D">
        <w:rPr>
          <w:rFonts w:ascii="Arial" w:hAnsi="Arial"/>
          <w:sz w:val="22"/>
        </w:rPr>
        <w:t xml:space="preserve">p </w:t>
      </w:r>
      <w:r w:rsidR="00861CEE" w:rsidRPr="00AB6E7D">
        <w:rPr>
          <w:rFonts w:ascii="Arial" w:hAnsi="Arial"/>
          <w:sz w:val="22"/>
        </w:rPr>
        <w:t>for content in party.nc16_content</w:t>
      </w:r>
      <w:r w:rsidR="004B52B1" w:rsidRPr="00AB6E7D">
        <w:rPr>
          <w:rFonts w:ascii="Arial" w:hAnsi="Arial"/>
          <w:sz w:val="22"/>
        </w:rPr>
        <w:t xml:space="preserve"> </w:t>
      </w:r>
      <w:r w:rsidRPr="00AB6E7D">
        <w:rPr>
          <w:rFonts w:ascii="Arial" w:hAnsi="Arial"/>
          <w:sz w:val="22"/>
        </w:rPr>
        <w:t>%}</w:t>
      </w:r>
      <w:r w:rsidR="00296BF1" w:rsidRPr="00AB6E7D">
        <w:rPr>
          <w:rFonts w:ascii="Arial" w:hAnsi="Arial"/>
          <w:sz w:val="22"/>
        </w:rPr>
        <w:t xml:space="preserve"> </w:t>
      </w:r>
    </w:p>
    <w:p w14:paraId="2AD9C2EE" w14:textId="71445A46" w:rsidR="00271D15" w:rsidRPr="00AB6E7D" w:rsidRDefault="00861CEE" w:rsidP="00157AA0">
      <w:pPr>
        <w:pStyle w:val="ListParagraph"/>
        <w:numPr>
          <w:ilvl w:val="0"/>
          <w:numId w:val="16"/>
        </w:numPr>
        <w:spacing w:after="120"/>
        <w:ind w:left="709"/>
        <w:contextualSpacing w:val="0"/>
        <w:rPr>
          <w:rFonts w:ascii="Arial" w:hAnsi="Arial"/>
          <w:sz w:val="22"/>
        </w:rPr>
      </w:pPr>
      <w:r w:rsidRPr="00AB6E7D">
        <w:rPr>
          <w:rFonts w:ascii="Arial" w:hAnsi="Arial"/>
          <w:sz w:val="22"/>
        </w:rPr>
        <w:t>{{content}}</w:t>
      </w:r>
    </w:p>
    <w:p w14:paraId="475EF325" w14:textId="0B84F00B" w:rsidR="004B52B1" w:rsidRPr="00AB6E7D" w:rsidRDefault="000B6A85" w:rsidP="00157AA0">
      <w:pPr>
        <w:ind w:left="720" w:hanging="720"/>
        <w:rPr>
          <w:rFonts w:ascii="Arial" w:hAnsi="Arial"/>
          <w:sz w:val="22"/>
        </w:rPr>
      </w:pPr>
      <w:r w:rsidRPr="00AB6E7D">
        <w:rPr>
          <w:rFonts w:ascii="Arial" w:hAnsi="Arial"/>
          <w:sz w:val="22"/>
        </w:rPr>
        <w:t>{%</w:t>
      </w:r>
      <w:r w:rsidR="004B52B1" w:rsidRPr="00AB6E7D">
        <w:rPr>
          <w:rFonts w:ascii="Arial" w:hAnsi="Arial"/>
          <w:sz w:val="22"/>
        </w:rPr>
        <w:t xml:space="preserve">p </w:t>
      </w:r>
      <w:r w:rsidR="0005454D" w:rsidRPr="00AB6E7D">
        <w:rPr>
          <w:rFonts w:ascii="Arial" w:hAnsi="Arial"/>
          <w:sz w:val="22"/>
        </w:rPr>
        <w:t>end</w:t>
      </w:r>
      <w:r w:rsidR="00861CEE" w:rsidRPr="00AB6E7D">
        <w:rPr>
          <w:rFonts w:ascii="Arial" w:hAnsi="Arial"/>
          <w:sz w:val="22"/>
        </w:rPr>
        <w:t>for</w:t>
      </w:r>
      <w:r w:rsidR="004B52B1" w:rsidRPr="00AB6E7D">
        <w:rPr>
          <w:rFonts w:ascii="Arial" w:hAnsi="Arial"/>
          <w:sz w:val="22"/>
        </w:rPr>
        <w:t xml:space="preserve"> </w:t>
      </w:r>
      <w:r w:rsidRPr="00AB6E7D">
        <w:rPr>
          <w:rFonts w:ascii="Arial" w:hAnsi="Arial"/>
          <w:sz w:val="22"/>
        </w:rPr>
        <w:t>%}</w:t>
      </w:r>
    </w:p>
    <w:p w14:paraId="5832EC51" w14:textId="352EE755" w:rsidR="006966FA" w:rsidRPr="004136BC" w:rsidRDefault="004136BC" w:rsidP="00157AA0">
      <w:pPr>
        <w:rPr>
          <w:rFonts w:ascii="Arial" w:hAnsi="Arial"/>
          <w:color w:val="FFFFFF" w:themeColor="background1"/>
          <w:sz w:val="22"/>
        </w:rPr>
      </w:pPr>
      <w:r w:rsidRPr="004136BC">
        <w:rPr>
          <w:rFonts w:ascii="Arial" w:hAnsi="Arial"/>
          <w:color w:val="FFFFFF" w:themeColor="background1"/>
          <w:sz w:val="22"/>
        </w:rPr>
        <w:fldChar w:fldCharType="begin"/>
      </w:r>
      <w:r w:rsidRPr="004136BC">
        <w:rPr>
          <w:rFonts w:ascii="Arial" w:hAnsi="Arial"/>
          <w:color w:val="FFFFFF" w:themeColor="background1"/>
          <w:sz w:val="22"/>
        </w:rPr>
        <w:instrText xml:space="preserve"> LISTNUM  \s 0 </w:instrText>
      </w:r>
      <w:r w:rsidRPr="004136BC">
        <w:rPr>
          <w:rFonts w:ascii="Arial" w:hAnsi="Arial"/>
          <w:color w:val="FFFFFF" w:themeColor="background1"/>
          <w:sz w:val="22"/>
        </w:rPr>
        <w:fldChar w:fldCharType="end"/>
      </w:r>
    </w:p>
    <w:p w14:paraId="34A0D43D" w14:textId="3BA0B3DE" w:rsidR="006966FA" w:rsidRPr="00AB6E7D" w:rsidRDefault="006966FA">
      <w:pPr>
        <w:rPr>
          <w:rFonts w:ascii="Arial" w:hAnsi="Arial"/>
          <w:sz w:val="22"/>
        </w:rPr>
      </w:pPr>
      <w:r w:rsidRPr="00AB6E7D">
        <w:rPr>
          <w:rFonts w:ascii="Arial" w:hAnsi="Arial"/>
          <w:sz w:val="22"/>
        </w:rPr>
        <w:t xml:space="preserve">SIGNED ON </w:t>
      </w:r>
      <w:r w:rsidR="000B6A85" w:rsidRPr="00AB6E7D">
        <w:rPr>
          <w:rFonts w:ascii="Arial" w:hAnsi="Arial"/>
          <w:sz w:val="22"/>
        </w:rPr>
        <w:t>{{estate.signing_date_options|signing_date(</w:t>
      </w:r>
      <w:r w:rsidR="00EB0954" w:rsidRPr="00AB6E7D">
        <w:rPr>
          <w:rFonts w:ascii="Arial" w:hAnsi="Arial"/>
          <w:sz w:val="22"/>
        </w:rPr>
        <w:t>estate.signing_date_other</w:t>
      </w:r>
      <w:r w:rsidR="000B6A85" w:rsidRPr="00AB6E7D">
        <w:rPr>
          <w:rFonts w:ascii="Arial" w:hAnsi="Arial"/>
          <w:sz w:val="22"/>
        </w:rPr>
        <w:t>)|upper}}</w:t>
      </w:r>
    </w:p>
    <w:p w14:paraId="18FB08D2" w14:textId="77777777" w:rsidR="006966FA" w:rsidRPr="00AB6E7D" w:rsidRDefault="006966FA">
      <w:pPr>
        <w:rPr>
          <w:rFonts w:ascii="Arial" w:hAnsi="Arial"/>
          <w:sz w:val="22"/>
        </w:rPr>
      </w:pPr>
    </w:p>
    <w:p w14:paraId="7BA1CBB8" w14:textId="77777777" w:rsidR="00DC67B7" w:rsidRPr="00AB6E7D" w:rsidRDefault="00DC67B7" w:rsidP="00DC67B7">
      <w:pPr>
        <w:suppressAutoHyphens/>
        <w:jc w:val="both"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52"/>
        <w:gridCol w:w="3476"/>
        <w:gridCol w:w="360"/>
        <w:gridCol w:w="934"/>
        <w:gridCol w:w="4646"/>
      </w:tblGrid>
      <w:tr w:rsidR="00DC67B7" w:rsidRPr="00AB6E7D" w14:paraId="6FAA6BE3" w14:textId="77777777" w:rsidTr="00584688">
        <w:tc>
          <w:tcPr>
            <w:tcW w:w="44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911568C" w14:textId="77777777" w:rsidR="00DC67B7" w:rsidRPr="00AB6E7D" w:rsidRDefault="00DC67B7" w:rsidP="0058468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AB6E7D">
              <w:rPr>
                <w:rFonts w:ascii="Arial" w:hAnsi="Arial"/>
                <w:i/>
                <w:sz w:val="22"/>
              </w:rP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931E058" w14:textId="77777777" w:rsidR="00DC67B7" w:rsidRPr="00AB6E7D" w:rsidRDefault="00DC67B7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978859C" w14:textId="77777777" w:rsidR="00DC67B7" w:rsidRPr="00AB6E7D" w:rsidRDefault="00DC67B7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i/>
                <w:sz w:val="22"/>
              </w:rPr>
              <w:t>Witness</w:t>
            </w:r>
          </w:p>
        </w:tc>
      </w:tr>
      <w:tr w:rsidR="00DC67B7" w:rsidRPr="00AB6E7D" w14:paraId="22FBA723" w14:textId="77777777" w:rsidTr="00584688"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77F9E8D6" w14:textId="6E43D70D" w:rsidR="00DC67B7" w:rsidRPr="00AB6E7D" w:rsidRDefault="00DC67B7" w:rsidP="00157AA0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AB6E7D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3476" w:type="dxa"/>
            <w:tcBorders>
              <w:left w:val="nil"/>
              <w:bottom w:val="single" w:sz="4" w:space="0" w:color="auto"/>
              <w:right w:val="nil"/>
            </w:tcBorders>
          </w:tcPr>
          <w:p w14:paraId="49663FDF" w14:textId="4F9F004D" w:rsidR="00DC67B7" w:rsidRPr="00AB6E7D" w:rsidRDefault="00DC67B7" w:rsidP="00E358EC">
            <w:pPr>
              <w:suppressAutoHyphens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{% if party.relationship == “Trust Company”%}{{party.</w:t>
            </w:r>
            <w:r w:rsidR="00920642">
              <w:rPr>
                <w:rFonts w:ascii="Arial" w:hAnsi="Arial"/>
                <w:sz w:val="22"/>
              </w:rPr>
              <w:t>trust_company_and_contact_te</w:t>
            </w:r>
            <w:r w:rsidRPr="00AB6E7D">
              <w:rPr>
                <w:rFonts w:ascii="Arial" w:hAnsi="Arial"/>
                <w:sz w:val="22"/>
              </w:rPr>
              <w:t>}}{% else %}{{party.name_on_file}}{% endif %}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AD17AA" w14:textId="77777777" w:rsidR="00DC67B7" w:rsidRPr="00AB6E7D" w:rsidRDefault="00DC67B7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7571C3CC" w14:textId="3B9E066F" w:rsidR="00DC67B7" w:rsidRPr="00AB6E7D" w:rsidRDefault="00DC67B7" w:rsidP="00157AA0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AB6E7D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4646" w:type="dxa"/>
            <w:tcBorders>
              <w:left w:val="nil"/>
              <w:bottom w:val="single" w:sz="4" w:space="0" w:color="auto"/>
              <w:right w:val="nil"/>
            </w:tcBorders>
          </w:tcPr>
          <w:p w14:paraId="287170A8" w14:textId="77777777" w:rsidR="00DC67B7" w:rsidRPr="00AB6E7D" w:rsidRDefault="00DC67B7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AB6E7D">
              <w:rPr>
                <w:rFonts w:ascii="Arial" w:hAnsi="Arial"/>
                <w:sz w:val="22"/>
              </w:rPr>
              <w:t>{{party.t_affidavits.witness|witness(lawyer, assistant)}}</w:t>
            </w:r>
          </w:p>
        </w:tc>
      </w:tr>
    </w:tbl>
    <w:p w14:paraId="42A10B6E" w14:textId="6FCBB52A" w:rsidR="006966FA" w:rsidRPr="00AB6E7D" w:rsidRDefault="006966FA" w:rsidP="00496FBF">
      <w:pPr>
        <w:keepLines/>
        <w:rPr>
          <w:rFonts w:ascii="Arial" w:hAnsi="Arial"/>
          <w:sz w:val="22"/>
        </w:rPr>
      </w:pPr>
    </w:p>
    <w:sectPr w:rsidR="006966FA" w:rsidRPr="00AB6E7D" w:rsidSect="001442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9" w:bottom="1440" w:left="1009" w:header="720" w:footer="431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76D78" w14:textId="77777777" w:rsidR="0070160B" w:rsidRPr="00464E4F" w:rsidRDefault="0070160B">
      <w:r w:rsidRPr="00464E4F">
        <w:separator/>
      </w:r>
    </w:p>
  </w:endnote>
  <w:endnote w:type="continuationSeparator" w:id="0">
    <w:p w14:paraId="642B5034" w14:textId="77777777" w:rsidR="0070160B" w:rsidRPr="00464E4F" w:rsidRDefault="0070160B">
      <w:r w:rsidRPr="00464E4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90B3" w14:textId="77777777" w:rsidR="000B1C5B" w:rsidRDefault="000B1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5174" w14:textId="77777777" w:rsidR="000B1C5B" w:rsidRDefault="000B1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2FC6" w14:textId="615F5848" w:rsidR="006966FA" w:rsidRPr="000B1C5B" w:rsidRDefault="00342C31" w:rsidP="00342C31">
    <w:pPr>
      <w:pStyle w:val="gsinq8ptfooter"/>
    </w:pPr>
    <w:r w:rsidRPr="000B1C5B">
      <w:t>{{</w:t>
    </w:r>
    <w:r w:rsidR="00C35B83" w:rsidRPr="000B1C5B">
      <w:t xml:space="preserve">p </w:t>
    </w:r>
    <w:r w:rsidRPr="000B1C5B">
      <w:t>document_footer_insert}</w:t>
    </w:r>
    <w:r w:rsidR="006E6530" w:rsidRPr="000B1C5B">
      <w:t>}</w:t>
    </w:r>
  </w:p>
  <w:p w14:paraId="21CA9CF9" w14:textId="0BC62067" w:rsidR="00020A68" w:rsidRPr="000B1C5B" w:rsidRDefault="00020A68" w:rsidP="00020A68">
    <w:pPr>
      <w:pStyle w:val="gsinq8ptfooter"/>
      <w:jc w:val="center"/>
    </w:pPr>
    <w:r w:rsidRPr="000B1C5B">
      <w:fldChar w:fldCharType="begin"/>
    </w:r>
    <w:r w:rsidRPr="000B1C5B">
      <w:instrText xml:space="preserve"> PAGE   \* MERGEFORMAT </w:instrText>
    </w:r>
    <w:r w:rsidRPr="000B1C5B">
      <w:fldChar w:fldCharType="separate"/>
    </w:r>
    <w:r w:rsidR="00320CCA">
      <w:rPr>
        <w:noProof/>
      </w:rPr>
      <w:t>1</w:t>
    </w:r>
    <w:r w:rsidRPr="000B1C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3742" w14:textId="77777777" w:rsidR="0070160B" w:rsidRPr="00464E4F" w:rsidRDefault="0070160B">
      <w:r w:rsidRPr="00464E4F">
        <w:separator/>
      </w:r>
    </w:p>
  </w:footnote>
  <w:footnote w:type="continuationSeparator" w:id="0">
    <w:p w14:paraId="384572CE" w14:textId="77777777" w:rsidR="0070160B" w:rsidRPr="00464E4F" w:rsidRDefault="0070160B">
      <w:r w:rsidRPr="00464E4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63B1" w14:textId="77777777" w:rsidR="000B1C5B" w:rsidRDefault="000B1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74FB6" w14:textId="77777777" w:rsidR="006966FA" w:rsidRPr="00464E4F" w:rsidRDefault="006966FA">
    <w:pPr>
      <w:pStyle w:val="Header"/>
      <w:jc w:val="right"/>
      <w:rPr>
        <w:rFonts w:ascii="Arial" w:hAnsi="Arial"/>
        <w:sz w:val="22"/>
      </w:rPr>
    </w:pPr>
    <w:r w:rsidRPr="00464E4F">
      <w:rPr>
        <w:rFonts w:ascii="Arial" w:hAnsi="Arial"/>
        <w:sz w:val="22"/>
      </w:rPr>
      <w:t>NC11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26A5" w14:textId="18C5A242" w:rsidR="006966FA" w:rsidRPr="00496FBF" w:rsidRDefault="00496FBF" w:rsidP="00496FBF">
    <w:pPr>
      <w:pStyle w:val="Header"/>
      <w:jc w:val="right"/>
      <w:rPr>
        <w:rFonts w:ascii="Arial" w:hAnsi="Arial"/>
        <w:sz w:val="22"/>
      </w:rPr>
    </w:pPr>
    <w:r>
      <w:rPr>
        <w:rFonts w:ascii="Arial" w:hAnsi="Arial"/>
        <w:sz w:val="22"/>
      </w:rPr>
      <w:t>NC16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593"/>
    <w:multiLevelType w:val="hybridMultilevel"/>
    <w:tmpl w:val="4A44A9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990"/>
    <w:multiLevelType w:val="hybridMultilevel"/>
    <w:tmpl w:val="5BB2483E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B225C"/>
    <w:multiLevelType w:val="hybridMultilevel"/>
    <w:tmpl w:val="CDC0BA20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2F18E0"/>
    <w:multiLevelType w:val="hybridMultilevel"/>
    <w:tmpl w:val="ED4AE028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DF6544"/>
    <w:multiLevelType w:val="hybridMultilevel"/>
    <w:tmpl w:val="5C50F78C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D2555A"/>
    <w:multiLevelType w:val="hybridMultilevel"/>
    <w:tmpl w:val="755013B8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4E69D3"/>
    <w:multiLevelType w:val="hybridMultilevel"/>
    <w:tmpl w:val="31B2DCAE"/>
    <w:lvl w:ilvl="0" w:tplc="9D80A6BC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B7198F"/>
    <w:multiLevelType w:val="hybridMultilevel"/>
    <w:tmpl w:val="49D4BC64"/>
    <w:lvl w:ilvl="0" w:tplc="4912B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7C7408"/>
    <w:multiLevelType w:val="hybridMultilevel"/>
    <w:tmpl w:val="D0FCD79E"/>
    <w:lvl w:ilvl="0" w:tplc="AB4030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C1A2C"/>
    <w:multiLevelType w:val="singleLevel"/>
    <w:tmpl w:val="9D80A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48E7053"/>
    <w:multiLevelType w:val="hybridMultilevel"/>
    <w:tmpl w:val="C172A5F4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3311F9"/>
    <w:multiLevelType w:val="hybridMultilevel"/>
    <w:tmpl w:val="55EE1E0A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3549C4"/>
    <w:multiLevelType w:val="hybridMultilevel"/>
    <w:tmpl w:val="647A2908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7231DE"/>
    <w:multiLevelType w:val="hybridMultilevel"/>
    <w:tmpl w:val="A4A4AF58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85071B"/>
    <w:multiLevelType w:val="hybridMultilevel"/>
    <w:tmpl w:val="B2DE9E62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B45DE1"/>
    <w:multiLevelType w:val="hybridMultilevel"/>
    <w:tmpl w:val="A71A0B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3"/>
  </w:num>
  <w:num w:numId="13">
    <w:abstractNumId w:val="13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2E4"/>
    <w:rsid w:val="000002E4"/>
    <w:rsid w:val="0000574A"/>
    <w:rsid w:val="00006017"/>
    <w:rsid w:val="000138A9"/>
    <w:rsid w:val="00020A68"/>
    <w:rsid w:val="00027F5D"/>
    <w:rsid w:val="0005231E"/>
    <w:rsid w:val="00052A1F"/>
    <w:rsid w:val="0005454D"/>
    <w:rsid w:val="0007707D"/>
    <w:rsid w:val="0008689F"/>
    <w:rsid w:val="000879B3"/>
    <w:rsid w:val="000A1C37"/>
    <w:rsid w:val="000B1C5B"/>
    <w:rsid w:val="000B6A85"/>
    <w:rsid w:val="000D2CB0"/>
    <w:rsid w:val="0013289A"/>
    <w:rsid w:val="00144213"/>
    <w:rsid w:val="00151256"/>
    <w:rsid w:val="00157AA0"/>
    <w:rsid w:val="00195DE3"/>
    <w:rsid w:val="001A374F"/>
    <w:rsid w:val="001B1D7E"/>
    <w:rsid w:val="001F11DA"/>
    <w:rsid w:val="001F5F09"/>
    <w:rsid w:val="00217199"/>
    <w:rsid w:val="00230F8C"/>
    <w:rsid w:val="002435D0"/>
    <w:rsid w:val="002611CB"/>
    <w:rsid w:val="00262853"/>
    <w:rsid w:val="00271D15"/>
    <w:rsid w:val="00290163"/>
    <w:rsid w:val="00293832"/>
    <w:rsid w:val="00295E97"/>
    <w:rsid w:val="00296BF1"/>
    <w:rsid w:val="002F7668"/>
    <w:rsid w:val="0030107A"/>
    <w:rsid w:val="00320CCA"/>
    <w:rsid w:val="00342C31"/>
    <w:rsid w:val="00351DEA"/>
    <w:rsid w:val="00357AA0"/>
    <w:rsid w:val="003C3A63"/>
    <w:rsid w:val="003F2542"/>
    <w:rsid w:val="004003C1"/>
    <w:rsid w:val="00405BE7"/>
    <w:rsid w:val="004136BC"/>
    <w:rsid w:val="00422037"/>
    <w:rsid w:val="00422256"/>
    <w:rsid w:val="004273AC"/>
    <w:rsid w:val="00464E4F"/>
    <w:rsid w:val="00471941"/>
    <w:rsid w:val="00474DEF"/>
    <w:rsid w:val="0049388F"/>
    <w:rsid w:val="00496FBF"/>
    <w:rsid w:val="004B52B1"/>
    <w:rsid w:val="004C7655"/>
    <w:rsid w:val="004E79AA"/>
    <w:rsid w:val="00524CCD"/>
    <w:rsid w:val="00547425"/>
    <w:rsid w:val="00567757"/>
    <w:rsid w:val="005701C3"/>
    <w:rsid w:val="00591748"/>
    <w:rsid w:val="005F0750"/>
    <w:rsid w:val="00627256"/>
    <w:rsid w:val="00667FA7"/>
    <w:rsid w:val="00671767"/>
    <w:rsid w:val="00671F90"/>
    <w:rsid w:val="00681363"/>
    <w:rsid w:val="00681C68"/>
    <w:rsid w:val="00686AB8"/>
    <w:rsid w:val="006966FA"/>
    <w:rsid w:val="006C0919"/>
    <w:rsid w:val="006C3D4B"/>
    <w:rsid w:val="006E6530"/>
    <w:rsid w:val="006F205F"/>
    <w:rsid w:val="0070160B"/>
    <w:rsid w:val="00701DBB"/>
    <w:rsid w:val="007022D2"/>
    <w:rsid w:val="00716237"/>
    <w:rsid w:val="00734782"/>
    <w:rsid w:val="00742931"/>
    <w:rsid w:val="00750721"/>
    <w:rsid w:val="00755834"/>
    <w:rsid w:val="00770920"/>
    <w:rsid w:val="00772AA8"/>
    <w:rsid w:val="00775759"/>
    <w:rsid w:val="007A1C8F"/>
    <w:rsid w:val="007B1C0D"/>
    <w:rsid w:val="007B2920"/>
    <w:rsid w:val="007C7A7B"/>
    <w:rsid w:val="007F36E5"/>
    <w:rsid w:val="007F79BC"/>
    <w:rsid w:val="00801B12"/>
    <w:rsid w:val="00824AAF"/>
    <w:rsid w:val="008444C4"/>
    <w:rsid w:val="00861CEE"/>
    <w:rsid w:val="008740BB"/>
    <w:rsid w:val="008774E8"/>
    <w:rsid w:val="008C40A0"/>
    <w:rsid w:val="008F0C1E"/>
    <w:rsid w:val="008F6AC3"/>
    <w:rsid w:val="00906923"/>
    <w:rsid w:val="00913B75"/>
    <w:rsid w:val="00920642"/>
    <w:rsid w:val="0096397F"/>
    <w:rsid w:val="009A3229"/>
    <w:rsid w:val="009B4DD9"/>
    <w:rsid w:val="009C4911"/>
    <w:rsid w:val="009C61D6"/>
    <w:rsid w:val="009D4537"/>
    <w:rsid w:val="009E3EE6"/>
    <w:rsid w:val="00A17304"/>
    <w:rsid w:val="00A23027"/>
    <w:rsid w:val="00A53A37"/>
    <w:rsid w:val="00A70EB3"/>
    <w:rsid w:val="00A73B71"/>
    <w:rsid w:val="00AB6E7D"/>
    <w:rsid w:val="00AC50A4"/>
    <w:rsid w:val="00AC6479"/>
    <w:rsid w:val="00B007C2"/>
    <w:rsid w:val="00B022EE"/>
    <w:rsid w:val="00B16C34"/>
    <w:rsid w:val="00B32659"/>
    <w:rsid w:val="00B434DA"/>
    <w:rsid w:val="00B472D4"/>
    <w:rsid w:val="00B67118"/>
    <w:rsid w:val="00B70EFD"/>
    <w:rsid w:val="00B71FE6"/>
    <w:rsid w:val="00B766CB"/>
    <w:rsid w:val="00B8100D"/>
    <w:rsid w:val="00B904DD"/>
    <w:rsid w:val="00B90D9A"/>
    <w:rsid w:val="00B96F98"/>
    <w:rsid w:val="00BA2AFF"/>
    <w:rsid w:val="00BA7723"/>
    <w:rsid w:val="00BB2DDB"/>
    <w:rsid w:val="00BC7268"/>
    <w:rsid w:val="00BE2ABC"/>
    <w:rsid w:val="00BF7ABA"/>
    <w:rsid w:val="00C20E18"/>
    <w:rsid w:val="00C25BE3"/>
    <w:rsid w:val="00C35B83"/>
    <w:rsid w:val="00C37CF7"/>
    <w:rsid w:val="00C54986"/>
    <w:rsid w:val="00C81273"/>
    <w:rsid w:val="00C92B56"/>
    <w:rsid w:val="00CC0846"/>
    <w:rsid w:val="00CC77A4"/>
    <w:rsid w:val="00CD21A7"/>
    <w:rsid w:val="00CE0DCF"/>
    <w:rsid w:val="00D072D1"/>
    <w:rsid w:val="00D6225E"/>
    <w:rsid w:val="00D70108"/>
    <w:rsid w:val="00D81B74"/>
    <w:rsid w:val="00DC67B7"/>
    <w:rsid w:val="00DD2281"/>
    <w:rsid w:val="00DD3B95"/>
    <w:rsid w:val="00DF1371"/>
    <w:rsid w:val="00DF4845"/>
    <w:rsid w:val="00E006DC"/>
    <w:rsid w:val="00E358EC"/>
    <w:rsid w:val="00E533B1"/>
    <w:rsid w:val="00E54DD9"/>
    <w:rsid w:val="00E7465F"/>
    <w:rsid w:val="00E84C1D"/>
    <w:rsid w:val="00E9369A"/>
    <w:rsid w:val="00EA13F3"/>
    <w:rsid w:val="00EB0954"/>
    <w:rsid w:val="00EB37E7"/>
    <w:rsid w:val="00ED1E43"/>
    <w:rsid w:val="00ED56E7"/>
    <w:rsid w:val="00F3352E"/>
    <w:rsid w:val="00F359D7"/>
    <w:rsid w:val="00F51F5D"/>
    <w:rsid w:val="00F64105"/>
    <w:rsid w:val="00F814D0"/>
    <w:rsid w:val="00F82B4E"/>
    <w:rsid w:val="00F90C82"/>
    <w:rsid w:val="00F92480"/>
    <w:rsid w:val="00FB06C1"/>
    <w:rsid w:val="00FF0B9B"/>
    <w:rsid w:val="00F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FBD9BC"/>
  <w15:docId w15:val="{6991E4E0-8DB0-448D-A8F6-480F743D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AFF"/>
  </w:style>
  <w:style w:type="paragraph" w:styleId="Heading1">
    <w:name w:val="heading 1"/>
    <w:basedOn w:val="Normal"/>
    <w:next w:val="Normal"/>
    <w:link w:val="Heading1Char"/>
    <w:uiPriority w:val="99"/>
    <w:qFormat/>
    <w:rsid w:val="00BA2AFF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A2AFF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A2AF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A2AFF"/>
    <w:rPr>
      <w:rFonts w:ascii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BA2AFF"/>
    <w:pPr>
      <w:widowControl w:val="0"/>
      <w:tabs>
        <w:tab w:val="left" w:pos="-1440"/>
        <w:tab w:val="left" w:pos="-720"/>
      </w:tabs>
      <w:suppressAutoHyphens/>
      <w:jc w:val="center"/>
    </w:pPr>
    <w:rPr>
      <w:b/>
      <w:bCs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A2AF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A2AFF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2AF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A2AFF"/>
  </w:style>
  <w:style w:type="paragraph" w:styleId="Header">
    <w:name w:val="header"/>
    <w:basedOn w:val="Normal"/>
    <w:link w:val="HeaderChar"/>
    <w:uiPriority w:val="99"/>
    <w:rsid w:val="00BA2A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2AFF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A2AFF"/>
    <w:pPr>
      <w:widowControl w:val="0"/>
      <w:tabs>
        <w:tab w:val="left" w:pos="-1440"/>
        <w:tab w:val="left" w:pos="-720"/>
        <w:tab w:val="left" w:pos="720"/>
        <w:tab w:val="left" w:pos="4464"/>
        <w:tab w:val="left" w:pos="5040"/>
        <w:tab w:val="left" w:pos="5760"/>
      </w:tabs>
      <w:suppressAutoHyphens/>
      <w:ind w:left="720" w:hanging="720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A2A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42C31"/>
    <w:pPr>
      <w:ind w:left="720"/>
      <w:contextualSpacing/>
    </w:pPr>
  </w:style>
  <w:style w:type="paragraph" w:customStyle="1" w:styleId="gsinq8ptfooter">
    <w:name w:val="gsinq 8pt footer"/>
    <w:basedOn w:val="Footer"/>
    <w:qFormat/>
    <w:rsid w:val="008F6AC3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166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NC16</vt:lpstr>
    </vt:vector>
  </TitlesOfParts>
  <Company>Granville Software Inc.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NC16</dc:title>
  <dc:subject/>
  <dc:creator>Granville Software Inc.</dc:creator>
  <cp:keywords/>
  <dc:description/>
  <cp:lastModifiedBy>alex miller</cp:lastModifiedBy>
  <cp:revision>72</cp:revision>
  <cp:lastPrinted>2013-05-22T23:56:00Z</cp:lastPrinted>
  <dcterms:created xsi:type="dcterms:W3CDTF">2019-07-30T20:27:00Z</dcterms:created>
  <dcterms:modified xsi:type="dcterms:W3CDTF">2021-06-03T18:08:00Z</dcterms:modified>
</cp:coreProperties>
</file>