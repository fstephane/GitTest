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02" w:type="dxa"/>
        <w:tblLayout w:type="fixed"/>
        <w:tblLook w:val="0000" w:firstRow="0" w:lastRow="0" w:firstColumn="0" w:lastColumn="0" w:noHBand="0" w:noVBand="0"/>
      </w:tblPr>
      <w:tblGrid>
        <w:gridCol w:w="4428"/>
        <w:gridCol w:w="1564"/>
        <w:gridCol w:w="4410"/>
      </w:tblGrid>
      <w:tr w:rsidR="008B40BE" w:rsidRPr="003B402B" w14:paraId="6AC7EE10" w14:textId="77777777" w:rsidTr="001E496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83805D5" w14:textId="77777777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499AB" w14:textId="39C88934" w:rsidR="008B40BE" w:rsidRPr="003B402B" w:rsidRDefault="00EA53B6" w:rsidP="006D73B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{{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>estate.court_file</w:t>
            </w:r>
            <w:r w:rsidRPr="003B402B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8B40BE" w:rsidRPr="003B402B" w14:paraId="45E2966F" w14:textId="77777777" w:rsidTr="001E496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304DDD1" w14:textId="77777777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BE5419" w14:textId="77777777" w:rsidR="008B40BE" w:rsidRPr="003B402B" w:rsidRDefault="008B40BE" w:rsidP="00647DDB">
            <w:pPr>
              <w:keepNext/>
              <w:keepLines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6CAD0D42" w14:textId="77777777" w:rsidR="008B40BE" w:rsidRPr="003B402B" w:rsidRDefault="008B40BE" w:rsidP="00647DDB">
            <w:pPr>
              <w:keepNext/>
              <w:keepLines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8B40BE" w:rsidRPr="003B402B" w14:paraId="38C27524" w14:textId="77777777" w:rsidTr="001E496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0B20B19" w14:textId="77777777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091B3" w14:textId="23FDC397" w:rsidR="008B40BE" w:rsidRPr="003B402B" w:rsidRDefault="00EA53B6" w:rsidP="006D73B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{{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>estate.centre</w:t>
            </w:r>
            <w:r w:rsidRPr="003B402B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8B40BE" w:rsidRPr="003B402B" w14:paraId="72AA76BE" w14:textId="77777777" w:rsidTr="001E496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714BC40" w14:textId="77777777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69262" w14:textId="5225794D" w:rsidR="008B40BE" w:rsidRPr="003B402B" w:rsidRDefault="00EA53B6" w:rsidP="006D73B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{{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>deceased.name</w:t>
            </w:r>
            <w:r w:rsidRPr="003B402B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8B40BE" w:rsidRPr="003B402B" w14:paraId="39AC4705" w14:textId="77777777" w:rsidTr="001E496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09A3942" w14:textId="77777777" w:rsidR="008B40BE" w:rsidRPr="003B402B" w:rsidRDefault="008B40BE" w:rsidP="00AE6E47">
            <w:pPr>
              <w:keepNext/>
              <w:keepLines/>
              <w:spacing w:after="60"/>
              <w:ind w:right="-378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93518D" w14:textId="59F55D03" w:rsidR="008B40BE" w:rsidRPr="003B402B" w:rsidRDefault="00EA53B6" w:rsidP="006D73B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{%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 xml:space="preserve"> if deceased.aka_name and deceased.aka_name|length &gt; 0 </w:t>
            </w:r>
            <w:r w:rsidRPr="003B402B">
              <w:rPr>
                <w:rFonts w:ascii="Arial" w:hAnsi="Arial"/>
                <w:b/>
                <w:bCs/>
                <w:sz w:val="22"/>
              </w:rPr>
              <w:t>%}{{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>deceased.aka_name|merge("a, b and c")</w:t>
            </w:r>
            <w:r w:rsidRPr="003B402B">
              <w:rPr>
                <w:rFonts w:ascii="Arial" w:hAnsi="Arial"/>
                <w:b/>
                <w:bCs/>
                <w:sz w:val="22"/>
              </w:rPr>
              <w:t>}}{%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 xml:space="preserve"> else </w:t>
            </w:r>
            <w:r w:rsidRPr="003B402B">
              <w:rPr>
                <w:rFonts w:ascii="Arial" w:hAnsi="Arial"/>
                <w:b/>
                <w:bCs/>
                <w:sz w:val="22"/>
              </w:rPr>
              <w:t>%}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>None</w:t>
            </w:r>
            <w:r w:rsidRPr="003B402B">
              <w:rPr>
                <w:rFonts w:ascii="Arial" w:hAnsi="Arial"/>
                <w:b/>
                <w:bCs/>
                <w:sz w:val="22"/>
              </w:rPr>
              <w:t>{%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3B402B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8B40BE" w:rsidRPr="003B402B" w14:paraId="7E919A7D" w14:textId="77777777" w:rsidTr="001E496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12D5885" w14:textId="77777777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PROCEDURE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9A7A7" w14:textId="161416A9" w:rsidR="008B40BE" w:rsidRPr="003B402B" w:rsidRDefault="008B40BE" w:rsidP="00F27F8B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 xml:space="preserve">Application by the Personal </w:t>
            </w:r>
            <w:r w:rsidR="00EA53B6" w:rsidRPr="003B402B">
              <w:rPr>
                <w:rFonts w:ascii="Arial" w:hAnsi="Arial"/>
                <w:b/>
                <w:bCs/>
                <w:sz w:val="22"/>
              </w:rPr>
              <w:t>{{</w:t>
            </w:r>
            <w:r w:rsidRPr="003B402B">
              <w:rPr>
                <w:rFonts w:ascii="Arial" w:hAnsi="Arial"/>
                <w:b/>
                <w:bCs/>
                <w:sz w:val="22"/>
              </w:rPr>
              <w:t>cfa.multiple_prs|text_merge("Representative/Representatives")</w:t>
            </w:r>
            <w:r w:rsidR="00EA53B6" w:rsidRPr="003B402B">
              <w:rPr>
                <w:rFonts w:ascii="Arial" w:hAnsi="Arial"/>
                <w:b/>
                <w:bCs/>
                <w:sz w:val="22"/>
              </w:rPr>
              <w:t>}}</w:t>
            </w:r>
            <w:r w:rsidRPr="003B402B">
              <w:rPr>
                <w:rFonts w:ascii="Arial" w:hAnsi="Arial"/>
                <w:b/>
                <w:bCs/>
                <w:sz w:val="22"/>
              </w:rPr>
              <w:t xml:space="preserve"> for </w:t>
            </w:r>
            <w:r w:rsidR="00EA53B6" w:rsidRPr="003B402B">
              <w:rPr>
                <w:rFonts w:ascii="Arial" w:hAnsi="Arial"/>
                <w:b/>
                <w:bCs/>
                <w:sz w:val="22"/>
              </w:rPr>
              <w:t>{{</w:t>
            </w:r>
            <w:r w:rsidRPr="003B402B">
              <w:rPr>
                <w:rFonts w:ascii="Arial" w:hAnsi="Arial"/>
                <w:b/>
                <w:bCs/>
                <w:sz w:val="22"/>
              </w:rPr>
              <w:t>estate.grant_</w:t>
            </w:r>
            <w:r w:rsidR="00F27F8B" w:rsidRPr="003B402B">
              <w:rPr>
                <w:rFonts w:ascii="Arial" w:hAnsi="Arial"/>
                <w:b/>
                <w:bCs/>
                <w:sz w:val="22"/>
              </w:rPr>
              <w:t>of_language</w:t>
            </w:r>
            <w:r w:rsidR="00EA53B6" w:rsidRPr="003B402B">
              <w:rPr>
                <w:rFonts w:ascii="Arial" w:hAnsi="Arial"/>
                <w:b/>
                <w:bCs/>
                <w:sz w:val="22"/>
              </w:rPr>
              <w:t>}}{%</w:t>
            </w:r>
            <w:r w:rsidRPr="003B402B">
              <w:rPr>
                <w:rFonts w:ascii="Arial" w:hAnsi="Arial"/>
                <w:b/>
                <w:bCs/>
                <w:sz w:val="22"/>
              </w:rPr>
              <w:t xml:space="preserve"> if other.bond == "Application to Dispense" </w:t>
            </w:r>
            <w:r w:rsidR="00EA53B6" w:rsidRPr="003B402B">
              <w:rPr>
                <w:rFonts w:ascii="Arial" w:hAnsi="Arial"/>
                <w:b/>
                <w:bCs/>
                <w:sz w:val="22"/>
              </w:rPr>
              <w:t>%}</w:t>
            </w:r>
            <w:r w:rsidRPr="003B402B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="00EA53B6" w:rsidRPr="003B402B">
              <w:rPr>
                <w:rFonts w:ascii="Arial" w:hAnsi="Arial"/>
                <w:b/>
                <w:bCs/>
                <w:sz w:val="22"/>
              </w:rPr>
              <w:t>{{</w:t>
            </w:r>
            <w:r w:rsidRPr="003B402B">
              <w:rPr>
                <w:rFonts w:ascii="Arial" w:hAnsi="Arial"/>
                <w:b/>
                <w:bCs/>
                <w:sz w:val="22"/>
              </w:rPr>
              <w:t>other.bond_request</w:t>
            </w:r>
            <w:r w:rsidR="00EA53B6" w:rsidRPr="003B402B">
              <w:rPr>
                <w:rFonts w:ascii="Arial" w:hAnsi="Arial"/>
                <w:b/>
                <w:bCs/>
                <w:sz w:val="22"/>
              </w:rPr>
              <w:t>}}{%</w:t>
            </w:r>
            <w:r w:rsidRPr="003B402B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="00BE0947" w:rsidRPr="003B402B">
              <w:rPr>
                <w:rFonts w:ascii="Arial" w:hAnsi="Arial"/>
                <w:b/>
                <w:bCs/>
                <w:sz w:val="22"/>
              </w:rPr>
              <w:t>%}</w:t>
            </w:r>
            <w:r w:rsidRPr="003B402B">
              <w:rPr>
                <w:rFonts w:ascii="Arial" w:hAnsi="Arial"/>
                <w:b/>
                <w:bCs/>
                <w:sz w:val="22"/>
              </w:rPr>
              <w:t xml:space="preserve"> with respect to Property in Alberta</w:t>
            </w:r>
          </w:p>
        </w:tc>
      </w:tr>
      <w:tr w:rsidR="008B40BE" w:rsidRPr="003B402B" w14:paraId="76B468F6" w14:textId="77777777" w:rsidTr="001E496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6C38699" w14:textId="68109A3A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ORIGINAL JURISDICTION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F5ECA" w14:textId="47087EE6" w:rsidR="008B40BE" w:rsidRPr="003B402B" w:rsidRDefault="00EA53B6" w:rsidP="006D73B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{{</w:t>
            </w:r>
            <w:r w:rsidR="00DF0D8A" w:rsidRPr="003B402B">
              <w:rPr>
                <w:rFonts w:ascii="Arial" w:hAnsi="Arial"/>
                <w:b/>
                <w:bCs/>
                <w:sz w:val="22"/>
              </w:rPr>
              <w:t>estate.reseal_orig_jurisdiction</w:t>
            </w:r>
            <w:r w:rsidRPr="003B402B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8B40BE" w:rsidRPr="003B402B" w14:paraId="711ACA39" w14:textId="77777777" w:rsidTr="0019590A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E0B209" w14:textId="38FEB6A2" w:rsidR="008B40BE" w:rsidRPr="003B402B" w:rsidRDefault="00EA53B6" w:rsidP="006D73BD">
            <w:pPr>
              <w:spacing w:after="60"/>
              <w:rPr>
                <w:rFonts w:ascii="Arial" w:hAnsi="Arial"/>
                <w:bCs/>
                <w:sz w:val="22"/>
              </w:rPr>
            </w:pPr>
            <w:r w:rsidRPr="003B402B">
              <w:rPr>
                <w:rFonts w:ascii="Arial" w:hAnsi="Arial"/>
                <w:bCs/>
                <w:sz w:val="22"/>
              </w:rPr>
              <w:t>{%</w:t>
            </w:r>
            <w:r w:rsidR="008B40BE" w:rsidRPr="003B402B">
              <w:rPr>
                <w:rFonts w:ascii="Arial" w:hAnsi="Arial"/>
                <w:bCs/>
                <w:sz w:val="22"/>
              </w:rPr>
              <w:t xml:space="preserve">tr if other.bond == "Application to Dispense" </w:t>
            </w:r>
            <w:r w:rsidRPr="003B402B">
              <w:rPr>
                <w:rFonts w:ascii="Arial" w:hAnsi="Arial"/>
                <w:bCs/>
                <w:sz w:val="22"/>
              </w:rPr>
              <w:t>%}</w:t>
            </w:r>
          </w:p>
        </w:tc>
      </w:tr>
      <w:tr w:rsidR="008B40BE" w:rsidRPr="003B402B" w14:paraId="6FBD978F" w14:textId="77777777" w:rsidTr="0019590A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CCED6F" w14:textId="105482C3" w:rsidR="008B40BE" w:rsidRPr="003B402B" w:rsidRDefault="00EA53B6" w:rsidP="006D73BD">
            <w:pPr>
              <w:spacing w:after="60"/>
              <w:rPr>
                <w:rFonts w:ascii="Arial" w:hAnsi="Arial"/>
                <w:bCs/>
                <w:sz w:val="22"/>
              </w:rPr>
            </w:pPr>
            <w:r w:rsidRPr="003B402B">
              <w:rPr>
                <w:rFonts w:ascii="Arial" w:hAnsi="Arial"/>
                <w:bCs/>
                <w:sz w:val="22"/>
              </w:rPr>
              <w:t>{%</w:t>
            </w:r>
            <w:r w:rsidR="008B40BE" w:rsidRPr="003B402B">
              <w:rPr>
                <w:rFonts w:ascii="Arial" w:hAnsi="Arial"/>
                <w:bCs/>
                <w:sz w:val="22"/>
              </w:rPr>
              <w:t xml:space="preserve">tr if other.bond_request == "Without Bond or Security" </w:t>
            </w:r>
            <w:r w:rsidRPr="003B402B">
              <w:rPr>
                <w:rFonts w:ascii="Arial" w:hAnsi="Arial"/>
                <w:bCs/>
                <w:sz w:val="22"/>
              </w:rPr>
              <w:t>%}</w:t>
            </w:r>
          </w:p>
        </w:tc>
      </w:tr>
      <w:tr w:rsidR="008B40BE" w:rsidRPr="003B402B" w14:paraId="7497BBA6" w14:textId="77777777" w:rsidTr="001E496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76C39CA" w14:textId="77777777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1E980" w14:textId="77777777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Application to Dispense</w:t>
            </w:r>
          </w:p>
        </w:tc>
      </w:tr>
      <w:tr w:rsidR="008B40BE" w:rsidRPr="003B402B" w14:paraId="295CA21E" w14:textId="77777777" w:rsidTr="0019590A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06BBB9" w14:textId="6679258E" w:rsidR="008B40BE" w:rsidRPr="003B402B" w:rsidRDefault="00EA53B6" w:rsidP="006D73BD">
            <w:pPr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{%</w:t>
            </w:r>
            <w:r w:rsidR="008B40BE" w:rsidRPr="003B402B">
              <w:rPr>
                <w:rFonts w:ascii="Arial" w:hAnsi="Arial"/>
                <w:sz w:val="22"/>
              </w:rPr>
              <w:t xml:space="preserve">tr </w:t>
            </w:r>
            <w:r w:rsidR="008B40BE" w:rsidRPr="003B402B">
              <w:rPr>
                <w:rFonts w:ascii="Arial" w:hAnsi="Arial"/>
                <w:bCs/>
                <w:sz w:val="22"/>
              </w:rPr>
              <w:t>endif</w:t>
            </w:r>
            <w:r w:rsidR="008B40BE" w:rsidRPr="003B402B">
              <w:rPr>
                <w:rFonts w:ascii="Arial" w:hAnsi="Arial"/>
                <w:sz w:val="22"/>
              </w:rPr>
              <w:t xml:space="preserve"> </w:t>
            </w:r>
            <w:r w:rsidRPr="003B402B">
              <w:rPr>
                <w:rFonts w:ascii="Arial" w:hAnsi="Arial"/>
                <w:sz w:val="22"/>
              </w:rPr>
              <w:t>%}</w:t>
            </w:r>
          </w:p>
        </w:tc>
      </w:tr>
      <w:tr w:rsidR="008B40BE" w:rsidRPr="003B402B" w14:paraId="3C296D5F" w14:textId="77777777" w:rsidTr="0019590A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C420C1" w14:textId="520075B0" w:rsidR="008B40BE" w:rsidRPr="003B402B" w:rsidRDefault="00EA53B6" w:rsidP="007C7684">
            <w:pPr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bCs/>
                <w:sz w:val="22"/>
              </w:rPr>
              <w:t>{%</w:t>
            </w:r>
            <w:r w:rsidR="008B40BE" w:rsidRPr="003B402B">
              <w:rPr>
                <w:rFonts w:ascii="Arial" w:hAnsi="Arial"/>
                <w:bCs/>
                <w:sz w:val="22"/>
              </w:rPr>
              <w:t xml:space="preserve">tr if other.bond_request == "With a Bond in a </w:t>
            </w:r>
            <w:r w:rsidR="007C7684">
              <w:rPr>
                <w:rFonts w:ascii="Arial" w:hAnsi="Arial"/>
                <w:bCs/>
                <w:sz w:val="22"/>
              </w:rPr>
              <w:t>r</w:t>
            </w:r>
            <w:r w:rsidR="008B40BE" w:rsidRPr="003B402B">
              <w:rPr>
                <w:rFonts w:ascii="Arial" w:hAnsi="Arial"/>
                <w:bCs/>
                <w:sz w:val="22"/>
              </w:rPr>
              <w:t xml:space="preserve">educed </w:t>
            </w:r>
            <w:r w:rsidR="007C7684">
              <w:rPr>
                <w:rFonts w:ascii="Arial" w:hAnsi="Arial"/>
                <w:bCs/>
                <w:sz w:val="22"/>
              </w:rPr>
              <w:t>a</w:t>
            </w:r>
            <w:r w:rsidR="008B40BE" w:rsidRPr="003B402B">
              <w:rPr>
                <w:rFonts w:ascii="Arial" w:hAnsi="Arial"/>
                <w:bCs/>
                <w:sz w:val="22"/>
              </w:rPr>
              <w:t xml:space="preserve">mount" </w:t>
            </w:r>
            <w:r w:rsidRPr="003B402B">
              <w:rPr>
                <w:rFonts w:ascii="Arial" w:hAnsi="Arial"/>
                <w:bCs/>
                <w:sz w:val="22"/>
              </w:rPr>
              <w:t>%}</w:t>
            </w:r>
          </w:p>
        </w:tc>
      </w:tr>
      <w:tr w:rsidR="008B40BE" w:rsidRPr="003B402B" w14:paraId="1941DD71" w14:textId="77777777" w:rsidTr="001E496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C55A683" w14:textId="77777777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E1B0A1" w14:textId="77777777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Application for Reduced Amount of Bond</w:t>
            </w:r>
          </w:p>
        </w:tc>
      </w:tr>
      <w:tr w:rsidR="008B40BE" w:rsidRPr="003B402B" w14:paraId="35F267A2" w14:textId="77777777" w:rsidTr="0019590A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D9006F" w14:textId="690EF2C5" w:rsidR="008B40BE" w:rsidRPr="003B402B" w:rsidRDefault="00EA53B6" w:rsidP="006D73BD">
            <w:pPr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{%</w:t>
            </w:r>
            <w:r w:rsidR="008B40BE" w:rsidRPr="003B402B">
              <w:rPr>
                <w:rFonts w:ascii="Arial" w:hAnsi="Arial"/>
                <w:sz w:val="22"/>
              </w:rPr>
              <w:t xml:space="preserve">tr </w:t>
            </w:r>
            <w:r w:rsidR="008B40BE" w:rsidRPr="003B402B">
              <w:rPr>
                <w:rFonts w:ascii="Arial" w:hAnsi="Arial"/>
                <w:bCs/>
                <w:sz w:val="22"/>
              </w:rPr>
              <w:t>endif</w:t>
            </w:r>
            <w:r w:rsidR="008B40BE" w:rsidRPr="003B402B">
              <w:rPr>
                <w:rFonts w:ascii="Arial" w:hAnsi="Arial"/>
                <w:sz w:val="22"/>
              </w:rPr>
              <w:t xml:space="preserve"> </w:t>
            </w:r>
            <w:r w:rsidRPr="003B402B">
              <w:rPr>
                <w:rFonts w:ascii="Arial" w:hAnsi="Arial"/>
                <w:sz w:val="22"/>
              </w:rPr>
              <w:t>%}</w:t>
            </w:r>
          </w:p>
        </w:tc>
      </w:tr>
      <w:tr w:rsidR="008B40BE" w:rsidRPr="003B402B" w14:paraId="24DBB5D0" w14:textId="77777777" w:rsidTr="0019590A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E8C5E" w14:textId="53CA2C35" w:rsidR="008B40BE" w:rsidRPr="003B402B" w:rsidRDefault="00EA53B6" w:rsidP="007C7684">
            <w:pPr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bCs/>
                <w:sz w:val="22"/>
              </w:rPr>
              <w:t>{%</w:t>
            </w:r>
            <w:r w:rsidR="008B40BE" w:rsidRPr="003B402B">
              <w:rPr>
                <w:rFonts w:ascii="Arial" w:hAnsi="Arial"/>
                <w:bCs/>
                <w:sz w:val="22"/>
              </w:rPr>
              <w:t>tr if other.bond_r</w:t>
            </w:r>
            <w:r w:rsidR="007C7684">
              <w:rPr>
                <w:rFonts w:ascii="Arial" w:hAnsi="Arial"/>
                <w:bCs/>
                <w:sz w:val="22"/>
              </w:rPr>
              <w:t>equest == "With Other Security i</w:t>
            </w:r>
            <w:r w:rsidR="008B40BE" w:rsidRPr="003B402B">
              <w:rPr>
                <w:rFonts w:ascii="Arial" w:hAnsi="Arial"/>
                <w:bCs/>
                <w:sz w:val="22"/>
              </w:rPr>
              <w:t xml:space="preserve">nstead of a </w:t>
            </w:r>
            <w:r w:rsidR="00D81791">
              <w:rPr>
                <w:rFonts w:ascii="Arial" w:hAnsi="Arial"/>
                <w:bCs/>
                <w:sz w:val="22"/>
              </w:rPr>
              <w:t>B</w:t>
            </w:r>
            <w:bookmarkStart w:id="0" w:name="_GoBack"/>
            <w:bookmarkEnd w:id="0"/>
            <w:r w:rsidR="008B40BE" w:rsidRPr="003B402B">
              <w:rPr>
                <w:rFonts w:ascii="Arial" w:hAnsi="Arial"/>
                <w:bCs/>
                <w:sz w:val="22"/>
              </w:rPr>
              <w:t xml:space="preserve">ond" </w:t>
            </w:r>
            <w:r w:rsidRPr="003B402B">
              <w:rPr>
                <w:rFonts w:ascii="Arial" w:hAnsi="Arial"/>
                <w:bCs/>
                <w:sz w:val="22"/>
              </w:rPr>
              <w:t>%}</w:t>
            </w:r>
          </w:p>
        </w:tc>
      </w:tr>
      <w:tr w:rsidR="008B40BE" w:rsidRPr="003B402B" w14:paraId="73202385" w14:textId="77777777" w:rsidTr="001E496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BDAA0DD" w14:textId="77777777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A0FE2" w14:textId="77777777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Application for Other Security instead of Bond</w:t>
            </w:r>
          </w:p>
        </w:tc>
      </w:tr>
      <w:tr w:rsidR="008B40BE" w:rsidRPr="003B402B" w14:paraId="135E3E00" w14:textId="77777777" w:rsidTr="0019590A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FF9E07" w14:textId="7251F1A0" w:rsidR="008B40BE" w:rsidRPr="003B402B" w:rsidRDefault="00EA53B6" w:rsidP="006D73BD">
            <w:pPr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{%</w:t>
            </w:r>
            <w:r w:rsidR="008B40BE" w:rsidRPr="003B402B">
              <w:rPr>
                <w:rFonts w:ascii="Arial" w:hAnsi="Arial"/>
                <w:sz w:val="22"/>
              </w:rPr>
              <w:t xml:space="preserve">tr </w:t>
            </w:r>
            <w:r w:rsidR="008B40BE" w:rsidRPr="003B402B">
              <w:rPr>
                <w:rFonts w:ascii="Arial" w:hAnsi="Arial"/>
                <w:bCs/>
                <w:sz w:val="22"/>
              </w:rPr>
              <w:t>endif</w:t>
            </w:r>
            <w:r w:rsidR="008B40BE" w:rsidRPr="003B402B">
              <w:rPr>
                <w:rFonts w:ascii="Arial" w:hAnsi="Arial"/>
                <w:sz w:val="22"/>
              </w:rPr>
              <w:t xml:space="preserve"> </w:t>
            </w:r>
            <w:r w:rsidRPr="003B402B">
              <w:rPr>
                <w:rFonts w:ascii="Arial" w:hAnsi="Arial"/>
                <w:sz w:val="22"/>
              </w:rPr>
              <w:t>%}</w:t>
            </w:r>
          </w:p>
        </w:tc>
      </w:tr>
      <w:tr w:rsidR="008B40BE" w:rsidRPr="003B402B" w14:paraId="5B9174CF" w14:textId="77777777" w:rsidTr="0019590A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D361B" w14:textId="02A2CD64" w:rsidR="008B40BE" w:rsidRPr="003B402B" w:rsidRDefault="00EA53B6" w:rsidP="006D73BD">
            <w:pPr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{%</w:t>
            </w:r>
            <w:r w:rsidR="008B40BE" w:rsidRPr="003B402B">
              <w:rPr>
                <w:rFonts w:ascii="Arial" w:hAnsi="Arial"/>
                <w:sz w:val="22"/>
              </w:rPr>
              <w:t xml:space="preserve">tr </w:t>
            </w:r>
            <w:r w:rsidR="008B40BE" w:rsidRPr="003B402B">
              <w:rPr>
                <w:rFonts w:ascii="Arial" w:hAnsi="Arial"/>
                <w:bCs/>
                <w:sz w:val="22"/>
              </w:rPr>
              <w:t>endif</w:t>
            </w:r>
            <w:r w:rsidR="008B40BE" w:rsidRPr="003B402B">
              <w:rPr>
                <w:rFonts w:ascii="Arial" w:hAnsi="Arial"/>
                <w:sz w:val="22"/>
              </w:rPr>
              <w:t xml:space="preserve"> </w:t>
            </w:r>
            <w:r w:rsidRPr="003B402B">
              <w:rPr>
                <w:rFonts w:ascii="Arial" w:hAnsi="Arial"/>
                <w:sz w:val="22"/>
              </w:rPr>
              <w:t>%}</w:t>
            </w:r>
          </w:p>
        </w:tc>
      </w:tr>
      <w:tr w:rsidR="008B40BE" w:rsidRPr="003B402B" w14:paraId="55AA91DC" w14:textId="77777777" w:rsidTr="0019590A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3B2294" w14:textId="459FA12D" w:rsidR="008B40BE" w:rsidRPr="003B402B" w:rsidRDefault="00EA53B6" w:rsidP="006D73BD">
            <w:pPr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{%</w:t>
            </w:r>
            <w:r w:rsidR="008B40BE" w:rsidRPr="003B402B">
              <w:rPr>
                <w:rFonts w:ascii="Arial" w:hAnsi="Arial"/>
                <w:sz w:val="22"/>
              </w:rPr>
              <w:t xml:space="preserve">tr if </w:t>
            </w:r>
            <w:r w:rsidR="008B40BE" w:rsidRPr="003B402B">
              <w:rPr>
                <w:rFonts w:ascii="Arial" w:hAnsi="Arial"/>
                <w:bCs/>
                <w:sz w:val="22"/>
              </w:rPr>
              <w:t>other</w:t>
            </w:r>
            <w:r w:rsidR="008B40BE" w:rsidRPr="003B402B">
              <w:rPr>
                <w:rFonts w:ascii="Arial" w:hAnsi="Arial"/>
                <w:sz w:val="22"/>
              </w:rPr>
              <w:t xml:space="preserve">.bond == "Yes" </w:t>
            </w:r>
            <w:r w:rsidRPr="003B402B">
              <w:rPr>
                <w:rFonts w:ascii="Arial" w:hAnsi="Arial"/>
                <w:sz w:val="22"/>
              </w:rPr>
              <w:t>%}</w:t>
            </w:r>
          </w:p>
        </w:tc>
      </w:tr>
      <w:tr w:rsidR="008B40BE" w:rsidRPr="003B402B" w14:paraId="0FC3681A" w14:textId="77777777" w:rsidTr="001E496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BAA75C6" w14:textId="77777777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4E008" w14:textId="77777777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Yes</w:t>
            </w:r>
          </w:p>
        </w:tc>
      </w:tr>
      <w:tr w:rsidR="008B40BE" w:rsidRPr="003B402B" w14:paraId="26014C9F" w14:textId="77777777" w:rsidTr="0019590A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7D7513" w14:textId="7BB87255" w:rsidR="008B40BE" w:rsidRPr="003B402B" w:rsidRDefault="00EA53B6" w:rsidP="006D73BD">
            <w:pPr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{%</w:t>
            </w:r>
            <w:r w:rsidR="008B40BE" w:rsidRPr="003B402B">
              <w:rPr>
                <w:rFonts w:ascii="Arial" w:hAnsi="Arial"/>
                <w:sz w:val="22"/>
              </w:rPr>
              <w:t xml:space="preserve">tr </w:t>
            </w:r>
            <w:r w:rsidR="008B40BE" w:rsidRPr="003B402B">
              <w:rPr>
                <w:rFonts w:ascii="Arial" w:hAnsi="Arial"/>
                <w:bCs/>
                <w:sz w:val="22"/>
              </w:rPr>
              <w:t>endif</w:t>
            </w:r>
            <w:r w:rsidR="008B40BE" w:rsidRPr="003B402B">
              <w:rPr>
                <w:rFonts w:ascii="Arial" w:hAnsi="Arial"/>
                <w:sz w:val="22"/>
              </w:rPr>
              <w:t xml:space="preserve"> </w:t>
            </w:r>
            <w:r w:rsidRPr="003B402B">
              <w:rPr>
                <w:rFonts w:ascii="Arial" w:hAnsi="Arial"/>
                <w:sz w:val="22"/>
              </w:rPr>
              <w:t>%}</w:t>
            </w:r>
          </w:p>
        </w:tc>
      </w:tr>
      <w:tr w:rsidR="008B40BE" w:rsidRPr="003B402B" w14:paraId="640CC6C0" w14:textId="77777777" w:rsidTr="0019590A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526C3" w14:textId="2253AF4F" w:rsidR="008B40BE" w:rsidRPr="003B402B" w:rsidRDefault="00EA53B6" w:rsidP="006D73BD">
            <w:pPr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{%</w:t>
            </w:r>
            <w:r w:rsidR="008B40BE" w:rsidRPr="003B402B">
              <w:rPr>
                <w:rFonts w:ascii="Arial" w:hAnsi="Arial"/>
                <w:sz w:val="22"/>
              </w:rPr>
              <w:t xml:space="preserve">tr if </w:t>
            </w:r>
            <w:r w:rsidR="008B40BE" w:rsidRPr="003B402B">
              <w:rPr>
                <w:rFonts w:ascii="Arial" w:hAnsi="Arial"/>
                <w:bCs/>
                <w:sz w:val="22"/>
              </w:rPr>
              <w:t>other</w:t>
            </w:r>
            <w:r w:rsidR="008B40BE" w:rsidRPr="003B402B">
              <w:rPr>
                <w:rFonts w:ascii="Arial" w:hAnsi="Arial"/>
                <w:sz w:val="22"/>
              </w:rPr>
              <w:t xml:space="preserve">.bond == "No" </w:t>
            </w:r>
            <w:r w:rsidRPr="003B402B">
              <w:rPr>
                <w:rFonts w:ascii="Arial" w:hAnsi="Arial"/>
                <w:sz w:val="22"/>
              </w:rPr>
              <w:t>%}</w:t>
            </w:r>
          </w:p>
        </w:tc>
      </w:tr>
      <w:tr w:rsidR="008B40BE" w:rsidRPr="003B402B" w14:paraId="3C3B28D8" w14:textId="77777777" w:rsidTr="001E496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931B1A1" w14:textId="77777777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784D52" w14:textId="77777777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Not Required</w:t>
            </w:r>
          </w:p>
        </w:tc>
      </w:tr>
      <w:tr w:rsidR="008B40BE" w:rsidRPr="003B402B" w14:paraId="7C555075" w14:textId="77777777" w:rsidTr="0019590A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9AA914" w14:textId="69A25C7E" w:rsidR="008B40BE" w:rsidRPr="003B402B" w:rsidRDefault="00EA53B6" w:rsidP="006D73BD">
            <w:pPr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{%</w:t>
            </w:r>
            <w:r w:rsidR="008B40BE" w:rsidRPr="003B402B">
              <w:rPr>
                <w:rFonts w:ascii="Arial" w:hAnsi="Arial"/>
                <w:sz w:val="22"/>
              </w:rPr>
              <w:t xml:space="preserve">tr </w:t>
            </w:r>
            <w:r w:rsidR="008B40BE" w:rsidRPr="003B402B">
              <w:rPr>
                <w:rFonts w:ascii="Arial" w:hAnsi="Arial"/>
                <w:bCs/>
                <w:sz w:val="22"/>
              </w:rPr>
              <w:t>endif</w:t>
            </w:r>
            <w:r w:rsidR="008B40BE" w:rsidRPr="003B402B">
              <w:rPr>
                <w:rFonts w:ascii="Arial" w:hAnsi="Arial"/>
                <w:sz w:val="22"/>
              </w:rPr>
              <w:t xml:space="preserve"> </w:t>
            </w:r>
            <w:r w:rsidRPr="003B402B">
              <w:rPr>
                <w:rFonts w:ascii="Arial" w:hAnsi="Arial"/>
                <w:sz w:val="22"/>
              </w:rPr>
              <w:t>%}</w:t>
            </w:r>
          </w:p>
        </w:tc>
      </w:tr>
      <w:tr w:rsidR="008B40BE" w:rsidRPr="003B402B" w14:paraId="4A24965C" w14:textId="77777777" w:rsidTr="0019590A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FCA3CB" w14:textId="21EF9460" w:rsidR="008B40BE" w:rsidRPr="003B402B" w:rsidRDefault="00EA53B6" w:rsidP="006D73BD">
            <w:pPr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{%</w:t>
            </w:r>
            <w:r w:rsidR="008B40BE" w:rsidRPr="003B402B">
              <w:rPr>
                <w:rFonts w:ascii="Arial" w:hAnsi="Arial"/>
                <w:sz w:val="22"/>
              </w:rPr>
              <w:t xml:space="preserve">tr if cfa.nc1_notice_list </w:t>
            </w:r>
            <w:r w:rsidRPr="003B402B">
              <w:rPr>
                <w:rFonts w:ascii="Arial" w:hAnsi="Arial"/>
                <w:sz w:val="22"/>
              </w:rPr>
              <w:t>%}</w:t>
            </w:r>
          </w:p>
        </w:tc>
      </w:tr>
      <w:tr w:rsidR="008B40BE" w:rsidRPr="003B402B" w14:paraId="0D0046E9" w14:textId="77777777" w:rsidTr="0019590A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A92BBF" w14:textId="6E7153E0" w:rsidR="008B40BE" w:rsidRPr="003B402B" w:rsidRDefault="00EA53B6" w:rsidP="006D73BD">
            <w:pPr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{%</w:t>
            </w:r>
            <w:r w:rsidR="008B40BE" w:rsidRPr="003B402B">
              <w:rPr>
                <w:rFonts w:ascii="Arial" w:hAnsi="Arial"/>
                <w:sz w:val="22"/>
              </w:rPr>
              <w:t xml:space="preserve">tr for </w:t>
            </w:r>
            <w:r w:rsidR="008B40BE" w:rsidRPr="003B402B">
              <w:rPr>
                <w:rFonts w:ascii="Arial" w:hAnsi="Arial"/>
                <w:bCs/>
                <w:sz w:val="22"/>
              </w:rPr>
              <w:t>notice</w:t>
            </w:r>
            <w:r w:rsidR="008B40BE" w:rsidRPr="003B402B">
              <w:rPr>
                <w:rFonts w:ascii="Arial" w:hAnsi="Arial"/>
                <w:sz w:val="22"/>
              </w:rPr>
              <w:t xml:space="preserve"> in cfa.nc1_notice_list </w:t>
            </w:r>
            <w:r w:rsidRPr="003B402B">
              <w:rPr>
                <w:rFonts w:ascii="Arial" w:hAnsi="Arial"/>
                <w:sz w:val="22"/>
              </w:rPr>
              <w:t>%}</w:t>
            </w:r>
          </w:p>
        </w:tc>
      </w:tr>
      <w:tr w:rsidR="008B40BE" w:rsidRPr="003B402B" w14:paraId="036C2B58" w14:textId="77777777" w:rsidTr="001E496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EAD0A52" w14:textId="795B8407" w:rsidR="008B40BE" w:rsidRPr="003B402B" w:rsidRDefault="00EA53B6" w:rsidP="006D73B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{%</w:t>
            </w:r>
            <w:r w:rsidR="008B40BE" w:rsidRPr="003B402B">
              <w:rPr>
                <w:rFonts w:ascii="Arial" w:hAnsi="Arial"/>
                <w:sz w:val="22"/>
              </w:rPr>
              <w:t xml:space="preserve"> if loop.index == 1 </w:t>
            </w:r>
            <w:r w:rsidRPr="003B402B">
              <w:rPr>
                <w:rFonts w:ascii="Arial" w:hAnsi="Arial"/>
                <w:sz w:val="22"/>
              </w:rPr>
              <w:t>%}</w:t>
            </w:r>
            <w:r w:rsidR="008B40BE" w:rsidRPr="003B402B">
              <w:rPr>
                <w:rFonts w:ascii="Arial" w:hAnsi="Arial"/>
                <w:sz w:val="22"/>
              </w:rPr>
              <w:t xml:space="preserve">NOTICES REQUIRED </w:t>
            </w:r>
            <w:r w:rsidRPr="003B402B">
              <w:rPr>
                <w:rFonts w:ascii="Arial" w:hAnsi="Arial"/>
                <w:sz w:val="22"/>
              </w:rPr>
              <w:t>{%</w:t>
            </w:r>
            <w:r w:rsidR="008B40BE" w:rsidRPr="003B402B">
              <w:rPr>
                <w:rFonts w:ascii="Arial" w:hAnsi="Arial"/>
                <w:sz w:val="22"/>
              </w:rPr>
              <w:t xml:space="preserve"> endif </w:t>
            </w:r>
            <w:r w:rsidRPr="003B402B">
              <w:rPr>
                <w:rFonts w:ascii="Arial" w:hAnsi="Arial"/>
                <w:sz w:val="22"/>
              </w:rPr>
              <w:t>%}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2F71D60A" w14:textId="0EACE7BD" w:rsidR="008B40BE" w:rsidRPr="003B402B" w:rsidRDefault="00EA53B6" w:rsidP="006D73B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{{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>notice.form</w:t>
            </w:r>
            <w:r w:rsidRPr="003B402B">
              <w:rPr>
                <w:rFonts w:ascii="Arial" w:hAnsi="Arial"/>
                <w:b/>
                <w:bCs/>
                <w:sz w:val="22"/>
              </w:rPr>
              <w:t>}}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D2D06D7" w14:textId="13BDA06A" w:rsidR="008B40BE" w:rsidRPr="003B402B" w:rsidRDefault="00EA53B6" w:rsidP="006D73BD">
            <w:pPr>
              <w:keepNext/>
              <w:keepLines/>
              <w:spacing w:after="60"/>
              <w:ind w:left="-108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{{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>notice.notice</w:t>
            </w:r>
            <w:r w:rsidRPr="003B402B">
              <w:rPr>
                <w:rFonts w:ascii="Arial" w:hAnsi="Arial"/>
                <w:b/>
                <w:bCs/>
                <w:sz w:val="22"/>
              </w:rPr>
              <w:t>}}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Pr="003B402B">
              <w:rPr>
                <w:rFonts w:ascii="Arial" w:hAnsi="Arial"/>
                <w:b/>
                <w:bCs/>
                <w:sz w:val="22"/>
              </w:rPr>
              <w:t>{%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 xml:space="preserve"> if notice.italics </w:t>
            </w:r>
            <w:r w:rsidRPr="003B402B">
              <w:rPr>
                <w:rFonts w:ascii="Arial" w:hAnsi="Arial"/>
                <w:b/>
                <w:bCs/>
                <w:sz w:val="22"/>
              </w:rPr>
              <w:t>%}</w:t>
            </w:r>
            <w:r w:rsidRPr="003B402B">
              <w:rPr>
                <w:rFonts w:ascii="Arial" w:hAnsi="Arial"/>
                <w:b/>
                <w:bCs/>
                <w:i/>
                <w:sz w:val="22"/>
              </w:rPr>
              <w:t>{{</w:t>
            </w:r>
            <w:r w:rsidR="008B40BE" w:rsidRPr="003B402B">
              <w:rPr>
                <w:rFonts w:ascii="Arial" w:hAnsi="Arial"/>
                <w:b/>
                <w:bCs/>
                <w:i/>
                <w:sz w:val="22"/>
              </w:rPr>
              <w:t>notice.italics</w:t>
            </w:r>
            <w:r w:rsidRPr="003B402B">
              <w:rPr>
                <w:rFonts w:ascii="Arial" w:hAnsi="Arial"/>
                <w:b/>
                <w:bCs/>
                <w:i/>
                <w:sz w:val="22"/>
              </w:rPr>
              <w:t>}}</w:t>
            </w:r>
            <w:r w:rsidRPr="003B402B">
              <w:rPr>
                <w:rFonts w:ascii="Arial" w:hAnsi="Arial"/>
                <w:b/>
                <w:bCs/>
                <w:sz w:val="22"/>
              </w:rPr>
              <w:t>{%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3B402B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8B40BE" w:rsidRPr="003B402B" w14:paraId="01E786E0" w14:textId="77777777" w:rsidTr="001E496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7C77C26" w14:textId="11C3B593" w:rsidR="008B40BE" w:rsidRPr="003B402B" w:rsidRDefault="00EA53B6" w:rsidP="006D73BD">
            <w:pPr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{%</w:t>
            </w:r>
            <w:r w:rsidR="008B40BE" w:rsidRPr="003B402B">
              <w:rPr>
                <w:rFonts w:ascii="Arial" w:hAnsi="Arial"/>
                <w:sz w:val="22"/>
              </w:rPr>
              <w:t xml:space="preserve">tr endfor </w:t>
            </w:r>
            <w:r w:rsidRPr="003B402B">
              <w:rPr>
                <w:rFonts w:ascii="Arial" w:hAnsi="Arial"/>
                <w:sz w:val="22"/>
              </w:rPr>
              <w:t>%}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6AF2ABF2" w14:textId="77777777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ABB6390" w14:textId="77777777" w:rsidR="008B40BE" w:rsidRPr="003B402B" w:rsidRDefault="008B40BE" w:rsidP="006D73BD">
            <w:pPr>
              <w:keepNext/>
              <w:keepLines/>
              <w:spacing w:after="60"/>
              <w:ind w:left="-108"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8B40BE" w:rsidRPr="003B402B" w14:paraId="3D12C62B" w14:textId="77777777" w:rsidTr="0019590A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2DE0B8" w14:textId="1B4D1A69" w:rsidR="008B40BE" w:rsidRPr="003B402B" w:rsidRDefault="00EA53B6" w:rsidP="006D73BD">
            <w:pPr>
              <w:spacing w:after="60"/>
              <w:rPr>
                <w:rFonts w:ascii="Arial" w:hAnsi="Arial"/>
                <w:bCs/>
                <w:sz w:val="22"/>
              </w:rPr>
            </w:pPr>
            <w:r w:rsidRPr="003B402B">
              <w:rPr>
                <w:rFonts w:ascii="Arial" w:hAnsi="Arial"/>
                <w:bCs/>
                <w:sz w:val="22"/>
              </w:rPr>
              <w:t>{%</w:t>
            </w:r>
            <w:r w:rsidR="008B40BE" w:rsidRPr="003B402B">
              <w:rPr>
                <w:rFonts w:ascii="Arial" w:hAnsi="Arial"/>
                <w:bCs/>
                <w:sz w:val="22"/>
              </w:rPr>
              <w:t xml:space="preserve">tr </w:t>
            </w:r>
            <w:r w:rsidR="008B40BE" w:rsidRPr="003B402B">
              <w:rPr>
                <w:rFonts w:ascii="Arial" w:hAnsi="Arial"/>
                <w:sz w:val="22"/>
              </w:rPr>
              <w:t>endif</w:t>
            </w:r>
            <w:r w:rsidR="008B40BE" w:rsidRPr="003B402B">
              <w:rPr>
                <w:rFonts w:ascii="Arial" w:hAnsi="Arial"/>
                <w:bCs/>
                <w:sz w:val="22"/>
              </w:rPr>
              <w:t xml:space="preserve"> </w:t>
            </w:r>
            <w:r w:rsidRPr="003B402B">
              <w:rPr>
                <w:rFonts w:ascii="Arial" w:hAnsi="Arial"/>
                <w:bCs/>
                <w:sz w:val="22"/>
              </w:rPr>
              <w:t>%}</w:t>
            </w:r>
          </w:p>
        </w:tc>
      </w:tr>
      <w:tr w:rsidR="008B40BE" w:rsidRPr="003B402B" w14:paraId="1FB3A3DF" w14:textId="77777777" w:rsidTr="001E496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C278071" w14:textId="77777777" w:rsidR="008B40BE" w:rsidRPr="003B402B" w:rsidRDefault="008B40BE" w:rsidP="006D73BD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spacing w:after="60"/>
            </w:pPr>
            <w:r w:rsidRPr="003B402B">
              <w:lastRenderedPageBreak/>
              <w:t>COPY OF THE APPLICATION FILED WITH THE PUBLIC TRUSTEE’S OFFICE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7242D" w14:textId="7FB41E27" w:rsidR="008B40BE" w:rsidRPr="003B402B" w:rsidRDefault="00EA53B6" w:rsidP="006D73B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{{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>cfa.copy_filed</w:t>
            </w:r>
            <w:r w:rsidRPr="003B402B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8B40BE" w:rsidRPr="003B402B" w14:paraId="10AE5209" w14:textId="77777777" w:rsidTr="001E496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9A26D77" w14:textId="5A61D90A" w:rsidR="008B40BE" w:rsidRPr="003B402B" w:rsidRDefault="008B40BE" w:rsidP="006D73B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 xml:space="preserve">PERSONAL REPRESENTATIVE </w:t>
            </w:r>
            <w:r w:rsidR="00EA53B6" w:rsidRPr="003B402B">
              <w:rPr>
                <w:rFonts w:ascii="Arial" w:hAnsi="Arial"/>
                <w:sz w:val="22"/>
              </w:rPr>
              <w:t>{{</w:t>
            </w:r>
            <w:r w:rsidRPr="003B402B">
              <w:rPr>
                <w:rFonts w:ascii="Arial" w:hAnsi="Arial"/>
                <w:sz w:val="22"/>
              </w:rPr>
              <w:t>cfa.multiple_prs|text_merge("NAME/NAMES")</w:t>
            </w:r>
            <w:r w:rsidR="00EA53B6" w:rsidRPr="003B402B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760FD4" w14:textId="2F0BE1AB" w:rsidR="00E529C9" w:rsidRPr="003B402B" w:rsidRDefault="00EA53B6" w:rsidP="006D73B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{{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>cfa.active_pr_list_nc1</w:t>
            </w:r>
            <w:r w:rsidRPr="003B402B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774E44B2" w14:textId="11378F03" w:rsidR="00E529C9" w:rsidRPr="003B402B" w:rsidRDefault="00E529C9" w:rsidP="006D73BD">
            <w:pPr>
              <w:spacing w:after="60"/>
              <w:rPr>
                <w:rFonts w:ascii="Arial" w:hAnsi="Arial"/>
                <w:sz w:val="22"/>
              </w:rPr>
            </w:pPr>
          </w:p>
        </w:tc>
      </w:tr>
      <w:tr w:rsidR="008B40BE" w:rsidRPr="003B402B" w14:paraId="3D28552D" w14:textId="77777777" w:rsidTr="001E4961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5507329" w14:textId="41675A7D" w:rsidR="008B40BE" w:rsidRPr="003B402B" w:rsidRDefault="008B40BE" w:rsidP="006D73BD">
            <w:pPr>
              <w:spacing w:after="60"/>
              <w:rPr>
                <w:rFonts w:ascii="Arial" w:hAnsi="Arial"/>
                <w:sz w:val="22"/>
                <w:u w:val="single"/>
              </w:rPr>
            </w:pPr>
            <w:r w:rsidRPr="003B402B">
              <w:rPr>
                <w:rFonts w:ascii="Arial" w:hAnsi="Arial"/>
                <w:sz w:val="22"/>
              </w:rPr>
              <w:t xml:space="preserve">COMPLETE ADDRESS FOR SERVICE ON THE PERSONAL </w:t>
            </w:r>
            <w:r w:rsidR="00EA53B6" w:rsidRPr="003B402B">
              <w:rPr>
                <w:rFonts w:ascii="Arial" w:hAnsi="Arial"/>
                <w:sz w:val="22"/>
              </w:rPr>
              <w:t>{{</w:t>
            </w:r>
            <w:r w:rsidRPr="003B402B">
              <w:rPr>
                <w:rFonts w:ascii="Arial" w:hAnsi="Arial"/>
                <w:sz w:val="22"/>
              </w:rPr>
              <w:t>cfa.multiple_prs|text_merge("REPRESENTATIVE/REPRESENTATIVES")</w:t>
            </w:r>
            <w:r w:rsidR="00EA53B6" w:rsidRPr="003B402B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EA24C" w14:textId="6F101E09" w:rsidR="008B40BE" w:rsidRPr="003B402B" w:rsidRDefault="008B40BE" w:rsidP="00E14DE4">
            <w:pPr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 xml:space="preserve">c/o </w:t>
            </w:r>
            <w:r w:rsidR="00EA53B6" w:rsidRPr="003B402B">
              <w:rPr>
                <w:rFonts w:ascii="Arial" w:hAnsi="Arial"/>
                <w:b/>
                <w:bCs/>
                <w:sz w:val="22"/>
              </w:rPr>
              <w:t>{{</w:t>
            </w:r>
            <w:r w:rsidRPr="003B402B">
              <w:rPr>
                <w:rFonts w:ascii="Arial" w:hAnsi="Arial"/>
                <w:b/>
                <w:bCs/>
                <w:sz w:val="22"/>
              </w:rPr>
              <w:t>firm_name</w:t>
            </w:r>
            <w:r w:rsidR="00EA53B6" w:rsidRPr="003B402B">
              <w:rPr>
                <w:rFonts w:ascii="Arial" w:hAnsi="Arial"/>
                <w:b/>
                <w:bCs/>
                <w:sz w:val="22"/>
              </w:rPr>
              <w:t>}}{%</w:t>
            </w:r>
            <w:r w:rsidRPr="003B402B">
              <w:rPr>
                <w:rFonts w:ascii="Arial" w:hAnsi="Arial"/>
                <w:b/>
                <w:bCs/>
                <w:sz w:val="22"/>
              </w:rPr>
              <w:t xml:space="preserve"> if firm_name2|answered </w:t>
            </w:r>
            <w:r w:rsidR="00EA53B6" w:rsidRPr="003B402B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7563F332" w14:textId="088782AE" w:rsidR="008B40BE" w:rsidRPr="003B402B" w:rsidRDefault="00EA53B6" w:rsidP="00E14DE4">
            <w:pPr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{{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>firm_name2</w:t>
            </w:r>
            <w:r w:rsidRPr="003B402B">
              <w:rPr>
                <w:rFonts w:ascii="Arial" w:hAnsi="Arial"/>
                <w:b/>
                <w:bCs/>
                <w:sz w:val="22"/>
              </w:rPr>
              <w:t>}}{%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3B402B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1675C85E" w14:textId="19F3C37A" w:rsidR="008B40BE" w:rsidRPr="003B402B" w:rsidRDefault="00EA53B6" w:rsidP="00E14DE4">
            <w:pPr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>{{</w:t>
            </w:r>
            <w:r w:rsidR="008B40BE" w:rsidRPr="003B402B">
              <w:rPr>
                <w:rFonts w:ascii="Arial" w:hAnsi="Arial"/>
                <w:b/>
                <w:bCs/>
                <w:sz w:val="22"/>
              </w:rPr>
              <w:t>office.full_address</w:t>
            </w:r>
            <w:r w:rsidRPr="003B402B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6AE5D777" w14:textId="77777777" w:rsidR="00A04440" w:rsidRDefault="008B40BE" w:rsidP="00A04440">
            <w:pPr>
              <w:rPr>
                <w:rFonts w:ascii="Arial" w:hAnsi="Arial"/>
                <w:b/>
                <w:bCs/>
                <w:sz w:val="22"/>
              </w:rPr>
            </w:pPr>
            <w:r w:rsidRPr="003B402B">
              <w:rPr>
                <w:rFonts w:ascii="Arial" w:hAnsi="Arial"/>
                <w:b/>
                <w:bCs/>
                <w:sz w:val="22"/>
              </w:rPr>
              <w:t xml:space="preserve">Attn: </w:t>
            </w:r>
            <w:r w:rsidR="00EA53B6" w:rsidRPr="003B402B">
              <w:rPr>
                <w:rFonts w:ascii="Arial" w:hAnsi="Arial"/>
                <w:b/>
                <w:bCs/>
                <w:sz w:val="22"/>
              </w:rPr>
              <w:t>{{</w:t>
            </w:r>
            <w:r w:rsidRPr="003B402B">
              <w:rPr>
                <w:rFonts w:ascii="Arial" w:hAnsi="Arial"/>
                <w:b/>
                <w:bCs/>
                <w:sz w:val="22"/>
              </w:rPr>
              <w:t xml:space="preserve">lawyer.name_on_docs </w:t>
            </w:r>
            <w:r w:rsidR="00EA53B6" w:rsidRPr="003B402B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0E87E98B" w14:textId="77777777" w:rsidR="00A04440" w:rsidRDefault="00A04440" w:rsidP="00A04440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1" w:name="OLE_LINK3"/>
            <w:r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1"/>
            <w:r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0F172FF9" w14:textId="77777777" w:rsidR="00A04440" w:rsidRDefault="00A04440" w:rsidP="00A04440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3F9473B9" w14:textId="079818F6" w:rsidR="008B40BE" w:rsidRPr="003B402B" w:rsidRDefault="00A04440" w:rsidP="00A04440">
            <w:pPr>
              <w:spacing w:after="60"/>
              <w:rPr>
                <w:rFonts w:ascii="Arial" w:hAnsi="Arial"/>
                <w:sz w:val="22"/>
                <w:u w:val="single"/>
              </w:rPr>
            </w:pPr>
            <w:r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</w:tbl>
    <w:p w14:paraId="4F587870" w14:textId="733CE5E9" w:rsidR="008B40BE" w:rsidRPr="003B402B" w:rsidRDefault="00EA53B6" w:rsidP="008B40BE">
      <w:pPr>
        <w:rPr>
          <w:rFonts w:ascii="Arial" w:hAnsi="Arial"/>
          <w:sz w:val="22"/>
        </w:rPr>
      </w:pPr>
      <w:r w:rsidRPr="003B402B">
        <w:rPr>
          <w:rFonts w:ascii="Arial" w:hAnsi="Arial"/>
          <w:sz w:val="22"/>
        </w:rPr>
        <w:t>{%</w:t>
      </w:r>
      <w:r w:rsidR="008B40BE" w:rsidRPr="003B402B">
        <w:rPr>
          <w:rFonts w:ascii="Arial" w:hAnsi="Arial"/>
          <w:sz w:val="22"/>
        </w:rPr>
        <w:t xml:space="preserve">p for party in PD(estate_index, "Personal Representative Filter") </w:t>
      </w:r>
      <w:r w:rsidRPr="003B402B">
        <w:rPr>
          <w:rFonts w:ascii="Arial" w:hAnsi="Arial"/>
          <w:sz w:val="22"/>
        </w:rPr>
        <w:t>%}</w:t>
      </w:r>
    </w:p>
    <w:p w14:paraId="10113968" w14:textId="47C8BBD3" w:rsidR="008B40BE" w:rsidRPr="003B402B" w:rsidRDefault="008B40BE" w:rsidP="008B40BE">
      <w:pPr>
        <w:rPr>
          <w:rFonts w:ascii="Arial" w:hAnsi="Arial"/>
          <w:sz w:val="22"/>
        </w:rPr>
      </w:pPr>
    </w:p>
    <w:p w14:paraId="7FD400A7" w14:textId="3B704C37" w:rsidR="008B40BE" w:rsidRPr="003B402B" w:rsidRDefault="008B40BE" w:rsidP="00951DD6">
      <w:pPr>
        <w:keepNext/>
        <w:keepLines/>
        <w:suppressAutoHyphens/>
        <w:ind w:left="4867" w:hanging="4867"/>
        <w:rPr>
          <w:rFonts w:ascii="Arial" w:hAnsi="Arial"/>
          <w:sz w:val="22"/>
        </w:rPr>
      </w:pPr>
      <w:r w:rsidRPr="003B402B">
        <w:rPr>
          <w:rFonts w:ascii="Arial" w:hAnsi="Arial"/>
          <w:sz w:val="22"/>
        </w:rPr>
        <w:t>_______________________________________</w:t>
      </w:r>
      <w:r w:rsidRPr="003B402B">
        <w:rPr>
          <w:rFonts w:ascii="Arial" w:hAnsi="Arial"/>
          <w:sz w:val="22"/>
        </w:rPr>
        <w:tab/>
        <w:t xml:space="preserve">Date:  </w:t>
      </w:r>
      <w:r w:rsidR="00EA53B6" w:rsidRPr="003B402B">
        <w:rPr>
          <w:rFonts w:ascii="Arial" w:hAnsi="Arial"/>
          <w:sz w:val="22"/>
        </w:rPr>
        <w:t>{{</w:t>
      </w:r>
      <w:r w:rsidRPr="003B402B">
        <w:rPr>
          <w:rFonts w:ascii="Arial" w:hAnsi="Arial"/>
          <w:sz w:val="22"/>
        </w:rPr>
        <w:t>estate.signing_date_options|signing_date(estate.signing_date_other)</w:t>
      </w:r>
      <w:r w:rsidR="00EA53B6" w:rsidRPr="003B402B">
        <w:rPr>
          <w:rFonts w:ascii="Arial" w:hAnsi="Arial"/>
          <w:sz w:val="22"/>
        </w:rPr>
        <w:t>}}</w:t>
      </w:r>
      <w:r w:rsidRPr="003B402B">
        <w:rPr>
          <w:rFonts w:ascii="Arial" w:hAnsi="Arial"/>
          <w:sz w:val="22"/>
        </w:rPr>
        <w:t>.</w:t>
      </w:r>
    </w:p>
    <w:p w14:paraId="0329F784" w14:textId="77777777" w:rsidR="008B40BE" w:rsidRPr="003B402B" w:rsidRDefault="008B40BE" w:rsidP="00951DD6">
      <w:pPr>
        <w:keepNext/>
        <w:keepLines/>
        <w:suppressAutoHyphens/>
        <w:ind w:left="4867" w:hanging="4867"/>
        <w:rPr>
          <w:rFonts w:ascii="Arial" w:hAnsi="Arial"/>
          <w:sz w:val="22"/>
        </w:rPr>
      </w:pPr>
      <w:r w:rsidRPr="003B402B">
        <w:rPr>
          <w:rFonts w:ascii="Arial" w:hAnsi="Arial"/>
          <w:sz w:val="22"/>
        </w:rPr>
        <w:t>Personal Representative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8"/>
        <w:gridCol w:w="8136"/>
      </w:tblGrid>
      <w:tr w:rsidR="008B40BE" w:rsidRPr="003B402B" w14:paraId="119B4740" w14:textId="77777777" w:rsidTr="00AE6E4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C092558" w14:textId="5816A0F9" w:rsidR="008B40BE" w:rsidRPr="003B402B" w:rsidRDefault="008B40BE" w:rsidP="00AE6E47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14:paraId="05EA8920" w14:textId="2E2B7B5A" w:rsidR="008B40BE" w:rsidRPr="003B402B" w:rsidRDefault="00EA53B6" w:rsidP="00951DD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{%</w:t>
            </w:r>
            <w:r w:rsidR="008B40BE" w:rsidRPr="003B402B">
              <w:rPr>
                <w:rFonts w:ascii="Arial" w:hAnsi="Arial"/>
                <w:sz w:val="22"/>
              </w:rPr>
              <w:t xml:space="preserve"> if party.relationship == "Trust Company" </w:t>
            </w:r>
            <w:r w:rsidRPr="003B402B">
              <w:rPr>
                <w:rFonts w:ascii="Arial" w:hAnsi="Arial"/>
                <w:sz w:val="22"/>
              </w:rPr>
              <w:t>%}{{</w:t>
            </w:r>
            <w:r w:rsidR="008B40BE" w:rsidRPr="003B402B">
              <w:rPr>
                <w:rFonts w:ascii="Arial" w:hAnsi="Arial"/>
                <w:sz w:val="22"/>
              </w:rPr>
              <w:t>trust_company_and_contact_te</w:t>
            </w:r>
            <w:r w:rsidRPr="003B402B">
              <w:rPr>
                <w:rFonts w:ascii="Arial" w:hAnsi="Arial"/>
                <w:sz w:val="22"/>
              </w:rPr>
              <w:t>}}{%</w:t>
            </w:r>
            <w:r w:rsidR="008B40BE" w:rsidRPr="003B402B">
              <w:rPr>
                <w:rFonts w:ascii="Arial" w:hAnsi="Arial"/>
                <w:sz w:val="22"/>
              </w:rPr>
              <w:t xml:space="preserve"> else </w:t>
            </w:r>
            <w:r w:rsidRPr="003B402B">
              <w:rPr>
                <w:rFonts w:ascii="Arial" w:hAnsi="Arial"/>
                <w:sz w:val="22"/>
              </w:rPr>
              <w:t>%}{{</w:t>
            </w:r>
            <w:r w:rsidR="008B40BE" w:rsidRPr="003B402B">
              <w:rPr>
                <w:rFonts w:ascii="Arial" w:hAnsi="Arial"/>
                <w:sz w:val="22"/>
              </w:rPr>
              <w:t>party.aka_name_language</w:t>
            </w:r>
            <w:r w:rsidRPr="003B402B">
              <w:rPr>
                <w:rFonts w:ascii="Arial" w:hAnsi="Arial"/>
                <w:sz w:val="22"/>
              </w:rPr>
              <w:t>}}{%</w:t>
            </w:r>
            <w:r w:rsidR="008B40BE" w:rsidRPr="003B402B">
              <w:rPr>
                <w:rFonts w:ascii="Arial" w:hAnsi="Arial"/>
                <w:sz w:val="22"/>
              </w:rPr>
              <w:t xml:space="preserve"> endif </w:t>
            </w:r>
            <w:r w:rsidRPr="003B402B">
              <w:rPr>
                <w:rFonts w:ascii="Arial" w:hAnsi="Arial"/>
                <w:sz w:val="22"/>
              </w:rPr>
              <w:t>%}</w:t>
            </w:r>
          </w:p>
        </w:tc>
      </w:tr>
      <w:tr w:rsidR="008B40BE" w:rsidRPr="003B402B" w14:paraId="5F5D089F" w14:textId="77777777" w:rsidTr="00AE6E47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0D0925B0" w14:textId="772A6784" w:rsidR="008B40BE" w:rsidRPr="003B402B" w:rsidRDefault="008B40BE" w:rsidP="00AE6E47">
            <w:pPr>
              <w:suppressAutoHyphens/>
              <w:outlineLvl w:val="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14:paraId="32F796B2" w14:textId="5E8BAEBA" w:rsidR="008B40BE" w:rsidRPr="003B402B" w:rsidRDefault="00EA53B6" w:rsidP="00951DD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{{</w:t>
            </w:r>
            <w:r w:rsidR="008B40BE" w:rsidRPr="003B402B">
              <w:rPr>
                <w:rFonts w:ascii="Arial" w:hAnsi="Arial"/>
                <w:sz w:val="22"/>
              </w:rPr>
              <w:t>party.address_on_file</w:t>
            </w:r>
            <w:r w:rsidRPr="003B402B">
              <w:rPr>
                <w:rFonts w:ascii="Arial" w:hAnsi="Arial"/>
                <w:sz w:val="22"/>
              </w:rPr>
              <w:t>}}</w:t>
            </w:r>
          </w:p>
        </w:tc>
      </w:tr>
    </w:tbl>
    <w:p w14:paraId="0F20B36D" w14:textId="78A60A41" w:rsidR="008B40BE" w:rsidRPr="003B402B" w:rsidRDefault="00EA53B6" w:rsidP="008B40BE">
      <w:pPr>
        <w:rPr>
          <w:rFonts w:ascii="Arial" w:hAnsi="Arial"/>
          <w:sz w:val="22"/>
        </w:rPr>
      </w:pPr>
      <w:r w:rsidRPr="003B402B">
        <w:rPr>
          <w:rFonts w:ascii="Arial" w:hAnsi="Arial"/>
          <w:sz w:val="22"/>
        </w:rPr>
        <w:t>{%</w:t>
      </w:r>
      <w:r w:rsidR="008B40BE" w:rsidRPr="003B402B">
        <w:rPr>
          <w:rFonts w:ascii="Arial" w:hAnsi="Arial"/>
          <w:sz w:val="22"/>
        </w:rPr>
        <w:t xml:space="preserve">p endfor </w:t>
      </w:r>
      <w:r w:rsidRPr="003B402B">
        <w:rPr>
          <w:rFonts w:ascii="Arial" w:hAnsi="Arial"/>
          <w:sz w:val="22"/>
        </w:rPr>
        <w:t>%}</w:t>
      </w:r>
    </w:p>
    <w:p w14:paraId="345F6C17" w14:textId="77777777" w:rsidR="008A5271" w:rsidRPr="003B402B" w:rsidRDefault="008A5271" w:rsidP="008B40BE">
      <w:pPr>
        <w:suppressAutoHyphens/>
        <w:rPr>
          <w:rFonts w:ascii="Arial" w:hAnsi="Arial"/>
          <w:sz w:val="22"/>
        </w:rPr>
      </w:pPr>
    </w:p>
    <w:p w14:paraId="563B5545" w14:textId="77777777" w:rsidR="008B40BE" w:rsidRPr="003B402B" w:rsidRDefault="008B40BE" w:rsidP="00951DD6">
      <w:pPr>
        <w:keepNext/>
        <w:keepLines/>
        <w:suppressAutoHyphens/>
        <w:rPr>
          <w:rFonts w:ascii="Arial" w:hAnsi="Arial"/>
          <w:sz w:val="22"/>
          <w:u w:val="single"/>
        </w:rPr>
      </w:pPr>
      <w:r w:rsidRPr="003B402B">
        <w:rPr>
          <w:rFonts w:ascii="Arial" w:hAnsi="Arial"/>
          <w:sz w:val="22"/>
        </w:rPr>
        <w:t>_______________________________________</w:t>
      </w:r>
    </w:p>
    <w:p w14:paraId="3D432862" w14:textId="3661C88F" w:rsidR="008B40BE" w:rsidRPr="003B402B" w:rsidRDefault="008B40BE" w:rsidP="00951DD6">
      <w:pPr>
        <w:keepNext/>
        <w:keepLines/>
        <w:suppressAutoHyphens/>
        <w:outlineLvl w:val="0"/>
        <w:rPr>
          <w:rFonts w:ascii="Arial" w:hAnsi="Arial"/>
          <w:sz w:val="22"/>
        </w:rPr>
      </w:pPr>
      <w:r w:rsidRPr="003B402B">
        <w:rPr>
          <w:rFonts w:ascii="Arial" w:hAnsi="Arial"/>
          <w:sz w:val="22"/>
        </w:rPr>
        <w:t xml:space="preserve">Lawyers for Personal </w:t>
      </w:r>
      <w:r w:rsidR="00EA53B6" w:rsidRPr="003B402B">
        <w:rPr>
          <w:rFonts w:ascii="Arial" w:hAnsi="Arial"/>
          <w:sz w:val="22"/>
        </w:rPr>
        <w:t>{{</w:t>
      </w:r>
      <w:r w:rsidRPr="003B402B">
        <w:rPr>
          <w:rFonts w:ascii="Arial" w:hAnsi="Arial"/>
          <w:sz w:val="22"/>
        </w:rPr>
        <w:t>cfa.multiple_prs|text_merge("Representative/Representatives")</w:t>
      </w:r>
      <w:r w:rsidR="00EA53B6" w:rsidRPr="003B402B">
        <w:rPr>
          <w:rFonts w:ascii="Arial" w:hAnsi="Arial"/>
          <w:sz w:val="22"/>
        </w:rPr>
        <w:t>}}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268"/>
        <w:gridCol w:w="4122"/>
        <w:gridCol w:w="1080"/>
        <w:gridCol w:w="2844"/>
      </w:tblGrid>
      <w:tr w:rsidR="008B40BE" w:rsidRPr="003B402B" w14:paraId="0FC8561D" w14:textId="77777777" w:rsidTr="00AE6E4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251FB3B" w14:textId="4FAC9855" w:rsidR="008B40BE" w:rsidRPr="003B402B" w:rsidRDefault="00AE6E47" w:rsidP="00951DD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Responsible Lawyer</w:t>
            </w:r>
          </w:p>
        </w:tc>
        <w:tc>
          <w:tcPr>
            <w:tcW w:w="8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2050CB" w14:textId="70038879" w:rsidR="008B40BE" w:rsidRPr="003B402B" w:rsidRDefault="00AE6E47" w:rsidP="00951DD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{{lawyer.name_on_docs }}</w:t>
            </w:r>
          </w:p>
        </w:tc>
      </w:tr>
      <w:tr w:rsidR="00AE6E47" w:rsidRPr="003B402B" w14:paraId="55847AE0" w14:textId="77777777" w:rsidTr="00AE6E4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6F23E2B" w14:textId="692136EE" w:rsidR="00AE6E47" w:rsidRPr="003B402B" w:rsidRDefault="00AE6E47" w:rsidP="00951DD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Firm name</w:t>
            </w:r>
          </w:p>
        </w:tc>
        <w:tc>
          <w:tcPr>
            <w:tcW w:w="8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B329D5" w14:textId="77777777" w:rsidR="00AE6E47" w:rsidRPr="003B402B" w:rsidRDefault="00AE6E47" w:rsidP="00AE6E47">
            <w:pPr>
              <w:keepNext/>
              <w:keepLines/>
              <w:rPr>
                <w:rFonts w:ascii="Arial" w:hAnsi="Arial"/>
                <w:bCs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{{firm_name}}</w:t>
            </w:r>
            <w:r w:rsidRPr="003B402B">
              <w:rPr>
                <w:rFonts w:ascii="Arial" w:hAnsi="Arial"/>
                <w:bCs/>
                <w:sz w:val="22"/>
              </w:rPr>
              <w:t>{% if firm_name2|answered %}</w:t>
            </w:r>
          </w:p>
          <w:p w14:paraId="0058BC5B" w14:textId="77777777" w:rsidR="00AE6E47" w:rsidRPr="003B402B" w:rsidRDefault="00AE6E47" w:rsidP="00AE6E47">
            <w:pPr>
              <w:keepNext/>
              <w:keepLines/>
              <w:rPr>
                <w:rFonts w:ascii="Arial" w:hAnsi="Arial"/>
                <w:bCs/>
                <w:sz w:val="22"/>
              </w:rPr>
            </w:pPr>
            <w:r w:rsidRPr="003B402B">
              <w:rPr>
                <w:rFonts w:ascii="Arial" w:hAnsi="Arial"/>
                <w:bCs/>
                <w:sz w:val="22"/>
              </w:rPr>
              <w:t>{{firm_name2}}</w:t>
            </w:r>
          </w:p>
          <w:p w14:paraId="1647A4A8" w14:textId="673E98CB" w:rsidR="00AE6E47" w:rsidRPr="003B402B" w:rsidRDefault="00AE6E47" w:rsidP="00AE6E47">
            <w:pPr>
              <w:keepNext/>
              <w:keepLines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bCs/>
                <w:sz w:val="22"/>
              </w:rPr>
              <w:t>{% endif %}</w:t>
            </w:r>
          </w:p>
        </w:tc>
      </w:tr>
      <w:tr w:rsidR="008B40BE" w:rsidRPr="003B402B" w14:paraId="55700D16" w14:textId="77777777" w:rsidTr="00AE6E4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39C4C43" w14:textId="77777777" w:rsidR="008B40BE" w:rsidRPr="003B402B" w:rsidRDefault="008B40BE" w:rsidP="00951DD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4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2662E1" w14:textId="224B05C0" w:rsidR="008B40BE" w:rsidRPr="003B402B" w:rsidRDefault="00EA53B6" w:rsidP="00951DD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{{</w:t>
            </w:r>
            <w:r w:rsidR="008B40BE" w:rsidRPr="003B402B">
              <w:rPr>
                <w:rFonts w:ascii="Arial" w:hAnsi="Arial"/>
                <w:sz w:val="22"/>
              </w:rPr>
              <w:t>office.full_address</w:t>
            </w:r>
            <w:r w:rsidRPr="003B402B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1AC48F3" w14:textId="5345DD02" w:rsidR="008B40BE" w:rsidRPr="003B402B" w:rsidRDefault="00AE6E47" w:rsidP="00951DD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Phone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</w:tcPr>
          <w:p w14:paraId="59776BD1" w14:textId="2FCD958A" w:rsidR="008B40BE" w:rsidRPr="003B402B" w:rsidRDefault="00EA53B6" w:rsidP="00951DD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{{</w:t>
            </w:r>
            <w:r w:rsidR="008B40BE" w:rsidRPr="003B402B">
              <w:rPr>
                <w:rFonts w:ascii="Arial" w:hAnsi="Arial"/>
                <w:sz w:val="22"/>
              </w:rPr>
              <w:t>office.phone</w:t>
            </w:r>
            <w:r w:rsidRPr="003B402B">
              <w:rPr>
                <w:rFonts w:ascii="Arial" w:hAnsi="Arial"/>
                <w:sz w:val="22"/>
              </w:rPr>
              <w:t>}}</w:t>
            </w:r>
          </w:p>
        </w:tc>
      </w:tr>
      <w:tr w:rsidR="008B40BE" w:rsidRPr="003B402B" w14:paraId="1797F6B6" w14:textId="77777777" w:rsidTr="00AE6E4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6B2EEDE" w14:textId="77777777" w:rsidR="008B40BE" w:rsidRPr="003B402B" w:rsidRDefault="008B40BE" w:rsidP="00951DD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41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828760" w14:textId="77777777" w:rsidR="008B40BE" w:rsidRPr="003B402B" w:rsidRDefault="008B40BE" w:rsidP="00951DD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F9047B6" w14:textId="3F1D367B" w:rsidR="008B40BE" w:rsidRPr="003B402B" w:rsidRDefault="00AE6E47" w:rsidP="00951DD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Fax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</w:tcPr>
          <w:p w14:paraId="5D1C0927" w14:textId="699058BE" w:rsidR="008B40BE" w:rsidRPr="003B402B" w:rsidRDefault="00EA53B6" w:rsidP="00951DD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{{</w:t>
            </w:r>
            <w:r w:rsidR="008B40BE" w:rsidRPr="003B402B">
              <w:rPr>
                <w:rFonts w:ascii="Arial" w:hAnsi="Arial"/>
                <w:sz w:val="22"/>
              </w:rPr>
              <w:t>office.fax</w:t>
            </w:r>
            <w:r w:rsidRPr="003B402B">
              <w:rPr>
                <w:rFonts w:ascii="Arial" w:hAnsi="Arial"/>
                <w:sz w:val="22"/>
              </w:rPr>
              <w:t>}}</w:t>
            </w:r>
          </w:p>
        </w:tc>
      </w:tr>
      <w:tr w:rsidR="008B40BE" w:rsidRPr="003B402B" w14:paraId="12340E3C" w14:textId="77777777" w:rsidTr="00AE6E47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BE059EB" w14:textId="77777777" w:rsidR="008B40BE" w:rsidRPr="003B402B" w:rsidRDefault="008B40BE" w:rsidP="00BF52CC">
            <w:pPr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41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E64FE2" w14:textId="77777777" w:rsidR="008B40BE" w:rsidRPr="003B402B" w:rsidRDefault="008B40BE" w:rsidP="00951DD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6935DD4" w14:textId="5EBFE82B" w:rsidR="008B40BE" w:rsidRPr="003B402B" w:rsidRDefault="008B40BE" w:rsidP="00AE6E47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File No.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</w:tcPr>
          <w:p w14:paraId="7E8367DA" w14:textId="3767896C" w:rsidR="008B40BE" w:rsidRPr="003B402B" w:rsidRDefault="00EA53B6" w:rsidP="00951DD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{{</w:t>
            </w:r>
            <w:r w:rsidR="008B40BE" w:rsidRPr="003B402B">
              <w:rPr>
                <w:rFonts w:ascii="Arial" w:hAnsi="Arial"/>
                <w:sz w:val="22"/>
              </w:rPr>
              <w:t>estate.matter_number</w:t>
            </w:r>
            <w:r w:rsidRPr="003B402B">
              <w:rPr>
                <w:rFonts w:ascii="Arial" w:hAnsi="Arial"/>
                <w:sz w:val="22"/>
              </w:rPr>
              <w:t>}}</w:t>
            </w:r>
          </w:p>
        </w:tc>
      </w:tr>
    </w:tbl>
    <w:p w14:paraId="7212C6F8" w14:textId="7073A3C5" w:rsidR="008B40BE" w:rsidRPr="003B402B" w:rsidRDefault="008B40BE" w:rsidP="008B40BE">
      <w:pPr>
        <w:keepNext/>
        <w:keepLines/>
        <w:suppressAutoHyphens/>
        <w:spacing w:before="120"/>
        <w:jc w:val="both"/>
        <w:rPr>
          <w:rFonts w:ascii="Arial" w:hAnsi="Arial"/>
          <w:sz w:val="22"/>
        </w:rPr>
      </w:pPr>
      <w:r w:rsidRPr="003B402B">
        <w:rPr>
          <w:rFonts w:ascii="Arial" w:hAnsi="Arial"/>
          <w:sz w:val="22"/>
        </w:rPr>
        <w:t xml:space="preserve">ORDER:  ISSUE THE GRANT </w:t>
      </w:r>
      <w:r w:rsidR="00EA53B6" w:rsidRPr="003B402B">
        <w:rPr>
          <w:rFonts w:ascii="Arial" w:hAnsi="Arial"/>
          <w:sz w:val="22"/>
        </w:rPr>
        <w:t>{%</w:t>
      </w:r>
      <w:r w:rsidRPr="003B402B">
        <w:rPr>
          <w:rFonts w:ascii="Arial" w:hAnsi="Arial"/>
          <w:sz w:val="22"/>
        </w:rPr>
        <w:t xml:space="preserve"> if other.bond == "Application to Dispense" </w:t>
      </w:r>
      <w:r w:rsidR="00EA53B6" w:rsidRPr="003B402B">
        <w:rPr>
          <w:rFonts w:ascii="Arial" w:hAnsi="Arial"/>
          <w:sz w:val="22"/>
        </w:rPr>
        <w:t>%}</w:t>
      </w:r>
      <w:r w:rsidRPr="003B402B">
        <w:rPr>
          <w:rFonts w:ascii="Arial" w:hAnsi="Arial"/>
          <w:sz w:val="22"/>
        </w:rPr>
        <w:t xml:space="preserve">WITHOUT BOND </w:t>
      </w:r>
      <w:r w:rsidR="00EA53B6" w:rsidRPr="003B402B">
        <w:rPr>
          <w:rFonts w:ascii="Arial" w:hAnsi="Arial"/>
          <w:sz w:val="22"/>
        </w:rPr>
        <w:t>{%</w:t>
      </w:r>
      <w:r w:rsidRPr="003B402B">
        <w:rPr>
          <w:rFonts w:ascii="Arial" w:hAnsi="Arial"/>
          <w:sz w:val="22"/>
        </w:rPr>
        <w:t xml:space="preserve"> endif </w:t>
      </w:r>
      <w:r w:rsidR="00EA53B6" w:rsidRPr="003B402B">
        <w:rPr>
          <w:rFonts w:ascii="Arial" w:hAnsi="Arial"/>
          <w:sz w:val="22"/>
        </w:rPr>
        <w:t>%}</w:t>
      </w:r>
      <w:r w:rsidRPr="003B402B">
        <w:rPr>
          <w:rFonts w:ascii="Arial" w:hAnsi="Arial"/>
          <w:sz w:val="22"/>
        </w:rPr>
        <w:t xml:space="preserve">IN THE ESTATE OF </w:t>
      </w:r>
      <w:r w:rsidR="00EA53B6" w:rsidRPr="003B402B">
        <w:rPr>
          <w:rFonts w:ascii="Arial" w:hAnsi="Arial"/>
          <w:sz w:val="22"/>
        </w:rPr>
        <w:t>{{</w:t>
      </w:r>
      <w:r w:rsidRPr="003B402B">
        <w:rPr>
          <w:rFonts w:ascii="Arial" w:hAnsi="Arial"/>
          <w:sz w:val="22"/>
        </w:rPr>
        <w:t>deceased.name|upper</w:t>
      </w:r>
      <w:r w:rsidR="00EA53B6" w:rsidRPr="003B402B">
        <w:rPr>
          <w:rFonts w:ascii="Arial" w:hAnsi="Arial"/>
          <w:sz w:val="22"/>
        </w:rPr>
        <w:t>}}</w:t>
      </w:r>
      <w:r w:rsidRPr="003B402B">
        <w:rPr>
          <w:rFonts w:ascii="Arial" w:hAnsi="Arial"/>
          <w:sz w:val="22"/>
        </w:rPr>
        <w:t>, AS APPLIED FOR.</w:t>
      </w:r>
    </w:p>
    <w:p w14:paraId="55681A9E" w14:textId="77777777" w:rsidR="008B40BE" w:rsidRPr="003B402B" w:rsidRDefault="008B40BE" w:rsidP="008B40BE">
      <w:pPr>
        <w:keepNext/>
        <w:keepLines/>
        <w:suppressAutoHyphens/>
        <w:rPr>
          <w:rFonts w:ascii="Arial" w:hAnsi="Arial"/>
          <w:sz w:val="22"/>
        </w:rPr>
      </w:pPr>
    </w:p>
    <w:p w14:paraId="15D2096D" w14:textId="77777777" w:rsidR="008B40BE" w:rsidRPr="003B402B" w:rsidRDefault="008B40BE" w:rsidP="008B40BE">
      <w:pPr>
        <w:keepNext/>
        <w:keepLines/>
        <w:suppressAutoHyphens/>
        <w:rPr>
          <w:rFonts w:ascii="Arial" w:hAnsi="Arial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58"/>
        <w:gridCol w:w="630"/>
        <w:gridCol w:w="3726"/>
      </w:tblGrid>
      <w:tr w:rsidR="008B40BE" w:rsidRPr="003B402B" w14:paraId="01DE0C35" w14:textId="77777777" w:rsidTr="0031737F">
        <w:trPr>
          <w:cantSplit/>
        </w:trPr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04EE6" w14:textId="77777777" w:rsidR="008B40BE" w:rsidRPr="003B402B" w:rsidRDefault="008B40BE" w:rsidP="0019590A">
            <w:pPr>
              <w:keepNext/>
              <w:keepLines/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D9F9F27" w14:textId="77777777" w:rsidR="008B40BE" w:rsidRPr="003B402B" w:rsidRDefault="008B40BE" w:rsidP="0019590A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96D96" w14:textId="77777777" w:rsidR="008B40BE" w:rsidRPr="003B402B" w:rsidRDefault="008B40BE" w:rsidP="0019590A">
            <w:pPr>
              <w:keepNext/>
              <w:keepLines/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8B40BE" w:rsidRPr="003B402B" w14:paraId="6C6D586A" w14:textId="77777777" w:rsidTr="0031737F">
        <w:trPr>
          <w:cantSplit/>
        </w:trPr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3E86F245" w14:textId="77777777" w:rsidR="008B40BE" w:rsidRPr="003B402B" w:rsidRDefault="008B40BE" w:rsidP="0019590A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 xml:space="preserve">JUSTICE OF THE COURT OF QUEEN’S BENCH OF ALBERTA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A091091" w14:textId="77777777" w:rsidR="008B40BE" w:rsidRPr="003B402B" w:rsidRDefault="008B40BE" w:rsidP="0019590A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14:paraId="28CD70CE" w14:textId="77777777" w:rsidR="008B40BE" w:rsidRPr="003B402B" w:rsidRDefault="008B40BE" w:rsidP="0019590A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  <w:r w:rsidRPr="003B402B">
              <w:rPr>
                <w:rFonts w:ascii="Arial" w:hAnsi="Arial"/>
                <w:sz w:val="22"/>
              </w:rPr>
              <w:t>DATE</w:t>
            </w:r>
          </w:p>
        </w:tc>
      </w:tr>
    </w:tbl>
    <w:p w14:paraId="39E5C295" w14:textId="64411AA7" w:rsidR="008B40BE" w:rsidRPr="003B402B" w:rsidRDefault="008B40BE" w:rsidP="008B40BE">
      <w:pPr>
        <w:keepNext/>
        <w:keepLines/>
        <w:suppressAutoHyphens/>
        <w:jc w:val="center"/>
        <w:rPr>
          <w:rFonts w:ascii="Arial" w:hAnsi="Arial"/>
          <w:sz w:val="22"/>
        </w:rPr>
      </w:pPr>
      <w:r w:rsidRPr="003B402B">
        <w:rPr>
          <w:rFonts w:ascii="Arial" w:hAnsi="Arial"/>
          <w:sz w:val="22"/>
        </w:rPr>
        <w:t xml:space="preserve">PLEASE PROVIDE </w:t>
      </w:r>
      <w:r w:rsidR="00EA53B6" w:rsidRPr="003B402B">
        <w:rPr>
          <w:rFonts w:ascii="Arial" w:hAnsi="Arial"/>
          <w:sz w:val="22"/>
        </w:rPr>
        <w:t>{%</w:t>
      </w:r>
      <w:r w:rsidRPr="003B402B">
        <w:rPr>
          <w:rFonts w:ascii="Arial" w:hAnsi="Arial"/>
          <w:sz w:val="22"/>
        </w:rPr>
        <w:t xml:space="preserve"> if estate.certified_copies </w:t>
      </w:r>
      <w:r w:rsidR="00EA53B6" w:rsidRPr="003B402B">
        <w:rPr>
          <w:rFonts w:ascii="Arial" w:hAnsi="Arial"/>
          <w:sz w:val="22"/>
        </w:rPr>
        <w:t>%}{{</w:t>
      </w:r>
      <w:r w:rsidRPr="003B402B">
        <w:rPr>
          <w:rFonts w:ascii="Arial" w:hAnsi="Arial"/>
          <w:sz w:val="22"/>
        </w:rPr>
        <w:t>estate.certified_copies|number_to_words()|upper</w:t>
      </w:r>
      <w:r w:rsidR="00EA53B6" w:rsidRPr="003B402B">
        <w:rPr>
          <w:rFonts w:ascii="Arial" w:hAnsi="Arial"/>
          <w:sz w:val="22"/>
        </w:rPr>
        <w:t>}}</w:t>
      </w:r>
      <w:r w:rsidRPr="003B402B">
        <w:rPr>
          <w:rFonts w:ascii="Arial" w:hAnsi="Arial"/>
          <w:sz w:val="22"/>
        </w:rPr>
        <w:t xml:space="preserve"> (</w:t>
      </w:r>
      <w:r w:rsidR="00EA53B6" w:rsidRPr="003B402B">
        <w:rPr>
          <w:rFonts w:ascii="Arial" w:hAnsi="Arial"/>
          <w:sz w:val="22"/>
        </w:rPr>
        <w:t>{{</w:t>
      </w:r>
      <w:r w:rsidRPr="003B402B">
        <w:rPr>
          <w:rFonts w:ascii="Arial" w:hAnsi="Arial"/>
          <w:sz w:val="22"/>
        </w:rPr>
        <w:t>estate.certified_copies</w:t>
      </w:r>
      <w:r w:rsidR="00EA53B6" w:rsidRPr="003B402B">
        <w:rPr>
          <w:rFonts w:ascii="Arial" w:hAnsi="Arial"/>
          <w:sz w:val="22"/>
        </w:rPr>
        <w:t>}}</w:t>
      </w:r>
      <w:r w:rsidRPr="003B402B">
        <w:rPr>
          <w:rFonts w:ascii="Arial" w:hAnsi="Arial"/>
          <w:sz w:val="22"/>
        </w:rPr>
        <w:t xml:space="preserve">) CERTIFIED </w:t>
      </w:r>
      <w:r w:rsidR="00EA53B6" w:rsidRPr="003B402B">
        <w:rPr>
          <w:rFonts w:ascii="Arial" w:hAnsi="Arial"/>
          <w:sz w:val="22"/>
        </w:rPr>
        <w:t>{%</w:t>
      </w:r>
      <w:r w:rsidRPr="003B402B">
        <w:rPr>
          <w:rFonts w:ascii="Arial" w:hAnsi="Arial"/>
          <w:sz w:val="22"/>
        </w:rPr>
        <w:t xml:space="preserve"> if estate.certified_copies == 1 </w:t>
      </w:r>
      <w:r w:rsidR="00EA53B6" w:rsidRPr="003B402B">
        <w:rPr>
          <w:rFonts w:ascii="Arial" w:hAnsi="Arial"/>
          <w:sz w:val="22"/>
        </w:rPr>
        <w:t>%}</w:t>
      </w:r>
      <w:r w:rsidRPr="003B402B">
        <w:rPr>
          <w:rFonts w:ascii="Arial" w:hAnsi="Arial"/>
          <w:sz w:val="22"/>
        </w:rPr>
        <w:t>COPY</w:t>
      </w:r>
      <w:r w:rsidR="00EA53B6" w:rsidRPr="003B402B">
        <w:rPr>
          <w:rFonts w:ascii="Arial" w:hAnsi="Arial"/>
          <w:sz w:val="22"/>
        </w:rPr>
        <w:t>{%</w:t>
      </w:r>
      <w:r w:rsidRPr="003B402B">
        <w:rPr>
          <w:rFonts w:ascii="Arial" w:hAnsi="Arial"/>
          <w:sz w:val="22"/>
        </w:rPr>
        <w:t xml:space="preserve"> endif </w:t>
      </w:r>
      <w:r w:rsidR="00EA53B6" w:rsidRPr="003B402B">
        <w:rPr>
          <w:rFonts w:ascii="Arial" w:hAnsi="Arial"/>
          <w:sz w:val="22"/>
        </w:rPr>
        <w:t>%}{%</w:t>
      </w:r>
      <w:r w:rsidRPr="003B402B">
        <w:rPr>
          <w:rFonts w:ascii="Arial" w:hAnsi="Arial"/>
          <w:sz w:val="22"/>
        </w:rPr>
        <w:t xml:space="preserve"> if estate.certified_copies &gt; 1 </w:t>
      </w:r>
      <w:r w:rsidR="00EA53B6" w:rsidRPr="003B402B">
        <w:rPr>
          <w:rFonts w:ascii="Arial" w:hAnsi="Arial"/>
          <w:sz w:val="22"/>
        </w:rPr>
        <w:t>%}</w:t>
      </w:r>
      <w:r w:rsidRPr="003B402B">
        <w:rPr>
          <w:rFonts w:ascii="Arial" w:hAnsi="Arial"/>
          <w:sz w:val="22"/>
        </w:rPr>
        <w:t>COPIES</w:t>
      </w:r>
      <w:r w:rsidR="00EA53B6" w:rsidRPr="003B402B">
        <w:rPr>
          <w:rFonts w:ascii="Arial" w:hAnsi="Arial"/>
          <w:sz w:val="22"/>
        </w:rPr>
        <w:t>{%</w:t>
      </w:r>
      <w:r w:rsidRPr="003B402B">
        <w:rPr>
          <w:rFonts w:ascii="Arial" w:hAnsi="Arial"/>
          <w:sz w:val="22"/>
        </w:rPr>
        <w:t xml:space="preserve"> endif </w:t>
      </w:r>
      <w:r w:rsidR="00EA53B6" w:rsidRPr="003B402B">
        <w:rPr>
          <w:rFonts w:ascii="Arial" w:hAnsi="Arial"/>
          <w:sz w:val="22"/>
        </w:rPr>
        <w:t>%}{%</w:t>
      </w:r>
      <w:r w:rsidRPr="003B402B">
        <w:rPr>
          <w:rFonts w:ascii="Arial" w:hAnsi="Arial"/>
          <w:sz w:val="22"/>
        </w:rPr>
        <w:t xml:space="preserve"> else </w:t>
      </w:r>
      <w:r w:rsidR="00EA53B6" w:rsidRPr="003B402B">
        <w:rPr>
          <w:rFonts w:ascii="Arial" w:hAnsi="Arial"/>
          <w:sz w:val="22"/>
        </w:rPr>
        <w:t>%}</w:t>
      </w:r>
      <w:r w:rsidRPr="003B402B">
        <w:rPr>
          <w:rFonts w:ascii="Arial" w:hAnsi="Arial"/>
          <w:sz w:val="22"/>
        </w:rPr>
        <w:t>________ CERTIFIED COPIES</w:t>
      </w:r>
      <w:r w:rsidR="00EA53B6" w:rsidRPr="003B402B">
        <w:rPr>
          <w:rFonts w:ascii="Arial" w:hAnsi="Arial"/>
          <w:sz w:val="22"/>
        </w:rPr>
        <w:t>{%</w:t>
      </w:r>
      <w:r w:rsidRPr="003B402B">
        <w:rPr>
          <w:rFonts w:ascii="Arial" w:hAnsi="Arial"/>
          <w:sz w:val="22"/>
        </w:rPr>
        <w:t xml:space="preserve"> endif </w:t>
      </w:r>
      <w:r w:rsidR="00EA53B6" w:rsidRPr="003B402B">
        <w:rPr>
          <w:rFonts w:ascii="Arial" w:hAnsi="Arial"/>
          <w:sz w:val="22"/>
        </w:rPr>
        <w:t>%}</w:t>
      </w:r>
      <w:r w:rsidRPr="003B402B">
        <w:rPr>
          <w:rFonts w:ascii="Arial" w:hAnsi="Arial"/>
          <w:sz w:val="22"/>
        </w:rPr>
        <w:t xml:space="preserve"> </w:t>
      </w:r>
    </w:p>
    <w:sectPr w:rsidR="008B40BE" w:rsidRPr="003B402B" w:rsidSect="00256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09" w:bottom="1440" w:left="1009" w:header="720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CB228" w14:textId="77777777" w:rsidR="00256FB0" w:rsidRDefault="00256FB0">
      <w:r>
        <w:separator/>
      </w:r>
    </w:p>
  </w:endnote>
  <w:endnote w:type="continuationSeparator" w:id="0">
    <w:p w14:paraId="28F16B4E" w14:textId="77777777" w:rsidR="00256FB0" w:rsidRDefault="00256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4870F" w14:textId="77777777" w:rsidR="00C1519C" w:rsidRDefault="00C151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F9F52" w14:textId="77777777" w:rsidR="008B40BE" w:rsidRPr="00B61C6A" w:rsidRDefault="008B40BE" w:rsidP="008B40BE">
    <w:pPr>
      <w:pStyle w:val="gsinq8ptfooter"/>
    </w:pPr>
    <w:r w:rsidRPr="00B61C6A">
      <w:t>{{p document_footer_insert}}</w:t>
    </w:r>
  </w:p>
  <w:p w14:paraId="677FD432" w14:textId="77777777" w:rsidR="008B40BE" w:rsidRPr="00B61C6A" w:rsidRDefault="008B40BE" w:rsidP="008B40BE">
    <w:pPr>
      <w:pStyle w:val="gsinq8ptfooter"/>
      <w:jc w:val="center"/>
    </w:pPr>
    <w:r w:rsidRPr="00B61C6A">
      <w:fldChar w:fldCharType="begin"/>
    </w:r>
    <w:r w:rsidRPr="00B61C6A">
      <w:instrText xml:space="preserve"> PAGE   \* MERGEFORMAT </w:instrText>
    </w:r>
    <w:r w:rsidRPr="00B61C6A">
      <w:fldChar w:fldCharType="separate"/>
    </w:r>
    <w:r w:rsidR="00D81791">
      <w:rPr>
        <w:noProof/>
      </w:rPr>
      <w:t>2</w:t>
    </w:r>
    <w:r w:rsidRPr="00B61C6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7470C" w14:textId="77777777" w:rsidR="008B40BE" w:rsidRPr="00B61C6A" w:rsidRDefault="008B40BE" w:rsidP="008B40BE">
    <w:pPr>
      <w:pStyle w:val="gsinq8ptfooter"/>
    </w:pPr>
    <w:r w:rsidRPr="00B61C6A">
      <w:t>{{p document_footer_insert}}</w:t>
    </w:r>
  </w:p>
  <w:p w14:paraId="07BD86DB" w14:textId="07C74AD0" w:rsidR="008B40BE" w:rsidRPr="00B61C6A" w:rsidRDefault="008B40BE" w:rsidP="008B40BE">
    <w:pPr>
      <w:pStyle w:val="gsinq8pt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EF37E" w14:textId="77777777" w:rsidR="00256FB0" w:rsidRDefault="00256FB0">
      <w:r>
        <w:separator/>
      </w:r>
    </w:p>
  </w:footnote>
  <w:footnote w:type="continuationSeparator" w:id="0">
    <w:p w14:paraId="570ADAE9" w14:textId="77777777" w:rsidR="00256FB0" w:rsidRDefault="00256F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CB248" w14:textId="77777777" w:rsidR="00C1519C" w:rsidRDefault="00C151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3AD6A" w14:textId="10293D75" w:rsidR="008B40BE" w:rsidRPr="00703811" w:rsidRDefault="008B40BE" w:rsidP="008B40BE">
    <w:pPr>
      <w:tabs>
        <w:tab w:val="right" w:pos="9990"/>
      </w:tabs>
      <w:jc w:val="both"/>
      <w:rPr>
        <w:rFonts w:ascii="Arial" w:hAnsi="Arial"/>
        <w:sz w:val="22"/>
      </w:rPr>
    </w:pPr>
    <w:r w:rsidRPr="00C1519C">
      <w:rPr>
        <w:rFonts w:ascii="Arial" w:hAnsi="Arial"/>
        <w:sz w:val="16"/>
        <w:szCs w:val="16"/>
      </w:rPr>
      <w:t>Estate of {{deceased.name}}{% if deceased.aka_name and deceased.aka_name|length &gt; 0 %}, also known as {{deceased.aka_name|merge("a, b and c")}}{%endif%}</w:t>
    </w:r>
    <w:r w:rsidRPr="00C1519C">
      <w:rPr>
        <w:rFonts w:ascii="Arial" w:hAnsi="Arial"/>
      </w:rPr>
      <w:tab/>
    </w:r>
    <w:r w:rsidRPr="00C1519C">
      <w:rPr>
        <w:rFonts w:ascii="Arial" w:hAnsi="Arial"/>
        <w:sz w:val="22"/>
      </w:rPr>
      <w:t>NC32</w:t>
    </w:r>
  </w:p>
  <w:p w14:paraId="58F08862" w14:textId="77777777" w:rsidR="008B40BE" w:rsidRPr="00703811" w:rsidRDefault="008B40BE" w:rsidP="008B40BE">
    <w:pPr>
      <w:tabs>
        <w:tab w:val="right" w:pos="9990"/>
      </w:tabs>
      <w:jc w:val="both"/>
      <w:rPr>
        <w:rFonts w:ascii="Arial" w:hAnsi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EE623" w14:textId="77777777" w:rsidR="006C771D" w:rsidRPr="008B40BE" w:rsidRDefault="006C771D">
    <w:pPr>
      <w:pStyle w:val="Header"/>
      <w:tabs>
        <w:tab w:val="clear" w:pos="4320"/>
        <w:tab w:val="clear" w:pos="8640"/>
        <w:tab w:val="right" w:pos="10080"/>
      </w:tabs>
    </w:pPr>
    <w:r>
      <w:rPr>
        <w:sz w:val="24"/>
        <w:szCs w:val="24"/>
      </w:rPr>
      <w:tab/>
    </w:r>
    <w:r w:rsidRPr="008B40BE">
      <w:t>NC32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6B3"/>
    <w:rsid w:val="00007BAE"/>
    <w:rsid w:val="0004794C"/>
    <w:rsid w:val="000F1705"/>
    <w:rsid w:val="001739EC"/>
    <w:rsid w:val="0019590A"/>
    <w:rsid w:val="001D5497"/>
    <w:rsid w:val="001E4961"/>
    <w:rsid w:val="0025667B"/>
    <w:rsid w:val="00256FB0"/>
    <w:rsid w:val="0028361B"/>
    <w:rsid w:val="002A21A8"/>
    <w:rsid w:val="002D108D"/>
    <w:rsid w:val="002E36B3"/>
    <w:rsid w:val="0031737F"/>
    <w:rsid w:val="0033251A"/>
    <w:rsid w:val="00347139"/>
    <w:rsid w:val="00363DA8"/>
    <w:rsid w:val="003703E2"/>
    <w:rsid w:val="003B402B"/>
    <w:rsid w:val="003B61B1"/>
    <w:rsid w:val="003D2B67"/>
    <w:rsid w:val="004332CD"/>
    <w:rsid w:val="00450CD7"/>
    <w:rsid w:val="004A7E69"/>
    <w:rsid w:val="004B1299"/>
    <w:rsid w:val="0051313E"/>
    <w:rsid w:val="005E04B2"/>
    <w:rsid w:val="005F595A"/>
    <w:rsid w:val="00605837"/>
    <w:rsid w:val="0062382C"/>
    <w:rsid w:val="00647DDB"/>
    <w:rsid w:val="006C771D"/>
    <w:rsid w:val="006D73BD"/>
    <w:rsid w:val="006F2F57"/>
    <w:rsid w:val="00703811"/>
    <w:rsid w:val="00726ED1"/>
    <w:rsid w:val="007A3356"/>
    <w:rsid w:val="007C7684"/>
    <w:rsid w:val="007F05D5"/>
    <w:rsid w:val="008A5271"/>
    <w:rsid w:val="008B40BE"/>
    <w:rsid w:val="009170C1"/>
    <w:rsid w:val="009351D4"/>
    <w:rsid w:val="00951DD6"/>
    <w:rsid w:val="009B476D"/>
    <w:rsid w:val="009F59B6"/>
    <w:rsid w:val="00A04440"/>
    <w:rsid w:val="00A34636"/>
    <w:rsid w:val="00A41512"/>
    <w:rsid w:val="00A72787"/>
    <w:rsid w:val="00A91E6A"/>
    <w:rsid w:val="00AD3383"/>
    <w:rsid w:val="00AE6E47"/>
    <w:rsid w:val="00AF24E0"/>
    <w:rsid w:val="00B13D0D"/>
    <w:rsid w:val="00B43F9E"/>
    <w:rsid w:val="00B61C6A"/>
    <w:rsid w:val="00B6700D"/>
    <w:rsid w:val="00B82860"/>
    <w:rsid w:val="00BC0D10"/>
    <w:rsid w:val="00BE0947"/>
    <w:rsid w:val="00BF3ABD"/>
    <w:rsid w:val="00BF52CC"/>
    <w:rsid w:val="00C03066"/>
    <w:rsid w:val="00C1519C"/>
    <w:rsid w:val="00C167C0"/>
    <w:rsid w:val="00C474AD"/>
    <w:rsid w:val="00C628AA"/>
    <w:rsid w:val="00D11955"/>
    <w:rsid w:val="00D81791"/>
    <w:rsid w:val="00DB247A"/>
    <w:rsid w:val="00DC2FF5"/>
    <w:rsid w:val="00DD7054"/>
    <w:rsid w:val="00DF0D8A"/>
    <w:rsid w:val="00E14DE4"/>
    <w:rsid w:val="00E529C9"/>
    <w:rsid w:val="00E707BF"/>
    <w:rsid w:val="00E721FE"/>
    <w:rsid w:val="00E96D89"/>
    <w:rsid w:val="00EA53B6"/>
    <w:rsid w:val="00EC4005"/>
    <w:rsid w:val="00EF326E"/>
    <w:rsid w:val="00F27F8B"/>
    <w:rsid w:val="00F6671D"/>
    <w:rsid w:val="00F8258B"/>
    <w:rsid w:val="00FA3AFD"/>
    <w:rsid w:val="00FC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9CF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005"/>
  </w:style>
  <w:style w:type="paragraph" w:styleId="Heading1">
    <w:name w:val="heading 1"/>
    <w:basedOn w:val="Normal"/>
    <w:next w:val="Normal"/>
    <w:link w:val="Heading1Char"/>
    <w:uiPriority w:val="99"/>
    <w:qFormat/>
    <w:rsid w:val="00EC4005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C4005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EC4005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semiHidden/>
    <w:locked/>
    <w:rsid w:val="00EC400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C4005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link w:val="Footer"/>
    <w:uiPriority w:val="99"/>
    <w:semiHidden/>
    <w:locked/>
    <w:rsid w:val="00EC4005"/>
    <w:rPr>
      <w:sz w:val="24"/>
      <w:szCs w:val="24"/>
    </w:rPr>
  </w:style>
  <w:style w:type="character" w:styleId="PageNumber">
    <w:name w:val="page number"/>
    <w:uiPriority w:val="99"/>
    <w:rsid w:val="00EC4005"/>
    <w:rPr>
      <w:rFonts w:ascii="Times New Roman" w:hAnsi="Times New Roman" w:cs="Times New Roman"/>
    </w:rPr>
  </w:style>
  <w:style w:type="paragraph" w:customStyle="1" w:styleId="gsinq8ptfooter">
    <w:name w:val="gsinq 8pt footer"/>
    <w:basedOn w:val="Normal"/>
    <w:qFormat/>
    <w:rsid w:val="008B40BE"/>
    <w:pPr>
      <w:tabs>
        <w:tab w:val="center" w:pos="4320"/>
        <w:tab w:val="right" w:pos="8640"/>
      </w:tabs>
    </w:pPr>
    <w:rPr>
      <w:rFonts w:ascii="Arial" w:hAnsi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005"/>
  </w:style>
  <w:style w:type="paragraph" w:styleId="Heading1">
    <w:name w:val="heading 1"/>
    <w:basedOn w:val="Normal"/>
    <w:next w:val="Normal"/>
    <w:link w:val="Heading1Char"/>
    <w:uiPriority w:val="99"/>
    <w:qFormat/>
    <w:rsid w:val="00EC4005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C4005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EC4005"/>
    <w:pPr>
      <w:tabs>
        <w:tab w:val="center" w:pos="4320"/>
        <w:tab w:val="right" w:pos="8640"/>
      </w:tabs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semiHidden/>
    <w:locked/>
    <w:rsid w:val="00EC400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C4005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link w:val="Footer"/>
    <w:uiPriority w:val="99"/>
    <w:semiHidden/>
    <w:locked/>
    <w:rsid w:val="00EC4005"/>
    <w:rPr>
      <w:sz w:val="24"/>
      <w:szCs w:val="24"/>
    </w:rPr>
  </w:style>
  <w:style w:type="character" w:styleId="PageNumber">
    <w:name w:val="page number"/>
    <w:uiPriority w:val="99"/>
    <w:rsid w:val="00EC4005"/>
    <w:rPr>
      <w:rFonts w:ascii="Times New Roman" w:hAnsi="Times New Roman" w:cs="Times New Roman"/>
    </w:rPr>
  </w:style>
  <w:style w:type="paragraph" w:customStyle="1" w:styleId="gsinq8ptfooter">
    <w:name w:val="gsinq 8pt footer"/>
    <w:basedOn w:val="Normal"/>
    <w:qFormat/>
    <w:rsid w:val="008B40BE"/>
    <w:pPr>
      <w:tabs>
        <w:tab w:val="center" w:pos="4320"/>
        <w:tab w:val="right" w:pos="8640"/>
      </w:tabs>
    </w:pPr>
    <w:rPr>
      <w:rFonts w:ascii="Arial" w:hAnsi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32</TotalTime>
  <Pages>2</Pages>
  <Words>481</Words>
  <Characters>2744</Characters>
  <Application>Microsoft Office Word</Application>
  <DocSecurity>0</DocSecurity>
  <Lines>22</Lines>
  <Paragraphs>6</Paragraphs>
  <ScaleCrop>false</ScaleCrop>
  <Company>Granville Software Inc.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NC32</dc:title>
  <dc:subject/>
  <dc:creator>Granville Software Inc.</dc:creator>
  <cp:keywords/>
  <dc:description/>
  <cp:lastModifiedBy>GSI</cp:lastModifiedBy>
  <cp:revision>41</cp:revision>
  <dcterms:created xsi:type="dcterms:W3CDTF">2019-11-29T19:21:00Z</dcterms:created>
  <dcterms:modified xsi:type="dcterms:W3CDTF">2021-12-06T21:45:00Z</dcterms:modified>
</cp:coreProperties>
</file>