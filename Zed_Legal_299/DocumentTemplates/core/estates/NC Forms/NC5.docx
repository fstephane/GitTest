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428"/>
        <w:gridCol w:w="5940"/>
      </w:tblGrid>
      <w:tr w:rsidR="00003350" w:rsidRPr="00CB127E" w14:paraId="66D59359" w14:textId="77777777" w:rsidTr="00C83000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01F68045" w14:textId="77777777" w:rsidR="00003350" w:rsidRPr="00CB127E" w:rsidRDefault="00003350" w:rsidP="00B03587">
            <w:pPr>
              <w:spacing w:after="120"/>
              <w:rPr>
                <w:rFonts w:ascii="Arial" w:hAnsi="Arial"/>
                <w:sz w:val="22"/>
              </w:rPr>
            </w:pPr>
            <w:bookmarkStart w:id="0" w:name="_GoBack"/>
            <w:bookmarkEnd w:id="0"/>
            <w:r w:rsidRPr="00CB127E">
              <w:rPr>
                <w:rFonts w:ascii="Arial" w:hAnsi="Arial"/>
                <w:sz w:val="22"/>
              </w:rPr>
              <w:t>ESTATE NAME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14:paraId="68A3969A" w14:textId="4B76D98C" w:rsidR="00003350" w:rsidRPr="00CB127E" w:rsidRDefault="005B1E9E" w:rsidP="00B03587">
            <w:pPr>
              <w:spacing w:after="120"/>
              <w:rPr>
                <w:rFonts w:ascii="Arial" w:hAnsi="Arial"/>
                <w:sz w:val="22"/>
              </w:rPr>
            </w:pPr>
            <w:r w:rsidRPr="00CB127E">
              <w:rPr>
                <w:rFonts w:ascii="Arial" w:hAnsi="Arial"/>
                <w:b/>
                <w:bCs/>
                <w:sz w:val="22"/>
              </w:rPr>
              <w:t>{{</w:t>
            </w:r>
            <w:r w:rsidR="002E11F7" w:rsidRPr="00CB127E">
              <w:rPr>
                <w:rFonts w:ascii="Arial" w:hAnsi="Arial"/>
                <w:b/>
                <w:bCs/>
                <w:sz w:val="22"/>
              </w:rPr>
              <w:t xml:space="preserve"> cfa.deceased_</w:t>
            </w:r>
            <w:r w:rsidR="004C581B" w:rsidRPr="00CB127E">
              <w:rPr>
                <w:rFonts w:ascii="Arial" w:hAnsi="Arial"/>
                <w:b/>
                <w:bCs/>
                <w:sz w:val="22"/>
              </w:rPr>
              <w:t xml:space="preserve">name </w:t>
            </w:r>
            <w:r w:rsidRPr="00CB127E">
              <w:rPr>
                <w:rFonts w:ascii="Arial" w:hAnsi="Arial"/>
                <w:b/>
                <w:bCs/>
                <w:sz w:val="22"/>
              </w:rPr>
              <w:t>}}</w:t>
            </w:r>
          </w:p>
        </w:tc>
      </w:tr>
      <w:tr w:rsidR="002C15A7" w:rsidRPr="00CB127E" w14:paraId="7E5CBFAA" w14:textId="77777777" w:rsidTr="00C83000">
        <w:tc>
          <w:tcPr>
            <w:tcW w:w="4428" w:type="dxa"/>
            <w:tcBorders>
              <w:top w:val="nil"/>
              <w:left w:val="nil"/>
              <w:right w:val="nil"/>
            </w:tcBorders>
          </w:tcPr>
          <w:p w14:paraId="5F424BDC" w14:textId="2BB79813" w:rsidR="002C15A7" w:rsidRPr="00CB127E" w:rsidRDefault="002C15A7" w:rsidP="00B03587">
            <w:pPr>
              <w:spacing w:after="120"/>
              <w:rPr>
                <w:rFonts w:ascii="Arial" w:hAnsi="Arial"/>
                <w:sz w:val="22"/>
              </w:rPr>
            </w:pPr>
            <w:r w:rsidRPr="00CB127E">
              <w:rPr>
                <w:rFonts w:ascii="Arial" w:hAnsi="Arial"/>
                <w:sz w:val="22"/>
              </w:rPr>
              <w:t>AND ANY OTHER NAME(S) BY WHICH KNOWN</w:t>
            </w:r>
          </w:p>
        </w:tc>
        <w:tc>
          <w:tcPr>
            <w:tcW w:w="5940" w:type="dxa"/>
            <w:tcBorders>
              <w:top w:val="nil"/>
              <w:left w:val="nil"/>
              <w:right w:val="nil"/>
            </w:tcBorders>
          </w:tcPr>
          <w:p w14:paraId="0D6532DB" w14:textId="387E4123" w:rsidR="002C15A7" w:rsidRPr="00CB127E" w:rsidRDefault="005B1E9E" w:rsidP="00B03587">
            <w:pPr>
              <w:spacing w:after="120"/>
              <w:rPr>
                <w:rFonts w:ascii="Arial" w:hAnsi="Arial"/>
                <w:b/>
                <w:bCs/>
                <w:sz w:val="22"/>
              </w:rPr>
            </w:pPr>
            <w:r w:rsidRPr="00CB127E">
              <w:rPr>
                <w:rFonts w:ascii="Arial" w:hAnsi="Arial"/>
                <w:b/>
                <w:bCs/>
                <w:sz w:val="22"/>
              </w:rPr>
              <w:t>{%</w:t>
            </w:r>
            <w:r w:rsidR="002C15A7" w:rsidRPr="00CB127E">
              <w:rPr>
                <w:rFonts w:ascii="Arial" w:hAnsi="Arial"/>
                <w:b/>
                <w:bCs/>
                <w:sz w:val="22"/>
              </w:rPr>
              <w:t xml:space="preserve"> if deceased.aka_name and deceased.aka_name|length &gt; 0 </w:t>
            </w:r>
            <w:r w:rsidRPr="00CB127E">
              <w:rPr>
                <w:rFonts w:ascii="Arial" w:hAnsi="Arial"/>
                <w:b/>
                <w:bCs/>
                <w:sz w:val="22"/>
              </w:rPr>
              <w:t>%}{{</w:t>
            </w:r>
            <w:r w:rsidR="002C15A7" w:rsidRPr="00CB127E">
              <w:rPr>
                <w:rFonts w:ascii="Arial" w:hAnsi="Arial"/>
                <w:b/>
                <w:bCs/>
                <w:sz w:val="22"/>
              </w:rPr>
              <w:t>deceased.aka_name|merge("a, b and c")</w:t>
            </w:r>
            <w:r w:rsidRPr="00CB127E">
              <w:rPr>
                <w:rFonts w:ascii="Arial" w:hAnsi="Arial"/>
                <w:b/>
                <w:bCs/>
                <w:sz w:val="22"/>
              </w:rPr>
              <w:t>}}{%</w:t>
            </w:r>
            <w:r w:rsidR="002C15A7" w:rsidRPr="00CB127E">
              <w:rPr>
                <w:rFonts w:ascii="Arial" w:hAnsi="Arial"/>
                <w:b/>
                <w:bCs/>
                <w:sz w:val="22"/>
              </w:rPr>
              <w:t xml:space="preserve"> else </w:t>
            </w:r>
            <w:r w:rsidRPr="00CB127E">
              <w:rPr>
                <w:rFonts w:ascii="Arial" w:hAnsi="Arial"/>
                <w:b/>
                <w:bCs/>
                <w:sz w:val="22"/>
              </w:rPr>
              <w:t>%}</w:t>
            </w:r>
            <w:r w:rsidR="002C15A7" w:rsidRPr="00CB127E">
              <w:rPr>
                <w:rFonts w:ascii="Arial" w:hAnsi="Arial"/>
                <w:b/>
                <w:bCs/>
                <w:sz w:val="22"/>
              </w:rPr>
              <w:t>None</w:t>
            </w:r>
            <w:r w:rsidRPr="00CB127E">
              <w:rPr>
                <w:rFonts w:ascii="Arial" w:hAnsi="Arial"/>
                <w:b/>
                <w:bCs/>
                <w:sz w:val="22"/>
              </w:rPr>
              <w:t>{%</w:t>
            </w:r>
            <w:r w:rsidR="002C15A7" w:rsidRPr="00CB127E">
              <w:rPr>
                <w:rFonts w:ascii="Arial" w:hAnsi="Arial"/>
                <w:b/>
                <w:bCs/>
                <w:sz w:val="22"/>
              </w:rPr>
              <w:t xml:space="preserve"> endif </w:t>
            </w:r>
            <w:r w:rsidRPr="00CB127E">
              <w:rPr>
                <w:rFonts w:ascii="Arial" w:hAnsi="Arial"/>
                <w:b/>
                <w:bCs/>
                <w:sz w:val="22"/>
              </w:rPr>
              <w:t>%}</w:t>
            </w:r>
          </w:p>
        </w:tc>
      </w:tr>
      <w:tr w:rsidR="002C15A7" w:rsidRPr="00CB127E" w14:paraId="630EC605" w14:textId="77777777" w:rsidTr="00C83000">
        <w:tc>
          <w:tcPr>
            <w:tcW w:w="44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82A269" w14:textId="77777777" w:rsidR="002C15A7" w:rsidRPr="00CB127E" w:rsidRDefault="002C15A7" w:rsidP="00B03587">
            <w:pPr>
              <w:spacing w:after="120"/>
              <w:rPr>
                <w:rFonts w:ascii="Arial" w:hAnsi="Arial"/>
                <w:sz w:val="22"/>
              </w:rPr>
            </w:pPr>
            <w:r w:rsidRPr="00CB127E">
              <w:rPr>
                <w:rFonts w:ascii="Arial" w:hAnsi="Arial"/>
                <w:sz w:val="22"/>
              </w:rPr>
              <w:t>DOCUMENT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9D7141" w14:textId="559B8138" w:rsidR="002C15A7" w:rsidRPr="00CB127E" w:rsidRDefault="002C15A7" w:rsidP="00B03587">
            <w:pPr>
              <w:spacing w:after="120"/>
              <w:rPr>
                <w:rFonts w:ascii="Arial" w:hAnsi="Arial"/>
                <w:b/>
                <w:bCs/>
                <w:sz w:val="22"/>
              </w:rPr>
            </w:pPr>
            <w:r w:rsidRPr="00CB127E">
              <w:rPr>
                <w:rFonts w:ascii="Arial" w:hAnsi="Arial"/>
                <w:b/>
                <w:bCs/>
                <w:sz w:val="22"/>
              </w:rPr>
              <w:t xml:space="preserve">Schedule 3:  </w:t>
            </w:r>
            <w:r w:rsidR="005B1E9E" w:rsidRPr="00CB127E">
              <w:rPr>
                <w:rFonts w:ascii="Arial" w:hAnsi="Arial"/>
                <w:b/>
                <w:bCs/>
                <w:sz w:val="22"/>
              </w:rPr>
              <w:t>{{</w:t>
            </w:r>
            <w:r w:rsidRPr="00CB127E">
              <w:rPr>
                <w:rFonts w:ascii="Arial" w:hAnsi="Arial"/>
                <w:b/>
                <w:bCs/>
                <w:sz w:val="22"/>
              </w:rPr>
              <w:t xml:space="preserve"> cfa.multiple_prs|text_merge("Personal Representative/Personal Representatives") </w:t>
            </w:r>
            <w:r w:rsidR="005B1E9E" w:rsidRPr="00CB127E">
              <w:rPr>
                <w:rFonts w:ascii="Arial" w:hAnsi="Arial"/>
                <w:b/>
                <w:bCs/>
                <w:sz w:val="22"/>
              </w:rPr>
              <w:t>}}</w:t>
            </w:r>
          </w:p>
        </w:tc>
      </w:tr>
    </w:tbl>
    <w:p w14:paraId="471D51D9" w14:textId="306B79DF" w:rsidR="00003350" w:rsidRPr="00CB127E" w:rsidRDefault="005B1E9E">
      <w:pPr>
        <w:rPr>
          <w:rFonts w:ascii="Arial" w:hAnsi="Arial"/>
          <w:sz w:val="22"/>
        </w:rPr>
      </w:pPr>
      <w:r w:rsidRPr="00CB127E">
        <w:rPr>
          <w:rFonts w:ascii="Arial" w:hAnsi="Arial"/>
          <w:sz w:val="22"/>
        </w:rPr>
        <w:t>{%</w:t>
      </w:r>
      <w:r w:rsidR="00603749" w:rsidRPr="00CB127E">
        <w:rPr>
          <w:rFonts w:ascii="Arial" w:hAnsi="Arial"/>
          <w:sz w:val="22"/>
        </w:rPr>
        <w:t>p</w:t>
      </w:r>
      <w:r w:rsidR="004C581B" w:rsidRPr="00CB127E">
        <w:rPr>
          <w:rFonts w:ascii="Arial" w:hAnsi="Arial"/>
          <w:sz w:val="22"/>
        </w:rPr>
        <w:t xml:space="preserve"> for party in PD(</w:t>
      </w:r>
      <w:r w:rsidR="000C51F2" w:rsidRPr="00CB127E">
        <w:rPr>
          <w:rFonts w:ascii="Arial" w:hAnsi="Arial"/>
          <w:sz w:val="22"/>
        </w:rPr>
        <w:t xml:space="preserve">estate_index, </w:t>
      </w:r>
      <w:r w:rsidR="004C581B" w:rsidRPr="00CB127E">
        <w:rPr>
          <w:rFonts w:ascii="Arial" w:hAnsi="Arial"/>
          <w:sz w:val="22"/>
        </w:rPr>
        <w:t xml:space="preserve">"Personal Representative Filter") </w:t>
      </w:r>
      <w:r w:rsidRPr="00CB127E">
        <w:rPr>
          <w:rFonts w:ascii="Arial" w:hAnsi="Arial"/>
          <w:sz w:val="22"/>
        </w:rPr>
        <w:t>%}</w:t>
      </w:r>
    </w:p>
    <w:p w14:paraId="745F1695" w14:textId="77777777" w:rsidR="00A2530D" w:rsidRPr="00CB127E" w:rsidRDefault="00A2530D">
      <w:pPr>
        <w:rPr>
          <w:rFonts w:ascii="Arial" w:hAnsi="Arial"/>
          <w:sz w:val="12"/>
          <w:szCs w:val="1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8"/>
        <w:gridCol w:w="5580"/>
      </w:tblGrid>
      <w:tr w:rsidR="00A2530D" w:rsidRPr="00CB127E" w14:paraId="5EF92E20" w14:textId="77777777" w:rsidTr="00A2530D">
        <w:tc>
          <w:tcPr>
            <w:tcW w:w="10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6EE94D" w14:textId="7ADFA7FB" w:rsidR="00A2530D" w:rsidRPr="00CB127E" w:rsidRDefault="005B1E9E" w:rsidP="00516139">
            <w:pPr>
              <w:keepNext/>
              <w:keepLines/>
              <w:tabs>
                <w:tab w:val="right" w:pos="9360"/>
              </w:tabs>
              <w:spacing w:after="220"/>
              <w:rPr>
                <w:rFonts w:ascii="Arial" w:hAnsi="Arial"/>
                <w:sz w:val="22"/>
              </w:rPr>
            </w:pPr>
            <w:r w:rsidRPr="00CB127E">
              <w:rPr>
                <w:rFonts w:ascii="Arial" w:hAnsi="Arial"/>
                <w:sz w:val="22"/>
              </w:rPr>
              <w:t>{%</w:t>
            </w:r>
            <w:r w:rsidR="00A2530D" w:rsidRPr="00CB127E">
              <w:rPr>
                <w:rFonts w:ascii="Arial" w:hAnsi="Arial"/>
                <w:sz w:val="22"/>
              </w:rPr>
              <w:t xml:space="preserve">tr if party.relationship == "Trust Company" </w:t>
            </w:r>
            <w:r w:rsidRPr="00CB127E">
              <w:rPr>
                <w:rFonts w:ascii="Arial" w:hAnsi="Arial"/>
                <w:sz w:val="22"/>
              </w:rPr>
              <w:t>%}</w:t>
            </w:r>
          </w:p>
        </w:tc>
      </w:tr>
      <w:tr w:rsidR="00003350" w:rsidRPr="00CB127E" w14:paraId="3AF7E3BA" w14:textId="77777777" w:rsidTr="00227EC4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4AD9DFAD" w14:textId="599083C6" w:rsidR="00003350" w:rsidRPr="00CB127E" w:rsidRDefault="000867D6" w:rsidP="00707891">
            <w:pPr>
              <w:keepNext/>
              <w:keepLines/>
              <w:spacing w:after="220"/>
              <w:rPr>
                <w:rFonts w:ascii="Arial" w:hAnsi="Arial"/>
                <w:sz w:val="22"/>
              </w:rPr>
            </w:pPr>
            <w:r w:rsidRPr="00CB127E">
              <w:rPr>
                <w:rFonts w:ascii="Arial" w:hAnsi="Arial"/>
                <w:sz w:val="22"/>
              </w:rPr>
              <w:t>Name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366D4A1" w14:textId="04F06090" w:rsidR="00003350" w:rsidRPr="00CB127E" w:rsidRDefault="005B1E9E" w:rsidP="00707891">
            <w:pPr>
              <w:keepNext/>
              <w:keepLines/>
              <w:tabs>
                <w:tab w:val="left" w:pos="3555"/>
              </w:tabs>
              <w:spacing w:after="220"/>
              <w:rPr>
                <w:rFonts w:ascii="Arial" w:hAnsi="Arial"/>
                <w:b/>
                <w:bCs/>
                <w:sz w:val="22"/>
              </w:rPr>
            </w:pPr>
            <w:r w:rsidRPr="00CB127E">
              <w:rPr>
                <w:rFonts w:ascii="Arial" w:hAnsi="Arial"/>
                <w:sz w:val="22"/>
              </w:rPr>
              <w:t>{{</w:t>
            </w:r>
            <w:r w:rsidR="00B93653" w:rsidRPr="00CB127E">
              <w:rPr>
                <w:rFonts w:ascii="Arial" w:hAnsi="Arial"/>
                <w:sz w:val="22"/>
              </w:rPr>
              <w:t xml:space="preserve"> party</w:t>
            </w:r>
            <w:r w:rsidR="00F219B5" w:rsidRPr="00CB127E">
              <w:rPr>
                <w:rFonts w:ascii="Arial" w:hAnsi="Arial"/>
                <w:sz w:val="22"/>
              </w:rPr>
              <w:t>.first_name</w:t>
            </w:r>
            <w:bookmarkStart w:id="1" w:name="OLE_LINK1"/>
            <w:bookmarkStart w:id="2" w:name="OLE_LINK2"/>
            <w:bookmarkStart w:id="3" w:name="OLE_LINK3"/>
            <w:bookmarkStart w:id="4" w:name="OLE_LINK4"/>
            <w:bookmarkStart w:id="5" w:name="OLE_LINK5"/>
            <w:r w:rsidR="00723F34" w:rsidRPr="00CB127E">
              <w:rPr>
                <w:rFonts w:ascii="Arial" w:hAnsi="Arial"/>
                <w:sz w:val="22"/>
              </w:rPr>
              <w:t>_on_file</w:t>
            </w:r>
            <w:r w:rsidR="00B93653" w:rsidRPr="00CB127E">
              <w:rPr>
                <w:rFonts w:ascii="Arial" w:hAnsi="Arial"/>
                <w:sz w:val="22"/>
              </w:rPr>
              <w:t xml:space="preserve"> </w:t>
            </w:r>
            <w:bookmarkEnd w:id="1"/>
            <w:bookmarkEnd w:id="2"/>
            <w:bookmarkEnd w:id="3"/>
            <w:bookmarkEnd w:id="4"/>
            <w:bookmarkEnd w:id="5"/>
            <w:r w:rsidRPr="00CB127E">
              <w:rPr>
                <w:rFonts w:ascii="Arial" w:hAnsi="Arial"/>
                <w:sz w:val="22"/>
              </w:rPr>
              <w:t>}}</w:t>
            </w:r>
          </w:p>
        </w:tc>
      </w:tr>
      <w:tr w:rsidR="00A2530D" w:rsidRPr="00CB127E" w14:paraId="4C38397D" w14:textId="77777777" w:rsidTr="00A2530D">
        <w:tc>
          <w:tcPr>
            <w:tcW w:w="10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887D35" w14:textId="2D001A30" w:rsidR="00A2530D" w:rsidRPr="00CB127E" w:rsidRDefault="005B1E9E" w:rsidP="00516139">
            <w:pPr>
              <w:keepNext/>
              <w:keepLines/>
              <w:tabs>
                <w:tab w:val="right" w:pos="9360"/>
              </w:tabs>
              <w:spacing w:after="220"/>
              <w:rPr>
                <w:rFonts w:ascii="Arial" w:hAnsi="Arial"/>
                <w:sz w:val="22"/>
              </w:rPr>
            </w:pPr>
            <w:r w:rsidRPr="00CB127E">
              <w:rPr>
                <w:rFonts w:ascii="Arial" w:hAnsi="Arial"/>
                <w:sz w:val="22"/>
              </w:rPr>
              <w:t>{%</w:t>
            </w:r>
            <w:r w:rsidR="00A2530D" w:rsidRPr="00CB127E">
              <w:rPr>
                <w:rFonts w:ascii="Arial" w:hAnsi="Arial"/>
                <w:sz w:val="22"/>
              </w:rPr>
              <w:t xml:space="preserve">tr else </w:t>
            </w:r>
            <w:r w:rsidRPr="00CB127E">
              <w:rPr>
                <w:rFonts w:ascii="Arial" w:hAnsi="Arial"/>
                <w:sz w:val="22"/>
              </w:rPr>
              <w:t>%}</w:t>
            </w:r>
          </w:p>
        </w:tc>
      </w:tr>
      <w:tr w:rsidR="00A2530D" w:rsidRPr="00CB127E" w14:paraId="15F1A9B7" w14:textId="77777777" w:rsidTr="00227EC4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236910DC" w14:textId="0DD85195" w:rsidR="00A2530D" w:rsidRPr="00CB127E" w:rsidRDefault="000867D6" w:rsidP="00707891">
            <w:pPr>
              <w:keepNext/>
              <w:keepLines/>
              <w:spacing w:after="220"/>
              <w:rPr>
                <w:rFonts w:ascii="Arial" w:hAnsi="Arial"/>
                <w:sz w:val="22"/>
              </w:rPr>
            </w:pPr>
            <w:r w:rsidRPr="00CB127E">
              <w:rPr>
                <w:rFonts w:ascii="Arial" w:hAnsi="Arial"/>
                <w:sz w:val="22"/>
              </w:rPr>
              <w:t>Last Name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0B8A07E" w14:textId="04743182" w:rsidR="00A2530D" w:rsidRPr="00CB127E" w:rsidRDefault="005B1E9E" w:rsidP="00707891">
            <w:pPr>
              <w:keepNext/>
              <w:keepLines/>
              <w:tabs>
                <w:tab w:val="right" w:pos="9360"/>
              </w:tabs>
              <w:spacing w:after="220"/>
              <w:rPr>
                <w:rFonts w:ascii="Arial" w:hAnsi="Arial"/>
                <w:sz w:val="22"/>
              </w:rPr>
            </w:pPr>
            <w:r w:rsidRPr="00CB127E">
              <w:rPr>
                <w:rFonts w:ascii="Arial" w:hAnsi="Arial"/>
                <w:sz w:val="22"/>
              </w:rPr>
              <w:t>{{</w:t>
            </w:r>
            <w:r w:rsidR="00A2530D" w:rsidRPr="00CB127E">
              <w:rPr>
                <w:rFonts w:ascii="Arial" w:hAnsi="Arial"/>
                <w:sz w:val="22"/>
              </w:rPr>
              <w:t>party.</w:t>
            </w:r>
            <w:r w:rsidR="00516139" w:rsidRPr="00CB127E">
              <w:rPr>
                <w:rFonts w:ascii="Arial" w:hAnsi="Arial"/>
                <w:sz w:val="22"/>
              </w:rPr>
              <w:t>last_name</w:t>
            </w:r>
            <w:r w:rsidR="00723F34" w:rsidRPr="00CB127E">
              <w:rPr>
                <w:rFonts w:ascii="Arial" w:hAnsi="Arial"/>
                <w:sz w:val="22"/>
              </w:rPr>
              <w:t xml:space="preserve">_on_file </w:t>
            </w:r>
            <w:r w:rsidRPr="00CB127E">
              <w:rPr>
                <w:rFonts w:ascii="Arial" w:hAnsi="Arial"/>
                <w:sz w:val="22"/>
              </w:rPr>
              <w:t>}}</w:t>
            </w:r>
          </w:p>
        </w:tc>
      </w:tr>
      <w:tr w:rsidR="00A2530D" w:rsidRPr="00CB127E" w14:paraId="1A388B39" w14:textId="77777777" w:rsidTr="00227EC4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2E564736" w14:textId="2A0B0150" w:rsidR="00A2530D" w:rsidRPr="00CB127E" w:rsidRDefault="000867D6" w:rsidP="00707891">
            <w:pPr>
              <w:keepNext/>
              <w:keepLines/>
              <w:spacing w:after="220"/>
              <w:rPr>
                <w:rFonts w:ascii="Arial" w:hAnsi="Arial"/>
                <w:sz w:val="22"/>
              </w:rPr>
            </w:pPr>
            <w:r w:rsidRPr="00CB127E">
              <w:rPr>
                <w:rFonts w:ascii="Arial" w:hAnsi="Arial"/>
                <w:sz w:val="22"/>
              </w:rPr>
              <w:t>First Name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EF6B989" w14:textId="3961D3A5" w:rsidR="00A2530D" w:rsidRPr="00CB127E" w:rsidRDefault="005B1E9E" w:rsidP="00707891">
            <w:pPr>
              <w:keepNext/>
              <w:keepLines/>
              <w:tabs>
                <w:tab w:val="right" w:pos="9360"/>
              </w:tabs>
              <w:spacing w:after="220"/>
              <w:rPr>
                <w:rFonts w:ascii="Arial" w:hAnsi="Arial"/>
                <w:sz w:val="22"/>
              </w:rPr>
            </w:pPr>
            <w:r w:rsidRPr="00CB127E">
              <w:rPr>
                <w:rFonts w:ascii="Arial" w:hAnsi="Arial"/>
                <w:sz w:val="22"/>
              </w:rPr>
              <w:t>{{</w:t>
            </w:r>
            <w:r w:rsidR="00516139" w:rsidRPr="00CB127E">
              <w:rPr>
                <w:rFonts w:ascii="Arial" w:hAnsi="Arial"/>
                <w:sz w:val="22"/>
              </w:rPr>
              <w:t>party.first_name</w:t>
            </w:r>
            <w:r w:rsidR="00723F34" w:rsidRPr="00CB127E">
              <w:rPr>
                <w:rFonts w:ascii="Arial" w:hAnsi="Arial"/>
                <w:sz w:val="22"/>
              </w:rPr>
              <w:t xml:space="preserve">_on_file </w:t>
            </w:r>
            <w:r w:rsidRPr="00CB127E">
              <w:rPr>
                <w:rFonts w:ascii="Arial" w:hAnsi="Arial"/>
                <w:sz w:val="22"/>
              </w:rPr>
              <w:t>}}</w:t>
            </w:r>
          </w:p>
        </w:tc>
      </w:tr>
      <w:tr w:rsidR="00A2530D" w:rsidRPr="00CB127E" w14:paraId="30726601" w14:textId="77777777" w:rsidTr="00227EC4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1F2027F9" w14:textId="00CD9F76" w:rsidR="00A2530D" w:rsidRPr="00CB127E" w:rsidRDefault="000867D6" w:rsidP="00707891">
            <w:pPr>
              <w:keepNext/>
              <w:keepLines/>
              <w:spacing w:after="220"/>
              <w:rPr>
                <w:rFonts w:ascii="Arial" w:hAnsi="Arial"/>
                <w:sz w:val="22"/>
              </w:rPr>
            </w:pPr>
            <w:r w:rsidRPr="00CB127E">
              <w:rPr>
                <w:rFonts w:ascii="Arial" w:hAnsi="Arial"/>
                <w:sz w:val="22"/>
              </w:rPr>
              <w:t>Middle Name(s), if any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FAA39A6" w14:textId="447FAFBE" w:rsidR="00A2530D" w:rsidRPr="00CB127E" w:rsidRDefault="005B1E9E" w:rsidP="00707891">
            <w:pPr>
              <w:keepNext/>
              <w:keepLines/>
              <w:tabs>
                <w:tab w:val="right" w:pos="9360"/>
              </w:tabs>
              <w:spacing w:after="220"/>
              <w:rPr>
                <w:rFonts w:ascii="Arial" w:hAnsi="Arial"/>
                <w:sz w:val="22"/>
              </w:rPr>
            </w:pPr>
            <w:r w:rsidRPr="00CB127E">
              <w:rPr>
                <w:rFonts w:ascii="Arial" w:hAnsi="Arial"/>
                <w:sz w:val="22"/>
              </w:rPr>
              <w:t>{{</w:t>
            </w:r>
            <w:r w:rsidR="00516139" w:rsidRPr="00CB127E">
              <w:rPr>
                <w:rFonts w:ascii="Arial" w:hAnsi="Arial"/>
                <w:sz w:val="22"/>
              </w:rPr>
              <w:t>party.middle_name</w:t>
            </w:r>
            <w:r w:rsidR="00723F34" w:rsidRPr="00CB127E">
              <w:rPr>
                <w:rFonts w:ascii="Arial" w:hAnsi="Arial"/>
                <w:sz w:val="22"/>
              </w:rPr>
              <w:t>_on_file</w:t>
            </w:r>
            <w:r w:rsidR="00480B0F" w:rsidRPr="00CB127E">
              <w:rPr>
                <w:rFonts w:ascii="Arial" w:hAnsi="Arial"/>
                <w:sz w:val="22"/>
              </w:rPr>
              <w:t xml:space="preserve"> or "None"</w:t>
            </w:r>
            <w:r w:rsidRPr="00CB127E">
              <w:rPr>
                <w:rFonts w:ascii="Arial" w:hAnsi="Arial"/>
                <w:sz w:val="22"/>
              </w:rPr>
              <w:t>}}</w:t>
            </w:r>
          </w:p>
        </w:tc>
      </w:tr>
      <w:tr w:rsidR="005B1E9E" w:rsidRPr="00CB127E" w14:paraId="33959244" w14:textId="77777777" w:rsidTr="00227EC4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5FA27E3A" w14:textId="5C42F442" w:rsidR="005B1E9E" w:rsidRPr="00CB127E" w:rsidRDefault="005B1E9E" w:rsidP="00707891">
            <w:pPr>
              <w:keepNext/>
              <w:keepLines/>
              <w:spacing w:after="220"/>
              <w:rPr>
                <w:rFonts w:ascii="Arial" w:hAnsi="Arial"/>
                <w:sz w:val="22"/>
              </w:rPr>
            </w:pPr>
            <w:r w:rsidRPr="00CB127E">
              <w:rPr>
                <w:rFonts w:ascii="Arial" w:hAnsi="Arial"/>
                <w:sz w:val="22"/>
              </w:rPr>
              <w:t>And any other name(s) by which the Will, if any, refers to the personal representative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7D14D76" w14:textId="148DB434" w:rsidR="005B1E9E" w:rsidRPr="00CB127E" w:rsidRDefault="005B1E9E" w:rsidP="008F3AA0">
            <w:pPr>
              <w:keepNext/>
              <w:keepLines/>
              <w:tabs>
                <w:tab w:val="right" w:pos="9360"/>
              </w:tabs>
              <w:spacing w:after="220"/>
              <w:rPr>
                <w:rFonts w:ascii="Arial" w:hAnsi="Arial"/>
                <w:sz w:val="22"/>
              </w:rPr>
            </w:pPr>
            <w:r w:rsidRPr="00CB127E">
              <w:rPr>
                <w:rFonts w:ascii="Arial" w:hAnsi="Arial"/>
                <w:sz w:val="22"/>
              </w:rPr>
              <w:t>{{party.</w:t>
            </w:r>
            <w:r w:rsidR="00E625E5" w:rsidRPr="00CB127E">
              <w:rPr>
                <w:rFonts w:ascii="Arial" w:hAnsi="Arial"/>
                <w:sz w:val="22"/>
              </w:rPr>
              <w:t>aka_name</w:t>
            </w:r>
            <w:r w:rsidR="008F3AA0" w:rsidRPr="00CB127E">
              <w:rPr>
                <w:rFonts w:ascii="Arial" w:hAnsi="Arial"/>
                <w:sz w:val="22"/>
              </w:rPr>
              <w:t>s_list_minus_preferred</w:t>
            </w:r>
            <w:r w:rsidR="00A32552" w:rsidRPr="00CB127E">
              <w:rPr>
                <w:rFonts w:ascii="Arial" w:hAnsi="Arial"/>
                <w:sz w:val="22"/>
              </w:rPr>
              <w:t>|merge("a, b and c")</w:t>
            </w:r>
            <w:r w:rsidR="008F3AA0" w:rsidRPr="00CB127E">
              <w:rPr>
                <w:rFonts w:ascii="Arial" w:hAnsi="Arial"/>
                <w:sz w:val="22"/>
              </w:rPr>
              <w:t xml:space="preserve"> </w:t>
            </w:r>
            <w:r w:rsidR="00480B0F" w:rsidRPr="00CB127E">
              <w:rPr>
                <w:rFonts w:ascii="Arial" w:hAnsi="Arial"/>
                <w:sz w:val="22"/>
              </w:rPr>
              <w:t>or "None"</w:t>
            </w:r>
            <w:r w:rsidRPr="00CB127E">
              <w:rPr>
                <w:rFonts w:ascii="Arial" w:hAnsi="Arial"/>
                <w:sz w:val="22"/>
              </w:rPr>
              <w:t>}}</w:t>
            </w:r>
          </w:p>
        </w:tc>
      </w:tr>
      <w:tr w:rsidR="00A2530D" w:rsidRPr="00CB127E" w14:paraId="017DEB8F" w14:textId="77777777" w:rsidTr="00A2530D">
        <w:tc>
          <w:tcPr>
            <w:tcW w:w="10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D758FF" w14:textId="542770AE" w:rsidR="00A2530D" w:rsidRPr="00CB127E" w:rsidRDefault="005B1E9E" w:rsidP="00516139">
            <w:pPr>
              <w:keepNext/>
              <w:keepLines/>
              <w:tabs>
                <w:tab w:val="right" w:pos="9360"/>
              </w:tabs>
              <w:spacing w:after="220"/>
              <w:rPr>
                <w:rFonts w:ascii="Arial" w:hAnsi="Arial"/>
                <w:sz w:val="22"/>
              </w:rPr>
            </w:pPr>
            <w:r w:rsidRPr="00CB127E">
              <w:rPr>
                <w:rFonts w:ascii="Arial" w:hAnsi="Arial"/>
                <w:sz w:val="22"/>
              </w:rPr>
              <w:t>{%</w:t>
            </w:r>
            <w:r w:rsidR="00A2530D" w:rsidRPr="00CB127E">
              <w:rPr>
                <w:rFonts w:ascii="Arial" w:hAnsi="Arial"/>
                <w:sz w:val="22"/>
              </w:rPr>
              <w:t xml:space="preserve">tr endif </w:t>
            </w:r>
            <w:r w:rsidRPr="00CB127E">
              <w:rPr>
                <w:rFonts w:ascii="Arial" w:hAnsi="Arial"/>
                <w:sz w:val="22"/>
              </w:rPr>
              <w:t>%}</w:t>
            </w:r>
          </w:p>
        </w:tc>
      </w:tr>
      <w:tr w:rsidR="00003350" w:rsidRPr="00CB127E" w14:paraId="7ACC50B6" w14:textId="77777777" w:rsidTr="00227EC4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2F941549" w14:textId="0822CE0A" w:rsidR="00003350" w:rsidRPr="00CB127E" w:rsidRDefault="000867D6" w:rsidP="00516139">
            <w:pPr>
              <w:keepNext/>
              <w:keepLines/>
              <w:spacing w:after="220"/>
              <w:rPr>
                <w:rFonts w:ascii="Arial" w:hAnsi="Arial"/>
                <w:sz w:val="22"/>
              </w:rPr>
            </w:pPr>
            <w:r w:rsidRPr="00CB127E">
              <w:rPr>
                <w:rFonts w:ascii="Arial" w:hAnsi="Arial"/>
                <w:sz w:val="22"/>
              </w:rPr>
              <w:t>Complete Address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F0150FB" w14:textId="02329470" w:rsidR="00197C07" w:rsidRPr="00CB127E" w:rsidRDefault="005B1E9E" w:rsidP="00516139">
            <w:pPr>
              <w:keepNext/>
              <w:keepLines/>
              <w:tabs>
                <w:tab w:val="right" w:pos="9360"/>
              </w:tabs>
              <w:rPr>
                <w:rFonts w:ascii="Arial" w:hAnsi="Arial"/>
                <w:sz w:val="22"/>
              </w:rPr>
            </w:pPr>
            <w:r w:rsidRPr="00CB127E">
              <w:rPr>
                <w:rFonts w:ascii="Arial" w:hAnsi="Arial"/>
                <w:sz w:val="22"/>
              </w:rPr>
              <w:t>{%</w:t>
            </w:r>
            <w:r w:rsidR="00197C07" w:rsidRPr="00CB127E">
              <w:rPr>
                <w:rFonts w:ascii="Arial" w:hAnsi="Arial"/>
                <w:sz w:val="22"/>
              </w:rPr>
              <w:t>p</w:t>
            </w:r>
            <w:r w:rsidR="00B93653" w:rsidRPr="00CB127E">
              <w:rPr>
                <w:rFonts w:ascii="Arial" w:hAnsi="Arial"/>
                <w:sz w:val="22"/>
              </w:rPr>
              <w:t xml:space="preserve"> if </w:t>
            </w:r>
            <w:r w:rsidR="00197C07" w:rsidRPr="00CB127E">
              <w:rPr>
                <w:rFonts w:ascii="Arial" w:hAnsi="Arial"/>
                <w:sz w:val="22"/>
              </w:rPr>
              <w:t xml:space="preserve">party.relationship == "Trust Company" </w:t>
            </w:r>
            <w:r w:rsidRPr="00CB127E">
              <w:rPr>
                <w:rFonts w:ascii="Arial" w:hAnsi="Arial"/>
                <w:sz w:val="22"/>
              </w:rPr>
              <w:t>%}</w:t>
            </w:r>
          </w:p>
          <w:p w14:paraId="508CA79E" w14:textId="6B8BA192" w:rsidR="00003350" w:rsidRPr="00CB127E" w:rsidRDefault="00197C07" w:rsidP="00516139">
            <w:pPr>
              <w:keepNext/>
              <w:keepLines/>
              <w:tabs>
                <w:tab w:val="right" w:pos="9360"/>
              </w:tabs>
              <w:rPr>
                <w:rFonts w:ascii="Arial" w:hAnsi="Arial"/>
                <w:sz w:val="22"/>
              </w:rPr>
            </w:pPr>
            <w:r w:rsidRPr="00CB127E">
              <w:rPr>
                <w:rFonts w:ascii="Arial" w:hAnsi="Arial"/>
                <w:sz w:val="22"/>
              </w:rPr>
              <w:t xml:space="preserve">c/o </w:t>
            </w:r>
            <w:r w:rsidR="005B1E9E" w:rsidRPr="00CB127E">
              <w:rPr>
                <w:rFonts w:ascii="Arial" w:hAnsi="Arial"/>
                <w:sz w:val="22"/>
              </w:rPr>
              <w:t>{{</w:t>
            </w:r>
            <w:r w:rsidRPr="00CB127E">
              <w:rPr>
                <w:rFonts w:ascii="Arial" w:hAnsi="Arial"/>
                <w:sz w:val="22"/>
              </w:rPr>
              <w:t xml:space="preserve"> party.selected_contact_name </w:t>
            </w:r>
            <w:r w:rsidR="005B1E9E" w:rsidRPr="00CB127E">
              <w:rPr>
                <w:rFonts w:ascii="Arial" w:hAnsi="Arial"/>
                <w:sz w:val="22"/>
              </w:rPr>
              <w:t>}}</w:t>
            </w:r>
            <w:r w:rsidRPr="00CB127E">
              <w:rPr>
                <w:rFonts w:ascii="Arial" w:hAnsi="Arial"/>
                <w:sz w:val="22"/>
              </w:rPr>
              <w:t xml:space="preserve">, </w:t>
            </w:r>
            <w:r w:rsidR="00F60610" w:rsidRPr="00CB127E">
              <w:rPr>
                <w:rFonts w:ascii="Arial" w:hAnsi="Arial"/>
                <w:sz w:val="22"/>
              </w:rPr>
              <w:t>{{ party.</w:t>
            </w:r>
            <w:r w:rsidR="00A329D3" w:rsidRPr="00CB127E">
              <w:rPr>
                <w:rFonts w:ascii="Arial" w:hAnsi="Arial"/>
                <w:sz w:val="22"/>
              </w:rPr>
              <w:t>trust_</w:t>
            </w:r>
            <w:r w:rsidR="00F60610" w:rsidRPr="00CB127E">
              <w:rPr>
                <w:rFonts w:ascii="Arial" w:hAnsi="Arial"/>
                <w:sz w:val="22"/>
              </w:rPr>
              <w:t>contact_title }}</w:t>
            </w:r>
          </w:p>
          <w:p w14:paraId="3F072A98" w14:textId="342F3C3F" w:rsidR="00197C07" w:rsidRPr="00CB127E" w:rsidRDefault="005B1E9E" w:rsidP="00707891">
            <w:pPr>
              <w:keepNext/>
              <w:keepLines/>
              <w:tabs>
                <w:tab w:val="right" w:pos="9360"/>
              </w:tabs>
              <w:spacing w:after="220"/>
              <w:rPr>
                <w:rFonts w:ascii="Arial" w:hAnsi="Arial"/>
                <w:sz w:val="22"/>
              </w:rPr>
            </w:pPr>
            <w:r w:rsidRPr="00CB127E">
              <w:rPr>
                <w:rFonts w:ascii="Arial" w:hAnsi="Arial"/>
                <w:sz w:val="22"/>
              </w:rPr>
              <w:t>{{</w:t>
            </w:r>
            <w:r w:rsidR="00197C07" w:rsidRPr="00CB127E">
              <w:rPr>
                <w:rFonts w:ascii="Arial" w:hAnsi="Arial"/>
                <w:sz w:val="22"/>
              </w:rPr>
              <w:t xml:space="preserve"> party.address_on_file </w:t>
            </w:r>
            <w:r w:rsidRPr="00CB127E">
              <w:rPr>
                <w:rFonts w:ascii="Arial" w:hAnsi="Arial"/>
                <w:sz w:val="22"/>
              </w:rPr>
              <w:t>}}</w:t>
            </w:r>
            <w:r w:rsidR="00197C07" w:rsidRPr="00CB127E">
              <w:rPr>
                <w:rFonts w:ascii="Arial" w:hAnsi="Arial"/>
                <w:sz w:val="22"/>
              </w:rPr>
              <w:t xml:space="preserve"> </w:t>
            </w:r>
          </w:p>
          <w:p w14:paraId="10F9ED07" w14:textId="53A3EBFD" w:rsidR="00197C07" w:rsidRPr="00CB127E" w:rsidRDefault="005B1E9E" w:rsidP="00516139">
            <w:pPr>
              <w:keepNext/>
              <w:keepLines/>
              <w:tabs>
                <w:tab w:val="right" w:pos="9360"/>
              </w:tabs>
              <w:rPr>
                <w:rFonts w:ascii="Arial" w:hAnsi="Arial"/>
                <w:sz w:val="22"/>
              </w:rPr>
            </w:pPr>
            <w:r w:rsidRPr="00CB127E">
              <w:rPr>
                <w:rFonts w:ascii="Arial" w:hAnsi="Arial"/>
                <w:sz w:val="22"/>
              </w:rPr>
              <w:t>{%</w:t>
            </w:r>
            <w:r w:rsidR="00197C07" w:rsidRPr="00CB127E">
              <w:rPr>
                <w:rFonts w:ascii="Arial" w:hAnsi="Arial"/>
                <w:sz w:val="22"/>
              </w:rPr>
              <w:t xml:space="preserve">p else </w:t>
            </w:r>
            <w:r w:rsidRPr="00CB127E">
              <w:rPr>
                <w:rFonts w:ascii="Arial" w:hAnsi="Arial"/>
                <w:sz w:val="22"/>
              </w:rPr>
              <w:t>%}</w:t>
            </w:r>
          </w:p>
          <w:p w14:paraId="5F06D6EB" w14:textId="0DB5CF49" w:rsidR="00197C07" w:rsidRPr="00CB127E" w:rsidRDefault="005B1E9E" w:rsidP="00516139">
            <w:pPr>
              <w:keepNext/>
              <w:keepLines/>
              <w:tabs>
                <w:tab w:val="right" w:pos="9360"/>
              </w:tabs>
              <w:rPr>
                <w:rFonts w:ascii="Arial" w:hAnsi="Arial"/>
                <w:sz w:val="22"/>
              </w:rPr>
            </w:pPr>
            <w:r w:rsidRPr="00CB127E">
              <w:rPr>
                <w:rFonts w:ascii="Arial" w:hAnsi="Arial"/>
                <w:sz w:val="22"/>
              </w:rPr>
              <w:t>{%</w:t>
            </w:r>
            <w:r w:rsidR="00197C07" w:rsidRPr="00CB127E">
              <w:rPr>
                <w:rFonts w:ascii="Arial" w:hAnsi="Arial"/>
                <w:sz w:val="22"/>
              </w:rPr>
              <w:t>p if party.</w:t>
            </w:r>
            <w:r w:rsidR="002B694A" w:rsidRPr="00CB127E">
              <w:rPr>
                <w:rFonts w:ascii="Arial" w:hAnsi="Arial"/>
                <w:sz w:val="22"/>
              </w:rPr>
              <w:t>t_personal_reps</w:t>
            </w:r>
            <w:r w:rsidR="00197C07" w:rsidRPr="00CB127E">
              <w:rPr>
                <w:rFonts w:ascii="Arial" w:hAnsi="Arial"/>
                <w:sz w:val="22"/>
              </w:rPr>
              <w:t>.municipal_address</w:t>
            </w:r>
            <w:r w:rsidR="000F015E" w:rsidRPr="00CB127E">
              <w:rPr>
                <w:rFonts w:ascii="Arial" w:hAnsi="Arial"/>
                <w:sz w:val="22"/>
              </w:rPr>
              <w:t>|</w:t>
            </w:r>
            <w:r w:rsidR="005A734C" w:rsidRPr="00CB127E">
              <w:rPr>
                <w:rFonts w:ascii="Arial" w:hAnsi="Arial"/>
                <w:sz w:val="22"/>
              </w:rPr>
              <w:t>answered</w:t>
            </w:r>
            <w:r w:rsidR="00197C07" w:rsidRPr="00CB127E">
              <w:rPr>
                <w:rFonts w:ascii="Arial" w:hAnsi="Arial"/>
                <w:sz w:val="22"/>
              </w:rPr>
              <w:t xml:space="preserve"> </w:t>
            </w:r>
            <w:r w:rsidRPr="00CB127E">
              <w:rPr>
                <w:rFonts w:ascii="Arial" w:hAnsi="Arial"/>
                <w:sz w:val="22"/>
              </w:rPr>
              <w:t>%}</w:t>
            </w:r>
          </w:p>
          <w:p w14:paraId="246FEA1D" w14:textId="77777777" w:rsidR="00197C07" w:rsidRPr="00CB127E" w:rsidRDefault="00197C07" w:rsidP="00516139">
            <w:pPr>
              <w:keepNext/>
              <w:keepLines/>
              <w:tabs>
                <w:tab w:val="right" w:pos="9360"/>
              </w:tabs>
              <w:rPr>
                <w:rFonts w:ascii="Arial" w:hAnsi="Arial"/>
                <w:sz w:val="22"/>
                <w:u w:val="single"/>
              </w:rPr>
            </w:pPr>
            <w:r w:rsidRPr="00CB127E">
              <w:rPr>
                <w:rFonts w:ascii="Arial" w:hAnsi="Arial"/>
                <w:sz w:val="22"/>
                <w:u w:val="single"/>
              </w:rPr>
              <w:t>Mailing Address</w:t>
            </w:r>
          </w:p>
          <w:p w14:paraId="74750DDC" w14:textId="5A585501" w:rsidR="00197C07" w:rsidRPr="00CB127E" w:rsidRDefault="005B1E9E" w:rsidP="00516139">
            <w:pPr>
              <w:keepNext/>
              <w:keepLines/>
              <w:tabs>
                <w:tab w:val="right" w:pos="9360"/>
              </w:tabs>
              <w:rPr>
                <w:rFonts w:ascii="Arial" w:hAnsi="Arial"/>
                <w:sz w:val="22"/>
              </w:rPr>
            </w:pPr>
            <w:r w:rsidRPr="00CB127E">
              <w:rPr>
                <w:rFonts w:ascii="Arial" w:hAnsi="Arial"/>
                <w:sz w:val="22"/>
              </w:rPr>
              <w:t>{{</w:t>
            </w:r>
            <w:r w:rsidR="00197C07" w:rsidRPr="00CB127E">
              <w:rPr>
                <w:rFonts w:ascii="Arial" w:hAnsi="Arial"/>
                <w:sz w:val="22"/>
              </w:rPr>
              <w:t xml:space="preserve"> party.address_on_file </w:t>
            </w:r>
            <w:r w:rsidRPr="00CB127E">
              <w:rPr>
                <w:rFonts w:ascii="Arial" w:hAnsi="Arial"/>
                <w:sz w:val="22"/>
              </w:rPr>
              <w:t>}}</w:t>
            </w:r>
          </w:p>
          <w:p w14:paraId="49A19B05" w14:textId="77777777" w:rsidR="00197C07" w:rsidRPr="00CB127E" w:rsidRDefault="00197C07" w:rsidP="00516139">
            <w:pPr>
              <w:keepNext/>
              <w:keepLines/>
              <w:tabs>
                <w:tab w:val="right" w:pos="9360"/>
              </w:tabs>
              <w:rPr>
                <w:rFonts w:ascii="Arial" w:hAnsi="Arial"/>
                <w:sz w:val="22"/>
              </w:rPr>
            </w:pPr>
          </w:p>
          <w:p w14:paraId="57C4F072" w14:textId="77777777" w:rsidR="00197C07" w:rsidRPr="00CB127E" w:rsidRDefault="00197C07" w:rsidP="00516139">
            <w:pPr>
              <w:keepNext/>
              <w:keepLines/>
              <w:tabs>
                <w:tab w:val="right" w:pos="9360"/>
              </w:tabs>
              <w:rPr>
                <w:rFonts w:ascii="Arial" w:hAnsi="Arial"/>
                <w:sz w:val="22"/>
                <w:u w:val="single"/>
              </w:rPr>
            </w:pPr>
            <w:r w:rsidRPr="00CB127E">
              <w:rPr>
                <w:rFonts w:ascii="Arial" w:hAnsi="Arial"/>
                <w:sz w:val="22"/>
                <w:u w:val="single"/>
              </w:rPr>
              <w:t>Municipal Address</w:t>
            </w:r>
          </w:p>
          <w:p w14:paraId="39493941" w14:textId="6FF48206" w:rsidR="00197C07" w:rsidRPr="00CB127E" w:rsidRDefault="005B1E9E" w:rsidP="00707891">
            <w:pPr>
              <w:keepNext/>
              <w:keepLines/>
              <w:tabs>
                <w:tab w:val="right" w:pos="9360"/>
              </w:tabs>
              <w:spacing w:after="220"/>
              <w:rPr>
                <w:rFonts w:ascii="Arial" w:hAnsi="Arial"/>
                <w:sz w:val="22"/>
              </w:rPr>
            </w:pPr>
            <w:r w:rsidRPr="00CB127E">
              <w:rPr>
                <w:rFonts w:ascii="Arial" w:hAnsi="Arial"/>
                <w:sz w:val="22"/>
              </w:rPr>
              <w:t>{{</w:t>
            </w:r>
            <w:r w:rsidR="00197C07" w:rsidRPr="00CB127E">
              <w:rPr>
                <w:rFonts w:ascii="Arial" w:hAnsi="Arial"/>
                <w:sz w:val="22"/>
              </w:rPr>
              <w:t xml:space="preserve"> party.</w:t>
            </w:r>
            <w:r w:rsidR="002B694A" w:rsidRPr="00CB127E">
              <w:rPr>
                <w:rFonts w:ascii="Arial" w:hAnsi="Arial"/>
                <w:sz w:val="22"/>
              </w:rPr>
              <w:t>t_personal_reps</w:t>
            </w:r>
            <w:r w:rsidR="00197C07" w:rsidRPr="00CB127E">
              <w:rPr>
                <w:rFonts w:ascii="Arial" w:hAnsi="Arial"/>
                <w:sz w:val="22"/>
              </w:rPr>
              <w:t xml:space="preserve">.municipal_address </w:t>
            </w:r>
            <w:r w:rsidRPr="00CB127E">
              <w:rPr>
                <w:rFonts w:ascii="Arial" w:hAnsi="Arial"/>
                <w:sz w:val="22"/>
              </w:rPr>
              <w:t>}}</w:t>
            </w:r>
          </w:p>
          <w:p w14:paraId="49264569" w14:textId="616B9EE1" w:rsidR="00197C07" w:rsidRPr="00CB127E" w:rsidRDefault="005B1E9E" w:rsidP="00516139">
            <w:pPr>
              <w:keepNext/>
              <w:keepLines/>
              <w:tabs>
                <w:tab w:val="right" w:pos="9360"/>
              </w:tabs>
              <w:rPr>
                <w:rFonts w:ascii="Arial" w:hAnsi="Arial"/>
                <w:sz w:val="22"/>
              </w:rPr>
            </w:pPr>
            <w:r w:rsidRPr="00CB127E">
              <w:rPr>
                <w:rFonts w:ascii="Arial" w:hAnsi="Arial"/>
                <w:sz w:val="22"/>
              </w:rPr>
              <w:t>{%</w:t>
            </w:r>
            <w:r w:rsidR="00197C07" w:rsidRPr="00CB127E">
              <w:rPr>
                <w:rFonts w:ascii="Arial" w:hAnsi="Arial"/>
                <w:sz w:val="22"/>
              </w:rPr>
              <w:t xml:space="preserve">p else </w:t>
            </w:r>
            <w:r w:rsidRPr="00CB127E">
              <w:rPr>
                <w:rFonts w:ascii="Arial" w:hAnsi="Arial"/>
                <w:sz w:val="22"/>
              </w:rPr>
              <w:t>%}</w:t>
            </w:r>
          </w:p>
          <w:p w14:paraId="5C419BF8" w14:textId="65044698" w:rsidR="00197C07" w:rsidRPr="00CB127E" w:rsidRDefault="005B1E9E" w:rsidP="00707891">
            <w:pPr>
              <w:keepNext/>
              <w:keepLines/>
              <w:tabs>
                <w:tab w:val="right" w:pos="9360"/>
              </w:tabs>
              <w:spacing w:after="220"/>
              <w:rPr>
                <w:rFonts w:ascii="Arial" w:hAnsi="Arial"/>
                <w:sz w:val="22"/>
              </w:rPr>
            </w:pPr>
            <w:r w:rsidRPr="00CB127E">
              <w:rPr>
                <w:rFonts w:ascii="Arial" w:hAnsi="Arial"/>
                <w:sz w:val="22"/>
              </w:rPr>
              <w:t>{{</w:t>
            </w:r>
            <w:r w:rsidR="00197C07" w:rsidRPr="00CB127E">
              <w:rPr>
                <w:rFonts w:ascii="Arial" w:hAnsi="Arial"/>
                <w:sz w:val="22"/>
              </w:rPr>
              <w:t xml:space="preserve"> party.address_on_file </w:t>
            </w:r>
            <w:r w:rsidRPr="00CB127E">
              <w:rPr>
                <w:rFonts w:ascii="Arial" w:hAnsi="Arial"/>
                <w:sz w:val="22"/>
              </w:rPr>
              <w:t>}}</w:t>
            </w:r>
          </w:p>
          <w:p w14:paraId="5C09563A" w14:textId="3A03200E" w:rsidR="00197C07" w:rsidRPr="00CB127E" w:rsidRDefault="005B1E9E" w:rsidP="00516139">
            <w:pPr>
              <w:keepNext/>
              <w:keepLines/>
              <w:tabs>
                <w:tab w:val="right" w:pos="9360"/>
              </w:tabs>
              <w:rPr>
                <w:rFonts w:ascii="Arial" w:hAnsi="Arial"/>
                <w:sz w:val="22"/>
              </w:rPr>
            </w:pPr>
            <w:r w:rsidRPr="00CB127E">
              <w:rPr>
                <w:rFonts w:ascii="Arial" w:hAnsi="Arial"/>
                <w:sz w:val="22"/>
              </w:rPr>
              <w:t>{%</w:t>
            </w:r>
            <w:r w:rsidR="00197C07" w:rsidRPr="00CB127E">
              <w:rPr>
                <w:rFonts w:ascii="Arial" w:hAnsi="Arial"/>
                <w:sz w:val="22"/>
              </w:rPr>
              <w:t xml:space="preserve">p endif </w:t>
            </w:r>
            <w:r w:rsidRPr="00CB127E">
              <w:rPr>
                <w:rFonts w:ascii="Arial" w:hAnsi="Arial"/>
                <w:sz w:val="22"/>
              </w:rPr>
              <w:t>%}</w:t>
            </w:r>
          </w:p>
          <w:p w14:paraId="6D3DE6CE" w14:textId="40C36414" w:rsidR="00DD7CF7" w:rsidRPr="00CB127E" w:rsidRDefault="005B1E9E" w:rsidP="00516139">
            <w:pPr>
              <w:keepNext/>
              <w:keepLines/>
              <w:tabs>
                <w:tab w:val="right" w:pos="9360"/>
              </w:tabs>
              <w:rPr>
                <w:rFonts w:ascii="Arial" w:hAnsi="Arial"/>
                <w:sz w:val="22"/>
              </w:rPr>
            </w:pPr>
            <w:r w:rsidRPr="00CB127E">
              <w:rPr>
                <w:rFonts w:ascii="Arial" w:hAnsi="Arial"/>
                <w:sz w:val="22"/>
              </w:rPr>
              <w:t>{%</w:t>
            </w:r>
            <w:r w:rsidR="00B36922" w:rsidRPr="00CB127E">
              <w:rPr>
                <w:rFonts w:ascii="Arial" w:hAnsi="Arial"/>
                <w:sz w:val="22"/>
              </w:rPr>
              <w:t>p</w:t>
            </w:r>
            <w:r w:rsidR="00DD7CF7" w:rsidRPr="00CB127E">
              <w:rPr>
                <w:rFonts w:ascii="Arial" w:hAnsi="Arial"/>
                <w:sz w:val="22"/>
              </w:rPr>
              <w:t xml:space="preserve"> endif </w:t>
            </w:r>
            <w:r w:rsidRPr="00CB127E">
              <w:rPr>
                <w:rFonts w:ascii="Arial" w:hAnsi="Arial"/>
                <w:sz w:val="22"/>
              </w:rPr>
              <w:t>%}</w:t>
            </w:r>
          </w:p>
        </w:tc>
      </w:tr>
      <w:tr w:rsidR="00003350" w:rsidRPr="00CB127E" w14:paraId="72F72E1C" w14:textId="77777777" w:rsidTr="00227EC4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5F6D1279" w14:textId="51AB4F0D" w:rsidR="00003350" w:rsidRPr="00CB127E" w:rsidRDefault="000867D6" w:rsidP="00707891">
            <w:pPr>
              <w:keepNext/>
              <w:keepLines/>
              <w:spacing w:after="220"/>
              <w:rPr>
                <w:rFonts w:ascii="Arial" w:hAnsi="Arial"/>
                <w:sz w:val="22"/>
              </w:rPr>
            </w:pPr>
            <w:r w:rsidRPr="00CB127E">
              <w:rPr>
                <w:rFonts w:ascii="Arial" w:hAnsi="Arial"/>
                <w:sz w:val="22"/>
              </w:rPr>
              <w:t>Status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66A9C32" w14:textId="738D9D01" w:rsidR="00003350" w:rsidRPr="00CB127E" w:rsidRDefault="005B1E9E" w:rsidP="00707891">
            <w:pPr>
              <w:keepNext/>
              <w:keepLines/>
              <w:tabs>
                <w:tab w:val="right" w:pos="9360"/>
              </w:tabs>
              <w:spacing w:after="220"/>
              <w:rPr>
                <w:rFonts w:ascii="Arial" w:hAnsi="Arial"/>
                <w:sz w:val="22"/>
              </w:rPr>
            </w:pPr>
            <w:r w:rsidRPr="00CB127E">
              <w:rPr>
                <w:rFonts w:ascii="Arial" w:hAnsi="Arial"/>
                <w:sz w:val="22"/>
              </w:rPr>
              <w:t>{{</w:t>
            </w:r>
            <w:r w:rsidR="00197C07" w:rsidRPr="00CB127E">
              <w:rPr>
                <w:rFonts w:ascii="Arial" w:hAnsi="Arial"/>
                <w:sz w:val="22"/>
              </w:rPr>
              <w:t xml:space="preserve"> party.</w:t>
            </w:r>
            <w:r w:rsidR="002B694A" w:rsidRPr="00CB127E">
              <w:rPr>
                <w:rFonts w:ascii="Arial" w:hAnsi="Arial"/>
                <w:sz w:val="22"/>
              </w:rPr>
              <w:t>t_personal_reps</w:t>
            </w:r>
            <w:r w:rsidR="00197C07" w:rsidRPr="00CB127E">
              <w:rPr>
                <w:rFonts w:ascii="Arial" w:hAnsi="Arial"/>
                <w:sz w:val="22"/>
              </w:rPr>
              <w:t xml:space="preserve">.status </w:t>
            </w:r>
            <w:r w:rsidRPr="00CB127E">
              <w:rPr>
                <w:rFonts w:ascii="Arial" w:hAnsi="Arial"/>
                <w:sz w:val="22"/>
              </w:rPr>
              <w:t>}}</w:t>
            </w:r>
          </w:p>
        </w:tc>
      </w:tr>
      <w:tr w:rsidR="00003350" w:rsidRPr="00CB127E" w14:paraId="7C4D2D92" w14:textId="77777777" w:rsidTr="00227EC4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75E681FB" w14:textId="2C733F6A" w:rsidR="00003350" w:rsidRPr="00CB127E" w:rsidRDefault="00003350" w:rsidP="00707891">
            <w:pPr>
              <w:keepNext/>
              <w:keepLines/>
              <w:spacing w:after="220"/>
              <w:rPr>
                <w:rFonts w:ascii="Arial" w:hAnsi="Arial"/>
                <w:sz w:val="22"/>
              </w:rPr>
            </w:pPr>
            <w:r w:rsidRPr="00CB127E">
              <w:rPr>
                <w:rFonts w:ascii="Arial" w:hAnsi="Arial"/>
                <w:sz w:val="22"/>
              </w:rPr>
              <w:t xml:space="preserve">Relationship to </w:t>
            </w:r>
            <w:r w:rsidR="009F5C91" w:rsidRPr="00CB127E">
              <w:rPr>
                <w:rFonts w:ascii="Arial" w:hAnsi="Arial"/>
                <w:sz w:val="22"/>
              </w:rPr>
              <w:t>D</w:t>
            </w:r>
            <w:r w:rsidR="000867D6" w:rsidRPr="00CB127E">
              <w:rPr>
                <w:rFonts w:ascii="Arial" w:hAnsi="Arial"/>
                <w:sz w:val="22"/>
              </w:rPr>
              <w:t>eceased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7156EEC" w14:textId="4D1F59FE" w:rsidR="00003350" w:rsidRPr="00CB127E" w:rsidRDefault="005B1E9E" w:rsidP="00707891">
            <w:pPr>
              <w:keepNext/>
              <w:keepLines/>
              <w:tabs>
                <w:tab w:val="right" w:pos="9360"/>
              </w:tabs>
              <w:spacing w:after="220"/>
              <w:rPr>
                <w:rFonts w:ascii="Arial" w:hAnsi="Arial"/>
                <w:sz w:val="22"/>
              </w:rPr>
            </w:pPr>
            <w:r w:rsidRPr="00CB127E">
              <w:rPr>
                <w:rFonts w:ascii="Arial" w:hAnsi="Arial"/>
                <w:sz w:val="22"/>
              </w:rPr>
              <w:t>{{</w:t>
            </w:r>
            <w:r w:rsidR="00197C07" w:rsidRPr="00CB127E">
              <w:rPr>
                <w:rFonts w:ascii="Arial" w:hAnsi="Arial"/>
                <w:sz w:val="22"/>
              </w:rPr>
              <w:t xml:space="preserve"> party.relationship </w:t>
            </w:r>
            <w:r w:rsidRPr="00CB127E">
              <w:rPr>
                <w:rFonts w:ascii="Arial" w:hAnsi="Arial"/>
                <w:sz w:val="22"/>
              </w:rPr>
              <w:t>}}</w:t>
            </w:r>
          </w:p>
        </w:tc>
      </w:tr>
      <w:tr w:rsidR="00003350" w:rsidRPr="00CB127E" w14:paraId="63049A56" w14:textId="77777777" w:rsidTr="00227EC4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49197C7E" w14:textId="35AB686B" w:rsidR="00003350" w:rsidRPr="00CB127E" w:rsidRDefault="000867D6" w:rsidP="00707891">
            <w:pPr>
              <w:spacing w:after="220"/>
              <w:rPr>
                <w:rFonts w:ascii="Arial" w:hAnsi="Arial"/>
                <w:sz w:val="22"/>
              </w:rPr>
            </w:pPr>
            <w:r w:rsidRPr="00CB127E">
              <w:rPr>
                <w:rFonts w:ascii="Arial" w:hAnsi="Arial"/>
                <w:sz w:val="22"/>
              </w:rPr>
              <w:t>Age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1C9BA7F" w14:textId="6C3272D0" w:rsidR="00003350" w:rsidRPr="00CB127E" w:rsidRDefault="005B1E9E" w:rsidP="00707891">
            <w:pPr>
              <w:keepNext/>
              <w:keepLines/>
              <w:tabs>
                <w:tab w:val="right" w:pos="9360"/>
              </w:tabs>
              <w:spacing w:after="220"/>
              <w:rPr>
                <w:rFonts w:ascii="Arial" w:hAnsi="Arial"/>
                <w:sz w:val="22"/>
              </w:rPr>
            </w:pPr>
            <w:r w:rsidRPr="00CB127E">
              <w:rPr>
                <w:rFonts w:ascii="Arial" w:hAnsi="Arial"/>
                <w:sz w:val="22"/>
              </w:rPr>
              <w:t>{%</w:t>
            </w:r>
            <w:r w:rsidR="00197C07" w:rsidRPr="00CB127E">
              <w:rPr>
                <w:rFonts w:ascii="Arial" w:hAnsi="Arial"/>
                <w:sz w:val="22"/>
              </w:rPr>
              <w:t xml:space="preserve"> if party.relationship == "Trust Company " </w:t>
            </w:r>
            <w:r w:rsidRPr="00CB127E">
              <w:rPr>
                <w:rFonts w:ascii="Arial" w:hAnsi="Arial"/>
                <w:sz w:val="22"/>
              </w:rPr>
              <w:t>%}</w:t>
            </w:r>
            <w:r w:rsidR="00197C07" w:rsidRPr="00CB127E">
              <w:rPr>
                <w:rFonts w:ascii="Arial" w:hAnsi="Arial"/>
                <w:sz w:val="22"/>
              </w:rPr>
              <w:t>n/a</w:t>
            </w:r>
            <w:r w:rsidRPr="00CB127E">
              <w:rPr>
                <w:rFonts w:ascii="Arial" w:hAnsi="Arial"/>
                <w:sz w:val="22"/>
              </w:rPr>
              <w:t>{%</w:t>
            </w:r>
            <w:r w:rsidR="00197C07" w:rsidRPr="00CB127E">
              <w:rPr>
                <w:rFonts w:ascii="Arial" w:hAnsi="Arial"/>
                <w:sz w:val="22"/>
              </w:rPr>
              <w:t xml:space="preserve"> </w:t>
            </w:r>
            <w:r w:rsidR="00197C07" w:rsidRPr="00CB127E">
              <w:rPr>
                <w:rFonts w:ascii="Arial" w:hAnsi="Arial"/>
                <w:sz w:val="22"/>
              </w:rPr>
              <w:lastRenderedPageBreak/>
              <w:t xml:space="preserve">else </w:t>
            </w:r>
            <w:r w:rsidRPr="00CB127E">
              <w:rPr>
                <w:rFonts w:ascii="Arial" w:hAnsi="Arial"/>
                <w:sz w:val="22"/>
              </w:rPr>
              <w:t>%}</w:t>
            </w:r>
            <w:r w:rsidR="00197C07" w:rsidRPr="00CB127E">
              <w:rPr>
                <w:rFonts w:ascii="Arial" w:hAnsi="Arial"/>
                <w:sz w:val="22"/>
              </w:rPr>
              <w:t>Over 18</w:t>
            </w:r>
            <w:r w:rsidRPr="00CB127E">
              <w:rPr>
                <w:rFonts w:ascii="Arial" w:hAnsi="Arial"/>
                <w:sz w:val="22"/>
              </w:rPr>
              <w:t>{%</w:t>
            </w:r>
            <w:r w:rsidR="00197C07" w:rsidRPr="00CB127E">
              <w:rPr>
                <w:rFonts w:ascii="Arial" w:hAnsi="Arial"/>
                <w:sz w:val="22"/>
              </w:rPr>
              <w:t xml:space="preserve"> endif </w:t>
            </w:r>
            <w:r w:rsidRPr="00CB127E">
              <w:rPr>
                <w:rFonts w:ascii="Arial" w:hAnsi="Arial"/>
                <w:sz w:val="22"/>
              </w:rPr>
              <w:t>%}</w:t>
            </w:r>
          </w:p>
        </w:tc>
      </w:tr>
    </w:tbl>
    <w:p w14:paraId="0EEDF933" w14:textId="3D669D51" w:rsidR="00C205EB" w:rsidRPr="00CB127E" w:rsidRDefault="005B1E9E" w:rsidP="000867D6">
      <w:pPr>
        <w:rPr>
          <w:rFonts w:ascii="Arial" w:hAnsi="Arial"/>
          <w:sz w:val="22"/>
        </w:rPr>
      </w:pPr>
      <w:r w:rsidRPr="00CB127E">
        <w:rPr>
          <w:rFonts w:ascii="Arial" w:hAnsi="Arial"/>
          <w:sz w:val="22"/>
        </w:rPr>
        <w:lastRenderedPageBreak/>
        <w:t>{%</w:t>
      </w:r>
      <w:r w:rsidR="00603749" w:rsidRPr="00CB127E">
        <w:rPr>
          <w:rFonts w:ascii="Arial" w:hAnsi="Arial"/>
          <w:sz w:val="22"/>
        </w:rPr>
        <w:t>p</w:t>
      </w:r>
      <w:r w:rsidR="00197C07" w:rsidRPr="00CB127E">
        <w:rPr>
          <w:rFonts w:ascii="Arial" w:hAnsi="Arial"/>
          <w:sz w:val="22"/>
        </w:rPr>
        <w:t xml:space="preserve"> endfor </w:t>
      </w:r>
      <w:r w:rsidRPr="00CB127E">
        <w:rPr>
          <w:rFonts w:ascii="Arial" w:hAnsi="Arial"/>
          <w:sz w:val="22"/>
        </w:rPr>
        <w:t>%}</w:t>
      </w:r>
    </w:p>
    <w:p w14:paraId="26965FA3" w14:textId="77777777" w:rsidR="000867D6" w:rsidRPr="00CB127E" w:rsidRDefault="000867D6" w:rsidP="000867D6">
      <w:pPr>
        <w:rPr>
          <w:rFonts w:ascii="Arial" w:hAnsi="Arial"/>
          <w:sz w:val="12"/>
          <w:szCs w:val="12"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70"/>
        <w:gridCol w:w="5580"/>
      </w:tblGrid>
      <w:tr w:rsidR="00003350" w:rsidRPr="00CB127E" w14:paraId="79F69436" w14:textId="77777777" w:rsidTr="00516139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5A7DE14F" w14:textId="04A32466" w:rsidR="00003350" w:rsidRPr="00CB127E" w:rsidRDefault="00003350" w:rsidP="00707891">
            <w:pPr>
              <w:spacing w:after="220"/>
              <w:rPr>
                <w:rFonts w:ascii="Arial" w:hAnsi="Arial"/>
                <w:sz w:val="22"/>
              </w:rPr>
            </w:pPr>
            <w:r w:rsidRPr="00CB127E">
              <w:rPr>
                <w:rFonts w:ascii="Arial" w:hAnsi="Arial"/>
                <w:sz w:val="22"/>
              </w:rPr>
              <w:t xml:space="preserve">Any persons with a prior or equal </w:t>
            </w:r>
            <w:r w:rsidR="000867D6" w:rsidRPr="00CB127E">
              <w:rPr>
                <w:rFonts w:ascii="Arial" w:hAnsi="Arial"/>
                <w:sz w:val="22"/>
              </w:rPr>
              <w:t>right to apply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A39797E" w14:textId="75487F3F" w:rsidR="00003350" w:rsidRPr="00CB127E" w:rsidRDefault="005B1E9E" w:rsidP="00707891">
            <w:pPr>
              <w:spacing w:after="220"/>
              <w:rPr>
                <w:rFonts w:ascii="Arial" w:hAnsi="Arial"/>
                <w:sz w:val="22"/>
              </w:rPr>
            </w:pPr>
            <w:r w:rsidRPr="00CB127E">
              <w:rPr>
                <w:rFonts w:ascii="Arial" w:hAnsi="Arial"/>
                <w:sz w:val="22"/>
              </w:rPr>
              <w:t>{{</w:t>
            </w:r>
            <w:r w:rsidR="0024494B" w:rsidRPr="00CB127E">
              <w:rPr>
                <w:rFonts w:ascii="Arial" w:hAnsi="Arial"/>
                <w:sz w:val="22"/>
              </w:rPr>
              <w:t xml:space="preserve"> </w:t>
            </w:r>
            <w:r w:rsidR="00970369" w:rsidRPr="00CB127E">
              <w:rPr>
                <w:rFonts w:ascii="Arial" w:hAnsi="Arial"/>
                <w:sz w:val="22"/>
              </w:rPr>
              <w:t>cfa.</w:t>
            </w:r>
            <w:r w:rsidR="0024494B" w:rsidRPr="00CB127E">
              <w:rPr>
                <w:rFonts w:ascii="Arial" w:hAnsi="Arial"/>
                <w:sz w:val="22"/>
              </w:rPr>
              <w:t>pr_prior</w:t>
            </w:r>
            <w:r w:rsidR="006304A0" w:rsidRPr="00CB127E">
              <w:rPr>
                <w:rFonts w:ascii="Arial" w:hAnsi="Arial"/>
                <w:sz w:val="22"/>
              </w:rPr>
              <w:t xml:space="preserve"> or "None"</w:t>
            </w:r>
            <w:r w:rsidR="0024494B" w:rsidRPr="00CB127E">
              <w:rPr>
                <w:rFonts w:ascii="Arial" w:hAnsi="Arial"/>
                <w:sz w:val="22"/>
              </w:rPr>
              <w:t xml:space="preserve"> </w:t>
            </w:r>
            <w:r w:rsidRPr="00CB127E">
              <w:rPr>
                <w:rFonts w:ascii="Arial" w:hAnsi="Arial"/>
                <w:sz w:val="22"/>
              </w:rPr>
              <w:t>}}</w:t>
            </w:r>
          </w:p>
        </w:tc>
      </w:tr>
      <w:tr w:rsidR="00003350" w:rsidRPr="00CB127E" w14:paraId="30E61447" w14:textId="77777777" w:rsidTr="00516139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2C113AEB" w14:textId="0C341088" w:rsidR="00003350" w:rsidRPr="00CB127E" w:rsidRDefault="00D709F8" w:rsidP="00516139">
            <w:pPr>
              <w:spacing w:after="220"/>
              <w:rPr>
                <w:rFonts w:ascii="Arial" w:hAnsi="Arial"/>
                <w:sz w:val="22"/>
              </w:rPr>
            </w:pPr>
            <w:r w:rsidRPr="00CB127E">
              <w:rPr>
                <w:rFonts w:ascii="Arial" w:hAnsi="Arial"/>
                <w:sz w:val="22"/>
              </w:rPr>
              <w:t>Renunciations</w:t>
            </w:r>
            <w:r w:rsidR="0070185F" w:rsidRPr="00CB127E">
              <w:rPr>
                <w:rFonts w:ascii="Arial" w:hAnsi="Arial"/>
                <w:sz w:val="22"/>
              </w:rPr>
              <w:t>/Nominations</w:t>
            </w:r>
            <w:r w:rsidR="000867D6" w:rsidRPr="00CB127E">
              <w:rPr>
                <w:rFonts w:ascii="Arial" w:hAnsi="Arial"/>
                <w:sz w:val="22"/>
              </w:rPr>
              <w:t xml:space="preserve"> attached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1CD1C3D" w14:textId="2A2EAAFF" w:rsidR="003D1DFE" w:rsidRPr="00CB127E" w:rsidRDefault="003D1DFE" w:rsidP="00516139">
            <w:pPr>
              <w:spacing w:after="220"/>
              <w:rPr>
                <w:rFonts w:ascii="Arial" w:hAnsi="Arial"/>
                <w:sz w:val="22"/>
              </w:rPr>
            </w:pPr>
            <w:r w:rsidRPr="00CB127E">
              <w:rPr>
                <w:rFonts w:ascii="Arial" w:hAnsi="Arial"/>
                <w:sz w:val="22"/>
              </w:rPr>
              <w:t>{%p if cfa.renunciation</w:t>
            </w:r>
            <w:r w:rsidR="008745AE" w:rsidRPr="00CB127E">
              <w:rPr>
                <w:rFonts w:ascii="Arial" w:hAnsi="Arial"/>
                <w:sz w:val="22"/>
              </w:rPr>
              <w:t>s</w:t>
            </w:r>
            <w:r w:rsidRPr="00CB127E">
              <w:rPr>
                <w:rFonts w:ascii="Arial" w:hAnsi="Arial"/>
                <w:sz w:val="22"/>
              </w:rPr>
              <w:t>_attached or cfa.nc16 %}</w:t>
            </w:r>
          </w:p>
          <w:p w14:paraId="68E90B1D" w14:textId="5B62B1CE" w:rsidR="003D1DFE" w:rsidRPr="00CB127E" w:rsidRDefault="003D1DFE" w:rsidP="00516139">
            <w:pPr>
              <w:spacing w:after="220"/>
              <w:rPr>
                <w:rFonts w:ascii="Arial" w:hAnsi="Arial"/>
                <w:sz w:val="22"/>
              </w:rPr>
            </w:pPr>
            <w:r w:rsidRPr="00CB127E">
              <w:rPr>
                <w:rFonts w:ascii="Arial" w:hAnsi="Arial"/>
                <w:sz w:val="22"/>
              </w:rPr>
              <w:t>{%p if cfa.renunciation</w:t>
            </w:r>
            <w:r w:rsidR="008745AE" w:rsidRPr="00CB127E">
              <w:rPr>
                <w:rFonts w:ascii="Arial" w:hAnsi="Arial"/>
                <w:sz w:val="22"/>
              </w:rPr>
              <w:t>s</w:t>
            </w:r>
            <w:r w:rsidRPr="00CB127E">
              <w:rPr>
                <w:rFonts w:ascii="Arial" w:hAnsi="Arial"/>
                <w:sz w:val="22"/>
              </w:rPr>
              <w:t>_attached %}</w:t>
            </w:r>
          </w:p>
          <w:p w14:paraId="0F4DD743" w14:textId="2F0B28DA" w:rsidR="00003350" w:rsidRPr="00CB127E" w:rsidRDefault="005B1E9E" w:rsidP="00516139">
            <w:pPr>
              <w:spacing w:after="220"/>
              <w:rPr>
                <w:rFonts w:ascii="Arial" w:hAnsi="Arial"/>
                <w:sz w:val="22"/>
              </w:rPr>
            </w:pPr>
            <w:r w:rsidRPr="00CB127E">
              <w:rPr>
                <w:rFonts w:ascii="Arial" w:hAnsi="Arial"/>
                <w:sz w:val="22"/>
              </w:rPr>
              <w:t>{{</w:t>
            </w:r>
            <w:r w:rsidR="0024494B" w:rsidRPr="00CB127E">
              <w:rPr>
                <w:rFonts w:ascii="Arial" w:hAnsi="Arial"/>
                <w:sz w:val="22"/>
              </w:rPr>
              <w:t xml:space="preserve"> </w:t>
            </w:r>
            <w:r w:rsidR="00970369" w:rsidRPr="00CB127E">
              <w:rPr>
                <w:rFonts w:ascii="Arial" w:hAnsi="Arial"/>
                <w:sz w:val="22"/>
              </w:rPr>
              <w:t>cfa.</w:t>
            </w:r>
            <w:r w:rsidR="0024494B" w:rsidRPr="00CB127E">
              <w:rPr>
                <w:rFonts w:ascii="Arial" w:hAnsi="Arial"/>
                <w:sz w:val="22"/>
              </w:rPr>
              <w:t>renunciations_attached</w:t>
            </w:r>
            <w:r w:rsidRPr="00CB127E">
              <w:rPr>
                <w:rFonts w:ascii="Arial" w:hAnsi="Arial"/>
                <w:sz w:val="22"/>
              </w:rPr>
              <w:t>}}</w:t>
            </w:r>
          </w:p>
          <w:p w14:paraId="0338AD45" w14:textId="790CD8FB" w:rsidR="003D1DFE" w:rsidRPr="00CB127E" w:rsidRDefault="003D1DFE" w:rsidP="00516139">
            <w:pPr>
              <w:spacing w:after="220"/>
              <w:rPr>
                <w:rFonts w:ascii="Arial" w:hAnsi="Arial"/>
                <w:sz w:val="22"/>
              </w:rPr>
            </w:pPr>
            <w:r w:rsidRPr="00CB127E">
              <w:rPr>
                <w:rFonts w:ascii="Arial" w:hAnsi="Arial"/>
                <w:sz w:val="22"/>
              </w:rPr>
              <w:t>{%p endif%}</w:t>
            </w:r>
          </w:p>
          <w:p w14:paraId="3847D392" w14:textId="77777777" w:rsidR="0070185F" w:rsidRPr="00CB127E" w:rsidRDefault="0070185F" w:rsidP="0070185F">
            <w:pPr>
              <w:spacing w:after="220"/>
              <w:rPr>
                <w:rFonts w:ascii="Arial" w:hAnsi="Arial"/>
                <w:sz w:val="22"/>
              </w:rPr>
            </w:pPr>
            <w:r w:rsidRPr="00CB127E">
              <w:rPr>
                <w:rFonts w:ascii="Arial" w:hAnsi="Arial"/>
                <w:sz w:val="22"/>
              </w:rPr>
              <w:t>{%p if cfa.nc16 %}</w:t>
            </w:r>
          </w:p>
          <w:p w14:paraId="0A6D2A30" w14:textId="416BFAC2" w:rsidR="0070185F" w:rsidRPr="00CB127E" w:rsidRDefault="0070185F" w:rsidP="00516139">
            <w:pPr>
              <w:spacing w:after="220"/>
              <w:rPr>
                <w:rFonts w:ascii="Arial" w:hAnsi="Arial"/>
                <w:sz w:val="22"/>
              </w:rPr>
            </w:pPr>
            <w:r w:rsidRPr="00CB127E">
              <w:rPr>
                <w:rFonts w:ascii="Arial" w:hAnsi="Arial"/>
                <w:sz w:val="22"/>
              </w:rPr>
              <w:t>{{ cfa.nominations_attached}}</w:t>
            </w:r>
          </w:p>
          <w:p w14:paraId="4FC8C32C" w14:textId="77777777" w:rsidR="0070185F" w:rsidRPr="00CB127E" w:rsidRDefault="0070185F" w:rsidP="0070185F">
            <w:pPr>
              <w:rPr>
                <w:rFonts w:ascii="Arial" w:hAnsi="Arial"/>
                <w:sz w:val="22"/>
              </w:rPr>
            </w:pPr>
            <w:r w:rsidRPr="00CB127E">
              <w:rPr>
                <w:rFonts w:ascii="Arial" w:hAnsi="Arial"/>
                <w:sz w:val="22"/>
              </w:rPr>
              <w:t>{%p endif %}</w:t>
            </w:r>
          </w:p>
          <w:p w14:paraId="753A6441" w14:textId="77777777" w:rsidR="003D1DFE" w:rsidRPr="00CB127E" w:rsidRDefault="003D1DFE" w:rsidP="0070185F">
            <w:pPr>
              <w:rPr>
                <w:rFonts w:ascii="Arial" w:hAnsi="Arial"/>
                <w:sz w:val="22"/>
              </w:rPr>
            </w:pPr>
            <w:r w:rsidRPr="00CB127E">
              <w:rPr>
                <w:rFonts w:ascii="Arial" w:hAnsi="Arial"/>
                <w:sz w:val="22"/>
              </w:rPr>
              <w:t>{%p else %}</w:t>
            </w:r>
          </w:p>
          <w:p w14:paraId="306C39A4" w14:textId="77777777" w:rsidR="003D1DFE" w:rsidRPr="00CB127E" w:rsidRDefault="003D1DFE" w:rsidP="00707891">
            <w:pPr>
              <w:spacing w:after="220"/>
              <w:rPr>
                <w:rFonts w:ascii="Arial" w:hAnsi="Arial"/>
                <w:sz w:val="22"/>
              </w:rPr>
            </w:pPr>
            <w:r w:rsidRPr="00CB127E">
              <w:rPr>
                <w:rFonts w:ascii="Arial" w:hAnsi="Arial"/>
                <w:sz w:val="22"/>
              </w:rPr>
              <w:t>None</w:t>
            </w:r>
          </w:p>
          <w:p w14:paraId="2C0E0517" w14:textId="0B763C64" w:rsidR="003D1DFE" w:rsidRPr="00CB127E" w:rsidRDefault="003D1DFE" w:rsidP="0070185F">
            <w:pPr>
              <w:rPr>
                <w:rFonts w:ascii="Arial" w:hAnsi="Arial"/>
                <w:sz w:val="22"/>
              </w:rPr>
            </w:pPr>
            <w:r w:rsidRPr="00CB127E">
              <w:rPr>
                <w:rFonts w:ascii="Arial" w:hAnsi="Arial"/>
                <w:sz w:val="22"/>
              </w:rPr>
              <w:t>{%p endif %}</w:t>
            </w:r>
          </w:p>
        </w:tc>
      </w:tr>
    </w:tbl>
    <w:p w14:paraId="65F20148" w14:textId="77777777" w:rsidR="00880899" w:rsidRPr="00CB127E" w:rsidRDefault="00880899" w:rsidP="0070185F">
      <w:pPr>
        <w:spacing w:after="220"/>
        <w:rPr>
          <w:rFonts w:ascii="Arial" w:hAnsi="Arial"/>
          <w:sz w:val="22"/>
        </w:rPr>
      </w:pPr>
    </w:p>
    <w:sectPr w:rsidR="00880899" w:rsidRPr="00CB127E" w:rsidSect="000940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009" w:bottom="1440" w:left="1009" w:header="720" w:footer="4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19D7F6" w14:textId="77777777" w:rsidR="00E45500" w:rsidRPr="00CF77B6" w:rsidRDefault="00E45500">
      <w:r w:rsidRPr="00CF77B6">
        <w:separator/>
      </w:r>
    </w:p>
  </w:endnote>
  <w:endnote w:type="continuationSeparator" w:id="0">
    <w:p w14:paraId="20CC7589" w14:textId="77777777" w:rsidR="00E45500" w:rsidRPr="00CF77B6" w:rsidRDefault="00E45500">
      <w:r w:rsidRPr="00CF77B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365975" w14:textId="77777777" w:rsidR="00611B59" w:rsidRDefault="00611B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A7879B" w14:textId="5AED446A" w:rsidR="00480B0F" w:rsidRPr="00611B59" w:rsidRDefault="00480B0F" w:rsidP="00246843">
    <w:pPr>
      <w:pStyle w:val="gsinq8ptfooter"/>
    </w:pPr>
    <w:r w:rsidRPr="00611B59">
      <w:t>{{p document_footer_insert }}</w:t>
    </w:r>
    <w:r w:rsidRPr="00611B59">
      <w:tab/>
    </w:r>
  </w:p>
  <w:p w14:paraId="28209D53" w14:textId="01CE406D" w:rsidR="00480B0F" w:rsidRPr="00611B59" w:rsidRDefault="00480B0F" w:rsidP="005A261C">
    <w:pPr>
      <w:pStyle w:val="Footer"/>
      <w:tabs>
        <w:tab w:val="clear" w:pos="4320"/>
        <w:tab w:val="clear" w:pos="8640"/>
        <w:tab w:val="right" w:pos="10224"/>
      </w:tabs>
      <w:jc w:val="center"/>
      <w:rPr>
        <w:rFonts w:ascii="Arial" w:hAnsi="Arial"/>
      </w:rPr>
    </w:pPr>
    <w:r w:rsidRPr="00611B59">
      <w:rPr>
        <w:rFonts w:ascii="Arial" w:hAnsi="Arial"/>
      </w:rPr>
      <w:fldChar w:fldCharType="begin"/>
    </w:r>
    <w:r w:rsidRPr="00611B59">
      <w:rPr>
        <w:rFonts w:ascii="Arial" w:hAnsi="Arial"/>
      </w:rPr>
      <w:instrText xml:space="preserve"> PAGE   \* MERGEFORMAT </w:instrText>
    </w:r>
    <w:r w:rsidRPr="00611B59">
      <w:rPr>
        <w:rFonts w:ascii="Arial" w:hAnsi="Arial"/>
      </w:rPr>
      <w:fldChar w:fldCharType="separate"/>
    </w:r>
    <w:r w:rsidR="007304A2">
      <w:rPr>
        <w:rFonts w:ascii="Arial" w:hAnsi="Arial"/>
        <w:noProof/>
      </w:rPr>
      <w:t>1</w:t>
    </w:r>
    <w:r w:rsidRPr="00611B59">
      <w:rPr>
        <w:rFonts w:ascii="Arial" w:hAnsi="Arial"/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E38526" w14:textId="77777777" w:rsidR="00611B59" w:rsidRDefault="00611B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4522DE" w14:textId="77777777" w:rsidR="00E45500" w:rsidRPr="00CF77B6" w:rsidRDefault="00E45500">
      <w:r w:rsidRPr="00CF77B6">
        <w:separator/>
      </w:r>
    </w:p>
  </w:footnote>
  <w:footnote w:type="continuationSeparator" w:id="0">
    <w:p w14:paraId="465FE8F6" w14:textId="77777777" w:rsidR="00E45500" w:rsidRPr="00CF77B6" w:rsidRDefault="00E45500">
      <w:r w:rsidRPr="00CF77B6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A0B402" w14:textId="77777777" w:rsidR="00611B59" w:rsidRDefault="00611B5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981AA7" w14:textId="77777777" w:rsidR="00480B0F" w:rsidRPr="00CF77B6" w:rsidRDefault="00480B0F">
    <w:pPr>
      <w:jc w:val="right"/>
      <w:rPr>
        <w:rFonts w:ascii="Arial" w:hAnsi="Arial"/>
        <w:sz w:val="22"/>
      </w:rPr>
    </w:pPr>
    <w:r w:rsidRPr="00CF77B6">
      <w:rPr>
        <w:rFonts w:ascii="Arial" w:hAnsi="Arial"/>
        <w:sz w:val="22"/>
      </w:rPr>
      <w:t>NC5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9E5B5E" w14:textId="77777777" w:rsidR="00611B59" w:rsidRDefault="00611B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1BD"/>
    <w:rsid w:val="00003350"/>
    <w:rsid w:val="00064756"/>
    <w:rsid w:val="000867D6"/>
    <w:rsid w:val="000878FC"/>
    <w:rsid w:val="000940B6"/>
    <w:rsid w:val="000C2C80"/>
    <w:rsid w:val="000C51F2"/>
    <w:rsid w:val="000F015E"/>
    <w:rsid w:val="00141608"/>
    <w:rsid w:val="00143772"/>
    <w:rsid w:val="00170092"/>
    <w:rsid w:val="00197C07"/>
    <w:rsid w:val="001A1F9A"/>
    <w:rsid w:val="001A2FD5"/>
    <w:rsid w:val="001B290F"/>
    <w:rsid w:val="001B48CA"/>
    <w:rsid w:val="001C5D8A"/>
    <w:rsid w:val="001E6328"/>
    <w:rsid w:val="00215790"/>
    <w:rsid w:val="00227EC4"/>
    <w:rsid w:val="002341BD"/>
    <w:rsid w:val="00234835"/>
    <w:rsid w:val="0024494B"/>
    <w:rsid w:val="00246843"/>
    <w:rsid w:val="002611E9"/>
    <w:rsid w:val="00281F14"/>
    <w:rsid w:val="002A64B0"/>
    <w:rsid w:val="002B694A"/>
    <w:rsid w:val="002C15A7"/>
    <w:rsid w:val="002E11F7"/>
    <w:rsid w:val="0034672F"/>
    <w:rsid w:val="00347998"/>
    <w:rsid w:val="003504CA"/>
    <w:rsid w:val="0039261A"/>
    <w:rsid w:val="00392776"/>
    <w:rsid w:val="003B4DE7"/>
    <w:rsid w:val="003D1DFE"/>
    <w:rsid w:val="003F57B2"/>
    <w:rsid w:val="00430E3F"/>
    <w:rsid w:val="00480B0F"/>
    <w:rsid w:val="00492509"/>
    <w:rsid w:val="004C581B"/>
    <w:rsid w:val="004C778B"/>
    <w:rsid w:val="00510DB9"/>
    <w:rsid w:val="00516139"/>
    <w:rsid w:val="0052507A"/>
    <w:rsid w:val="00546F59"/>
    <w:rsid w:val="00551C2C"/>
    <w:rsid w:val="005576B4"/>
    <w:rsid w:val="005743E3"/>
    <w:rsid w:val="00583984"/>
    <w:rsid w:val="005A261C"/>
    <w:rsid w:val="005A734C"/>
    <w:rsid w:val="005B1E9E"/>
    <w:rsid w:val="005B44C7"/>
    <w:rsid w:val="005D4FA7"/>
    <w:rsid w:val="005D5E5D"/>
    <w:rsid w:val="005E311C"/>
    <w:rsid w:val="00603749"/>
    <w:rsid w:val="00611B59"/>
    <w:rsid w:val="00616424"/>
    <w:rsid w:val="00625E8A"/>
    <w:rsid w:val="006304A0"/>
    <w:rsid w:val="00634E10"/>
    <w:rsid w:val="00674C0B"/>
    <w:rsid w:val="00677622"/>
    <w:rsid w:val="00687132"/>
    <w:rsid w:val="006D256C"/>
    <w:rsid w:val="0070185F"/>
    <w:rsid w:val="00707891"/>
    <w:rsid w:val="007164A2"/>
    <w:rsid w:val="00723F34"/>
    <w:rsid w:val="007258D3"/>
    <w:rsid w:val="007304A2"/>
    <w:rsid w:val="00796A42"/>
    <w:rsid w:val="007B6BC4"/>
    <w:rsid w:val="007C37F8"/>
    <w:rsid w:val="007E20D2"/>
    <w:rsid w:val="007F6753"/>
    <w:rsid w:val="00821C22"/>
    <w:rsid w:val="008238F2"/>
    <w:rsid w:val="0083196C"/>
    <w:rsid w:val="008745AE"/>
    <w:rsid w:val="00875E19"/>
    <w:rsid w:val="00880899"/>
    <w:rsid w:val="008A3902"/>
    <w:rsid w:val="008D26BB"/>
    <w:rsid w:val="008E087D"/>
    <w:rsid w:val="008F3AA0"/>
    <w:rsid w:val="00903D3B"/>
    <w:rsid w:val="00911664"/>
    <w:rsid w:val="009131A0"/>
    <w:rsid w:val="009346B3"/>
    <w:rsid w:val="009672B2"/>
    <w:rsid w:val="00970369"/>
    <w:rsid w:val="009954F5"/>
    <w:rsid w:val="009A7A40"/>
    <w:rsid w:val="009B5D27"/>
    <w:rsid w:val="009B7275"/>
    <w:rsid w:val="009E0477"/>
    <w:rsid w:val="009E4300"/>
    <w:rsid w:val="009E63BE"/>
    <w:rsid w:val="009F5C91"/>
    <w:rsid w:val="009F7DA5"/>
    <w:rsid w:val="00A11A97"/>
    <w:rsid w:val="00A2530D"/>
    <w:rsid w:val="00A32552"/>
    <w:rsid w:val="00A329D3"/>
    <w:rsid w:val="00A7786A"/>
    <w:rsid w:val="00A84252"/>
    <w:rsid w:val="00A9687D"/>
    <w:rsid w:val="00B02565"/>
    <w:rsid w:val="00B03587"/>
    <w:rsid w:val="00B36922"/>
    <w:rsid w:val="00B516F6"/>
    <w:rsid w:val="00B93653"/>
    <w:rsid w:val="00BB26E7"/>
    <w:rsid w:val="00BB2B7D"/>
    <w:rsid w:val="00BB53F9"/>
    <w:rsid w:val="00BB5409"/>
    <w:rsid w:val="00BC71A0"/>
    <w:rsid w:val="00C1453C"/>
    <w:rsid w:val="00C205EB"/>
    <w:rsid w:val="00C40090"/>
    <w:rsid w:val="00C83000"/>
    <w:rsid w:val="00CB127E"/>
    <w:rsid w:val="00CB67AC"/>
    <w:rsid w:val="00CD5207"/>
    <w:rsid w:val="00CF2DEB"/>
    <w:rsid w:val="00CF4626"/>
    <w:rsid w:val="00CF77B6"/>
    <w:rsid w:val="00D709F8"/>
    <w:rsid w:val="00D72D6B"/>
    <w:rsid w:val="00D83F4C"/>
    <w:rsid w:val="00D90E14"/>
    <w:rsid w:val="00D92BD3"/>
    <w:rsid w:val="00DC7D07"/>
    <w:rsid w:val="00DD7CF7"/>
    <w:rsid w:val="00DF1457"/>
    <w:rsid w:val="00DF4035"/>
    <w:rsid w:val="00E025DB"/>
    <w:rsid w:val="00E22C80"/>
    <w:rsid w:val="00E45500"/>
    <w:rsid w:val="00E6069C"/>
    <w:rsid w:val="00E625E5"/>
    <w:rsid w:val="00E925DA"/>
    <w:rsid w:val="00F16AC4"/>
    <w:rsid w:val="00F219B5"/>
    <w:rsid w:val="00F6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5FEB61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Times New Roman" w:hAnsi="Consolas" w:cs="Arial"/>
        <w:sz w:val="3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authorities" w:semiHidden="0" w:unhideWhenUsed="0"/>
    <w:lsdException w:name="List" w:semiHidden="0" w:unhideWhenUsed="0"/>
    <w:lsdException w:name="Title" w:semiHidden="0" w:uiPriority="10" w:unhideWhenUsed="0" w:qFormat="1"/>
    <w:lsdException w:name="Default Paragraph Font" w:uiPriority="1"/>
    <w:lsdException w:name="List Continue 2" w:semiHidden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/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Arial" w:hAnsi="Arial"/>
      <w:sz w:val="22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customStyle="1" w:styleId="gsinq8ptfooter">
    <w:name w:val="gsinq 8pt footer"/>
    <w:basedOn w:val="Footer"/>
    <w:qFormat/>
    <w:rsid w:val="00246843"/>
    <w:pPr>
      <w:tabs>
        <w:tab w:val="clear" w:pos="4320"/>
        <w:tab w:val="clear" w:pos="8640"/>
        <w:tab w:val="right" w:pos="10224"/>
      </w:tabs>
    </w:pPr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Times New Roman" w:hAnsi="Consolas" w:cs="Arial"/>
        <w:sz w:val="3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authorities" w:semiHidden="0" w:unhideWhenUsed="0"/>
    <w:lsdException w:name="List" w:semiHidden="0" w:unhideWhenUsed="0"/>
    <w:lsdException w:name="Title" w:semiHidden="0" w:uiPriority="10" w:unhideWhenUsed="0" w:qFormat="1"/>
    <w:lsdException w:name="Default Paragraph Font" w:uiPriority="1"/>
    <w:lsdException w:name="List Continue 2" w:semiHidden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/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Arial" w:hAnsi="Arial"/>
      <w:sz w:val="22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customStyle="1" w:styleId="gsinq8ptfooter">
    <w:name w:val="gsinq 8pt footer"/>
    <w:basedOn w:val="Footer"/>
    <w:qFormat/>
    <w:rsid w:val="00246843"/>
    <w:pPr>
      <w:tabs>
        <w:tab w:val="clear" w:pos="4320"/>
        <w:tab w:val="clear" w:pos="8640"/>
        <w:tab w:val="right" w:pos="10224"/>
      </w:tabs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25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hotdocs.dotx</Template>
  <TotalTime>773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NC5</vt:lpstr>
    </vt:vector>
  </TitlesOfParts>
  <Company>Granville Software Inc.</Company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NC5</dc:title>
  <dc:creator>Granville Software Inc.</dc:creator>
  <cp:lastModifiedBy>GSI</cp:lastModifiedBy>
  <cp:revision>74</cp:revision>
  <dcterms:created xsi:type="dcterms:W3CDTF">2019-06-25T17:10:00Z</dcterms:created>
  <dcterms:modified xsi:type="dcterms:W3CDTF">2021-05-25T21:09:00Z</dcterms:modified>
</cp:coreProperties>
</file>