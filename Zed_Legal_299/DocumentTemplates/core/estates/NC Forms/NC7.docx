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10"/>
        <w:gridCol w:w="6030"/>
      </w:tblGrid>
      <w:tr w:rsidR="004614B4" w:rsidRPr="00EF2866" w14:paraId="46694486" w14:textId="77777777" w:rsidTr="003859E6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1348F655" w14:textId="77777777" w:rsidR="004614B4" w:rsidRPr="00EF2866" w:rsidRDefault="004614B4" w:rsidP="00723C99">
            <w:pPr>
              <w:suppressAutoHyphens/>
              <w:spacing w:after="120"/>
              <w:rPr>
                <w:rFonts w:ascii="Arial" w:hAnsi="Arial"/>
                <w:sz w:val="22"/>
              </w:rPr>
            </w:pPr>
            <w:bookmarkStart w:id="0" w:name="_GoBack"/>
            <w:bookmarkEnd w:id="0"/>
            <w:r w:rsidRPr="00EF2866">
              <w:rPr>
                <w:rFonts w:ascii="Arial" w:hAnsi="Arial"/>
                <w:sz w:val="22"/>
              </w:rPr>
              <w:t>ESTATE NAME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711ED1F3" w14:textId="0382913C" w:rsidR="004614B4" w:rsidRPr="00EF2866" w:rsidRDefault="007A7A9F" w:rsidP="00723C99">
            <w:pPr>
              <w:tabs>
                <w:tab w:val="left" w:pos="-1440"/>
                <w:tab w:val="left" w:pos="-720"/>
              </w:tabs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bookmarkStart w:id="1" w:name="OLE_LINK1"/>
            <w:bookmarkStart w:id="2" w:name="OLE_LINK2"/>
            <w:bookmarkStart w:id="3" w:name="OLE_LINK7"/>
            <w:bookmarkStart w:id="4" w:name="OLE_LINK8"/>
            <w:bookmarkStart w:id="5" w:name="OLE_LINK15"/>
            <w:bookmarkStart w:id="6" w:name="OLE_LINK16"/>
            <w:bookmarkStart w:id="7" w:name="OLE_LINK43"/>
            <w:bookmarkStart w:id="8" w:name="OLE_LINK44"/>
            <w:bookmarkStart w:id="9" w:name="OLE_LINK75"/>
            <w:bookmarkStart w:id="10" w:name="OLE_LINK76"/>
            <w:r w:rsidRPr="00EF2866">
              <w:rPr>
                <w:rFonts w:ascii="Arial" w:hAnsi="Arial"/>
                <w:b/>
                <w:bCs/>
                <w:sz w:val="22"/>
              </w:rPr>
              <w:t>{{</w:t>
            </w:r>
            <w:r w:rsidR="004614B4" w:rsidRPr="00EF2866">
              <w:rPr>
                <w:rFonts w:ascii="Arial" w:hAnsi="Arial"/>
                <w:b/>
                <w:bCs/>
                <w:sz w:val="22"/>
              </w:rPr>
              <w:t>deceased.name</w:t>
            </w:r>
            <w:r w:rsidRPr="00EF2866">
              <w:rPr>
                <w:rFonts w:ascii="Arial" w:hAnsi="Arial"/>
                <w:b/>
                <w:bCs/>
                <w:sz w:val="22"/>
              </w:rPr>
              <w:t>}}</w:t>
            </w:r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 w:rsidR="00EB6EE4" w:rsidRPr="00EF2866" w14:paraId="22A7144C" w14:textId="77777777" w:rsidTr="003859E6"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72FCE583" w14:textId="43B5F1D8" w:rsidR="00EB6EE4" w:rsidRPr="00EF2866" w:rsidRDefault="00EB6EE4" w:rsidP="00723C99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AND ANY OTHER NAME(S) BY WHICH KNOWN</w:t>
            </w:r>
          </w:p>
        </w:tc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</w:tcPr>
          <w:p w14:paraId="6AFDB8CA" w14:textId="1A14A9A6" w:rsidR="00EB6EE4" w:rsidRPr="00EF2866" w:rsidRDefault="007A7A9F" w:rsidP="00723C99">
            <w:pPr>
              <w:tabs>
                <w:tab w:val="left" w:pos="-1440"/>
                <w:tab w:val="left" w:pos="-720"/>
              </w:tabs>
              <w:suppressAutoHyphens/>
              <w:spacing w:after="120"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{%</w:t>
            </w:r>
            <w:r w:rsidR="00EB6EE4" w:rsidRPr="00EF2866">
              <w:rPr>
                <w:rFonts w:ascii="Arial" w:hAnsi="Arial"/>
                <w:b/>
                <w:bCs/>
                <w:sz w:val="22"/>
              </w:rPr>
              <w:t xml:space="preserve"> if deceased.aka_name and deceased.aka_name|length &gt; 0</w:t>
            </w:r>
            <w:r w:rsidRPr="00EF2866">
              <w:rPr>
                <w:rFonts w:ascii="Arial" w:hAnsi="Arial"/>
                <w:b/>
                <w:bCs/>
                <w:sz w:val="22"/>
              </w:rPr>
              <w:t>%}{{</w:t>
            </w:r>
            <w:r w:rsidR="00EB6EE4" w:rsidRPr="00EF2866">
              <w:rPr>
                <w:rFonts w:ascii="Arial" w:hAnsi="Arial"/>
                <w:b/>
                <w:bCs/>
                <w:sz w:val="22"/>
              </w:rPr>
              <w:t xml:space="preserve"> deceased.aka_name|merge(“a, b and c”)</w:t>
            </w:r>
            <w:r w:rsidRPr="00EF2866">
              <w:rPr>
                <w:rFonts w:ascii="Arial" w:hAnsi="Arial"/>
                <w:b/>
                <w:bCs/>
                <w:sz w:val="22"/>
              </w:rPr>
              <w:t>}}{%</w:t>
            </w:r>
            <w:r w:rsidR="00EB6EE4" w:rsidRPr="00EF2866">
              <w:rPr>
                <w:rFonts w:ascii="Arial" w:hAnsi="Arial"/>
                <w:b/>
                <w:bCs/>
                <w:sz w:val="22"/>
              </w:rPr>
              <w:t xml:space="preserve"> else </w:t>
            </w:r>
            <w:r w:rsidRPr="00EF2866">
              <w:rPr>
                <w:rFonts w:ascii="Arial" w:hAnsi="Arial"/>
                <w:b/>
                <w:bCs/>
                <w:sz w:val="22"/>
              </w:rPr>
              <w:t>%}</w:t>
            </w:r>
            <w:r w:rsidR="00EB6EE4" w:rsidRPr="00EF2866">
              <w:rPr>
                <w:rFonts w:ascii="Arial" w:hAnsi="Arial"/>
                <w:b/>
                <w:bCs/>
                <w:sz w:val="22"/>
              </w:rPr>
              <w:t>None</w:t>
            </w:r>
            <w:r w:rsidRPr="00EF2866">
              <w:rPr>
                <w:rFonts w:ascii="Arial" w:hAnsi="Arial"/>
                <w:b/>
                <w:bCs/>
                <w:sz w:val="22"/>
              </w:rPr>
              <w:t>{%</w:t>
            </w:r>
            <w:r w:rsidR="00EB6EE4" w:rsidRPr="00EF2866">
              <w:rPr>
                <w:rFonts w:ascii="Arial" w:hAnsi="Arial"/>
                <w:b/>
                <w:bCs/>
                <w:sz w:val="22"/>
              </w:rPr>
              <w:t xml:space="preserve"> endif </w:t>
            </w:r>
            <w:r w:rsidRPr="00EF2866">
              <w:rPr>
                <w:rFonts w:ascii="Arial" w:hAnsi="Arial"/>
                <w:b/>
                <w:bCs/>
                <w:sz w:val="22"/>
              </w:rPr>
              <w:t>%}</w:t>
            </w:r>
          </w:p>
        </w:tc>
      </w:tr>
      <w:tr w:rsidR="004614B4" w:rsidRPr="00EF2866" w14:paraId="7B16997B" w14:textId="77777777" w:rsidTr="003859E6"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769C39" w14:textId="77777777" w:rsidR="004614B4" w:rsidRPr="00EF2866" w:rsidRDefault="004614B4" w:rsidP="00723C99">
            <w:pPr>
              <w:tabs>
                <w:tab w:val="left" w:pos="-1440"/>
                <w:tab w:val="left" w:pos="-720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DOCUMENT</w:t>
            </w:r>
          </w:p>
        </w:tc>
        <w:tc>
          <w:tcPr>
            <w:tcW w:w="60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5424DB" w14:textId="35D6BEB5" w:rsidR="004614B4" w:rsidRPr="00EF2866" w:rsidRDefault="004614B4" w:rsidP="00723C99">
            <w:pPr>
              <w:tabs>
                <w:tab w:val="left" w:pos="-1440"/>
                <w:tab w:val="left" w:pos="-720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Schedule 5 Inventory of Property and Debts</w:t>
            </w:r>
          </w:p>
        </w:tc>
      </w:tr>
    </w:tbl>
    <w:p w14:paraId="373B6E25" w14:textId="77777777" w:rsidR="0087244E" w:rsidRPr="00EF2866" w:rsidRDefault="0087244E">
      <w:pPr>
        <w:rPr>
          <w:rFonts w:ascii="Arial" w:hAnsi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68"/>
        <w:gridCol w:w="4140"/>
        <w:gridCol w:w="3113"/>
      </w:tblGrid>
      <w:tr w:rsidR="005A570D" w:rsidRPr="00EF2866" w14:paraId="171424F3" w14:textId="77777777" w:rsidTr="005A570D">
        <w:tc>
          <w:tcPr>
            <w:tcW w:w="3168" w:type="dxa"/>
            <w:shd w:val="clear" w:color="auto" w:fill="auto"/>
          </w:tcPr>
          <w:p w14:paraId="64546B2B" w14:textId="77777777" w:rsidR="00F22A1E" w:rsidRPr="00EF2866" w:rsidRDefault="00F22A1E" w:rsidP="005A570D">
            <w:pPr>
              <w:tabs>
                <w:tab w:val="left" w:pos="751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4140" w:type="dxa"/>
            <w:tcBorders>
              <w:bottom w:val="threeDEngrave" w:sz="6" w:space="0" w:color="auto"/>
            </w:tcBorders>
            <w:shd w:val="clear" w:color="auto" w:fill="auto"/>
          </w:tcPr>
          <w:p w14:paraId="15A03CD2" w14:textId="3806731A" w:rsidR="00F22A1E" w:rsidRPr="00EF2866" w:rsidRDefault="00F22A1E" w:rsidP="005A570D">
            <w:pPr>
              <w:jc w:val="center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VALUE OF ESTATE IN ALBERTA</w:t>
            </w:r>
          </w:p>
        </w:tc>
        <w:tc>
          <w:tcPr>
            <w:tcW w:w="3113" w:type="dxa"/>
            <w:shd w:val="clear" w:color="auto" w:fill="auto"/>
          </w:tcPr>
          <w:p w14:paraId="3F4A0E52" w14:textId="77777777" w:rsidR="00F22A1E" w:rsidRPr="00EF2866" w:rsidRDefault="00F22A1E">
            <w:pPr>
              <w:rPr>
                <w:rFonts w:ascii="Arial" w:hAnsi="Arial"/>
                <w:sz w:val="22"/>
              </w:rPr>
            </w:pPr>
          </w:p>
        </w:tc>
      </w:tr>
    </w:tbl>
    <w:p w14:paraId="75006E02" w14:textId="77777777" w:rsidR="00F22A1E" w:rsidRPr="00EF2866" w:rsidRDefault="00F22A1E" w:rsidP="004C3A2B">
      <w:pPr>
        <w:tabs>
          <w:tab w:val="right" w:pos="10080"/>
        </w:tabs>
        <w:rPr>
          <w:rFonts w:ascii="Arial" w:hAnsi="Arial"/>
          <w:sz w:val="22"/>
        </w:rPr>
      </w:pPr>
    </w:p>
    <w:p w14:paraId="1D88CB0E" w14:textId="6E131DBB" w:rsidR="004614B4" w:rsidRPr="00EF2866" w:rsidRDefault="004614B4" w:rsidP="004C3A2B">
      <w:pPr>
        <w:tabs>
          <w:tab w:val="right" w:pos="10080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Land and buildings in Alberta (net of encumbrances)</w:t>
      </w:r>
      <w:r w:rsidRPr="00EF2866">
        <w:rPr>
          <w:rFonts w:ascii="Arial" w:hAnsi="Arial"/>
          <w:sz w:val="22"/>
        </w:rPr>
        <w:tab/>
      </w:r>
      <w:r w:rsidR="007A7A9F" w:rsidRPr="00EF2866">
        <w:rPr>
          <w:rFonts w:ascii="Arial" w:hAnsi="Arial"/>
          <w:sz w:val="22"/>
        </w:rPr>
        <w:t>{{</w:t>
      </w:r>
      <w:r w:rsidR="0040245F" w:rsidRPr="00EF2866">
        <w:rPr>
          <w:rFonts w:ascii="Arial" w:hAnsi="Arial"/>
          <w:sz w:val="22"/>
        </w:rPr>
        <w:t>inventory_land_sum|money()</w:t>
      </w:r>
      <w:r w:rsidR="007A7A9F" w:rsidRPr="00EF2866">
        <w:rPr>
          <w:rFonts w:ascii="Arial" w:hAnsi="Arial"/>
          <w:sz w:val="22"/>
        </w:rPr>
        <w:t>}}</w:t>
      </w:r>
    </w:p>
    <w:p w14:paraId="23E28FAF" w14:textId="77777777" w:rsidR="004614B4" w:rsidRPr="00EF2866" w:rsidRDefault="004614B4" w:rsidP="004C3A2B">
      <w:pPr>
        <w:tabs>
          <w:tab w:val="left" w:pos="-1440"/>
          <w:tab w:val="left" w:pos="-720"/>
        </w:tabs>
        <w:suppressAutoHyphens/>
        <w:rPr>
          <w:rFonts w:ascii="Arial" w:hAnsi="Arial"/>
          <w:sz w:val="22"/>
        </w:rPr>
      </w:pPr>
    </w:p>
    <w:p w14:paraId="45AEFDDF" w14:textId="3B385F92" w:rsidR="004614B4" w:rsidRPr="00EF2866" w:rsidRDefault="004614B4" w:rsidP="004C3A2B">
      <w:pPr>
        <w:tabs>
          <w:tab w:val="right" w:pos="10080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Other property (gross)</w:t>
      </w:r>
      <w:r w:rsidRPr="00EF2866">
        <w:rPr>
          <w:rFonts w:ascii="Arial" w:hAnsi="Arial"/>
          <w:sz w:val="22"/>
        </w:rPr>
        <w:tab/>
      </w:r>
      <w:r w:rsidR="007A7A9F" w:rsidRPr="00EF2866">
        <w:rPr>
          <w:rFonts w:ascii="Arial" w:hAnsi="Arial"/>
          <w:sz w:val="22"/>
          <w:u w:val="single"/>
        </w:rPr>
        <w:t>{{</w:t>
      </w:r>
      <w:r w:rsidR="00CD2A17" w:rsidRPr="00EF2866">
        <w:rPr>
          <w:rFonts w:ascii="Arial" w:hAnsi="Arial"/>
          <w:sz w:val="22"/>
          <w:u w:val="single"/>
        </w:rPr>
        <w:t>inventory_property_sum|money()</w:t>
      </w:r>
      <w:r w:rsidR="007A7A9F" w:rsidRPr="00EF2866">
        <w:rPr>
          <w:rFonts w:ascii="Arial" w:hAnsi="Arial"/>
          <w:sz w:val="22"/>
          <w:u w:val="single"/>
        </w:rPr>
        <w:t>}}</w:t>
      </w:r>
    </w:p>
    <w:p w14:paraId="654E30EC" w14:textId="77777777" w:rsidR="004614B4" w:rsidRPr="00EF2866" w:rsidRDefault="004614B4" w:rsidP="004C3A2B">
      <w:pPr>
        <w:tabs>
          <w:tab w:val="left" w:pos="-1440"/>
          <w:tab w:val="left" w:pos="-720"/>
        </w:tabs>
        <w:suppressAutoHyphens/>
        <w:rPr>
          <w:rFonts w:ascii="Arial" w:hAnsi="Arial"/>
          <w:sz w:val="22"/>
        </w:rPr>
      </w:pPr>
    </w:p>
    <w:p w14:paraId="03B7B092" w14:textId="1D186F0D" w:rsidR="004614B4" w:rsidRPr="00EF2866" w:rsidRDefault="004614B4" w:rsidP="004C3A2B">
      <w:pPr>
        <w:tabs>
          <w:tab w:val="right" w:pos="10080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Gross value of estate</w:t>
      </w:r>
      <w:r w:rsidRPr="00EF2866">
        <w:rPr>
          <w:rFonts w:ascii="Arial" w:hAnsi="Arial"/>
          <w:sz w:val="22"/>
        </w:rPr>
        <w:tab/>
      </w:r>
      <w:r w:rsidR="007A7A9F" w:rsidRPr="00EF2866">
        <w:rPr>
          <w:rFonts w:ascii="Arial" w:hAnsi="Arial"/>
          <w:sz w:val="22"/>
        </w:rPr>
        <w:t>{{</w:t>
      </w:r>
      <w:r w:rsidR="00CD2A17" w:rsidRPr="00EF2866">
        <w:rPr>
          <w:rFonts w:ascii="Arial" w:hAnsi="Arial"/>
          <w:sz w:val="22"/>
        </w:rPr>
        <w:t>inventory_gross_value|money()</w:t>
      </w:r>
      <w:r w:rsidR="007A7A9F" w:rsidRPr="00EF2866">
        <w:rPr>
          <w:rFonts w:ascii="Arial" w:hAnsi="Arial"/>
          <w:sz w:val="22"/>
        </w:rPr>
        <w:t>}}</w:t>
      </w:r>
    </w:p>
    <w:p w14:paraId="38FD748E" w14:textId="77777777" w:rsidR="004614B4" w:rsidRPr="00EF2866" w:rsidRDefault="004614B4" w:rsidP="004C3A2B">
      <w:pPr>
        <w:tabs>
          <w:tab w:val="left" w:pos="-1440"/>
          <w:tab w:val="left" w:pos="-720"/>
        </w:tabs>
        <w:suppressAutoHyphens/>
        <w:rPr>
          <w:rFonts w:ascii="Arial" w:hAnsi="Arial"/>
          <w:sz w:val="22"/>
        </w:rPr>
      </w:pPr>
    </w:p>
    <w:p w14:paraId="6E6D492B" w14:textId="504C5E44" w:rsidR="004614B4" w:rsidRPr="00EF2866" w:rsidRDefault="004614B4" w:rsidP="004C3A2B">
      <w:pPr>
        <w:tabs>
          <w:tab w:val="right" w:pos="10080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 xml:space="preserve">Debts (excluding encumbrances on land) </w:t>
      </w:r>
      <w:r w:rsidRPr="00EF2866">
        <w:rPr>
          <w:rFonts w:ascii="Arial" w:hAnsi="Arial"/>
          <w:sz w:val="22"/>
        </w:rPr>
        <w:tab/>
      </w:r>
      <w:r w:rsidR="007A7A9F" w:rsidRPr="00EF2866">
        <w:rPr>
          <w:rFonts w:ascii="Arial" w:hAnsi="Arial"/>
          <w:sz w:val="22"/>
          <w:u w:val="single"/>
        </w:rPr>
        <w:t>{{</w:t>
      </w:r>
      <w:r w:rsidR="00CD2A17" w:rsidRPr="00EF2866">
        <w:rPr>
          <w:rFonts w:ascii="Arial" w:hAnsi="Arial"/>
          <w:sz w:val="22"/>
          <w:u w:val="single"/>
        </w:rPr>
        <w:t>inventory_debt_</w:t>
      </w:r>
      <w:r w:rsidR="00CD2A17" w:rsidRPr="00EF2866">
        <w:rPr>
          <w:rFonts w:ascii="Arial" w:hAnsi="Arial"/>
          <w:sz w:val="22"/>
        </w:rPr>
        <w:t>sum</w:t>
      </w:r>
      <w:r w:rsidR="00CD2A17" w:rsidRPr="00EF2866">
        <w:rPr>
          <w:rFonts w:ascii="Arial" w:hAnsi="Arial"/>
          <w:sz w:val="22"/>
          <w:u w:val="single"/>
        </w:rPr>
        <w:t>|money()</w:t>
      </w:r>
      <w:r w:rsidR="007A7A9F" w:rsidRPr="00EF2866">
        <w:rPr>
          <w:rFonts w:ascii="Arial" w:hAnsi="Arial"/>
          <w:sz w:val="22"/>
          <w:u w:val="single"/>
        </w:rPr>
        <w:t>}}</w:t>
      </w:r>
    </w:p>
    <w:p w14:paraId="719CF1CD" w14:textId="77777777" w:rsidR="004614B4" w:rsidRPr="00EF2866" w:rsidRDefault="004614B4" w:rsidP="004C3A2B">
      <w:pPr>
        <w:suppressAutoHyphens/>
        <w:rPr>
          <w:rFonts w:ascii="Arial" w:hAnsi="Arial"/>
          <w:sz w:val="22"/>
        </w:rPr>
      </w:pPr>
    </w:p>
    <w:p w14:paraId="2CF536FE" w14:textId="6EC245DF" w:rsidR="004614B4" w:rsidRPr="00EF2866" w:rsidRDefault="004614B4" w:rsidP="004C3A2B">
      <w:pPr>
        <w:tabs>
          <w:tab w:val="right" w:pos="10080"/>
        </w:tabs>
        <w:rPr>
          <w:rFonts w:ascii="Arial" w:hAnsi="Arial"/>
          <w:sz w:val="22"/>
          <w:u w:val="double"/>
        </w:rPr>
      </w:pPr>
      <w:r w:rsidRPr="00EF2866">
        <w:rPr>
          <w:rFonts w:ascii="Arial" w:hAnsi="Arial"/>
          <w:sz w:val="22"/>
        </w:rPr>
        <w:t>Net value of estate</w:t>
      </w:r>
      <w:r w:rsidRPr="00EF2866">
        <w:rPr>
          <w:rFonts w:ascii="Arial" w:hAnsi="Arial"/>
          <w:sz w:val="22"/>
        </w:rPr>
        <w:tab/>
      </w:r>
      <w:r w:rsidR="007A7A9F" w:rsidRPr="00EF2866">
        <w:rPr>
          <w:rFonts w:ascii="Arial" w:hAnsi="Arial"/>
          <w:sz w:val="22"/>
          <w:u w:val="double"/>
        </w:rPr>
        <w:t>{{</w:t>
      </w:r>
      <w:r w:rsidR="00CD2A17" w:rsidRPr="00EF2866">
        <w:rPr>
          <w:rFonts w:ascii="Arial" w:hAnsi="Arial"/>
          <w:sz w:val="22"/>
          <w:u w:val="double"/>
        </w:rPr>
        <w:t>inventory_net_</w:t>
      </w:r>
      <w:r w:rsidR="00CD2A17" w:rsidRPr="00EF2866">
        <w:rPr>
          <w:rFonts w:ascii="Arial" w:hAnsi="Arial"/>
          <w:sz w:val="22"/>
        </w:rPr>
        <w:t>value</w:t>
      </w:r>
      <w:r w:rsidR="00CD2A17" w:rsidRPr="00EF2866">
        <w:rPr>
          <w:rFonts w:ascii="Arial" w:hAnsi="Arial"/>
          <w:sz w:val="22"/>
          <w:u w:val="double"/>
        </w:rPr>
        <w:t>|money()</w:t>
      </w:r>
      <w:r w:rsidR="007A7A9F" w:rsidRPr="00EF2866">
        <w:rPr>
          <w:rFonts w:ascii="Arial" w:hAnsi="Arial"/>
          <w:sz w:val="22"/>
          <w:u w:val="double"/>
        </w:rPr>
        <w:t>}}</w:t>
      </w:r>
    </w:p>
    <w:p w14:paraId="3A33CEB4" w14:textId="77777777" w:rsidR="0087244E" w:rsidRPr="00EF2866" w:rsidRDefault="0087244E" w:rsidP="004C3A2B">
      <w:pPr>
        <w:pBdr>
          <w:bottom w:val="single" w:sz="4" w:space="1" w:color="auto"/>
        </w:pBdr>
        <w:tabs>
          <w:tab w:val="decimal" w:pos="8640"/>
        </w:tabs>
        <w:suppressAutoHyphens/>
        <w:rPr>
          <w:rFonts w:ascii="Arial" w:hAnsi="Arial"/>
          <w:sz w:val="22"/>
        </w:rPr>
      </w:pPr>
    </w:p>
    <w:p w14:paraId="46D6C221" w14:textId="77777777" w:rsidR="004614B4" w:rsidRPr="00EF2866" w:rsidRDefault="004614B4" w:rsidP="00CC34B3">
      <w:pPr>
        <w:tabs>
          <w:tab w:val="left" w:pos="915"/>
        </w:tabs>
        <w:suppressAutoHyphens/>
        <w:rPr>
          <w:rFonts w:ascii="Arial" w:hAnsi="Arial"/>
          <w:sz w:val="22"/>
        </w:rPr>
      </w:pPr>
    </w:p>
    <w:tbl>
      <w:tblPr>
        <w:tblW w:w="10458" w:type="dxa"/>
        <w:tblLook w:val="04A0" w:firstRow="1" w:lastRow="0" w:firstColumn="1" w:lastColumn="0" w:noHBand="0" w:noVBand="1"/>
      </w:tblPr>
      <w:tblGrid>
        <w:gridCol w:w="4068"/>
        <w:gridCol w:w="1977"/>
        <w:gridCol w:w="4413"/>
      </w:tblGrid>
      <w:tr w:rsidR="005A570D" w:rsidRPr="00EF2866" w14:paraId="322FC04E" w14:textId="77777777" w:rsidTr="005A570D">
        <w:tc>
          <w:tcPr>
            <w:tcW w:w="4068" w:type="dxa"/>
            <w:shd w:val="clear" w:color="auto" w:fill="auto"/>
          </w:tcPr>
          <w:p w14:paraId="792E55E8" w14:textId="77777777" w:rsidR="00F22A1E" w:rsidRPr="00EF2866" w:rsidRDefault="00F22A1E" w:rsidP="005A570D">
            <w:pPr>
              <w:tabs>
                <w:tab w:val="left" w:pos="751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1977" w:type="dxa"/>
            <w:tcBorders>
              <w:bottom w:val="threeDEngrave" w:sz="6" w:space="0" w:color="auto"/>
            </w:tcBorders>
            <w:shd w:val="clear" w:color="auto" w:fill="auto"/>
          </w:tcPr>
          <w:p w14:paraId="01A295AE" w14:textId="4B1A5FBC" w:rsidR="00F22A1E" w:rsidRPr="00EF2866" w:rsidRDefault="00F22A1E" w:rsidP="005A570D">
            <w:pPr>
              <w:jc w:val="center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P R O P E R T Y</w:t>
            </w:r>
          </w:p>
        </w:tc>
        <w:tc>
          <w:tcPr>
            <w:tcW w:w="4413" w:type="dxa"/>
            <w:shd w:val="clear" w:color="auto" w:fill="auto"/>
          </w:tcPr>
          <w:p w14:paraId="5554D301" w14:textId="77777777" w:rsidR="00F22A1E" w:rsidRPr="00EF2866" w:rsidRDefault="00F22A1E" w:rsidP="000B2931">
            <w:pPr>
              <w:rPr>
                <w:rFonts w:ascii="Arial" w:hAnsi="Arial"/>
                <w:sz w:val="22"/>
              </w:rPr>
            </w:pPr>
          </w:p>
        </w:tc>
      </w:tr>
    </w:tbl>
    <w:p w14:paraId="748790E0" w14:textId="77777777" w:rsidR="00F22A1E" w:rsidRPr="00EF2866" w:rsidRDefault="00F22A1E" w:rsidP="00F22A1E">
      <w:pPr>
        <w:rPr>
          <w:rFonts w:ascii="Arial" w:hAnsi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68"/>
        <w:gridCol w:w="4140"/>
        <w:gridCol w:w="3113"/>
      </w:tblGrid>
      <w:tr w:rsidR="005A570D" w:rsidRPr="00EF2866" w14:paraId="759CA067" w14:textId="77777777" w:rsidTr="005A570D">
        <w:tc>
          <w:tcPr>
            <w:tcW w:w="3168" w:type="dxa"/>
            <w:shd w:val="clear" w:color="auto" w:fill="auto"/>
          </w:tcPr>
          <w:p w14:paraId="0FCDDCC9" w14:textId="77777777" w:rsidR="00F22A1E" w:rsidRPr="00EF2866" w:rsidRDefault="00F22A1E" w:rsidP="005A570D">
            <w:pPr>
              <w:tabs>
                <w:tab w:val="left" w:pos="751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4140" w:type="dxa"/>
            <w:tcBorders>
              <w:bottom w:val="threeDEngrave" w:sz="6" w:space="0" w:color="auto"/>
            </w:tcBorders>
            <w:shd w:val="clear" w:color="auto" w:fill="auto"/>
          </w:tcPr>
          <w:p w14:paraId="679BC4CA" w14:textId="6399DF9F" w:rsidR="00F22A1E" w:rsidRPr="00EF2866" w:rsidRDefault="00F22A1E" w:rsidP="005A570D">
            <w:pPr>
              <w:jc w:val="center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LAND AND BUILDINGS IN ALBERTA</w:t>
            </w:r>
          </w:p>
        </w:tc>
        <w:tc>
          <w:tcPr>
            <w:tcW w:w="3113" w:type="dxa"/>
            <w:shd w:val="clear" w:color="auto" w:fill="auto"/>
          </w:tcPr>
          <w:p w14:paraId="5DD954F2" w14:textId="77777777" w:rsidR="00F22A1E" w:rsidRPr="00EF2866" w:rsidRDefault="00F22A1E" w:rsidP="000B2931">
            <w:pPr>
              <w:rPr>
                <w:rFonts w:ascii="Arial" w:hAnsi="Arial"/>
                <w:sz w:val="22"/>
              </w:rPr>
            </w:pPr>
          </w:p>
        </w:tc>
      </w:tr>
    </w:tbl>
    <w:p w14:paraId="14C27D1E" w14:textId="77777777" w:rsidR="00F22A1E" w:rsidRPr="00EF2866" w:rsidRDefault="00F22A1E" w:rsidP="00F22A1E">
      <w:pPr>
        <w:tabs>
          <w:tab w:val="right" w:pos="10080"/>
        </w:tabs>
        <w:rPr>
          <w:rFonts w:ascii="Arial" w:hAnsi="Arial"/>
          <w:sz w:val="22"/>
        </w:rPr>
      </w:pPr>
    </w:p>
    <w:p w14:paraId="09131E6C" w14:textId="6163D701" w:rsidR="006F35AE" w:rsidRPr="00EF2866" w:rsidRDefault="007A7A9F" w:rsidP="00EC124D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6F35AE" w:rsidRPr="00EF2866">
        <w:rPr>
          <w:rFonts w:ascii="Arial" w:hAnsi="Arial"/>
          <w:sz w:val="22"/>
        </w:rPr>
        <w:t xml:space="preserve">p if </w:t>
      </w:r>
      <w:r w:rsidR="0024177F" w:rsidRPr="00EF2866">
        <w:rPr>
          <w:rFonts w:ascii="Arial" w:hAnsi="Arial"/>
          <w:sz w:val="22"/>
        </w:rPr>
        <w:t>inv_</w:t>
      </w:r>
      <w:r w:rsidR="006F35AE" w:rsidRPr="00EF2866">
        <w:rPr>
          <w:rFonts w:ascii="Arial" w:hAnsi="Arial"/>
          <w:sz w:val="22"/>
        </w:rPr>
        <w:t xml:space="preserve">land_list|length == 0 </w:t>
      </w:r>
      <w:r w:rsidRPr="00EF2866">
        <w:rPr>
          <w:rFonts w:ascii="Arial" w:hAnsi="Arial"/>
          <w:sz w:val="22"/>
        </w:rPr>
        <w:t>%}</w:t>
      </w:r>
    </w:p>
    <w:p w14:paraId="3D82C783" w14:textId="77777777" w:rsidR="006F35AE" w:rsidRPr="00EF2866" w:rsidRDefault="006F35AE" w:rsidP="00CC34B3">
      <w:pPr>
        <w:tabs>
          <w:tab w:val="left" w:pos="6885"/>
        </w:tabs>
        <w:suppressAutoHyphens/>
        <w:rPr>
          <w:rFonts w:ascii="Arial" w:hAnsi="Arial"/>
          <w:sz w:val="22"/>
        </w:rPr>
      </w:pPr>
    </w:p>
    <w:p w14:paraId="5D2CC1DB" w14:textId="77777777" w:rsidR="006F35AE" w:rsidRPr="00EF2866" w:rsidRDefault="006F35AE" w:rsidP="00510D13">
      <w:pPr>
        <w:tabs>
          <w:tab w:val="left" w:pos="-1440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1915E386" w14:textId="72EF4B6E" w:rsidR="0024177F" w:rsidRPr="00EF2866" w:rsidRDefault="007A7A9F" w:rsidP="00EC124D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24177F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77C653E8" w14:textId="31C2B3D2" w:rsidR="0024177F" w:rsidRPr="00EF2866" w:rsidRDefault="007A7A9F" w:rsidP="00EC124D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24177F" w:rsidRPr="00EF2866">
        <w:rPr>
          <w:rFonts w:ascii="Arial" w:hAnsi="Arial"/>
          <w:sz w:val="22"/>
        </w:rPr>
        <w:t xml:space="preserve">p for land in inv_land_list </w:t>
      </w:r>
      <w:r w:rsidRPr="00EF2866">
        <w:rPr>
          <w:rFonts w:ascii="Arial" w:hAnsi="Arial"/>
          <w:sz w:val="22"/>
        </w:rPr>
        <w:t>%}</w:t>
      </w:r>
    </w:p>
    <w:p w14:paraId="438CF830" w14:textId="77777777" w:rsidR="0087244E" w:rsidRPr="00EF2866" w:rsidRDefault="0087244E" w:rsidP="00EC124D">
      <w:pPr>
        <w:suppressAutoHyphens/>
        <w:rPr>
          <w:rFonts w:ascii="Arial" w:hAnsi="Arial"/>
          <w:sz w:val="22"/>
        </w:rPr>
      </w:pPr>
    </w:p>
    <w:p w14:paraId="0E8DEF62" w14:textId="68B9970D" w:rsidR="0024177F" w:rsidRPr="00EF2866" w:rsidRDefault="007A7A9F" w:rsidP="00EC124D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24177F" w:rsidRPr="00EF2866">
        <w:rPr>
          <w:rFonts w:ascii="Arial" w:hAnsi="Arial"/>
          <w:sz w:val="22"/>
        </w:rPr>
        <w:t xml:space="preserve">p if inv_land_list|length &gt; 1 </w:t>
      </w:r>
      <w:r w:rsidRPr="00EF2866">
        <w:rPr>
          <w:rFonts w:ascii="Arial" w:hAnsi="Arial"/>
          <w:sz w:val="22"/>
        </w:rPr>
        <w:t>%}</w:t>
      </w:r>
    </w:p>
    <w:p w14:paraId="0DF15F6C" w14:textId="3A283FF0" w:rsidR="0024177F" w:rsidRPr="00EF2866" w:rsidRDefault="0024177F" w:rsidP="0087244E">
      <w:pPr>
        <w:keepNext/>
        <w:keepLines/>
        <w:suppressAutoHyphens/>
        <w:spacing w:after="120"/>
        <w:rPr>
          <w:rFonts w:ascii="Arial" w:hAnsi="Arial"/>
          <w:sz w:val="22"/>
          <w:u w:val="single"/>
        </w:rPr>
      </w:pPr>
      <w:r w:rsidRPr="00EF2866">
        <w:rPr>
          <w:rFonts w:ascii="Arial" w:hAnsi="Arial"/>
          <w:sz w:val="22"/>
          <w:u w:val="single"/>
        </w:rPr>
        <w:t>Property #</w:t>
      </w:r>
      <w:r w:rsidR="007A7A9F" w:rsidRPr="00EF2866">
        <w:rPr>
          <w:rFonts w:ascii="Arial" w:hAnsi="Arial"/>
          <w:sz w:val="22"/>
          <w:u w:val="single"/>
        </w:rPr>
        <w:t>{{</w:t>
      </w:r>
      <w:r w:rsidRPr="00EF2866">
        <w:rPr>
          <w:rFonts w:ascii="Arial" w:hAnsi="Arial"/>
          <w:sz w:val="22"/>
          <w:u w:val="single"/>
        </w:rPr>
        <w:t>loop.index</w:t>
      </w:r>
      <w:r w:rsidR="007A7A9F" w:rsidRPr="00EF2866">
        <w:rPr>
          <w:rFonts w:ascii="Arial" w:hAnsi="Arial"/>
          <w:sz w:val="22"/>
          <w:u w:val="single"/>
        </w:rPr>
        <w:t>}}</w:t>
      </w:r>
    </w:p>
    <w:p w14:paraId="7FE6699A" w14:textId="0A532199" w:rsidR="0024177F" w:rsidRPr="00EF2866" w:rsidRDefault="007A7A9F" w:rsidP="00EC124D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24177F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tbl>
      <w:tblPr>
        <w:tblW w:w="10440" w:type="dxa"/>
        <w:tblInd w:w="2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30"/>
        <w:gridCol w:w="4770"/>
        <w:gridCol w:w="2340"/>
      </w:tblGrid>
      <w:tr w:rsidR="000D43B4" w:rsidRPr="00EF2866" w14:paraId="15522541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1E9493D" w14:textId="0A5F066A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Location of Property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AD92997" w14:textId="1D5951CB" w:rsidR="000D43B4" w:rsidRPr="00EF2866" w:rsidRDefault="007A7A9F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land.description_2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DAB7270" w14:textId="43839ADF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0D43B4" w:rsidRPr="00EF2866" w14:paraId="29E6A467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31079AF" w14:textId="3B5FECEE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Legal Description of Property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583A831" w14:textId="4D44017D" w:rsidR="000D43B4" w:rsidRPr="00EF2866" w:rsidRDefault="007A7A9F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land.description_1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A18F11B" w14:textId="23143CA5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23558A" w:rsidRPr="00EF2866" w14:paraId="3DBD1230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0C7BE71E" w14:textId="231D1A96" w:rsidR="0023558A" w:rsidRPr="00EF2866" w:rsidRDefault="0023558A" w:rsidP="006011E1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 xml:space="preserve">{%tr if </w:t>
            </w:r>
            <w:r w:rsidR="00D11B83" w:rsidRPr="00EF2866">
              <w:rPr>
                <w:rFonts w:ascii="Arial" w:hAnsi="Arial"/>
                <w:sz w:val="22"/>
              </w:rPr>
              <w:t>land.</w:t>
            </w:r>
            <w:r w:rsidRPr="00EF2866">
              <w:rPr>
                <w:rFonts w:ascii="Arial" w:hAnsi="Arial"/>
                <w:sz w:val="22"/>
              </w:rPr>
              <w:t>cert_title_n</w:t>
            </w:r>
            <w:r w:rsidR="006011E1" w:rsidRPr="00EF2866">
              <w:rPr>
                <w:rFonts w:ascii="Arial" w:hAnsi="Arial"/>
                <w:sz w:val="22"/>
              </w:rPr>
              <w:t>umber</w:t>
            </w:r>
            <w:r w:rsidR="00D11B83" w:rsidRPr="00EF2866">
              <w:rPr>
                <w:rFonts w:ascii="Arial" w:hAnsi="Arial"/>
                <w:sz w:val="22"/>
              </w:rPr>
              <w:t>|answered</w:t>
            </w:r>
            <w:r w:rsidRPr="00EF2866">
              <w:rPr>
                <w:rFonts w:ascii="Arial" w:hAnsi="Arial"/>
                <w:sz w:val="22"/>
              </w:rPr>
              <w:t xml:space="preserve"> %}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85E1F7A" w14:textId="77777777" w:rsidR="0023558A" w:rsidRPr="00EF2866" w:rsidRDefault="0023558A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DEA39EE" w14:textId="77777777" w:rsidR="0023558A" w:rsidRPr="00EF2866" w:rsidRDefault="0023558A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23558A" w:rsidRPr="00EF2866" w14:paraId="5A6803DE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E4AE13E" w14:textId="609B5BE8" w:rsidR="0023558A" w:rsidRPr="00EF2866" w:rsidRDefault="0023558A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Certificate of Title Number: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9AFD24D" w14:textId="7621EDF8" w:rsidR="0023558A" w:rsidRPr="00EF2866" w:rsidRDefault="0023558A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D4011C" w:rsidRPr="00EF2866">
              <w:rPr>
                <w:rFonts w:ascii="Arial" w:hAnsi="Arial"/>
                <w:sz w:val="22"/>
              </w:rPr>
              <w:t>land.</w:t>
            </w:r>
            <w:r w:rsidRPr="00EF2866">
              <w:rPr>
                <w:rFonts w:ascii="Arial" w:hAnsi="Arial"/>
                <w:sz w:val="22"/>
              </w:rPr>
              <w:t>cert_title_n</w:t>
            </w:r>
            <w:r w:rsidR="00A56759" w:rsidRPr="00EF2866">
              <w:rPr>
                <w:rFonts w:ascii="Arial" w:hAnsi="Arial"/>
                <w:sz w:val="22"/>
              </w:rPr>
              <w:t>umber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923B874" w14:textId="77777777" w:rsidR="0023558A" w:rsidRPr="00EF2866" w:rsidRDefault="0023558A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23558A" w:rsidRPr="00EF2866" w14:paraId="1D3ACC2F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B448F33" w14:textId="15C2C19E" w:rsidR="0023558A" w:rsidRPr="00EF2866" w:rsidRDefault="0023558A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{%t</w:t>
            </w:r>
            <w:r w:rsidR="00631D1D" w:rsidRPr="00EF2866">
              <w:rPr>
                <w:rFonts w:ascii="Arial" w:hAnsi="Arial"/>
                <w:sz w:val="22"/>
              </w:rPr>
              <w:t>r</w:t>
            </w:r>
            <w:r w:rsidRPr="00EF2866">
              <w:rPr>
                <w:rFonts w:ascii="Arial" w:hAnsi="Arial"/>
                <w:sz w:val="22"/>
              </w:rPr>
              <w:t xml:space="preserve"> endif %}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03682C1" w14:textId="77777777" w:rsidR="0023558A" w:rsidRPr="00EF2866" w:rsidRDefault="0023558A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642D6E5" w14:textId="77777777" w:rsidR="0023558A" w:rsidRPr="00EF2866" w:rsidRDefault="0023558A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0D43B4" w:rsidRPr="00EF2866" w14:paraId="7BF8F3FC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9D39F6F" w14:textId="6A113E93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Gross value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42006F" w14:textId="43A9F49A" w:rsidR="000D43B4" w:rsidRPr="00EF2866" w:rsidRDefault="007A7A9F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land.gross_value|money()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EF1C3FF" w14:textId="0A3325E9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</w:tbl>
    <w:p w14:paraId="18B50F66" w14:textId="5BB6498A" w:rsidR="00DA44CA" w:rsidRPr="00EF2866" w:rsidRDefault="007A7A9F" w:rsidP="004C3A2B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DA44CA" w:rsidRPr="00EF2866">
        <w:rPr>
          <w:rFonts w:ascii="Arial" w:hAnsi="Arial"/>
          <w:sz w:val="22"/>
        </w:rPr>
        <w:t xml:space="preserve">p if land.enc_list|length == 0 </w:t>
      </w:r>
      <w:r w:rsidRPr="00EF2866">
        <w:rPr>
          <w:rFonts w:ascii="Arial" w:hAnsi="Arial"/>
          <w:sz w:val="22"/>
        </w:rPr>
        <w:t>%}</w:t>
      </w:r>
    </w:p>
    <w:tbl>
      <w:tblPr>
        <w:tblW w:w="10440" w:type="dxa"/>
        <w:tblInd w:w="18" w:type="dxa"/>
        <w:tblLook w:val="0000" w:firstRow="0" w:lastRow="0" w:firstColumn="0" w:lastColumn="0" w:noHBand="0" w:noVBand="0"/>
      </w:tblPr>
      <w:tblGrid>
        <w:gridCol w:w="3330"/>
        <w:gridCol w:w="4770"/>
        <w:gridCol w:w="2340"/>
      </w:tblGrid>
      <w:tr w:rsidR="000D43B4" w:rsidRPr="00EF2866" w14:paraId="591E47D0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51C717A" w14:textId="329A7E9F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Encumbrances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6FF7E8B" w14:textId="77777777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Nil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F3A42B7" w14:textId="43859705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</w:tbl>
    <w:p w14:paraId="79B5CE86" w14:textId="0181EF30" w:rsidR="00DA44CA" w:rsidRPr="00EF2866" w:rsidRDefault="007A7A9F" w:rsidP="004C3A2B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DA44CA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4EC0F453" w14:textId="52B39DF0" w:rsidR="00DA44CA" w:rsidRPr="00EF2866" w:rsidRDefault="007A7A9F" w:rsidP="004C3A2B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DA44CA" w:rsidRPr="00EF2866">
        <w:rPr>
          <w:rFonts w:ascii="Arial" w:hAnsi="Arial"/>
          <w:sz w:val="22"/>
        </w:rPr>
        <w:t xml:space="preserve">p for enc in </w:t>
      </w:r>
      <w:r w:rsidR="00202424" w:rsidRPr="00EF2866">
        <w:rPr>
          <w:rFonts w:ascii="Arial" w:hAnsi="Arial"/>
          <w:sz w:val="22"/>
        </w:rPr>
        <w:t>land.enc_list</w:t>
      </w:r>
      <w:r w:rsidR="00DA44CA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</w:p>
    <w:tbl>
      <w:tblPr>
        <w:tblW w:w="10440" w:type="dxa"/>
        <w:tblInd w:w="2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37"/>
        <w:gridCol w:w="2993"/>
        <w:gridCol w:w="540"/>
        <w:gridCol w:w="4230"/>
        <w:gridCol w:w="2340"/>
      </w:tblGrid>
      <w:tr w:rsidR="000D43B4" w:rsidRPr="00EF2866" w14:paraId="558E4574" w14:textId="77777777" w:rsidTr="000D43B4"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69E18D" w14:textId="6BF85ED8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lastRenderedPageBreak/>
              <w:t>Encumbrance</w:t>
            </w:r>
          </w:p>
        </w:tc>
        <w:tc>
          <w:tcPr>
            <w:tcW w:w="47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BE0E9" w14:textId="7430E436" w:rsidR="000D43B4" w:rsidRPr="00EF2866" w:rsidRDefault="007A7A9F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enc.encumbrance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7FED06B" w14:textId="6870D442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0D43B4" w:rsidRPr="00EF2866" w14:paraId="0AE7F403" w14:textId="77777777" w:rsidTr="000D43B4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E0B4FE7" w14:textId="77777777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3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30525D0" w14:textId="325B7071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Principal owing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E2B45C2" w14:textId="00F6D47A" w:rsidR="000D43B4" w:rsidRPr="00EF2866" w:rsidRDefault="007A7A9F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enc.principal_owing|money()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80B0C69" w14:textId="1AE855AB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0D43B4" w:rsidRPr="00EF2866" w14:paraId="63DD19C6" w14:textId="77777777" w:rsidTr="000D43B4"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F88BEB9" w14:textId="77777777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  <w:tc>
          <w:tcPr>
            <w:tcW w:w="3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09C2C8" w14:textId="78F56F25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 xml:space="preserve">Accrued interest to date of death 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4769AD6" w14:textId="346704A8" w:rsidR="000D43B4" w:rsidRPr="00EF2866" w:rsidRDefault="007A7A9F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enc.interest|money()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A83F865" w14:textId="15562282" w:rsidR="000D43B4" w:rsidRPr="00EF2866" w:rsidRDefault="000D43B4" w:rsidP="004C3A2B">
            <w:pPr>
              <w:keepNext/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</w:tbl>
    <w:p w14:paraId="3432AE07" w14:textId="6AA4AED9" w:rsidR="00DA44CA" w:rsidRPr="00EF2866" w:rsidRDefault="007A7A9F" w:rsidP="004C3A2B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40245F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174B0801" w14:textId="59EACA0D" w:rsidR="000D43B4" w:rsidRPr="00EF2866" w:rsidRDefault="007A7A9F" w:rsidP="004C3A2B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40245F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330"/>
        <w:gridCol w:w="4770"/>
        <w:gridCol w:w="2340"/>
      </w:tblGrid>
      <w:tr w:rsidR="00B34358" w:rsidRPr="00EF2866" w14:paraId="000FAD90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7ED073" w14:textId="47FA5F59" w:rsidR="00B34358" w:rsidRPr="00EF2866" w:rsidRDefault="007A7A9F" w:rsidP="00B14BB2">
            <w:pPr>
              <w:tabs>
                <w:tab w:val="left" w:pos="2400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34358" w:rsidRPr="00EF2866">
              <w:rPr>
                <w:rFonts w:ascii="Arial" w:hAnsi="Arial"/>
                <w:sz w:val="22"/>
              </w:rPr>
              <w:t xml:space="preserve">tr if land.unknown_value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505726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0D43B4" w:rsidRPr="00EF2866" w14:paraId="0C244C24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482225C" w14:textId="77777777" w:rsidR="000D43B4" w:rsidRPr="00EF2866" w:rsidRDefault="000D43B4" w:rsidP="00B14BB2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CE69767" w14:textId="3E5A0583" w:rsidR="000D43B4" w:rsidRPr="00EF2866" w:rsidRDefault="000D43B4" w:rsidP="00B14BB2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6B22AE4" w14:textId="4C4F77E5" w:rsidR="000D43B4" w:rsidRPr="00EF2866" w:rsidRDefault="007A7A9F" w:rsidP="00B14BB2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inventory_unknown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34358" w:rsidRPr="00EF2866" w14:paraId="29257A28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89B65A" w14:textId="122C7F25" w:rsidR="00B34358" w:rsidRPr="00EF2866" w:rsidRDefault="007A7A9F" w:rsidP="00B14BB2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34358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0D43B4" w:rsidRPr="00EF2866" w14:paraId="688AAA38" w14:textId="77777777" w:rsidTr="000D43B4"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DCC13BF" w14:textId="7AB5E54F" w:rsidR="000D43B4" w:rsidRPr="00EF2866" w:rsidRDefault="000D43B4" w:rsidP="0087244E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DEFF24E" w14:textId="7500EE0B" w:rsidR="000D43B4" w:rsidRPr="00EF2866" w:rsidRDefault="000D43B4" w:rsidP="0087244E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73A097B" w14:textId="58F1DCAA" w:rsidR="000D43B4" w:rsidRPr="00EF2866" w:rsidRDefault="007A7A9F" w:rsidP="0087244E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land.net_value|money()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34358" w:rsidRPr="00EF2866" w14:paraId="656C0535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B10DD2" w14:textId="05D404C1" w:rsidR="00B34358" w:rsidRPr="00EF2866" w:rsidRDefault="007A7A9F" w:rsidP="0087244E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34358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7C10ACE0" w14:textId="3CC8DF38" w:rsidR="00DA44CA" w:rsidRPr="00EF2866" w:rsidRDefault="007A7A9F" w:rsidP="00DA44CA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DA44CA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26C4F96C" w14:textId="7EB5CCA0" w:rsidR="00DA44CA" w:rsidRPr="00EF2866" w:rsidRDefault="007A7A9F" w:rsidP="00DA44CA">
      <w:pPr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DA44CA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6DA17B60" w14:textId="77777777" w:rsidR="00DA44CA" w:rsidRPr="00EF2866" w:rsidRDefault="00DA44CA" w:rsidP="00CD56B0">
      <w:pPr>
        <w:tabs>
          <w:tab w:val="left" w:pos="1215"/>
        </w:tabs>
        <w:suppressAutoHyphens/>
        <w:rPr>
          <w:rFonts w:ascii="Arial" w:hAnsi="Arial"/>
          <w:sz w:val="22"/>
        </w:rPr>
      </w:pPr>
    </w:p>
    <w:p w14:paraId="6706F53A" w14:textId="5B1A8760" w:rsidR="004614B4" w:rsidRPr="00EF2866" w:rsidRDefault="007A7A9F" w:rsidP="00CC34B3">
      <w:pPr>
        <w:tabs>
          <w:tab w:val="right" w:pos="10224"/>
        </w:tabs>
        <w:suppressAutoHyphens/>
        <w:rPr>
          <w:rFonts w:ascii="Arial" w:hAnsi="Arial"/>
          <w:b/>
          <w:bCs/>
          <w:smallCaps/>
          <w:sz w:val="22"/>
        </w:rPr>
      </w:pPr>
      <w:r w:rsidRPr="00EF2866">
        <w:rPr>
          <w:rFonts w:ascii="Arial" w:hAnsi="Arial"/>
          <w:sz w:val="22"/>
        </w:rPr>
        <w:t>{%</w:t>
      </w:r>
      <w:r w:rsidR="0040245F" w:rsidRPr="00EF2866">
        <w:rPr>
          <w:rFonts w:ascii="Arial" w:hAnsi="Arial"/>
          <w:sz w:val="22"/>
        </w:rPr>
        <w:t xml:space="preserve">p if inv_land_list|length &gt; 1 </w:t>
      </w:r>
      <w:r w:rsidRPr="00EF2866">
        <w:rPr>
          <w:rFonts w:ascii="Arial" w:hAnsi="Arial"/>
          <w:sz w:val="22"/>
        </w:rPr>
        <w:t>%}</w:t>
      </w:r>
    </w:p>
    <w:p w14:paraId="10FAACE2" w14:textId="33D009F1" w:rsidR="004614B4" w:rsidRPr="00EF2866" w:rsidRDefault="004614B4" w:rsidP="0070747A">
      <w:pPr>
        <w:keepNext/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b/>
          <w:bCs/>
          <w:smallCaps/>
          <w:sz w:val="22"/>
        </w:rPr>
        <w:t>Total Value of Land and Buildings in Alberta</w:t>
      </w:r>
      <w:r w:rsidRPr="00EF2866">
        <w:rPr>
          <w:rFonts w:ascii="Arial" w:hAnsi="Arial"/>
          <w:b/>
          <w:bCs/>
          <w:sz w:val="22"/>
        </w:rPr>
        <w:tab/>
      </w:r>
      <w:r w:rsidR="007A7A9F" w:rsidRPr="00EF2866">
        <w:rPr>
          <w:rFonts w:ascii="Arial" w:hAnsi="Arial"/>
          <w:b/>
          <w:bCs/>
          <w:sz w:val="22"/>
        </w:rPr>
        <w:t>{{</w:t>
      </w:r>
      <w:r w:rsidR="0040245F" w:rsidRPr="00EF2866">
        <w:rPr>
          <w:rFonts w:ascii="Arial" w:hAnsi="Arial"/>
          <w:b/>
          <w:bCs/>
          <w:sz w:val="22"/>
        </w:rPr>
        <w:t>inventory_land_sum|money()</w:t>
      </w:r>
      <w:r w:rsidR="007A7A9F" w:rsidRPr="00EF2866">
        <w:rPr>
          <w:rFonts w:ascii="Arial" w:hAnsi="Arial"/>
          <w:b/>
          <w:bCs/>
          <w:sz w:val="22"/>
        </w:rPr>
        <w:t>}}</w:t>
      </w:r>
    </w:p>
    <w:p w14:paraId="117D1F32" w14:textId="77777777" w:rsidR="0087244E" w:rsidRPr="00EF2866" w:rsidRDefault="0087244E" w:rsidP="00CC34B3">
      <w:pPr>
        <w:tabs>
          <w:tab w:val="left" w:pos="1800"/>
        </w:tabs>
        <w:suppressAutoHyphens/>
        <w:rPr>
          <w:rFonts w:ascii="Arial" w:hAnsi="Arial"/>
          <w:sz w:val="22"/>
        </w:rPr>
      </w:pPr>
    </w:p>
    <w:p w14:paraId="7BC70269" w14:textId="5A33F272" w:rsidR="004614B4" w:rsidRPr="00EF2866" w:rsidRDefault="007A7A9F" w:rsidP="00CC34B3">
      <w:pPr>
        <w:tabs>
          <w:tab w:val="left" w:pos="1800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40245F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46C0FB28" w14:textId="77777777" w:rsidR="00F22A1E" w:rsidRPr="00EF2866" w:rsidRDefault="00F22A1E" w:rsidP="00F22A1E">
      <w:pPr>
        <w:tabs>
          <w:tab w:val="left" w:pos="915"/>
        </w:tabs>
        <w:suppressAutoHyphens/>
        <w:rPr>
          <w:rFonts w:ascii="Arial" w:hAnsi="Arial"/>
          <w:sz w:val="22"/>
        </w:rPr>
      </w:pPr>
    </w:p>
    <w:tbl>
      <w:tblPr>
        <w:tblW w:w="10458" w:type="dxa"/>
        <w:tblLook w:val="04A0" w:firstRow="1" w:lastRow="0" w:firstColumn="1" w:lastColumn="0" w:noHBand="0" w:noVBand="1"/>
      </w:tblPr>
      <w:tblGrid>
        <w:gridCol w:w="3888"/>
        <w:gridCol w:w="2560"/>
        <w:gridCol w:w="4010"/>
      </w:tblGrid>
      <w:tr w:rsidR="005A570D" w:rsidRPr="00EF2866" w14:paraId="449D6A85" w14:textId="77777777" w:rsidTr="005A570D">
        <w:tc>
          <w:tcPr>
            <w:tcW w:w="3888" w:type="dxa"/>
            <w:shd w:val="clear" w:color="auto" w:fill="auto"/>
          </w:tcPr>
          <w:p w14:paraId="746FFC5A" w14:textId="77777777" w:rsidR="00F22A1E" w:rsidRPr="00EF2866" w:rsidRDefault="00F22A1E" w:rsidP="00582B88">
            <w:pPr>
              <w:keepNext/>
              <w:keepLines/>
              <w:tabs>
                <w:tab w:val="left" w:pos="751"/>
              </w:tabs>
              <w:rPr>
                <w:rFonts w:ascii="Arial" w:hAnsi="Arial"/>
                <w:sz w:val="22"/>
              </w:rPr>
            </w:pPr>
          </w:p>
        </w:tc>
        <w:tc>
          <w:tcPr>
            <w:tcW w:w="2560" w:type="dxa"/>
            <w:tcBorders>
              <w:bottom w:val="threeDEngrave" w:sz="6" w:space="0" w:color="auto"/>
            </w:tcBorders>
            <w:shd w:val="clear" w:color="auto" w:fill="auto"/>
          </w:tcPr>
          <w:p w14:paraId="07310C33" w14:textId="0E4D106A" w:rsidR="00F22A1E" w:rsidRPr="00EF2866" w:rsidRDefault="00F22A1E" w:rsidP="00582B88">
            <w:pPr>
              <w:keepNext/>
              <w:keepLines/>
              <w:jc w:val="center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OTHER PROPERTY</w:t>
            </w:r>
          </w:p>
        </w:tc>
        <w:tc>
          <w:tcPr>
            <w:tcW w:w="4010" w:type="dxa"/>
            <w:shd w:val="clear" w:color="auto" w:fill="auto"/>
          </w:tcPr>
          <w:p w14:paraId="7FADAB9C" w14:textId="77777777" w:rsidR="00F22A1E" w:rsidRPr="00EF2866" w:rsidRDefault="00F22A1E" w:rsidP="00582B88">
            <w:pPr>
              <w:keepNext/>
              <w:keepLines/>
              <w:rPr>
                <w:rFonts w:ascii="Arial" w:hAnsi="Arial"/>
                <w:sz w:val="22"/>
              </w:rPr>
            </w:pPr>
          </w:p>
        </w:tc>
      </w:tr>
    </w:tbl>
    <w:p w14:paraId="660C4AE7" w14:textId="77777777" w:rsidR="00F22A1E" w:rsidRPr="00EF2866" w:rsidRDefault="00F22A1E" w:rsidP="00582B88">
      <w:pPr>
        <w:keepNext/>
        <w:keepLines/>
        <w:rPr>
          <w:rFonts w:ascii="Arial" w:hAnsi="Arial"/>
          <w:sz w:val="22"/>
        </w:rPr>
      </w:pPr>
    </w:p>
    <w:p w14:paraId="50FB963D" w14:textId="240B1FF2" w:rsidR="00CC34B3" w:rsidRPr="00EF2866" w:rsidRDefault="007A7A9F" w:rsidP="00582B88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C34B3" w:rsidRPr="00EF2866">
        <w:rPr>
          <w:rFonts w:ascii="Arial" w:hAnsi="Arial"/>
          <w:sz w:val="22"/>
        </w:rPr>
        <w:t xml:space="preserve">p if inv_money_list|length == 0 </w:t>
      </w:r>
      <w:r w:rsidRPr="00EF2866">
        <w:rPr>
          <w:rFonts w:ascii="Arial" w:hAnsi="Arial"/>
          <w:sz w:val="22"/>
        </w:rPr>
        <w:t>%}</w:t>
      </w:r>
    </w:p>
    <w:p w14:paraId="5EBF7BEC" w14:textId="68CB4AD8" w:rsidR="00CC34B3" w:rsidRPr="00EF2866" w:rsidRDefault="007A7A9F" w:rsidP="00582B88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C34B3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CC34B3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74069B" w:rsidRPr="00EF2866">
        <w:rPr>
          <w:rFonts w:ascii="Arial" w:hAnsi="Arial"/>
          <w:sz w:val="22"/>
        </w:rPr>
        <w:t xml:space="preserve"> </w:t>
      </w:r>
    </w:p>
    <w:p w14:paraId="5EC9CA01" w14:textId="77777777" w:rsidR="00852578" w:rsidRPr="00EF2866" w:rsidRDefault="00852578" w:rsidP="00496E63">
      <w:pPr>
        <w:keepNext/>
        <w:keepLines/>
        <w:tabs>
          <w:tab w:val="right" w:pos="10224"/>
        </w:tabs>
        <w:suppressAutoHyphens/>
        <w:rPr>
          <w:rFonts w:ascii="Arial" w:hAnsi="Arial"/>
          <w:b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4"/>
        <w:gridCol w:w="3706"/>
      </w:tblGrid>
      <w:tr w:rsidR="00CC34B3" w:rsidRPr="00EF2866" w14:paraId="7EEBB353" w14:textId="77777777" w:rsidTr="00510D13">
        <w:tc>
          <w:tcPr>
            <w:tcW w:w="673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301FDCC" w14:textId="77777777" w:rsidR="00CC34B3" w:rsidRPr="00EF2866" w:rsidRDefault="00CC34B3" w:rsidP="00496E63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MONEY OR DEBTS DUE TO THE DECEASED AND</w:t>
            </w:r>
          </w:p>
          <w:p w14:paraId="2E727EFC" w14:textId="77777777" w:rsidR="00CC34B3" w:rsidRPr="00EF2866" w:rsidRDefault="00CC34B3" w:rsidP="00496E63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SECURED BY A MORTGAGE OR AGREEMENT FOR SALE</w:t>
            </w:r>
          </w:p>
        </w:tc>
        <w:tc>
          <w:tcPr>
            <w:tcW w:w="370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797E5765" w14:textId="77777777" w:rsidR="00CC34B3" w:rsidRPr="00EF2866" w:rsidRDefault="00CC34B3" w:rsidP="00496E63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CC34B3" w:rsidRPr="00EF2866" w14:paraId="48696022" w14:textId="77777777" w:rsidTr="00510D13">
        <w:tc>
          <w:tcPr>
            <w:tcW w:w="673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334B7E40" w14:textId="77777777" w:rsidR="00CC34B3" w:rsidRPr="00EF2866" w:rsidRDefault="00CC34B3" w:rsidP="00CC34B3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</w:tcPr>
          <w:p w14:paraId="723723E8" w14:textId="2F2B061B" w:rsidR="00CC34B3" w:rsidRPr="00EF2866" w:rsidRDefault="00CC34B3" w:rsidP="00CC34B3">
            <w:pPr>
              <w:keepNext/>
              <w:keepLines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0D99E513" w14:textId="77777777" w:rsidR="00CC34B3" w:rsidRPr="00EF2866" w:rsidRDefault="00CC34B3" w:rsidP="00CC34B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63F5D2E1" w14:textId="77777777" w:rsidR="00CC34B3" w:rsidRPr="00EF2866" w:rsidRDefault="00CC34B3" w:rsidP="00CC34B3">
      <w:pPr>
        <w:keepNext/>
        <w:keepLines/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68A7FECB" w14:textId="48E642E4" w:rsidR="00CC34B3" w:rsidRPr="00EF2866" w:rsidRDefault="007A7A9F" w:rsidP="00CC34B3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C34B3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0FE691A8" w14:textId="6EC9DE21" w:rsidR="00CC34B3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C34B3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7E577B26" w14:textId="77777777" w:rsidR="00852578" w:rsidRPr="00EF2866" w:rsidRDefault="00852578" w:rsidP="00FA7A0B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34"/>
        <w:gridCol w:w="3706"/>
      </w:tblGrid>
      <w:tr w:rsidR="00BC6DA3" w:rsidRPr="00EF2866" w14:paraId="4459C31F" w14:textId="77777777" w:rsidTr="00510D13">
        <w:tc>
          <w:tcPr>
            <w:tcW w:w="673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B6EA0B1" w14:textId="77777777" w:rsidR="00BC6DA3" w:rsidRPr="00EF2866" w:rsidRDefault="00BC6DA3" w:rsidP="00956E2D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MONEY OR DEBTS DUE TO THE DECEASED AND</w:t>
            </w:r>
          </w:p>
          <w:p w14:paraId="7E1764CA" w14:textId="77777777" w:rsidR="00BC6DA3" w:rsidRPr="00EF2866" w:rsidRDefault="00BC6DA3" w:rsidP="00956E2D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SECURED BY A MORTGAGE OR AGREEMENT FOR SALE</w:t>
            </w:r>
          </w:p>
        </w:tc>
        <w:tc>
          <w:tcPr>
            <w:tcW w:w="370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628285F4" w14:textId="77777777" w:rsidR="00BC6DA3" w:rsidRPr="00EF2866" w:rsidRDefault="00BC6DA3" w:rsidP="00956E2D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BC6DA3" w:rsidRPr="00EF2866" w14:paraId="612EF1AF" w14:textId="77777777" w:rsidTr="00510D13">
        <w:tc>
          <w:tcPr>
            <w:tcW w:w="673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429F622A" w14:textId="77777777" w:rsidR="00BC6DA3" w:rsidRPr="00EF2866" w:rsidRDefault="00BC6DA3" w:rsidP="00956E2D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706" w:type="dxa"/>
            <w:tcBorders>
              <w:top w:val="nil"/>
              <w:left w:val="nil"/>
              <w:bottom w:val="nil"/>
              <w:right w:val="nil"/>
            </w:tcBorders>
          </w:tcPr>
          <w:p w14:paraId="7785C04B" w14:textId="2095FDC5" w:rsidR="00BC6DA3" w:rsidRPr="00EF2866" w:rsidRDefault="00BC6DA3" w:rsidP="00956E2D">
            <w:pPr>
              <w:keepNext/>
              <w:keepLines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60FAAAE7" w14:textId="3D9D7301" w:rsidR="00CC34B3" w:rsidRPr="00EF2866" w:rsidRDefault="007A7A9F" w:rsidP="00CC34B3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C34B3" w:rsidRPr="00EF2866">
        <w:rPr>
          <w:rFonts w:ascii="Arial" w:hAnsi="Arial"/>
          <w:sz w:val="22"/>
        </w:rPr>
        <w:t xml:space="preserve">p for money in inv_money_list </w:t>
      </w:r>
      <w:r w:rsidRPr="00EF2866">
        <w:rPr>
          <w:rFonts w:ascii="Arial" w:hAnsi="Arial"/>
          <w:sz w:val="22"/>
        </w:rPr>
        <w:t>%}</w:t>
      </w:r>
    </w:p>
    <w:p w14:paraId="0B7B4214" w14:textId="77777777" w:rsidR="004614B4" w:rsidRPr="00EF2866" w:rsidRDefault="004614B4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780"/>
        <w:gridCol w:w="4320"/>
        <w:gridCol w:w="2340"/>
      </w:tblGrid>
      <w:tr w:rsidR="000D43B4" w:rsidRPr="00EF2866" w14:paraId="3D28E60A" w14:textId="77777777" w:rsidTr="000D43B4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2A2AACC" w14:textId="35353EBE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Legal Description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0F09DA77" w14:textId="3B5AE7B6" w:rsidR="000D43B4" w:rsidRPr="00EF2866" w:rsidRDefault="007A7A9F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money.description_1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5B1B2E5" w14:textId="49A661FC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956E2D" w:rsidRPr="00EF2866" w14:paraId="61985D13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50DE85E" w14:textId="49147EE6" w:rsidR="00956E2D" w:rsidRPr="00EF2866" w:rsidRDefault="007A7A9F" w:rsidP="00B14BB2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56E2D" w:rsidRPr="00EF2866">
              <w:rPr>
                <w:rFonts w:ascii="Arial" w:hAnsi="Arial"/>
                <w:sz w:val="22"/>
              </w:rPr>
              <w:t>tr if money.description_2</w:t>
            </w:r>
            <w:r w:rsidR="00C57CAF" w:rsidRPr="00EF2866">
              <w:rPr>
                <w:rFonts w:ascii="Arial" w:hAnsi="Arial"/>
                <w:sz w:val="22"/>
              </w:rPr>
              <w:t>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956E2D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0D43B4" w:rsidRPr="00EF2866" w14:paraId="13413EE8" w14:textId="77777777" w:rsidTr="000D43B4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D379691" w14:textId="56B4C023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Nature of Charge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7B35172" w14:textId="79B1540F" w:rsidR="000D43B4" w:rsidRPr="00EF2866" w:rsidRDefault="007A7A9F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money.description_2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BFA0FEA" w14:textId="79BD8C11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956E2D" w:rsidRPr="00EF2866" w14:paraId="10BE9C69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16F4EA" w14:textId="043BBD35" w:rsidR="00956E2D" w:rsidRPr="00EF2866" w:rsidRDefault="007A7A9F" w:rsidP="00B14BB2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56E2D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956E2D" w:rsidRPr="00EF2866" w14:paraId="7398C876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833518" w14:textId="6F7712E0" w:rsidR="00956E2D" w:rsidRPr="00EF2866" w:rsidRDefault="007A7A9F" w:rsidP="00B14BB2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57CAF" w:rsidRPr="00EF2866">
              <w:rPr>
                <w:rFonts w:ascii="Arial" w:hAnsi="Arial"/>
                <w:sz w:val="22"/>
              </w:rPr>
              <w:t>tr if money.description_3|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C57CAF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0D43B4" w:rsidRPr="00EF2866" w14:paraId="3FC731B1" w14:textId="77777777" w:rsidTr="000D43B4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474F42B0" w14:textId="6F3BD2A2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lastRenderedPageBreak/>
              <w:t>Name of Mortgagor or Purchaser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7C574BB" w14:textId="529F9993" w:rsidR="000D43B4" w:rsidRPr="00EF2866" w:rsidRDefault="007A7A9F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money.description_3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C08919F" w14:textId="01BA0103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A97EEC" w:rsidRPr="00EF2866" w14:paraId="7FF6897B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CA1E3A" w14:textId="3C38E973" w:rsidR="00A97EEC" w:rsidRPr="00EF2866" w:rsidRDefault="007A7A9F" w:rsidP="00B14BB2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A97EE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A97EEC" w:rsidRPr="00EF2866" w14:paraId="54BDE51A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00541E6" w14:textId="0D408F77" w:rsidR="00A97EEC" w:rsidRPr="00EF2866" w:rsidRDefault="007A7A9F" w:rsidP="00B14BB2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A97EEC" w:rsidRPr="00EF2866">
              <w:rPr>
                <w:rFonts w:ascii="Arial" w:hAnsi="Arial"/>
                <w:sz w:val="22"/>
              </w:rPr>
              <w:t xml:space="preserve">tr if money.gross_value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0D43B4" w:rsidRPr="00EF2866" w14:paraId="7B864065" w14:textId="77777777" w:rsidTr="000D43B4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40AFA67" w14:textId="650C7B79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Principal Amount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02D591A" w14:textId="7F82CDA6" w:rsidR="000D43B4" w:rsidRPr="00EF2866" w:rsidRDefault="007A7A9F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money.gross_value|money()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069F26F" w14:textId="5ECFAD04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A97EEC" w:rsidRPr="00EF2866" w14:paraId="7C7D5B57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616C1C" w14:textId="410B90E8" w:rsidR="00A97EEC" w:rsidRPr="00EF2866" w:rsidRDefault="007A7A9F" w:rsidP="00B14BB2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A97EE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A97EEC" w:rsidRPr="00EF2866" w14:paraId="7E900604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260B65" w14:textId="18C5B1EF" w:rsidR="00A97EEC" w:rsidRPr="00EF2866" w:rsidRDefault="007A7A9F" w:rsidP="00B14BB2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A97EEC" w:rsidRPr="00EF2866">
              <w:rPr>
                <w:rFonts w:ascii="Arial" w:hAnsi="Arial"/>
                <w:sz w:val="22"/>
              </w:rPr>
              <w:t xml:space="preserve">tr if money.adjustment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0D43B4" w:rsidRPr="00EF2866" w14:paraId="689FC25A" w14:textId="77777777" w:rsidTr="000D43B4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7643D00B" w14:textId="2AE9BD15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Accrued Interest to Date of Death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C0FC5FB" w14:textId="36B35E7B" w:rsidR="000D43B4" w:rsidRPr="00EF2866" w:rsidRDefault="007A7A9F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money.adjustment|money()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89C8B7B" w14:textId="6D9B5B70" w:rsidR="000D43B4" w:rsidRPr="00EF2866" w:rsidRDefault="000D43B4" w:rsidP="00B14BB2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A97EEC" w:rsidRPr="00EF2866" w14:paraId="339598A1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EFDA46" w14:textId="2790ED7D" w:rsidR="00A97EEC" w:rsidRPr="00EF2866" w:rsidRDefault="007A7A9F" w:rsidP="00B14BB2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A97EE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A97EEC" w:rsidRPr="00EF2866" w14:paraId="4E7310A3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D333B" w14:textId="052944B0" w:rsidR="00A97EEC" w:rsidRPr="00EF2866" w:rsidRDefault="007A7A9F" w:rsidP="00B14BB2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A97EEC" w:rsidRPr="00EF2866">
              <w:rPr>
                <w:rFonts w:ascii="Arial" w:hAnsi="Arial"/>
                <w:sz w:val="22"/>
              </w:rPr>
              <w:t xml:space="preserve">tr if money.unknown_value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A97EEC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0D43B4" w:rsidRPr="00EF2866" w14:paraId="116C5FBA" w14:textId="77777777" w:rsidTr="000D43B4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2F520B84" w14:textId="77777777" w:rsidR="000D43B4" w:rsidRPr="00EF2866" w:rsidRDefault="000D43B4" w:rsidP="00B14BB2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2AB9D733" w14:textId="71E289F3" w:rsidR="000D43B4" w:rsidRPr="00EF2866" w:rsidRDefault="000D43B4" w:rsidP="00B14BB2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B6449B4" w14:textId="19D94E55" w:rsidR="000D43B4" w:rsidRPr="00EF2866" w:rsidRDefault="007A7A9F" w:rsidP="00B14BB2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inventory_unknown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A97EEC" w:rsidRPr="00EF2866" w14:paraId="0F8FBF45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A1142D" w14:textId="07C627A5" w:rsidR="00A97EEC" w:rsidRPr="00EF2866" w:rsidRDefault="007A7A9F" w:rsidP="00B14BB2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A97EEC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0D43B4" w:rsidRPr="00EF2866" w14:paraId="55D9A574" w14:textId="77777777" w:rsidTr="000D43B4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</w:tcPr>
          <w:p w14:paraId="18A96108" w14:textId="64078639" w:rsidR="000D43B4" w:rsidRPr="00EF2866" w:rsidRDefault="000D43B4" w:rsidP="00B14BB2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F8475E4" w14:textId="0AF43B9A" w:rsidR="000D43B4" w:rsidRPr="00EF2866" w:rsidRDefault="000D43B4" w:rsidP="00B14BB2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A811A45" w14:textId="25B68809" w:rsidR="000D43B4" w:rsidRPr="00EF2866" w:rsidRDefault="007A7A9F" w:rsidP="00B14BB2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0D43B4" w:rsidRPr="00EF2866">
              <w:rPr>
                <w:rFonts w:ascii="Arial" w:hAnsi="Arial"/>
                <w:sz w:val="22"/>
              </w:rPr>
              <w:t>money.net_value|money()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A97EEC" w:rsidRPr="00EF2866" w14:paraId="236CCD51" w14:textId="77777777" w:rsidTr="000D43B4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AD2B8F" w14:textId="06C6F594" w:rsidR="00A97EEC" w:rsidRPr="00EF2866" w:rsidRDefault="007A7A9F" w:rsidP="00B14BB2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A97EE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200D5107" w14:textId="23D1FB1D" w:rsidR="004614B4" w:rsidRPr="00EF2866" w:rsidRDefault="007A7A9F" w:rsidP="009B46B7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A97EEC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39EA40A7" w14:textId="639B2F1B" w:rsidR="00C02020" w:rsidRPr="00EF2866" w:rsidRDefault="007A7A9F" w:rsidP="009B46B7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02020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3DB9F627" w14:textId="4A8401F5" w:rsidR="0074069B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74069B" w:rsidRPr="00EF2866">
        <w:rPr>
          <w:rFonts w:ascii="Arial" w:hAnsi="Arial"/>
          <w:sz w:val="22"/>
        </w:rPr>
        <w:t xml:space="preserve">p if inv_cash_list|length == 0 </w:t>
      </w:r>
      <w:r w:rsidRPr="00EF2866">
        <w:rPr>
          <w:rFonts w:ascii="Arial" w:hAnsi="Arial"/>
          <w:sz w:val="22"/>
        </w:rPr>
        <w:t>%}</w:t>
      </w:r>
    </w:p>
    <w:p w14:paraId="222519D3" w14:textId="0ED3336B" w:rsidR="0074069B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74069B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74069B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74069B" w:rsidRPr="00EF2866">
        <w:rPr>
          <w:rFonts w:ascii="Arial" w:hAnsi="Arial"/>
          <w:b/>
          <w:sz w:val="22"/>
        </w:rPr>
        <w:t xml:space="preserve"> </w:t>
      </w:r>
    </w:p>
    <w:p w14:paraId="124FD116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b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450"/>
      </w:tblGrid>
      <w:tr w:rsidR="004614B4" w:rsidRPr="00EF2866" w14:paraId="6F1B2633" w14:textId="77777777" w:rsidTr="00510D13">
        <w:tc>
          <w:tcPr>
            <w:tcW w:w="990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45C7D76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CASH</w:t>
            </w:r>
          </w:p>
        </w:tc>
        <w:tc>
          <w:tcPr>
            <w:tcW w:w="9450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6B45C81E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7164D682" w14:textId="77777777" w:rsidTr="00510D13">
        <w:tc>
          <w:tcPr>
            <w:tcW w:w="990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7F9563BE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21205B8C" w14:textId="0FB5305F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44863276" w14:textId="77777777" w:rsidR="0074069B" w:rsidRPr="00EF2866" w:rsidRDefault="0074069B" w:rsidP="0074069B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6B4AAECF" w14:textId="77777777" w:rsidR="0074069B" w:rsidRPr="00EF2866" w:rsidRDefault="0074069B" w:rsidP="0074069B">
      <w:pPr>
        <w:keepNext/>
        <w:keepLines/>
        <w:tabs>
          <w:tab w:val="right" w:pos="10224"/>
        </w:tabs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2B212227" w14:textId="559642E2" w:rsidR="0074069B" w:rsidRPr="00EF2866" w:rsidRDefault="007A7A9F" w:rsidP="00200D0F">
      <w:pPr>
        <w:tabs>
          <w:tab w:val="left" w:pos="1995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74069B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1B14FA55" w14:textId="372A3196" w:rsidR="00852578" w:rsidRPr="00EF2866" w:rsidRDefault="007A7A9F" w:rsidP="00117D81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74069B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68BD1EDB" w14:textId="77777777" w:rsidR="004E25F2" w:rsidRPr="00EF2866" w:rsidRDefault="004E25F2" w:rsidP="00117D81">
      <w:pPr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450"/>
      </w:tblGrid>
      <w:tr w:rsidR="00C02020" w:rsidRPr="00EF2866" w14:paraId="4A995BD7" w14:textId="77777777" w:rsidTr="004377FD">
        <w:tc>
          <w:tcPr>
            <w:tcW w:w="990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5F49655" w14:textId="77777777" w:rsidR="00C02020" w:rsidRPr="00EF2866" w:rsidRDefault="00C02020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CASH</w:t>
            </w:r>
          </w:p>
        </w:tc>
        <w:tc>
          <w:tcPr>
            <w:tcW w:w="9450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73381C0F" w14:textId="77777777" w:rsidR="00C02020" w:rsidRPr="00EF2866" w:rsidRDefault="00C02020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C02020" w:rsidRPr="00EF2866" w14:paraId="7E05B339" w14:textId="77777777" w:rsidTr="004377FD">
        <w:tc>
          <w:tcPr>
            <w:tcW w:w="990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786532A0" w14:textId="77777777" w:rsidR="00C02020" w:rsidRPr="00EF2866" w:rsidRDefault="00C02020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D541710" w14:textId="153CA90A" w:rsidR="00C02020" w:rsidRPr="00EF2866" w:rsidRDefault="00C02020" w:rsidP="009A34BC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45C10B1C" w14:textId="5BDEF492" w:rsidR="00A569EF" w:rsidRPr="00EF2866" w:rsidRDefault="007A7A9F" w:rsidP="00A569EF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74069B" w:rsidRPr="00EF2866">
        <w:rPr>
          <w:rFonts w:ascii="Arial" w:hAnsi="Arial"/>
          <w:sz w:val="22"/>
        </w:rPr>
        <w:t xml:space="preserve">p for cash in inv_cash_list </w:t>
      </w:r>
      <w:r w:rsidRPr="00EF2866">
        <w:rPr>
          <w:rFonts w:ascii="Arial" w:hAnsi="Arial"/>
          <w:sz w:val="22"/>
        </w:rPr>
        <w:t>%}</w:t>
      </w:r>
    </w:p>
    <w:p w14:paraId="13596FBD" w14:textId="77777777" w:rsidR="00472C91" w:rsidRPr="00EF2866" w:rsidRDefault="00472C91" w:rsidP="00A569EF">
      <w:pPr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600"/>
        <w:gridCol w:w="4500"/>
        <w:gridCol w:w="2340"/>
      </w:tblGrid>
      <w:tr w:rsidR="0074069B" w:rsidRPr="00EF2866" w14:paraId="6F2186D9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8D3B1D" w14:textId="52DDC814" w:rsidR="0074069B" w:rsidRPr="00EF2866" w:rsidRDefault="007A7A9F" w:rsidP="00C175BC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>tr if cash.description_1</w:t>
            </w:r>
            <w:r w:rsidR="00C57CAF" w:rsidRPr="00EF2866">
              <w:rPr>
                <w:rFonts w:ascii="Arial" w:hAnsi="Arial"/>
                <w:sz w:val="22"/>
              </w:rPr>
              <w:t>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74069B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74069B" w:rsidRPr="00EF2866" w14:paraId="144FBD52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43F1F53" w14:textId="532D9BDB" w:rsidR="0074069B" w:rsidRPr="00EF2866" w:rsidRDefault="0074069B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Financial Institution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34A1B3F5" w14:textId="5E065B10" w:rsidR="0074069B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74069B" w:rsidRPr="00EF2866">
              <w:rPr>
                <w:rFonts w:ascii="Arial" w:hAnsi="Arial"/>
                <w:sz w:val="22"/>
              </w:rPr>
              <w:t>cash.description_1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A817AC5" w14:textId="77777777" w:rsidR="0074069B" w:rsidRPr="00EF2866" w:rsidRDefault="0074069B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74069B" w:rsidRPr="00EF2866" w14:paraId="00B46426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1EBFE4" w14:textId="4E76BE9E" w:rsidR="0074069B" w:rsidRPr="00EF2866" w:rsidRDefault="007A7A9F" w:rsidP="00C175BC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822065" w:rsidRPr="00EF2866" w14:paraId="085427EE" w14:textId="77777777" w:rsidTr="00C175BC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CA1352" w14:textId="6D58D2A3" w:rsidR="00822065" w:rsidRPr="00EF2866" w:rsidRDefault="007A7A9F" w:rsidP="00C175BC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822065" w:rsidRPr="00EF2866">
              <w:rPr>
                <w:rFonts w:ascii="Arial" w:hAnsi="Arial"/>
                <w:sz w:val="22"/>
              </w:rPr>
              <w:t xml:space="preserve">tr if cash.description_3|answered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822065" w:rsidRPr="00EF2866" w14:paraId="1980B47E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F8C8199" w14:textId="17C0F561" w:rsidR="00822065" w:rsidRPr="00EF2866" w:rsidRDefault="00822065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Address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C547D88" w14:textId="1E7DB417" w:rsidR="00822065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822065" w:rsidRPr="00EF2866">
              <w:rPr>
                <w:rFonts w:ascii="Arial" w:hAnsi="Arial"/>
                <w:sz w:val="22"/>
              </w:rPr>
              <w:t>cash.description_3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060B808" w14:textId="77777777" w:rsidR="00822065" w:rsidRPr="00EF2866" w:rsidRDefault="00822065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822065" w:rsidRPr="00EF2866" w14:paraId="0147D6A0" w14:textId="77777777" w:rsidTr="00C175BC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991858" w14:textId="1F31F212" w:rsidR="00822065" w:rsidRPr="00EF2866" w:rsidRDefault="007A7A9F" w:rsidP="00C175BC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822065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6664701B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372C2E0" w14:textId="60925564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 of Asset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04AAC048" w14:textId="6129D606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74069B" w:rsidRPr="00EF2866">
              <w:rPr>
                <w:rFonts w:ascii="Arial" w:hAnsi="Arial"/>
                <w:sz w:val="22"/>
              </w:rPr>
              <w:t>cash.</w:t>
            </w:r>
            <w:r w:rsidR="00E24350" w:rsidRPr="00EF2866">
              <w:rPr>
                <w:rFonts w:ascii="Arial" w:hAnsi="Arial"/>
                <w:sz w:val="22"/>
              </w:rPr>
              <w:t>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59F2BEA" w14:textId="2721BA90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74069B" w:rsidRPr="00EF2866" w14:paraId="12F5E7DA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2DB7EE" w14:textId="4622AF04" w:rsidR="0074069B" w:rsidRPr="00EF2866" w:rsidRDefault="007A7A9F" w:rsidP="00C175BC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57CAF" w:rsidRPr="00EF2866">
              <w:rPr>
                <w:rFonts w:ascii="Arial" w:hAnsi="Arial"/>
                <w:sz w:val="22"/>
              </w:rPr>
              <w:t xml:space="preserve">tr if cash.interest_rate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425A6524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ECC471F" w14:textId="7D47683F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lastRenderedPageBreak/>
              <w:t>Interest Rate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7DD1618D" w14:textId="470B0878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74069B" w:rsidRPr="00EF2866">
              <w:rPr>
                <w:rFonts w:ascii="Arial" w:hAnsi="Arial"/>
                <w:sz w:val="22"/>
              </w:rPr>
              <w:t>cash.</w:t>
            </w:r>
            <w:r w:rsidR="00E24350" w:rsidRPr="00EF2866">
              <w:rPr>
                <w:rFonts w:ascii="Arial" w:hAnsi="Arial"/>
                <w:sz w:val="22"/>
              </w:rPr>
              <w:t>interest_rate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49850A3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74069B" w:rsidRPr="00EF2866" w14:paraId="5630004F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6ED72" w14:textId="2AEE6342" w:rsidR="0074069B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74069B" w:rsidRPr="00EF2866" w14:paraId="3BFA2C80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88C4FF" w14:textId="5F729921" w:rsidR="0074069B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57CAF" w:rsidRPr="00EF2866">
              <w:rPr>
                <w:rFonts w:ascii="Arial" w:hAnsi="Arial"/>
                <w:sz w:val="22"/>
              </w:rPr>
              <w:t xml:space="preserve">tr if cash.due_date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3C661639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0789F761" w14:textId="37772AB4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Due Date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2E405A6" w14:textId="2B1008BB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74069B" w:rsidRPr="00EF2866">
              <w:rPr>
                <w:rFonts w:ascii="Arial" w:hAnsi="Arial"/>
                <w:sz w:val="22"/>
              </w:rPr>
              <w:t>cash.</w:t>
            </w:r>
            <w:r w:rsidR="00E24350" w:rsidRPr="00EF2866">
              <w:rPr>
                <w:rFonts w:ascii="Arial" w:hAnsi="Arial"/>
                <w:sz w:val="22"/>
              </w:rPr>
              <w:t>due_date</w:t>
            </w:r>
            <w:r w:rsidR="000F08FC" w:rsidRPr="00EF2866">
              <w:rPr>
                <w:rFonts w:ascii="Arial" w:hAnsi="Arial"/>
                <w:sz w:val="22"/>
              </w:rPr>
              <w:t>|toDate('June 3, 1990')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0B9A11A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74069B" w:rsidRPr="00EF2866" w14:paraId="5058A6BC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6F4FE4" w14:textId="48750E06" w:rsidR="0074069B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74069B" w:rsidRPr="00EF2866" w14:paraId="708185D8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4014A05" w14:textId="3996BD54" w:rsidR="0074069B" w:rsidRPr="00EF2866" w:rsidRDefault="007A7A9F" w:rsidP="00C175BC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 xml:space="preserve">tr if cash.gross_value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507B8262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33F89C31" w14:textId="3AE1CC01" w:rsidR="0074069B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Principal Amount</w:t>
            </w:r>
            <w:r w:rsidR="0074069B" w:rsidRPr="00EF2866">
              <w:rPr>
                <w:rFonts w:ascii="Arial" w:hAnsi="Arial"/>
                <w:sz w:val="22"/>
              </w:rPr>
              <w:t xml:space="preserve"> </w:t>
            </w:r>
            <w:r w:rsidR="007A7A9F"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 xml:space="preserve"> if cash.interest_included == True </w:t>
            </w:r>
            <w:r w:rsidR="007A7A9F" w:rsidRPr="00EF2866">
              <w:rPr>
                <w:rFonts w:ascii="Arial" w:hAnsi="Arial"/>
                <w:sz w:val="22"/>
              </w:rPr>
              <w:t>%}</w:t>
            </w:r>
          </w:p>
          <w:p w14:paraId="638CCCDB" w14:textId="7C90CCA4" w:rsidR="004614B4" w:rsidRPr="00EF2866" w:rsidRDefault="0074069B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 xml:space="preserve">(includes interest to the date of death) </w:t>
            </w:r>
            <w:r w:rsidR="007A7A9F" w:rsidRPr="00EF2866">
              <w:rPr>
                <w:rFonts w:ascii="Arial" w:hAnsi="Arial"/>
                <w:sz w:val="22"/>
              </w:rPr>
              <w:t>{%</w:t>
            </w:r>
            <w:r w:rsidRPr="00EF2866">
              <w:rPr>
                <w:rFonts w:ascii="Arial" w:hAnsi="Arial"/>
                <w:sz w:val="22"/>
              </w:rPr>
              <w:t xml:space="preserve"> endif </w:t>
            </w:r>
            <w:r w:rsidR="007A7A9F" w:rsidRPr="00EF2866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2B9BCB38" w14:textId="245A2E1C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74069B" w:rsidRPr="00EF2866">
              <w:rPr>
                <w:rFonts w:ascii="Arial" w:hAnsi="Arial"/>
                <w:sz w:val="22"/>
              </w:rPr>
              <w:t>cash.</w:t>
            </w:r>
            <w:r w:rsidR="00E24350" w:rsidRPr="00EF2866">
              <w:rPr>
                <w:rFonts w:ascii="Arial" w:hAnsi="Arial"/>
                <w:sz w:val="22"/>
              </w:rPr>
              <w:t>gross_value</w:t>
            </w:r>
            <w:r w:rsidR="000F08FC" w:rsidRPr="00EF2866">
              <w:rPr>
                <w:rFonts w:ascii="Arial" w:hAnsi="Arial"/>
                <w:sz w:val="22"/>
              </w:rPr>
              <w:t>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2CFFF22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74069B" w:rsidRPr="00EF2866" w14:paraId="69870ACA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45CAEF" w14:textId="73B3000B" w:rsidR="0074069B" w:rsidRPr="00EF2866" w:rsidRDefault="007A7A9F" w:rsidP="00C175BC">
            <w:pPr>
              <w:tabs>
                <w:tab w:val="left" w:pos="1200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74069B" w:rsidRPr="00EF2866" w14:paraId="652CA915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CB5CAA9" w14:textId="163D5640" w:rsidR="0074069B" w:rsidRPr="00EF2866" w:rsidRDefault="007A7A9F" w:rsidP="00C175BC">
            <w:pPr>
              <w:tabs>
                <w:tab w:val="left" w:pos="1200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 xml:space="preserve">tr if cash.adjustment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3B9E60BA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D5F75D9" w14:textId="3DF2CFCC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Accrued Interest to Date of Death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2390343" w14:textId="63D9F7AA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74069B" w:rsidRPr="00EF2866">
              <w:rPr>
                <w:rFonts w:ascii="Arial" w:hAnsi="Arial"/>
                <w:sz w:val="22"/>
              </w:rPr>
              <w:t>cash.</w:t>
            </w:r>
            <w:r w:rsidR="00C85B4C" w:rsidRPr="00EF2866">
              <w:rPr>
                <w:rFonts w:ascii="Arial" w:hAnsi="Arial"/>
                <w:sz w:val="22"/>
              </w:rPr>
              <w:t>adjustment</w:t>
            </w:r>
            <w:r w:rsidR="000F08FC" w:rsidRPr="00EF2866">
              <w:rPr>
                <w:rFonts w:ascii="Arial" w:hAnsi="Arial"/>
                <w:sz w:val="22"/>
              </w:rPr>
              <w:t>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03EFDE0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74069B" w:rsidRPr="00EF2866" w14:paraId="614F1A8A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F19E34" w14:textId="2D1D1421" w:rsidR="0074069B" w:rsidRPr="00EF2866" w:rsidRDefault="007A7A9F" w:rsidP="00C175BC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74069B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C02020" w:rsidRPr="00EF2866" w14:paraId="245E4FA1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B9FE52" w14:textId="5F87216D" w:rsidR="00C02020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02020" w:rsidRPr="00EF2866">
              <w:rPr>
                <w:rFonts w:ascii="Arial" w:hAnsi="Arial"/>
                <w:sz w:val="22"/>
              </w:rPr>
              <w:t xml:space="preserve">tr if </w:t>
            </w:r>
            <w:r w:rsidR="00B75381" w:rsidRPr="00EF2866">
              <w:rPr>
                <w:rFonts w:ascii="Arial" w:hAnsi="Arial"/>
                <w:sz w:val="22"/>
              </w:rPr>
              <w:t>cash</w:t>
            </w:r>
            <w:r w:rsidR="00C02020" w:rsidRPr="00EF2866">
              <w:rPr>
                <w:rFonts w:ascii="Arial" w:hAnsi="Arial"/>
                <w:sz w:val="22"/>
              </w:rPr>
              <w:t xml:space="preserve">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C02020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C02020" w:rsidRPr="00EF2866" w14:paraId="6E846518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121A409" w14:textId="77777777" w:rsidR="00C02020" w:rsidRPr="00EF2866" w:rsidRDefault="00C02020" w:rsidP="00C175BC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29ED13A" w14:textId="77777777" w:rsidR="00C02020" w:rsidRPr="00EF2866" w:rsidRDefault="00C02020" w:rsidP="00C175BC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1CD5D62" w14:textId="44558471" w:rsidR="00C02020" w:rsidRPr="00EF2866" w:rsidRDefault="007A7A9F" w:rsidP="00C175BC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C02020" w:rsidRPr="00EF2866">
              <w:rPr>
                <w:rFonts w:ascii="Arial" w:hAnsi="Arial"/>
                <w:sz w:val="22"/>
              </w:rPr>
              <w:t>inventory_unk</w:t>
            </w:r>
            <w:r w:rsidR="00CA1F66" w:rsidRPr="00EF2866">
              <w:rPr>
                <w:rFonts w:ascii="Arial" w:hAnsi="Arial"/>
                <w:sz w:val="22"/>
              </w:rPr>
              <w:t>n</w:t>
            </w:r>
            <w:r w:rsidR="00C02020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C02020" w:rsidRPr="00EF2866" w14:paraId="4662B372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274A85" w14:textId="2ECE235A" w:rsidR="00C02020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02020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C02020" w:rsidRPr="00EF2866" w14:paraId="183FA31D" w14:textId="77777777" w:rsidTr="00C175BC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538B022A" w14:textId="271A9403" w:rsidR="00C02020" w:rsidRPr="00EF2866" w:rsidRDefault="00C02020" w:rsidP="00C175BC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16DEF8BA" w14:textId="77777777" w:rsidR="00C02020" w:rsidRPr="00EF2866" w:rsidRDefault="00C02020" w:rsidP="00C175BC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2F8A787" w14:textId="266BC6F3" w:rsidR="00C02020" w:rsidRPr="00EF2866" w:rsidRDefault="007A7A9F" w:rsidP="00C175BC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C02020" w:rsidRPr="00EF2866">
              <w:rPr>
                <w:rFonts w:ascii="Arial" w:hAnsi="Arial"/>
                <w:sz w:val="22"/>
              </w:rPr>
              <w:t>cash.net_value|money()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C02020" w:rsidRPr="00EF2866" w14:paraId="1A8B504F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61446F" w14:textId="6489A798" w:rsidR="00C02020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02020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6D94B572" w14:textId="6B11C3F0" w:rsidR="00C02020" w:rsidRPr="00EF2866" w:rsidRDefault="007A7A9F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02020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7D01D2F1" w14:textId="67CCAE4A" w:rsidR="00C02020" w:rsidRPr="00EF2866" w:rsidRDefault="007A7A9F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02020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72263019" w14:textId="6F4EF13F" w:rsidR="004E0B70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75381" w:rsidRPr="00EF2866">
        <w:rPr>
          <w:rFonts w:ascii="Arial" w:hAnsi="Arial"/>
          <w:sz w:val="22"/>
        </w:rPr>
        <w:t xml:space="preserve">p if inv_shares_list|length == 0 </w:t>
      </w:r>
      <w:r w:rsidRPr="00EF2866">
        <w:rPr>
          <w:rFonts w:ascii="Arial" w:hAnsi="Arial"/>
          <w:sz w:val="22"/>
        </w:rPr>
        <w:t>%}</w:t>
      </w:r>
    </w:p>
    <w:p w14:paraId="3E103667" w14:textId="40E3012D" w:rsidR="00B75381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B75381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B75381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B75381" w:rsidRPr="00EF2866">
        <w:rPr>
          <w:rFonts w:ascii="Arial" w:hAnsi="Arial"/>
          <w:b/>
          <w:sz w:val="22"/>
        </w:rPr>
        <w:t xml:space="preserve"> </w:t>
      </w:r>
    </w:p>
    <w:p w14:paraId="024154DF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b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4"/>
        <w:gridCol w:w="4786"/>
      </w:tblGrid>
      <w:tr w:rsidR="004614B4" w:rsidRPr="00EF2866" w14:paraId="2C78C712" w14:textId="77777777" w:rsidTr="004377FD">
        <w:tc>
          <w:tcPr>
            <w:tcW w:w="565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F03E90F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SHARES IN PUBLIC AND PRIVATE COMPANIES</w:t>
            </w:r>
          </w:p>
        </w:tc>
        <w:tc>
          <w:tcPr>
            <w:tcW w:w="478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24109D8C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5C3FCADC" w14:textId="77777777" w:rsidTr="004377FD">
        <w:tc>
          <w:tcPr>
            <w:tcW w:w="565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3079D4C2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4CE3DA70" w14:textId="41ACF4D5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16564167" w14:textId="77777777" w:rsidR="00B75381" w:rsidRPr="00EF2866" w:rsidRDefault="00B75381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0617B9FA" w14:textId="77777777" w:rsidR="00B75381" w:rsidRPr="00EF2866" w:rsidRDefault="00B75381" w:rsidP="00200D0F">
      <w:pPr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57467014" w14:textId="23FA15C2" w:rsidR="00B75381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75381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44469B50" w14:textId="38D64C0C" w:rsidR="00B75381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75381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0ED45158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54"/>
        <w:gridCol w:w="4786"/>
      </w:tblGrid>
      <w:tr w:rsidR="00B75381" w:rsidRPr="00EF2866" w14:paraId="2D5C2267" w14:textId="77777777" w:rsidTr="004377FD">
        <w:tc>
          <w:tcPr>
            <w:tcW w:w="565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3C1230D" w14:textId="77777777" w:rsidR="00B75381" w:rsidRPr="00EF2866" w:rsidRDefault="00B75381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SHARES IN PUBLIC AND PRIVATE COMPANIES</w:t>
            </w:r>
          </w:p>
        </w:tc>
        <w:tc>
          <w:tcPr>
            <w:tcW w:w="478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036AA582" w14:textId="77777777" w:rsidR="00B75381" w:rsidRPr="00EF2866" w:rsidRDefault="00B75381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B75381" w:rsidRPr="00EF2866" w14:paraId="39D5C16B" w14:textId="77777777" w:rsidTr="004377FD">
        <w:tc>
          <w:tcPr>
            <w:tcW w:w="565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42A08968" w14:textId="77777777" w:rsidR="00B75381" w:rsidRPr="00EF2866" w:rsidRDefault="00B75381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14:paraId="23C43945" w14:textId="23395CA2" w:rsidR="00B75381" w:rsidRPr="00EF2866" w:rsidRDefault="00B75381" w:rsidP="009A34BC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5869E5EF" w14:textId="2335350F" w:rsidR="00B75381" w:rsidRPr="00EF2866" w:rsidRDefault="007A7A9F" w:rsidP="00B75381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75381" w:rsidRPr="00EF2866">
        <w:rPr>
          <w:rFonts w:ascii="Arial" w:hAnsi="Arial"/>
          <w:sz w:val="22"/>
        </w:rPr>
        <w:t>p for share in inv_share</w:t>
      </w:r>
      <w:r w:rsidR="00CA4143" w:rsidRPr="00EF2866">
        <w:rPr>
          <w:rFonts w:ascii="Arial" w:hAnsi="Arial"/>
          <w:sz w:val="22"/>
        </w:rPr>
        <w:t>s</w:t>
      </w:r>
      <w:r w:rsidR="00B75381" w:rsidRPr="00EF2866">
        <w:rPr>
          <w:rFonts w:ascii="Arial" w:hAnsi="Arial"/>
          <w:sz w:val="22"/>
        </w:rPr>
        <w:t xml:space="preserve">_list </w:t>
      </w:r>
      <w:r w:rsidRPr="00EF2866">
        <w:rPr>
          <w:rFonts w:ascii="Arial" w:hAnsi="Arial"/>
          <w:sz w:val="22"/>
        </w:rPr>
        <w:t>%}</w:t>
      </w:r>
    </w:p>
    <w:p w14:paraId="71A6E746" w14:textId="77777777" w:rsidR="004614B4" w:rsidRPr="00EF2866" w:rsidRDefault="004614B4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492"/>
        <w:gridCol w:w="4608"/>
        <w:gridCol w:w="2340"/>
      </w:tblGrid>
      <w:tr w:rsidR="00B75381" w:rsidRPr="00EF2866" w14:paraId="3C7BA47B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036663" w14:textId="22EA14CF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57CAF" w:rsidRPr="00EF2866">
              <w:rPr>
                <w:rFonts w:ascii="Arial" w:hAnsi="Arial"/>
                <w:sz w:val="22"/>
              </w:rPr>
              <w:t>tr if share.description_1|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C57CAF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7B1EAB06" w14:textId="77777777" w:rsidTr="005A784D"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6E61C538" w14:textId="6AA370BD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Company</w:t>
            </w:r>
          </w:p>
        </w:tc>
        <w:tc>
          <w:tcPr>
            <w:tcW w:w="4607" w:type="dxa"/>
            <w:tcBorders>
              <w:top w:val="nil"/>
              <w:left w:val="nil"/>
              <w:bottom w:val="nil"/>
              <w:right w:val="nil"/>
            </w:tcBorders>
          </w:tcPr>
          <w:p w14:paraId="37D7DA93" w14:textId="4020CE7D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75381" w:rsidRPr="00EF2866">
              <w:rPr>
                <w:rFonts w:ascii="Arial" w:hAnsi="Arial"/>
                <w:sz w:val="22"/>
              </w:rPr>
              <w:t>share.</w:t>
            </w:r>
            <w:r w:rsidR="00C85B4C" w:rsidRPr="00EF2866">
              <w:rPr>
                <w:rFonts w:ascii="Arial" w:hAnsi="Arial"/>
                <w:sz w:val="22"/>
              </w:rPr>
              <w:t>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EE8FC29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75381" w:rsidRPr="00EF2866" w14:paraId="64124D2C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2940861" w14:textId="227835E3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75381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3590345C" w14:textId="77777777" w:rsidTr="005A784D"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2D278C51" w14:textId="1B29043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lastRenderedPageBreak/>
              <w:t>Description of Shares</w:t>
            </w:r>
          </w:p>
        </w:tc>
        <w:tc>
          <w:tcPr>
            <w:tcW w:w="4607" w:type="dxa"/>
            <w:tcBorders>
              <w:top w:val="nil"/>
              <w:left w:val="nil"/>
              <w:bottom w:val="nil"/>
              <w:right w:val="nil"/>
            </w:tcBorders>
          </w:tcPr>
          <w:p w14:paraId="613ED884" w14:textId="66D366F5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75381" w:rsidRPr="00EF2866">
              <w:rPr>
                <w:rFonts w:ascii="Arial" w:hAnsi="Arial"/>
                <w:sz w:val="22"/>
              </w:rPr>
              <w:t>share.</w:t>
            </w:r>
            <w:r w:rsidR="00C85B4C" w:rsidRPr="00EF2866">
              <w:rPr>
                <w:rFonts w:ascii="Arial" w:hAnsi="Arial"/>
                <w:sz w:val="22"/>
              </w:rPr>
              <w:t>descript</w:t>
            </w:r>
            <w:r w:rsidR="00B37860" w:rsidRPr="00EF2866">
              <w:rPr>
                <w:rFonts w:ascii="Arial" w:hAnsi="Arial"/>
                <w:sz w:val="22"/>
              </w:rPr>
              <w:t>i</w:t>
            </w:r>
            <w:r w:rsidR="00C85B4C" w:rsidRPr="00EF2866">
              <w:rPr>
                <w:rFonts w:ascii="Arial" w:hAnsi="Arial"/>
                <w:sz w:val="22"/>
              </w:rPr>
              <w:t>on</w:t>
            </w:r>
            <w:r w:rsidR="00A07651" w:rsidRPr="00EF2866">
              <w:rPr>
                <w:rFonts w:ascii="Arial" w:hAnsi="Arial"/>
                <w:sz w:val="22"/>
              </w:rPr>
              <w:t>_</w:t>
            </w:r>
            <w:r w:rsidR="00C85B4C" w:rsidRPr="00EF2866">
              <w:rPr>
                <w:rFonts w:ascii="Arial" w:hAnsi="Arial"/>
                <w:sz w:val="22"/>
              </w:rPr>
              <w:t>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30518AB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75381" w:rsidRPr="00EF2866" w14:paraId="3645A186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3577E6" w14:textId="465FD581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75381" w:rsidRPr="00EF2866">
              <w:rPr>
                <w:rFonts w:ascii="Arial" w:hAnsi="Arial"/>
                <w:sz w:val="22"/>
              </w:rPr>
              <w:t xml:space="preserve">tr if share.share_number and share.share_number != </w:t>
            </w:r>
            <w:r w:rsidR="002E6416" w:rsidRPr="00EF2866">
              <w:rPr>
                <w:rFonts w:ascii="Arial" w:hAnsi="Arial"/>
                <w:sz w:val="22"/>
              </w:rPr>
              <w:t>0</w:t>
            </w:r>
            <w:r w:rsidR="00B75381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72321E7D" w14:textId="77777777" w:rsidTr="005A784D"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28526BF8" w14:textId="0F9367A2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Number of Shares</w:t>
            </w:r>
          </w:p>
        </w:tc>
        <w:tc>
          <w:tcPr>
            <w:tcW w:w="4607" w:type="dxa"/>
            <w:tcBorders>
              <w:top w:val="nil"/>
              <w:left w:val="nil"/>
              <w:bottom w:val="nil"/>
              <w:right w:val="nil"/>
            </w:tcBorders>
          </w:tcPr>
          <w:p w14:paraId="7D04DE35" w14:textId="44442330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75381" w:rsidRPr="00EF2866">
              <w:rPr>
                <w:rFonts w:ascii="Arial" w:hAnsi="Arial"/>
                <w:sz w:val="22"/>
              </w:rPr>
              <w:t>share.</w:t>
            </w:r>
            <w:r w:rsidR="000F08FC" w:rsidRPr="00EF2866">
              <w:rPr>
                <w:rFonts w:ascii="Arial" w:hAnsi="Arial"/>
                <w:sz w:val="22"/>
              </w:rPr>
              <w:t>share_number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ECDA4A5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2E6416" w:rsidRPr="00EF2866" w14:paraId="32B1269D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7C8855E" w14:textId="2ABE2BF5" w:rsidR="002E6416" w:rsidRPr="00EF2866" w:rsidRDefault="007A7A9F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2E6416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2E6416" w:rsidRPr="00EF2866" w14:paraId="0D28065E" w14:textId="77777777" w:rsidTr="005A784D"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5123291B" w14:textId="24FB676D" w:rsidR="002E6416" w:rsidRPr="00EF2866" w:rsidRDefault="002E6416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Number of Shares</w:t>
            </w:r>
          </w:p>
        </w:tc>
        <w:tc>
          <w:tcPr>
            <w:tcW w:w="4607" w:type="dxa"/>
            <w:tcBorders>
              <w:top w:val="nil"/>
              <w:left w:val="nil"/>
              <w:right w:val="nil"/>
            </w:tcBorders>
          </w:tcPr>
          <w:p w14:paraId="4CECC301" w14:textId="6D6985B5" w:rsidR="002E6416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2E6416" w:rsidRPr="00EF2866">
              <w:rPr>
                <w:rFonts w:ascii="Arial" w:hAnsi="Arial"/>
                <w:sz w:val="22"/>
              </w:rPr>
              <w:t>share.share_fraction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201E12B" w14:textId="77777777" w:rsidR="002E6416" w:rsidRPr="00EF2866" w:rsidRDefault="002E6416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75381" w:rsidRPr="00EF2866" w14:paraId="46D8BA95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88EC29" w14:textId="61528680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75381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75381" w:rsidRPr="00EF2866" w14:paraId="199322B4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7AD03B" w14:textId="0C23C58D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75381" w:rsidRPr="00EF2866">
              <w:rPr>
                <w:rFonts w:ascii="Arial" w:hAnsi="Arial"/>
                <w:sz w:val="22"/>
              </w:rPr>
              <w:t xml:space="preserve">tr if share.price_per_share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0C38844D" w14:textId="77777777" w:rsidTr="005A784D"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3CA720DE" w14:textId="5BBB9591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Unit Value Per Share</w:t>
            </w:r>
          </w:p>
        </w:tc>
        <w:tc>
          <w:tcPr>
            <w:tcW w:w="4607" w:type="dxa"/>
            <w:tcBorders>
              <w:top w:val="nil"/>
              <w:left w:val="nil"/>
              <w:bottom w:val="nil"/>
              <w:right w:val="nil"/>
            </w:tcBorders>
          </w:tcPr>
          <w:p w14:paraId="72A4B771" w14:textId="74559C2F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75381" w:rsidRPr="00EF2866">
              <w:rPr>
                <w:rFonts w:ascii="Arial" w:hAnsi="Arial"/>
                <w:sz w:val="22"/>
              </w:rPr>
              <w:t>share.</w:t>
            </w:r>
            <w:r w:rsidR="000F08FC" w:rsidRPr="00EF2866">
              <w:rPr>
                <w:rFonts w:ascii="Arial" w:hAnsi="Arial"/>
                <w:sz w:val="22"/>
              </w:rPr>
              <w:t>price_per_share|money()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41E5F3D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75381" w:rsidRPr="00EF2866" w14:paraId="58890910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F3828FB" w14:textId="678D1467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75381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75381" w:rsidRPr="00EF2866" w14:paraId="1A0483CF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2D8999" w14:textId="0DFD3221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75381" w:rsidRPr="00EF2866">
              <w:rPr>
                <w:rFonts w:ascii="Arial" w:hAnsi="Arial"/>
                <w:sz w:val="22"/>
              </w:rPr>
              <w:t xml:space="preserve">tr if share.unknown_value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B75381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B75381" w:rsidRPr="00EF2866" w14:paraId="1BC9A783" w14:textId="77777777" w:rsidTr="005A784D">
        <w:tc>
          <w:tcPr>
            <w:tcW w:w="3493" w:type="dxa"/>
            <w:tcBorders>
              <w:top w:val="nil"/>
              <w:left w:val="nil"/>
              <w:bottom w:val="nil"/>
              <w:right w:val="nil"/>
            </w:tcBorders>
          </w:tcPr>
          <w:p w14:paraId="3A414BC8" w14:textId="77777777" w:rsidR="00B75381" w:rsidRPr="00EF2866" w:rsidRDefault="00B75381" w:rsidP="00C175BC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607" w:type="dxa"/>
            <w:tcBorders>
              <w:top w:val="nil"/>
              <w:left w:val="nil"/>
              <w:bottom w:val="nil"/>
              <w:right w:val="nil"/>
            </w:tcBorders>
          </w:tcPr>
          <w:p w14:paraId="7604F83E" w14:textId="77777777" w:rsidR="00B75381" w:rsidRPr="00EF2866" w:rsidRDefault="00B75381" w:rsidP="00C175BC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7B45264" w14:textId="581D6AB8" w:rsidR="00B75381" w:rsidRPr="00EF2866" w:rsidRDefault="007A7A9F" w:rsidP="00C175BC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75381" w:rsidRPr="00EF2866">
              <w:rPr>
                <w:rFonts w:ascii="Arial" w:hAnsi="Arial"/>
                <w:sz w:val="22"/>
              </w:rPr>
              <w:t>inventory_unk</w:t>
            </w:r>
            <w:r w:rsidR="00CA1F66" w:rsidRPr="00EF2866">
              <w:rPr>
                <w:rFonts w:ascii="Arial" w:hAnsi="Arial"/>
                <w:sz w:val="22"/>
              </w:rPr>
              <w:t>n</w:t>
            </w:r>
            <w:r w:rsidR="00B75381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75381" w:rsidRPr="00EF2866" w14:paraId="106C96EC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C169F" w14:textId="45182CC9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75381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75381" w:rsidRPr="00EF2866" w14:paraId="4CEF2B95" w14:textId="77777777" w:rsidTr="005A784D"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14:paraId="30E6A850" w14:textId="4665B4C4" w:rsidR="00B75381" w:rsidRPr="00EF2866" w:rsidRDefault="00B75381" w:rsidP="00C175BC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BD3D0F8" w14:textId="77777777" w:rsidR="00B75381" w:rsidRPr="00EF2866" w:rsidRDefault="00B75381" w:rsidP="00C175BC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8046DA5" w14:textId="740AAED3" w:rsidR="00B75381" w:rsidRPr="00EF2866" w:rsidRDefault="007A7A9F" w:rsidP="00C175BC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75381" w:rsidRPr="00EF2866">
              <w:rPr>
                <w:rFonts w:ascii="Arial" w:hAnsi="Arial"/>
                <w:sz w:val="22"/>
              </w:rPr>
              <w:t>share.net_value|money()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75381" w:rsidRPr="00EF2866" w14:paraId="3E7FBFA8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E67C867" w14:textId="452D8352" w:rsidR="00B75381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75381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45E85843" w14:textId="561F41D5" w:rsidR="00B75381" w:rsidRPr="00EF2866" w:rsidRDefault="007A7A9F" w:rsidP="00B75381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75381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7D8EE012" w14:textId="506E4C65" w:rsidR="00B75381" w:rsidRPr="00EF2866" w:rsidRDefault="007A7A9F" w:rsidP="00B75381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75381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762CE574" w14:textId="644CAC5F" w:rsidR="004614B4" w:rsidRPr="00EF2866" w:rsidRDefault="007A7A9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D6AAD" w:rsidRPr="00EF2866">
        <w:rPr>
          <w:rFonts w:ascii="Arial" w:hAnsi="Arial"/>
          <w:sz w:val="22"/>
        </w:rPr>
        <w:t xml:space="preserve">p if inv_bond_list|length == 0 </w:t>
      </w:r>
      <w:r w:rsidRPr="00EF2866">
        <w:rPr>
          <w:rFonts w:ascii="Arial" w:hAnsi="Arial"/>
          <w:sz w:val="22"/>
        </w:rPr>
        <w:t>%}</w:t>
      </w:r>
    </w:p>
    <w:p w14:paraId="336B82DC" w14:textId="28C0543B" w:rsidR="00BD6AAD" w:rsidRPr="00EF2866" w:rsidRDefault="007A7A9F">
      <w:pPr>
        <w:tabs>
          <w:tab w:val="right" w:pos="10224"/>
        </w:tabs>
        <w:suppressAutoHyphens/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BD6AAD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BD6AAD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BD6AAD" w:rsidRPr="00EF2866">
        <w:rPr>
          <w:rFonts w:ascii="Arial" w:hAnsi="Arial"/>
          <w:b/>
          <w:sz w:val="22"/>
        </w:rPr>
        <w:t xml:space="preserve"> </w:t>
      </w:r>
    </w:p>
    <w:p w14:paraId="1F618F75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4"/>
        <w:gridCol w:w="4966"/>
      </w:tblGrid>
      <w:tr w:rsidR="004614B4" w:rsidRPr="00EF2866" w14:paraId="0C9D599B" w14:textId="77777777" w:rsidTr="004377FD">
        <w:tc>
          <w:tcPr>
            <w:tcW w:w="547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E88052B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BONDS, DEBENTURES, AND TREASURY BILLS</w:t>
            </w:r>
          </w:p>
        </w:tc>
        <w:tc>
          <w:tcPr>
            <w:tcW w:w="496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033B14E5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4BC72914" w14:textId="77777777" w:rsidTr="004377FD">
        <w:tc>
          <w:tcPr>
            <w:tcW w:w="547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0B833C92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44B76C6B" w14:textId="46D49BEB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327FBFE7" w14:textId="77777777" w:rsidR="00BD6AAD" w:rsidRPr="00EF2866" w:rsidRDefault="00BD6AAD" w:rsidP="00BD6AAD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69F1E060" w14:textId="77777777" w:rsidR="00BD6AAD" w:rsidRPr="00EF2866" w:rsidRDefault="00BD6AAD" w:rsidP="00BD6AAD">
      <w:pPr>
        <w:keepNext/>
        <w:keepLines/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7F39AC72" w14:textId="50AF6DD9" w:rsidR="00BD6AAD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D6AAD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62998EFE" w14:textId="650AE754" w:rsidR="00BD6AAD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D6AAD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40C8F4FC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74"/>
        <w:gridCol w:w="4966"/>
      </w:tblGrid>
      <w:tr w:rsidR="00BD6AAD" w:rsidRPr="00EF2866" w14:paraId="36BB8C97" w14:textId="77777777" w:rsidTr="004377FD">
        <w:tc>
          <w:tcPr>
            <w:tcW w:w="547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80F9099" w14:textId="77777777" w:rsidR="00BD6AAD" w:rsidRPr="00EF2866" w:rsidRDefault="00BD6AAD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BONDS, DEBENTURES, AND TREASURY BILLS</w:t>
            </w:r>
          </w:p>
        </w:tc>
        <w:tc>
          <w:tcPr>
            <w:tcW w:w="496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482B0DC1" w14:textId="77777777" w:rsidR="00BD6AAD" w:rsidRPr="00EF2866" w:rsidRDefault="00BD6AAD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BD6AAD" w:rsidRPr="00EF2866" w14:paraId="4E625B45" w14:textId="77777777" w:rsidTr="004377FD">
        <w:tc>
          <w:tcPr>
            <w:tcW w:w="547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540D50C6" w14:textId="77777777" w:rsidR="00BD6AAD" w:rsidRPr="00EF2866" w:rsidRDefault="00BD6AAD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1DE0A68E" w14:textId="656E629B" w:rsidR="00BD6AAD" w:rsidRPr="00EF2866" w:rsidRDefault="00BD6AAD" w:rsidP="009A34BC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2E543D0F" w14:textId="795C9253" w:rsidR="00BD6AAD" w:rsidRPr="00EF2866" w:rsidRDefault="007A7A9F" w:rsidP="00BD6AAD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D6AAD" w:rsidRPr="00EF2866">
        <w:rPr>
          <w:rFonts w:ascii="Arial" w:hAnsi="Arial"/>
          <w:sz w:val="22"/>
        </w:rPr>
        <w:t xml:space="preserve">p for bond in inv_bond_list </w:t>
      </w:r>
      <w:r w:rsidRPr="00EF2866">
        <w:rPr>
          <w:rFonts w:ascii="Arial" w:hAnsi="Arial"/>
          <w:sz w:val="22"/>
        </w:rPr>
        <w:t>%}</w:t>
      </w:r>
    </w:p>
    <w:p w14:paraId="70B73DDD" w14:textId="77777777" w:rsidR="00BD6AAD" w:rsidRPr="00EF2866" w:rsidRDefault="00BD6AAD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494"/>
        <w:gridCol w:w="16"/>
        <w:gridCol w:w="4590"/>
        <w:gridCol w:w="2340"/>
      </w:tblGrid>
      <w:tr w:rsidR="00BD6AAD" w:rsidRPr="00EF2866" w14:paraId="1EA3D381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CD4A2F" w14:textId="492BC9E9" w:rsidR="00BD6AAD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D6AAD" w:rsidRPr="00EF2866">
              <w:rPr>
                <w:rFonts w:ascii="Arial" w:hAnsi="Arial"/>
                <w:sz w:val="22"/>
              </w:rPr>
              <w:t>tr if bond.description_1</w:t>
            </w:r>
            <w:r w:rsidR="00C57CAF" w:rsidRPr="00EF2866">
              <w:rPr>
                <w:rFonts w:ascii="Arial" w:hAnsi="Arial"/>
                <w:sz w:val="22"/>
              </w:rPr>
              <w:t>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BD6AAD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24DF2FBB" w14:textId="77777777" w:rsidTr="00C175BC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0DF5BAF5" w14:textId="56C9C526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Issuer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1FA3C" w14:textId="667C97AC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D6AAD" w:rsidRPr="00EF2866">
              <w:rPr>
                <w:rFonts w:ascii="Arial" w:hAnsi="Arial"/>
                <w:sz w:val="22"/>
              </w:rPr>
              <w:t>bond.</w:t>
            </w:r>
            <w:r w:rsidR="000F08FC" w:rsidRPr="00EF2866">
              <w:rPr>
                <w:rFonts w:ascii="Arial" w:hAnsi="Arial"/>
                <w:sz w:val="22"/>
              </w:rPr>
              <w:t>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7B9903B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D6AAD" w:rsidRPr="00EF2866" w14:paraId="50A28EEA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36DBFF" w14:textId="4EE77C46" w:rsidR="00BD6AAD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D6AAD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D6AAD" w:rsidRPr="00EF2866" w14:paraId="607D6BD3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519994" w14:textId="4646F111" w:rsidR="00BD6AAD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D6AAD" w:rsidRPr="00EF2866">
              <w:rPr>
                <w:rFonts w:ascii="Arial" w:hAnsi="Arial"/>
                <w:sz w:val="22"/>
              </w:rPr>
              <w:t>tr if bond.description_2</w:t>
            </w:r>
            <w:r w:rsidR="00C57CAF" w:rsidRPr="00EF2866">
              <w:rPr>
                <w:rFonts w:ascii="Arial" w:hAnsi="Arial"/>
                <w:sz w:val="22"/>
              </w:rPr>
              <w:t>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BD6AAD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7EBFD905" w14:textId="77777777" w:rsidTr="00C175BC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469E6C2C" w14:textId="159D31C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 of Asset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A8AAC0" w14:textId="522BB9EF" w:rsidR="004614B4" w:rsidRPr="00EF2866" w:rsidRDefault="007A7A9F" w:rsidP="00C175BC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D6AAD" w:rsidRPr="00EF2866">
              <w:rPr>
                <w:rFonts w:ascii="Arial" w:hAnsi="Arial"/>
                <w:sz w:val="22"/>
              </w:rPr>
              <w:t>bond.</w:t>
            </w:r>
            <w:r w:rsidR="000F08FC" w:rsidRPr="00EF2866">
              <w:rPr>
                <w:rFonts w:ascii="Arial" w:hAnsi="Arial"/>
                <w:sz w:val="22"/>
              </w:rPr>
              <w:t>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FAB6EA0" w14:textId="77777777" w:rsidR="004614B4" w:rsidRPr="00EF2866" w:rsidRDefault="004614B4" w:rsidP="00C175BC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D6AAD" w:rsidRPr="00EF2866" w14:paraId="0A179EE9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F5A069" w14:textId="179D18C8" w:rsidR="00BD6AAD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D6AAD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D6AAD" w:rsidRPr="00EF2866" w14:paraId="4A1A1569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737FE0D" w14:textId="3BC8826C" w:rsidR="00BD6AAD" w:rsidRPr="00EF2866" w:rsidRDefault="007A7A9F" w:rsidP="00C175BC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D6AAD" w:rsidRPr="00EF2866">
              <w:rPr>
                <w:rFonts w:ascii="Arial" w:hAnsi="Arial"/>
                <w:sz w:val="22"/>
              </w:rPr>
              <w:t xml:space="preserve">tr if bond.inerest_rate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32F55E49" w14:textId="77777777" w:rsidTr="00C175BC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65B42B11" w14:textId="4A8B5325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lastRenderedPageBreak/>
              <w:t>Interest Rate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527C8" w14:textId="07D3F01D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D6AAD" w:rsidRPr="00EF2866">
              <w:rPr>
                <w:rFonts w:ascii="Arial" w:hAnsi="Arial"/>
                <w:sz w:val="22"/>
              </w:rPr>
              <w:t>bond.</w:t>
            </w:r>
            <w:r w:rsidR="000F08FC" w:rsidRPr="00EF2866">
              <w:rPr>
                <w:rFonts w:ascii="Arial" w:hAnsi="Arial"/>
                <w:sz w:val="22"/>
              </w:rPr>
              <w:t>interest_rate</w:t>
            </w:r>
            <w:r w:rsidRPr="00EF2866">
              <w:rPr>
                <w:rFonts w:ascii="Arial" w:hAnsi="Arial"/>
                <w:sz w:val="22"/>
              </w:rPr>
              <w:t>}}</w:t>
            </w:r>
            <w:r w:rsidR="000F08FC" w:rsidRPr="00EF2866">
              <w:rPr>
                <w:rFonts w:ascii="Arial" w:hAnsi="Arial"/>
                <w:sz w:val="22"/>
              </w:rPr>
              <w:t>%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134001E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D6AAD" w:rsidRPr="00EF2866" w14:paraId="41585E2D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A2ED2C4" w14:textId="384924D6" w:rsidR="00BD6AAD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D6AAD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84E05" w:rsidRPr="00EF2866" w14:paraId="09F40D4F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21CE4B" w14:textId="2FBA06EF" w:rsidR="00B84E05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84E05" w:rsidRPr="00EF2866">
              <w:rPr>
                <w:rFonts w:ascii="Arial" w:hAnsi="Arial"/>
                <w:sz w:val="22"/>
              </w:rPr>
              <w:t xml:space="preserve">tr if bond.due_date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4812C888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72AF3F20" w14:textId="5E01809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Due Date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15AE01" w14:textId="27D73728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84E05" w:rsidRPr="00EF2866">
              <w:rPr>
                <w:rFonts w:ascii="Arial" w:hAnsi="Arial"/>
                <w:sz w:val="22"/>
              </w:rPr>
              <w:t>bond.</w:t>
            </w:r>
            <w:r w:rsidR="000F08FC" w:rsidRPr="00EF2866">
              <w:rPr>
                <w:rFonts w:ascii="Arial" w:hAnsi="Arial"/>
                <w:sz w:val="22"/>
              </w:rPr>
              <w:t>due_date|toDate('June 3, 1990')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2C12E1D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84E05" w:rsidRPr="00EF2866" w14:paraId="0EF62BB9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A3D384" w14:textId="7EA6A243" w:rsidR="00B84E05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84E05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84E05" w:rsidRPr="00EF2866" w14:paraId="0CAE15B0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4F81799" w14:textId="328B18BF" w:rsidR="00B84E05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84E05" w:rsidRPr="00EF2866">
              <w:rPr>
                <w:rFonts w:ascii="Arial" w:hAnsi="Arial"/>
                <w:sz w:val="22"/>
              </w:rPr>
              <w:t xml:space="preserve">tr if bond.gross_value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4708D824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0D82B0E5" w14:textId="7AAF0C00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Principal Amount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9C8FE41" w14:textId="6FFAC7CE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84E05" w:rsidRPr="00EF2866">
              <w:rPr>
                <w:rFonts w:ascii="Arial" w:hAnsi="Arial"/>
                <w:sz w:val="22"/>
              </w:rPr>
              <w:t>bond.</w:t>
            </w:r>
            <w:r w:rsidR="000F08FC" w:rsidRPr="00EF2866">
              <w:rPr>
                <w:rFonts w:ascii="Arial" w:hAnsi="Arial"/>
                <w:sz w:val="22"/>
              </w:rPr>
              <w:t>gross_value|money()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ECF053D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84E05" w:rsidRPr="00EF2866" w14:paraId="1B208A8A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958B4E5" w14:textId="67EDBC8B" w:rsidR="00B84E05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84E05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84E05" w:rsidRPr="00EF2866" w14:paraId="3274F0B7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A6F7F56" w14:textId="5B337DA8" w:rsidR="00B84E05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84E05" w:rsidRPr="00EF2866">
              <w:rPr>
                <w:rFonts w:ascii="Arial" w:hAnsi="Arial"/>
                <w:sz w:val="22"/>
              </w:rPr>
              <w:t xml:space="preserve">tr if bond.adjustment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1C8276E9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4B437A97" w14:textId="286C52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Accrued Interest to Date of Death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C2D216" w14:textId="03CA7756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84E05" w:rsidRPr="00EF2866">
              <w:rPr>
                <w:rFonts w:ascii="Arial" w:hAnsi="Arial"/>
                <w:sz w:val="22"/>
              </w:rPr>
              <w:t>bond.</w:t>
            </w:r>
            <w:r w:rsidR="000F08FC" w:rsidRPr="00EF2866">
              <w:rPr>
                <w:rFonts w:ascii="Arial" w:hAnsi="Arial"/>
                <w:sz w:val="22"/>
              </w:rPr>
              <w:t>adjustment|money()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B029107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84E05" w:rsidRPr="00EF2866" w14:paraId="4EC2705E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18996B" w14:textId="02BD3FF7" w:rsidR="00B84E05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84E05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D84F10" w:rsidRPr="00EF2866" w14:paraId="66BB5F7C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5D9F77" w14:textId="3E6A3DC7" w:rsidR="00D84F1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D84F10" w:rsidRPr="00EF2866">
              <w:rPr>
                <w:rFonts w:ascii="Arial" w:hAnsi="Arial"/>
                <w:sz w:val="22"/>
              </w:rPr>
              <w:t xml:space="preserve">tr if bond.unknown_value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D84F10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D84F10" w:rsidRPr="00EF2866" w14:paraId="79B109E1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4B0E49" w14:textId="77777777" w:rsidR="00D84F10" w:rsidRPr="00EF2866" w:rsidRDefault="00D84F10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036FD220" w14:textId="77777777" w:rsidR="00D84F10" w:rsidRPr="00EF2866" w:rsidRDefault="00D84F10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3DCD3AA" w14:textId="7CBB4650" w:rsidR="00D84F10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D84F10" w:rsidRPr="00EF2866">
              <w:rPr>
                <w:rFonts w:ascii="Arial" w:hAnsi="Arial"/>
                <w:sz w:val="22"/>
              </w:rPr>
              <w:t>inventory_unk</w:t>
            </w:r>
            <w:r w:rsidR="00CA1F66" w:rsidRPr="00EF2866">
              <w:rPr>
                <w:rFonts w:ascii="Arial" w:hAnsi="Arial"/>
                <w:sz w:val="22"/>
              </w:rPr>
              <w:t>n</w:t>
            </w:r>
            <w:r w:rsidR="00D84F10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D84F10" w:rsidRPr="00EF2866" w14:paraId="601285A4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7D4F6F3" w14:textId="449E333A" w:rsidR="00D84F1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D84F10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D84F10" w:rsidRPr="00EF2866" w14:paraId="5AC50AF8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9DDBB7" w14:textId="5EA45973" w:rsidR="00D84F10" w:rsidRPr="00EF2866" w:rsidRDefault="00D84F10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002CDFA" w14:textId="77777777" w:rsidR="00D84F10" w:rsidRPr="00EF2866" w:rsidRDefault="00D84F10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6A4C922" w14:textId="12DF2B6F" w:rsidR="00D84F10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D84F10" w:rsidRPr="00EF2866">
              <w:rPr>
                <w:rFonts w:ascii="Arial" w:hAnsi="Arial"/>
                <w:sz w:val="22"/>
              </w:rPr>
              <w:t>bond.net_value|money()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D84F10" w:rsidRPr="00EF2866" w14:paraId="2026027C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42C254" w14:textId="5EA39A92" w:rsidR="00D84F1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D84F10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6D3A0D16" w14:textId="1FD25445" w:rsidR="00D84F10" w:rsidRPr="00EF2866" w:rsidRDefault="007A7A9F" w:rsidP="00D84F10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D84F10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6714EE1D" w14:textId="4F1B710C" w:rsidR="00D84F10" w:rsidRPr="00EF2866" w:rsidRDefault="007A7A9F" w:rsidP="00D84F10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D84F10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77C504AD" w14:textId="48938DC1" w:rsidR="00B05DB3" w:rsidRPr="00EF2866" w:rsidRDefault="007A7A9F" w:rsidP="00D84F10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05DB3" w:rsidRPr="00EF2866">
        <w:rPr>
          <w:rFonts w:ascii="Arial" w:hAnsi="Arial"/>
          <w:sz w:val="22"/>
        </w:rPr>
        <w:t xml:space="preserve">p if inv_life_list|length == 0 </w:t>
      </w:r>
      <w:r w:rsidRPr="00EF2866">
        <w:rPr>
          <w:rFonts w:ascii="Arial" w:hAnsi="Arial"/>
          <w:sz w:val="22"/>
        </w:rPr>
        <w:t>%}</w:t>
      </w:r>
    </w:p>
    <w:p w14:paraId="5C515104" w14:textId="490D79A4" w:rsidR="00B05DB3" w:rsidRPr="00EF2866" w:rsidRDefault="007A7A9F" w:rsidP="00D84F10">
      <w:pPr>
        <w:tabs>
          <w:tab w:val="right" w:pos="10224"/>
        </w:tabs>
        <w:suppressAutoHyphens/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B05DB3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B05DB3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B05DB3" w:rsidRPr="00EF2866">
        <w:rPr>
          <w:rFonts w:ascii="Arial" w:hAnsi="Arial"/>
          <w:b/>
          <w:sz w:val="22"/>
        </w:rPr>
        <w:t xml:space="preserve"> </w:t>
      </w:r>
    </w:p>
    <w:p w14:paraId="786B4E32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4"/>
        <w:gridCol w:w="5056"/>
      </w:tblGrid>
      <w:tr w:rsidR="004614B4" w:rsidRPr="00EF2866" w14:paraId="7DC8A759" w14:textId="77777777" w:rsidTr="004377FD">
        <w:tc>
          <w:tcPr>
            <w:tcW w:w="538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369DDD25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LIFE INSURANCE PAYABLE TO THE ESTATE</w:t>
            </w:r>
          </w:p>
        </w:tc>
        <w:tc>
          <w:tcPr>
            <w:tcW w:w="505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6139B459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7B74741B" w14:textId="77777777" w:rsidTr="004377FD">
        <w:tc>
          <w:tcPr>
            <w:tcW w:w="538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15C90C8D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5CF34394" w14:textId="62086FC9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3D972CDD" w14:textId="77777777" w:rsidR="00B05DB3" w:rsidRPr="00EF2866" w:rsidRDefault="00B05DB3" w:rsidP="00B05DB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6BA0FA44" w14:textId="77777777" w:rsidR="00B05DB3" w:rsidRPr="00EF2866" w:rsidRDefault="00B05DB3" w:rsidP="00B05DB3">
      <w:pPr>
        <w:keepNext/>
        <w:keepLines/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19ADF6B2" w14:textId="1CFFDB33" w:rsidR="00B05DB3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05DB3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41DDC509" w14:textId="04B12770" w:rsidR="00B05DB3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05DB3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47A3CE86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4"/>
        <w:gridCol w:w="5056"/>
      </w:tblGrid>
      <w:tr w:rsidR="00B05DB3" w:rsidRPr="00EF2866" w14:paraId="7326E508" w14:textId="77777777" w:rsidTr="004377FD">
        <w:tc>
          <w:tcPr>
            <w:tcW w:w="538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3DCB0D9" w14:textId="77777777" w:rsidR="00B05DB3" w:rsidRPr="00EF2866" w:rsidRDefault="00B05DB3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LIFE INSURANCE PAYABLE TO THE ESTATE</w:t>
            </w:r>
          </w:p>
        </w:tc>
        <w:tc>
          <w:tcPr>
            <w:tcW w:w="505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74797914" w14:textId="77777777" w:rsidR="00B05DB3" w:rsidRPr="00EF2866" w:rsidRDefault="00B05DB3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B05DB3" w:rsidRPr="00EF2866" w14:paraId="6AB681EF" w14:textId="77777777" w:rsidTr="004377FD">
        <w:tc>
          <w:tcPr>
            <w:tcW w:w="538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362D4BFC" w14:textId="77777777" w:rsidR="00B05DB3" w:rsidRPr="00EF2866" w:rsidRDefault="00B05DB3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02C8C191" w14:textId="78B55825" w:rsidR="00B05DB3" w:rsidRPr="00EF2866" w:rsidRDefault="00B05DB3" w:rsidP="009A34BC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76A398BF" w14:textId="6502DFB9" w:rsidR="004614B4" w:rsidRPr="00EF2866" w:rsidRDefault="007A7A9F" w:rsidP="00B05DB3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05DB3" w:rsidRPr="00EF2866">
        <w:rPr>
          <w:rFonts w:ascii="Arial" w:hAnsi="Arial"/>
          <w:sz w:val="22"/>
        </w:rPr>
        <w:t xml:space="preserve">p for life in inv_life_list </w:t>
      </w:r>
      <w:r w:rsidRPr="00EF2866">
        <w:rPr>
          <w:rFonts w:ascii="Arial" w:hAnsi="Arial"/>
          <w:sz w:val="22"/>
        </w:rPr>
        <w:t>%}</w:t>
      </w:r>
    </w:p>
    <w:p w14:paraId="7D27CFF1" w14:textId="77777777" w:rsidR="00B05DB3" w:rsidRPr="00EF2866" w:rsidRDefault="00B05DB3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494"/>
        <w:gridCol w:w="16"/>
        <w:gridCol w:w="4590"/>
        <w:gridCol w:w="2340"/>
      </w:tblGrid>
      <w:tr w:rsidR="00B05DB3" w:rsidRPr="00EF2866" w14:paraId="60E4FC87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615ACA" w14:textId="51D7AA1C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57CAF" w:rsidRPr="00EF2866">
              <w:rPr>
                <w:rFonts w:ascii="Arial" w:hAnsi="Arial"/>
                <w:sz w:val="22"/>
              </w:rPr>
              <w:t>tr if life.description_1|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B05DB3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6163A0B7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4BB8BEB4" w14:textId="60037362" w:rsidR="004614B4" w:rsidRPr="00EF2866" w:rsidRDefault="004614B4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Issuer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78DC4E" w14:textId="7827111E" w:rsidR="004614B4" w:rsidRPr="00EF2866" w:rsidRDefault="007A7A9F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05DB3" w:rsidRPr="00EF2866">
              <w:rPr>
                <w:rFonts w:ascii="Arial" w:hAnsi="Arial"/>
                <w:sz w:val="22"/>
              </w:rPr>
              <w:t>life.</w:t>
            </w:r>
            <w:r w:rsidR="000F08FC" w:rsidRPr="00EF2866">
              <w:rPr>
                <w:rFonts w:ascii="Arial" w:hAnsi="Arial"/>
                <w:sz w:val="22"/>
              </w:rPr>
              <w:t>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CA858CD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05DB3" w:rsidRPr="00EF2866" w14:paraId="580CA2BC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196A37" w14:textId="4BDF781A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05DB3" w:rsidRPr="00EF2866" w14:paraId="65B295BE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CBEF91" w14:textId="03B99001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>tr if life.description_2</w:t>
            </w:r>
            <w:r w:rsidR="00C57CAF" w:rsidRPr="00EF2866">
              <w:rPr>
                <w:rFonts w:ascii="Arial" w:hAnsi="Arial"/>
                <w:sz w:val="22"/>
              </w:rPr>
              <w:t>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B05DB3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7AC80035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0F2794D6" w14:textId="7F6E5EAC" w:rsidR="004614B4" w:rsidRPr="00EF2866" w:rsidRDefault="004614B4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857E0D" w14:textId="6362F6F0" w:rsidR="004614B4" w:rsidRPr="00EF2866" w:rsidRDefault="007A7A9F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05DB3" w:rsidRPr="00EF2866">
              <w:rPr>
                <w:rFonts w:ascii="Arial" w:hAnsi="Arial"/>
                <w:sz w:val="22"/>
              </w:rPr>
              <w:t>life.</w:t>
            </w:r>
            <w:r w:rsidR="000F08FC" w:rsidRPr="00EF2866">
              <w:rPr>
                <w:rFonts w:ascii="Arial" w:hAnsi="Arial"/>
                <w:sz w:val="22"/>
              </w:rPr>
              <w:t>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841AE49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05DB3" w:rsidRPr="00EF2866" w14:paraId="1937ED54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BCDB5A" w14:textId="333DECB6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05DB3" w:rsidRPr="00EF2866" w14:paraId="21FFEF12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987CFF" w14:textId="7006138B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lastRenderedPageBreak/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if life.gross_value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7965B28E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7283545C" w14:textId="4832F827" w:rsidR="004614B4" w:rsidRPr="00EF2866" w:rsidRDefault="004614B4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Face Value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34850EC" w14:textId="61681FF1" w:rsidR="004614B4" w:rsidRPr="00EF2866" w:rsidRDefault="007A7A9F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05DB3" w:rsidRPr="00EF2866">
              <w:rPr>
                <w:rFonts w:ascii="Arial" w:hAnsi="Arial"/>
                <w:sz w:val="22"/>
              </w:rPr>
              <w:t>life.</w:t>
            </w:r>
            <w:r w:rsidR="000F08FC" w:rsidRPr="00EF2866">
              <w:rPr>
                <w:rFonts w:ascii="Arial" w:hAnsi="Arial"/>
                <w:sz w:val="22"/>
              </w:rPr>
              <w:t>gross_value|money()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8553F2E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05DB3" w:rsidRPr="00EF2866" w14:paraId="408E2294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7FF2B0" w14:textId="171AB1C8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05DB3" w:rsidRPr="00EF2866" w14:paraId="25EAF0DF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D15D09" w14:textId="374378F2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if life.adjustment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1428B6F7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27633E" w14:textId="6666B9D2" w:rsidR="004614B4" w:rsidRPr="00EF2866" w:rsidRDefault="004614B4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Add Accumulated Dividends or Interest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51709BB" w14:textId="3B8BFBFE" w:rsidR="004614B4" w:rsidRPr="00EF2866" w:rsidRDefault="007A7A9F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05DB3" w:rsidRPr="00EF2866">
              <w:rPr>
                <w:rFonts w:ascii="Arial" w:hAnsi="Arial"/>
                <w:sz w:val="22"/>
              </w:rPr>
              <w:t>life.</w:t>
            </w:r>
            <w:r w:rsidR="000F08FC" w:rsidRPr="00EF2866">
              <w:rPr>
                <w:rFonts w:ascii="Arial" w:hAnsi="Arial"/>
                <w:sz w:val="22"/>
              </w:rPr>
              <w:t>adjustment|money()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FDD3435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05DB3" w:rsidRPr="00EF2866" w14:paraId="08D42D3E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8FFCFCF" w14:textId="0150AB3A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05DB3" w:rsidRPr="00EF2866" w14:paraId="5AFBFEC7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ED84C82" w14:textId="4C14CF5B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if life.loans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459BE91A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1069F32F" w14:textId="0DF39C56" w:rsidR="004614B4" w:rsidRPr="00EF2866" w:rsidRDefault="004614B4">
            <w:pPr>
              <w:keepNext/>
              <w:keepLines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Deduct Loans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A31236" w14:textId="1FB401B0" w:rsidR="004614B4" w:rsidRPr="00EF2866" w:rsidRDefault="007A7A9F">
            <w:pPr>
              <w:keepNext/>
              <w:keepLines/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05DB3" w:rsidRPr="00EF2866">
              <w:rPr>
                <w:rFonts w:ascii="Arial" w:hAnsi="Arial"/>
                <w:sz w:val="22"/>
              </w:rPr>
              <w:t>life.</w:t>
            </w:r>
            <w:r w:rsidR="000F08FC" w:rsidRPr="00EF2866">
              <w:rPr>
                <w:rFonts w:ascii="Arial" w:hAnsi="Arial"/>
                <w:sz w:val="22"/>
              </w:rPr>
              <w:t>loans|money()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9FE8E0A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05DB3" w:rsidRPr="00EF2866" w14:paraId="07F5BF2D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A71A0" w14:textId="6F6C4926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05DB3" w:rsidRPr="00EF2866" w14:paraId="0234FD1F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B3CFBA" w14:textId="1BAF9F2B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if life.unknown_value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B05DB3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B05DB3" w:rsidRPr="00EF2866" w14:paraId="226E4369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DF4D20" w14:textId="77777777" w:rsidR="00B05DB3" w:rsidRPr="00EF2866" w:rsidRDefault="00B05DB3" w:rsidP="008B242A">
            <w:pPr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29EADAE" w14:textId="77777777" w:rsidR="00B05DB3" w:rsidRPr="00EF2866" w:rsidRDefault="00B05DB3" w:rsidP="008B242A">
            <w:pPr>
              <w:suppressAutoHyphens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C79A9A7" w14:textId="5176B309" w:rsidR="00B05DB3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05DB3" w:rsidRPr="00EF2866">
              <w:rPr>
                <w:rFonts w:ascii="Arial" w:hAnsi="Arial"/>
                <w:sz w:val="22"/>
              </w:rPr>
              <w:t>inventory_unk</w:t>
            </w:r>
            <w:r w:rsidR="00CA1F66" w:rsidRPr="00EF2866">
              <w:rPr>
                <w:rFonts w:ascii="Arial" w:hAnsi="Arial"/>
                <w:sz w:val="22"/>
              </w:rPr>
              <w:t>n</w:t>
            </w:r>
            <w:r w:rsidR="00B05DB3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05DB3" w:rsidRPr="00EF2866" w14:paraId="1E048502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1CE184" w14:textId="4E317F9C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05DB3" w:rsidRPr="00EF2866" w14:paraId="62A2BDD2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6F618A" w14:textId="55C14A0F" w:rsidR="00B05DB3" w:rsidRPr="00EF2866" w:rsidRDefault="00B05DB3" w:rsidP="008B242A">
            <w:pPr>
              <w:suppressAutoHyphens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01FDAD60" w14:textId="77777777" w:rsidR="00B05DB3" w:rsidRPr="00EF2866" w:rsidRDefault="00B05DB3" w:rsidP="008B242A">
            <w:pPr>
              <w:suppressAutoHyphens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BF0DEDD" w14:textId="311C4AB9" w:rsidR="00B05DB3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05DB3" w:rsidRPr="00EF2866">
              <w:rPr>
                <w:rFonts w:ascii="Arial" w:hAnsi="Arial"/>
                <w:sz w:val="22"/>
              </w:rPr>
              <w:t>life.net_value|money()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05DB3" w:rsidRPr="00EF2866" w14:paraId="29EEA3EB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5903AC" w14:textId="06B0B158" w:rsidR="00B05DB3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05DB3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43133E52" w14:textId="107C561C" w:rsidR="00B05DB3" w:rsidRPr="00EF2866" w:rsidRDefault="007A7A9F" w:rsidP="00B05DB3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05DB3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544AA25C" w14:textId="5CD12188" w:rsidR="00B05DB3" w:rsidRPr="00EF2866" w:rsidRDefault="007A7A9F" w:rsidP="009A34BC">
      <w:pPr>
        <w:tabs>
          <w:tab w:val="left" w:pos="2495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05DB3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0F2079E5" w14:textId="4AC52BB0" w:rsidR="004614B4" w:rsidRPr="00EF2866" w:rsidRDefault="007A7A9F">
      <w:pPr>
        <w:tabs>
          <w:tab w:val="right" w:pos="10224"/>
        </w:tabs>
        <w:suppressAutoHyphens/>
        <w:rPr>
          <w:rFonts w:ascii="Arial" w:hAnsi="Arial"/>
          <w:bCs/>
          <w:sz w:val="22"/>
        </w:rPr>
      </w:pPr>
      <w:r w:rsidRPr="00EF2866">
        <w:rPr>
          <w:rFonts w:ascii="Arial" w:hAnsi="Arial"/>
          <w:bCs/>
          <w:sz w:val="22"/>
        </w:rPr>
        <w:t>{%</w:t>
      </w:r>
      <w:r w:rsidR="009A34BC" w:rsidRPr="00EF2866">
        <w:rPr>
          <w:rFonts w:ascii="Arial" w:hAnsi="Arial"/>
          <w:bCs/>
          <w:sz w:val="22"/>
        </w:rPr>
        <w:t xml:space="preserve">p if inv_annuity_list|length == 0 </w:t>
      </w:r>
      <w:r w:rsidRPr="00EF2866">
        <w:rPr>
          <w:rFonts w:ascii="Arial" w:hAnsi="Arial"/>
          <w:bCs/>
          <w:sz w:val="22"/>
        </w:rPr>
        <w:t>%}</w:t>
      </w:r>
    </w:p>
    <w:p w14:paraId="6BF0F013" w14:textId="23549427" w:rsidR="009A34BC" w:rsidRPr="00EF2866" w:rsidRDefault="007A7A9F">
      <w:pPr>
        <w:tabs>
          <w:tab w:val="right" w:pos="10224"/>
        </w:tabs>
        <w:suppressAutoHyphens/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9A34BC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9A34BC" w:rsidRPr="00EF2866">
        <w:rPr>
          <w:rFonts w:ascii="Arial" w:hAnsi="Arial"/>
          <w:b/>
          <w:sz w:val="22"/>
        </w:rPr>
        <w:t xml:space="preserve"> </w:t>
      </w:r>
    </w:p>
    <w:p w14:paraId="7236B5FB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bCs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4"/>
        <w:gridCol w:w="5056"/>
      </w:tblGrid>
      <w:tr w:rsidR="004614B4" w:rsidRPr="00EF2866" w14:paraId="5ABE59BA" w14:textId="77777777" w:rsidTr="004377FD">
        <w:tc>
          <w:tcPr>
            <w:tcW w:w="538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536F759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ANNUITIES, PENSIONS, AND BENEFIT PLANS</w:t>
            </w:r>
          </w:p>
        </w:tc>
        <w:tc>
          <w:tcPr>
            <w:tcW w:w="505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78BBE147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5A7BC8B1" w14:textId="77777777" w:rsidTr="004377FD">
        <w:tc>
          <w:tcPr>
            <w:tcW w:w="538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53851501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33839870" w14:textId="734311D7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59CF1D7E" w14:textId="77777777" w:rsidR="009A34BC" w:rsidRPr="00EF2866" w:rsidRDefault="009A34BC" w:rsidP="009A34BC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79AB59E4" w14:textId="77777777" w:rsidR="009A34BC" w:rsidRPr="00EF2866" w:rsidRDefault="009A34BC" w:rsidP="009A34BC">
      <w:pPr>
        <w:keepNext/>
        <w:keepLines/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3DA467FB" w14:textId="4CA05992" w:rsidR="009A34BC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6735CE3D" w14:textId="0FDDC99B" w:rsidR="009A34BC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37F04D14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4"/>
        <w:gridCol w:w="5056"/>
      </w:tblGrid>
      <w:tr w:rsidR="009A34BC" w:rsidRPr="00EF2866" w14:paraId="1F0EA030" w14:textId="77777777" w:rsidTr="004377FD">
        <w:tc>
          <w:tcPr>
            <w:tcW w:w="538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635F3FF" w14:textId="77777777" w:rsidR="009A34BC" w:rsidRPr="00EF2866" w:rsidRDefault="009A34BC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ANNUITIES, PENSIONS, AND BENEFIT PLANS</w:t>
            </w:r>
          </w:p>
        </w:tc>
        <w:tc>
          <w:tcPr>
            <w:tcW w:w="505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2EDE3E73" w14:textId="77777777" w:rsidR="009A34BC" w:rsidRPr="00EF2866" w:rsidRDefault="009A34BC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9A34BC" w:rsidRPr="00EF2866" w14:paraId="4F72D20E" w14:textId="77777777" w:rsidTr="004377FD">
        <w:tc>
          <w:tcPr>
            <w:tcW w:w="538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0F24262F" w14:textId="77777777" w:rsidR="009A34BC" w:rsidRPr="00EF2866" w:rsidRDefault="009A34BC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5056" w:type="dxa"/>
            <w:tcBorders>
              <w:top w:val="nil"/>
              <w:left w:val="nil"/>
              <w:bottom w:val="nil"/>
              <w:right w:val="nil"/>
            </w:tcBorders>
          </w:tcPr>
          <w:p w14:paraId="78D99D41" w14:textId="6F1050A0" w:rsidR="009A34BC" w:rsidRPr="00EF2866" w:rsidRDefault="009A34BC" w:rsidP="009A34BC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02F13E47" w14:textId="759D5E4F" w:rsidR="009A34BC" w:rsidRPr="00EF2866" w:rsidRDefault="007A7A9F" w:rsidP="009A34BC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for ann in inv_annuity_list </w:t>
      </w:r>
      <w:r w:rsidRPr="00EF2866">
        <w:rPr>
          <w:rFonts w:ascii="Arial" w:hAnsi="Arial"/>
          <w:sz w:val="22"/>
        </w:rPr>
        <w:t>%}</w:t>
      </w:r>
    </w:p>
    <w:p w14:paraId="7BEEDF70" w14:textId="77777777" w:rsidR="009A34BC" w:rsidRPr="00EF2866" w:rsidRDefault="009A34BC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494"/>
        <w:gridCol w:w="16"/>
        <w:gridCol w:w="4590"/>
        <w:gridCol w:w="2340"/>
      </w:tblGrid>
      <w:tr w:rsidR="009A34BC" w:rsidRPr="00EF2866" w14:paraId="6B314EE1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FECDFE" w14:textId="4BE83BEC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>tr if ann.description_1</w:t>
            </w:r>
            <w:r w:rsidR="00C57CAF" w:rsidRPr="00EF2866">
              <w:rPr>
                <w:rFonts w:ascii="Arial" w:hAnsi="Arial"/>
                <w:sz w:val="22"/>
              </w:rPr>
              <w:t>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9A34BC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2F03BEBF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5DAC0420" w14:textId="5FF1FD23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Issuer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B27192A" w14:textId="25062F96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9A34BC" w:rsidRPr="00EF2866">
              <w:rPr>
                <w:rFonts w:ascii="Arial" w:hAnsi="Arial"/>
                <w:sz w:val="22"/>
              </w:rPr>
              <w:t>ann.</w:t>
            </w:r>
            <w:r w:rsidR="000F08FC" w:rsidRPr="00EF2866">
              <w:rPr>
                <w:rFonts w:ascii="Arial" w:hAnsi="Arial"/>
                <w:sz w:val="22"/>
              </w:rPr>
              <w:t>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5FD3C6C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9A34BC" w:rsidRPr="00EF2866" w14:paraId="0E5B9C61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B9721D" w14:textId="37EC6D99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710C78F1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6B8AE08B" w14:textId="61892106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D53440" w14:textId="6773CAE1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9A34BC" w:rsidRPr="00EF2866">
              <w:rPr>
                <w:rFonts w:ascii="Arial" w:hAnsi="Arial"/>
                <w:sz w:val="22"/>
              </w:rPr>
              <w:t>ann.</w:t>
            </w:r>
            <w:r w:rsidR="000F08FC" w:rsidRPr="00EF2866">
              <w:rPr>
                <w:rFonts w:ascii="Arial" w:hAnsi="Arial"/>
                <w:sz w:val="22"/>
              </w:rPr>
              <w:t>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342498E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9A34BC" w:rsidRPr="00EF2866" w14:paraId="42FF9DE6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688A3C6" w14:textId="0DC10C6B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if ann.gross_value 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00561282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63595885" w14:textId="64C4BFF0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Principal Amount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A5C998" w14:textId="52D2AD17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9A34BC" w:rsidRPr="00EF2866">
              <w:rPr>
                <w:rFonts w:ascii="Arial" w:hAnsi="Arial"/>
                <w:sz w:val="22"/>
              </w:rPr>
              <w:t>ann.</w:t>
            </w:r>
            <w:r w:rsidR="0058607E" w:rsidRPr="00EF2866">
              <w:rPr>
                <w:rFonts w:ascii="Arial" w:hAnsi="Arial"/>
                <w:sz w:val="22"/>
              </w:rPr>
              <w:t>gross_value|money()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433BFE8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9A34BC" w:rsidRPr="00EF2866" w14:paraId="792327B7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10B602" w14:textId="02089BAB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9A34BC" w:rsidRPr="00EF2866" w14:paraId="23959895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B7A083" w14:textId="3F704652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lastRenderedPageBreak/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if ann.adjustment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57E17DA1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3D0B618C" w14:textId="6B045571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Accrued Interest to Date of Death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AA1465" w14:textId="7F09053B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9A34BC" w:rsidRPr="00EF2866">
              <w:rPr>
                <w:rFonts w:ascii="Arial" w:hAnsi="Arial"/>
                <w:sz w:val="22"/>
              </w:rPr>
              <w:t>ann.</w:t>
            </w:r>
            <w:r w:rsidR="0058607E" w:rsidRPr="00EF2866">
              <w:rPr>
                <w:rFonts w:ascii="Arial" w:hAnsi="Arial"/>
                <w:sz w:val="22"/>
              </w:rPr>
              <w:t>adjustment|money()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FDD4D0B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9A34BC" w:rsidRPr="00EF2866" w14:paraId="3356E3E7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9D7324" w14:textId="1811C469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9A34BC" w:rsidRPr="00EF2866" w14:paraId="54FBF286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1D4C3" w14:textId="6C2CA158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if ann.unknown_value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9A34BC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9A34BC" w:rsidRPr="00EF2866" w14:paraId="36B9B445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3F148" w14:textId="77777777" w:rsidR="009A34BC" w:rsidRPr="00EF2866" w:rsidRDefault="009A34BC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69C3D36" w14:textId="77777777" w:rsidR="009A34BC" w:rsidRPr="00EF2866" w:rsidRDefault="009A34BC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2E5033A" w14:textId="4FB35EC2" w:rsidR="009A34BC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9A34BC" w:rsidRPr="00EF2866">
              <w:rPr>
                <w:rFonts w:ascii="Arial" w:hAnsi="Arial"/>
                <w:sz w:val="22"/>
              </w:rPr>
              <w:t>inventory_unk</w:t>
            </w:r>
            <w:r w:rsidR="00CA1F66" w:rsidRPr="00EF2866">
              <w:rPr>
                <w:rFonts w:ascii="Arial" w:hAnsi="Arial"/>
                <w:sz w:val="22"/>
              </w:rPr>
              <w:t>n</w:t>
            </w:r>
            <w:r w:rsidR="009A34BC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9A34BC" w:rsidRPr="00EF2866" w14:paraId="3D580907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4579A3" w14:textId="5805BE13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9A34BC" w:rsidRPr="00EF2866" w14:paraId="6C6A0DD7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5F2ED3" w14:textId="204EC88A" w:rsidR="009A34BC" w:rsidRPr="00EF2866" w:rsidRDefault="009A34BC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5F945A53" w14:textId="77777777" w:rsidR="009A34BC" w:rsidRPr="00EF2866" w:rsidRDefault="009A34BC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959FDCA" w14:textId="5437A35D" w:rsidR="009A34BC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9A34BC" w:rsidRPr="00EF2866">
              <w:rPr>
                <w:rFonts w:ascii="Arial" w:hAnsi="Arial"/>
                <w:sz w:val="22"/>
              </w:rPr>
              <w:t>ann.net_value|money()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9A34BC" w:rsidRPr="00EF2866" w14:paraId="4B4F1C81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A1DAAE" w14:textId="61CEAEA6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35054BCB" w14:textId="4713B69C" w:rsidR="009A34BC" w:rsidRPr="00EF2866" w:rsidRDefault="007A7A9F" w:rsidP="003610FE">
      <w:pPr>
        <w:tabs>
          <w:tab w:val="left" w:pos="3751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273976CD" w14:textId="7F72579A" w:rsidR="009A34BC" w:rsidRPr="00EF2866" w:rsidRDefault="007A7A9F" w:rsidP="009A34BC">
      <w:pPr>
        <w:tabs>
          <w:tab w:val="left" w:pos="2495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302E48C4" w14:textId="3432ED0E" w:rsidR="004614B4" w:rsidRPr="00EF2866" w:rsidRDefault="007A7A9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if inv_goods_list|length == 0 </w:t>
      </w:r>
      <w:r w:rsidRPr="00EF2866">
        <w:rPr>
          <w:rFonts w:ascii="Arial" w:hAnsi="Arial"/>
          <w:sz w:val="22"/>
        </w:rPr>
        <w:t>%}</w:t>
      </w:r>
    </w:p>
    <w:p w14:paraId="7AAA5D38" w14:textId="0EB33DF4" w:rsidR="009A34BC" w:rsidRPr="00EF2866" w:rsidRDefault="007A7A9F">
      <w:pPr>
        <w:tabs>
          <w:tab w:val="right" w:pos="10224"/>
        </w:tabs>
        <w:suppressAutoHyphens/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9A34BC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9A34BC" w:rsidRPr="00EF2866">
        <w:rPr>
          <w:rFonts w:ascii="Arial" w:hAnsi="Arial"/>
          <w:b/>
          <w:sz w:val="22"/>
        </w:rPr>
        <w:t xml:space="preserve"> </w:t>
      </w:r>
    </w:p>
    <w:p w14:paraId="18C9CB84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4"/>
        <w:gridCol w:w="3346"/>
      </w:tblGrid>
      <w:tr w:rsidR="004614B4" w:rsidRPr="00EF2866" w14:paraId="2F319E6C" w14:textId="77777777" w:rsidTr="004377FD">
        <w:tc>
          <w:tcPr>
            <w:tcW w:w="709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4C71B43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HOUSEHOLD GOODS, PERSONAL EFFECTS, COLLECTIONS, VEHICLES, AND BOATS</w:t>
            </w:r>
          </w:p>
        </w:tc>
        <w:tc>
          <w:tcPr>
            <w:tcW w:w="334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156DC52A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48D15204" w14:textId="77777777" w:rsidTr="004377FD">
        <w:tc>
          <w:tcPr>
            <w:tcW w:w="709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1D9757A0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</w:tcPr>
          <w:p w14:paraId="5209460D" w14:textId="09700C9C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21442F82" w14:textId="77777777" w:rsidR="009A34BC" w:rsidRPr="00EF2866" w:rsidRDefault="009A34BC" w:rsidP="009A34BC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4FDF4FB7" w14:textId="77777777" w:rsidR="009A34BC" w:rsidRPr="00EF2866" w:rsidRDefault="009A34BC" w:rsidP="009A34BC">
      <w:pPr>
        <w:keepNext/>
        <w:keepLines/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4501EFE1" w14:textId="315C60D5" w:rsidR="009A34BC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765C60C1" w14:textId="34DB7D0F" w:rsidR="009A34BC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109132DD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4"/>
        <w:gridCol w:w="3346"/>
      </w:tblGrid>
      <w:tr w:rsidR="009A34BC" w:rsidRPr="00EF2866" w14:paraId="0259B806" w14:textId="77777777" w:rsidTr="004377FD">
        <w:tc>
          <w:tcPr>
            <w:tcW w:w="709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50F8BA08" w14:textId="77777777" w:rsidR="009A34BC" w:rsidRPr="00EF2866" w:rsidRDefault="009A34BC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HOUSEHOLD GOODS, PERSONAL EFFECTS, COLLECTIONS, VEHICLES, AND BOATS</w:t>
            </w:r>
          </w:p>
        </w:tc>
        <w:tc>
          <w:tcPr>
            <w:tcW w:w="334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7105B0BA" w14:textId="77777777" w:rsidR="009A34BC" w:rsidRPr="00EF2866" w:rsidRDefault="009A34BC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9A34BC" w:rsidRPr="00EF2866" w14:paraId="5B8094F9" w14:textId="77777777" w:rsidTr="004377FD">
        <w:tc>
          <w:tcPr>
            <w:tcW w:w="709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46F579BF" w14:textId="77777777" w:rsidR="009A34BC" w:rsidRPr="00EF2866" w:rsidRDefault="009A34BC" w:rsidP="009A34BC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nil"/>
              <w:right w:val="nil"/>
            </w:tcBorders>
          </w:tcPr>
          <w:p w14:paraId="524C7DBD" w14:textId="2AA0722C" w:rsidR="009A34BC" w:rsidRPr="00EF2866" w:rsidRDefault="009A34BC" w:rsidP="009A34BC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6EE00213" w14:textId="7A47554E" w:rsidR="009A34BC" w:rsidRPr="00EF2866" w:rsidRDefault="007A7A9F" w:rsidP="009A34BC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9A34BC" w:rsidRPr="00EF2866">
        <w:rPr>
          <w:rFonts w:ascii="Arial" w:hAnsi="Arial"/>
          <w:sz w:val="22"/>
        </w:rPr>
        <w:t xml:space="preserve">p for goods in inv_goods_list </w:t>
      </w:r>
      <w:r w:rsidRPr="00EF2866">
        <w:rPr>
          <w:rFonts w:ascii="Arial" w:hAnsi="Arial"/>
          <w:sz w:val="22"/>
        </w:rPr>
        <w:t>%}</w:t>
      </w:r>
    </w:p>
    <w:p w14:paraId="22BC8924" w14:textId="77777777" w:rsidR="009A34BC" w:rsidRPr="00EF2866" w:rsidRDefault="009A34BC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492"/>
        <w:gridCol w:w="4608"/>
        <w:gridCol w:w="2340"/>
      </w:tblGrid>
      <w:tr w:rsidR="004614B4" w:rsidRPr="00EF2866" w14:paraId="69610111" w14:textId="77777777" w:rsidTr="0018008A"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14:paraId="35E5F5D5" w14:textId="6848CFFC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5214B85B" w14:textId="40CC887E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9A34BC" w:rsidRPr="00EF2866">
              <w:rPr>
                <w:rFonts w:ascii="Arial" w:hAnsi="Arial"/>
                <w:sz w:val="22"/>
              </w:rPr>
              <w:t>goods.</w:t>
            </w:r>
            <w:r w:rsidR="0058607E" w:rsidRPr="00EF2866">
              <w:rPr>
                <w:rFonts w:ascii="Arial" w:hAnsi="Arial"/>
                <w:sz w:val="22"/>
              </w:rPr>
              <w:t>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FF15BF0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9A34BC" w:rsidRPr="00EF2866" w14:paraId="57CF0727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72E52F" w14:textId="317B29A5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if goods.unknown_value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9A34BC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9A34BC" w:rsidRPr="00EF2866" w14:paraId="2AB09D0C" w14:textId="77777777" w:rsidTr="0018008A"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14:paraId="3C523D28" w14:textId="77777777" w:rsidR="009A34BC" w:rsidRPr="00EF2866" w:rsidRDefault="009A34BC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3A010724" w14:textId="77777777" w:rsidR="009A34BC" w:rsidRPr="00EF2866" w:rsidRDefault="009A34BC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47BC139" w14:textId="027DA5F5" w:rsidR="009A34BC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9A34BC" w:rsidRPr="00EF2866">
              <w:rPr>
                <w:rFonts w:ascii="Arial" w:hAnsi="Arial"/>
                <w:sz w:val="22"/>
              </w:rPr>
              <w:t>inventory_unk</w:t>
            </w:r>
            <w:r w:rsidR="00244CF4" w:rsidRPr="00EF2866">
              <w:rPr>
                <w:rFonts w:ascii="Arial" w:hAnsi="Arial"/>
                <w:sz w:val="22"/>
              </w:rPr>
              <w:t>n</w:t>
            </w:r>
            <w:r w:rsidR="009A34BC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9A34BC" w:rsidRPr="00EF2866" w14:paraId="24746DAC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4859A11" w14:textId="69480614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9A34BC" w:rsidRPr="00EF2866" w14:paraId="10CCE79B" w14:textId="77777777" w:rsidTr="0018008A">
        <w:tc>
          <w:tcPr>
            <w:tcW w:w="3492" w:type="dxa"/>
            <w:tcBorders>
              <w:top w:val="nil"/>
              <w:left w:val="nil"/>
              <w:bottom w:val="nil"/>
              <w:right w:val="nil"/>
            </w:tcBorders>
          </w:tcPr>
          <w:p w14:paraId="21A01DC1" w14:textId="4C5FD3C2" w:rsidR="009A34BC" w:rsidRPr="00EF2866" w:rsidRDefault="009A34BC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14:paraId="16A2266B" w14:textId="77777777" w:rsidR="009A34BC" w:rsidRPr="00EF2866" w:rsidRDefault="009A34BC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5A89E47" w14:textId="2132BE4B" w:rsidR="009A34BC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FF18F8" w:rsidRPr="00EF2866">
              <w:rPr>
                <w:rFonts w:ascii="Arial" w:hAnsi="Arial"/>
                <w:sz w:val="22"/>
              </w:rPr>
              <w:t>goods.gross</w:t>
            </w:r>
            <w:r w:rsidR="009A34BC" w:rsidRPr="00EF2866">
              <w:rPr>
                <w:rFonts w:ascii="Arial" w:hAnsi="Arial"/>
                <w:sz w:val="22"/>
              </w:rPr>
              <w:t>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9A34BC" w:rsidRPr="00EF2866" w14:paraId="1F33CD47" w14:textId="77777777" w:rsidTr="004377FD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FDDE8AC" w14:textId="1A9BC1A1" w:rsidR="009A34BC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9A34BC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2156D883" w14:textId="515E11E0" w:rsidR="00FF18F8" w:rsidRPr="00EF2866" w:rsidRDefault="007A7A9F" w:rsidP="00FF18F8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FF18F8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1BBCEA84" w14:textId="61E6370A" w:rsidR="00FF18F8" w:rsidRPr="00EF2866" w:rsidRDefault="007A7A9F" w:rsidP="00FF18F8">
      <w:pPr>
        <w:tabs>
          <w:tab w:val="left" w:pos="2495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FF18F8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1F3EAB41" w14:textId="7256E48B" w:rsidR="009A34BC" w:rsidRPr="00EF2866" w:rsidRDefault="007A7A9F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941C8" w:rsidRPr="00EF2866">
        <w:rPr>
          <w:rFonts w:ascii="Arial" w:hAnsi="Arial"/>
          <w:sz w:val="22"/>
        </w:rPr>
        <w:t>p if inv_bus_list|len</w:t>
      </w:r>
      <w:r w:rsidR="00AC5D0A" w:rsidRPr="00EF2866">
        <w:rPr>
          <w:rFonts w:ascii="Arial" w:hAnsi="Arial"/>
          <w:sz w:val="22"/>
        </w:rPr>
        <w:t>g</w:t>
      </w:r>
      <w:r w:rsidR="00C941C8" w:rsidRPr="00EF2866">
        <w:rPr>
          <w:rFonts w:ascii="Arial" w:hAnsi="Arial"/>
          <w:sz w:val="22"/>
        </w:rPr>
        <w:t xml:space="preserve">th == 0 </w:t>
      </w:r>
      <w:r w:rsidRPr="00EF2866">
        <w:rPr>
          <w:rFonts w:ascii="Arial" w:hAnsi="Arial"/>
          <w:sz w:val="22"/>
        </w:rPr>
        <w:t>%}</w:t>
      </w:r>
    </w:p>
    <w:p w14:paraId="423CA49F" w14:textId="01EA2A0F" w:rsidR="00C941C8" w:rsidRPr="00EF2866" w:rsidRDefault="007A7A9F">
      <w:pPr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C941C8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C941C8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C941C8" w:rsidRPr="00EF2866">
        <w:rPr>
          <w:rFonts w:ascii="Arial" w:hAnsi="Arial"/>
          <w:b/>
          <w:sz w:val="22"/>
        </w:rPr>
        <w:t xml:space="preserve"> </w:t>
      </w:r>
    </w:p>
    <w:p w14:paraId="2D590CB2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650"/>
      </w:tblGrid>
      <w:tr w:rsidR="004614B4" w:rsidRPr="00EF2866" w14:paraId="5090DB9B" w14:textId="77777777" w:rsidTr="004377FD">
        <w:tc>
          <w:tcPr>
            <w:tcW w:w="2790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2B843098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BUSINESS INTERESTS</w:t>
            </w:r>
          </w:p>
        </w:tc>
        <w:tc>
          <w:tcPr>
            <w:tcW w:w="7650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0948FFFA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44F874D0" w14:textId="77777777" w:rsidTr="004377FD">
        <w:tc>
          <w:tcPr>
            <w:tcW w:w="2790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6045B594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6D53DAA9" w14:textId="134B91D2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0AA62D4D" w14:textId="77777777" w:rsidR="00C941C8" w:rsidRPr="00EF2866" w:rsidRDefault="00C941C8" w:rsidP="00C941C8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24249F5E" w14:textId="77777777" w:rsidR="00C941C8" w:rsidRPr="00EF2866" w:rsidRDefault="00C941C8" w:rsidP="00C941C8">
      <w:pPr>
        <w:keepNext/>
        <w:keepLines/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2C029C10" w14:textId="618C4112" w:rsidR="00C941C8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941C8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7B29CD27" w14:textId="610CBB41" w:rsidR="00C941C8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941C8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4C48DC49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7650"/>
      </w:tblGrid>
      <w:tr w:rsidR="00C941C8" w:rsidRPr="00EF2866" w14:paraId="4E6DAB35" w14:textId="77777777" w:rsidTr="004377FD">
        <w:tc>
          <w:tcPr>
            <w:tcW w:w="2790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0DB04BFB" w14:textId="77777777" w:rsidR="00C941C8" w:rsidRPr="00EF2866" w:rsidRDefault="00C941C8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BUSINESS INTERESTS</w:t>
            </w:r>
          </w:p>
        </w:tc>
        <w:tc>
          <w:tcPr>
            <w:tcW w:w="7650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3F5F8492" w14:textId="77777777" w:rsidR="00C941C8" w:rsidRPr="00EF2866" w:rsidRDefault="00C941C8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C941C8" w:rsidRPr="00EF2866" w14:paraId="1CC91410" w14:textId="77777777" w:rsidTr="004377FD">
        <w:tc>
          <w:tcPr>
            <w:tcW w:w="2790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604DE5BF" w14:textId="77777777" w:rsidR="00C941C8" w:rsidRPr="00EF2866" w:rsidRDefault="00C941C8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sz w:val="22"/>
              </w:rPr>
            </w:pPr>
          </w:p>
        </w:tc>
        <w:tc>
          <w:tcPr>
            <w:tcW w:w="7650" w:type="dxa"/>
            <w:tcBorders>
              <w:top w:val="nil"/>
              <w:left w:val="nil"/>
              <w:bottom w:val="nil"/>
              <w:right w:val="nil"/>
            </w:tcBorders>
          </w:tcPr>
          <w:p w14:paraId="2773B3E5" w14:textId="5525DEAF" w:rsidR="00C941C8" w:rsidRPr="00EF2866" w:rsidRDefault="00C941C8" w:rsidP="00B93540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6913624E" w14:textId="6B7D19CB" w:rsidR="00C941C8" w:rsidRPr="00EF2866" w:rsidRDefault="007A7A9F" w:rsidP="00C941C8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C941C8" w:rsidRPr="00EF2866">
        <w:rPr>
          <w:rFonts w:ascii="Arial" w:hAnsi="Arial"/>
          <w:sz w:val="22"/>
        </w:rPr>
        <w:t xml:space="preserve">p for bus in inv_bus_list </w:t>
      </w:r>
      <w:r w:rsidRPr="00EF2866">
        <w:rPr>
          <w:rFonts w:ascii="Arial" w:hAnsi="Arial"/>
          <w:sz w:val="22"/>
        </w:rPr>
        <w:t>%}</w:t>
      </w:r>
    </w:p>
    <w:p w14:paraId="27AF48E4" w14:textId="77777777" w:rsidR="00C941C8" w:rsidRPr="00EF2866" w:rsidRDefault="00C941C8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494"/>
        <w:gridCol w:w="16"/>
        <w:gridCol w:w="4590"/>
        <w:gridCol w:w="2340"/>
      </w:tblGrid>
      <w:tr w:rsidR="004614B4" w:rsidRPr="00EF2866" w14:paraId="01DB2D40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0A8C24A7" w14:textId="28DCBEA9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Nature of Interest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66DBA2" w14:textId="4AC44B5D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C941C8" w:rsidRPr="00EF2866">
              <w:rPr>
                <w:rFonts w:ascii="Arial" w:hAnsi="Arial"/>
                <w:sz w:val="22"/>
              </w:rPr>
              <w:t>bus.</w:t>
            </w:r>
            <w:r w:rsidR="0058607E" w:rsidRPr="00EF2866">
              <w:rPr>
                <w:rFonts w:ascii="Arial" w:hAnsi="Arial"/>
                <w:sz w:val="22"/>
              </w:rPr>
              <w:t>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E049BD6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C941C8" w:rsidRPr="00EF2866" w14:paraId="166AEC54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0638ED2" w14:textId="4FA9E883" w:rsidR="00C941C8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941C8" w:rsidRPr="00EF2866">
              <w:rPr>
                <w:rFonts w:ascii="Arial" w:hAnsi="Arial"/>
                <w:sz w:val="22"/>
              </w:rPr>
              <w:t>tr if bus.description_2</w:t>
            </w:r>
            <w:r w:rsidR="00C57CAF" w:rsidRPr="00EF2866">
              <w:rPr>
                <w:rFonts w:ascii="Arial" w:hAnsi="Arial"/>
                <w:sz w:val="22"/>
              </w:rPr>
              <w:t>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C941C8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0554638E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1EF91B6C" w14:textId="378B2021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 of Inventory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9DCDF5" w14:textId="03B65272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C941C8" w:rsidRPr="00EF2866">
              <w:rPr>
                <w:rFonts w:ascii="Arial" w:hAnsi="Arial"/>
                <w:sz w:val="22"/>
              </w:rPr>
              <w:t>bus.</w:t>
            </w:r>
            <w:r w:rsidR="0058607E" w:rsidRPr="00EF2866">
              <w:rPr>
                <w:rFonts w:ascii="Arial" w:hAnsi="Arial"/>
                <w:sz w:val="22"/>
              </w:rPr>
              <w:t>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1F31409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C941C8" w:rsidRPr="00EF2866" w14:paraId="5D2FC865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7C009A" w14:textId="5D903C7C" w:rsidR="00C941C8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941C8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C941C8" w:rsidRPr="00EF2866" w14:paraId="45BA3D40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27AA3A" w14:textId="57BDB986" w:rsidR="00C941C8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941C8" w:rsidRPr="00EF2866">
              <w:rPr>
                <w:rFonts w:ascii="Arial" w:hAnsi="Arial"/>
                <w:sz w:val="22"/>
              </w:rPr>
              <w:t xml:space="preserve">tr if bus.gross_value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02AF03CE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14CC9359" w14:textId="6F5C5772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Gross Value of Inventory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3D81AC" w14:textId="1141BEF2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C941C8" w:rsidRPr="00EF2866">
              <w:rPr>
                <w:rFonts w:ascii="Arial" w:hAnsi="Arial"/>
                <w:sz w:val="22"/>
              </w:rPr>
              <w:t>bus.</w:t>
            </w:r>
            <w:r w:rsidR="0058607E" w:rsidRPr="00EF2866">
              <w:rPr>
                <w:rFonts w:ascii="Arial" w:hAnsi="Arial"/>
                <w:sz w:val="22"/>
              </w:rPr>
              <w:t>gross_value|money()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DA449C5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C941C8" w:rsidRPr="00EF2866" w14:paraId="7E9DFAB7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31A545" w14:textId="55192C69" w:rsidR="00C941C8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941C8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C941C8" w:rsidRPr="00EF2866" w14:paraId="0CB597AA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DA84D99" w14:textId="6D3CFEDB" w:rsidR="00C941C8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941C8" w:rsidRPr="00EF2866">
              <w:rPr>
                <w:rFonts w:ascii="Arial" w:hAnsi="Arial"/>
                <w:sz w:val="22"/>
              </w:rPr>
              <w:t>tr if bus.description_3</w:t>
            </w:r>
            <w:r w:rsidR="00C57CAF" w:rsidRPr="00EF2866">
              <w:rPr>
                <w:rFonts w:ascii="Arial" w:hAnsi="Arial"/>
                <w:sz w:val="22"/>
              </w:rPr>
              <w:t>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C941C8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6ED83222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2D880743" w14:textId="449398DD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 of Liabilities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8B5926" w14:textId="1A2003BC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C941C8" w:rsidRPr="00EF2866">
              <w:rPr>
                <w:rFonts w:ascii="Arial" w:hAnsi="Arial"/>
                <w:sz w:val="22"/>
              </w:rPr>
              <w:t>bus.</w:t>
            </w:r>
            <w:r w:rsidR="0058607E" w:rsidRPr="00EF2866">
              <w:rPr>
                <w:rFonts w:ascii="Arial" w:hAnsi="Arial"/>
                <w:sz w:val="22"/>
              </w:rPr>
              <w:t>description_3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AE7EF68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C941C8" w:rsidRPr="00EF2866" w14:paraId="11EE3EEC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083BE2" w14:textId="119E1ADF" w:rsidR="00C941C8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941C8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C941C8" w:rsidRPr="00EF2866" w14:paraId="576749FA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BF093E9" w14:textId="4A1E60C2" w:rsidR="00C941C8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941C8" w:rsidRPr="00EF2866">
              <w:rPr>
                <w:rFonts w:ascii="Arial" w:hAnsi="Arial"/>
                <w:sz w:val="22"/>
              </w:rPr>
              <w:t xml:space="preserve">tr if bus.adjustment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5BDCBA85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308DF13C" w14:textId="6D5C3810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Value of Liabilities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6C5679" w14:textId="6C5CFCC3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C941C8" w:rsidRPr="00EF2866">
              <w:rPr>
                <w:rFonts w:ascii="Arial" w:hAnsi="Arial"/>
                <w:sz w:val="22"/>
              </w:rPr>
              <w:t>bus.</w:t>
            </w:r>
            <w:r w:rsidR="0058607E" w:rsidRPr="00EF2866">
              <w:rPr>
                <w:rFonts w:ascii="Arial" w:hAnsi="Arial"/>
                <w:sz w:val="22"/>
              </w:rPr>
              <w:t>adjustment|money()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73E4B54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C941C8" w:rsidRPr="00EF2866" w14:paraId="2E710C09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EC5476" w14:textId="73C13251" w:rsidR="00C941C8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941C8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3610FE" w:rsidRPr="00EF2866" w14:paraId="668A6EF8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E76E97" w14:textId="7DC01183" w:rsidR="003610FE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610FE" w:rsidRPr="00EF2866">
              <w:rPr>
                <w:rFonts w:ascii="Arial" w:hAnsi="Arial"/>
                <w:sz w:val="22"/>
              </w:rPr>
              <w:t xml:space="preserve">tr if bus.unknown_value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3610FE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3610FE" w:rsidRPr="00EF2866" w14:paraId="117E9489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0114F" w14:textId="77777777" w:rsidR="003610FE" w:rsidRPr="00EF2866" w:rsidRDefault="003610FE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3434EF26" w14:textId="77777777" w:rsidR="003610FE" w:rsidRPr="00EF2866" w:rsidRDefault="003610FE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DC74A69" w14:textId="7CA6EBA4" w:rsidR="003610FE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3610FE" w:rsidRPr="00EF2866">
              <w:rPr>
                <w:rFonts w:ascii="Arial" w:hAnsi="Arial"/>
                <w:sz w:val="22"/>
              </w:rPr>
              <w:t>inventory_unk</w:t>
            </w:r>
            <w:r w:rsidR="00244CF4" w:rsidRPr="00EF2866">
              <w:rPr>
                <w:rFonts w:ascii="Arial" w:hAnsi="Arial"/>
                <w:sz w:val="22"/>
              </w:rPr>
              <w:t>n</w:t>
            </w:r>
            <w:r w:rsidR="003610FE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3610FE" w:rsidRPr="00EF2866" w14:paraId="00856614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014FEF2" w14:textId="0515359F" w:rsidR="003610FE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610FE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3610FE" w:rsidRPr="00EF2866" w14:paraId="7830B6E3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A9D0C7" w14:textId="05DFBF98" w:rsidR="003610FE" w:rsidRPr="00EF2866" w:rsidRDefault="003610FE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45BB2F05" w14:textId="77777777" w:rsidR="003610FE" w:rsidRPr="00EF2866" w:rsidRDefault="003610FE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907B828" w14:textId="78147826" w:rsidR="003610FE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3610FE" w:rsidRPr="00EF2866">
              <w:rPr>
                <w:rFonts w:ascii="Arial" w:hAnsi="Arial"/>
                <w:sz w:val="22"/>
              </w:rPr>
              <w:t>bus.net_value|money()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3610FE" w:rsidRPr="00EF2866" w14:paraId="12142708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E512EE" w14:textId="131B8A1F" w:rsidR="003610FE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610FE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2A2A070B" w14:textId="50240987" w:rsidR="003610FE" w:rsidRPr="00EF2866" w:rsidRDefault="007A7A9F" w:rsidP="003610FE">
      <w:pPr>
        <w:tabs>
          <w:tab w:val="left" w:pos="3751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3610FE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295D001F" w14:textId="1F234D5E" w:rsidR="003610FE" w:rsidRPr="00EF2866" w:rsidRDefault="007A7A9F" w:rsidP="003610FE">
      <w:pPr>
        <w:tabs>
          <w:tab w:val="left" w:pos="2495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3610FE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2B36E689" w14:textId="666841B7" w:rsidR="003610FE" w:rsidRPr="00EF2866" w:rsidRDefault="007A7A9F" w:rsidP="00B93540">
      <w:pPr>
        <w:tabs>
          <w:tab w:val="left" w:pos="938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if inv_farm_list|length == 0 </w:t>
      </w:r>
      <w:r w:rsidRPr="00EF2866">
        <w:rPr>
          <w:rFonts w:ascii="Arial" w:hAnsi="Arial"/>
          <w:sz w:val="22"/>
        </w:rPr>
        <w:t>%}</w:t>
      </w:r>
    </w:p>
    <w:p w14:paraId="7436D4EE" w14:textId="5210714C" w:rsidR="00B93540" w:rsidRPr="00EF2866" w:rsidRDefault="007A7A9F" w:rsidP="00B93540">
      <w:pPr>
        <w:tabs>
          <w:tab w:val="left" w:pos="938"/>
        </w:tabs>
        <w:suppressAutoHyphens/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B93540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B93540" w:rsidRPr="00EF2866">
        <w:rPr>
          <w:rFonts w:ascii="Arial" w:hAnsi="Arial"/>
          <w:b/>
          <w:sz w:val="22"/>
        </w:rPr>
        <w:t xml:space="preserve"> </w:t>
      </w:r>
    </w:p>
    <w:p w14:paraId="2237AB45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7756"/>
      </w:tblGrid>
      <w:tr w:rsidR="004614B4" w:rsidRPr="00EF2866" w14:paraId="3DEC0147" w14:textId="77777777" w:rsidTr="004377FD">
        <w:tc>
          <w:tcPr>
            <w:tcW w:w="268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7693B361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FARMING INTERESTS</w:t>
            </w:r>
          </w:p>
        </w:tc>
        <w:tc>
          <w:tcPr>
            <w:tcW w:w="775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1B55996F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5B9DF66F" w14:textId="77777777" w:rsidTr="004377FD">
        <w:tc>
          <w:tcPr>
            <w:tcW w:w="268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21F9E559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7756" w:type="dxa"/>
            <w:tcBorders>
              <w:top w:val="nil"/>
              <w:left w:val="nil"/>
              <w:bottom w:val="nil"/>
              <w:right w:val="nil"/>
            </w:tcBorders>
          </w:tcPr>
          <w:p w14:paraId="0AE05809" w14:textId="73C5CE68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5603DDC2" w14:textId="77777777" w:rsidR="00B93540" w:rsidRPr="00EF2866" w:rsidRDefault="00B93540" w:rsidP="00B93540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6D5F48B8" w14:textId="77777777" w:rsidR="00B93540" w:rsidRPr="00EF2866" w:rsidRDefault="00B93540" w:rsidP="00B93540">
      <w:pPr>
        <w:keepNext/>
        <w:keepLines/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7B75B499" w14:textId="6D6F8E06" w:rsidR="00B93540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6D9E583A" w14:textId="389BFA14" w:rsidR="00B93540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4CB24C3C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7756"/>
      </w:tblGrid>
      <w:tr w:rsidR="00B93540" w:rsidRPr="00EF2866" w14:paraId="08C117CE" w14:textId="77777777" w:rsidTr="004377FD">
        <w:tc>
          <w:tcPr>
            <w:tcW w:w="268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6EAB92A4" w14:textId="77777777" w:rsidR="00B93540" w:rsidRPr="00EF2866" w:rsidRDefault="00B93540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FARMING INTERESTS</w:t>
            </w:r>
          </w:p>
        </w:tc>
        <w:tc>
          <w:tcPr>
            <w:tcW w:w="775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47259B3C" w14:textId="77777777" w:rsidR="00B93540" w:rsidRPr="00EF2866" w:rsidRDefault="00B93540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B93540" w:rsidRPr="00EF2866" w14:paraId="57754CB6" w14:textId="77777777" w:rsidTr="004377FD">
        <w:tc>
          <w:tcPr>
            <w:tcW w:w="268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72BAE67E" w14:textId="77777777" w:rsidR="00B93540" w:rsidRPr="00EF2866" w:rsidRDefault="00B93540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7756" w:type="dxa"/>
            <w:tcBorders>
              <w:top w:val="nil"/>
              <w:left w:val="nil"/>
              <w:bottom w:val="nil"/>
              <w:right w:val="nil"/>
            </w:tcBorders>
          </w:tcPr>
          <w:p w14:paraId="07295382" w14:textId="068C61B9" w:rsidR="00B93540" w:rsidRPr="00EF2866" w:rsidRDefault="00B93540" w:rsidP="00B93540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4A0CBB95" w14:textId="67EA154F" w:rsidR="00B93540" w:rsidRPr="00EF2866" w:rsidRDefault="007A7A9F" w:rsidP="00B93540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for farm in inv_farm_list </w:t>
      </w:r>
      <w:r w:rsidRPr="00EF2866">
        <w:rPr>
          <w:rFonts w:ascii="Arial" w:hAnsi="Arial"/>
          <w:sz w:val="22"/>
        </w:rPr>
        <w:t>%}</w:t>
      </w:r>
    </w:p>
    <w:p w14:paraId="65851852" w14:textId="77777777" w:rsidR="00B93540" w:rsidRPr="00EF2866" w:rsidRDefault="00B93540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494"/>
        <w:gridCol w:w="16"/>
        <w:gridCol w:w="4590"/>
        <w:gridCol w:w="2340"/>
      </w:tblGrid>
      <w:tr w:rsidR="004614B4" w:rsidRPr="00EF2866" w14:paraId="50B4944A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3E02EFC9" w14:textId="528DA5F0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 of Inventory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B5BE60" w14:textId="22757158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farm.</w:t>
            </w:r>
            <w:r w:rsidR="0058607E" w:rsidRPr="00EF2866">
              <w:rPr>
                <w:rFonts w:ascii="Arial" w:hAnsi="Arial"/>
                <w:sz w:val="22"/>
              </w:rPr>
              <w:t>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04551FE0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93540" w:rsidRPr="00EF2866" w14:paraId="1B2DD2E4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A9B266" w14:textId="340B8433" w:rsidR="00B93540" w:rsidRPr="00EF2866" w:rsidRDefault="007A7A9F" w:rsidP="008B242A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if farm.gross_value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578C062C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48003484" w14:textId="1F23B6B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Gross Value of Inventory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B94ED" w14:textId="5D333313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farm.</w:t>
            </w:r>
            <w:r w:rsidR="0058607E" w:rsidRPr="00EF2866">
              <w:rPr>
                <w:rFonts w:ascii="Arial" w:hAnsi="Arial"/>
                <w:sz w:val="22"/>
              </w:rPr>
              <w:t>gross_value|money()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ABD344B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93540" w:rsidRPr="00EF2866" w14:paraId="6F3B26F6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D5B986" w14:textId="517B02F7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93540" w:rsidRPr="00EF2866" w14:paraId="3E5EA845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52B10A" w14:textId="2A02DA63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C57CAF" w:rsidRPr="00EF2866">
              <w:rPr>
                <w:rFonts w:ascii="Arial" w:hAnsi="Arial"/>
                <w:sz w:val="22"/>
              </w:rPr>
              <w:t>tr if farm.description_2|</w:t>
            </w:r>
            <w:r w:rsidR="00210156" w:rsidRPr="00EF2866">
              <w:rPr>
                <w:rFonts w:ascii="Arial" w:hAnsi="Arial"/>
                <w:sz w:val="22"/>
              </w:rPr>
              <w:t>answered</w:t>
            </w:r>
            <w:r w:rsidR="00C57CAF" w:rsidRPr="00EF2866">
              <w:rPr>
                <w:rFonts w:ascii="Arial" w:hAnsi="Arial"/>
                <w:sz w:val="22"/>
              </w:rPr>
              <w:t xml:space="preserve">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23491757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506A3E86" w14:textId="38254BBE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 of Liabilities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D8442" w14:textId="4EEBB41D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farm.</w:t>
            </w:r>
            <w:r w:rsidR="0058607E" w:rsidRPr="00EF2866">
              <w:rPr>
                <w:rFonts w:ascii="Arial" w:hAnsi="Arial"/>
                <w:sz w:val="22"/>
              </w:rPr>
              <w:t>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30F788D5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93540" w:rsidRPr="00EF2866" w14:paraId="1D229DC5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61134C7" w14:textId="4A9A8D95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93540" w:rsidRPr="00EF2866" w14:paraId="53CE19AB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0B627C" w14:textId="0DF6E257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if farm.adjustment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4614B4" w:rsidRPr="00EF2866" w14:paraId="48656E33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24BBA12B" w14:textId="09D799E2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Value of Liabilities</w:t>
            </w:r>
          </w:p>
          <w:p w14:paraId="4D22C59D" w14:textId="217377EC" w:rsidR="003E13A3" w:rsidRPr="00EF2866" w:rsidRDefault="007A7A9F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E13A3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03ED74" w14:textId="438160A5" w:rsidR="003E13A3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farm.</w:t>
            </w:r>
            <w:r w:rsidR="0058607E" w:rsidRPr="00EF2866">
              <w:rPr>
                <w:rFonts w:ascii="Arial" w:hAnsi="Arial"/>
                <w:sz w:val="22"/>
              </w:rPr>
              <w:t>adjustment|money()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13B957AE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93540" w:rsidRPr="00EF2866" w14:paraId="48CC43CD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417902" w14:textId="6A01C05F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if farm.unknown_value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B93540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B93540" w:rsidRPr="00EF2866" w14:paraId="6811EC3A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51F5E6" w14:textId="77777777" w:rsidR="00B93540" w:rsidRPr="00EF2866" w:rsidRDefault="00B93540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66535E01" w14:textId="77777777" w:rsidR="00B93540" w:rsidRPr="00EF2866" w:rsidRDefault="00B93540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74A4A52" w14:textId="2E5A0560" w:rsidR="00B93540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inventory_unk</w:t>
            </w:r>
            <w:r w:rsidR="00244CF4" w:rsidRPr="00EF2866">
              <w:rPr>
                <w:rFonts w:ascii="Arial" w:hAnsi="Arial"/>
                <w:sz w:val="22"/>
              </w:rPr>
              <w:t>n</w:t>
            </w:r>
            <w:r w:rsidR="00B93540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93540" w:rsidRPr="00EF2866" w14:paraId="2B039C5A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A04F01" w14:textId="448AD05C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93540" w:rsidRPr="00EF2866" w14:paraId="3652F09C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1EB02" w14:textId="2F372F1F" w:rsidR="00B93540" w:rsidRPr="00EF2866" w:rsidRDefault="00B93540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CF17C0D" w14:textId="77777777" w:rsidR="00B93540" w:rsidRPr="00EF2866" w:rsidRDefault="00B93540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730CDC6" w14:textId="12402F15" w:rsidR="00B93540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farm.net_value|money()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93540" w:rsidRPr="00EF2866" w14:paraId="4714D937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E555AF" w14:textId="65581971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05DDE721" w14:textId="248AC2EA" w:rsidR="00B93540" w:rsidRPr="00EF2866" w:rsidRDefault="007A7A9F" w:rsidP="00B93540">
      <w:pPr>
        <w:tabs>
          <w:tab w:val="left" w:pos="3751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2CF88FCB" w14:textId="7791F51B" w:rsidR="00B93540" w:rsidRPr="00EF2866" w:rsidRDefault="007A7A9F" w:rsidP="00B93540">
      <w:pPr>
        <w:tabs>
          <w:tab w:val="left" w:pos="2495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62F51C4A" w14:textId="65560B49" w:rsidR="00B93540" w:rsidRPr="00EF2866" w:rsidRDefault="007A7A9F">
      <w:pPr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if inv_other_list|length == 0 </w:t>
      </w:r>
      <w:r w:rsidRPr="00EF2866">
        <w:rPr>
          <w:rFonts w:ascii="Arial" w:hAnsi="Arial"/>
          <w:sz w:val="22"/>
        </w:rPr>
        <w:t>%}</w:t>
      </w:r>
    </w:p>
    <w:p w14:paraId="704B3419" w14:textId="485FA976" w:rsidR="00B93540" w:rsidRPr="00EF2866" w:rsidRDefault="007A7A9F">
      <w:pPr>
        <w:rPr>
          <w:rFonts w:ascii="Arial" w:hAnsi="Arial"/>
          <w:b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>p if inventory</w:t>
      </w:r>
      <w:r w:rsidR="00915ED0" w:rsidRPr="00EF2866">
        <w:rPr>
          <w:rFonts w:ascii="Arial" w:hAnsi="Arial"/>
          <w:sz w:val="22"/>
        </w:rPr>
        <w:t>_headings == "Yes"</w:t>
      </w:r>
      <w:r w:rsidR="00B93540" w:rsidRPr="00EF2866">
        <w:rPr>
          <w:rFonts w:ascii="Arial" w:hAnsi="Arial"/>
          <w:sz w:val="22"/>
        </w:rPr>
        <w:t xml:space="preserve"> </w:t>
      </w:r>
      <w:r w:rsidRPr="00EF2866">
        <w:rPr>
          <w:rFonts w:ascii="Arial" w:hAnsi="Arial"/>
          <w:sz w:val="22"/>
        </w:rPr>
        <w:t>%}</w:t>
      </w:r>
      <w:r w:rsidR="00B93540" w:rsidRPr="00EF2866">
        <w:rPr>
          <w:rFonts w:ascii="Arial" w:hAnsi="Arial"/>
          <w:b/>
          <w:sz w:val="22"/>
        </w:rPr>
        <w:t xml:space="preserve"> </w:t>
      </w:r>
    </w:p>
    <w:p w14:paraId="6F236F4A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7486"/>
      </w:tblGrid>
      <w:tr w:rsidR="004614B4" w:rsidRPr="00EF2866" w14:paraId="1397D239" w14:textId="77777777" w:rsidTr="004377FD">
        <w:tc>
          <w:tcPr>
            <w:tcW w:w="295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101A8E88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ANY OTHER PROPERTY</w:t>
            </w:r>
          </w:p>
        </w:tc>
        <w:tc>
          <w:tcPr>
            <w:tcW w:w="748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65DABD2A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4614B4" w:rsidRPr="00EF2866" w14:paraId="1128053E" w14:textId="77777777" w:rsidTr="004377FD">
        <w:tc>
          <w:tcPr>
            <w:tcW w:w="295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42687FA4" w14:textId="77777777" w:rsidR="004614B4" w:rsidRPr="00EF2866" w:rsidRDefault="004614B4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</w:tcPr>
          <w:p w14:paraId="3DF5937D" w14:textId="73177EB1" w:rsidR="004614B4" w:rsidRPr="00EF2866" w:rsidRDefault="004614B4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475DE567" w14:textId="77777777" w:rsidR="00B93540" w:rsidRPr="00EF2866" w:rsidRDefault="00B93540" w:rsidP="00B93540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p w14:paraId="78367E00" w14:textId="77777777" w:rsidR="00B93540" w:rsidRPr="00EF2866" w:rsidRDefault="00B93540" w:rsidP="00B93540">
      <w:pPr>
        <w:keepNext/>
        <w:keepLines/>
        <w:tabs>
          <w:tab w:val="right" w:pos="10224"/>
        </w:tabs>
        <w:suppressAutoHyphens/>
        <w:jc w:val="right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Nil</w:t>
      </w:r>
    </w:p>
    <w:p w14:paraId="5D8CC12E" w14:textId="0866DDE3" w:rsidR="00B93540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7BDBF339" w14:textId="54C4ABCD" w:rsidR="00B93540" w:rsidRPr="00EF2866" w:rsidRDefault="007A7A9F" w:rsidP="00200D0F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3D714D63" w14:textId="77777777" w:rsidR="00852578" w:rsidRPr="00EF2866" w:rsidRDefault="00852578" w:rsidP="00F0327A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54"/>
        <w:gridCol w:w="7486"/>
      </w:tblGrid>
      <w:tr w:rsidR="00B93540" w:rsidRPr="00EF2866" w14:paraId="286E6D2C" w14:textId="77777777" w:rsidTr="004377FD">
        <w:tc>
          <w:tcPr>
            <w:tcW w:w="2954" w:type="dxa"/>
            <w:tcBorders>
              <w:top w:val="threeDEngrave" w:sz="6" w:space="0" w:color="auto"/>
              <w:left w:val="threeDEngrave" w:sz="6" w:space="0" w:color="auto"/>
              <w:bottom w:val="threeDEmboss" w:sz="6" w:space="0" w:color="auto"/>
              <w:right w:val="threeDEmboss" w:sz="6" w:space="0" w:color="auto"/>
            </w:tcBorders>
          </w:tcPr>
          <w:p w14:paraId="400ED907" w14:textId="77777777" w:rsidR="00B93540" w:rsidRPr="00EF2866" w:rsidRDefault="00B93540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ANY OTHER PROPERTY</w:t>
            </w:r>
          </w:p>
        </w:tc>
        <w:tc>
          <w:tcPr>
            <w:tcW w:w="7486" w:type="dxa"/>
            <w:tcBorders>
              <w:top w:val="nil"/>
              <w:left w:val="threeDEmboss" w:sz="6" w:space="0" w:color="auto"/>
              <w:bottom w:val="nil"/>
              <w:right w:val="nil"/>
            </w:tcBorders>
          </w:tcPr>
          <w:p w14:paraId="14A8BD2F" w14:textId="77777777" w:rsidR="00B93540" w:rsidRPr="00EF2866" w:rsidRDefault="00B93540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</w:tr>
      <w:tr w:rsidR="00B93540" w:rsidRPr="00EF2866" w14:paraId="4DCDE890" w14:textId="77777777" w:rsidTr="004377FD">
        <w:tc>
          <w:tcPr>
            <w:tcW w:w="2954" w:type="dxa"/>
            <w:tcBorders>
              <w:top w:val="threeDEmboss" w:sz="6" w:space="0" w:color="auto"/>
              <w:left w:val="nil"/>
              <w:bottom w:val="nil"/>
              <w:right w:val="nil"/>
            </w:tcBorders>
          </w:tcPr>
          <w:p w14:paraId="2F5EF432" w14:textId="77777777" w:rsidR="00B93540" w:rsidRPr="00EF2866" w:rsidRDefault="00B93540" w:rsidP="00B93540">
            <w:pPr>
              <w:keepNext/>
              <w:tabs>
                <w:tab w:val="right" w:pos="10224"/>
              </w:tabs>
              <w:suppressAutoHyphens/>
              <w:rPr>
                <w:rFonts w:ascii="Arial" w:hAnsi="Arial"/>
                <w:b/>
                <w:bCs/>
                <w:sz w:val="22"/>
              </w:rPr>
            </w:pPr>
          </w:p>
        </w:tc>
        <w:tc>
          <w:tcPr>
            <w:tcW w:w="7486" w:type="dxa"/>
            <w:tcBorders>
              <w:top w:val="nil"/>
              <w:left w:val="nil"/>
              <w:bottom w:val="nil"/>
              <w:right w:val="nil"/>
            </w:tcBorders>
          </w:tcPr>
          <w:p w14:paraId="68CAF961" w14:textId="6764429C" w:rsidR="00B93540" w:rsidRPr="00EF2866" w:rsidRDefault="00B93540" w:rsidP="00B93540">
            <w:pPr>
              <w:keepNext/>
              <w:tabs>
                <w:tab w:val="right" w:pos="10224"/>
              </w:tabs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Gross Value</w:t>
            </w:r>
          </w:p>
        </w:tc>
      </w:tr>
    </w:tbl>
    <w:p w14:paraId="6F5FAC7C" w14:textId="4B752B5E" w:rsidR="00B93540" w:rsidRPr="00EF2866" w:rsidRDefault="007A7A9F" w:rsidP="00B93540">
      <w:pPr>
        <w:tabs>
          <w:tab w:val="right" w:pos="10224"/>
        </w:tabs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for other in inv_other_list </w:t>
      </w:r>
      <w:r w:rsidRPr="00EF2866">
        <w:rPr>
          <w:rFonts w:ascii="Arial" w:hAnsi="Arial"/>
          <w:sz w:val="22"/>
        </w:rPr>
        <w:t>%}</w:t>
      </w:r>
    </w:p>
    <w:p w14:paraId="4468F886" w14:textId="77777777" w:rsidR="00B93540" w:rsidRPr="00EF2866" w:rsidRDefault="00B93540" w:rsidP="00C03313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494"/>
        <w:gridCol w:w="16"/>
        <w:gridCol w:w="4590"/>
        <w:gridCol w:w="2340"/>
      </w:tblGrid>
      <w:tr w:rsidR="004614B4" w:rsidRPr="00EF2866" w14:paraId="0002D463" w14:textId="77777777" w:rsidTr="008B242A">
        <w:tc>
          <w:tcPr>
            <w:tcW w:w="3494" w:type="dxa"/>
            <w:tcBorders>
              <w:top w:val="nil"/>
              <w:left w:val="nil"/>
              <w:bottom w:val="nil"/>
              <w:right w:val="nil"/>
            </w:tcBorders>
          </w:tcPr>
          <w:p w14:paraId="0A1300AE" w14:textId="0C5C53AF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Description</w:t>
            </w:r>
          </w:p>
        </w:tc>
        <w:tc>
          <w:tcPr>
            <w:tcW w:w="46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0DB814" w14:textId="115482AA" w:rsidR="004614B4" w:rsidRPr="00EF2866" w:rsidRDefault="007A7A9F" w:rsidP="008B242A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other.</w:t>
            </w:r>
            <w:r w:rsidR="00826800" w:rsidRPr="00EF2866">
              <w:rPr>
                <w:rFonts w:ascii="Arial" w:hAnsi="Arial"/>
                <w:sz w:val="22"/>
              </w:rPr>
              <w:t>description_1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275B98D4" w14:textId="77777777" w:rsidR="004614B4" w:rsidRPr="00EF2866" w:rsidRDefault="004614B4" w:rsidP="008B242A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B93540" w:rsidRPr="00EF2866" w14:paraId="4E00476F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9A8581" w14:textId="471F5DFF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if other.unknown_value == True </w:t>
            </w:r>
            <w:r w:rsidRPr="00EF2866">
              <w:rPr>
                <w:rFonts w:ascii="Arial" w:hAnsi="Arial"/>
                <w:sz w:val="22"/>
              </w:rPr>
              <w:t>%}</w:t>
            </w:r>
            <w:r w:rsidR="00B93540" w:rsidRPr="00EF2866">
              <w:rPr>
                <w:rFonts w:ascii="Arial" w:hAnsi="Arial"/>
                <w:sz w:val="22"/>
              </w:rPr>
              <w:t xml:space="preserve"> </w:t>
            </w:r>
          </w:p>
        </w:tc>
      </w:tr>
      <w:tr w:rsidR="00B93540" w:rsidRPr="00EF2866" w14:paraId="23E6B8BD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C13D04" w14:textId="77777777" w:rsidR="00B93540" w:rsidRPr="00EF2866" w:rsidRDefault="00B93540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3F4EC56E" w14:textId="77777777" w:rsidR="00B93540" w:rsidRPr="00EF2866" w:rsidRDefault="00B93540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BF8D3EB" w14:textId="237FB1BC" w:rsidR="00B93540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inventory_unk</w:t>
            </w:r>
            <w:r w:rsidR="00CA1F66" w:rsidRPr="00EF2866">
              <w:rPr>
                <w:rFonts w:ascii="Arial" w:hAnsi="Arial"/>
                <w:sz w:val="22"/>
              </w:rPr>
              <w:t>n</w:t>
            </w:r>
            <w:r w:rsidR="00B93540" w:rsidRPr="00EF2866">
              <w:rPr>
                <w:rFonts w:ascii="Arial" w:hAnsi="Arial"/>
                <w:sz w:val="22"/>
              </w:rPr>
              <w:t>own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93540" w:rsidRPr="00EF2866" w14:paraId="5E31F281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49E062" w14:textId="750F9B13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else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B93540" w:rsidRPr="00EF2866" w14:paraId="3CA6269A" w14:textId="77777777" w:rsidTr="008B242A"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13613" w14:textId="4D032176" w:rsidR="00B93540" w:rsidRPr="00EF2866" w:rsidRDefault="00B93540" w:rsidP="008B242A">
            <w:pPr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Net Value</w:t>
            </w: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14:paraId="23F4505E" w14:textId="77777777" w:rsidR="00B93540" w:rsidRPr="00EF2866" w:rsidRDefault="00B93540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6EBBFB57" w14:textId="3EECAF84" w:rsidR="00B93540" w:rsidRPr="00EF2866" w:rsidRDefault="007A7A9F" w:rsidP="008B242A">
            <w:pPr>
              <w:suppressAutoHyphens/>
              <w:spacing w:after="120"/>
              <w:jc w:val="right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B93540" w:rsidRPr="00EF2866">
              <w:rPr>
                <w:rFonts w:ascii="Arial" w:hAnsi="Arial"/>
                <w:sz w:val="22"/>
              </w:rPr>
              <w:t>other.net_value|money()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</w:tr>
      <w:tr w:rsidR="00B93540" w:rsidRPr="00EF2866" w14:paraId="6CE276F8" w14:textId="77777777" w:rsidTr="004377FD">
        <w:tc>
          <w:tcPr>
            <w:tcW w:w="1044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D23AE4C" w14:textId="5A880A48" w:rsidR="00B93540" w:rsidRPr="00EF2866" w:rsidRDefault="007A7A9F" w:rsidP="008B242A">
            <w:pPr>
              <w:tabs>
                <w:tab w:val="left" w:pos="1755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B93540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46FAEE5F" w14:textId="73156C4D" w:rsidR="00B93540" w:rsidRPr="00EF2866" w:rsidRDefault="007A7A9F" w:rsidP="00B93540">
      <w:pPr>
        <w:tabs>
          <w:tab w:val="left" w:pos="3751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p w14:paraId="23978A1B" w14:textId="55C2D838" w:rsidR="00B93540" w:rsidRPr="00EF2866" w:rsidRDefault="007A7A9F" w:rsidP="00B93540">
      <w:pPr>
        <w:tabs>
          <w:tab w:val="left" w:pos="2495"/>
        </w:tabs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B93540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0799EE40" w14:textId="77777777" w:rsidR="00B93540" w:rsidRPr="00EF2866" w:rsidRDefault="00B93540" w:rsidP="00096FE2">
      <w:pPr>
        <w:keepNext/>
        <w:keepLines/>
        <w:tabs>
          <w:tab w:val="right" w:pos="10224"/>
        </w:tabs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4614B4" w:rsidRPr="00EF2866" w14:paraId="7105E346" w14:textId="77777777" w:rsidTr="004377FD">
        <w:tc>
          <w:tcPr>
            <w:tcW w:w="10440" w:type="dxa"/>
            <w:tcBorders>
              <w:left w:val="nil"/>
              <w:bottom w:val="nil"/>
              <w:right w:val="nil"/>
            </w:tcBorders>
          </w:tcPr>
          <w:p w14:paraId="3755C8D2" w14:textId="77777777" w:rsidR="004614B4" w:rsidRPr="00EF2866" w:rsidRDefault="004614B4" w:rsidP="00096FE2">
            <w:pPr>
              <w:keepNext/>
              <w:keepLines/>
              <w:tabs>
                <w:tab w:val="left" w:pos="-1440"/>
                <w:tab w:val="left" w:pos="-720"/>
              </w:tabs>
              <w:suppressAutoHyphens/>
              <w:rPr>
                <w:rFonts w:ascii="Arial" w:hAnsi="Arial"/>
                <w:sz w:val="22"/>
              </w:rPr>
            </w:pPr>
          </w:p>
        </w:tc>
      </w:tr>
    </w:tbl>
    <w:p w14:paraId="09ECDD1C" w14:textId="77777777" w:rsidR="004614B4" w:rsidRPr="00EF2866" w:rsidRDefault="004614B4" w:rsidP="00096FE2">
      <w:pPr>
        <w:keepNext/>
        <w:keepLines/>
        <w:suppressAutoHyphens/>
        <w:rPr>
          <w:rFonts w:ascii="Arial" w:hAnsi="Arial"/>
          <w:sz w:val="22"/>
        </w:rPr>
      </w:pPr>
    </w:p>
    <w:p w14:paraId="5EEB2535" w14:textId="01B53B4A" w:rsidR="004614B4" w:rsidRPr="00EF2866" w:rsidRDefault="004614B4" w:rsidP="00096FE2">
      <w:pPr>
        <w:keepNext/>
        <w:keepLines/>
        <w:widowControl w:val="0"/>
        <w:tabs>
          <w:tab w:val="right" w:pos="10224"/>
        </w:tabs>
        <w:autoSpaceDE w:val="0"/>
        <w:autoSpaceDN w:val="0"/>
        <w:adjustRightInd w:val="0"/>
        <w:rPr>
          <w:rFonts w:ascii="Arial" w:hAnsi="Arial"/>
          <w:b/>
          <w:bCs/>
          <w:sz w:val="22"/>
        </w:rPr>
      </w:pPr>
      <w:r w:rsidRPr="00EF2866">
        <w:rPr>
          <w:rFonts w:ascii="Arial" w:hAnsi="Arial"/>
          <w:b/>
          <w:bCs/>
          <w:smallCaps/>
          <w:sz w:val="22"/>
        </w:rPr>
        <w:t>Total Value of Other Property</w:t>
      </w:r>
      <w:r w:rsidRPr="00EF2866">
        <w:rPr>
          <w:rFonts w:ascii="Arial" w:hAnsi="Arial"/>
          <w:b/>
          <w:bCs/>
          <w:sz w:val="22"/>
        </w:rPr>
        <w:tab/>
      </w:r>
      <w:r w:rsidR="007A7A9F" w:rsidRPr="00EF2866">
        <w:rPr>
          <w:rFonts w:ascii="Arial" w:hAnsi="Arial"/>
          <w:b/>
          <w:sz w:val="22"/>
          <w:u w:val="single"/>
        </w:rPr>
        <w:t>{{</w:t>
      </w:r>
      <w:r w:rsidR="00C7723E" w:rsidRPr="00EF2866">
        <w:rPr>
          <w:rFonts w:ascii="Arial" w:hAnsi="Arial"/>
          <w:b/>
          <w:sz w:val="22"/>
          <w:u w:val="single"/>
        </w:rPr>
        <w:t>inventory_property_sum|money()</w:t>
      </w:r>
      <w:r w:rsidR="007A7A9F" w:rsidRPr="00EF2866">
        <w:rPr>
          <w:rFonts w:ascii="Arial" w:hAnsi="Arial"/>
          <w:b/>
          <w:sz w:val="22"/>
          <w:u w:val="single"/>
        </w:rPr>
        <w:t>}}</w:t>
      </w:r>
    </w:p>
    <w:p w14:paraId="7DFF3845" w14:textId="77777777" w:rsidR="004614B4" w:rsidRPr="00EF2866" w:rsidRDefault="004614B4" w:rsidP="00096FE2">
      <w:pPr>
        <w:keepNext/>
        <w:keepLines/>
        <w:widowControl w:val="0"/>
        <w:tabs>
          <w:tab w:val="right" w:pos="10224"/>
        </w:tabs>
        <w:autoSpaceDE w:val="0"/>
        <w:autoSpaceDN w:val="0"/>
        <w:adjustRightInd w:val="0"/>
        <w:rPr>
          <w:rFonts w:ascii="Arial" w:hAnsi="Arial"/>
          <w:b/>
          <w:bCs/>
          <w:sz w:val="22"/>
        </w:rPr>
      </w:pPr>
    </w:p>
    <w:p w14:paraId="431E9CFD" w14:textId="208D3304" w:rsidR="004614B4" w:rsidRPr="00EF2866" w:rsidRDefault="004614B4" w:rsidP="00096FE2">
      <w:pPr>
        <w:keepNext/>
        <w:keepLines/>
        <w:tabs>
          <w:tab w:val="right" w:pos="10224"/>
        </w:tabs>
        <w:suppressAutoHyphens/>
        <w:rPr>
          <w:rFonts w:ascii="Arial" w:hAnsi="Arial"/>
          <w:b/>
          <w:bCs/>
          <w:sz w:val="22"/>
        </w:rPr>
      </w:pPr>
      <w:r w:rsidRPr="00EF2866">
        <w:rPr>
          <w:rFonts w:ascii="Arial" w:hAnsi="Arial"/>
          <w:b/>
          <w:bCs/>
          <w:smallCaps/>
          <w:sz w:val="22"/>
        </w:rPr>
        <w:t>Total Value of Property</w:t>
      </w:r>
      <w:r w:rsidRPr="00EF2866">
        <w:rPr>
          <w:rFonts w:ascii="Arial" w:hAnsi="Arial"/>
          <w:b/>
          <w:bCs/>
          <w:sz w:val="22"/>
        </w:rPr>
        <w:tab/>
      </w:r>
      <w:r w:rsidR="007A7A9F" w:rsidRPr="00EF2866">
        <w:rPr>
          <w:rFonts w:ascii="Arial" w:hAnsi="Arial"/>
          <w:b/>
          <w:sz w:val="22"/>
          <w:u w:val="single"/>
        </w:rPr>
        <w:t>{{</w:t>
      </w:r>
      <w:r w:rsidR="00C7723E" w:rsidRPr="00EF2866">
        <w:rPr>
          <w:rFonts w:ascii="Arial" w:hAnsi="Arial"/>
          <w:b/>
          <w:sz w:val="22"/>
          <w:u w:val="single"/>
        </w:rPr>
        <w:t>inventory_gross_value|money()</w:t>
      </w:r>
      <w:r w:rsidR="007A7A9F" w:rsidRPr="00EF2866">
        <w:rPr>
          <w:rFonts w:ascii="Arial" w:hAnsi="Arial"/>
          <w:b/>
          <w:sz w:val="22"/>
          <w:u w:val="single"/>
        </w:rPr>
        <w:t>}}</w:t>
      </w:r>
    </w:p>
    <w:p w14:paraId="08795B5F" w14:textId="77777777" w:rsidR="004614B4" w:rsidRPr="00EF2866" w:rsidRDefault="004614B4" w:rsidP="00096FE2">
      <w:pPr>
        <w:keepNext/>
        <w:keepLines/>
        <w:suppressAutoHyphens/>
        <w:rPr>
          <w:rFonts w:ascii="Arial" w:hAnsi="Arial"/>
          <w:b/>
          <w:bCs/>
          <w:sz w:val="22"/>
        </w:rPr>
      </w:pPr>
    </w:p>
    <w:tbl>
      <w:tblPr>
        <w:tblW w:w="0" w:type="auto"/>
        <w:tblInd w:w="4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4"/>
      </w:tblGrid>
      <w:tr w:rsidR="004614B4" w:rsidRPr="00EF2866" w14:paraId="1A1D885E" w14:textId="77777777" w:rsidTr="00C7723E">
        <w:tc>
          <w:tcPr>
            <w:tcW w:w="1274" w:type="dxa"/>
            <w:tcBorders>
              <w:top w:val="nil"/>
              <w:left w:val="nil"/>
              <w:bottom w:val="threeDEmboss" w:sz="6" w:space="0" w:color="auto"/>
              <w:right w:val="nil"/>
            </w:tcBorders>
            <w:tcMar>
              <w:left w:w="0" w:type="dxa"/>
              <w:right w:w="0" w:type="dxa"/>
            </w:tcMar>
          </w:tcPr>
          <w:p w14:paraId="32B30D9A" w14:textId="77777777" w:rsidR="004614B4" w:rsidRPr="00EF2866" w:rsidRDefault="004614B4" w:rsidP="000F1267">
            <w:pPr>
              <w:keepNext/>
              <w:keepLines/>
              <w:suppressAutoHyphens/>
              <w:jc w:val="center"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bCs/>
                <w:sz w:val="22"/>
              </w:rPr>
              <w:t>D E B T S</w:t>
            </w:r>
          </w:p>
        </w:tc>
      </w:tr>
    </w:tbl>
    <w:p w14:paraId="7A053332" w14:textId="77777777" w:rsidR="004614B4" w:rsidRPr="00EF2866" w:rsidRDefault="004614B4">
      <w:pPr>
        <w:keepNext/>
        <w:keepLines/>
        <w:suppressAutoHyphens/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64"/>
        <w:gridCol w:w="5776"/>
      </w:tblGrid>
      <w:tr w:rsidR="004614B4" w:rsidRPr="00EF2866" w14:paraId="2BB25347" w14:textId="77777777" w:rsidTr="004377FD">
        <w:tc>
          <w:tcPr>
            <w:tcW w:w="10440" w:type="dxa"/>
            <w:gridSpan w:val="2"/>
            <w:tcBorders>
              <w:top w:val="single" w:sz="4" w:space="0" w:color="auto"/>
            </w:tcBorders>
          </w:tcPr>
          <w:p w14:paraId="3489F615" w14:textId="77777777" w:rsidR="004614B4" w:rsidRPr="00EF2866" w:rsidRDefault="004614B4">
            <w:pPr>
              <w:keepNext/>
              <w:keepLines/>
              <w:suppressAutoHyphens/>
              <w:rPr>
                <w:rFonts w:ascii="Arial" w:hAnsi="Arial"/>
                <w:sz w:val="22"/>
                <w:u w:val="double"/>
              </w:rPr>
            </w:pPr>
          </w:p>
        </w:tc>
      </w:tr>
      <w:tr w:rsidR="004614B4" w:rsidRPr="00EF2866" w14:paraId="730C3371" w14:textId="77777777" w:rsidTr="004377FD">
        <w:tc>
          <w:tcPr>
            <w:tcW w:w="4664" w:type="dxa"/>
          </w:tcPr>
          <w:p w14:paraId="7331A7DA" w14:textId="0C279140" w:rsidR="004614B4" w:rsidRPr="00EF2866" w:rsidRDefault="004614B4">
            <w:pPr>
              <w:keepNext/>
              <w:keepLines/>
              <w:suppressAutoHyphens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Description</w:t>
            </w:r>
          </w:p>
        </w:tc>
        <w:tc>
          <w:tcPr>
            <w:tcW w:w="5776" w:type="dxa"/>
          </w:tcPr>
          <w:p w14:paraId="530146F6" w14:textId="64FBEE82" w:rsidR="004614B4" w:rsidRPr="00EF2866" w:rsidRDefault="004614B4">
            <w:pPr>
              <w:keepNext/>
              <w:keepLines/>
              <w:suppressAutoHyphens/>
              <w:jc w:val="right"/>
              <w:rPr>
                <w:rFonts w:ascii="Arial" w:hAnsi="Arial"/>
                <w:b/>
                <w:bCs/>
                <w:i/>
                <w:iCs/>
                <w:sz w:val="22"/>
              </w:rPr>
            </w:pPr>
            <w:r w:rsidRPr="00EF2866">
              <w:rPr>
                <w:rFonts w:ascii="Arial" w:hAnsi="Arial"/>
                <w:b/>
                <w:bCs/>
                <w:i/>
                <w:iCs/>
                <w:sz w:val="22"/>
              </w:rPr>
              <w:t>Value</w:t>
            </w:r>
          </w:p>
        </w:tc>
      </w:tr>
    </w:tbl>
    <w:p w14:paraId="361E5B5B" w14:textId="6FB26369" w:rsidR="004614B4" w:rsidRPr="00EF2866" w:rsidRDefault="007A7A9F">
      <w:pPr>
        <w:keepNext/>
        <w:keepLines/>
        <w:suppressAutoHyphens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801CD8" w:rsidRPr="00EF2866">
        <w:rPr>
          <w:rFonts w:ascii="Arial" w:hAnsi="Arial"/>
          <w:sz w:val="22"/>
        </w:rPr>
        <w:t xml:space="preserve">p for debt in inv_debt_list </w:t>
      </w:r>
      <w:r w:rsidRPr="00EF2866">
        <w:rPr>
          <w:rFonts w:ascii="Arial" w:hAnsi="Arial"/>
          <w:sz w:val="22"/>
        </w:rPr>
        <w:t>%}</w:t>
      </w:r>
    </w:p>
    <w:p w14:paraId="45A37BB7" w14:textId="77777777" w:rsidR="004614B4" w:rsidRPr="00EF2866" w:rsidRDefault="004614B4">
      <w:pPr>
        <w:keepNext/>
        <w:keepLines/>
        <w:suppressAutoHyphens/>
        <w:rPr>
          <w:rFonts w:ascii="Arial" w:hAnsi="Arial"/>
          <w:sz w:val="22"/>
        </w:rPr>
      </w:pPr>
    </w:p>
    <w:p w14:paraId="2BCDE42A" w14:textId="76EA84EE" w:rsidR="00801CD8" w:rsidRPr="00EF2866" w:rsidRDefault="007A7A9F" w:rsidP="008B242A">
      <w:pPr>
        <w:tabs>
          <w:tab w:val="right" w:pos="10224"/>
        </w:tabs>
        <w:suppressAutoHyphens/>
        <w:spacing w:after="120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801CD8" w:rsidRPr="00EF2866">
        <w:rPr>
          <w:rFonts w:ascii="Arial" w:hAnsi="Arial"/>
          <w:sz w:val="22"/>
        </w:rPr>
        <w:t xml:space="preserve">p if debt.unknown_value == True </w:t>
      </w:r>
      <w:r w:rsidRPr="00EF2866">
        <w:rPr>
          <w:rFonts w:ascii="Arial" w:hAnsi="Arial"/>
          <w:sz w:val="22"/>
        </w:rPr>
        <w:t>%}</w:t>
      </w:r>
    </w:p>
    <w:p w14:paraId="14B6DA14" w14:textId="7BD23CAF" w:rsidR="00801CD8" w:rsidRPr="00EF2866" w:rsidRDefault="007A7A9F" w:rsidP="008B242A">
      <w:pPr>
        <w:tabs>
          <w:tab w:val="right" w:pos="10224"/>
        </w:tabs>
        <w:suppressAutoHyphens/>
        <w:spacing w:after="120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{{</w:t>
      </w:r>
      <w:r w:rsidR="00801CD8" w:rsidRPr="00EF2866">
        <w:rPr>
          <w:rFonts w:ascii="Arial" w:hAnsi="Arial"/>
          <w:sz w:val="22"/>
        </w:rPr>
        <w:t>debt.description_1</w:t>
      </w:r>
      <w:r w:rsidRPr="00EF2866">
        <w:rPr>
          <w:rFonts w:ascii="Arial" w:hAnsi="Arial"/>
          <w:sz w:val="22"/>
        </w:rPr>
        <w:t>}}</w:t>
      </w:r>
      <w:r w:rsidR="00801CD8" w:rsidRPr="00EF2866">
        <w:rPr>
          <w:rFonts w:ascii="Arial" w:hAnsi="Arial"/>
          <w:sz w:val="22"/>
        </w:rPr>
        <w:tab/>
      </w:r>
      <w:r w:rsidRPr="00EF2866">
        <w:rPr>
          <w:rFonts w:ascii="Arial" w:hAnsi="Arial"/>
          <w:sz w:val="22"/>
        </w:rPr>
        <w:t>{{</w:t>
      </w:r>
      <w:r w:rsidR="00801CD8" w:rsidRPr="00EF2866">
        <w:rPr>
          <w:rFonts w:ascii="Arial" w:hAnsi="Arial"/>
          <w:sz w:val="22"/>
        </w:rPr>
        <w:t>inventory_unknown</w:t>
      </w:r>
      <w:r w:rsidRPr="00EF2866">
        <w:rPr>
          <w:rFonts w:ascii="Arial" w:hAnsi="Arial"/>
          <w:sz w:val="22"/>
        </w:rPr>
        <w:t>}}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600"/>
        <w:gridCol w:w="4500"/>
        <w:gridCol w:w="2340"/>
      </w:tblGrid>
      <w:tr w:rsidR="00326C9A" w:rsidRPr="00EF2866" w14:paraId="13A00F94" w14:textId="77777777" w:rsidTr="000B2931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4203FF" w14:textId="31669FC9" w:rsidR="00326C9A" w:rsidRPr="00EF2866" w:rsidRDefault="007A7A9F" w:rsidP="001449FE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b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26C9A" w:rsidRPr="00EF2866">
              <w:rPr>
                <w:rFonts w:ascii="Arial" w:hAnsi="Arial"/>
                <w:sz w:val="22"/>
              </w:rPr>
              <w:t xml:space="preserve">tr if debt.description_2|answered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326C9A" w:rsidRPr="00EF2866" w14:paraId="6FCA4096" w14:textId="77777777" w:rsidTr="000B2931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E824E3E" w14:textId="239F35CC" w:rsidR="00326C9A" w:rsidRPr="00EF2866" w:rsidRDefault="00444AEC" w:rsidP="000B2931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color w:val="000000"/>
                <w:sz w:val="22"/>
              </w:rPr>
              <w:t>Creditor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6800AA8A" w14:textId="7C3500EF" w:rsidR="00326C9A" w:rsidRPr="00EF2866" w:rsidRDefault="007A7A9F" w:rsidP="000B2931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326C9A" w:rsidRPr="00EF2866">
              <w:rPr>
                <w:rFonts w:ascii="Arial" w:hAnsi="Arial"/>
                <w:sz w:val="22"/>
              </w:rPr>
              <w:t>debt.description_2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C9B604C" w14:textId="77777777" w:rsidR="00326C9A" w:rsidRPr="00EF2866" w:rsidRDefault="00326C9A" w:rsidP="000B2931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326C9A" w:rsidRPr="00EF2866" w14:paraId="121091F7" w14:textId="77777777" w:rsidTr="000B2931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CB9CC" w14:textId="080E5E6B" w:rsidR="00326C9A" w:rsidRPr="00EF2866" w:rsidRDefault="007A7A9F" w:rsidP="000B2931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26C9A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326C9A" w:rsidRPr="00EF2866" w14:paraId="79009888" w14:textId="77777777" w:rsidTr="000B2931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BC75D1" w14:textId="481AADC6" w:rsidR="00326C9A" w:rsidRPr="00EF2866" w:rsidRDefault="007A7A9F" w:rsidP="001449FE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26C9A" w:rsidRPr="00EF2866">
              <w:rPr>
                <w:rFonts w:ascii="Arial" w:hAnsi="Arial"/>
                <w:sz w:val="22"/>
              </w:rPr>
              <w:t xml:space="preserve">tr if debt.description_3|answered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326C9A" w:rsidRPr="00EF2866" w14:paraId="0C411117" w14:textId="77777777" w:rsidTr="000B2931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6E88FCB" w14:textId="1F7F7F5D" w:rsidR="00326C9A" w:rsidRPr="00EF2866" w:rsidRDefault="00326C9A" w:rsidP="000B2931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Address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42E13849" w14:textId="61BA67B9" w:rsidR="00326C9A" w:rsidRPr="00EF2866" w:rsidRDefault="007A7A9F" w:rsidP="000B2931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326C9A" w:rsidRPr="00EF2866">
              <w:rPr>
                <w:rFonts w:ascii="Arial" w:hAnsi="Arial"/>
                <w:sz w:val="22"/>
              </w:rPr>
              <w:t>debt.description_3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553924AE" w14:textId="77777777" w:rsidR="00326C9A" w:rsidRPr="00EF2866" w:rsidRDefault="00326C9A" w:rsidP="000B2931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326C9A" w:rsidRPr="00EF2866" w14:paraId="2B347DAF" w14:textId="77777777" w:rsidTr="000B2931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73945B8" w14:textId="29A9ACE3" w:rsidR="00326C9A" w:rsidRPr="00EF2866" w:rsidRDefault="007A7A9F" w:rsidP="000B2931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26C9A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45D8FB4B" w14:textId="3E3314EA" w:rsidR="00801CD8" w:rsidRPr="00EF2866" w:rsidRDefault="007A7A9F" w:rsidP="008B242A">
      <w:pPr>
        <w:tabs>
          <w:tab w:val="right" w:pos="10224"/>
        </w:tabs>
        <w:suppressAutoHyphens/>
        <w:spacing w:after="120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801CD8" w:rsidRPr="00EF2866">
        <w:rPr>
          <w:rFonts w:ascii="Arial" w:hAnsi="Arial"/>
          <w:sz w:val="22"/>
        </w:rPr>
        <w:t xml:space="preserve">p else </w:t>
      </w:r>
      <w:r w:rsidRPr="00EF2866">
        <w:rPr>
          <w:rFonts w:ascii="Arial" w:hAnsi="Arial"/>
          <w:sz w:val="22"/>
        </w:rPr>
        <w:t>%}</w:t>
      </w:r>
    </w:p>
    <w:p w14:paraId="302D57C5" w14:textId="10C6AAF6" w:rsidR="00326C9A" w:rsidRPr="00EF2866" w:rsidRDefault="007A7A9F" w:rsidP="008B242A">
      <w:pPr>
        <w:tabs>
          <w:tab w:val="right" w:pos="10224"/>
        </w:tabs>
        <w:suppressAutoHyphens/>
        <w:spacing w:after="120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{{</w:t>
      </w:r>
      <w:r w:rsidR="00801CD8" w:rsidRPr="00EF2866">
        <w:rPr>
          <w:rFonts w:ascii="Arial" w:hAnsi="Arial"/>
          <w:sz w:val="22"/>
        </w:rPr>
        <w:t>debt.description_1</w:t>
      </w:r>
      <w:r w:rsidRPr="00EF2866">
        <w:rPr>
          <w:rFonts w:ascii="Arial" w:hAnsi="Arial"/>
          <w:sz w:val="22"/>
        </w:rPr>
        <w:t>}}</w:t>
      </w:r>
      <w:r w:rsidR="00801CD8" w:rsidRPr="00EF2866">
        <w:rPr>
          <w:rFonts w:ascii="Arial" w:hAnsi="Arial"/>
          <w:sz w:val="22"/>
        </w:rPr>
        <w:tab/>
      </w:r>
      <w:r w:rsidRPr="00EF2866">
        <w:rPr>
          <w:rFonts w:ascii="Arial" w:hAnsi="Arial"/>
          <w:sz w:val="22"/>
        </w:rPr>
        <w:t>{{</w:t>
      </w:r>
      <w:r w:rsidR="00801CD8" w:rsidRPr="00EF2866">
        <w:rPr>
          <w:rFonts w:ascii="Arial" w:hAnsi="Arial"/>
          <w:sz w:val="22"/>
        </w:rPr>
        <w:t>debt.adjustment|money()</w:t>
      </w:r>
      <w:r w:rsidRPr="00EF2866">
        <w:rPr>
          <w:rFonts w:ascii="Arial" w:hAnsi="Arial"/>
          <w:sz w:val="22"/>
        </w:rPr>
        <w:t>}}</w:t>
      </w:r>
    </w:p>
    <w:tbl>
      <w:tblPr>
        <w:tblW w:w="1044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3600"/>
        <w:gridCol w:w="4500"/>
        <w:gridCol w:w="2340"/>
      </w:tblGrid>
      <w:tr w:rsidR="00326C9A" w:rsidRPr="00EF2866" w14:paraId="5856F0C2" w14:textId="77777777" w:rsidTr="000B2931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C2DE92C" w14:textId="0EB49D94" w:rsidR="00326C9A" w:rsidRPr="00EF2866" w:rsidRDefault="007A7A9F" w:rsidP="001449FE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b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26C9A" w:rsidRPr="00EF2866">
              <w:rPr>
                <w:rFonts w:ascii="Arial" w:hAnsi="Arial"/>
                <w:sz w:val="22"/>
              </w:rPr>
              <w:t xml:space="preserve">tr if debt.description_2|answered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326C9A" w:rsidRPr="00EF2866" w14:paraId="2E517683" w14:textId="77777777" w:rsidTr="000B2931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1A5F3006" w14:textId="3C36CE95" w:rsidR="00326C9A" w:rsidRPr="00EF2866" w:rsidRDefault="00BD507C" w:rsidP="000B2931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color w:val="000000"/>
                <w:sz w:val="22"/>
              </w:rPr>
              <w:t>Creditor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0C21F16" w14:textId="07EEB8E8" w:rsidR="00326C9A" w:rsidRPr="00EF2866" w:rsidRDefault="007A7A9F" w:rsidP="000B2931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326C9A" w:rsidRPr="00EF2866">
              <w:rPr>
                <w:rFonts w:ascii="Arial" w:hAnsi="Arial"/>
                <w:sz w:val="22"/>
              </w:rPr>
              <w:t>debt.description_2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422F5EB7" w14:textId="77777777" w:rsidR="00326C9A" w:rsidRPr="00EF2866" w:rsidRDefault="00326C9A" w:rsidP="000B2931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326C9A" w:rsidRPr="00EF2866" w14:paraId="51516463" w14:textId="77777777" w:rsidTr="000B2931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3C45E0" w14:textId="2BD75313" w:rsidR="00326C9A" w:rsidRPr="00EF2866" w:rsidRDefault="007A7A9F" w:rsidP="000B2931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26C9A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326C9A" w:rsidRPr="00EF2866" w14:paraId="1C1525D4" w14:textId="77777777" w:rsidTr="000B2931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A8504C7" w14:textId="14303041" w:rsidR="00326C9A" w:rsidRPr="00EF2866" w:rsidRDefault="007A7A9F" w:rsidP="001449FE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lastRenderedPageBreak/>
              <w:t>{%</w:t>
            </w:r>
            <w:r w:rsidR="00326C9A" w:rsidRPr="00EF2866">
              <w:rPr>
                <w:rFonts w:ascii="Arial" w:hAnsi="Arial"/>
                <w:sz w:val="22"/>
              </w:rPr>
              <w:t xml:space="preserve">tr if debt.description_3|answered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  <w:tr w:rsidR="00326C9A" w:rsidRPr="00EF2866" w14:paraId="4A84085F" w14:textId="77777777" w:rsidTr="000B2931"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72590031" w14:textId="07ADE92B" w:rsidR="00326C9A" w:rsidRPr="00EF2866" w:rsidRDefault="00326C9A" w:rsidP="000B2931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Address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14:paraId="5B695142" w14:textId="49891DEE" w:rsidR="00326C9A" w:rsidRPr="00EF2866" w:rsidRDefault="007A7A9F" w:rsidP="000B2931">
            <w:pPr>
              <w:keepNext/>
              <w:keepLines/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{{</w:t>
            </w:r>
            <w:r w:rsidR="00326C9A" w:rsidRPr="00EF2866">
              <w:rPr>
                <w:rFonts w:ascii="Arial" w:hAnsi="Arial"/>
                <w:sz w:val="22"/>
              </w:rPr>
              <w:t>debt.description_3</w:t>
            </w:r>
            <w:r w:rsidRPr="00EF2866">
              <w:rPr>
                <w:rFonts w:ascii="Arial" w:hAnsi="Arial"/>
                <w:sz w:val="22"/>
              </w:rPr>
              <w:t>}}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14:paraId="725F3BBF" w14:textId="77777777" w:rsidR="00326C9A" w:rsidRPr="00EF2866" w:rsidRDefault="00326C9A" w:rsidP="000B2931">
            <w:pPr>
              <w:keepNext/>
              <w:keepLines/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</w:p>
        </w:tc>
      </w:tr>
      <w:tr w:rsidR="00326C9A" w:rsidRPr="00EF2866" w14:paraId="6B1E2781" w14:textId="77777777" w:rsidTr="000B2931">
        <w:tc>
          <w:tcPr>
            <w:tcW w:w="104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41F343" w14:textId="02C1D25C" w:rsidR="00326C9A" w:rsidRPr="00EF2866" w:rsidRDefault="007A7A9F" w:rsidP="000B2931">
            <w:pPr>
              <w:tabs>
                <w:tab w:val="right" w:pos="10224"/>
              </w:tabs>
              <w:suppressAutoHyphens/>
              <w:spacing w:after="120"/>
              <w:rPr>
                <w:rFonts w:ascii="Arial" w:hAnsi="Arial"/>
                <w:sz w:val="22"/>
              </w:rPr>
            </w:pPr>
            <w:r w:rsidRPr="00EF2866">
              <w:rPr>
                <w:rFonts w:ascii="Arial" w:hAnsi="Arial"/>
                <w:sz w:val="22"/>
              </w:rPr>
              <w:t>{%</w:t>
            </w:r>
            <w:r w:rsidR="00326C9A" w:rsidRPr="00EF2866">
              <w:rPr>
                <w:rFonts w:ascii="Arial" w:hAnsi="Arial"/>
                <w:sz w:val="22"/>
              </w:rPr>
              <w:t xml:space="preserve">tr endif </w:t>
            </w:r>
            <w:r w:rsidRPr="00EF2866">
              <w:rPr>
                <w:rFonts w:ascii="Arial" w:hAnsi="Arial"/>
                <w:sz w:val="22"/>
              </w:rPr>
              <w:t>%}</w:t>
            </w:r>
          </w:p>
        </w:tc>
      </w:tr>
    </w:tbl>
    <w:p w14:paraId="568CED24" w14:textId="54A19DE1" w:rsidR="00801CD8" w:rsidRPr="00EF2866" w:rsidRDefault="007A7A9F" w:rsidP="008B242A">
      <w:pPr>
        <w:tabs>
          <w:tab w:val="right" w:pos="10224"/>
        </w:tabs>
        <w:suppressAutoHyphens/>
        <w:spacing w:after="120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801CD8" w:rsidRPr="00EF2866">
        <w:rPr>
          <w:rFonts w:ascii="Arial" w:hAnsi="Arial"/>
          <w:sz w:val="22"/>
        </w:rPr>
        <w:t xml:space="preserve">p endif </w:t>
      </w:r>
      <w:r w:rsidRPr="00EF2866">
        <w:rPr>
          <w:rFonts w:ascii="Arial" w:hAnsi="Arial"/>
          <w:sz w:val="22"/>
        </w:rPr>
        <w:t>%}</w:t>
      </w:r>
    </w:p>
    <w:p w14:paraId="77727057" w14:textId="4E71AE22" w:rsidR="004614B4" w:rsidRPr="00EF2866" w:rsidRDefault="007A7A9F" w:rsidP="008B242A">
      <w:pPr>
        <w:spacing w:after="120"/>
        <w:rPr>
          <w:rFonts w:ascii="Arial" w:hAnsi="Arial"/>
          <w:sz w:val="22"/>
        </w:rPr>
      </w:pPr>
      <w:r w:rsidRPr="00EF2866">
        <w:rPr>
          <w:rFonts w:ascii="Arial" w:hAnsi="Arial"/>
          <w:sz w:val="22"/>
        </w:rPr>
        <w:t>{%</w:t>
      </w:r>
      <w:r w:rsidR="00801CD8" w:rsidRPr="00EF2866">
        <w:rPr>
          <w:rFonts w:ascii="Arial" w:hAnsi="Arial"/>
          <w:sz w:val="22"/>
        </w:rPr>
        <w:t xml:space="preserve">p endfor </w:t>
      </w:r>
      <w:r w:rsidRPr="00EF2866">
        <w:rPr>
          <w:rFonts w:ascii="Arial" w:hAnsi="Arial"/>
          <w:sz w:val="22"/>
        </w:rPr>
        <w:t>%}</w:t>
      </w:r>
    </w:p>
    <w:tbl>
      <w:tblPr>
        <w:tblW w:w="10440" w:type="dxa"/>
        <w:tblInd w:w="18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40"/>
      </w:tblGrid>
      <w:tr w:rsidR="004614B4" w:rsidRPr="00EF2866" w14:paraId="2DF7AD5E" w14:textId="77777777" w:rsidTr="004377FD">
        <w:tc>
          <w:tcPr>
            <w:tcW w:w="10440" w:type="dxa"/>
            <w:tcBorders>
              <w:top w:val="single" w:sz="4" w:space="0" w:color="auto"/>
            </w:tcBorders>
          </w:tcPr>
          <w:p w14:paraId="2683EBBE" w14:textId="54532610" w:rsidR="004614B4" w:rsidRPr="00EF2866" w:rsidRDefault="00326C9A">
            <w:pPr>
              <w:rPr>
                <w:rFonts w:ascii="Arial" w:hAnsi="Arial"/>
                <w:sz w:val="22"/>
                <w:u w:val="double"/>
              </w:rPr>
            </w:pPr>
            <w:r w:rsidRPr="00EF2866">
              <w:rPr>
                <w:rFonts w:ascii="Arial" w:hAnsi="Arial"/>
                <w:sz w:val="22"/>
              </w:rPr>
              <w:br w:type="column"/>
            </w:r>
          </w:p>
        </w:tc>
      </w:tr>
    </w:tbl>
    <w:p w14:paraId="11C2C4B8" w14:textId="77777777" w:rsidR="004614B4" w:rsidRPr="00EF2866" w:rsidRDefault="004614B4">
      <w:pPr>
        <w:rPr>
          <w:rFonts w:ascii="Arial" w:hAnsi="Arial"/>
          <w:sz w:val="22"/>
        </w:rPr>
      </w:pPr>
    </w:p>
    <w:p w14:paraId="482D7191" w14:textId="49A051CD" w:rsidR="008B242A" w:rsidRPr="00EF2866" w:rsidRDefault="008B242A" w:rsidP="008B242A">
      <w:pPr>
        <w:keepNext/>
        <w:keepLines/>
        <w:widowControl w:val="0"/>
        <w:tabs>
          <w:tab w:val="right" w:pos="10224"/>
        </w:tabs>
        <w:autoSpaceDE w:val="0"/>
        <w:autoSpaceDN w:val="0"/>
        <w:adjustRightInd w:val="0"/>
        <w:rPr>
          <w:rFonts w:ascii="Arial" w:hAnsi="Arial"/>
          <w:b/>
          <w:sz w:val="22"/>
          <w:u w:val="single"/>
        </w:rPr>
      </w:pPr>
      <w:r w:rsidRPr="00EF2866">
        <w:rPr>
          <w:rFonts w:ascii="Arial" w:hAnsi="Arial"/>
          <w:b/>
          <w:bCs/>
          <w:smallCaps/>
          <w:sz w:val="22"/>
        </w:rPr>
        <w:t>Total Value of Debts</w:t>
      </w:r>
      <w:r w:rsidRPr="00EF2866">
        <w:rPr>
          <w:rFonts w:ascii="Arial" w:hAnsi="Arial"/>
          <w:b/>
          <w:bCs/>
          <w:sz w:val="22"/>
        </w:rPr>
        <w:tab/>
      </w:r>
      <w:r w:rsidR="007A7A9F" w:rsidRPr="00EF2866">
        <w:rPr>
          <w:rFonts w:ascii="Arial" w:hAnsi="Arial"/>
          <w:b/>
          <w:sz w:val="22"/>
          <w:u w:val="single"/>
        </w:rPr>
        <w:t>{{</w:t>
      </w:r>
      <w:r w:rsidRPr="00EF2866">
        <w:rPr>
          <w:rFonts w:ascii="Arial" w:hAnsi="Arial"/>
          <w:b/>
          <w:sz w:val="22"/>
          <w:u w:val="single"/>
        </w:rPr>
        <w:t>inventory_debt_sum|money()</w:t>
      </w:r>
      <w:r w:rsidR="007A7A9F" w:rsidRPr="00EF2866">
        <w:rPr>
          <w:rFonts w:ascii="Arial" w:hAnsi="Arial"/>
          <w:b/>
          <w:sz w:val="22"/>
          <w:u w:val="single"/>
        </w:rPr>
        <w:t>}}</w:t>
      </w:r>
    </w:p>
    <w:p w14:paraId="58AC9BD8" w14:textId="77777777" w:rsidR="008B242A" w:rsidRPr="00EF2866" w:rsidRDefault="008B242A">
      <w:pPr>
        <w:rPr>
          <w:rFonts w:ascii="Arial" w:hAnsi="Arial"/>
          <w:sz w:val="22"/>
        </w:rPr>
      </w:pPr>
    </w:p>
    <w:tbl>
      <w:tblPr>
        <w:tblW w:w="1044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0"/>
        <w:gridCol w:w="2340"/>
      </w:tblGrid>
      <w:tr w:rsidR="004614B4" w:rsidRPr="00EF2866" w14:paraId="3B3F8CBF" w14:textId="77777777" w:rsidTr="008B242A"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147DCD6F" w14:textId="77777777" w:rsidR="004614B4" w:rsidRPr="00EF2866" w:rsidRDefault="004614B4">
            <w:pPr>
              <w:suppressAutoHyphens/>
              <w:rPr>
                <w:rFonts w:ascii="Arial" w:hAnsi="Arial"/>
                <w:b/>
                <w:bCs/>
                <w:smallCaps/>
                <w:sz w:val="22"/>
              </w:rPr>
            </w:pPr>
            <w:r w:rsidRPr="00EF2866">
              <w:rPr>
                <w:rFonts w:ascii="Arial" w:hAnsi="Arial"/>
                <w:b/>
                <w:bCs/>
                <w:smallCaps/>
                <w:sz w:val="22"/>
              </w:rPr>
              <w:t>Net Value of Estate</w:t>
            </w:r>
          </w:p>
        </w:tc>
        <w:tc>
          <w:tcPr>
            <w:tcW w:w="234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93EDA0A" w14:textId="091D8A92" w:rsidR="004614B4" w:rsidRPr="00EF2866" w:rsidRDefault="007A7A9F">
            <w:pPr>
              <w:keepNext/>
              <w:suppressAutoHyphens/>
              <w:jc w:val="right"/>
              <w:rPr>
                <w:rFonts w:ascii="Arial" w:hAnsi="Arial"/>
                <w:b/>
                <w:bCs/>
                <w:sz w:val="22"/>
              </w:rPr>
            </w:pPr>
            <w:r w:rsidRPr="00EF2866">
              <w:rPr>
                <w:rFonts w:ascii="Arial" w:hAnsi="Arial"/>
                <w:b/>
                <w:sz w:val="22"/>
              </w:rPr>
              <w:t>{{</w:t>
            </w:r>
            <w:r w:rsidR="00C7723E" w:rsidRPr="00EF2866">
              <w:rPr>
                <w:rFonts w:ascii="Arial" w:hAnsi="Arial"/>
                <w:b/>
                <w:sz w:val="22"/>
              </w:rPr>
              <w:t>inventory_net_value|money()</w:t>
            </w:r>
            <w:r w:rsidRPr="00EF2866">
              <w:rPr>
                <w:rFonts w:ascii="Arial" w:hAnsi="Arial"/>
                <w:b/>
                <w:sz w:val="22"/>
              </w:rPr>
              <w:t>}}</w:t>
            </w:r>
          </w:p>
        </w:tc>
      </w:tr>
    </w:tbl>
    <w:p w14:paraId="1007506F" w14:textId="77777777" w:rsidR="00C7723E" w:rsidRPr="00EF2866" w:rsidRDefault="00C7723E">
      <w:pPr>
        <w:rPr>
          <w:rFonts w:ascii="Arial" w:hAnsi="Arial"/>
          <w:sz w:val="22"/>
        </w:rPr>
      </w:pPr>
    </w:p>
    <w:sectPr w:rsidR="00C7723E" w:rsidRPr="00EF2866" w:rsidSect="00C42B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009" w:bottom="1440" w:left="1009" w:header="709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4E15C" w14:textId="77777777" w:rsidR="007B4154" w:rsidRPr="00C75BA9" w:rsidRDefault="007B4154">
      <w:r w:rsidRPr="00C75BA9">
        <w:separator/>
      </w:r>
    </w:p>
  </w:endnote>
  <w:endnote w:type="continuationSeparator" w:id="0">
    <w:p w14:paraId="32BECB88" w14:textId="77777777" w:rsidR="007B4154" w:rsidRPr="00C75BA9" w:rsidRDefault="007B4154">
      <w:r w:rsidRPr="00C75BA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282554" w14:textId="77777777" w:rsidR="001C37BF" w:rsidRDefault="001C37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88A1B" w14:textId="4E85E94F" w:rsidR="000B2931" w:rsidRPr="001C37BF" w:rsidRDefault="000B2931" w:rsidP="00F51394">
    <w:pPr>
      <w:pStyle w:val="gsinq8ptfooter"/>
    </w:pPr>
    <w:r w:rsidRPr="001C37BF">
      <w:t>{{p document_footer_insert}}</w:t>
    </w:r>
  </w:p>
  <w:p w14:paraId="15D70DA5" w14:textId="77777777" w:rsidR="000B2931" w:rsidRPr="001C37BF" w:rsidRDefault="000B2931">
    <w:pPr>
      <w:pStyle w:val="Footer"/>
      <w:jc w:val="center"/>
      <w:rPr>
        <w:rStyle w:val="PageNumber"/>
        <w:rFonts w:ascii="Arial" w:hAnsi="Arial"/>
        <w:sz w:val="16"/>
        <w:szCs w:val="16"/>
      </w:rPr>
    </w:pPr>
    <w:r w:rsidRPr="001C37BF">
      <w:rPr>
        <w:rStyle w:val="PageNumber"/>
        <w:rFonts w:ascii="Arial" w:hAnsi="Arial"/>
        <w:sz w:val="16"/>
        <w:szCs w:val="16"/>
      </w:rPr>
      <w:fldChar w:fldCharType="begin"/>
    </w:r>
    <w:r w:rsidRPr="001C37BF">
      <w:rPr>
        <w:rStyle w:val="PageNumber"/>
        <w:rFonts w:ascii="Arial" w:hAnsi="Arial"/>
        <w:sz w:val="16"/>
        <w:szCs w:val="16"/>
      </w:rPr>
      <w:instrText xml:space="preserve"> PAGE </w:instrText>
    </w:r>
    <w:r w:rsidRPr="001C37BF">
      <w:rPr>
        <w:rStyle w:val="PageNumber"/>
        <w:rFonts w:ascii="Arial" w:hAnsi="Arial"/>
        <w:sz w:val="16"/>
        <w:szCs w:val="16"/>
      </w:rPr>
      <w:fldChar w:fldCharType="separate"/>
    </w:r>
    <w:r w:rsidR="00E616AB">
      <w:rPr>
        <w:rStyle w:val="PageNumber"/>
        <w:rFonts w:ascii="Arial" w:hAnsi="Arial"/>
        <w:noProof/>
        <w:sz w:val="16"/>
        <w:szCs w:val="16"/>
      </w:rPr>
      <w:t>4</w:t>
    </w:r>
    <w:r w:rsidRPr="001C37BF">
      <w:rPr>
        <w:rStyle w:val="PageNumber"/>
        <w:rFonts w:ascii="Arial" w:hAnsi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795B6B" w14:textId="77777777" w:rsidR="001C37BF" w:rsidRDefault="001C37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D5048F" w14:textId="77777777" w:rsidR="007B4154" w:rsidRPr="00C75BA9" w:rsidRDefault="007B4154">
      <w:r w:rsidRPr="00C75BA9">
        <w:separator/>
      </w:r>
    </w:p>
  </w:footnote>
  <w:footnote w:type="continuationSeparator" w:id="0">
    <w:p w14:paraId="0CBB0851" w14:textId="77777777" w:rsidR="007B4154" w:rsidRPr="00C75BA9" w:rsidRDefault="007B4154">
      <w:r w:rsidRPr="00C75BA9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E2F30B" w14:textId="77777777" w:rsidR="001C37BF" w:rsidRDefault="001C37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97E6F" w14:textId="77777777" w:rsidR="000B2931" w:rsidRPr="00C75BA9" w:rsidRDefault="000B2931">
    <w:pPr>
      <w:pStyle w:val="Header"/>
      <w:tabs>
        <w:tab w:val="clear" w:pos="4320"/>
        <w:tab w:val="clear" w:pos="8640"/>
      </w:tabs>
      <w:jc w:val="right"/>
      <w:rPr>
        <w:rFonts w:ascii="Arial" w:hAnsi="Arial"/>
        <w:sz w:val="22"/>
      </w:rPr>
    </w:pPr>
    <w:r w:rsidRPr="00C75BA9">
      <w:rPr>
        <w:rFonts w:ascii="Arial" w:hAnsi="Arial"/>
        <w:sz w:val="22"/>
      </w:rPr>
      <w:t>NC7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DC0EA0" w14:textId="77777777" w:rsidR="001C37BF" w:rsidRDefault="001C37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47F8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">
    <w:nsid w:val="2A7E4D15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">
    <w:nsid w:val="39344DE2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3">
    <w:nsid w:val="76C704FE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oNotTrackMove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8114D"/>
    <w:rsid w:val="00031BAD"/>
    <w:rsid w:val="0005035F"/>
    <w:rsid w:val="000916B8"/>
    <w:rsid w:val="00096FE2"/>
    <w:rsid w:val="000A5A85"/>
    <w:rsid w:val="000B2931"/>
    <w:rsid w:val="000D43B4"/>
    <w:rsid w:val="000E08C6"/>
    <w:rsid w:val="000F08FC"/>
    <w:rsid w:val="000F1267"/>
    <w:rsid w:val="000F533B"/>
    <w:rsid w:val="00100466"/>
    <w:rsid w:val="00117D81"/>
    <w:rsid w:val="00122919"/>
    <w:rsid w:val="00122CA1"/>
    <w:rsid w:val="00136057"/>
    <w:rsid w:val="001449FE"/>
    <w:rsid w:val="00176616"/>
    <w:rsid w:val="0018008A"/>
    <w:rsid w:val="001B36C8"/>
    <w:rsid w:val="001C37BF"/>
    <w:rsid w:val="001D6275"/>
    <w:rsid w:val="00200D0F"/>
    <w:rsid w:val="00202424"/>
    <w:rsid w:val="00204380"/>
    <w:rsid w:val="00205B7A"/>
    <w:rsid w:val="00210156"/>
    <w:rsid w:val="00226BB5"/>
    <w:rsid w:val="0023558A"/>
    <w:rsid w:val="00236E00"/>
    <w:rsid w:val="0024177F"/>
    <w:rsid w:val="00244CF4"/>
    <w:rsid w:val="00247D8B"/>
    <w:rsid w:val="002704A7"/>
    <w:rsid w:val="002821F8"/>
    <w:rsid w:val="00283C25"/>
    <w:rsid w:val="002A0896"/>
    <w:rsid w:val="002B15DF"/>
    <w:rsid w:val="002B3E5A"/>
    <w:rsid w:val="002C07A1"/>
    <w:rsid w:val="002E6416"/>
    <w:rsid w:val="002F1CFC"/>
    <w:rsid w:val="00304A02"/>
    <w:rsid w:val="003163F0"/>
    <w:rsid w:val="00326C9A"/>
    <w:rsid w:val="0034160F"/>
    <w:rsid w:val="00343C93"/>
    <w:rsid w:val="0034707F"/>
    <w:rsid w:val="003504F8"/>
    <w:rsid w:val="003504FD"/>
    <w:rsid w:val="003610FE"/>
    <w:rsid w:val="003859E6"/>
    <w:rsid w:val="003B525E"/>
    <w:rsid w:val="003E13A3"/>
    <w:rsid w:val="003E65E9"/>
    <w:rsid w:val="003F37C4"/>
    <w:rsid w:val="0040245F"/>
    <w:rsid w:val="004059BB"/>
    <w:rsid w:val="004377FD"/>
    <w:rsid w:val="00444AEC"/>
    <w:rsid w:val="004614B4"/>
    <w:rsid w:val="00472C91"/>
    <w:rsid w:val="00482E82"/>
    <w:rsid w:val="00495A48"/>
    <w:rsid w:val="00496E63"/>
    <w:rsid w:val="004C3A2B"/>
    <w:rsid w:val="004C7E08"/>
    <w:rsid w:val="004D6FA2"/>
    <w:rsid w:val="004E0B70"/>
    <w:rsid w:val="004E1BFF"/>
    <w:rsid w:val="004E25F2"/>
    <w:rsid w:val="004E38E0"/>
    <w:rsid w:val="00505726"/>
    <w:rsid w:val="00510D13"/>
    <w:rsid w:val="00514CE1"/>
    <w:rsid w:val="005154E8"/>
    <w:rsid w:val="0057444E"/>
    <w:rsid w:val="00582B88"/>
    <w:rsid w:val="00585B43"/>
    <w:rsid w:val="0058607E"/>
    <w:rsid w:val="005A232D"/>
    <w:rsid w:val="005A570D"/>
    <w:rsid w:val="005A784D"/>
    <w:rsid w:val="005B2FCB"/>
    <w:rsid w:val="005D0133"/>
    <w:rsid w:val="005E58ED"/>
    <w:rsid w:val="006011E1"/>
    <w:rsid w:val="006229B5"/>
    <w:rsid w:val="00631D1D"/>
    <w:rsid w:val="0063697D"/>
    <w:rsid w:val="0066687C"/>
    <w:rsid w:val="0067107F"/>
    <w:rsid w:val="0068114D"/>
    <w:rsid w:val="00695D99"/>
    <w:rsid w:val="006A789F"/>
    <w:rsid w:val="006A798B"/>
    <w:rsid w:val="006F0BAE"/>
    <w:rsid w:val="006F35AE"/>
    <w:rsid w:val="00704990"/>
    <w:rsid w:val="0070747A"/>
    <w:rsid w:val="00723C99"/>
    <w:rsid w:val="00733AB8"/>
    <w:rsid w:val="0074069B"/>
    <w:rsid w:val="007565F8"/>
    <w:rsid w:val="0077456F"/>
    <w:rsid w:val="007778C5"/>
    <w:rsid w:val="007A7A9F"/>
    <w:rsid w:val="007B31BF"/>
    <w:rsid w:val="007B4154"/>
    <w:rsid w:val="007D178C"/>
    <w:rsid w:val="007E5784"/>
    <w:rsid w:val="007E7C33"/>
    <w:rsid w:val="00801CD8"/>
    <w:rsid w:val="00810B40"/>
    <w:rsid w:val="00822065"/>
    <w:rsid w:val="0082240F"/>
    <w:rsid w:val="00826800"/>
    <w:rsid w:val="008443B7"/>
    <w:rsid w:val="00844955"/>
    <w:rsid w:val="00852578"/>
    <w:rsid w:val="0087244E"/>
    <w:rsid w:val="008827C7"/>
    <w:rsid w:val="00887D1C"/>
    <w:rsid w:val="008A69E9"/>
    <w:rsid w:val="008B242A"/>
    <w:rsid w:val="008B2C1B"/>
    <w:rsid w:val="008D29F2"/>
    <w:rsid w:val="008D6BA6"/>
    <w:rsid w:val="008E1823"/>
    <w:rsid w:val="008E2A13"/>
    <w:rsid w:val="00915ED0"/>
    <w:rsid w:val="00922CA7"/>
    <w:rsid w:val="009526BC"/>
    <w:rsid w:val="00956E2D"/>
    <w:rsid w:val="009662E3"/>
    <w:rsid w:val="00983A78"/>
    <w:rsid w:val="009A34BC"/>
    <w:rsid w:val="009B46B7"/>
    <w:rsid w:val="009E3B41"/>
    <w:rsid w:val="00A06137"/>
    <w:rsid w:val="00A07651"/>
    <w:rsid w:val="00A16017"/>
    <w:rsid w:val="00A35CB4"/>
    <w:rsid w:val="00A56759"/>
    <w:rsid w:val="00A569EF"/>
    <w:rsid w:val="00A62768"/>
    <w:rsid w:val="00A66092"/>
    <w:rsid w:val="00A97EEC"/>
    <w:rsid w:val="00AC5D0A"/>
    <w:rsid w:val="00AD437C"/>
    <w:rsid w:val="00AF7ACF"/>
    <w:rsid w:val="00B0000B"/>
    <w:rsid w:val="00B05DB3"/>
    <w:rsid w:val="00B13762"/>
    <w:rsid w:val="00B14BB2"/>
    <w:rsid w:val="00B34358"/>
    <w:rsid w:val="00B3458D"/>
    <w:rsid w:val="00B37860"/>
    <w:rsid w:val="00B46743"/>
    <w:rsid w:val="00B474C0"/>
    <w:rsid w:val="00B54055"/>
    <w:rsid w:val="00B56B1E"/>
    <w:rsid w:val="00B71338"/>
    <w:rsid w:val="00B75381"/>
    <w:rsid w:val="00B84E05"/>
    <w:rsid w:val="00B8701E"/>
    <w:rsid w:val="00B93540"/>
    <w:rsid w:val="00BC4FAB"/>
    <w:rsid w:val="00BC6DA3"/>
    <w:rsid w:val="00BD2832"/>
    <w:rsid w:val="00BD507C"/>
    <w:rsid w:val="00BD6AAD"/>
    <w:rsid w:val="00BD75A3"/>
    <w:rsid w:val="00BE623E"/>
    <w:rsid w:val="00C02020"/>
    <w:rsid w:val="00C03313"/>
    <w:rsid w:val="00C07F40"/>
    <w:rsid w:val="00C175BC"/>
    <w:rsid w:val="00C26AAF"/>
    <w:rsid w:val="00C42B6C"/>
    <w:rsid w:val="00C5278F"/>
    <w:rsid w:val="00C57CAF"/>
    <w:rsid w:val="00C75BA9"/>
    <w:rsid w:val="00C7723E"/>
    <w:rsid w:val="00C8265A"/>
    <w:rsid w:val="00C85B4C"/>
    <w:rsid w:val="00C941C8"/>
    <w:rsid w:val="00CA1F66"/>
    <w:rsid w:val="00CA4143"/>
    <w:rsid w:val="00CC34B3"/>
    <w:rsid w:val="00CD2A17"/>
    <w:rsid w:val="00CD56B0"/>
    <w:rsid w:val="00D0417E"/>
    <w:rsid w:val="00D103F3"/>
    <w:rsid w:val="00D11B83"/>
    <w:rsid w:val="00D1767D"/>
    <w:rsid w:val="00D232C9"/>
    <w:rsid w:val="00D2383B"/>
    <w:rsid w:val="00D4011C"/>
    <w:rsid w:val="00D4242D"/>
    <w:rsid w:val="00D52BED"/>
    <w:rsid w:val="00D71B61"/>
    <w:rsid w:val="00D84F10"/>
    <w:rsid w:val="00D8704D"/>
    <w:rsid w:val="00DA44CA"/>
    <w:rsid w:val="00DC0CEE"/>
    <w:rsid w:val="00DD4475"/>
    <w:rsid w:val="00E03C08"/>
    <w:rsid w:val="00E0431A"/>
    <w:rsid w:val="00E24350"/>
    <w:rsid w:val="00E26F9D"/>
    <w:rsid w:val="00E2771A"/>
    <w:rsid w:val="00E56AF5"/>
    <w:rsid w:val="00E616AB"/>
    <w:rsid w:val="00E752B7"/>
    <w:rsid w:val="00E927F2"/>
    <w:rsid w:val="00E93134"/>
    <w:rsid w:val="00EB271D"/>
    <w:rsid w:val="00EB6EE4"/>
    <w:rsid w:val="00EB6F84"/>
    <w:rsid w:val="00EC124D"/>
    <w:rsid w:val="00EF0A19"/>
    <w:rsid w:val="00EF2866"/>
    <w:rsid w:val="00F0327A"/>
    <w:rsid w:val="00F22A1E"/>
    <w:rsid w:val="00F42DC4"/>
    <w:rsid w:val="00F51394"/>
    <w:rsid w:val="00F52A95"/>
    <w:rsid w:val="00F95931"/>
    <w:rsid w:val="00F96A0F"/>
    <w:rsid w:val="00FA7A0B"/>
    <w:rsid w:val="00FD70E7"/>
    <w:rsid w:val="00FE2B6C"/>
    <w:rsid w:val="00FE30F7"/>
    <w:rsid w:val="00FE4487"/>
    <w:rsid w:val="00FE6715"/>
    <w:rsid w:val="00FF0495"/>
    <w:rsid w:val="00FF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54A6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="Times New Roman" w:hAnsi="Consolas" w:cs="Arial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9F2"/>
    <w:rPr>
      <w:sz w:val="3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D29F2"/>
    <w:pPr>
      <w:keepNext/>
      <w:spacing w:before="240" w:after="60"/>
      <w:outlineLvl w:val="0"/>
    </w:pPr>
    <w:rPr>
      <w:rFonts w:ascii="Arial" w:hAnsi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D29F2"/>
    <w:pPr>
      <w:keepNext/>
      <w:suppressAutoHyphens/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8D29F2"/>
    <w:pPr>
      <w:keepNext/>
      <w:suppressAutoHyphens/>
      <w:jc w:val="center"/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8D29F2"/>
    <w:pPr>
      <w:keepNext/>
      <w:tabs>
        <w:tab w:val="decimal" w:pos="8640"/>
      </w:tabs>
      <w:suppressAutoHyphens/>
      <w:jc w:val="right"/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8D29F2"/>
    <w:pPr>
      <w:keepNext/>
      <w:ind w:left="2880" w:hanging="288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8D29F2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8D29F2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8D29F2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8D29F2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8D29F2"/>
    <w:rPr>
      <w:rFonts w:ascii="Calibri" w:hAnsi="Calibri" w:cs="Calibri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uiPriority w:val="99"/>
    <w:rsid w:val="008D29F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8D29F2"/>
    <w:rPr>
      <w:sz w:val="24"/>
      <w:szCs w:val="24"/>
    </w:rPr>
  </w:style>
  <w:style w:type="character" w:styleId="PageNumber">
    <w:name w:val="page number"/>
    <w:basedOn w:val="DefaultParagraphFont"/>
    <w:uiPriority w:val="99"/>
    <w:rsid w:val="008D29F2"/>
  </w:style>
  <w:style w:type="paragraph" w:styleId="Footer">
    <w:name w:val="footer"/>
    <w:basedOn w:val="Normal"/>
    <w:link w:val="FooterChar"/>
    <w:uiPriority w:val="99"/>
    <w:rsid w:val="008D29F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8D29F2"/>
    <w:rPr>
      <w:sz w:val="24"/>
      <w:szCs w:val="24"/>
    </w:rPr>
  </w:style>
  <w:style w:type="table" w:styleId="TableGrid">
    <w:name w:val="Table Grid"/>
    <w:basedOn w:val="TableNormal"/>
    <w:uiPriority w:val="99"/>
    <w:rsid w:val="00FF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8pt-Footer">
    <w:name w:val="8pt-Footer"/>
    <w:basedOn w:val="Footer"/>
    <w:qFormat/>
    <w:rsid w:val="004E38E0"/>
    <w:pPr>
      <w:tabs>
        <w:tab w:val="clear" w:pos="4320"/>
        <w:tab w:val="clear" w:pos="8640"/>
        <w:tab w:val="right" w:pos="10224"/>
      </w:tabs>
    </w:pPr>
    <w:rPr>
      <w:sz w:val="16"/>
      <w:szCs w:val="16"/>
    </w:rPr>
  </w:style>
  <w:style w:type="paragraph" w:customStyle="1" w:styleId="gsinq8ptfooter">
    <w:name w:val="gsinq 8pt footer"/>
    <w:basedOn w:val="8pt-Footer"/>
    <w:qFormat/>
    <w:rsid w:val="003504FD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5797">
          <w:marLeft w:val="-9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6273</TotalTime>
  <Pages>12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NC7</vt:lpstr>
    </vt:vector>
  </TitlesOfParts>
  <Company>Granville Software Inc.</Company>
  <LinksUpToDate>false</LinksUpToDate>
  <CharactersWithSpaces>10443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NC7</dc:title>
  <dc:subject/>
  <dc:creator>Granville Software Inc.</dc:creator>
  <cp:keywords/>
  <dc:description/>
  <cp:lastModifiedBy>GSI</cp:lastModifiedBy>
  <cp:revision>139</cp:revision>
  <dcterms:created xsi:type="dcterms:W3CDTF">2019-01-08T17:38:00Z</dcterms:created>
  <dcterms:modified xsi:type="dcterms:W3CDTF">2021-05-25T21:10:00Z</dcterms:modified>
</cp:coreProperties>
</file>