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ACDC" w14:textId="7A11FB9A" w:rsidR="00EF5250" w:rsidRPr="00FF7202" w:rsidRDefault="009F6EF3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{{</w:t>
      </w:r>
      <w:r w:rsidR="00415E02" w:rsidRPr="00FF7202">
        <w:rPr>
          <w:rFonts w:ascii="Arial" w:hAnsi="Arial"/>
          <w:sz w:val="22"/>
        </w:rPr>
        <w:t xml:space="preserve">p </w:t>
      </w:r>
      <w:r w:rsidR="001E41C6" w:rsidRPr="00FF7202">
        <w:rPr>
          <w:rFonts w:ascii="Arial" w:hAnsi="Arial"/>
          <w:sz w:val="22"/>
        </w:rPr>
        <w:t>notice</w:t>
      </w:r>
      <w:r w:rsidR="00ED65AF" w:rsidRPr="00FF7202">
        <w:rPr>
          <w:rFonts w:ascii="Arial" w:hAnsi="Arial"/>
          <w:sz w:val="22"/>
        </w:rPr>
        <w:t>_insert</w:t>
      </w:r>
      <w:r w:rsidRPr="00FF7202">
        <w:rPr>
          <w:rFonts w:ascii="Arial" w:hAnsi="Arial"/>
          <w:sz w:val="22"/>
        </w:rPr>
        <w:t>}}</w:t>
      </w:r>
    </w:p>
    <w:p w14:paraId="656EA0DA" w14:textId="4110724B" w:rsidR="00FC1938" w:rsidRPr="00FF7202" w:rsidRDefault="009F6EF3" w:rsidP="00B85522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{%p if party.include_ack == True%}</w:t>
      </w:r>
    </w:p>
    <w:p w14:paraId="601DAEB3" w14:textId="77777777" w:rsidR="00FC1938" w:rsidRPr="00FF7202" w:rsidRDefault="00FC1938" w:rsidP="00B85522">
      <w:pPr>
        <w:rPr>
          <w:rFonts w:ascii="Arial" w:hAnsi="Arial"/>
          <w:sz w:val="22"/>
        </w:rPr>
      </w:pPr>
    </w:p>
    <w:p w14:paraId="6DC3EB42" w14:textId="522ABCEF" w:rsidR="00FC1938" w:rsidRPr="00FF7202" w:rsidRDefault="00FC1938" w:rsidP="00B85522">
      <w:pPr>
        <w:keepNext/>
        <w:keepLines/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ACKNOWLEDGEMENT: I acknowledge receipt of this Notice</w:t>
      </w:r>
      <w:r w:rsidR="00EF5A3A" w:rsidRPr="00FF7202">
        <w:rPr>
          <w:rFonts w:ascii="Arial" w:hAnsi="Arial"/>
          <w:sz w:val="22"/>
        </w:rPr>
        <w:t>{% if doc_name != "NC20" %}</w:t>
      </w:r>
      <w:r w:rsidRPr="00FF7202">
        <w:rPr>
          <w:rFonts w:ascii="Arial" w:hAnsi="Arial"/>
          <w:sz w:val="22"/>
        </w:rPr>
        <w:t xml:space="preserve"> and a copy of the Application for a Grant of </w:t>
      </w:r>
      <w:r w:rsidR="009F6EF3" w:rsidRPr="00FF7202">
        <w:rPr>
          <w:rFonts w:ascii="Arial" w:hAnsi="Arial"/>
          <w:sz w:val="22"/>
        </w:rPr>
        <w:t>{{</w:t>
      </w:r>
      <w:r w:rsidRPr="00FF7202">
        <w:rPr>
          <w:rFonts w:ascii="Arial" w:hAnsi="Arial"/>
          <w:sz w:val="22"/>
        </w:rPr>
        <w:t>estate.grant_type</w:t>
      </w:r>
      <w:r w:rsidR="009F6EF3" w:rsidRPr="00FF7202">
        <w:rPr>
          <w:rFonts w:ascii="Arial" w:hAnsi="Arial"/>
          <w:sz w:val="22"/>
        </w:rPr>
        <w:t>}}</w:t>
      </w:r>
      <w:r w:rsidRPr="00FF7202">
        <w:rPr>
          <w:rFonts w:ascii="Arial" w:hAnsi="Arial"/>
          <w:sz w:val="22"/>
        </w:rPr>
        <w:t xml:space="preserve"> in the Estate of </w:t>
      </w:r>
      <w:r w:rsidR="009F6EF3" w:rsidRPr="00FF7202">
        <w:rPr>
          <w:rFonts w:ascii="Arial" w:hAnsi="Arial"/>
          <w:sz w:val="22"/>
        </w:rPr>
        <w:t>{{</w:t>
      </w:r>
      <w:r w:rsidRPr="00FF7202">
        <w:rPr>
          <w:rFonts w:ascii="Arial" w:hAnsi="Arial"/>
          <w:sz w:val="22"/>
        </w:rPr>
        <w:t>deceased.name</w:t>
      </w:r>
      <w:r w:rsidR="009F6EF3" w:rsidRPr="00FF7202">
        <w:rPr>
          <w:rFonts w:ascii="Arial" w:hAnsi="Arial"/>
          <w:sz w:val="22"/>
        </w:rPr>
        <w:t>}}</w:t>
      </w:r>
      <w:r w:rsidR="00EF5A3A" w:rsidRPr="00FF7202">
        <w:rPr>
          <w:rFonts w:ascii="Arial" w:hAnsi="Arial"/>
          <w:sz w:val="22"/>
        </w:rPr>
        <w:t>{% endif %}</w:t>
      </w:r>
      <w:r w:rsidR="009F6EF3" w:rsidRPr="00FF7202">
        <w:rPr>
          <w:rFonts w:ascii="Arial" w:hAnsi="Arial"/>
          <w:sz w:val="22"/>
        </w:rPr>
        <w:t>.</w:t>
      </w:r>
    </w:p>
    <w:p w14:paraId="102521D7" w14:textId="77777777" w:rsidR="00FC1938" w:rsidRPr="00FF7202" w:rsidRDefault="00FC1938" w:rsidP="00B85522">
      <w:pPr>
        <w:keepNext/>
        <w:keepLines/>
        <w:rPr>
          <w:rFonts w:ascii="Arial" w:hAnsi="Arial"/>
          <w:sz w:val="22"/>
        </w:rPr>
      </w:pPr>
    </w:p>
    <w:p w14:paraId="7B8FE714" w14:textId="77777777" w:rsidR="00FC1938" w:rsidRPr="00FF7202" w:rsidRDefault="00FC1938" w:rsidP="00B85522">
      <w:pPr>
        <w:keepNext/>
        <w:keepLines/>
        <w:rPr>
          <w:rFonts w:ascii="Arial" w:hAnsi="Arial"/>
          <w:sz w:val="22"/>
        </w:rPr>
      </w:pPr>
    </w:p>
    <w:p w14:paraId="07724E3B" w14:textId="5E08D5C9" w:rsidR="00FC1938" w:rsidRPr="00FF7202" w:rsidRDefault="00FC1938" w:rsidP="009F6EF3">
      <w:pPr>
        <w:keepNext/>
        <w:keepLines/>
        <w:rPr>
          <w:rFonts w:ascii="Arial" w:hAnsi="Arial"/>
          <w:sz w:val="22"/>
        </w:rPr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FC1938" w:rsidRPr="00FF7202" w14:paraId="56C776BB" w14:textId="77777777" w:rsidTr="00E60C8A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63D7556" w14:textId="77777777" w:rsidR="0041537D" w:rsidRPr="00FF7202" w:rsidRDefault="0041537D" w:rsidP="00111D8E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{%p if addressee == "Parent 1"%}</w:t>
            </w:r>
          </w:p>
          <w:p w14:paraId="55D32EAA" w14:textId="2A3A4B5F" w:rsidR="00FC1938" w:rsidRPr="00FF7202" w:rsidRDefault="0041537D" w:rsidP="00111D8E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{{party.notice_to_minor_name}}</w:t>
            </w:r>
          </w:p>
          <w:p w14:paraId="78C46343" w14:textId="4A716A87" w:rsidR="00A5354E" w:rsidRPr="00FF7202" w:rsidRDefault="0041537D" w:rsidP="00111D8E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elif addressee == "Parent 2"%}</w:t>
            </w:r>
          </w:p>
          <w:p w14:paraId="7C109E12" w14:textId="4A9050B1" w:rsidR="0041537D" w:rsidRPr="00FF7202" w:rsidRDefault="0041537D" w:rsidP="00111D8E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{{party.notice_to_minor_name_2}}</w:t>
            </w:r>
            <w:bookmarkStart w:id="0" w:name="OLE_LINK1"/>
            <w:bookmarkStart w:id="1" w:name="OLE_LINK2"/>
          </w:p>
          <w:p w14:paraId="162A3053" w14:textId="3007BC83" w:rsidR="00740B9E" w:rsidRPr="00FF7202" w:rsidRDefault="00740B9E" w:rsidP="00740B9E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elif addressee == "Trustee"%}</w:t>
            </w:r>
          </w:p>
          <w:p w14:paraId="1D746A99" w14:textId="10A88622" w:rsidR="00740B9E" w:rsidRPr="00FF7202" w:rsidRDefault="00740B9E" w:rsidP="00111D8E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{{party.t_dependent.trustee_name}}</w:t>
            </w:r>
          </w:p>
          <w:bookmarkEnd w:id="0"/>
          <w:bookmarkEnd w:id="1"/>
          <w:p w14:paraId="1EE1F95F" w14:textId="7868A12A" w:rsidR="00225302" w:rsidRPr="00FF7202" w:rsidRDefault="00225302" w:rsidP="00225302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elif addressee == "</w:t>
            </w:r>
            <w:r w:rsidRPr="00B67690">
              <w:rPr>
                <w:rFonts w:ascii="Arial" w:hAnsi="Arial"/>
                <w:sz w:val="22"/>
              </w:rPr>
              <w:t xml:space="preserve"> </w:t>
            </w:r>
            <w:r w:rsidRPr="00B67690">
              <w:rPr>
                <w:rFonts w:ascii="Arial" w:hAnsi="Arial"/>
                <w:sz w:val="22"/>
              </w:rPr>
              <w:t>Attorney</w:t>
            </w:r>
            <w:r w:rsidRPr="00FF7202">
              <w:rPr>
                <w:rFonts w:ascii="Arial" w:hAnsi="Arial"/>
                <w:bCs/>
                <w:sz w:val="22"/>
              </w:rPr>
              <w:t xml:space="preserve"> </w:t>
            </w:r>
            <w:r w:rsidRPr="00FF7202">
              <w:rPr>
                <w:rFonts w:ascii="Arial" w:hAnsi="Arial"/>
                <w:bCs/>
                <w:sz w:val="22"/>
              </w:rPr>
              <w:t>"%}</w:t>
            </w:r>
          </w:p>
          <w:p w14:paraId="5E287F49" w14:textId="55E212AA" w:rsidR="00225302" w:rsidRPr="00FF7202" w:rsidRDefault="00225302" w:rsidP="00225302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{{party.t_dependent.</w:t>
            </w:r>
            <w:r>
              <w:rPr>
                <w:rFonts w:ascii="Arial" w:hAnsi="Arial"/>
                <w:sz w:val="22"/>
              </w:rPr>
              <w:t>attorney</w:t>
            </w:r>
            <w:r w:rsidRPr="00FF7202">
              <w:rPr>
                <w:rFonts w:ascii="Arial" w:hAnsi="Arial"/>
                <w:sz w:val="22"/>
              </w:rPr>
              <w:t>_name}}</w:t>
            </w:r>
          </w:p>
          <w:p w14:paraId="52A80230" w14:textId="73899C86" w:rsidR="00225302" w:rsidRPr="00FF7202" w:rsidRDefault="00225302" w:rsidP="00225302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elif addressee == "</w:t>
            </w:r>
            <w:r w:rsidRPr="00B67690">
              <w:rPr>
                <w:rFonts w:ascii="Arial" w:hAnsi="Arial"/>
                <w:sz w:val="22"/>
              </w:rPr>
              <w:t>Trustee and Attorney</w:t>
            </w:r>
            <w:r w:rsidRPr="00FF7202">
              <w:rPr>
                <w:rFonts w:ascii="Arial" w:hAnsi="Arial"/>
                <w:bCs/>
                <w:sz w:val="22"/>
              </w:rPr>
              <w:t>"%}</w:t>
            </w:r>
          </w:p>
          <w:p w14:paraId="1268D025" w14:textId="78002C5D" w:rsidR="00225302" w:rsidRDefault="00225302" w:rsidP="00225302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{{party.t_dependent.trustee_name}}</w:t>
            </w:r>
          </w:p>
          <w:p w14:paraId="1D063DD6" w14:textId="77777777" w:rsidR="00225302" w:rsidRPr="00FF7202" w:rsidRDefault="00225302" w:rsidP="00225302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{{party.t_dependent.</w:t>
            </w:r>
            <w:r>
              <w:rPr>
                <w:rFonts w:ascii="Arial" w:hAnsi="Arial"/>
                <w:sz w:val="22"/>
              </w:rPr>
              <w:t>attorney</w:t>
            </w:r>
            <w:r w:rsidRPr="00FF7202">
              <w:rPr>
                <w:rFonts w:ascii="Arial" w:hAnsi="Arial"/>
                <w:sz w:val="22"/>
              </w:rPr>
              <w:t>_name}}</w:t>
            </w:r>
          </w:p>
          <w:p w14:paraId="0BF42FD9" w14:textId="6FC41A52" w:rsidR="00A5354E" w:rsidRPr="00FF7202" w:rsidRDefault="0041537D" w:rsidP="00111D8E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else%}</w:t>
            </w:r>
          </w:p>
          <w:p w14:paraId="05A08A03" w14:textId="7A0500DD" w:rsidR="009F6EF3" w:rsidRPr="00FF7202" w:rsidRDefault="0041537D" w:rsidP="00A5354E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</w:t>
            </w:r>
            <w:r w:rsidR="003628E6" w:rsidRPr="00FF7202">
              <w:rPr>
                <w:rFonts w:ascii="Arial" w:hAnsi="Arial"/>
                <w:sz w:val="22"/>
              </w:rPr>
              <w:t>name_on_file</w:t>
            </w:r>
            <w:r w:rsidRPr="00FF7202">
              <w:rPr>
                <w:rFonts w:ascii="Arial" w:hAnsi="Arial"/>
                <w:sz w:val="22"/>
              </w:rPr>
              <w:t>}}</w:t>
            </w:r>
          </w:p>
          <w:p w14:paraId="472FE062" w14:textId="42AE9862" w:rsidR="0041537D" w:rsidRPr="00FF7202" w:rsidRDefault="0041537D" w:rsidP="00A5354E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BFFD3A" w14:textId="77777777" w:rsidR="00FC1938" w:rsidRPr="00FF7202" w:rsidRDefault="00FC1938" w:rsidP="00111D8E">
            <w:pPr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A624394" w14:textId="77777777" w:rsidR="00FC1938" w:rsidRPr="00FF7202" w:rsidRDefault="00FC1938" w:rsidP="00111D8E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Date</w:t>
            </w:r>
          </w:p>
        </w:tc>
      </w:tr>
    </w:tbl>
    <w:p w14:paraId="67DEC9C6" w14:textId="26F3F9CB" w:rsidR="00EF5250" w:rsidRPr="00FF7202" w:rsidRDefault="009F6EF3" w:rsidP="007E1500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{%p endif %}</w:t>
      </w:r>
    </w:p>
    <w:p w14:paraId="7A6C745D" w14:textId="39DB8137" w:rsidR="00FC1938" w:rsidRPr="00FF7202" w:rsidRDefault="009F6EF3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{%p if party.include_copy == True %}</w:t>
      </w:r>
    </w:p>
    <w:p w14:paraId="56B2F9D5" w14:textId="77777777" w:rsidR="00FC1938" w:rsidRPr="00FF7202" w:rsidRDefault="00FC1938">
      <w:pPr>
        <w:ind w:left="5220" w:hanging="5220"/>
        <w:rPr>
          <w:rFonts w:ascii="Arial" w:hAnsi="Arial"/>
          <w:sz w:val="22"/>
        </w:rPr>
      </w:pPr>
    </w:p>
    <w:p w14:paraId="35312E6B" w14:textId="77777777" w:rsidR="00DE1A92" w:rsidRPr="00FF7202" w:rsidRDefault="00DE1A92" w:rsidP="004179F9">
      <w:pPr>
        <w:rPr>
          <w:rFonts w:ascii="Arial" w:hAnsi="Arial"/>
          <w:sz w:val="22"/>
        </w:rPr>
        <w:sectPr w:rsidR="00DE1A92" w:rsidRPr="00FF7202" w:rsidSect="00DC0231">
          <w:headerReference w:type="default" r:id="rId8"/>
          <w:footerReference w:type="default" r:id="rId9"/>
          <w:pgSz w:w="12240" w:h="15840" w:code="1"/>
          <w:pgMar w:top="1440" w:right="1008" w:bottom="1440" w:left="1008" w:header="720" w:footer="431" w:gutter="0"/>
          <w:pgNumType w:start="1"/>
          <w:cols w:space="720"/>
          <w:docGrid w:linePitch="326"/>
        </w:sectPr>
      </w:pPr>
    </w:p>
    <w:p w14:paraId="1DF3A55C" w14:textId="4754D8DB" w:rsidR="00FC1938" w:rsidRPr="00FF7202" w:rsidRDefault="009F6EF3" w:rsidP="004179F9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lastRenderedPageBreak/>
        <w:t>{{</w:t>
      </w:r>
      <w:r w:rsidR="00415E02" w:rsidRPr="00FF7202">
        <w:rPr>
          <w:rFonts w:ascii="Arial" w:hAnsi="Arial"/>
          <w:sz w:val="22"/>
        </w:rPr>
        <w:t xml:space="preserve">p </w:t>
      </w:r>
      <w:r w:rsidR="001E41C6" w:rsidRPr="00FF7202">
        <w:rPr>
          <w:rFonts w:ascii="Arial" w:hAnsi="Arial"/>
          <w:sz w:val="22"/>
        </w:rPr>
        <w:t>notice</w:t>
      </w:r>
      <w:r w:rsidRPr="00FF7202">
        <w:rPr>
          <w:rFonts w:ascii="Arial" w:hAnsi="Arial"/>
          <w:sz w:val="22"/>
        </w:rPr>
        <w:t>_insert}}</w:t>
      </w:r>
    </w:p>
    <w:p w14:paraId="395484BC" w14:textId="4CA43BAB" w:rsidR="009F6EF3" w:rsidRPr="00FF7202" w:rsidRDefault="009F6EF3" w:rsidP="009F6EF3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{%p if party.include_ack == True%}</w:t>
      </w:r>
    </w:p>
    <w:p w14:paraId="7A74F0FE" w14:textId="77777777" w:rsidR="009F6EF3" w:rsidRPr="00FF7202" w:rsidRDefault="009F6EF3" w:rsidP="009F6EF3">
      <w:pPr>
        <w:rPr>
          <w:rFonts w:ascii="Arial" w:hAnsi="Arial"/>
          <w:sz w:val="22"/>
        </w:rPr>
      </w:pPr>
    </w:p>
    <w:p w14:paraId="1C166587" w14:textId="77777777" w:rsidR="005063E9" w:rsidRPr="00FF7202" w:rsidRDefault="005063E9" w:rsidP="005063E9">
      <w:pPr>
        <w:keepNext/>
        <w:keepLines/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ACKNOWLEDGEMENT: I acknowledge receipt of this Notice{% if doc_name != "NC20" %} and a copy of the Application for a Grant of {{estate.grant_type}} in the Estate of {{deceased.name}}{% endif %}.</w:t>
      </w:r>
    </w:p>
    <w:p w14:paraId="1D59CB11" w14:textId="77777777" w:rsidR="009F6EF3" w:rsidRPr="00FF7202" w:rsidRDefault="009F6EF3" w:rsidP="009F6EF3">
      <w:pPr>
        <w:keepNext/>
        <w:keepLines/>
        <w:rPr>
          <w:rFonts w:ascii="Arial" w:hAnsi="Arial"/>
          <w:sz w:val="22"/>
        </w:rPr>
      </w:pPr>
    </w:p>
    <w:p w14:paraId="18D019EE" w14:textId="77777777" w:rsidR="009F6EF3" w:rsidRPr="00FF7202" w:rsidRDefault="009F6EF3" w:rsidP="009F6EF3">
      <w:pPr>
        <w:keepNext/>
        <w:keepLines/>
        <w:rPr>
          <w:rFonts w:ascii="Arial" w:hAnsi="Arial"/>
          <w:sz w:val="22"/>
        </w:rPr>
      </w:pPr>
    </w:p>
    <w:p w14:paraId="027F6F45" w14:textId="13FE664D" w:rsidR="009F6EF3" w:rsidRPr="00FF7202" w:rsidRDefault="009F6EF3" w:rsidP="009F6EF3">
      <w:pPr>
        <w:keepNext/>
        <w:keepLines/>
        <w:rPr>
          <w:rFonts w:ascii="Arial" w:hAnsi="Arial"/>
          <w:sz w:val="22"/>
        </w:rPr>
      </w:pPr>
    </w:p>
    <w:tbl>
      <w:tblPr>
        <w:tblW w:w="10360" w:type="dxa"/>
        <w:tblLayout w:type="fixed"/>
        <w:tblLook w:val="0000" w:firstRow="0" w:lastRow="0" w:firstColumn="0" w:lastColumn="0" w:noHBand="0" w:noVBand="0"/>
      </w:tblPr>
      <w:tblGrid>
        <w:gridCol w:w="4600"/>
        <w:gridCol w:w="720"/>
        <w:gridCol w:w="5040"/>
      </w:tblGrid>
      <w:tr w:rsidR="009F6EF3" w:rsidRPr="00FF7202" w14:paraId="572FF891" w14:textId="77777777" w:rsidTr="00E60C8A"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B448346" w14:textId="77777777" w:rsidR="002605E5" w:rsidRPr="00FF7202" w:rsidRDefault="002605E5" w:rsidP="002605E5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{%p if addressee == "Parent 1"%}</w:t>
            </w:r>
          </w:p>
          <w:p w14:paraId="6E6CFF0D" w14:textId="77777777" w:rsidR="002605E5" w:rsidRPr="00FF7202" w:rsidRDefault="002605E5" w:rsidP="002605E5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{{party.notice_to_minor_name}}</w:t>
            </w:r>
          </w:p>
          <w:p w14:paraId="668181C4" w14:textId="77777777" w:rsidR="002605E5" w:rsidRPr="00FF7202" w:rsidRDefault="002605E5" w:rsidP="002605E5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elif addressee == "Parent 2"%}</w:t>
            </w:r>
          </w:p>
          <w:p w14:paraId="160B0CC0" w14:textId="77777777" w:rsidR="001F0783" w:rsidRPr="00FF7202" w:rsidRDefault="002605E5" w:rsidP="001F0783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{{party.notice_to_minor_name_2}}</w:t>
            </w:r>
          </w:p>
          <w:p w14:paraId="40F4E569" w14:textId="77777777" w:rsidR="001F0783" w:rsidRPr="00FF7202" w:rsidRDefault="001F0783" w:rsidP="001F0783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elif addressee == "Trustee"%}</w:t>
            </w:r>
          </w:p>
          <w:p w14:paraId="115C39B6" w14:textId="41FDBC67" w:rsidR="002605E5" w:rsidRPr="00FF7202" w:rsidRDefault="001F0783" w:rsidP="002605E5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{{party.t_dependent.trustee_name}}</w:t>
            </w:r>
          </w:p>
          <w:p w14:paraId="1A1EB81D" w14:textId="77777777" w:rsidR="002605E5" w:rsidRPr="00FF7202" w:rsidRDefault="002605E5" w:rsidP="002605E5">
            <w:pPr>
              <w:rPr>
                <w:rFonts w:ascii="Arial" w:hAnsi="Arial"/>
                <w:bCs/>
                <w:sz w:val="22"/>
              </w:rPr>
            </w:pPr>
            <w:r w:rsidRPr="00FF7202">
              <w:rPr>
                <w:rFonts w:ascii="Arial" w:hAnsi="Arial"/>
                <w:bCs/>
                <w:sz w:val="22"/>
              </w:rPr>
              <w:t>{%p else%}</w:t>
            </w:r>
          </w:p>
          <w:p w14:paraId="2789DE78" w14:textId="4DC0208D" w:rsidR="002605E5" w:rsidRPr="00FF7202" w:rsidRDefault="002605E5" w:rsidP="002605E5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{{party.</w:t>
            </w:r>
            <w:r w:rsidR="003628E6" w:rsidRPr="00FF7202">
              <w:rPr>
                <w:rFonts w:ascii="Arial" w:hAnsi="Arial"/>
                <w:sz w:val="22"/>
              </w:rPr>
              <w:t>name_on_file</w:t>
            </w:r>
            <w:r w:rsidRPr="00FF7202">
              <w:rPr>
                <w:rFonts w:ascii="Arial" w:hAnsi="Arial"/>
                <w:sz w:val="22"/>
              </w:rPr>
              <w:t>}}</w:t>
            </w:r>
          </w:p>
          <w:p w14:paraId="4EAAB76E" w14:textId="6F286254" w:rsidR="009F6EF3" w:rsidRPr="00FF7202" w:rsidRDefault="002605E5" w:rsidP="002605E5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{%p endif %}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BD3BA" w14:textId="77777777" w:rsidR="009F6EF3" w:rsidRPr="00FF7202" w:rsidRDefault="009F6EF3" w:rsidP="001F1D0F">
            <w:pPr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606351A" w14:textId="77777777" w:rsidR="009F6EF3" w:rsidRPr="00FF7202" w:rsidRDefault="009F6EF3" w:rsidP="001F1D0F">
            <w:pPr>
              <w:rPr>
                <w:rFonts w:ascii="Arial" w:hAnsi="Arial"/>
                <w:sz w:val="22"/>
              </w:rPr>
            </w:pPr>
            <w:r w:rsidRPr="00FF7202">
              <w:rPr>
                <w:rFonts w:ascii="Arial" w:hAnsi="Arial"/>
                <w:sz w:val="22"/>
              </w:rPr>
              <w:t>Date</w:t>
            </w:r>
          </w:p>
        </w:tc>
      </w:tr>
    </w:tbl>
    <w:p w14:paraId="1781C13C" w14:textId="61885DA5" w:rsidR="00EF5250" w:rsidRPr="00FF7202" w:rsidRDefault="009F6EF3" w:rsidP="009F6EF3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{%p endif %}</w:t>
      </w:r>
    </w:p>
    <w:p w14:paraId="15DB0DDE" w14:textId="0C47B0E1" w:rsidR="001A3BE3" w:rsidRPr="00FF7202" w:rsidRDefault="009F6EF3">
      <w:pPr>
        <w:rPr>
          <w:rFonts w:ascii="Arial" w:hAnsi="Arial"/>
          <w:sz w:val="22"/>
        </w:rPr>
      </w:pPr>
      <w:r w:rsidRPr="00FF7202">
        <w:rPr>
          <w:rFonts w:ascii="Arial" w:hAnsi="Arial"/>
          <w:sz w:val="22"/>
        </w:rPr>
        <w:t>{%p endif %}</w:t>
      </w:r>
    </w:p>
    <w:sectPr w:rsidR="001A3BE3" w:rsidRPr="00FF7202" w:rsidSect="00C56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09" w:bottom="1440" w:left="1009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3303" w14:textId="77777777" w:rsidR="00AB1A4C" w:rsidRDefault="00AB1A4C">
      <w:r>
        <w:separator/>
      </w:r>
    </w:p>
  </w:endnote>
  <w:endnote w:type="continuationSeparator" w:id="0">
    <w:p w14:paraId="0A0656FB" w14:textId="77777777" w:rsidR="00AB1A4C" w:rsidRDefault="00A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AAE4" w14:textId="18155BDF" w:rsidR="00FC1938" w:rsidRPr="00FF7202" w:rsidRDefault="00ED65AF" w:rsidP="00ED65AF">
    <w:pPr>
      <w:pStyle w:val="gsinq8ptfooter"/>
      <w:rPr>
        <w:rFonts w:ascii="Arial" w:hAnsi="Arial"/>
      </w:rPr>
    </w:pPr>
    <w:r w:rsidRPr="00FF7202">
      <w:rPr>
        <w:rFonts w:ascii="Arial" w:hAnsi="Arial"/>
      </w:rPr>
      <w:t>{{</w:t>
    </w:r>
    <w:r w:rsidR="00415E02" w:rsidRPr="00FF7202">
      <w:rPr>
        <w:rFonts w:ascii="Arial" w:hAnsi="Arial"/>
      </w:rPr>
      <w:t xml:space="preserve">p </w:t>
    </w:r>
    <w:r w:rsidRPr="00FF7202">
      <w:rPr>
        <w:rFonts w:ascii="Arial" w:hAnsi="Arial"/>
      </w:rPr>
      <w:t>document_footer_insert}}</w:t>
    </w:r>
  </w:p>
  <w:p w14:paraId="06723B47" w14:textId="39F5E7D5" w:rsidR="00331473" w:rsidRPr="00FF7202" w:rsidRDefault="00331473" w:rsidP="00331473">
    <w:pPr>
      <w:pStyle w:val="gsinq8ptfooter"/>
      <w:jc w:val="center"/>
      <w:rPr>
        <w:rFonts w:ascii="Arial" w:hAnsi="Arial"/>
      </w:rPr>
    </w:pPr>
    <w:r w:rsidRPr="00FF7202">
      <w:rPr>
        <w:rFonts w:ascii="Arial" w:hAnsi="Arial"/>
      </w:rPr>
      <w:fldChar w:fldCharType="begin"/>
    </w:r>
    <w:r w:rsidRPr="00FF7202">
      <w:rPr>
        <w:rFonts w:ascii="Arial" w:hAnsi="Arial"/>
      </w:rPr>
      <w:instrText xml:space="preserve"> PAGE   \* MERGEFORMAT </w:instrText>
    </w:r>
    <w:r w:rsidRPr="00FF7202">
      <w:rPr>
        <w:rFonts w:ascii="Arial" w:hAnsi="Arial"/>
      </w:rPr>
      <w:fldChar w:fldCharType="separate"/>
    </w:r>
    <w:r w:rsidR="00FF7202">
      <w:rPr>
        <w:rFonts w:ascii="Arial" w:hAnsi="Arial"/>
        <w:noProof/>
      </w:rPr>
      <w:t>1</w:t>
    </w:r>
    <w:r w:rsidRPr="00FF7202">
      <w:rPr>
        <w:rFonts w:ascii="Arial" w:hAnsi="Arial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C91B" w14:textId="77777777" w:rsidR="00F107B1" w:rsidRDefault="00F107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115E" w14:textId="0FF9A5D7" w:rsidR="009525FF" w:rsidRPr="00FF7202" w:rsidRDefault="009525FF" w:rsidP="00ED65AF">
    <w:pPr>
      <w:pStyle w:val="gsinq8ptfooter"/>
      <w:rPr>
        <w:rFonts w:ascii="Arial" w:hAnsi="Arial"/>
      </w:rPr>
    </w:pPr>
    <w:r w:rsidRPr="00FF7202">
      <w:rPr>
        <w:rFonts w:ascii="Arial" w:hAnsi="Arial"/>
      </w:rPr>
      <w:t>{{</w:t>
    </w:r>
    <w:r w:rsidR="00415E02" w:rsidRPr="00FF7202">
      <w:rPr>
        <w:rFonts w:ascii="Arial" w:hAnsi="Arial"/>
      </w:rPr>
      <w:t xml:space="preserve">p </w:t>
    </w:r>
    <w:r w:rsidRPr="00FF7202">
      <w:rPr>
        <w:rFonts w:ascii="Arial" w:hAnsi="Arial"/>
      </w:rPr>
      <w:t>document_footer_insert}}</w:t>
    </w:r>
  </w:p>
  <w:p w14:paraId="775BE605" w14:textId="1B944182" w:rsidR="003F6F2E" w:rsidRPr="00FF7202" w:rsidRDefault="003F6F2E" w:rsidP="003F6F2E">
    <w:pPr>
      <w:pStyle w:val="gsinq8ptfooter"/>
      <w:jc w:val="center"/>
      <w:rPr>
        <w:rFonts w:ascii="Arial" w:hAnsi="Arial"/>
      </w:rPr>
    </w:pPr>
    <w:r w:rsidRPr="00FF7202">
      <w:rPr>
        <w:rFonts w:ascii="Arial" w:hAnsi="Arial"/>
      </w:rPr>
      <w:fldChar w:fldCharType="begin"/>
    </w:r>
    <w:r w:rsidRPr="00FF7202">
      <w:rPr>
        <w:rFonts w:ascii="Arial" w:hAnsi="Arial"/>
      </w:rPr>
      <w:instrText xml:space="preserve"> PAGE   \* MERGEFORMAT </w:instrText>
    </w:r>
    <w:r w:rsidRPr="00FF7202">
      <w:rPr>
        <w:rFonts w:ascii="Arial" w:hAnsi="Arial"/>
      </w:rPr>
      <w:fldChar w:fldCharType="separate"/>
    </w:r>
    <w:r w:rsidR="00FF7202">
      <w:rPr>
        <w:rFonts w:ascii="Arial" w:hAnsi="Arial"/>
        <w:noProof/>
      </w:rPr>
      <w:t>1</w:t>
    </w:r>
    <w:r w:rsidRPr="00FF7202">
      <w:rPr>
        <w:rFonts w:ascii="Arial" w:hAnsi="Arial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92BA" w14:textId="77777777" w:rsidR="00F107B1" w:rsidRDefault="00F10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E2B9" w14:textId="77777777" w:rsidR="00AB1A4C" w:rsidRDefault="00AB1A4C">
      <w:r>
        <w:separator/>
      </w:r>
    </w:p>
  </w:footnote>
  <w:footnote w:type="continuationSeparator" w:id="0">
    <w:p w14:paraId="1C48628C" w14:textId="77777777" w:rsidR="00AB1A4C" w:rsidRDefault="00AB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97C2" w14:textId="6E9FBD52" w:rsidR="00FC1938" w:rsidRPr="00FF7202" w:rsidRDefault="001E41C6">
    <w:pPr>
      <w:jc w:val="right"/>
      <w:rPr>
        <w:rFonts w:ascii="Arial" w:hAnsi="Arial"/>
        <w:sz w:val="22"/>
        <w:lang w:val="en-CA"/>
      </w:rPr>
    </w:pPr>
    <w:r w:rsidRPr="00FF7202">
      <w:rPr>
        <w:rFonts w:ascii="Arial" w:hAnsi="Arial"/>
        <w:sz w:val="22"/>
      </w:rPr>
      <w:t>{{ doc_name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7218" w14:textId="77777777" w:rsidR="00F107B1" w:rsidRDefault="00F10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BB9C" w14:textId="100C3195" w:rsidR="009525FF" w:rsidRPr="00FF7202" w:rsidRDefault="001E41C6">
    <w:pPr>
      <w:jc w:val="right"/>
      <w:rPr>
        <w:rFonts w:ascii="Arial" w:hAnsi="Arial"/>
        <w:sz w:val="22"/>
      </w:rPr>
    </w:pPr>
    <w:r w:rsidRPr="00FF7202">
      <w:rPr>
        <w:rFonts w:ascii="Arial" w:hAnsi="Arial"/>
        <w:sz w:val="22"/>
      </w:rPr>
      <w:t>{{ doc_name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D42A" w14:textId="77777777" w:rsidR="00F107B1" w:rsidRDefault="00F107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0612"/>
    <w:multiLevelType w:val="hybridMultilevel"/>
    <w:tmpl w:val="5232AC78"/>
    <w:lvl w:ilvl="0" w:tplc="8B024B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9D"/>
    <w:rsid w:val="00007BA4"/>
    <w:rsid w:val="00013715"/>
    <w:rsid w:val="00020E26"/>
    <w:rsid w:val="000554AA"/>
    <w:rsid w:val="000651DA"/>
    <w:rsid w:val="0006576B"/>
    <w:rsid w:val="00097B1A"/>
    <w:rsid w:val="00097F6F"/>
    <w:rsid w:val="000D1931"/>
    <w:rsid w:val="000D1CAA"/>
    <w:rsid w:val="00111D8E"/>
    <w:rsid w:val="00132260"/>
    <w:rsid w:val="00141391"/>
    <w:rsid w:val="00147B5E"/>
    <w:rsid w:val="00171C28"/>
    <w:rsid w:val="00186C0D"/>
    <w:rsid w:val="00191A35"/>
    <w:rsid w:val="001A3BE3"/>
    <w:rsid w:val="001D47E6"/>
    <w:rsid w:val="001E41C6"/>
    <w:rsid w:val="001F0783"/>
    <w:rsid w:val="00211F83"/>
    <w:rsid w:val="00213F7B"/>
    <w:rsid w:val="00225302"/>
    <w:rsid w:val="00246B0F"/>
    <w:rsid w:val="002566CB"/>
    <w:rsid w:val="002605E5"/>
    <w:rsid w:val="002D7BAD"/>
    <w:rsid w:val="002E2CEB"/>
    <w:rsid w:val="002F5D0A"/>
    <w:rsid w:val="00331473"/>
    <w:rsid w:val="00357BC2"/>
    <w:rsid w:val="003628E6"/>
    <w:rsid w:val="00362968"/>
    <w:rsid w:val="003753B8"/>
    <w:rsid w:val="00391944"/>
    <w:rsid w:val="00396EE0"/>
    <w:rsid w:val="003A6388"/>
    <w:rsid w:val="003B134E"/>
    <w:rsid w:val="003B67CD"/>
    <w:rsid w:val="003D17D2"/>
    <w:rsid w:val="003E1C96"/>
    <w:rsid w:val="003F49AA"/>
    <w:rsid w:val="003F6D3A"/>
    <w:rsid w:val="003F6F2E"/>
    <w:rsid w:val="00410677"/>
    <w:rsid w:val="0041537D"/>
    <w:rsid w:val="00415E02"/>
    <w:rsid w:val="004179F9"/>
    <w:rsid w:val="00432E31"/>
    <w:rsid w:val="004404F2"/>
    <w:rsid w:val="00445E71"/>
    <w:rsid w:val="004A0146"/>
    <w:rsid w:val="004A3CCD"/>
    <w:rsid w:val="004B7779"/>
    <w:rsid w:val="004D2E48"/>
    <w:rsid w:val="005063E9"/>
    <w:rsid w:val="00511F76"/>
    <w:rsid w:val="00515C52"/>
    <w:rsid w:val="0052591B"/>
    <w:rsid w:val="0054621E"/>
    <w:rsid w:val="005A4217"/>
    <w:rsid w:val="005A5E66"/>
    <w:rsid w:val="005F4B41"/>
    <w:rsid w:val="006368DB"/>
    <w:rsid w:val="00690256"/>
    <w:rsid w:val="00691622"/>
    <w:rsid w:val="006B18AB"/>
    <w:rsid w:val="006B2BD4"/>
    <w:rsid w:val="006C3988"/>
    <w:rsid w:val="006D127B"/>
    <w:rsid w:val="00702429"/>
    <w:rsid w:val="00702787"/>
    <w:rsid w:val="007123F5"/>
    <w:rsid w:val="00715143"/>
    <w:rsid w:val="00715C16"/>
    <w:rsid w:val="007212AD"/>
    <w:rsid w:val="00730FA0"/>
    <w:rsid w:val="00740B9E"/>
    <w:rsid w:val="00744F6E"/>
    <w:rsid w:val="007821AF"/>
    <w:rsid w:val="00790047"/>
    <w:rsid w:val="007E1500"/>
    <w:rsid w:val="007E4525"/>
    <w:rsid w:val="007F4A2C"/>
    <w:rsid w:val="008169F8"/>
    <w:rsid w:val="00830A2C"/>
    <w:rsid w:val="0083491B"/>
    <w:rsid w:val="00855A65"/>
    <w:rsid w:val="00864275"/>
    <w:rsid w:val="0086630A"/>
    <w:rsid w:val="008810AA"/>
    <w:rsid w:val="008825D9"/>
    <w:rsid w:val="008B1059"/>
    <w:rsid w:val="008C2E3B"/>
    <w:rsid w:val="008F3130"/>
    <w:rsid w:val="008F7B1E"/>
    <w:rsid w:val="008F7B54"/>
    <w:rsid w:val="00915F9B"/>
    <w:rsid w:val="00933D9D"/>
    <w:rsid w:val="00940A4E"/>
    <w:rsid w:val="009525FF"/>
    <w:rsid w:val="00960EF0"/>
    <w:rsid w:val="009A55DD"/>
    <w:rsid w:val="009B11EB"/>
    <w:rsid w:val="009B24F0"/>
    <w:rsid w:val="009D0410"/>
    <w:rsid w:val="009F6EF3"/>
    <w:rsid w:val="00A452E0"/>
    <w:rsid w:val="00A5354E"/>
    <w:rsid w:val="00A621BE"/>
    <w:rsid w:val="00A94619"/>
    <w:rsid w:val="00AA176F"/>
    <w:rsid w:val="00AB1A4C"/>
    <w:rsid w:val="00AC2E48"/>
    <w:rsid w:val="00AF0AB3"/>
    <w:rsid w:val="00B11E99"/>
    <w:rsid w:val="00B12AC2"/>
    <w:rsid w:val="00B167C7"/>
    <w:rsid w:val="00B21B43"/>
    <w:rsid w:val="00B334A5"/>
    <w:rsid w:val="00B374A8"/>
    <w:rsid w:val="00B85522"/>
    <w:rsid w:val="00BA7262"/>
    <w:rsid w:val="00BB56D3"/>
    <w:rsid w:val="00C01781"/>
    <w:rsid w:val="00C2388B"/>
    <w:rsid w:val="00C52C55"/>
    <w:rsid w:val="00C5566A"/>
    <w:rsid w:val="00C56394"/>
    <w:rsid w:val="00C575D7"/>
    <w:rsid w:val="00C72ED8"/>
    <w:rsid w:val="00C82AF9"/>
    <w:rsid w:val="00C92575"/>
    <w:rsid w:val="00CA2EAC"/>
    <w:rsid w:val="00CB2BFD"/>
    <w:rsid w:val="00CC0CFC"/>
    <w:rsid w:val="00CC11CE"/>
    <w:rsid w:val="00CD18D7"/>
    <w:rsid w:val="00CF6EF5"/>
    <w:rsid w:val="00D04338"/>
    <w:rsid w:val="00D06FFE"/>
    <w:rsid w:val="00D17B38"/>
    <w:rsid w:val="00D446C6"/>
    <w:rsid w:val="00D67E5E"/>
    <w:rsid w:val="00DC0231"/>
    <w:rsid w:val="00DC6698"/>
    <w:rsid w:val="00DE1A92"/>
    <w:rsid w:val="00E17C38"/>
    <w:rsid w:val="00E20B88"/>
    <w:rsid w:val="00E37A5D"/>
    <w:rsid w:val="00E41F0B"/>
    <w:rsid w:val="00E56FAB"/>
    <w:rsid w:val="00E60C8A"/>
    <w:rsid w:val="00E71C2D"/>
    <w:rsid w:val="00E91A89"/>
    <w:rsid w:val="00EA1F5F"/>
    <w:rsid w:val="00EB6810"/>
    <w:rsid w:val="00EC03F2"/>
    <w:rsid w:val="00EC12C1"/>
    <w:rsid w:val="00ED4C78"/>
    <w:rsid w:val="00ED65AF"/>
    <w:rsid w:val="00EE5519"/>
    <w:rsid w:val="00EF4688"/>
    <w:rsid w:val="00EF5250"/>
    <w:rsid w:val="00EF5A3A"/>
    <w:rsid w:val="00F107B1"/>
    <w:rsid w:val="00F20CF7"/>
    <w:rsid w:val="00F9414A"/>
    <w:rsid w:val="00FA5792"/>
    <w:rsid w:val="00FC1938"/>
    <w:rsid w:val="00FD1A74"/>
    <w:rsid w:val="00FE4B17"/>
    <w:rsid w:val="00FF2A3B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76740F"/>
  <w15:docId w15:val="{BDE98156-796E-40AF-B503-7FECE276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83"/>
  </w:style>
  <w:style w:type="paragraph" w:styleId="Heading1">
    <w:name w:val="heading 1"/>
    <w:basedOn w:val="Normal"/>
    <w:next w:val="Normal"/>
    <w:link w:val="Heading1Char"/>
    <w:uiPriority w:val="99"/>
    <w:qFormat/>
    <w:rsid w:val="00C2388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388B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C23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388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3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388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2388B"/>
  </w:style>
  <w:style w:type="paragraph" w:customStyle="1" w:styleId="gsinq8ptfooter">
    <w:name w:val="gsinq 8pt footer"/>
    <w:basedOn w:val="Footer"/>
    <w:qFormat/>
    <w:rsid w:val="00FF2A3B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86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C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C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0F4C-C8A0-469C-A4A2-A4CC2E14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47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NC19</vt:lpstr>
    </vt:vector>
  </TitlesOfParts>
  <Company>Granville Software Inc.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NC19</dc:title>
  <dc:creator>Granville Software Inc.</dc:creator>
  <cp:lastModifiedBy>alex miller</cp:lastModifiedBy>
  <cp:revision>12</cp:revision>
  <cp:lastPrinted>2009-02-19T17:21:00Z</cp:lastPrinted>
  <dcterms:created xsi:type="dcterms:W3CDTF">2020-09-28T17:08:00Z</dcterms:created>
  <dcterms:modified xsi:type="dcterms:W3CDTF">2021-09-27T16:43:00Z</dcterms:modified>
</cp:coreProperties>
</file>