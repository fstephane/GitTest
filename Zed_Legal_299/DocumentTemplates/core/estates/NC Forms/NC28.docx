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Layout w:type="fixed"/>
        <w:tblLook w:val="0000" w:firstRow="0" w:lastRow="0" w:firstColumn="0" w:lastColumn="0" w:noHBand="0" w:noVBand="0"/>
      </w:tblPr>
      <w:tblGrid>
        <w:gridCol w:w="4428"/>
        <w:gridCol w:w="1485"/>
        <w:gridCol w:w="4437"/>
      </w:tblGrid>
      <w:tr w:rsidR="00514611" w:rsidRPr="006F7890" w14:paraId="44AE060D" w14:textId="77777777" w:rsidTr="001E64F6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B2E1297" w14:textId="305DD9E8" w:rsidR="00514611" w:rsidRPr="006F7890" w:rsidRDefault="00514611" w:rsidP="001444F9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C0BD1" w14:textId="0164ECE3" w:rsidR="00514611" w:rsidRPr="006F7890" w:rsidRDefault="00514611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b/>
                <w:bCs/>
                <w:sz w:val="22"/>
              </w:rPr>
              <w:t>{{estate.court_file}}</w:t>
            </w:r>
          </w:p>
        </w:tc>
      </w:tr>
      <w:tr w:rsidR="00514611" w:rsidRPr="006F7890" w14:paraId="5EC136E0" w14:textId="77777777" w:rsidTr="001E64F6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04CA1AF" w14:textId="15C2F682" w:rsidR="00514611" w:rsidRPr="006F7890" w:rsidRDefault="00514611" w:rsidP="001444F9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8BA76" w14:textId="77777777" w:rsidR="00514611" w:rsidRPr="006F7890" w:rsidRDefault="00514611" w:rsidP="006D58F7">
            <w:pPr>
              <w:pStyle w:val="Heading3"/>
              <w:tabs>
                <w:tab w:val="clear" w:pos="-1440"/>
                <w:tab w:val="clear" w:pos="-720"/>
                <w:tab w:val="clear" w:pos="3888"/>
              </w:tabs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06E3730C" w14:textId="02F62E57" w:rsidR="00514611" w:rsidRPr="006F7890" w:rsidRDefault="00514611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514611" w:rsidRPr="006F7890" w14:paraId="52DF9E67" w14:textId="77777777" w:rsidTr="001E64F6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8C3C7CD" w14:textId="49EF107E" w:rsidR="00514611" w:rsidRPr="006F7890" w:rsidRDefault="00514611" w:rsidP="001444F9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D4C6E8" w14:textId="3B6D1FE3" w:rsidR="00514611" w:rsidRPr="006F7890" w:rsidRDefault="00AD003F" w:rsidP="00AD003F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b/>
                <w:bCs/>
                <w:color w:val="000000"/>
                <w:sz w:val="22"/>
              </w:rPr>
              <w:t>{{estate.centre}}</w:t>
            </w:r>
          </w:p>
        </w:tc>
      </w:tr>
      <w:tr w:rsidR="00514611" w:rsidRPr="006F7890" w14:paraId="18980EAD" w14:textId="77777777" w:rsidTr="001E64F6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580514D" w14:textId="3D3DA37C" w:rsidR="00514611" w:rsidRPr="006F7890" w:rsidRDefault="00514611" w:rsidP="001444F9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BBAAE5" w14:textId="596EC5BB" w:rsidR="00514611" w:rsidRPr="006F7890" w:rsidRDefault="00AD003F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b/>
                <w:bCs/>
                <w:color w:val="000000"/>
                <w:sz w:val="22"/>
              </w:rPr>
              <w:t>{{deceased.name}}</w:t>
            </w:r>
          </w:p>
        </w:tc>
      </w:tr>
      <w:tr w:rsidR="00105D72" w:rsidRPr="006F7890" w14:paraId="0B6C8BF8" w14:textId="77777777" w:rsidTr="001E64F6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301079B" w14:textId="0C5839AB" w:rsidR="00105D72" w:rsidRPr="006F7890" w:rsidRDefault="00105D72" w:rsidP="00807833">
            <w:pPr>
              <w:keepNext/>
              <w:keepLines/>
              <w:spacing w:after="60"/>
              <w:ind w:right="-378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DAE82" w14:textId="758F6BD4" w:rsidR="00105D72" w:rsidRPr="006F7890" w:rsidRDefault="00AA036D" w:rsidP="00974FC7">
            <w:pPr>
              <w:keepNext/>
              <w:keepLines/>
              <w:spacing w:after="60"/>
              <w:rPr>
                <w:rFonts w:ascii="Arial" w:hAnsi="Arial"/>
                <w:b/>
                <w:bCs/>
                <w:color w:val="000000"/>
                <w:sz w:val="22"/>
                <w:shd w:val="clear" w:color="auto" w:fill="FFFF00"/>
              </w:rPr>
            </w:pPr>
            <w:r w:rsidRPr="006F7890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105D72" w:rsidRPr="006F7890" w14:paraId="2479E4C3" w14:textId="77777777" w:rsidTr="001E64F6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E9064E8" w14:textId="03D55A95" w:rsidR="00105D72" w:rsidRPr="006F7890" w:rsidRDefault="00105D72" w:rsidP="001444F9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PROCEDURE</w:t>
            </w:r>
          </w:p>
        </w:tc>
        <w:tc>
          <w:tcPr>
            <w:tcW w:w="5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C0289" w14:textId="0FF8C1C3" w:rsidR="00105D72" w:rsidRPr="006F7890" w:rsidRDefault="00AD2B76" w:rsidP="00AD003F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b/>
                <w:bCs/>
                <w:color w:val="000000"/>
                <w:sz w:val="22"/>
              </w:rPr>
              <w:t>Application by the Attorney for the Personal {{cfa.multiple_prs|text_merge("Representative/Representatives")}} for {{estate.grant_of_language}}{% if other.bond == "Application to Dispense" %} {{other.bond_request}}{% endif %}</w:t>
            </w:r>
          </w:p>
        </w:tc>
      </w:tr>
      <w:tr w:rsidR="00AD2B76" w:rsidRPr="006F7890" w14:paraId="4CA4F87A" w14:textId="77777777" w:rsidTr="002329BD"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166171" w14:textId="5D17C519" w:rsidR="00AD2B76" w:rsidRPr="006F7890" w:rsidRDefault="00AD2B76" w:rsidP="00000B34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bCs/>
                <w:sz w:val="22"/>
              </w:rPr>
              <w:t>{%tr if other.bond == "Application to Dispense" %}</w:t>
            </w:r>
          </w:p>
        </w:tc>
      </w:tr>
      <w:tr w:rsidR="00105D72" w:rsidRPr="006F7890" w14:paraId="1050BE52" w14:textId="77777777" w:rsidTr="00105D72"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9BAD36" w14:textId="074CE37C" w:rsidR="00105D72" w:rsidRPr="006F7890" w:rsidRDefault="00105D72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bCs/>
                <w:sz w:val="22"/>
              </w:rPr>
              <w:t>{%tr if other.bond_request == "Without Bond or Security" %}</w:t>
            </w:r>
          </w:p>
        </w:tc>
      </w:tr>
      <w:tr w:rsidR="001345A4" w:rsidRPr="006F7890" w14:paraId="52970078" w14:textId="77777777" w:rsidTr="001345A4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05AE0C5" w14:textId="77777777" w:rsidR="001345A4" w:rsidRPr="006F7890" w:rsidRDefault="001345A4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C9AAE" w14:textId="2AB09EDD" w:rsidR="001345A4" w:rsidRPr="006F7890" w:rsidRDefault="001345A4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b/>
                <w:bCs/>
                <w:sz w:val="22"/>
              </w:rPr>
              <w:t>Application to Dispense</w:t>
            </w:r>
          </w:p>
        </w:tc>
      </w:tr>
      <w:tr w:rsidR="001345A4" w:rsidRPr="006F7890" w14:paraId="69052237" w14:textId="77777777" w:rsidTr="00914598"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39F1FC" w14:textId="1628052C" w:rsidR="001345A4" w:rsidRPr="006F7890" w:rsidRDefault="001345A4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{%tr endif %}</w:t>
            </w:r>
          </w:p>
        </w:tc>
      </w:tr>
      <w:tr w:rsidR="00105D72" w:rsidRPr="006F7890" w14:paraId="360FD586" w14:textId="77777777" w:rsidTr="00105D72"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FE97BD" w14:textId="64F995D6" w:rsidR="00105D72" w:rsidRPr="006F7890" w:rsidRDefault="00105D72" w:rsidP="00AC16D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bCs/>
                <w:sz w:val="22"/>
              </w:rPr>
              <w:t>{%tr if other.bon</w:t>
            </w:r>
            <w:r w:rsidR="00AC16D7">
              <w:rPr>
                <w:rFonts w:ascii="Arial" w:hAnsi="Arial"/>
                <w:bCs/>
                <w:sz w:val="22"/>
              </w:rPr>
              <w:t>d_request == "With a Bond in a r</w:t>
            </w:r>
            <w:r w:rsidRPr="006F7890">
              <w:rPr>
                <w:rFonts w:ascii="Arial" w:hAnsi="Arial"/>
                <w:bCs/>
                <w:sz w:val="22"/>
              </w:rPr>
              <w:t xml:space="preserve">educed </w:t>
            </w:r>
            <w:r w:rsidR="00AC16D7">
              <w:rPr>
                <w:rFonts w:ascii="Arial" w:hAnsi="Arial"/>
                <w:bCs/>
                <w:sz w:val="22"/>
              </w:rPr>
              <w:t>a</w:t>
            </w:r>
            <w:r w:rsidRPr="006F7890">
              <w:rPr>
                <w:rFonts w:ascii="Arial" w:hAnsi="Arial"/>
                <w:bCs/>
                <w:sz w:val="22"/>
              </w:rPr>
              <w:t>mount" %}</w:t>
            </w:r>
          </w:p>
        </w:tc>
      </w:tr>
      <w:tr w:rsidR="001345A4" w:rsidRPr="006F7890" w14:paraId="64FE0B4D" w14:textId="77777777" w:rsidTr="001345A4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B9B1331" w14:textId="77777777" w:rsidR="001345A4" w:rsidRPr="006F7890" w:rsidRDefault="001345A4" w:rsidP="001444F9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F416F" w14:textId="673C3423" w:rsidR="001345A4" w:rsidRPr="006F7890" w:rsidRDefault="001345A4" w:rsidP="001444F9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b/>
                <w:bCs/>
                <w:sz w:val="22"/>
              </w:rPr>
              <w:t>Application for Reduced Amount of Bond</w:t>
            </w:r>
          </w:p>
        </w:tc>
      </w:tr>
      <w:tr w:rsidR="001345A4" w:rsidRPr="006F7890" w14:paraId="264493E9" w14:textId="77777777" w:rsidTr="002C5D62"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5DCB14" w14:textId="402BFF5E" w:rsidR="001345A4" w:rsidRPr="006F7890" w:rsidRDefault="001345A4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{%tr endif %}</w:t>
            </w:r>
          </w:p>
        </w:tc>
      </w:tr>
      <w:tr w:rsidR="00105D72" w:rsidRPr="006F7890" w14:paraId="6B72FB58" w14:textId="77777777" w:rsidTr="00105D72"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B283A" w14:textId="3D639C45" w:rsidR="00105D72" w:rsidRPr="006F7890" w:rsidRDefault="00105D72" w:rsidP="00AC16D7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bCs/>
                <w:sz w:val="22"/>
              </w:rPr>
              <w:t>{%tr if other.bond_r</w:t>
            </w:r>
            <w:r w:rsidR="00AC16D7">
              <w:rPr>
                <w:rFonts w:ascii="Arial" w:hAnsi="Arial"/>
                <w:bCs/>
                <w:sz w:val="22"/>
              </w:rPr>
              <w:t>equest == "With Other Security i</w:t>
            </w:r>
            <w:r w:rsidRPr="006F7890">
              <w:rPr>
                <w:rFonts w:ascii="Arial" w:hAnsi="Arial"/>
                <w:bCs/>
                <w:sz w:val="22"/>
              </w:rPr>
              <w:t xml:space="preserve">nstead of a </w:t>
            </w:r>
            <w:r w:rsidR="007C2C56">
              <w:rPr>
                <w:rFonts w:ascii="Arial" w:hAnsi="Arial"/>
                <w:bCs/>
                <w:sz w:val="22"/>
              </w:rPr>
              <w:t>B</w:t>
            </w:r>
            <w:bookmarkStart w:id="0" w:name="_GoBack"/>
            <w:bookmarkEnd w:id="0"/>
            <w:r w:rsidRPr="006F7890">
              <w:rPr>
                <w:rFonts w:ascii="Arial" w:hAnsi="Arial"/>
                <w:bCs/>
                <w:sz w:val="22"/>
              </w:rPr>
              <w:t>ond" %}</w:t>
            </w:r>
          </w:p>
        </w:tc>
      </w:tr>
      <w:tr w:rsidR="001345A4" w:rsidRPr="006F7890" w14:paraId="577A543D" w14:textId="77777777" w:rsidTr="001345A4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6350F29" w14:textId="77777777" w:rsidR="001345A4" w:rsidRPr="006F7890" w:rsidRDefault="001345A4" w:rsidP="001444F9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13EFE" w14:textId="51903F26" w:rsidR="001345A4" w:rsidRPr="006F7890" w:rsidRDefault="001345A4" w:rsidP="001444F9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b/>
                <w:bCs/>
                <w:sz w:val="22"/>
              </w:rPr>
              <w:t>Application for Other Security instead of Bond</w:t>
            </w:r>
          </w:p>
        </w:tc>
      </w:tr>
      <w:tr w:rsidR="001345A4" w:rsidRPr="006F7890" w14:paraId="2C2A88BD" w14:textId="77777777" w:rsidTr="00BF595D"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0D1D51" w14:textId="03BF576D" w:rsidR="001345A4" w:rsidRPr="006F7890" w:rsidRDefault="001345A4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{%tr endif %}</w:t>
            </w:r>
          </w:p>
        </w:tc>
      </w:tr>
      <w:tr w:rsidR="00105D72" w:rsidRPr="006F7890" w14:paraId="2027D2A9" w14:textId="77777777" w:rsidTr="00105D72"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CC8C1B" w14:textId="38BCE7B1" w:rsidR="00105D72" w:rsidRPr="006F7890" w:rsidRDefault="00105D72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{%tr endif %}</w:t>
            </w:r>
          </w:p>
        </w:tc>
      </w:tr>
      <w:tr w:rsidR="00105D72" w:rsidRPr="006F7890" w14:paraId="7052CB21" w14:textId="77777777" w:rsidTr="00105D72"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C951C5" w14:textId="28B6A135" w:rsidR="00105D72" w:rsidRPr="006F7890" w:rsidRDefault="00105D72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{%tr if other.bond == "Yes" %}</w:t>
            </w:r>
          </w:p>
        </w:tc>
      </w:tr>
      <w:tr w:rsidR="000B514C" w:rsidRPr="006F7890" w14:paraId="5EAACA76" w14:textId="77777777" w:rsidTr="000B514C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BBB1D3A" w14:textId="77777777" w:rsidR="000B514C" w:rsidRPr="006F7890" w:rsidRDefault="000B514C" w:rsidP="001444F9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7A5A7" w14:textId="7FBD8C11" w:rsidR="000B514C" w:rsidRPr="006F7890" w:rsidRDefault="000B514C" w:rsidP="001444F9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b/>
                <w:bCs/>
                <w:sz w:val="22"/>
              </w:rPr>
              <w:t>Yes</w:t>
            </w:r>
          </w:p>
        </w:tc>
      </w:tr>
      <w:tr w:rsidR="000B514C" w:rsidRPr="006F7890" w14:paraId="33517015" w14:textId="77777777" w:rsidTr="0062198B"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C32439" w14:textId="234DCCA5" w:rsidR="000B514C" w:rsidRPr="006F7890" w:rsidRDefault="000B514C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{%tr endif %}</w:t>
            </w:r>
          </w:p>
        </w:tc>
      </w:tr>
      <w:tr w:rsidR="00105D72" w:rsidRPr="006F7890" w14:paraId="462AD127" w14:textId="77777777" w:rsidTr="00105D72"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459325" w14:textId="319A9A40" w:rsidR="00105D72" w:rsidRPr="006F7890" w:rsidRDefault="00105D72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{%tr if other.bond == "No" %}</w:t>
            </w:r>
          </w:p>
        </w:tc>
      </w:tr>
      <w:tr w:rsidR="000B514C" w:rsidRPr="006F7890" w14:paraId="57D8FC4C" w14:textId="77777777" w:rsidTr="000B514C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BB997CA" w14:textId="77777777" w:rsidR="000B514C" w:rsidRPr="006F7890" w:rsidRDefault="000B514C" w:rsidP="001444F9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68F6B" w14:textId="7BE6E9BE" w:rsidR="000B514C" w:rsidRPr="006F7890" w:rsidRDefault="000B514C" w:rsidP="001444F9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b/>
                <w:bCs/>
                <w:sz w:val="22"/>
              </w:rPr>
              <w:t>Not Required</w:t>
            </w:r>
          </w:p>
        </w:tc>
      </w:tr>
      <w:tr w:rsidR="000B514C" w:rsidRPr="006F7890" w14:paraId="2073C45D" w14:textId="77777777" w:rsidTr="004A4D68"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527C35" w14:textId="48A83621" w:rsidR="000B514C" w:rsidRPr="006F7890" w:rsidRDefault="000B514C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{%tr endif %}</w:t>
            </w:r>
          </w:p>
        </w:tc>
      </w:tr>
      <w:tr w:rsidR="00105D72" w:rsidRPr="006F7890" w14:paraId="29A97974" w14:textId="77777777" w:rsidTr="00105D72"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560FD0" w14:textId="1C82DE85" w:rsidR="00105D72" w:rsidRPr="006F7890" w:rsidRDefault="00105D72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{%tr if cfa.nc1_notice_list %}</w:t>
            </w:r>
          </w:p>
        </w:tc>
      </w:tr>
      <w:tr w:rsidR="00105D72" w:rsidRPr="006F7890" w14:paraId="5645B90D" w14:textId="77777777" w:rsidTr="00105D72"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4CD2F5" w14:textId="71FF17FE" w:rsidR="00105D72" w:rsidRPr="006F7890" w:rsidRDefault="00105D72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{%tr for notice in cfa.nc1_notice_list %}</w:t>
            </w:r>
          </w:p>
        </w:tc>
      </w:tr>
      <w:tr w:rsidR="00211689" w:rsidRPr="006F7890" w14:paraId="1366502C" w14:textId="77777777" w:rsidTr="0021168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7C10854" w14:textId="77777777" w:rsidR="00211689" w:rsidRPr="006F7890" w:rsidRDefault="00211689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{% if loop.index == 1 %}NOTICES REQUIRED {% endif %}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14:paraId="53695BA7" w14:textId="0067123B" w:rsidR="00211689" w:rsidRPr="006F7890" w:rsidRDefault="00211689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b/>
                <w:bCs/>
                <w:sz w:val="22"/>
              </w:rPr>
              <w:t>{{notice.form}}</w:t>
            </w: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040D75A1" w14:textId="37E67832" w:rsidR="00211689" w:rsidRPr="006F7890" w:rsidRDefault="00211689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b/>
                <w:bCs/>
                <w:sz w:val="22"/>
              </w:rPr>
              <w:t>{{notice.notice}} {% if notice.italics %}</w:t>
            </w:r>
            <w:r w:rsidRPr="006F7890">
              <w:rPr>
                <w:rFonts w:ascii="Arial" w:hAnsi="Arial"/>
                <w:b/>
                <w:bCs/>
                <w:i/>
                <w:sz w:val="22"/>
              </w:rPr>
              <w:t>{{notice.italics}}</w:t>
            </w:r>
            <w:r w:rsidRPr="006F7890">
              <w:rPr>
                <w:rFonts w:ascii="Arial" w:hAnsi="Arial"/>
                <w:b/>
                <w:bCs/>
                <w:sz w:val="22"/>
              </w:rPr>
              <w:t>{% endif %}</w:t>
            </w:r>
          </w:p>
        </w:tc>
      </w:tr>
      <w:tr w:rsidR="00211689" w:rsidRPr="006F7890" w14:paraId="56CF47BC" w14:textId="77777777" w:rsidTr="000A2C1D"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3935BC" w14:textId="7FB1899A" w:rsidR="00211689" w:rsidRPr="006F7890" w:rsidRDefault="00211689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{%tr endfor %}</w:t>
            </w:r>
          </w:p>
        </w:tc>
      </w:tr>
      <w:tr w:rsidR="00211689" w:rsidRPr="006F7890" w14:paraId="737A9BA8" w14:textId="77777777" w:rsidTr="002D3D4F">
        <w:tc>
          <w:tcPr>
            <w:tcW w:w="10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133239" w14:textId="46A860DE" w:rsidR="00211689" w:rsidRPr="006F7890" w:rsidRDefault="00211689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bCs/>
                <w:sz w:val="22"/>
              </w:rPr>
              <w:t>{%tr endif %}</w:t>
            </w:r>
          </w:p>
        </w:tc>
      </w:tr>
      <w:tr w:rsidR="00105D72" w:rsidRPr="006F7890" w14:paraId="36DCC972" w14:textId="77777777" w:rsidTr="001E64F6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58117B1" w14:textId="508B3B0B" w:rsidR="00105D72" w:rsidRPr="006F7890" w:rsidRDefault="00105D72" w:rsidP="001444F9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COPY OF THE APPLICATION FILED WITH THE PUBLIC TRUSTEE’S OFFICE</w:t>
            </w:r>
          </w:p>
        </w:tc>
        <w:tc>
          <w:tcPr>
            <w:tcW w:w="5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6A675" w14:textId="02A8788C" w:rsidR="00105D72" w:rsidRPr="006F7890" w:rsidRDefault="006E1E32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E1E32">
              <w:rPr>
                <w:rFonts w:ascii="Arial" w:hAnsi="Arial"/>
                <w:b/>
                <w:bCs/>
                <w:sz w:val="22"/>
                <w:lang w:val="en-US"/>
              </w:rPr>
              <w:t>{{cfa.copy_filed}}</w:t>
            </w:r>
          </w:p>
        </w:tc>
      </w:tr>
      <w:tr w:rsidR="00105D72" w:rsidRPr="006F7890" w14:paraId="73822712" w14:textId="77777777" w:rsidTr="001E64F6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7E323B2" w14:textId="25B4FC30" w:rsidR="00105D72" w:rsidRPr="006F7890" w:rsidRDefault="00105D72" w:rsidP="001444F9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PERSONAL REPRESENTATIVE {{cfa.multiple_prs|text_merge("NAME/NAMES")}}</w:t>
            </w:r>
          </w:p>
        </w:tc>
        <w:tc>
          <w:tcPr>
            <w:tcW w:w="5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D2FDE" w14:textId="228721D1" w:rsidR="00105D72" w:rsidRPr="006F7890" w:rsidRDefault="006E1E32" w:rsidP="001444F9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E1E32">
              <w:rPr>
                <w:rFonts w:ascii="Arial" w:hAnsi="Arial"/>
                <w:b/>
                <w:bCs/>
                <w:sz w:val="22"/>
                <w:lang w:val="fr-CA"/>
              </w:rPr>
              <w:t>{{cfa.active_pr_list_nc1}}</w:t>
            </w:r>
          </w:p>
        </w:tc>
      </w:tr>
      <w:tr w:rsidR="00105D72" w:rsidRPr="006F7890" w14:paraId="360A0086" w14:textId="77777777" w:rsidTr="001E64F6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ABBF1DA" w14:textId="267DE39B" w:rsidR="00105D72" w:rsidRPr="006F7890" w:rsidRDefault="00105D72" w:rsidP="001444F9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 xml:space="preserve">COMPLETE ADDRESS FOR SERVICE ON THE PERSONAL </w:t>
            </w:r>
            <w:r w:rsidRPr="006F7890">
              <w:rPr>
                <w:rFonts w:ascii="Arial" w:hAnsi="Arial"/>
                <w:sz w:val="22"/>
              </w:rPr>
              <w:lastRenderedPageBreak/>
              <w:t>{{cfa.multiple_prs|text_merge("REPRESENTATIVE/REPRESENTATIVES")}}</w:t>
            </w:r>
          </w:p>
        </w:tc>
        <w:tc>
          <w:tcPr>
            <w:tcW w:w="5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86213" w14:textId="77777777" w:rsidR="0047717C" w:rsidRPr="009B0F27" w:rsidRDefault="0047717C" w:rsidP="0047717C">
            <w:pPr>
              <w:rPr>
                <w:rFonts w:ascii="Arial" w:hAnsi="Arial"/>
                <w:b/>
                <w:bCs/>
                <w:sz w:val="22"/>
              </w:rPr>
            </w:pPr>
            <w:r w:rsidRPr="009B0F27">
              <w:rPr>
                <w:rFonts w:ascii="Arial" w:hAnsi="Arial"/>
                <w:b/>
                <w:bCs/>
                <w:sz w:val="22"/>
              </w:rPr>
              <w:lastRenderedPageBreak/>
              <w:t>c/o {{firm_name}}{% if firm_name2|answered %}</w:t>
            </w:r>
          </w:p>
          <w:p w14:paraId="5A1738BC" w14:textId="77777777" w:rsidR="0047717C" w:rsidRPr="009B0F27" w:rsidRDefault="0047717C" w:rsidP="0047717C">
            <w:pPr>
              <w:rPr>
                <w:rFonts w:ascii="Arial" w:hAnsi="Arial"/>
                <w:b/>
                <w:bCs/>
                <w:sz w:val="22"/>
              </w:rPr>
            </w:pPr>
            <w:r w:rsidRPr="009B0F27">
              <w:rPr>
                <w:rFonts w:ascii="Arial" w:hAnsi="Arial"/>
                <w:b/>
                <w:bCs/>
                <w:sz w:val="22"/>
              </w:rPr>
              <w:t>{{firm_name2}}{% endif %}</w:t>
            </w:r>
          </w:p>
          <w:p w14:paraId="47E8693A" w14:textId="77777777" w:rsidR="0047717C" w:rsidRPr="009B0F27" w:rsidRDefault="0047717C" w:rsidP="0047717C">
            <w:pPr>
              <w:rPr>
                <w:rFonts w:ascii="Arial" w:hAnsi="Arial"/>
                <w:b/>
                <w:bCs/>
                <w:sz w:val="22"/>
              </w:rPr>
            </w:pPr>
            <w:r w:rsidRPr="009B0F27">
              <w:rPr>
                <w:rFonts w:ascii="Arial" w:hAnsi="Arial"/>
                <w:b/>
                <w:bCs/>
                <w:sz w:val="22"/>
              </w:rPr>
              <w:lastRenderedPageBreak/>
              <w:t>{{office.full_address}}</w:t>
            </w:r>
          </w:p>
          <w:p w14:paraId="3A19A33F" w14:textId="77777777" w:rsidR="0047717C" w:rsidRPr="009B0F27" w:rsidRDefault="0047717C" w:rsidP="0047717C">
            <w:pPr>
              <w:rPr>
                <w:rFonts w:ascii="Arial" w:hAnsi="Arial"/>
                <w:b/>
                <w:bCs/>
                <w:sz w:val="22"/>
              </w:rPr>
            </w:pPr>
            <w:r w:rsidRPr="009B0F27">
              <w:rPr>
                <w:rFonts w:ascii="Arial" w:hAnsi="Arial"/>
                <w:b/>
                <w:bCs/>
                <w:sz w:val="22"/>
              </w:rPr>
              <w:t>Attn: {{lawyer.name_on_docs }}</w:t>
            </w:r>
          </w:p>
          <w:p w14:paraId="0498852D" w14:textId="77777777" w:rsidR="0047717C" w:rsidRPr="009B0F27" w:rsidRDefault="0047717C" w:rsidP="0047717C">
            <w:pPr>
              <w:rPr>
                <w:rFonts w:ascii="Arial" w:hAnsi="Arial"/>
                <w:b/>
                <w:bCs/>
                <w:sz w:val="22"/>
              </w:rPr>
            </w:pPr>
            <w:r w:rsidRPr="009B0F27"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1" w:name="OLE_LINK3"/>
            <w:r w:rsidRPr="009B0F27"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1"/>
            <w:r w:rsidRPr="009B0F27"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6A39C84A" w14:textId="77777777" w:rsidR="0047717C" w:rsidRPr="009B0F27" w:rsidRDefault="0047717C" w:rsidP="0047717C">
            <w:pPr>
              <w:rPr>
                <w:rFonts w:ascii="Arial" w:hAnsi="Arial"/>
                <w:b/>
                <w:bCs/>
                <w:sz w:val="22"/>
              </w:rPr>
            </w:pPr>
            <w:r w:rsidRPr="009B0F27"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6739F8C8" w14:textId="45C5C0E2" w:rsidR="00105D72" w:rsidRPr="006F7890" w:rsidRDefault="0047717C" w:rsidP="0047717C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9B0F27"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04F22757" w14:textId="631EB927" w:rsidR="007D6BA7" w:rsidRPr="006F7890" w:rsidRDefault="007D6BA7">
      <w:pPr>
        <w:rPr>
          <w:rFonts w:ascii="Arial" w:hAnsi="Arial"/>
          <w:sz w:val="22"/>
        </w:rPr>
      </w:pPr>
      <w:r w:rsidRPr="006F7890">
        <w:rPr>
          <w:rFonts w:ascii="Arial" w:hAnsi="Arial"/>
          <w:sz w:val="22"/>
        </w:rPr>
        <w:lastRenderedPageBreak/>
        <w:t>{%p for party in PD(estate_index, "Personal Representative Filter") %}</w:t>
      </w:r>
    </w:p>
    <w:p w14:paraId="0AEB4273" w14:textId="0BFA9AD8" w:rsidR="00B02A5D" w:rsidRPr="006F7890" w:rsidRDefault="00B02A5D" w:rsidP="007D6BA7">
      <w:pPr>
        <w:rPr>
          <w:rFonts w:ascii="Arial" w:hAnsi="Arial"/>
          <w:sz w:val="22"/>
        </w:rPr>
      </w:pPr>
    </w:p>
    <w:p w14:paraId="57E726F4" w14:textId="77777777" w:rsidR="007D6BA7" w:rsidRPr="006F7890" w:rsidRDefault="007D6BA7" w:rsidP="006968DE">
      <w:pPr>
        <w:keepNext/>
        <w:keepLines/>
        <w:suppressAutoHyphens/>
        <w:ind w:left="4867" w:hanging="4867"/>
        <w:rPr>
          <w:rFonts w:ascii="Arial" w:hAnsi="Arial"/>
          <w:sz w:val="22"/>
        </w:rPr>
      </w:pPr>
      <w:r w:rsidRPr="006F7890">
        <w:rPr>
          <w:rFonts w:ascii="Arial" w:hAnsi="Arial"/>
          <w:sz w:val="22"/>
        </w:rPr>
        <w:t>_______________________________________</w:t>
      </w:r>
      <w:r w:rsidRPr="006F7890">
        <w:rPr>
          <w:rFonts w:ascii="Arial" w:hAnsi="Arial"/>
          <w:sz w:val="22"/>
        </w:rPr>
        <w:tab/>
        <w:t>Date:  {{estate.signing_date_options|signing_date(estate.signing_date_other)}}.</w:t>
      </w:r>
    </w:p>
    <w:p w14:paraId="59CE430B" w14:textId="77777777" w:rsidR="007D6BA7" w:rsidRPr="006F7890" w:rsidRDefault="007D6BA7" w:rsidP="006968DE">
      <w:pPr>
        <w:keepNext/>
        <w:keepLines/>
        <w:suppressAutoHyphens/>
        <w:ind w:left="4867" w:hanging="4867"/>
        <w:rPr>
          <w:rFonts w:ascii="Arial" w:hAnsi="Arial"/>
          <w:sz w:val="22"/>
        </w:rPr>
      </w:pPr>
      <w:r w:rsidRPr="006F7890">
        <w:rPr>
          <w:rFonts w:ascii="Arial" w:hAnsi="Arial"/>
          <w:sz w:val="22"/>
        </w:rPr>
        <w:t>Personal Representative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8"/>
        <w:gridCol w:w="8136"/>
      </w:tblGrid>
      <w:tr w:rsidR="007D6BA7" w:rsidRPr="006F7890" w14:paraId="55BD9A97" w14:textId="77777777" w:rsidTr="00807833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58EEE61F" w14:textId="0FB6118D" w:rsidR="007D6BA7" w:rsidRPr="006F7890" w:rsidRDefault="007D6BA7" w:rsidP="00807833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14:paraId="5FFF0708" w14:textId="36E25C05" w:rsidR="007D6BA7" w:rsidRPr="006F7890" w:rsidRDefault="007D6BA7" w:rsidP="006968DE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{% if party.relationship == "Trust Company" %}{{</w:t>
            </w:r>
            <w:r w:rsidR="000D6283" w:rsidRPr="006F7890">
              <w:rPr>
                <w:rFonts w:ascii="Arial" w:hAnsi="Arial"/>
                <w:sz w:val="22"/>
              </w:rPr>
              <w:t>party</w:t>
            </w:r>
            <w:r w:rsidR="00055C12" w:rsidRPr="006F7890">
              <w:rPr>
                <w:rFonts w:ascii="Arial" w:hAnsi="Arial"/>
                <w:sz w:val="22"/>
              </w:rPr>
              <w:t>.</w:t>
            </w:r>
            <w:r w:rsidRPr="006F7890">
              <w:rPr>
                <w:rFonts w:ascii="Arial" w:hAnsi="Arial"/>
                <w:sz w:val="22"/>
              </w:rPr>
              <w:t>trust_company_and_contact_te}}{% else %}{{party.aka_name_language}}{% endif %}</w:t>
            </w:r>
          </w:p>
        </w:tc>
      </w:tr>
      <w:tr w:rsidR="007D6BA7" w:rsidRPr="006F7890" w14:paraId="252F520A" w14:textId="77777777" w:rsidTr="00807833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65E08724" w14:textId="56CC0658" w:rsidR="007D6BA7" w:rsidRPr="006F7890" w:rsidRDefault="007D6BA7" w:rsidP="00807833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14:paraId="71AD6CAE" w14:textId="77777777" w:rsidR="007D6BA7" w:rsidRPr="006F7890" w:rsidRDefault="007D6BA7" w:rsidP="006968DE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bookmarkStart w:id="2" w:name="OLE_LINK21"/>
            <w:bookmarkStart w:id="3" w:name="OLE_LINK22"/>
            <w:bookmarkStart w:id="4" w:name="OLE_LINK64"/>
            <w:bookmarkStart w:id="5" w:name="OLE_LINK65"/>
            <w:r w:rsidRPr="006F7890">
              <w:rPr>
                <w:rFonts w:ascii="Arial" w:hAnsi="Arial"/>
                <w:sz w:val="22"/>
              </w:rPr>
              <w:t>{{party.address_on_file}}</w:t>
            </w:r>
            <w:bookmarkEnd w:id="2"/>
            <w:bookmarkEnd w:id="3"/>
            <w:bookmarkEnd w:id="4"/>
            <w:bookmarkEnd w:id="5"/>
          </w:p>
        </w:tc>
      </w:tr>
    </w:tbl>
    <w:p w14:paraId="236B02CE" w14:textId="6C770EA6" w:rsidR="007D6BA7" w:rsidRPr="006F7890" w:rsidRDefault="007D6BA7" w:rsidP="006968DE">
      <w:pPr>
        <w:rPr>
          <w:rFonts w:ascii="Arial" w:hAnsi="Arial"/>
          <w:sz w:val="22"/>
        </w:rPr>
      </w:pPr>
      <w:r w:rsidRPr="006F7890">
        <w:rPr>
          <w:rFonts w:ascii="Arial" w:hAnsi="Arial"/>
          <w:sz w:val="22"/>
        </w:rPr>
        <w:t>{%p endfor %}</w:t>
      </w:r>
    </w:p>
    <w:p w14:paraId="5B576303" w14:textId="77777777" w:rsidR="007D6BA7" w:rsidRPr="006F7890" w:rsidRDefault="007D6BA7" w:rsidP="007D6BA7">
      <w:pPr>
        <w:suppressAutoHyphens/>
        <w:rPr>
          <w:rFonts w:ascii="Arial" w:hAnsi="Arial"/>
          <w:sz w:val="22"/>
        </w:rPr>
      </w:pPr>
    </w:p>
    <w:p w14:paraId="427E638C" w14:textId="77777777" w:rsidR="007D6BA7" w:rsidRPr="006F7890" w:rsidRDefault="007D6BA7" w:rsidP="006968DE">
      <w:pPr>
        <w:keepNext/>
        <w:keepLines/>
        <w:suppressAutoHyphens/>
        <w:rPr>
          <w:rFonts w:ascii="Arial" w:hAnsi="Arial"/>
          <w:sz w:val="22"/>
          <w:u w:val="single"/>
        </w:rPr>
      </w:pPr>
      <w:r w:rsidRPr="006F7890">
        <w:rPr>
          <w:rFonts w:ascii="Arial" w:hAnsi="Arial"/>
          <w:sz w:val="22"/>
        </w:rPr>
        <w:t>_______________________________________</w:t>
      </w:r>
    </w:p>
    <w:p w14:paraId="05BDDC90" w14:textId="77777777" w:rsidR="007D6BA7" w:rsidRPr="006F7890" w:rsidRDefault="007D6BA7" w:rsidP="006968DE">
      <w:pPr>
        <w:keepNext/>
        <w:keepLines/>
        <w:suppressAutoHyphens/>
        <w:outlineLvl w:val="0"/>
        <w:rPr>
          <w:rFonts w:ascii="Arial" w:hAnsi="Arial"/>
          <w:sz w:val="22"/>
        </w:rPr>
      </w:pPr>
      <w:r w:rsidRPr="006F7890">
        <w:rPr>
          <w:rFonts w:ascii="Arial" w:hAnsi="Arial"/>
          <w:sz w:val="22"/>
        </w:rPr>
        <w:t>Lawyers for Personal {{cfa.multiple_prs|text_merge("Representative/Representatives")}}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268"/>
        <w:gridCol w:w="4122"/>
        <w:gridCol w:w="1080"/>
        <w:gridCol w:w="2844"/>
      </w:tblGrid>
      <w:tr w:rsidR="007D6BA7" w:rsidRPr="006F7890" w14:paraId="16193F7B" w14:textId="77777777" w:rsidTr="00807833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CACB4D1" w14:textId="6761A5F7" w:rsidR="007D6BA7" w:rsidRPr="006F7890" w:rsidRDefault="00807833" w:rsidP="006968DE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Responsible Lawyer</w:t>
            </w:r>
          </w:p>
        </w:tc>
        <w:tc>
          <w:tcPr>
            <w:tcW w:w="8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33CBAC" w14:textId="6D8BB12F" w:rsidR="007D6BA7" w:rsidRPr="006F7890" w:rsidRDefault="00807833" w:rsidP="006968DE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{{lawyer.name_on_docs }}</w:t>
            </w:r>
          </w:p>
        </w:tc>
      </w:tr>
      <w:tr w:rsidR="00807833" w:rsidRPr="006F7890" w14:paraId="1B2D99D0" w14:textId="77777777" w:rsidTr="00807833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08188BF" w14:textId="49423DC5" w:rsidR="00807833" w:rsidRPr="006F7890" w:rsidRDefault="00807833" w:rsidP="006968DE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Firm name</w:t>
            </w:r>
          </w:p>
        </w:tc>
        <w:tc>
          <w:tcPr>
            <w:tcW w:w="8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AD20B7" w14:textId="77777777" w:rsidR="00807833" w:rsidRPr="006F7890" w:rsidRDefault="00807833" w:rsidP="00807833">
            <w:pPr>
              <w:keepNext/>
              <w:keepLines/>
              <w:rPr>
                <w:rFonts w:ascii="Arial" w:hAnsi="Arial"/>
                <w:bCs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{{firm_name}}</w:t>
            </w:r>
            <w:r w:rsidRPr="006F7890">
              <w:rPr>
                <w:rFonts w:ascii="Arial" w:hAnsi="Arial"/>
                <w:bCs/>
                <w:sz w:val="22"/>
              </w:rPr>
              <w:t>{% if firm_name2|answered %}</w:t>
            </w:r>
          </w:p>
          <w:p w14:paraId="6DCCFBF9" w14:textId="77777777" w:rsidR="00807833" w:rsidRPr="006F7890" w:rsidRDefault="00807833" w:rsidP="00807833">
            <w:pPr>
              <w:keepNext/>
              <w:keepLines/>
              <w:rPr>
                <w:rFonts w:ascii="Arial" w:hAnsi="Arial"/>
                <w:bCs/>
                <w:sz w:val="22"/>
              </w:rPr>
            </w:pPr>
            <w:r w:rsidRPr="006F7890">
              <w:rPr>
                <w:rFonts w:ascii="Arial" w:hAnsi="Arial"/>
                <w:bCs/>
                <w:sz w:val="22"/>
              </w:rPr>
              <w:t>{{firm_name2}}</w:t>
            </w:r>
          </w:p>
          <w:p w14:paraId="0467BF96" w14:textId="6BEB6415" w:rsidR="00807833" w:rsidRPr="006F7890" w:rsidRDefault="00807833" w:rsidP="00807833">
            <w:pPr>
              <w:keepNext/>
              <w:keepLines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bCs/>
                <w:sz w:val="22"/>
              </w:rPr>
              <w:t>{% endif %}</w:t>
            </w:r>
          </w:p>
        </w:tc>
      </w:tr>
      <w:tr w:rsidR="007D6BA7" w:rsidRPr="006F7890" w14:paraId="207F159C" w14:textId="77777777" w:rsidTr="00807833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1A51BC9" w14:textId="77777777" w:rsidR="007D6BA7" w:rsidRPr="006F7890" w:rsidRDefault="007D6BA7" w:rsidP="006968DE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4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27E083" w14:textId="77777777" w:rsidR="007D6BA7" w:rsidRPr="006F7890" w:rsidRDefault="007D6BA7" w:rsidP="006968DE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{{office.full_address}}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2DCCA0C" w14:textId="39005E2F" w:rsidR="007D6BA7" w:rsidRPr="006F7890" w:rsidRDefault="007D6BA7" w:rsidP="00807833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Phone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</w:tcPr>
          <w:p w14:paraId="3B3FFAA3" w14:textId="77777777" w:rsidR="007D6BA7" w:rsidRPr="006F7890" w:rsidRDefault="007D6BA7" w:rsidP="006968DE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{{office.phone}}</w:t>
            </w:r>
          </w:p>
        </w:tc>
      </w:tr>
      <w:tr w:rsidR="007D6BA7" w:rsidRPr="006F7890" w14:paraId="5C906958" w14:textId="77777777" w:rsidTr="00807833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66CC5B5" w14:textId="77777777" w:rsidR="007D6BA7" w:rsidRPr="006F7890" w:rsidRDefault="007D6BA7" w:rsidP="006968DE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4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E987E5" w14:textId="77777777" w:rsidR="007D6BA7" w:rsidRPr="006F7890" w:rsidRDefault="007D6BA7" w:rsidP="006968DE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B0F3F8B" w14:textId="5E2A139A" w:rsidR="007D6BA7" w:rsidRPr="006F7890" w:rsidRDefault="007D6BA7" w:rsidP="00807833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Fax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</w:tcPr>
          <w:p w14:paraId="1305B228" w14:textId="77777777" w:rsidR="007D6BA7" w:rsidRPr="006F7890" w:rsidRDefault="007D6BA7" w:rsidP="006968DE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{{office.fax}}</w:t>
            </w:r>
          </w:p>
        </w:tc>
      </w:tr>
      <w:tr w:rsidR="007D6BA7" w:rsidRPr="006F7890" w14:paraId="750EDFF1" w14:textId="77777777" w:rsidTr="00807833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B263361" w14:textId="77777777" w:rsidR="007D6BA7" w:rsidRPr="006F7890" w:rsidRDefault="007D6BA7" w:rsidP="006968DE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4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8DE4FB" w14:textId="77777777" w:rsidR="007D6BA7" w:rsidRPr="006F7890" w:rsidRDefault="007D6BA7" w:rsidP="006968DE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5965BBC" w14:textId="0F3EF5AE" w:rsidR="007D6BA7" w:rsidRPr="006F7890" w:rsidRDefault="007D6BA7" w:rsidP="00807833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File No.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</w:tcPr>
          <w:p w14:paraId="1449FA2A" w14:textId="77777777" w:rsidR="007D6BA7" w:rsidRPr="006F7890" w:rsidRDefault="007D6BA7" w:rsidP="006968DE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6F7890">
              <w:rPr>
                <w:rFonts w:ascii="Arial" w:hAnsi="Arial"/>
                <w:sz w:val="22"/>
              </w:rPr>
              <w:t>{{estate.matter_number}}</w:t>
            </w:r>
          </w:p>
        </w:tc>
      </w:tr>
    </w:tbl>
    <w:p w14:paraId="56B213B7" w14:textId="7BC052D7" w:rsidR="007D6BA7" w:rsidRPr="006F7890" w:rsidRDefault="007D6BA7" w:rsidP="007D6BA7">
      <w:pPr>
        <w:keepNext/>
        <w:keepLines/>
        <w:suppressAutoHyphens/>
        <w:spacing w:before="120"/>
        <w:jc w:val="both"/>
        <w:rPr>
          <w:rFonts w:ascii="Arial" w:hAnsi="Arial"/>
          <w:b/>
          <w:bCs/>
          <w:sz w:val="22"/>
        </w:rPr>
      </w:pPr>
      <w:r w:rsidRPr="006F7890">
        <w:rPr>
          <w:rFonts w:ascii="Arial" w:hAnsi="Arial"/>
          <w:b/>
          <w:bCs/>
          <w:sz w:val="22"/>
        </w:rPr>
        <w:t>ORDER:  ISSUE {{estate.grant_</w:t>
      </w:r>
      <w:r w:rsidR="00000B34" w:rsidRPr="006F7890">
        <w:rPr>
          <w:rFonts w:ascii="Arial" w:hAnsi="Arial"/>
          <w:b/>
          <w:bCs/>
          <w:sz w:val="22"/>
        </w:rPr>
        <w:t>of_language</w:t>
      </w:r>
      <w:r w:rsidRPr="006F7890">
        <w:rPr>
          <w:rFonts w:ascii="Arial" w:hAnsi="Arial"/>
          <w:b/>
          <w:bCs/>
          <w:sz w:val="22"/>
        </w:rPr>
        <w:t>|upper}} {% if other.bond == "Application to Dispense" %}WITHOUT BOND {% endif %}IN THE ESTATE OF {{deceased.name|upper}}, AS APPLIED FOR.</w:t>
      </w:r>
    </w:p>
    <w:p w14:paraId="08AB345E" w14:textId="77777777" w:rsidR="007D6BA7" w:rsidRPr="006F7890" w:rsidRDefault="007D6BA7" w:rsidP="007D6BA7">
      <w:pPr>
        <w:keepNext/>
        <w:keepLines/>
        <w:suppressAutoHyphens/>
        <w:rPr>
          <w:rFonts w:ascii="Arial" w:hAnsi="Arial"/>
          <w:sz w:val="22"/>
        </w:rPr>
      </w:pPr>
    </w:p>
    <w:p w14:paraId="2B04A84E" w14:textId="77777777" w:rsidR="007D6BA7" w:rsidRPr="006F7890" w:rsidRDefault="007D6BA7" w:rsidP="007D6BA7">
      <w:pPr>
        <w:keepNext/>
        <w:keepLines/>
        <w:suppressAutoHyphens/>
        <w:rPr>
          <w:rFonts w:ascii="Arial" w:hAnsi="Arial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810"/>
        <w:gridCol w:w="5076"/>
      </w:tblGrid>
      <w:tr w:rsidR="007D6BA7" w:rsidRPr="006F7890" w14:paraId="4E6B72DD" w14:textId="77777777" w:rsidTr="00F16C57">
        <w:trPr>
          <w:cantSplit/>
        </w:trPr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98DFA" w14:textId="77777777" w:rsidR="007D6BA7" w:rsidRPr="006F7890" w:rsidRDefault="007D6BA7" w:rsidP="00550802">
            <w:pPr>
              <w:keepNext/>
              <w:keepLines/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588A144" w14:textId="77777777" w:rsidR="007D6BA7" w:rsidRPr="006F7890" w:rsidRDefault="007D6BA7" w:rsidP="00550802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F617C" w14:textId="77777777" w:rsidR="007D6BA7" w:rsidRPr="006F7890" w:rsidRDefault="007D6BA7" w:rsidP="00550802">
            <w:pPr>
              <w:keepNext/>
              <w:keepLines/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7D6BA7" w:rsidRPr="006F7890" w14:paraId="7A23C037" w14:textId="77777777" w:rsidTr="00F16C57">
        <w:trPr>
          <w:cantSplit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B22778F" w14:textId="77777777" w:rsidR="007D6BA7" w:rsidRPr="006F7890" w:rsidRDefault="007D6BA7" w:rsidP="00550802">
            <w:pPr>
              <w:keepNext/>
              <w:keepLines/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b/>
                <w:bCs/>
                <w:sz w:val="22"/>
              </w:rPr>
              <w:t xml:space="preserve">JUSTICE OF THE COURT OF QUEEN’S BENCH OF ALBERTA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451524F" w14:textId="77777777" w:rsidR="007D6BA7" w:rsidRPr="006F7890" w:rsidRDefault="007D6BA7" w:rsidP="00550802">
            <w:pPr>
              <w:keepNext/>
              <w:keepLines/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7ECF84BA" w14:textId="77777777" w:rsidR="007D6BA7" w:rsidRPr="006F7890" w:rsidRDefault="007D6BA7" w:rsidP="00550802">
            <w:pPr>
              <w:keepNext/>
              <w:keepLines/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6F7890">
              <w:rPr>
                <w:rFonts w:ascii="Arial" w:hAnsi="Arial"/>
                <w:b/>
                <w:bCs/>
                <w:sz w:val="22"/>
              </w:rPr>
              <w:t>DATE</w:t>
            </w:r>
          </w:p>
        </w:tc>
      </w:tr>
    </w:tbl>
    <w:p w14:paraId="0A265F7D" w14:textId="7D2A0776" w:rsidR="007D6BA7" w:rsidRPr="006F7890" w:rsidRDefault="007D6BA7">
      <w:pPr>
        <w:rPr>
          <w:rFonts w:ascii="Arial" w:hAnsi="Arial"/>
          <w:sz w:val="22"/>
        </w:rPr>
      </w:pPr>
    </w:p>
    <w:sectPr w:rsidR="007D6BA7" w:rsidRPr="006F7890" w:rsidSect="00D258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09" w:bottom="1440" w:left="1009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4E0E4" w14:textId="77777777" w:rsidR="0072633A" w:rsidRDefault="0072633A">
      <w:r>
        <w:separator/>
      </w:r>
    </w:p>
  </w:endnote>
  <w:endnote w:type="continuationSeparator" w:id="0">
    <w:p w14:paraId="37A1D974" w14:textId="77777777" w:rsidR="0072633A" w:rsidRDefault="00726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0B70A" w14:textId="77777777" w:rsidR="00A11104" w:rsidRDefault="00A111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80C7E" w14:textId="77777777" w:rsidR="007D6BA7" w:rsidRPr="00A11104" w:rsidRDefault="007D6BA7" w:rsidP="007D6BA7">
    <w:pPr>
      <w:pStyle w:val="gsinq8ptfooter"/>
    </w:pPr>
    <w:r w:rsidRPr="00A11104">
      <w:t>{{p document_footer_insert}}</w:t>
    </w:r>
  </w:p>
  <w:p w14:paraId="701401CE" w14:textId="77777777" w:rsidR="007D6BA7" w:rsidRPr="00A11104" w:rsidRDefault="007D6BA7" w:rsidP="007D6BA7">
    <w:pPr>
      <w:pStyle w:val="Footer"/>
      <w:tabs>
        <w:tab w:val="clear" w:pos="4320"/>
        <w:tab w:val="clear" w:pos="8640"/>
      </w:tabs>
      <w:jc w:val="center"/>
      <w:rPr>
        <w:rStyle w:val="PageNumber"/>
        <w:rFonts w:ascii="Arial" w:hAnsi="Arial" w:cs="Arial"/>
        <w:sz w:val="16"/>
        <w:szCs w:val="16"/>
      </w:rPr>
    </w:pPr>
    <w:r w:rsidRPr="00A11104">
      <w:rPr>
        <w:rStyle w:val="PageNumber"/>
        <w:rFonts w:ascii="Arial" w:hAnsi="Arial" w:cs="Arial"/>
        <w:sz w:val="16"/>
        <w:szCs w:val="16"/>
      </w:rPr>
      <w:fldChar w:fldCharType="begin"/>
    </w:r>
    <w:r w:rsidRPr="00A11104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A11104">
      <w:rPr>
        <w:rStyle w:val="PageNumber"/>
        <w:rFonts w:ascii="Arial" w:hAnsi="Arial" w:cs="Arial"/>
        <w:sz w:val="16"/>
        <w:szCs w:val="16"/>
      </w:rPr>
      <w:fldChar w:fldCharType="separate"/>
    </w:r>
    <w:r w:rsidR="007C2C56">
      <w:rPr>
        <w:rStyle w:val="PageNumber"/>
        <w:rFonts w:ascii="Arial" w:hAnsi="Arial" w:cs="Arial"/>
        <w:noProof/>
        <w:sz w:val="16"/>
        <w:szCs w:val="16"/>
      </w:rPr>
      <w:t>2</w:t>
    </w:r>
    <w:r w:rsidRPr="00A11104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C9B7D" w14:textId="77777777" w:rsidR="007D6BA7" w:rsidRPr="00A11104" w:rsidRDefault="007D6BA7" w:rsidP="007D6BA7">
    <w:pPr>
      <w:pStyle w:val="gsinq8ptfooter"/>
    </w:pPr>
    <w:r w:rsidRPr="00A11104">
      <w:t>{{p document_footer_insert}}</w:t>
    </w:r>
  </w:p>
  <w:p w14:paraId="1265D2DE" w14:textId="2534EF26" w:rsidR="007D6BA7" w:rsidRPr="00A11104" w:rsidRDefault="007D6BA7" w:rsidP="007D6BA7">
    <w:pPr>
      <w:pStyle w:val="Footer"/>
      <w:tabs>
        <w:tab w:val="clear" w:pos="4320"/>
        <w:tab w:val="clear" w:pos="8640"/>
      </w:tabs>
      <w:jc w:val="center"/>
      <w:rPr>
        <w:rStyle w:val="PageNumber"/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0B173" w14:textId="77777777" w:rsidR="0072633A" w:rsidRDefault="0072633A">
      <w:r>
        <w:separator/>
      </w:r>
    </w:p>
  </w:footnote>
  <w:footnote w:type="continuationSeparator" w:id="0">
    <w:p w14:paraId="58CA80D0" w14:textId="77777777" w:rsidR="0072633A" w:rsidRDefault="007263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DE4C9" w14:textId="77777777" w:rsidR="00A11104" w:rsidRDefault="00A111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38F7B" w14:textId="37B6B133" w:rsidR="007D6BA7" w:rsidRPr="0007081A" w:rsidRDefault="007D6BA7" w:rsidP="007D6BA7">
    <w:pPr>
      <w:tabs>
        <w:tab w:val="right" w:pos="10170"/>
      </w:tabs>
      <w:jc w:val="both"/>
      <w:rPr>
        <w:rFonts w:ascii="Arial" w:hAnsi="Arial"/>
        <w:sz w:val="22"/>
      </w:rPr>
    </w:pPr>
    <w:r w:rsidRPr="0007081A">
      <w:rPr>
        <w:rFonts w:ascii="Arial" w:hAnsi="Arial"/>
        <w:sz w:val="16"/>
        <w:szCs w:val="16"/>
      </w:rPr>
      <w:t>Estate of {{deceased.name}}{% if deceased.aka_name and deceased.aka_name|length &gt; 0 %}, also known as {{deceased.aka_name|merge("a, b and c")}}{%endif%}</w:t>
    </w:r>
    <w:r w:rsidRPr="0007081A">
      <w:rPr>
        <w:rFonts w:ascii="Arial" w:hAnsi="Arial"/>
      </w:rPr>
      <w:tab/>
    </w:r>
    <w:r w:rsidRPr="0007081A">
      <w:rPr>
        <w:rFonts w:ascii="Arial" w:hAnsi="Arial"/>
        <w:sz w:val="22"/>
      </w:rPr>
      <w:t>NC28</w:t>
    </w:r>
  </w:p>
  <w:p w14:paraId="2A445BBE" w14:textId="77777777" w:rsidR="007D6BA7" w:rsidRPr="0007081A" w:rsidRDefault="007D6BA7" w:rsidP="007D6BA7">
    <w:pPr>
      <w:tabs>
        <w:tab w:val="right" w:pos="9990"/>
      </w:tabs>
      <w:jc w:val="both"/>
      <w:rPr>
        <w:rFonts w:ascii="Arial" w:hAnsi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79354" w14:textId="77777777" w:rsidR="007A3EDA" w:rsidRPr="003B5C7A" w:rsidRDefault="007A3EDA" w:rsidP="007A3EDA">
    <w:pPr>
      <w:jc w:val="right"/>
      <w:rPr>
        <w:rFonts w:ascii="Arial" w:hAnsi="Arial"/>
        <w:sz w:val="22"/>
      </w:rPr>
    </w:pPr>
    <w:r w:rsidRPr="003B5C7A">
      <w:rPr>
        <w:rFonts w:ascii="Arial" w:hAnsi="Arial"/>
        <w:sz w:val="22"/>
      </w:rPr>
      <w:t>NC28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C86"/>
    <w:rsid w:val="00000B34"/>
    <w:rsid w:val="00055C12"/>
    <w:rsid w:val="00061C36"/>
    <w:rsid w:val="0007081A"/>
    <w:rsid w:val="000722FE"/>
    <w:rsid w:val="000A03D0"/>
    <w:rsid w:val="000B514C"/>
    <w:rsid w:val="000D6283"/>
    <w:rsid w:val="00103D84"/>
    <w:rsid w:val="00105D72"/>
    <w:rsid w:val="001345A4"/>
    <w:rsid w:val="001444F9"/>
    <w:rsid w:val="00152E72"/>
    <w:rsid w:val="00154350"/>
    <w:rsid w:val="001839BD"/>
    <w:rsid w:val="001D045A"/>
    <w:rsid w:val="001E64F6"/>
    <w:rsid w:val="00211689"/>
    <w:rsid w:val="00222785"/>
    <w:rsid w:val="00223B71"/>
    <w:rsid w:val="00245053"/>
    <w:rsid w:val="00256831"/>
    <w:rsid w:val="00256D60"/>
    <w:rsid w:val="0028571D"/>
    <w:rsid w:val="002E318F"/>
    <w:rsid w:val="002F6D76"/>
    <w:rsid w:val="003226C0"/>
    <w:rsid w:val="00384560"/>
    <w:rsid w:val="003A3766"/>
    <w:rsid w:val="003B5C7A"/>
    <w:rsid w:val="003C1959"/>
    <w:rsid w:val="003C5C5A"/>
    <w:rsid w:val="00425DC3"/>
    <w:rsid w:val="0046307A"/>
    <w:rsid w:val="0047717C"/>
    <w:rsid w:val="00491800"/>
    <w:rsid w:val="004C19ED"/>
    <w:rsid w:val="004E73C4"/>
    <w:rsid w:val="0051009D"/>
    <w:rsid w:val="00514611"/>
    <w:rsid w:val="005367B4"/>
    <w:rsid w:val="00550802"/>
    <w:rsid w:val="005E087D"/>
    <w:rsid w:val="00627C86"/>
    <w:rsid w:val="00642844"/>
    <w:rsid w:val="006968DE"/>
    <w:rsid w:val="006D58F7"/>
    <w:rsid w:val="006E1E32"/>
    <w:rsid w:val="006F7890"/>
    <w:rsid w:val="00701245"/>
    <w:rsid w:val="007166F1"/>
    <w:rsid w:val="0072633A"/>
    <w:rsid w:val="00774097"/>
    <w:rsid w:val="0079499D"/>
    <w:rsid w:val="007A1182"/>
    <w:rsid w:val="007A3EDA"/>
    <w:rsid w:val="007C2C56"/>
    <w:rsid w:val="007D6BA7"/>
    <w:rsid w:val="00807833"/>
    <w:rsid w:val="00862CF2"/>
    <w:rsid w:val="008B2C34"/>
    <w:rsid w:val="009010E4"/>
    <w:rsid w:val="00974FC7"/>
    <w:rsid w:val="0099053E"/>
    <w:rsid w:val="009950F5"/>
    <w:rsid w:val="009D676E"/>
    <w:rsid w:val="00A11104"/>
    <w:rsid w:val="00A84DD0"/>
    <w:rsid w:val="00AA036D"/>
    <w:rsid w:val="00AC16D7"/>
    <w:rsid w:val="00AD003F"/>
    <w:rsid w:val="00AD2B76"/>
    <w:rsid w:val="00AD54D2"/>
    <w:rsid w:val="00AD7920"/>
    <w:rsid w:val="00AF331D"/>
    <w:rsid w:val="00B02A5D"/>
    <w:rsid w:val="00B2677A"/>
    <w:rsid w:val="00C4484A"/>
    <w:rsid w:val="00C575D7"/>
    <w:rsid w:val="00C76D21"/>
    <w:rsid w:val="00C943D1"/>
    <w:rsid w:val="00CD4A47"/>
    <w:rsid w:val="00CE426E"/>
    <w:rsid w:val="00CE4D95"/>
    <w:rsid w:val="00CE4F91"/>
    <w:rsid w:val="00D2589D"/>
    <w:rsid w:val="00D54359"/>
    <w:rsid w:val="00D774A9"/>
    <w:rsid w:val="00DF5C13"/>
    <w:rsid w:val="00E712D2"/>
    <w:rsid w:val="00EA4512"/>
    <w:rsid w:val="00EB76D9"/>
    <w:rsid w:val="00ED2910"/>
    <w:rsid w:val="00F16C57"/>
    <w:rsid w:val="00F61F8A"/>
    <w:rsid w:val="00F9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7CE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D84"/>
  </w:style>
  <w:style w:type="paragraph" w:styleId="Heading1">
    <w:name w:val="heading 1"/>
    <w:basedOn w:val="Normal"/>
    <w:next w:val="Normal"/>
    <w:link w:val="Heading1Char"/>
    <w:uiPriority w:val="99"/>
    <w:qFormat/>
    <w:rsid w:val="00103D84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3D84"/>
    <w:pPr>
      <w:keepNext/>
      <w:tabs>
        <w:tab w:val="left" w:pos="-1440"/>
        <w:tab w:val="left" w:pos="-720"/>
        <w:tab w:val="left" w:pos="3888"/>
      </w:tabs>
      <w:suppressAutoHyphens/>
      <w:jc w:val="right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103D84"/>
    <w:pPr>
      <w:keepNext/>
      <w:tabs>
        <w:tab w:val="left" w:pos="-1440"/>
        <w:tab w:val="left" w:pos="-720"/>
        <w:tab w:val="left" w:pos="3888"/>
      </w:tabs>
      <w:suppressAutoHyphens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103D84"/>
    <w:pPr>
      <w:keepNext/>
      <w:ind w:left="4860" w:hanging="48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03D84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103D8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103D84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103D84"/>
    <w:rPr>
      <w:rFonts w:ascii="Calibri" w:hAnsi="Calibri" w:cs="Calibr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103D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103D8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03D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103D84"/>
    <w:rPr>
      <w:sz w:val="24"/>
      <w:szCs w:val="24"/>
    </w:rPr>
  </w:style>
  <w:style w:type="character" w:styleId="PageNumber">
    <w:name w:val="page number"/>
    <w:uiPriority w:val="99"/>
    <w:rsid w:val="00103D84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rsid w:val="00103D84"/>
    <w:pPr>
      <w:keepNext/>
      <w:tabs>
        <w:tab w:val="left" w:pos="4230"/>
        <w:tab w:val="left" w:pos="4860"/>
      </w:tabs>
      <w:spacing w:before="120"/>
      <w:ind w:right="259"/>
    </w:pPr>
  </w:style>
  <w:style w:type="character" w:customStyle="1" w:styleId="BodyText2Char">
    <w:name w:val="Body Text 2 Char"/>
    <w:link w:val="BodyText2"/>
    <w:uiPriority w:val="99"/>
    <w:semiHidden/>
    <w:locked/>
    <w:rsid w:val="00103D84"/>
    <w:rPr>
      <w:sz w:val="24"/>
      <w:szCs w:val="24"/>
    </w:rPr>
  </w:style>
  <w:style w:type="paragraph" w:customStyle="1" w:styleId="gsinq8ptfooter">
    <w:name w:val="gsinq 8pt footer"/>
    <w:basedOn w:val="Normal"/>
    <w:qFormat/>
    <w:rsid w:val="007D6BA7"/>
    <w:pPr>
      <w:tabs>
        <w:tab w:val="center" w:pos="4320"/>
        <w:tab w:val="right" w:pos="8640"/>
      </w:tabs>
    </w:pPr>
    <w:rPr>
      <w:rFonts w:ascii="Arial" w:hAnsi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D84"/>
  </w:style>
  <w:style w:type="paragraph" w:styleId="Heading1">
    <w:name w:val="heading 1"/>
    <w:basedOn w:val="Normal"/>
    <w:next w:val="Normal"/>
    <w:link w:val="Heading1Char"/>
    <w:uiPriority w:val="99"/>
    <w:qFormat/>
    <w:rsid w:val="00103D84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3D84"/>
    <w:pPr>
      <w:keepNext/>
      <w:tabs>
        <w:tab w:val="left" w:pos="-1440"/>
        <w:tab w:val="left" w:pos="-720"/>
        <w:tab w:val="left" w:pos="3888"/>
      </w:tabs>
      <w:suppressAutoHyphens/>
      <w:jc w:val="right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103D84"/>
    <w:pPr>
      <w:keepNext/>
      <w:tabs>
        <w:tab w:val="left" w:pos="-1440"/>
        <w:tab w:val="left" w:pos="-720"/>
        <w:tab w:val="left" w:pos="3888"/>
      </w:tabs>
      <w:suppressAutoHyphens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103D84"/>
    <w:pPr>
      <w:keepNext/>
      <w:ind w:left="4860" w:hanging="48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03D84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103D8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103D84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103D84"/>
    <w:rPr>
      <w:rFonts w:ascii="Calibri" w:hAnsi="Calibri" w:cs="Calibr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103D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103D8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03D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103D84"/>
    <w:rPr>
      <w:sz w:val="24"/>
      <w:szCs w:val="24"/>
    </w:rPr>
  </w:style>
  <w:style w:type="character" w:styleId="PageNumber">
    <w:name w:val="page number"/>
    <w:uiPriority w:val="99"/>
    <w:rsid w:val="00103D84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rsid w:val="00103D84"/>
    <w:pPr>
      <w:keepNext/>
      <w:tabs>
        <w:tab w:val="left" w:pos="4230"/>
        <w:tab w:val="left" w:pos="4860"/>
      </w:tabs>
      <w:spacing w:before="120"/>
      <w:ind w:right="259"/>
    </w:pPr>
  </w:style>
  <w:style w:type="character" w:customStyle="1" w:styleId="BodyText2Char">
    <w:name w:val="Body Text 2 Char"/>
    <w:link w:val="BodyText2"/>
    <w:uiPriority w:val="99"/>
    <w:semiHidden/>
    <w:locked/>
    <w:rsid w:val="00103D84"/>
    <w:rPr>
      <w:sz w:val="24"/>
      <w:szCs w:val="24"/>
    </w:rPr>
  </w:style>
  <w:style w:type="paragraph" w:customStyle="1" w:styleId="gsinq8ptfooter">
    <w:name w:val="gsinq 8pt footer"/>
    <w:basedOn w:val="Normal"/>
    <w:qFormat/>
    <w:rsid w:val="007D6BA7"/>
    <w:pPr>
      <w:tabs>
        <w:tab w:val="center" w:pos="4320"/>
        <w:tab w:val="right" w:pos="8640"/>
      </w:tabs>
    </w:pPr>
    <w:rPr>
      <w:rFonts w:ascii="Arial" w:hAnsi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106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NC28</vt:lpstr>
    </vt:vector>
  </TitlesOfParts>
  <Company>Granville Software Inc.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NC28</dc:title>
  <dc:subject/>
  <dc:creator>Granville Software Inc.</dc:creator>
  <cp:keywords/>
  <dc:description/>
  <cp:lastModifiedBy>GSI</cp:lastModifiedBy>
  <cp:revision>50</cp:revision>
  <dcterms:created xsi:type="dcterms:W3CDTF">2019-11-29T17:54:00Z</dcterms:created>
  <dcterms:modified xsi:type="dcterms:W3CDTF">2021-12-06T21:44:00Z</dcterms:modified>
</cp:coreProperties>
</file>