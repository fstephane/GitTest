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42AE4" w14:textId="248475E2" w:rsidR="00857E83" w:rsidRDefault="00857E83" w:rsidP="00E9369A">
      <w:pPr>
        <w:suppressAutoHyphens/>
        <w:rPr>
          <w:rFonts w:ascii="Arial" w:hAnsi="Arial" w:cs="Arial"/>
          <w:sz w:val="22"/>
          <w:szCs w:val="22"/>
        </w:rPr>
      </w:pPr>
      <w:r w:rsidRPr="00AB6E7D">
        <w:rPr>
          <w:rFonts w:ascii="Arial" w:hAnsi="Arial" w:cs="Arial"/>
          <w:sz w:val="22"/>
          <w:szCs w:val="22"/>
        </w:rPr>
        <w:t>{{p nc1</w:t>
      </w:r>
      <w:r>
        <w:rPr>
          <w:rFonts w:ascii="Arial" w:hAnsi="Arial" w:cs="Arial"/>
          <w:sz w:val="22"/>
          <w:szCs w:val="22"/>
        </w:rPr>
        <w:t>6</w:t>
      </w:r>
      <w:r w:rsidRPr="00AB6E7D">
        <w:rPr>
          <w:rFonts w:ascii="Arial" w:hAnsi="Arial" w:cs="Arial"/>
          <w:sz w:val="22"/>
          <w:szCs w:val="22"/>
        </w:rPr>
        <w:t>_insert}}</w:t>
      </w:r>
    </w:p>
    <w:p w14:paraId="4EE0B329" w14:textId="77777777" w:rsidR="00857E83" w:rsidRPr="00857E83" w:rsidRDefault="00857E83" w:rsidP="00E9369A">
      <w:pPr>
        <w:suppressAutoHyphens/>
        <w:rPr>
          <w:rFonts w:ascii="Arial" w:hAnsi="Arial" w:cs="Arial"/>
          <w:spacing w:val="-2"/>
          <w:sz w:val="22"/>
          <w:szCs w:val="22"/>
        </w:rPr>
      </w:pPr>
    </w:p>
    <w:p w14:paraId="0494C3B1" w14:textId="77777777" w:rsidR="00857E83" w:rsidRPr="00AB6E7D" w:rsidRDefault="00857E83" w:rsidP="00E9369A">
      <w:pPr>
        <w:suppressAutoHyphens/>
        <w:rPr>
          <w:color w:val="FFFFFF" w:themeColor="background1"/>
          <w:spacing w:val="-2"/>
        </w:rPr>
        <w:sectPr w:rsidR="00857E83" w:rsidRPr="00AB6E7D" w:rsidSect="00FB06C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009" w:bottom="1440" w:left="1009" w:header="720" w:footer="432" w:gutter="0"/>
          <w:pgNumType w:start="1"/>
          <w:cols w:space="720"/>
          <w:docGrid w:linePitch="326"/>
        </w:sectPr>
      </w:pPr>
    </w:p>
    <w:p w14:paraId="42A10B6E" w14:textId="50B7994C" w:rsidR="006966FA" w:rsidRPr="00AB6E7D" w:rsidRDefault="007B1C0D" w:rsidP="000138A9">
      <w:pPr>
        <w:keepLines/>
        <w:rPr>
          <w:rFonts w:ascii="Arial" w:hAnsi="Arial" w:cs="Arial"/>
          <w:sz w:val="22"/>
          <w:szCs w:val="22"/>
        </w:rPr>
      </w:pPr>
      <w:r w:rsidRPr="00AB6E7D">
        <w:rPr>
          <w:rFonts w:ascii="Arial" w:hAnsi="Arial" w:cs="Arial"/>
          <w:sz w:val="22"/>
          <w:szCs w:val="22"/>
        </w:rPr>
        <w:lastRenderedPageBreak/>
        <w:t>{{</w:t>
      </w:r>
      <w:r w:rsidR="00C35B83" w:rsidRPr="00AB6E7D">
        <w:rPr>
          <w:rFonts w:ascii="Arial" w:hAnsi="Arial" w:cs="Arial"/>
          <w:sz w:val="22"/>
          <w:szCs w:val="22"/>
        </w:rPr>
        <w:t xml:space="preserve">p </w:t>
      </w:r>
      <w:r w:rsidRPr="00AB6E7D">
        <w:rPr>
          <w:rFonts w:ascii="Arial" w:hAnsi="Arial" w:cs="Arial"/>
          <w:sz w:val="22"/>
          <w:szCs w:val="22"/>
        </w:rPr>
        <w:t>nc11_insert}}</w:t>
      </w:r>
    </w:p>
    <w:sectPr w:rsidR="006966FA" w:rsidRPr="00AB6E7D" w:rsidSect="0083092C">
      <w:headerReference w:type="default" r:id="rId14"/>
      <w:headerReference w:type="first" r:id="rId15"/>
      <w:footerReference w:type="first" r:id="rId16"/>
      <w:pgSz w:w="12240" w:h="15840" w:code="1"/>
      <w:pgMar w:top="1440" w:right="1009" w:bottom="1440" w:left="1009" w:header="720" w:footer="431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23BDCD" w14:textId="77777777" w:rsidR="008E13A3" w:rsidRPr="00464E4F" w:rsidRDefault="008E13A3">
      <w:r w:rsidRPr="00464E4F">
        <w:separator/>
      </w:r>
    </w:p>
  </w:endnote>
  <w:endnote w:type="continuationSeparator" w:id="0">
    <w:p w14:paraId="0DA82B48" w14:textId="77777777" w:rsidR="008E13A3" w:rsidRPr="00464E4F" w:rsidRDefault="008E13A3">
      <w:r w:rsidRPr="00464E4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20F51" w14:textId="77777777" w:rsidR="0083092C" w:rsidRDefault="008309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869B1" w14:textId="7324E674" w:rsidR="006966FA" w:rsidRPr="00C310CC" w:rsidRDefault="00342C31" w:rsidP="00342C31">
    <w:pPr>
      <w:pStyle w:val="gsinq8ptfooter"/>
    </w:pPr>
    <w:r w:rsidRPr="00C310CC">
      <w:t>{{</w:t>
    </w:r>
    <w:r w:rsidR="00C35B83" w:rsidRPr="00C310CC">
      <w:t xml:space="preserve">p </w:t>
    </w:r>
    <w:r w:rsidRPr="00C310CC">
      <w:t>document_footer_insert}}</w:t>
    </w:r>
  </w:p>
  <w:p w14:paraId="69A9D238" w14:textId="35CC113F" w:rsidR="00230F8C" w:rsidRPr="00C310CC" w:rsidRDefault="00230F8C" w:rsidP="00230F8C">
    <w:pPr>
      <w:pStyle w:val="gsinq8ptfooter"/>
      <w:jc w:val="center"/>
    </w:pPr>
    <w:r w:rsidRPr="00C310CC">
      <w:fldChar w:fldCharType="begin"/>
    </w:r>
    <w:r w:rsidRPr="00C310CC">
      <w:instrText xml:space="preserve"> PAGE   \* MERGEFORMAT </w:instrText>
    </w:r>
    <w:r w:rsidRPr="00C310CC">
      <w:fldChar w:fldCharType="separate"/>
    </w:r>
    <w:r w:rsidR="008E13A3">
      <w:rPr>
        <w:noProof/>
      </w:rPr>
      <w:t>1</w:t>
    </w:r>
    <w:r w:rsidRPr="00C310C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12387" w14:textId="77777777" w:rsidR="0083092C" w:rsidRDefault="0083092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C2FC6" w14:textId="615F5848" w:rsidR="006966FA" w:rsidRPr="00C310CC" w:rsidRDefault="00342C31" w:rsidP="00342C31">
    <w:pPr>
      <w:pStyle w:val="gsinq8ptfooter"/>
    </w:pPr>
    <w:bookmarkStart w:id="0" w:name="_GoBack"/>
    <w:r w:rsidRPr="00C310CC">
      <w:t>{{</w:t>
    </w:r>
    <w:r w:rsidR="00C35B83" w:rsidRPr="00C310CC">
      <w:t xml:space="preserve">p </w:t>
    </w:r>
    <w:r w:rsidRPr="00C310CC">
      <w:t>document_footer_insert}</w:t>
    </w:r>
    <w:r w:rsidR="006E6530" w:rsidRPr="00C310CC">
      <w:t>}</w:t>
    </w:r>
  </w:p>
  <w:p w14:paraId="21CA9CF9" w14:textId="0BC62067" w:rsidR="00020A68" w:rsidRPr="00C310CC" w:rsidRDefault="00020A68" w:rsidP="00020A68">
    <w:pPr>
      <w:pStyle w:val="gsinq8ptfooter"/>
      <w:jc w:val="center"/>
    </w:pPr>
    <w:r w:rsidRPr="00C310CC">
      <w:fldChar w:fldCharType="begin"/>
    </w:r>
    <w:r w:rsidRPr="00C310CC">
      <w:instrText xml:space="preserve"> PAGE   \* MERGEFORMAT </w:instrText>
    </w:r>
    <w:r w:rsidRPr="00C310CC">
      <w:fldChar w:fldCharType="separate"/>
    </w:r>
    <w:r w:rsidR="00C310CC">
      <w:rPr>
        <w:noProof/>
      </w:rPr>
      <w:t>1</w:t>
    </w:r>
    <w:r w:rsidRPr="00C310CC">
      <w:rPr>
        <w:noProof/>
      </w:rPr>
      <w:fldChar w:fldCharType="end"/>
    </w:r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8D7F22" w14:textId="77777777" w:rsidR="008E13A3" w:rsidRPr="00464E4F" w:rsidRDefault="008E13A3">
      <w:r w:rsidRPr="00464E4F">
        <w:separator/>
      </w:r>
    </w:p>
  </w:footnote>
  <w:footnote w:type="continuationSeparator" w:id="0">
    <w:p w14:paraId="2029D5E9" w14:textId="77777777" w:rsidR="008E13A3" w:rsidRPr="00464E4F" w:rsidRDefault="008E13A3">
      <w:r w:rsidRPr="00464E4F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2D70CE" w14:textId="77777777" w:rsidR="0083092C" w:rsidRDefault="008309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AF1A9" w14:textId="77777777" w:rsidR="006966FA" w:rsidRPr="00464E4F" w:rsidRDefault="006966FA">
    <w:pPr>
      <w:jc w:val="right"/>
      <w:rPr>
        <w:rFonts w:ascii="Arial" w:hAnsi="Arial" w:cs="Arial"/>
        <w:sz w:val="22"/>
        <w:szCs w:val="22"/>
      </w:rPr>
    </w:pPr>
    <w:r w:rsidRPr="00464E4F">
      <w:rPr>
        <w:rFonts w:ascii="Arial" w:hAnsi="Arial" w:cs="Arial"/>
        <w:sz w:val="22"/>
        <w:szCs w:val="22"/>
      </w:rPr>
      <w:t>NC16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C92131" w14:textId="77777777" w:rsidR="0083092C" w:rsidRDefault="0083092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74FB6" w14:textId="77777777" w:rsidR="006966FA" w:rsidRPr="00464E4F" w:rsidRDefault="006966FA">
    <w:pPr>
      <w:pStyle w:val="Header"/>
      <w:jc w:val="right"/>
      <w:rPr>
        <w:rFonts w:ascii="Arial" w:hAnsi="Arial" w:cs="Arial"/>
        <w:sz w:val="22"/>
        <w:szCs w:val="22"/>
      </w:rPr>
    </w:pPr>
    <w:r w:rsidRPr="00464E4F">
      <w:rPr>
        <w:rFonts w:ascii="Arial" w:hAnsi="Arial" w:cs="Arial"/>
        <w:sz w:val="22"/>
        <w:szCs w:val="22"/>
      </w:rPr>
      <w:t>NC11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1A26A5" w14:textId="77777777" w:rsidR="006966FA" w:rsidRPr="00464E4F" w:rsidRDefault="006966FA">
    <w:pPr>
      <w:pStyle w:val="Header"/>
      <w:tabs>
        <w:tab w:val="clear" w:pos="4320"/>
        <w:tab w:val="clear" w:pos="8640"/>
      </w:tabs>
      <w:jc w:val="right"/>
      <w:rPr>
        <w:rFonts w:ascii="Arial" w:hAnsi="Arial" w:cs="Arial"/>
        <w:sz w:val="22"/>
        <w:szCs w:val="22"/>
      </w:rPr>
    </w:pPr>
    <w:r w:rsidRPr="00464E4F">
      <w:rPr>
        <w:rFonts w:ascii="Arial" w:hAnsi="Arial" w:cs="Arial"/>
        <w:sz w:val="22"/>
        <w:szCs w:val="22"/>
      </w:rPr>
      <w:t>NC11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C5593"/>
    <w:multiLevelType w:val="hybridMultilevel"/>
    <w:tmpl w:val="4A44A9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C2990"/>
    <w:multiLevelType w:val="hybridMultilevel"/>
    <w:tmpl w:val="5BB2483E"/>
    <w:lvl w:ilvl="0" w:tplc="EC34386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53B225C"/>
    <w:multiLevelType w:val="hybridMultilevel"/>
    <w:tmpl w:val="CDC0BA20"/>
    <w:lvl w:ilvl="0" w:tplc="EC34386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E2F18E0"/>
    <w:multiLevelType w:val="hybridMultilevel"/>
    <w:tmpl w:val="ED4AE028"/>
    <w:lvl w:ilvl="0" w:tplc="EC34386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FDF6544"/>
    <w:multiLevelType w:val="hybridMultilevel"/>
    <w:tmpl w:val="5C50F78C"/>
    <w:lvl w:ilvl="0" w:tplc="EC34386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D2555A"/>
    <w:multiLevelType w:val="hybridMultilevel"/>
    <w:tmpl w:val="755013B8"/>
    <w:lvl w:ilvl="0" w:tplc="EC34386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44E69D3"/>
    <w:multiLevelType w:val="hybridMultilevel"/>
    <w:tmpl w:val="31B2DCAE"/>
    <w:lvl w:ilvl="0" w:tplc="9D80A6BC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5B7198F"/>
    <w:multiLevelType w:val="hybridMultilevel"/>
    <w:tmpl w:val="49D4BC64"/>
    <w:lvl w:ilvl="0" w:tplc="4912B2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77C7408"/>
    <w:multiLevelType w:val="hybridMultilevel"/>
    <w:tmpl w:val="D0FCD79E"/>
    <w:lvl w:ilvl="0" w:tplc="AB4030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3C1A2C"/>
    <w:multiLevelType w:val="singleLevel"/>
    <w:tmpl w:val="9D80A6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>
    <w:nsid w:val="648E7053"/>
    <w:multiLevelType w:val="hybridMultilevel"/>
    <w:tmpl w:val="C172A5F4"/>
    <w:lvl w:ilvl="0" w:tplc="EC34386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63311F9"/>
    <w:multiLevelType w:val="hybridMultilevel"/>
    <w:tmpl w:val="55EE1E0A"/>
    <w:lvl w:ilvl="0" w:tplc="EC34386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D3549C4"/>
    <w:multiLevelType w:val="hybridMultilevel"/>
    <w:tmpl w:val="647A2908"/>
    <w:lvl w:ilvl="0" w:tplc="EC34386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37231DE"/>
    <w:multiLevelType w:val="hybridMultilevel"/>
    <w:tmpl w:val="A4A4AF58"/>
    <w:lvl w:ilvl="0" w:tplc="EC34386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385071B"/>
    <w:multiLevelType w:val="hybridMultilevel"/>
    <w:tmpl w:val="B2DE9E62"/>
    <w:lvl w:ilvl="0" w:tplc="EC34386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CB45DE1"/>
    <w:multiLevelType w:val="hybridMultilevel"/>
    <w:tmpl w:val="A71A0B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1"/>
  </w:num>
  <w:num w:numId="5">
    <w:abstractNumId w:val="7"/>
  </w:num>
  <w:num w:numId="6">
    <w:abstractNumId w:val="10"/>
  </w:num>
  <w:num w:numId="7">
    <w:abstractNumId w:val="1"/>
  </w:num>
  <w:num w:numId="8">
    <w:abstractNumId w:val="12"/>
  </w:num>
  <w:num w:numId="9">
    <w:abstractNumId w:val="4"/>
  </w:num>
  <w:num w:numId="10">
    <w:abstractNumId w:val="14"/>
  </w:num>
  <w:num w:numId="11">
    <w:abstractNumId w:val="2"/>
  </w:num>
  <w:num w:numId="12">
    <w:abstractNumId w:val="3"/>
  </w:num>
  <w:num w:numId="13">
    <w:abstractNumId w:val="13"/>
  </w:num>
  <w:num w:numId="14">
    <w:abstractNumId w:val="0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2E4"/>
    <w:rsid w:val="000002E4"/>
    <w:rsid w:val="0000574A"/>
    <w:rsid w:val="00006017"/>
    <w:rsid w:val="000138A9"/>
    <w:rsid w:val="00020A68"/>
    <w:rsid w:val="00027F5D"/>
    <w:rsid w:val="0005231E"/>
    <w:rsid w:val="0005454D"/>
    <w:rsid w:val="0007707D"/>
    <w:rsid w:val="0008689F"/>
    <w:rsid w:val="000879B3"/>
    <w:rsid w:val="000A1C37"/>
    <w:rsid w:val="000B6A85"/>
    <w:rsid w:val="000D2CB0"/>
    <w:rsid w:val="0013289A"/>
    <w:rsid w:val="00144213"/>
    <w:rsid w:val="00151256"/>
    <w:rsid w:val="00195DE3"/>
    <w:rsid w:val="001A374F"/>
    <w:rsid w:val="001B1D7E"/>
    <w:rsid w:val="001F11DA"/>
    <w:rsid w:val="001F5F09"/>
    <w:rsid w:val="00217199"/>
    <w:rsid w:val="00230F8C"/>
    <w:rsid w:val="002435D0"/>
    <w:rsid w:val="002611CB"/>
    <w:rsid w:val="00262853"/>
    <w:rsid w:val="00271D15"/>
    <w:rsid w:val="00293832"/>
    <w:rsid w:val="00295E97"/>
    <w:rsid w:val="00296BF1"/>
    <w:rsid w:val="002F7668"/>
    <w:rsid w:val="0030107A"/>
    <w:rsid w:val="00342C31"/>
    <w:rsid w:val="00357AA0"/>
    <w:rsid w:val="003C3A63"/>
    <w:rsid w:val="004003C1"/>
    <w:rsid w:val="00405BE7"/>
    <w:rsid w:val="00422037"/>
    <w:rsid w:val="00422256"/>
    <w:rsid w:val="004273AC"/>
    <w:rsid w:val="00464E4F"/>
    <w:rsid w:val="00471941"/>
    <w:rsid w:val="00474DEF"/>
    <w:rsid w:val="004B52B1"/>
    <w:rsid w:val="004C7655"/>
    <w:rsid w:val="004E79AA"/>
    <w:rsid w:val="00524CCD"/>
    <w:rsid w:val="00547425"/>
    <w:rsid w:val="00567757"/>
    <w:rsid w:val="005701C3"/>
    <w:rsid w:val="00591748"/>
    <w:rsid w:val="005D160B"/>
    <w:rsid w:val="005F0750"/>
    <w:rsid w:val="00627256"/>
    <w:rsid w:val="00671767"/>
    <w:rsid w:val="00671F90"/>
    <w:rsid w:val="00681363"/>
    <w:rsid w:val="00681C68"/>
    <w:rsid w:val="00686AB8"/>
    <w:rsid w:val="006966FA"/>
    <w:rsid w:val="006C0919"/>
    <w:rsid w:val="006C3D4B"/>
    <w:rsid w:val="006E6530"/>
    <w:rsid w:val="006F205F"/>
    <w:rsid w:val="00701DBB"/>
    <w:rsid w:val="007022D2"/>
    <w:rsid w:val="00716237"/>
    <w:rsid w:val="00734782"/>
    <w:rsid w:val="00742931"/>
    <w:rsid w:val="00750721"/>
    <w:rsid w:val="00755834"/>
    <w:rsid w:val="00770920"/>
    <w:rsid w:val="00772AA8"/>
    <w:rsid w:val="00775759"/>
    <w:rsid w:val="007A1C8F"/>
    <w:rsid w:val="007B1C0D"/>
    <w:rsid w:val="007B2920"/>
    <w:rsid w:val="007C7A7B"/>
    <w:rsid w:val="007F36E5"/>
    <w:rsid w:val="007F79BC"/>
    <w:rsid w:val="00801B12"/>
    <w:rsid w:val="00824AAF"/>
    <w:rsid w:val="0083092C"/>
    <w:rsid w:val="008444C4"/>
    <w:rsid w:val="00857E83"/>
    <w:rsid w:val="00861CEE"/>
    <w:rsid w:val="008740BB"/>
    <w:rsid w:val="008774E8"/>
    <w:rsid w:val="008C40A0"/>
    <w:rsid w:val="008E13A3"/>
    <w:rsid w:val="008F0C1E"/>
    <w:rsid w:val="008F6AC3"/>
    <w:rsid w:val="00906923"/>
    <w:rsid w:val="00913B75"/>
    <w:rsid w:val="0096397F"/>
    <w:rsid w:val="009A3229"/>
    <w:rsid w:val="009B4DD9"/>
    <w:rsid w:val="009C4911"/>
    <w:rsid w:val="009C61D6"/>
    <w:rsid w:val="009D4537"/>
    <w:rsid w:val="009E3EE6"/>
    <w:rsid w:val="00A17304"/>
    <w:rsid w:val="00A23027"/>
    <w:rsid w:val="00A53A37"/>
    <w:rsid w:val="00A70EB3"/>
    <w:rsid w:val="00A73B71"/>
    <w:rsid w:val="00AB6E7D"/>
    <w:rsid w:val="00AC50A4"/>
    <w:rsid w:val="00AC6479"/>
    <w:rsid w:val="00B007C2"/>
    <w:rsid w:val="00B022EE"/>
    <w:rsid w:val="00B16C34"/>
    <w:rsid w:val="00B32659"/>
    <w:rsid w:val="00B434DA"/>
    <w:rsid w:val="00B472D4"/>
    <w:rsid w:val="00B67118"/>
    <w:rsid w:val="00B70EFD"/>
    <w:rsid w:val="00B71FE6"/>
    <w:rsid w:val="00B766CB"/>
    <w:rsid w:val="00B8100D"/>
    <w:rsid w:val="00B904DD"/>
    <w:rsid w:val="00B90D9A"/>
    <w:rsid w:val="00B96F98"/>
    <w:rsid w:val="00BA2AFF"/>
    <w:rsid w:val="00BA7723"/>
    <w:rsid w:val="00BC7268"/>
    <w:rsid w:val="00BE2ABC"/>
    <w:rsid w:val="00BF7ABA"/>
    <w:rsid w:val="00C20E18"/>
    <w:rsid w:val="00C25BE3"/>
    <w:rsid w:val="00C310CC"/>
    <w:rsid w:val="00C35B83"/>
    <w:rsid w:val="00C37CF7"/>
    <w:rsid w:val="00C54986"/>
    <w:rsid w:val="00C81273"/>
    <w:rsid w:val="00C92B56"/>
    <w:rsid w:val="00CC0846"/>
    <w:rsid w:val="00CD21A7"/>
    <w:rsid w:val="00CE0DCF"/>
    <w:rsid w:val="00D6225E"/>
    <w:rsid w:val="00D70108"/>
    <w:rsid w:val="00D81B74"/>
    <w:rsid w:val="00DC67B7"/>
    <w:rsid w:val="00DD2281"/>
    <w:rsid w:val="00DF1371"/>
    <w:rsid w:val="00DF4845"/>
    <w:rsid w:val="00E006DC"/>
    <w:rsid w:val="00E533B1"/>
    <w:rsid w:val="00E54DD9"/>
    <w:rsid w:val="00E7465F"/>
    <w:rsid w:val="00E84C1D"/>
    <w:rsid w:val="00E9369A"/>
    <w:rsid w:val="00EA13F3"/>
    <w:rsid w:val="00EB0954"/>
    <w:rsid w:val="00EB37E7"/>
    <w:rsid w:val="00ED1E43"/>
    <w:rsid w:val="00F3352E"/>
    <w:rsid w:val="00F51F5D"/>
    <w:rsid w:val="00F64105"/>
    <w:rsid w:val="00F814D0"/>
    <w:rsid w:val="00F82B4E"/>
    <w:rsid w:val="00F90C82"/>
    <w:rsid w:val="00F92480"/>
    <w:rsid w:val="00FB06C1"/>
    <w:rsid w:val="00FF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FBD9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AFF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A2AF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A2AFF"/>
    <w:pPr>
      <w:keepNext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A2AFF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A2AFF"/>
    <w:rPr>
      <w:rFonts w:ascii="Cambria" w:hAnsi="Cambria" w:cs="Cambria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BA2AFF"/>
    <w:pPr>
      <w:widowControl w:val="0"/>
      <w:tabs>
        <w:tab w:val="left" w:pos="-1440"/>
        <w:tab w:val="left" w:pos="-720"/>
      </w:tabs>
      <w:suppressAutoHyphens/>
      <w:jc w:val="center"/>
    </w:pPr>
    <w:rPr>
      <w:b/>
      <w:bCs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A2AF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A2AFF"/>
    <w:pPr>
      <w:widowControl w:val="0"/>
      <w:tabs>
        <w:tab w:val="center" w:pos="4320"/>
        <w:tab w:val="right" w:pos="8640"/>
      </w:tabs>
    </w:pPr>
    <w:rPr>
      <w:rFonts w:ascii="CG Times" w:hAnsi="CG Times" w:cs="CG Time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A2AFF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BA2AFF"/>
  </w:style>
  <w:style w:type="paragraph" w:styleId="Header">
    <w:name w:val="header"/>
    <w:basedOn w:val="Normal"/>
    <w:link w:val="HeaderChar"/>
    <w:uiPriority w:val="99"/>
    <w:rsid w:val="00BA2A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A2AFF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BA2AFF"/>
    <w:pPr>
      <w:widowControl w:val="0"/>
      <w:tabs>
        <w:tab w:val="left" w:pos="-1440"/>
        <w:tab w:val="left" w:pos="-720"/>
        <w:tab w:val="left" w:pos="720"/>
        <w:tab w:val="left" w:pos="4464"/>
        <w:tab w:val="left" w:pos="5040"/>
        <w:tab w:val="left" w:pos="5760"/>
      </w:tabs>
      <w:suppressAutoHyphens/>
      <w:ind w:left="720" w:hanging="720"/>
    </w:pPr>
    <w:rPr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BA2AF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42C31"/>
    <w:pPr>
      <w:ind w:left="720"/>
      <w:contextualSpacing/>
    </w:pPr>
  </w:style>
  <w:style w:type="paragraph" w:customStyle="1" w:styleId="gsinq8ptfooter">
    <w:name w:val="gsinq 8pt footer"/>
    <w:basedOn w:val="Footer"/>
    <w:qFormat/>
    <w:rsid w:val="008F6AC3"/>
    <w:pPr>
      <w:widowControl/>
      <w:tabs>
        <w:tab w:val="clear" w:pos="4320"/>
        <w:tab w:val="clear" w:pos="8640"/>
        <w:tab w:val="right" w:pos="10224"/>
      </w:tabs>
    </w:pPr>
    <w:rPr>
      <w:rFonts w:ascii="Arial" w:hAnsi="Arial" w:cs="Times New Roman"/>
      <w:sz w:val="16"/>
      <w:szCs w:val="16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AFF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A2AF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A2AFF"/>
    <w:pPr>
      <w:keepNext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A2AFF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A2AFF"/>
    <w:rPr>
      <w:rFonts w:ascii="Cambria" w:hAnsi="Cambria" w:cs="Cambria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BA2AFF"/>
    <w:pPr>
      <w:widowControl w:val="0"/>
      <w:tabs>
        <w:tab w:val="left" w:pos="-1440"/>
        <w:tab w:val="left" w:pos="-720"/>
      </w:tabs>
      <w:suppressAutoHyphens/>
      <w:jc w:val="center"/>
    </w:pPr>
    <w:rPr>
      <w:b/>
      <w:bCs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A2AF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A2AFF"/>
    <w:pPr>
      <w:widowControl w:val="0"/>
      <w:tabs>
        <w:tab w:val="center" w:pos="4320"/>
        <w:tab w:val="right" w:pos="8640"/>
      </w:tabs>
    </w:pPr>
    <w:rPr>
      <w:rFonts w:ascii="CG Times" w:hAnsi="CG Times" w:cs="CG Time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A2AFF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BA2AFF"/>
  </w:style>
  <w:style w:type="paragraph" w:styleId="Header">
    <w:name w:val="header"/>
    <w:basedOn w:val="Normal"/>
    <w:link w:val="HeaderChar"/>
    <w:uiPriority w:val="99"/>
    <w:rsid w:val="00BA2A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A2AFF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BA2AFF"/>
    <w:pPr>
      <w:widowControl w:val="0"/>
      <w:tabs>
        <w:tab w:val="left" w:pos="-1440"/>
        <w:tab w:val="left" w:pos="-720"/>
        <w:tab w:val="left" w:pos="720"/>
        <w:tab w:val="left" w:pos="4464"/>
        <w:tab w:val="left" w:pos="5040"/>
        <w:tab w:val="left" w:pos="5760"/>
      </w:tabs>
      <w:suppressAutoHyphens/>
      <w:ind w:left="720" w:hanging="720"/>
    </w:pPr>
    <w:rPr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BA2AF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42C31"/>
    <w:pPr>
      <w:ind w:left="720"/>
      <w:contextualSpacing/>
    </w:pPr>
  </w:style>
  <w:style w:type="paragraph" w:customStyle="1" w:styleId="gsinq8ptfooter">
    <w:name w:val="gsinq 8pt footer"/>
    <w:basedOn w:val="Footer"/>
    <w:qFormat/>
    <w:rsid w:val="008F6AC3"/>
    <w:pPr>
      <w:widowControl/>
      <w:tabs>
        <w:tab w:val="clear" w:pos="4320"/>
        <w:tab w:val="clear" w:pos="8640"/>
        <w:tab w:val="right" w:pos="10224"/>
      </w:tabs>
    </w:pPr>
    <w:rPr>
      <w:rFonts w:ascii="Arial" w:hAnsi="Arial" w:cs="Times New Roman"/>
      <w:sz w:val="16"/>
      <w:szCs w:val="1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9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164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NC16</vt:lpstr>
    </vt:vector>
  </TitlesOfParts>
  <Company>Granville Software Inc.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NC16</dc:title>
  <dc:subject/>
  <dc:creator>Granville Software Inc.</dc:creator>
  <cp:keywords/>
  <dc:description/>
  <cp:lastModifiedBy>Tiffany Mossing</cp:lastModifiedBy>
  <cp:revision>63</cp:revision>
  <cp:lastPrinted>2013-05-22T23:56:00Z</cp:lastPrinted>
  <dcterms:created xsi:type="dcterms:W3CDTF">2019-07-30T20:27:00Z</dcterms:created>
  <dcterms:modified xsi:type="dcterms:W3CDTF">2021-03-01T15:06:00Z</dcterms:modified>
</cp:coreProperties>
</file>