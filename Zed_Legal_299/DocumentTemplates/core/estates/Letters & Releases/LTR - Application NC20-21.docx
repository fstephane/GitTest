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A3AE2" w14:textId="2817313E" w:rsidR="00025356" w:rsidRPr="005C69DA" w:rsidRDefault="00C53676" w:rsidP="005F57C4">
      <w:pPr>
        <w:rPr>
          <w:rFonts w:ascii="Century Gothic" w:hAnsi="Century Gothic"/>
        </w:rPr>
      </w:pPr>
      <w:r w:rsidRPr="005C69DA">
        <w:rPr>
          <w:rFonts w:ascii="Century Gothic" w:hAnsi="Century Gothic"/>
        </w:rPr>
        <w:t>{{p letter_date_insert }}</w:t>
      </w:r>
    </w:p>
    <w:p w14:paraId="5369B87D" w14:textId="77777777" w:rsidR="005821D2" w:rsidRPr="005C69DA" w:rsidRDefault="005821D2" w:rsidP="005821D2">
      <w:pPr>
        <w:rPr>
          <w:rFonts w:ascii="Century Gothic" w:hAnsi="Century Gothic"/>
        </w:rPr>
      </w:pPr>
      <w:r w:rsidRPr="005C69DA">
        <w:rPr>
          <w:rFonts w:ascii="Century Gothic" w:hAnsi="Century Gothic"/>
        </w:rPr>
        <w:t>{{p address_block_insert}}</w:t>
      </w:r>
    </w:p>
    <w:p w14:paraId="6ACEA13D" w14:textId="77777777" w:rsidR="00322B72" w:rsidRPr="005C69DA" w:rsidRDefault="00322B72" w:rsidP="00322B72">
      <w:pPr>
        <w:rPr>
          <w:rFonts w:ascii="Century Gothic" w:hAnsi="Century Gothic"/>
        </w:rPr>
      </w:pPr>
    </w:p>
    <w:p w14:paraId="140C9407" w14:textId="6D1A4820" w:rsidR="00322B72" w:rsidRPr="005C69DA" w:rsidRDefault="00322B72" w:rsidP="00322B72">
      <w:pPr>
        <w:rPr>
          <w:rFonts w:ascii="Century Gothic" w:hAnsi="Century Gothic"/>
        </w:rPr>
      </w:pPr>
      <w:r w:rsidRPr="005C69DA">
        <w:rPr>
          <w:rFonts w:ascii="Century Gothic" w:hAnsi="Century Gothic"/>
        </w:rPr>
        <w:t xml:space="preserve">Dear </w:t>
      </w:r>
      <w:r w:rsidR="009D2597" w:rsidRPr="005C69DA">
        <w:rPr>
          <w:rFonts w:ascii="Century Gothic" w:hAnsi="Century Gothic"/>
        </w:rPr>
        <w:t>{{</w:t>
      </w:r>
      <w:r w:rsidRPr="005C69DA">
        <w:rPr>
          <w:rFonts w:ascii="Century Gothic" w:hAnsi="Century Gothic"/>
        </w:rPr>
        <w:t>party.salutation_on_file</w:t>
      </w:r>
      <w:r w:rsidR="009D2597" w:rsidRPr="005C69DA">
        <w:rPr>
          <w:rFonts w:ascii="Century Gothic" w:hAnsi="Century Gothic"/>
        </w:rPr>
        <w:t>}}</w:t>
      </w:r>
      <w:r w:rsidRPr="005C69DA">
        <w:rPr>
          <w:rFonts w:ascii="Century Gothic" w:hAnsi="Century Gothic"/>
        </w:rPr>
        <w:t>:</w:t>
      </w:r>
    </w:p>
    <w:p w14:paraId="4197958D" w14:textId="77777777" w:rsidR="00322B72" w:rsidRPr="005C69DA" w:rsidRDefault="00322B72" w:rsidP="00322B72">
      <w:pPr>
        <w:rPr>
          <w:rFonts w:ascii="Century Gothic" w:hAnsi="Century Gothic"/>
        </w:rPr>
      </w:pPr>
    </w:p>
    <w:p w14:paraId="6F512739" w14:textId="29DF942E" w:rsidR="00322B72" w:rsidRPr="005C69DA" w:rsidRDefault="009D2597" w:rsidP="00322B72">
      <w:pPr>
        <w:rPr>
          <w:rFonts w:ascii="Century Gothic" w:hAnsi="Century Gothic"/>
          <w:b/>
          <w:bCs/>
        </w:rPr>
      </w:pPr>
      <w:r w:rsidRPr="005C69DA">
        <w:rPr>
          <w:rFonts w:ascii="Century Gothic" w:hAnsi="Century Gothic"/>
          <w:b/>
          <w:bCs/>
        </w:rPr>
        <w:t>{{p re_line_insert }}</w:t>
      </w:r>
    </w:p>
    <w:p w14:paraId="24B7FA49" w14:textId="77777777" w:rsidR="0034219E" w:rsidRPr="005C69DA" w:rsidRDefault="0034219E" w:rsidP="00F63F35">
      <w:pPr>
        <w:rPr>
          <w:rFonts w:ascii="Century Gothic" w:hAnsi="Century Gothic"/>
          <w:b/>
          <w:bCs/>
        </w:rPr>
      </w:pPr>
    </w:p>
    <w:p w14:paraId="3A716AAB" w14:textId="0A9AF9C2" w:rsidR="00322B72" w:rsidRPr="005C69DA" w:rsidRDefault="00322B72" w:rsidP="00322B72">
      <w:pPr>
        <w:rPr>
          <w:rFonts w:ascii="Century Gothic" w:hAnsi="Century Gothic"/>
        </w:rPr>
      </w:pPr>
      <w:r w:rsidRPr="005C69DA">
        <w:rPr>
          <w:rFonts w:ascii="Century Gothic" w:hAnsi="Century Gothic"/>
        </w:rPr>
        <w:t xml:space="preserve">We act on behalf of </w:t>
      </w:r>
      <w:r w:rsidR="009D2597" w:rsidRPr="005C69DA">
        <w:rPr>
          <w:rFonts w:ascii="Century Gothic" w:hAnsi="Century Gothic"/>
        </w:rPr>
        <w:t>{{</w:t>
      </w:r>
      <w:r w:rsidRPr="005C69DA">
        <w:rPr>
          <w:rFonts w:ascii="Century Gothic" w:hAnsi="Century Gothic"/>
        </w:rPr>
        <w:t>cfa.pr_</w:t>
      </w:r>
      <w:r w:rsidR="007E7087" w:rsidRPr="005C69DA">
        <w:rPr>
          <w:rFonts w:ascii="Century Gothic" w:hAnsi="Century Gothic"/>
        </w:rPr>
        <w:t>active_</w:t>
      </w:r>
      <w:r w:rsidRPr="005C69DA">
        <w:rPr>
          <w:rFonts w:ascii="Century Gothic" w:hAnsi="Century Gothic"/>
        </w:rPr>
        <w:t>list</w:t>
      </w:r>
      <w:r w:rsidR="009D2597" w:rsidRPr="005C69DA">
        <w:rPr>
          <w:rFonts w:ascii="Century Gothic" w:hAnsi="Century Gothic"/>
        </w:rPr>
        <w:t>}}</w:t>
      </w:r>
      <w:r w:rsidRPr="005C69DA">
        <w:rPr>
          <w:rFonts w:ascii="Century Gothic" w:hAnsi="Century Gothic"/>
        </w:rPr>
        <w:t xml:space="preserve">, </w:t>
      </w:r>
      <w:r w:rsidR="009D2597" w:rsidRPr="005C69DA">
        <w:rPr>
          <w:rFonts w:ascii="Century Gothic" w:hAnsi="Century Gothic"/>
        </w:rPr>
        <w:t>{{</w:t>
      </w:r>
      <w:r w:rsidRPr="005C69DA">
        <w:rPr>
          <w:rFonts w:ascii="Century Gothic" w:hAnsi="Century Gothic"/>
        </w:rPr>
        <w:t>cfa.multiple_prs|text_merge("Personal Representative/Personal Representatives")</w:t>
      </w:r>
      <w:r w:rsidR="009D2597" w:rsidRPr="005C69DA">
        <w:rPr>
          <w:rFonts w:ascii="Century Gothic" w:hAnsi="Century Gothic"/>
        </w:rPr>
        <w:t>}}</w:t>
      </w:r>
      <w:r w:rsidRPr="005C69DA">
        <w:rPr>
          <w:rFonts w:ascii="Century Gothic" w:hAnsi="Century Gothic"/>
        </w:rPr>
        <w:t xml:space="preserve"> of the Estate of </w:t>
      </w:r>
      <w:r w:rsidR="009D2597" w:rsidRPr="005C69DA">
        <w:rPr>
          <w:rFonts w:ascii="Century Gothic" w:hAnsi="Century Gothic"/>
        </w:rPr>
        <w:t>{{</w:t>
      </w:r>
      <w:r w:rsidRPr="005C69DA">
        <w:rPr>
          <w:rFonts w:ascii="Century Gothic" w:hAnsi="Century Gothic"/>
        </w:rPr>
        <w:t>deceased.name</w:t>
      </w:r>
      <w:r w:rsidR="009D2597" w:rsidRPr="005C69DA">
        <w:rPr>
          <w:rFonts w:ascii="Century Gothic" w:hAnsi="Century Gothic"/>
        </w:rPr>
        <w:t>}}</w:t>
      </w:r>
      <w:r w:rsidR="00525E3B" w:rsidRPr="005C69DA">
        <w:rPr>
          <w:rFonts w:ascii="Century Gothic" w:hAnsi="Century Gothic"/>
        </w:rPr>
        <w:t>.</w:t>
      </w:r>
    </w:p>
    <w:p w14:paraId="236AE487" w14:textId="77777777" w:rsidR="0034219E" w:rsidRPr="005C69DA" w:rsidRDefault="0034219E" w:rsidP="00F63F35">
      <w:pPr>
        <w:rPr>
          <w:rFonts w:ascii="Century Gothic" w:hAnsi="Century Gothic"/>
        </w:rPr>
      </w:pPr>
    </w:p>
    <w:p w14:paraId="56CDC30B" w14:textId="260A3F2F" w:rsidR="0034219E" w:rsidRPr="005C69DA" w:rsidRDefault="0034219E" w:rsidP="00F63F35">
      <w:pPr>
        <w:rPr>
          <w:rFonts w:ascii="Century Gothic" w:hAnsi="Century Gothic"/>
        </w:rPr>
      </w:pPr>
      <w:r w:rsidRPr="005C69DA">
        <w:rPr>
          <w:rFonts w:ascii="Century Gothic" w:hAnsi="Century Gothic"/>
        </w:rPr>
        <w:t xml:space="preserve">As stated in the Will of </w:t>
      </w:r>
      <w:r w:rsidR="009D2597" w:rsidRPr="005C69DA">
        <w:rPr>
          <w:rFonts w:ascii="Century Gothic" w:hAnsi="Century Gothic"/>
        </w:rPr>
        <w:t>{{</w:t>
      </w:r>
      <w:r w:rsidRPr="005C69DA">
        <w:rPr>
          <w:rFonts w:ascii="Century Gothic" w:hAnsi="Century Gothic"/>
        </w:rPr>
        <w:t>deceased.name</w:t>
      </w:r>
      <w:r w:rsidR="009D2597" w:rsidRPr="005C69DA">
        <w:rPr>
          <w:rFonts w:ascii="Century Gothic" w:hAnsi="Century Gothic"/>
        </w:rPr>
        <w:t>}}</w:t>
      </w:r>
      <w:r w:rsidRPr="005C69DA">
        <w:rPr>
          <w:rFonts w:ascii="Century Gothic" w:hAnsi="Century Gothic"/>
        </w:rPr>
        <w:t xml:space="preserve"> and in </w:t>
      </w:r>
      <w:r w:rsidR="00322B72" w:rsidRPr="005C69DA">
        <w:rPr>
          <w:rFonts w:ascii="Century Gothic" w:hAnsi="Century Gothic"/>
        </w:rPr>
        <w:t xml:space="preserve">accordance with </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if </w:t>
      </w:r>
      <w:r w:rsidR="00A25792" w:rsidRPr="005C69DA">
        <w:rPr>
          <w:rFonts w:ascii="Century Gothic" w:hAnsi="Century Gothic"/>
        </w:rPr>
        <w:t>deceased.</w:t>
      </w:r>
      <w:r w:rsidR="0078120C" w:rsidRPr="005C69DA">
        <w:rPr>
          <w:rFonts w:ascii="Century Gothic" w:hAnsi="Century Gothic"/>
        </w:rPr>
        <w:t>death_date</w:t>
      </w:r>
      <w:r w:rsidR="005504AF" w:rsidRPr="005C69DA">
        <w:rPr>
          <w:rFonts w:ascii="Century Gothic" w:hAnsi="Century Gothic"/>
        </w:rPr>
        <w:t xml:space="preserve"> and </w:t>
      </w:r>
      <w:r w:rsidR="00A25792" w:rsidRPr="005C69DA">
        <w:rPr>
          <w:rFonts w:ascii="Century Gothic" w:hAnsi="Century Gothic"/>
        </w:rPr>
        <w:t>deceased.</w:t>
      </w:r>
      <w:r w:rsidR="0078120C" w:rsidRPr="005C69DA">
        <w:rPr>
          <w:rFonts w:ascii="Century Gothic" w:hAnsi="Century Gothic"/>
        </w:rPr>
        <w:t>death_date</w:t>
      </w:r>
      <w:r w:rsidR="00322B72" w:rsidRPr="005C69DA">
        <w:rPr>
          <w:rFonts w:ascii="Century Gothic" w:hAnsi="Century Gothic"/>
        </w:rPr>
        <w:t xml:space="preserve"> &lt; </w:t>
      </w:r>
      <w:r w:rsidR="00D26515" w:rsidRPr="005C69DA">
        <w:rPr>
          <w:rFonts w:ascii="Century Gothic" w:hAnsi="Century Gothic"/>
        </w:rPr>
        <w:t>cutoff_date</w:t>
      </w:r>
      <w:r w:rsidR="00322B72" w:rsidRPr="005C69DA">
        <w:rPr>
          <w:rFonts w:ascii="Century Gothic" w:hAnsi="Century Gothic"/>
        </w:rPr>
        <w:t xml:space="preserve"> </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 xml:space="preserve">the </w:t>
      </w:r>
      <w:r w:rsidR="00322B72" w:rsidRPr="005C69DA">
        <w:rPr>
          <w:rFonts w:ascii="Century Gothic" w:hAnsi="Century Gothic"/>
          <w:i/>
          <w:iCs/>
        </w:rPr>
        <w:t>Intestate Succession Act</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endif </w:t>
      </w:r>
      <w:r w:rsidR="007E7087" w:rsidRPr="005C69DA">
        <w:rPr>
          <w:rFonts w:ascii="Century Gothic" w:hAnsi="Century Gothic"/>
        </w:rPr>
        <w:t>%</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w:t>
      </w:r>
      <w:r w:rsidR="007E7087" w:rsidRPr="005C69DA">
        <w:rPr>
          <w:rFonts w:ascii="Century Gothic" w:hAnsi="Century Gothic"/>
        </w:rPr>
        <w:t xml:space="preserve">if </w:t>
      </w:r>
      <w:r w:rsidR="00A25792" w:rsidRPr="005C69DA">
        <w:rPr>
          <w:rFonts w:ascii="Century Gothic" w:hAnsi="Century Gothic"/>
        </w:rPr>
        <w:t>deceased.</w:t>
      </w:r>
      <w:r w:rsidR="0078120C" w:rsidRPr="005C69DA">
        <w:rPr>
          <w:rFonts w:ascii="Century Gothic" w:hAnsi="Century Gothic"/>
        </w:rPr>
        <w:t>death_date</w:t>
      </w:r>
      <w:r w:rsidR="005504AF" w:rsidRPr="005C69DA">
        <w:rPr>
          <w:rFonts w:ascii="Century Gothic" w:hAnsi="Century Gothic"/>
        </w:rPr>
        <w:t xml:space="preserve"> and </w:t>
      </w:r>
      <w:r w:rsidR="00A25792" w:rsidRPr="005C69DA">
        <w:rPr>
          <w:rFonts w:ascii="Century Gothic" w:hAnsi="Century Gothic"/>
        </w:rPr>
        <w:t>deceased.</w:t>
      </w:r>
      <w:r w:rsidR="0078120C" w:rsidRPr="005C69DA">
        <w:rPr>
          <w:rFonts w:ascii="Century Gothic" w:hAnsi="Century Gothic"/>
        </w:rPr>
        <w:t>death_date</w:t>
      </w:r>
      <w:r w:rsidR="007E7087" w:rsidRPr="005C69DA">
        <w:rPr>
          <w:rFonts w:ascii="Century Gothic" w:hAnsi="Century Gothic"/>
        </w:rPr>
        <w:t xml:space="preserve"> &gt;= </w:t>
      </w:r>
      <w:r w:rsidR="00D26515" w:rsidRPr="005C69DA">
        <w:rPr>
          <w:rFonts w:ascii="Century Gothic" w:hAnsi="Century Gothic"/>
        </w:rPr>
        <w:t>cutoff_date</w:t>
      </w:r>
      <w:r w:rsidR="00322B72" w:rsidRPr="005C69DA">
        <w:rPr>
          <w:rFonts w:ascii="Century Gothic" w:hAnsi="Century Gothic"/>
        </w:rPr>
        <w:t xml:space="preserve"> </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 xml:space="preserve">Part 3 of the </w:t>
      </w:r>
      <w:r w:rsidR="00322B72" w:rsidRPr="005C69DA">
        <w:rPr>
          <w:rFonts w:ascii="Century Gothic" w:hAnsi="Century Gothic"/>
          <w:i/>
          <w:iCs/>
        </w:rPr>
        <w:t>Wills and Succession Act</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endif </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 xml:space="preserve">, </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if addressee == “Parent 1” or addressee == “Parent 2”</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party.</w:t>
      </w:r>
      <w:r w:rsidR="00F731F8" w:rsidRPr="005C69DA">
        <w:rPr>
          <w:rFonts w:ascii="Century Gothic" w:hAnsi="Century Gothic"/>
        </w:rPr>
        <w:t>name_on_file</w:t>
      </w:r>
      <w:r w:rsidR="009D2597" w:rsidRPr="005C69DA">
        <w:rPr>
          <w:rFonts w:ascii="Century Gothic" w:hAnsi="Century Gothic"/>
        </w:rPr>
        <w:t>}}</w:t>
      </w:r>
      <w:r w:rsidR="00322B72" w:rsidRPr="005C69DA">
        <w:rPr>
          <w:rFonts w:ascii="Century Gothic" w:hAnsi="Century Gothic"/>
        </w:rPr>
        <w:t xml:space="preserve"> is</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else </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you are</w:t>
      </w:r>
      <w:r w:rsidR="009D2597" w:rsidRPr="005C69DA">
        <w:rPr>
          <w:rFonts w:ascii="Century Gothic" w:hAnsi="Century Gothic"/>
        </w:rPr>
        <w:t>{</w:t>
      </w:r>
      <w:r w:rsidR="007E7087" w:rsidRPr="005C69DA">
        <w:rPr>
          <w:rFonts w:ascii="Century Gothic" w:hAnsi="Century Gothic"/>
        </w:rPr>
        <w:t>%</w:t>
      </w:r>
      <w:r w:rsidR="00322B72" w:rsidRPr="005C69DA">
        <w:rPr>
          <w:rFonts w:ascii="Century Gothic" w:hAnsi="Century Gothic"/>
        </w:rPr>
        <w:t xml:space="preserve"> endif </w:t>
      </w:r>
      <w:r w:rsidR="007E7087" w:rsidRPr="005C69DA">
        <w:rPr>
          <w:rFonts w:ascii="Century Gothic" w:hAnsi="Century Gothic"/>
        </w:rPr>
        <w:t>%</w:t>
      </w:r>
      <w:r w:rsidR="009D2597" w:rsidRPr="005C69DA">
        <w:rPr>
          <w:rFonts w:ascii="Century Gothic" w:hAnsi="Century Gothic"/>
        </w:rPr>
        <w:t>}</w:t>
      </w:r>
      <w:r w:rsidR="00322B72" w:rsidRPr="005C69DA">
        <w:rPr>
          <w:rFonts w:ascii="Century Gothic" w:hAnsi="Century Gothic"/>
        </w:rPr>
        <w:t xml:space="preserve"> entitled to </w:t>
      </w:r>
      <w:r w:rsidR="009D2597" w:rsidRPr="005C69DA">
        <w:rPr>
          <w:rFonts w:ascii="Century Gothic" w:hAnsi="Century Gothic"/>
        </w:rPr>
        <w:t>{{</w:t>
      </w:r>
      <w:r w:rsidR="007E7087" w:rsidRPr="005C69DA">
        <w:rPr>
          <w:rFonts w:ascii="Century Gothic" w:hAnsi="Century Gothic"/>
        </w:rPr>
        <w:t>intestacy_te</w:t>
      </w:r>
      <w:r w:rsidR="009D2597" w:rsidRPr="005C69DA">
        <w:rPr>
          <w:rFonts w:ascii="Century Gothic" w:hAnsi="Century Gothic"/>
        </w:rPr>
        <w:t>}}</w:t>
      </w:r>
    </w:p>
    <w:p w14:paraId="2E25768A" w14:textId="77777777" w:rsidR="00DD27B7" w:rsidRPr="005C69DA" w:rsidRDefault="00DD27B7" w:rsidP="00DD27B7">
      <w:pPr>
        <w:rPr>
          <w:rFonts w:ascii="Century Gothic" w:hAnsi="Century Gothic"/>
        </w:rPr>
      </w:pPr>
      <w:r w:rsidRPr="005C69DA">
        <w:rPr>
          <w:rFonts w:ascii="Century Gothic" w:hAnsi="Century Gothic"/>
        </w:rPr>
        <w:t>{%p if party.t_beneficiaries.hotchpot %}</w:t>
      </w:r>
    </w:p>
    <w:p w14:paraId="6E416A64" w14:textId="77777777" w:rsidR="00DD27B7" w:rsidRPr="005C69DA" w:rsidRDefault="00DD27B7" w:rsidP="00DD27B7">
      <w:pPr>
        <w:rPr>
          <w:rFonts w:ascii="Century Gothic" w:hAnsi="Century Gothic"/>
        </w:rPr>
      </w:pPr>
    </w:p>
    <w:p w14:paraId="5E9B6B7F" w14:textId="77777777" w:rsidR="00DD27B7" w:rsidRPr="005C69DA" w:rsidRDefault="00DD27B7" w:rsidP="00DD27B7">
      <w:pPr>
        <w:rPr>
          <w:rFonts w:ascii="Century Gothic" w:hAnsi="Century Gothic"/>
        </w:rPr>
      </w:pPr>
      <w:r w:rsidRPr="005C69DA">
        <w:rPr>
          <w:rFonts w:ascii="Century Gothic" w:hAnsi="Century Gothic"/>
        </w:rPr>
        <w:t>As of the date of death, you owed {{party.t_beneficiaries.hotchpot|money}} to the Deceased. Your share will be adjusted to account for repayment of this debt as will be set out in the estate accounting.</w:t>
      </w:r>
    </w:p>
    <w:p w14:paraId="0B77DA01" w14:textId="77777777" w:rsidR="00DD27B7" w:rsidRPr="005C69DA" w:rsidRDefault="00DD27B7" w:rsidP="00DD27B7">
      <w:pPr>
        <w:rPr>
          <w:rFonts w:ascii="Century Gothic" w:hAnsi="Century Gothic"/>
        </w:rPr>
      </w:pPr>
      <w:r w:rsidRPr="005C69DA">
        <w:rPr>
          <w:rFonts w:ascii="Century Gothic" w:hAnsi="Century Gothic"/>
        </w:rPr>
        <w:t>{%p endif %}</w:t>
      </w:r>
    </w:p>
    <w:p w14:paraId="2EC05916" w14:textId="77777777" w:rsidR="0034219E" w:rsidRPr="005C69DA" w:rsidRDefault="0034219E" w:rsidP="00F63F35">
      <w:pPr>
        <w:rPr>
          <w:rFonts w:ascii="Century Gothic" w:hAnsi="Century Gothic"/>
        </w:rPr>
      </w:pPr>
    </w:p>
    <w:p w14:paraId="24265D89" w14:textId="050A739F" w:rsidR="0034219E" w:rsidRPr="005C69DA" w:rsidRDefault="0034219E" w:rsidP="00F63F35">
      <w:pPr>
        <w:rPr>
          <w:rFonts w:ascii="Century Gothic" w:hAnsi="Century Gothic"/>
        </w:rPr>
      </w:pPr>
      <w:r w:rsidRPr="005C69DA">
        <w:rPr>
          <w:rFonts w:ascii="Century Gothic" w:hAnsi="Century Gothic"/>
        </w:rPr>
        <w:t xml:space="preserve">We are required by law to serve you with a copy of the Application for Grant of </w:t>
      </w:r>
      <w:r w:rsidR="009D2597" w:rsidRPr="005C69DA">
        <w:rPr>
          <w:rFonts w:ascii="Century Gothic" w:hAnsi="Century Gothic"/>
        </w:rPr>
        <w:t>{{</w:t>
      </w:r>
      <w:r w:rsidRPr="005C69DA">
        <w:rPr>
          <w:rFonts w:ascii="Century Gothic" w:hAnsi="Century Gothic"/>
        </w:rPr>
        <w:t>estate.grant_type</w:t>
      </w:r>
      <w:r w:rsidR="009D2597" w:rsidRPr="005C69DA">
        <w:rPr>
          <w:rFonts w:ascii="Century Gothic" w:hAnsi="Century Gothic"/>
        </w:rPr>
        <w:t>}}</w:t>
      </w:r>
      <w:r w:rsidRPr="005C69DA">
        <w:rPr>
          <w:rFonts w:ascii="Century Gothic" w:hAnsi="Century Gothic"/>
        </w:rPr>
        <w:t xml:space="preserve"> along with a copy of the Will of the Deceased. Accordingly, we enclose Surrogate Court form NC20/NC21 being a Notice to Beneficiary along with a copy of the Application for a Grant of </w:t>
      </w:r>
      <w:r w:rsidR="009D2597" w:rsidRPr="005C69DA">
        <w:rPr>
          <w:rFonts w:ascii="Century Gothic" w:hAnsi="Century Gothic"/>
        </w:rPr>
        <w:t>{{</w:t>
      </w:r>
      <w:r w:rsidRPr="005C69DA">
        <w:rPr>
          <w:rFonts w:ascii="Century Gothic" w:hAnsi="Century Gothic"/>
        </w:rPr>
        <w:t>estate.grant_type</w:t>
      </w:r>
      <w:r w:rsidR="009D2597" w:rsidRPr="005C69DA">
        <w:rPr>
          <w:rFonts w:ascii="Century Gothic" w:hAnsi="Century Gothic"/>
        </w:rPr>
        <w:t>}}</w:t>
      </w:r>
      <w:r w:rsidRPr="005C69DA">
        <w:rPr>
          <w:rFonts w:ascii="Century Gothic" w:hAnsi="Century Gothic"/>
        </w:rPr>
        <w:t xml:space="preserve"> for your review.</w:t>
      </w:r>
    </w:p>
    <w:p w14:paraId="6EDF219D" w14:textId="77777777" w:rsidR="0034219E" w:rsidRPr="005C69DA" w:rsidRDefault="0034219E" w:rsidP="00F63F35">
      <w:pPr>
        <w:rPr>
          <w:rFonts w:ascii="Century Gothic" w:hAnsi="Century Gothic"/>
        </w:rPr>
      </w:pPr>
    </w:p>
    <w:p w14:paraId="380C7D82" w14:textId="77777777" w:rsidR="00322B72" w:rsidRPr="005C69DA" w:rsidRDefault="00322B72" w:rsidP="00322B72">
      <w:pPr>
        <w:rPr>
          <w:rFonts w:ascii="Century Gothic" w:hAnsi="Century Gothic"/>
        </w:rPr>
      </w:pPr>
      <w:r w:rsidRPr="005C69DA">
        <w:rPr>
          <w:rFonts w:ascii="Century Gothic" w:hAnsi="Century Gothic"/>
        </w:rPr>
        <w:t>When reviewing NC7 - Inventory of Property and Debts, please note that this is a pre-tax calculation.</w:t>
      </w:r>
    </w:p>
    <w:p w14:paraId="5237C3FC" w14:textId="77777777" w:rsidR="00322B72" w:rsidRPr="005C69DA" w:rsidRDefault="00322B72" w:rsidP="00322B72">
      <w:pPr>
        <w:rPr>
          <w:rFonts w:ascii="Century Gothic" w:hAnsi="Century Gothic"/>
        </w:rPr>
      </w:pPr>
    </w:p>
    <w:p w14:paraId="406679A2" w14:textId="77777777" w:rsidR="00322B72" w:rsidRPr="005C69DA" w:rsidRDefault="00322B72" w:rsidP="00322B72">
      <w:pPr>
        <w:rPr>
          <w:rFonts w:ascii="Century Gothic" w:hAnsi="Century Gothic"/>
        </w:rPr>
      </w:pPr>
      <w:r w:rsidRPr="005C69DA">
        <w:rPr>
          <w:rFonts w:ascii="Century Gothic" w:hAnsi="Century Gothic"/>
        </w:rPr>
        <w:t>We ask that you carefully review the enclosed. Should you disagree with anything in the Application please contact us immediately. Should you be in agreement with the enclosed, you are required to do nothing at this time.</w:t>
      </w:r>
    </w:p>
    <w:p w14:paraId="36550296" w14:textId="77777777" w:rsidR="00322B72" w:rsidRPr="005C69DA" w:rsidRDefault="00322B72" w:rsidP="00322B72">
      <w:pPr>
        <w:rPr>
          <w:rFonts w:ascii="Century Gothic" w:hAnsi="Century Gothic"/>
        </w:rPr>
      </w:pPr>
    </w:p>
    <w:p w14:paraId="7650F9F3" w14:textId="1E92DCD2" w:rsidR="00322B72" w:rsidRPr="005C69DA" w:rsidRDefault="00322B72" w:rsidP="00322B72">
      <w:pPr>
        <w:rPr>
          <w:rFonts w:ascii="Century Gothic" w:hAnsi="Century Gothic"/>
        </w:rPr>
      </w:pPr>
      <w:r w:rsidRPr="005C69DA">
        <w:rPr>
          <w:rFonts w:ascii="Century Gothic" w:hAnsi="Century Gothic"/>
        </w:rPr>
        <w:t xml:space="preserve">Please note that we are the lawyers for the </w:t>
      </w:r>
      <w:r w:rsidR="009D2597" w:rsidRPr="005C69DA">
        <w:rPr>
          <w:rFonts w:ascii="Century Gothic" w:hAnsi="Century Gothic"/>
        </w:rPr>
        <w:t>{{</w:t>
      </w:r>
      <w:r w:rsidRPr="005C69DA">
        <w:rPr>
          <w:rFonts w:ascii="Century Gothic" w:hAnsi="Century Gothic"/>
        </w:rPr>
        <w:t>cfa.multiple_prs|text_merge("Personal Representative/Personal Representatives")</w:t>
      </w:r>
      <w:r w:rsidR="009D2597" w:rsidRPr="005C69DA">
        <w:rPr>
          <w:rFonts w:ascii="Century Gothic" w:hAnsi="Century Gothic"/>
        </w:rPr>
        <w:t>}}</w:t>
      </w:r>
      <w:r w:rsidRPr="005C69DA">
        <w:rPr>
          <w:rFonts w:ascii="Century Gothic" w:hAnsi="Century Gothic"/>
        </w:rPr>
        <w:t>. We would be pleased to answer any questions you may have about the estate administration, but we cannot give you any legal advice concerning your interest in the estate.</w:t>
      </w:r>
    </w:p>
    <w:p w14:paraId="1B91C7BB" w14:textId="77777777" w:rsidR="00322B72" w:rsidRPr="005C69DA" w:rsidRDefault="00322B72" w:rsidP="00322B72">
      <w:pPr>
        <w:rPr>
          <w:rFonts w:ascii="Century Gothic" w:hAnsi="Century Gothic"/>
        </w:rPr>
      </w:pPr>
    </w:p>
    <w:p w14:paraId="42A80C80" w14:textId="77777777" w:rsidR="00322B72" w:rsidRPr="005C69DA" w:rsidRDefault="00322B72" w:rsidP="00322B72">
      <w:pPr>
        <w:rPr>
          <w:rFonts w:ascii="Century Gothic" w:hAnsi="Century Gothic"/>
        </w:rPr>
      </w:pPr>
      <w:r w:rsidRPr="005C69DA">
        <w:rPr>
          <w:rFonts w:ascii="Century Gothic" w:hAnsi="Century Gothic"/>
        </w:rPr>
        <w:t>We trust that the above is satisfactory. Should you have any questions or concerns please contact us at your convenience.</w:t>
      </w:r>
    </w:p>
    <w:p w14:paraId="43F473D9" w14:textId="77777777" w:rsidR="00322B72" w:rsidRPr="005C69DA" w:rsidRDefault="00322B72" w:rsidP="00322B72">
      <w:pPr>
        <w:rPr>
          <w:rFonts w:ascii="Century Gothic" w:hAnsi="Century Gothic"/>
        </w:rPr>
      </w:pPr>
    </w:p>
    <w:p w14:paraId="140D3483" w14:textId="77777777" w:rsidR="00322B72" w:rsidRPr="005C69DA" w:rsidRDefault="00322B72" w:rsidP="00322B72">
      <w:pPr>
        <w:rPr>
          <w:rFonts w:ascii="Century Gothic" w:hAnsi="Century Gothic"/>
        </w:rPr>
      </w:pPr>
    </w:p>
    <w:p w14:paraId="4D24F453" w14:textId="7CC18D27" w:rsidR="0034219E" w:rsidRPr="005C69DA" w:rsidRDefault="009D2597" w:rsidP="00F63F35">
      <w:pPr>
        <w:rPr>
          <w:rFonts w:ascii="Century Gothic" w:hAnsi="Century Gothic"/>
        </w:rPr>
      </w:pPr>
      <w:r w:rsidRPr="005C69DA">
        <w:rPr>
          <w:rFonts w:ascii="Century Gothic" w:hAnsi="Century Gothic"/>
        </w:rPr>
        <w:t>{{</w:t>
      </w:r>
      <w:r w:rsidR="0085497A" w:rsidRPr="005C69DA">
        <w:rPr>
          <w:rFonts w:ascii="Century Gothic" w:hAnsi="Century Gothic"/>
        </w:rPr>
        <w:t xml:space="preserve">p </w:t>
      </w:r>
      <w:r w:rsidR="00322B72" w:rsidRPr="005C69DA">
        <w:rPr>
          <w:rFonts w:ascii="Century Gothic" w:hAnsi="Century Gothic"/>
        </w:rPr>
        <w:t>letter_closing_insert</w:t>
      </w:r>
      <w:r w:rsidRPr="005C69DA">
        <w:rPr>
          <w:rFonts w:ascii="Century Gothic" w:hAnsi="Century Gothic"/>
        </w:rPr>
        <w:t>}}</w:t>
      </w:r>
    </w:p>
    <w:sectPr w:rsidR="0034219E" w:rsidRPr="005C69DA" w:rsidSect="004A6D86">
      <w:headerReference w:type="even" r:id="rId6"/>
      <w:headerReference w:type="default" r:id="rId7"/>
      <w:footerReference w:type="even" r:id="rId8"/>
      <w:footerReference w:type="default" r:id="rId9"/>
      <w:headerReference w:type="first" r:id="rId10"/>
      <w:footerReference w:type="first" r:id="rId11"/>
      <w:pgSz w:w="12240" w:h="15840"/>
      <w:pgMar w:top="405" w:right="1440" w:bottom="720" w:left="1440" w:header="446"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EF296" w14:textId="77777777" w:rsidR="00E53F72" w:rsidRPr="005A070F" w:rsidRDefault="00E53F72">
      <w:r w:rsidRPr="005A070F">
        <w:separator/>
      </w:r>
    </w:p>
  </w:endnote>
  <w:endnote w:type="continuationSeparator" w:id="0">
    <w:p w14:paraId="3FDBF66F" w14:textId="77777777" w:rsidR="00E53F72" w:rsidRPr="005A070F" w:rsidRDefault="00E53F72">
      <w:r w:rsidRPr="005A07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48DB2" w14:textId="77777777" w:rsidR="008C6C39" w:rsidRPr="005C69DA" w:rsidRDefault="008C6C39">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5E14" w14:textId="77777777" w:rsidR="004A6D86" w:rsidRDefault="004A6D86" w:rsidP="004A6D86">
    <w:pPr>
      <w:pStyle w:val="Footer"/>
      <w:rPr>
        <w:sz w:val="18"/>
        <w:szCs w:val="18"/>
      </w:rPr>
    </w:pPr>
    <w:r>
      <w:rPr>
        <w:noProof/>
      </w:rPr>
      <w:drawing>
        <wp:anchor distT="0" distB="0" distL="114300" distR="114300" simplePos="0" relativeHeight="251661312" behindDoc="1" locked="0" layoutInCell="1" allowOverlap="1" wp14:anchorId="489D4E7E" wp14:editId="55D9241E">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6E2E12E2" w14:textId="77777777" w:rsidR="004A6D86" w:rsidRDefault="004A6D86" w:rsidP="004A6D86">
    <w:pPr>
      <w:pStyle w:val="Footer"/>
      <w:rPr>
        <w:sz w:val="18"/>
        <w:szCs w:val="18"/>
      </w:rPr>
    </w:pPr>
    <w:r w:rsidRPr="00455C8E">
      <w:rPr>
        <w:sz w:val="18"/>
        <w:szCs w:val="18"/>
      </w:rPr>
      <w:t xml:space="preserve">PO Box 18083, Shawnessy PO </w:t>
    </w:r>
  </w:p>
  <w:p w14:paraId="78975E69" w14:textId="77777777" w:rsidR="004A6D86" w:rsidRPr="00455C8E" w:rsidRDefault="004A6D86" w:rsidP="004A6D86">
    <w:pPr>
      <w:pStyle w:val="Footer"/>
      <w:rPr>
        <w:sz w:val="18"/>
        <w:szCs w:val="18"/>
      </w:rPr>
    </w:pPr>
    <w:r w:rsidRPr="00455C8E">
      <w:rPr>
        <w:sz w:val="18"/>
        <w:szCs w:val="18"/>
      </w:rPr>
      <w:t>Calgary, Alberta T2X 3G2</w:t>
    </w:r>
  </w:p>
  <w:p w14:paraId="620DDB27" w14:textId="77777777" w:rsidR="004A6D86" w:rsidRDefault="004A6D86" w:rsidP="004A6D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9CE0" w14:textId="743831EC" w:rsidR="00322B72" w:rsidRPr="005C69DA" w:rsidRDefault="00322B72" w:rsidP="00322B72">
    <w:pPr>
      <w:pStyle w:val="gsinq8ptfooter"/>
    </w:pPr>
    <w:r w:rsidRPr="005C69DA">
      <w:t>{{</w:t>
    </w:r>
    <w:r w:rsidR="0085497A" w:rsidRPr="005C69DA">
      <w:t xml:space="preserve">p </w:t>
    </w:r>
    <w:r w:rsidRPr="005C69DA">
      <w:t>letter_footer_insert}}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631BD" w14:textId="77777777" w:rsidR="00E53F72" w:rsidRPr="005A070F" w:rsidRDefault="00E53F72">
      <w:r w:rsidRPr="005A070F">
        <w:separator/>
      </w:r>
    </w:p>
  </w:footnote>
  <w:footnote w:type="continuationSeparator" w:id="0">
    <w:p w14:paraId="633DBA9A" w14:textId="77777777" w:rsidR="00E53F72" w:rsidRPr="005A070F" w:rsidRDefault="00E53F72">
      <w:r w:rsidRPr="005A070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52F8" w14:textId="77777777" w:rsidR="008C6C39" w:rsidRPr="005C69DA" w:rsidRDefault="008C6C39">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2190" w14:textId="77777777" w:rsidR="004A6D86" w:rsidRDefault="004A6D86" w:rsidP="004A6D86">
    <w:pPr>
      <w:pStyle w:val="Header"/>
      <w:rPr>
        <w:noProof/>
        <w:color w:val="000000" w:themeColor="text1"/>
        <w:lang w:val="fr-CA" w:bidi="fr-FR"/>
      </w:rPr>
    </w:pPr>
    <w:r>
      <w:rPr>
        <w:noProof/>
        <w:color w:val="000000" w:themeColor="text1"/>
        <w:lang w:val="fr-CA" w:bidi="fr-FR"/>
      </w:rPr>
      <w:drawing>
        <wp:anchor distT="0" distB="0" distL="114300" distR="114300" simplePos="0" relativeHeight="251659264" behindDoc="1" locked="0" layoutInCell="1" allowOverlap="1" wp14:anchorId="2B6704DD" wp14:editId="2A326D40">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75C093C2" w14:textId="77777777" w:rsidR="004A6D86" w:rsidRDefault="004A6D86" w:rsidP="004A6D86">
    <w:pPr>
      <w:pStyle w:val="Header"/>
      <w:rPr>
        <w:noProof/>
        <w:color w:val="000000" w:themeColor="text1"/>
        <w:lang w:val="fr-CA" w:bidi="fr-FR"/>
      </w:rPr>
    </w:pPr>
  </w:p>
  <w:p w14:paraId="77F182D1" w14:textId="77777777" w:rsidR="004A6D86" w:rsidRPr="00403DB3" w:rsidRDefault="004A6D86" w:rsidP="004A6D86">
    <w:pPr>
      <w:pStyle w:val="Coordonnes"/>
      <w:rPr>
        <w:rFonts w:ascii="Century Gothic" w:hAnsi="Century Gothic"/>
        <w:lang w:val="fr-CA"/>
      </w:rPr>
    </w:pPr>
    <w:r>
      <w:rPr>
        <w:rFonts w:ascii="Century Gothic" w:hAnsi="Century Gothic"/>
        <w:lang w:val="fr-CA"/>
      </w:rPr>
      <w:t>{{lawyer.name_on_docs}}</w:t>
    </w:r>
  </w:p>
  <w:p w14:paraId="07348A2F" w14:textId="77777777" w:rsidR="004A6D86" w:rsidRPr="00403DB3" w:rsidRDefault="004A6D86" w:rsidP="004A6D86">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05A5E31A" w14:textId="77777777" w:rsidR="004A6D86" w:rsidRPr="00403DB3" w:rsidRDefault="004A6D86" w:rsidP="004A6D86">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48060E7F" w14:textId="77777777" w:rsidR="004A6D86" w:rsidRPr="00D0218C" w:rsidRDefault="004A6D86" w:rsidP="004A6D86">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AFA4" w14:textId="71893136" w:rsidR="00322B72" w:rsidRPr="005C69DA" w:rsidRDefault="00322B72">
    <w:pPr>
      <w:pStyle w:val="Header"/>
      <w:rPr>
        <w:rFonts w:ascii="Century Gothic" w:hAnsi="Century Gothic"/>
      </w:rPr>
    </w:pPr>
    <w:r w:rsidRPr="005C69DA">
      <w:rPr>
        <w:rFonts w:ascii="Century Gothic" w:hAnsi="Century Gothic"/>
      </w:rPr>
      <w:t>{{</w:t>
    </w:r>
    <w:r w:rsidR="0085497A" w:rsidRPr="005C69DA">
      <w:rPr>
        <w:rFonts w:ascii="Century Gothic" w:hAnsi="Century Gothic"/>
      </w:rPr>
      <w:t xml:space="preserve">p </w:t>
    </w:r>
    <w:r w:rsidRPr="005C69DA">
      <w:rPr>
        <w:rFonts w:ascii="Century Gothic" w:hAnsi="Century Gothic"/>
      </w:rPr>
      <w:t>letter_head_insert}}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F8"/>
    <w:rsid w:val="00025356"/>
    <w:rsid w:val="000351AF"/>
    <w:rsid w:val="00051329"/>
    <w:rsid w:val="000705FB"/>
    <w:rsid w:val="000944B7"/>
    <w:rsid w:val="000B132B"/>
    <w:rsid w:val="000E78CE"/>
    <w:rsid w:val="00104D10"/>
    <w:rsid w:val="00195292"/>
    <w:rsid w:val="001A6F39"/>
    <w:rsid w:val="001E325D"/>
    <w:rsid w:val="00227DC0"/>
    <w:rsid w:val="00257954"/>
    <w:rsid w:val="00293D87"/>
    <w:rsid w:val="002E5970"/>
    <w:rsid w:val="00322B72"/>
    <w:rsid w:val="00323E71"/>
    <w:rsid w:val="0034219E"/>
    <w:rsid w:val="00361E97"/>
    <w:rsid w:val="00380323"/>
    <w:rsid w:val="003F29FF"/>
    <w:rsid w:val="00412A49"/>
    <w:rsid w:val="004A6D86"/>
    <w:rsid w:val="004B752A"/>
    <w:rsid w:val="004D2B5E"/>
    <w:rsid w:val="004E02D1"/>
    <w:rsid w:val="004F64EC"/>
    <w:rsid w:val="00525E3B"/>
    <w:rsid w:val="005504AF"/>
    <w:rsid w:val="00564161"/>
    <w:rsid w:val="0057620C"/>
    <w:rsid w:val="005821D2"/>
    <w:rsid w:val="00587F08"/>
    <w:rsid w:val="005A070F"/>
    <w:rsid w:val="005A2869"/>
    <w:rsid w:val="005C69DA"/>
    <w:rsid w:val="005F57C4"/>
    <w:rsid w:val="00645B9C"/>
    <w:rsid w:val="006F1656"/>
    <w:rsid w:val="0078100E"/>
    <w:rsid w:val="0078120C"/>
    <w:rsid w:val="007B3AA8"/>
    <w:rsid w:val="007E7087"/>
    <w:rsid w:val="00826D84"/>
    <w:rsid w:val="008451CA"/>
    <w:rsid w:val="0085497A"/>
    <w:rsid w:val="00855074"/>
    <w:rsid w:val="008C2E94"/>
    <w:rsid w:val="008C6C39"/>
    <w:rsid w:val="009023C8"/>
    <w:rsid w:val="00985C7F"/>
    <w:rsid w:val="00997BCE"/>
    <w:rsid w:val="009D2597"/>
    <w:rsid w:val="009D75F9"/>
    <w:rsid w:val="009F4D3E"/>
    <w:rsid w:val="00A00C40"/>
    <w:rsid w:val="00A25792"/>
    <w:rsid w:val="00A504C7"/>
    <w:rsid w:val="00A534D8"/>
    <w:rsid w:val="00A70C8B"/>
    <w:rsid w:val="00AD3BB1"/>
    <w:rsid w:val="00AE29F8"/>
    <w:rsid w:val="00B610A6"/>
    <w:rsid w:val="00C53676"/>
    <w:rsid w:val="00C5433B"/>
    <w:rsid w:val="00C575D7"/>
    <w:rsid w:val="00C93A97"/>
    <w:rsid w:val="00CB3090"/>
    <w:rsid w:val="00CB3FE8"/>
    <w:rsid w:val="00CC5C2E"/>
    <w:rsid w:val="00D26515"/>
    <w:rsid w:val="00D650C7"/>
    <w:rsid w:val="00D70C74"/>
    <w:rsid w:val="00D82139"/>
    <w:rsid w:val="00DB3F53"/>
    <w:rsid w:val="00DD27B7"/>
    <w:rsid w:val="00E4761D"/>
    <w:rsid w:val="00E53F72"/>
    <w:rsid w:val="00E65F40"/>
    <w:rsid w:val="00E94512"/>
    <w:rsid w:val="00EA45BB"/>
    <w:rsid w:val="00EB1A5F"/>
    <w:rsid w:val="00F0568B"/>
    <w:rsid w:val="00F30D45"/>
    <w:rsid w:val="00F63F35"/>
    <w:rsid w:val="00F731F8"/>
    <w:rsid w:val="00FA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538CCEE"/>
  <w15:docId w15:val="{1D92B317-8704-4ECB-BDC9-56A6C412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CA" w:eastAsia="en-CA"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FB"/>
    <w:rPr>
      <w:sz w:val="22"/>
      <w:szCs w:val="22"/>
    </w:rPr>
  </w:style>
  <w:style w:type="paragraph" w:styleId="Heading1">
    <w:name w:val="heading 1"/>
    <w:basedOn w:val="Normal"/>
    <w:next w:val="Normal"/>
    <w:link w:val="Heading1Char"/>
    <w:uiPriority w:val="99"/>
    <w:qFormat/>
    <w:rsid w:val="000705FB"/>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705FB"/>
    <w:rPr>
      <w:rFonts w:ascii="Cambria" w:hAnsi="Cambria" w:cs="Cambria"/>
      <w:b/>
      <w:bCs/>
      <w:kern w:val="32"/>
      <w:sz w:val="32"/>
      <w:szCs w:val="32"/>
    </w:rPr>
  </w:style>
  <w:style w:type="paragraph" w:customStyle="1" w:styleId="Paragraphs">
    <w:name w:val="Paragraphs"/>
    <w:basedOn w:val="Normal"/>
    <w:uiPriority w:val="99"/>
    <w:rsid w:val="000705FB"/>
    <w:pPr>
      <w:spacing w:after="240"/>
    </w:pPr>
  </w:style>
  <w:style w:type="paragraph" w:styleId="Header">
    <w:name w:val="header"/>
    <w:basedOn w:val="Normal"/>
    <w:link w:val="HeaderChar"/>
    <w:uiPriority w:val="99"/>
    <w:rsid w:val="000705FB"/>
    <w:pPr>
      <w:tabs>
        <w:tab w:val="center" w:pos="4320"/>
        <w:tab w:val="right" w:pos="8640"/>
      </w:tabs>
    </w:pPr>
  </w:style>
  <w:style w:type="character" w:customStyle="1" w:styleId="HeaderChar">
    <w:name w:val="Header Char"/>
    <w:link w:val="Header"/>
    <w:uiPriority w:val="99"/>
    <w:semiHidden/>
    <w:locked/>
    <w:rsid w:val="000705FB"/>
    <w:rPr>
      <w:sz w:val="24"/>
      <w:szCs w:val="24"/>
    </w:rPr>
  </w:style>
  <w:style w:type="paragraph" w:styleId="Footer">
    <w:name w:val="footer"/>
    <w:basedOn w:val="Normal"/>
    <w:link w:val="FooterChar"/>
    <w:uiPriority w:val="99"/>
    <w:rsid w:val="000705FB"/>
    <w:pPr>
      <w:tabs>
        <w:tab w:val="center" w:pos="4320"/>
        <w:tab w:val="right" w:pos="8640"/>
      </w:tabs>
    </w:pPr>
  </w:style>
  <w:style w:type="character" w:customStyle="1" w:styleId="FooterChar">
    <w:name w:val="Footer Char"/>
    <w:link w:val="Footer"/>
    <w:uiPriority w:val="99"/>
    <w:locked/>
    <w:rsid w:val="000705FB"/>
    <w:rPr>
      <w:sz w:val="24"/>
      <w:szCs w:val="24"/>
    </w:rPr>
  </w:style>
  <w:style w:type="table" w:styleId="TableGrid">
    <w:name w:val="Table Grid"/>
    <w:basedOn w:val="TableNormal"/>
    <w:uiPriority w:val="99"/>
    <w:rsid w:val="00035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293D87"/>
    <w:rPr>
      <w:sz w:val="16"/>
      <w:szCs w:val="16"/>
    </w:rPr>
  </w:style>
  <w:style w:type="paragraph" w:styleId="CommentText">
    <w:name w:val="annotation text"/>
    <w:basedOn w:val="Normal"/>
    <w:link w:val="CommentTextChar"/>
    <w:uiPriority w:val="99"/>
    <w:semiHidden/>
    <w:rsid w:val="00293D87"/>
    <w:rPr>
      <w:sz w:val="20"/>
      <w:szCs w:val="20"/>
    </w:rPr>
  </w:style>
  <w:style w:type="character" w:customStyle="1" w:styleId="CommentTextChar">
    <w:name w:val="Comment Text Char"/>
    <w:link w:val="CommentText"/>
    <w:uiPriority w:val="99"/>
    <w:semiHidden/>
    <w:locked/>
    <w:rsid w:val="00293D87"/>
    <w:rPr>
      <w:sz w:val="20"/>
      <w:szCs w:val="20"/>
    </w:rPr>
  </w:style>
  <w:style w:type="paragraph" w:styleId="CommentSubject">
    <w:name w:val="annotation subject"/>
    <w:basedOn w:val="CommentText"/>
    <w:next w:val="CommentText"/>
    <w:link w:val="CommentSubjectChar"/>
    <w:uiPriority w:val="99"/>
    <w:semiHidden/>
    <w:rsid w:val="00293D87"/>
    <w:rPr>
      <w:b/>
      <w:bCs/>
    </w:rPr>
  </w:style>
  <w:style w:type="character" w:customStyle="1" w:styleId="CommentSubjectChar">
    <w:name w:val="Comment Subject Char"/>
    <w:link w:val="CommentSubject"/>
    <w:uiPriority w:val="99"/>
    <w:semiHidden/>
    <w:locked/>
    <w:rsid w:val="00293D87"/>
    <w:rPr>
      <w:b/>
      <w:bCs/>
      <w:sz w:val="20"/>
      <w:szCs w:val="20"/>
    </w:rPr>
  </w:style>
  <w:style w:type="paragraph" w:styleId="BalloonText">
    <w:name w:val="Balloon Text"/>
    <w:basedOn w:val="Normal"/>
    <w:link w:val="BalloonTextChar"/>
    <w:uiPriority w:val="99"/>
    <w:semiHidden/>
    <w:rsid w:val="00293D87"/>
    <w:rPr>
      <w:rFonts w:ascii="Tahoma" w:hAnsi="Tahoma" w:cs="Tahoma"/>
      <w:sz w:val="16"/>
      <w:szCs w:val="16"/>
    </w:rPr>
  </w:style>
  <w:style w:type="character" w:customStyle="1" w:styleId="BalloonTextChar">
    <w:name w:val="Balloon Text Char"/>
    <w:link w:val="BalloonText"/>
    <w:uiPriority w:val="99"/>
    <w:semiHidden/>
    <w:locked/>
    <w:rsid w:val="00293D87"/>
    <w:rPr>
      <w:rFonts w:ascii="Tahoma" w:hAnsi="Tahoma" w:cs="Tahoma"/>
      <w:sz w:val="16"/>
      <w:szCs w:val="16"/>
    </w:rPr>
  </w:style>
  <w:style w:type="paragraph" w:customStyle="1" w:styleId="gsinq8ptfooter">
    <w:name w:val="gsinq 8pt footer"/>
    <w:basedOn w:val="Footer"/>
    <w:qFormat/>
    <w:rsid w:val="00322B72"/>
    <w:pPr>
      <w:tabs>
        <w:tab w:val="clear" w:pos="4320"/>
        <w:tab w:val="clear" w:pos="8640"/>
        <w:tab w:val="right" w:pos="10224"/>
      </w:tabs>
    </w:pPr>
    <w:rPr>
      <w:rFonts w:ascii="Century Gothic" w:hAnsi="Century Gothic"/>
      <w:sz w:val="16"/>
      <w:szCs w:val="16"/>
    </w:rPr>
  </w:style>
  <w:style w:type="character" w:styleId="Strong">
    <w:name w:val="Strong"/>
    <w:basedOn w:val="DefaultParagraphFont"/>
    <w:uiPriority w:val="1"/>
    <w:qFormat/>
    <w:locked/>
    <w:rsid w:val="004A6D86"/>
    <w:rPr>
      <w:b/>
      <w:bCs/>
    </w:rPr>
  </w:style>
  <w:style w:type="paragraph" w:customStyle="1" w:styleId="Coordonnes">
    <w:name w:val="Coordonnées"/>
    <w:basedOn w:val="Normal"/>
    <w:uiPriority w:val="1"/>
    <w:qFormat/>
    <w:rsid w:val="004A6D86"/>
    <w:pPr>
      <w:spacing w:line="259"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7469">
      <w:bodyDiv w:val="1"/>
      <w:marLeft w:val="0"/>
      <w:marRight w:val="0"/>
      <w:marTop w:val="0"/>
      <w:marBottom w:val="0"/>
      <w:divBdr>
        <w:top w:val="none" w:sz="0" w:space="0" w:color="auto"/>
        <w:left w:val="none" w:sz="0" w:space="0" w:color="auto"/>
        <w:bottom w:val="none" w:sz="0" w:space="0" w:color="auto"/>
        <w:right w:val="none" w:sz="0" w:space="0" w:color="auto"/>
      </w:divBdr>
    </w:div>
    <w:div w:id="178461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0</TotalTime>
  <Pages>1</Pages>
  <Words>309</Words>
  <Characters>1762</Characters>
  <Application>Microsoft Office Word</Application>
  <DocSecurity>0</DocSecurity>
  <Lines>14</Lines>
  <Paragraphs>4</Paragraphs>
  <ScaleCrop>false</ScaleCrop>
  <Company>Granville Software Inc.</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&amp; nc20-21</dc:title>
  <dc:subject/>
  <dc:creator>Granville Software Inc.</dc:creator>
  <cp:keywords>HotDocs Template</cp:keywords>
  <dc:description/>
  <cp:lastModifiedBy>Remindex</cp:lastModifiedBy>
  <cp:revision>4</cp:revision>
  <dcterms:created xsi:type="dcterms:W3CDTF">2021-10-26T22:11:00Z</dcterms:created>
  <dcterms:modified xsi:type="dcterms:W3CDTF">2022-06-07T21:01:00Z</dcterms:modified>
</cp:coreProperties>
</file>