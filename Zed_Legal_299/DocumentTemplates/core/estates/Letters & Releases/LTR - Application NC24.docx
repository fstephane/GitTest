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0D301" w14:textId="2F270265" w:rsidR="005F6B24" w:rsidRPr="00C51D46" w:rsidRDefault="00E34ECA" w:rsidP="00A51B6B">
      <w:pPr>
        <w:rPr>
          <w:rFonts w:ascii="Century Gothic" w:hAnsi="Century Gothic"/>
        </w:rPr>
      </w:pPr>
      <w:bookmarkStart w:id="0" w:name="_GoBack"/>
      <w:bookmarkEnd w:id="0"/>
      <w:r w:rsidRPr="00C51D46">
        <w:rPr>
          <w:rFonts w:ascii="Century Gothic" w:hAnsi="Century Gothic"/>
        </w:rPr>
        <w:t>{{p letter_date_insert }}</w:t>
      </w:r>
    </w:p>
    <w:p w14:paraId="5ED9E0A4" w14:textId="77777777" w:rsidR="00AA769D" w:rsidRPr="00C51D46" w:rsidRDefault="00AA769D" w:rsidP="00AA769D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{{p address_block_insert}}</w:t>
      </w:r>
    </w:p>
    <w:p w14:paraId="6B6864DF" w14:textId="77777777" w:rsidR="004A346B" w:rsidRPr="00C51D46" w:rsidRDefault="004A346B" w:rsidP="004A346B">
      <w:pPr>
        <w:rPr>
          <w:rFonts w:ascii="Century Gothic" w:hAnsi="Century Gothic"/>
        </w:rPr>
      </w:pPr>
    </w:p>
    <w:p w14:paraId="1EF2B793" w14:textId="77777777" w:rsidR="004A346B" w:rsidRPr="00C51D46" w:rsidRDefault="004A346B" w:rsidP="004A346B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Dear {{party.salutation_on_file}}:</w:t>
      </w:r>
    </w:p>
    <w:p w14:paraId="60793FEB" w14:textId="77777777" w:rsidR="004A346B" w:rsidRPr="00C51D46" w:rsidRDefault="004A346B" w:rsidP="004A346B">
      <w:pPr>
        <w:rPr>
          <w:rFonts w:ascii="Century Gothic" w:hAnsi="Century Gothic"/>
        </w:rPr>
      </w:pPr>
    </w:p>
    <w:p w14:paraId="2695F915" w14:textId="5233ABD9" w:rsidR="004A346B" w:rsidRPr="00C51D46" w:rsidRDefault="004238C8" w:rsidP="004A346B">
      <w:pPr>
        <w:rPr>
          <w:rFonts w:ascii="Century Gothic" w:hAnsi="Century Gothic"/>
          <w:b/>
          <w:bCs/>
        </w:rPr>
      </w:pPr>
      <w:r w:rsidRPr="00C51D46">
        <w:rPr>
          <w:rFonts w:ascii="Century Gothic" w:hAnsi="Century Gothic"/>
          <w:b/>
          <w:bCs/>
        </w:rPr>
        <w:t>{{p re_line_insert }}</w:t>
      </w:r>
    </w:p>
    <w:p w14:paraId="0522B328" w14:textId="77777777" w:rsidR="008D31DD" w:rsidRPr="00C51D46" w:rsidRDefault="008D31DD" w:rsidP="002D24E5">
      <w:pPr>
        <w:rPr>
          <w:rFonts w:ascii="Century Gothic" w:hAnsi="Century Gothic"/>
          <w:b/>
          <w:bCs/>
        </w:rPr>
      </w:pPr>
    </w:p>
    <w:p w14:paraId="1F3FC3E0" w14:textId="07072B0E" w:rsidR="008D31DD" w:rsidRPr="00C51D46" w:rsidRDefault="004A346B" w:rsidP="002D24E5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We act on behalf of {{cfa.pr</w:t>
      </w:r>
      <w:r w:rsidR="00681FB7" w:rsidRPr="00C51D46">
        <w:rPr>
          <w:rFonts w:ascii="Century Gothic" w:hAnsi="Century Gothic"/>
        </w:rPr>
        <w:t>_active</w:t>
      </w:r>
      <w:r w:rsidRPr="00C51D46">
        <w:rPr>
          <w:rFonts w:ascii="Century Gothic" w:hAnsi="Century Gothic"/>
        </w:rPr>
        <w:t>_list}}, {{cfa.multiple_prs|text_merge("Personal Representative/Personal Representatives")}} of the Estate of {{deceased.name}}.</w:t>
      </w:r>
    </w:p>
    <w:p w14:paraId="6C4A20A5" w14:textId="77777777" w:rsidR="008D31DD" w:rsidRPr="00C51D46" w:rsidRDefault="008D31DD" w:rsidP="002D24E5">
      <w:pPr>
        <w:rPr>
          <w:rFonts w:ascii="Century Gothic" w:hAnsi="Century Gothic"/>
        </w:rPr>
      </w:pPr>
    </w:p>
    <w:p w14:paraId="72D34396" w14:textId="3FA1D181" w:rsidR="008D31DD" w:rsidRPr="00C51D46" w:rsidRDefault="008D31DD" w:rsidP="002D24E5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We are required by law to serve you with a copy of the Application for {{estate.grant_</w:t>
      </w:r>
      <w:r w:rsidR="004D5C33" w:rsidRPr="00C51D46">
        <w:rPr>
          <w:rFonts w:ascii="Century Gothic" w:hAnsi="Century Gothic"/>
        </w:rPr>
        <w:t>of_language</w:t>
      </w:r>
      <w:r w:rsidRPr="00C51D46">
        <w:rPr>
          <w:rFonts w:ascii="Century Gothic" w:hAnsi="Century Gothic"/>
        </w:rPr>
        <w:t>}} along with a copy of the Will of th</w:t>
      </w:r>
      <w:r w:rsidR="006C6865" w:rsidRPr="00C51D46">
        <w:rPr>
          <w:rFonts w:ascii="Century Gothic" w:hAnsi="Century Gothic"/>
        </w:rPr>
        <w:t>e Deceased</w:t>
      </w:r>
      <w:r w:rsidR="00234950" w:rsidRPr="00C51D46">
        <w:rPr>
          <w:rFonts w:ascii="Century Gothic" w:hAnsi="Century Gothic"/>
        </w:rPr>
        <w:t xml:space="preserve"> b</w:t>
      </w:r>
      <w:r w:rsidRPr="00C51D46">
        <w:rPr>
          <w:rFonts w:ascii="Century Gothic" w:hAnsi="Century Gothic"/>
          <w:spacing w:val="-2"/>
        </w:rPr>
        <w:t xml:space="preserve">ecause </w:t>
      </w:r>
      <w:r w:rsidR="004A346B" w:rsidRPr="00C51D46">
        <w:rPr>
          <w:rFonts w:ascii="Century Gothic" w:hAnsi="Century Gothic"/>
        </w:rPr>
        <w:t>{% if addressee == “Parent 1” or addressee == “Parent 2”%}{{party.</w:t>
      </w:r>
      <w:r w:rsidR="008D6998" w:rsidRPr="00C51D46">
        <w:rPr>
          <w:rFonts w:ascii="Century Gothic" w:hAnsi="Century Gothic"/>
        </w:rPr>
        <w:t>name_on_file</w:t>
      </w:r>
      <w:r w:rsidR="004A346B" w:rsidRPr="00C51D46">
        <w:rPr>
          <w:rFonts w:ascii="Century Gothic" w:hAnsi="Century Gothic"/>
        </w:rPr>
        <w:t>}}{% else %}you{% endif %}</w:t>
      </w:r>
      <w:r w:rsidRPr="00C51D46">
        <w:rPr>
          <w:rFonts w:ascii="Century Gothic" w:hAnsi="Century Gothic"/>
          <w:spacing w:val="-2"/>
        </w:rPr>
        <w:t xml:space="preserve"> may be a dependent child of </w:t>
      </w:r>
      <w:r w:rsidRPr="00C51D46">
        <w:rPr>
          <w:rFonts w:ascii="Century Gothic" w:hAnsi="Century Gothic"/>
        </w:rPr>
        <w:t xml:space="preserve">{{deceased.name}} </w:t>
      </w:r>
      <w:r w:rsidRPr="00C51D46">
        <w:rPr>
          <w:rFonts w:ascii="Century Gothic" w:hAnsi="Century Gothic"/>
          <w:spacing w:val="-2"/>
        </w:rPr>
        <w:t xml:space="preserve">but </w:t>
      </w:r>
      <w:r w:rsidR="004A346B" w:rsidRPr="00C51D46">
        <w:rPr>
          <w:rFonts w:ascii="Century Gothic" w:hAnsi="Century Gothic"/>
        </w:rPr>
        <w:t>{% if addressee == “Parent 1” or addressee == “Parent 2”%}{{party.</w:t>
      </w:r>
      <w:r w:rsidR="008D6998" w:rsidRPr="00C51D46">
        <w:rPr>
          <w:rFonts w:ascii="Century Gothic" w:hAnsi="Century Gothic"/>
        </w:rPr>
        <w:t>name_on_file</w:t>
      </w:r>
      <w:r w:rsidR="004A346B" w:rsidRPr="00C51D46">
        <w:rPr>
          <w:rFonts w:ascii="Century Gothic" w:hAnsi="Century Gothic"/>
        </w:rPr>
        <w:t>}} has{% else %}you have{% endif %}</w:t>
      </w:r>
      <w:r w:rsidRPr="00C51D46">
        <w:rPr>
          <w:rFonts w:ascii="Century Gothic" w:hAnsi="Century Gothic"/>
          <w:spacing w:val="-2"/>
        </w:rPr>
        <w:t xml:space="preserve"> not been given all the property in the Estate.</w:t>
      </w:r>
      <w:r w:rsidRPr="00C51D46">
        <w:rPr>
          <w:rFonts w:ascii="Century Gothic" w:hAnsi="Century Gothic"/>
        </w:rPr>
        <w:t xml:space="preserve"> </w:t>
      </w:r>
    </w:p>
    <w:p w14:paraId="2DD4D631" w14:textId="77777777" w:rsidR="008D31DD" w:rsidRPr="00C51D46" w:rsidRDefault="008D31DD" w:rsidP="002D24E5">
      <w:pPr>
        <w:rPr>
          <w:rFonts w:ascii="Century Gothic" w:hAnsi="Century Gothic"/>
        </w:rPr>
      </w:pPr>
    </w:p>
    <w:p w14:paraId="5929E3A6" w14:textId="370768C1" w:rsidR="008D31DD" w:rsidRPr="00C51D46" w:rsidRDefault="008D31DD" w:rsidP="002D24E5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Accordingly, we enclose Surrogate Court form NC24 being a Notice to Dependent Child of the Deceased (Family Maintenance and Support) along with a copy of the Application for {{estate.grant_</w:t>
      </w:r>
      <w:r w:rsidR="004D5C33" w:rsidRPr="00C51D46">
        <w:rPr>
          <w:rFonts w:ascii="Century Gothic" w:hAnsi="Century Gothic"/>
        </w:rPr>
        <w:t>of_language</w:t>
      </w:r>
      <w:r w:rsidRPr="00C51D46">
        <w:rPr>
          <w:rFonts w:ascii="Century Gothic" w:hAnsi="Century Gothic"/>
        </w:rPr>
        <w:t xml:space="preserve">}} for your review. </w:t>
      </w:r>
    </w:p>
    <w:p w14:paraId="370F4CF1" w14:textId="77777777" w:rsidR="008D31DD" w:rsidRPr="00C51D46" w:rsidRDefault="008D31DD" w:rsidP="002D24E5">
      <w:pPr>
        <w:rPr>
          <w:rFonts w:ascii="Century Gothic" w:hAnsi="Century Gothic"/>
        </w:rPr>
      </w:pPr>
    </w:p>
    <w:p w14:paraId="61079A22" w14:textId="77777777" w:rsidR="008D31DD" w:rsidRPr="00C51D46" w:rsidRDefault="008D31DD" w:rsidP="002D24E5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When reviewing NC7 - Inventory of Property and Debts, please note that this is a pre-tax calculation.</w:t>
      </w:r>
    </w:p>
    <w:p w14:paraId="7BB0E95B" w14:textId="77777777" w:rsidR="008D31DD" w:rsidRPr="00C51D46" w:rsidRDefault="008D31DD" w:rsidP="002D24E5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 xml:space="preserve"> </w:t>
      </w:r>
    </w:p>
    <w:p w14:paraId="4CF5548C" w14:textId="77777777" w:rsidR="008D31DD" w:rsidRPr="00C51D46" w:rsidRDefault="008D31DD" w:rsidP="002D24E5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We ask that you carefully review the enclosed. If you want to take this further, you must consult your own lawyer immediately.</w:t>
      </w:r>
    </w:p>
    <w:p w14:paraId="7AB96EE0" w14:textId="77777777" w:rsidR="008D31DD" w:rsidRPr="00C51D46" w:rsidRDefault="008D31DD" w:rsidP="002D24E5">
      <w:pPr>
        <w:rPr>
          <w:rFonts w:ascii="Century Gothic" w:hAnsi="Century Gothic"/>
        </w:rPr>
      </w:pPr>
    </w:p>
    <w:p w14:paraId="36DF766B" w14:textId="00A3369D" w:rsidR="008D31DD" w:rsidRPr="00C51D46" w:rsidRDefault="008D31DD" w:rsidP="002D24E5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 xml:space="preserve">Please note that we are the lawyers for the </w:t>
      </w:r>
      <w:r w:rsidR="004A346B" w:rsidRPr="00C51D46">
        <w:rPr>
          <w:rFonts w:ascii="Century Gothic" w:hAnsi="Century Gothic"/>
        </w:rPr>
        <w:t>{{cfa.multiple_prs|text_merge("Personal Representative/Personal Representatives")}}</w:t>
      </w:r>
      <w:r w:rsidRPr="00C51D46">
        <w:rPr>
          <w:rFonts w:ascii="Century Gothic" w:hAnsi="Century Gothic"/>
        </w:rPr>
        <w:t>. We would be pleased to answer any questions you may have about the estate administration, but we cannot give you any legal advice concerning your interest in the estate.</w:t>
      </w:r>
    </w:p>
    <w:p w14:paraId="35CEC834" w14:textId="77777777" w:rsidR="008D31DD" w:rsidRPr="00C51D46" w:rsidRDefault="008D31DD" w:rsidP="002D24E5">
      <w:pPr>
        <w:rPr>
          <w:rFonts w:ascii="Century Gothic" w:hAnsi="Century Gothic"/>
        </w:rPr>
      </w:pPr>
    </w:p>
    <w:p w14:paraId="58E34ADB" w14:textId="77777777" w:rsidR="008D31DD" w:rsidRPr="00C51D46" w:rsidRDefault="008D31DD" w:rsidP="002D24E5">
      <w:pPr>
        <w:rPr>
          <w:rFonts w:ascii="Century Gothic" w:hAnsi="Century Gothic"/>
        </w:rPr>
      </w:pPr>
    </w:p>
    <w:p w14:paraId="78AE88B5" w14:textId="45B17572" w:rsidR="008D31DD" w:rsidRPr="00C51D46" w:rsidRDefault="008D31DD">
      <w:pPr>
        <w:rPr>
          <w:rFonts w:ascii="Century Gothic" w:hAnsi="Century Gothic"/>
        </w:rPr>
      </w:pPr>
      <w:r w:rsidRPr="00C51D46">
        <w:rPr>
          <w:rFonts w:ascii="Century Gothic" w:hAnsi="Century Gothic"/>
        </w:rPr>
        <w:t>{{</w:t>
      </w:r>
      <w:r w:rsidR="00037B6E" w:rsidRPr="00C51D46">
        <w:rPr>
          <w:rFonts w:ascii="Century Gothic" w:hAnsi="Century Gothic"/>
        </w:rPr>
        <w:t xml:space="preserve">p </w:t>
      </w:r>
      <w:r w:rsidRPr="00C51D46">
        <w:rPr>
          <w:rFonts w:ascii="Century Gothic" w:hAnsi="Century Gothic"/>
        </w:rPr>
        <w:t>letter_closing_insert}}</w:t>
      </w:r>
    </w:p>
    <w:sectPr w:rsidR="008D31DD" w:rsidRPr="00C51D46" w:rsidSect="00C879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405" w:right="1440" w:bottom="720" w:left="1440" w:header="44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B1EEE" w14:textId="77777777" w:rsidR="00B734E7" w:rsidRPr="00EC0680" w:rsidRDefault="00B734E7">
      <w:r w:rsidRPr="00EC0680">
        <w:separator/>
      </w:r>
    </w:p>
  </w:endnote>
  <w:endnote w:type="continuationSeparator" w:id="0">
    <w:p w14:paraId="06062FD1" w14:textId="77777777" w:rsidR="00B734E7" w:rsidRPr="00EC0680" w:rsidRDefault="00B734E7">
      <w:r w:rsidRPr="00EC068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0D4D6" w14:textId="77777777" w:rsidR="001D7DDF" w:rsidRPr="00C51D46" w:rsidRDefault="001D7DDF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B79C7" w14:textId="77777777" w:rsidR="00B94621" w:rsidRDefault="00B94621" w:rsidP="00B94621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2B242495" wp14:editId="249C409F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6CCBA267" w14:textId="77777777" w:rsidR="00B94621" w:rsidRDefault="00B94621" w:rsidP="00B94621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5B2244D3" w14:textId="77777777" w:rsidR="00B94621" w:rsidRPr="00455C8E" w:rsidRDefault="00B94621" w:rsidP="00B94621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4CB732C9" w14:textId="77777777" w:rsidR="00B94621" w:rsidRDefault="00B94621" w:rsidP="00B946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6052A" w14:textId="00B68E9D" w:rsidR="004A346B" w:rsidRPr="00C51D46" w:rsidRDefault="004A346B" w:rsidP="004A346B">
    <w:pPr>
      <w:pStyle w:val="gsinq8ptfooter"/>
    </w:pPr>
    <w:r w:rsidRPr="00C51D46">
      <w:t>{{</w:t>
    </w:r>
    <w:r w:rsidR="00037B6E" w:rsidRPr="00C51D46">
      <w:t xml:space="preserve">p </w:t>
    </w:r>
    <w:r w:rsidRPr="00C51D46">
      <w:t>letter_footer_insert}}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0A140" w14:textId="77777777" w:rsidR="00B734E7" w:rsidRPr="00EC0680" w:rsidRDefault="00B734E7">
      <w:r w:rsidRPr="00EC0680">
        <w:separator/>
      </w:r>
    </w:p>
  </w:footnote>
  <w:footnote w:type="continuationSeparator" w:id="0">
    <w:p w14:paraId="73B0CCB4" w14:textId="77777777" w:rsidR="00B734E7" w:rsidRPr="00EC0680" w:rsidRDefault="00B734E7">
      <w:r w:rsidRPr="00EC0680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2C44E" w14:textId="77777777" w:rsidR="001D7DDF" w:rsidRPr="00C51D46" w:rsidRDefault="001D7DDF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BB194" w14:textId="77777777" w:rsidR="00C879C5" w:rsidRDefault="00C879C5" w:rsidP="00C879C5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75215DB9" wp14:editId="1C157407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A831FE" w14:textId="77777777" w:rsidR="00C879C5" w:rsidRDefault="00C879C5" w:rsidP="00C879C5">
    <w:pPr>
      <w:pStyle w:val="Header"/>
      <w:rPr>
        <w:noProof/>
        <w:color w:val="000000" w:themeColor="text1"/>
        <w:lang w:val="fr-CA" w:bidi="fr-FR"/>
      </w:rPr>
    </w:pPr>
  </w:p>
  <w:p w14:paraId="59928BBA" w14:textId="77777777" w:rsidR="00C879C5" w:rsidRPr="00403DB3" w:rsidRDefault="00C879C5" w:rsidP="00C879C5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66075016" w14:textId="77777777" w:rsidR="00C879C5" w:rsidRPr="00403DB3" w:rsidRDefault="00C879C5" w:rsidP="00C879C5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41983CF3" w14:textId="77777777" w:rsidR="00C879C5" w:rsidRPr="00403DB3" w:rsidRDefault="00C879C5" w:rsidP="00C879C5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086711C5" w14:textId="77777777" w:rsidR="00C879C5" w:rsidRPr="00D0218C" w:rsidRDefault="00C879C5" w:rsidP="00C879C5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7900B" w14:textId="796B1710" w:rsidR="004A346B" w:rsidRPr="00C51D46" w:rsidRDefault="004A346B" w:rsidP="004A346B">
    <w:pPr>
      <w:pStyle w:val="Header"/>
      <w:rPr>
        <w:rFonts w:ascii="Century Gothic" w:hAnsi="Century Gothic"/>
      </w:rPr>
    </w:pPr>
    <w:r w:rsidRPr="00C51D46">
      <w:rPr>
        <w:rFonts w:ascii="Century Gothic" w:hAnsi="Century Gothic"/>
      </w:rPr>
      <w:t>{{</w:t>
    </w:r>
    <w:r w:rsidR="00037B6E" w:rsidRPr="00C51D46">
      <w:rPr>
        <w:rFonts w:ascii="Century Gothic" w:hAnsi="Century Gothic"/>
      </w:rPr>
      <w:t xml:space="preserve">p </w:t>
    </w:r>
    <w:r w:rsidRPr="00C51D46">
      <w:rPr>
        <w:rFonts w:ascii="Century Gothic" w:hAnsi="Century Gothic"/>
      </w:rPr>
      <w:t>letter_head_insert}}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8A"/>
    <w:rsid w:val="00037B6E"/>
    <w:rsid w:val="000413D0"/>
    <w:rsid w:val="00074355"/>
    <w:rsid w:val="000B132B"/>
    <w:rsid w:val="000D26D9"/>
    <w:rsid w:val="001625FC"/>
    <w:rsid w:val="00194433"/>
    <w:rsid w:val="001B7235"/>
    <w:rsid w:val="001D7DDF"/>
    <w:rsid w:val="001F3FAF"/>
    <w:rsid w:val="00203759"/>
    <w:rsid w:val="00234950"/>
    <w:rsid w:val="00246076"/>
    <w:rsid w:val="002567FA"/>
    <w:rsid w:val="00265D22"/>
    <w:rsid w:val="002673F3"/>
    <w:rsid w:val="002D24E5"/>
    <w:rsid w:val="003602EC"/>
    <w:rsid w:val="0037031C"/>
    <w:rsid w:val="00380323"/>
    <w:rsid w:val="003A42D5"/>
    <w:rsid w:val="003F29FF"/>
    <w:rsid w:val="003F6A80"/>
    <w:rsid w:val="00402B49"/>
    <w:rsid w:val="004238C8"/>
    <w:rsid w:val="00437146"/>
    <w:rsid w:val="004A346B"/>
    <w:rsid w:val="004B0267"/>
    <w:rsid w:val="004D5C33"/>
    <w:rsid w:val="00584AFB"/>
    <w:rsid w:val="005B00E3"/>
    <w:rsid w:val="005F6B24"/>
    <w:rsid w:val="00681FB7"/>
    <w:rsid w:val="006C550B"/>
    <w:rsid w:val="006C6865"/>
    <w:rsid w:val="006F6BF9"/>
    <w:rsid w:val="00727085"/>
    <w:rsid w:val="0075158A"/>
    <w:rsid w:val="00753CB0"/>
    <w:rsid w:val="00761B25"/>
    <w:rsid w:val="00806733"/>
    <w:rsid w:val="00814C85"/>
    <w:rsid w:val="008248B3"/>
    <w:rsid w:val="0082625E"/>
    <w:rsid w:val="00826D84"/>
    <w:rsid w:val="008402B6"/>
    <w:rsid w:val="008D31DD"/>
    <w:rsid w:val="008D6998"/>
    <w:rsid w:val="00905A20"/>
    <w:rsid w:val="00946288"/>
    <w:rsid w:val="00A51B6B"/>
    <w:rsid w:val="00A62B57"/>
    <w:rsid w:val="00A70C8B"/>
    <w:rsid w:val="00A837A9"/>
    <w:rsid w:val="00AA769D"/>
    <w:rsid w:val="00AB2458"/>
    <w:rsid w:val="00AC6F17"/>
    <w:rsid w:val="00AD32D4"/>
    <w:rsid w:val="00AE127D"/>
    <w:rsid w:val="00AF7A6F"/>
    <w:rsid w:val="00B23E30"/>
    <w:rsid w:val="00B6128A"/>
    <w:rsid w:val="00B734E7"/>
    <w:rsid w:val="00B754F3"/>
    <w:rsid w:val="00B94621"/>
    <w:rsid w:val="00C51D46"/>
    <w:rsid w:val="00C575D7"/>
    <w:rsid w:val="00C751CA"/>
    <w:rsid w:val="00C879C5"/>
    <w:rsid w:val="00D122E7"/>
    <w:rsid w:val="00D22B1F"/>
    <w:rsid w:val="00D70688"/>
    <w:rsid w:val="00DD5086"/>
    <w:rsid w:val="00DF5256"/>
    <w:rsid w:val="00DF5827"/>
    <w:rsid w:val="00E11974"/>
    <w:rsid w:val="00E34ECA"/>
    <w:rsid w:val="00E43F15"/>
    <w:rsid w:val="00E94512"/>
    <w:rsid w:val="00EC0680"/>
    <w:rsid w:val="00F323E1"/>
    <w:rsid w:val="00FF1AF7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41C81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F5827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5827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F5827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DF5827"/>
    <w:pPr>
      <w:spacing w:after="240"/>
    </w:pPr>
  </w:style>
  <w:style w:type="paragraph" w:styleId="Header">
    <w:name w:val="header"/>
    <w:basedOn w:val="Normal"/>
    <w:link w:val="HeaderChar"/>
    <w:uiPriority w:val="99"/>
    <w:rsid w:val="00DF5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F582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F5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F5827"/>
    <w:rPr>
      <w:sz w:val="24"/>
      <w:szCs w:val="24"/>
    </w:rPr>
  </w:style>
  <w:style w:type="table" w:styleId="TableGrid">
    <w:name w:val="Table Grid"/>
    <w:basedOn w:val="TableNormal"/>
    <w:uiPriority w:val="99"/>
    <w:rsid w:val="000D26D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4A346B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B94621"/>
    <w:rPr>
      <w:b/>
      <w:bCs/>
    </w:rPr>
  </w:style>
  <w:style w:type="paragraph" w:customStyle="1" w:styleId="Coordonnes">
    <w:name w:val="Coordonnées"/>
    <w:basedOn w:val="Normal"/>
    <w:uiPriority w:val="1"/>
    <w:qFormat/>
    <w:rsid w:val="00B94621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F5827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5827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F5827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DF5827"/>
    <w:pPr>
      <w:spacing w:after="240"/>
    </w:pPr>
  </w:style>
  <w:style w:type="paragraph" w:styleId="Header">
    <w:name w:val="header"/>
    <w:basedOn w:val="Normal"/>
    <w:link w:val="HeaderChar"/>
    <w:uiPriority w:val="99"/>
    <w:rsid w:val="00DF5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F582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F5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F5827"/>
    <w:rPr>
      <w:sz w:val="24"/>
      <w:szCs w:val="24"/>
    </w:rPr>
  </w:style>
  <w:style w:type="table" w:styleId="TableGrid">
    <w:name w:val="Table Grid"/>
    <w:basedOn w:val="TableNormal"/>
    <w:uiPriority w:val="99"/>
    <w:rsid w:val="000D26D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4A346B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B94621"/>
    <w:rPr>
      <w:b/>
      <w:bCs/>
    </w:rPr>
  </w:style>
  <w:style w:type="paragraph" w:customStyle="1" w:styleId="Coordonnes">
    <w:name w:val="Coordonnées"/>
    <w:basedOn w:val="Normal"/>
    <w:uiPriority w:val="1"/>
    <w:qFormat/>
    <w:rsid w:val="00B94621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24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&amp; nc24</vt:lpstr>
    </vt:vector>
  </TitlesOfParts>
  <Company>Granville Software Inc.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&amp; nc24</dc:title>
  <dc:subject/>
  <dc:creator>Granville Software Inc.</dc:creator>
  <cp:keywords>HotDocs Template</cp:keywords>
  <dc:description/>
  <cp:lastModifiedBy>GSI</cp:lastModifiedBy>
  <cp:revision>28</cp:revision>
  <dcterms:created xsi:type="dcterms:W3CDTF">2019-09-03T01:25:00Z</dcterms:created>
  <dcterms:modified xsi:type="dcterms:W3CDTF">2022-06-10T17:49:00Z</dcterms:modified>
</cp:coreProperties>
</file>