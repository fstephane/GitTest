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C91D" w14:textId="77777777" w:rsidR="00674982" w:rsidRPr="00D61F03" w:rsidRDefault="00A60FF9" w:rsidP="00674982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{{p letter_date_insert }}</w:t>
      </w:r>
    </w:p>
    <w:p w14:paraId="2ACD4204" w14:textId="77777777" w:rsidR="00674982" w:rsidRPr="00D61F03" w:rsidRDefault="00674982" w:rsidP="00674982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{{p address_block_insert}}</w:t>
      </w:r>
    </w:p>
    <w:p w14:paraId="1F6A5D2F" w14:textId="77777777" w:rsidR="00674982" w:rsidRPr="00D61F03" w:rsidRDefault="00674982" w:rsidP="00674982">
      <w:pPr>
        <w:rPr>
          <w:rFonts w:ascii="Century Gothic" w:hAnsi="Century Gothic"/>
        </w:rPr>
      </w:pPr>
    </w:p>
    <w:p w14:paraId="6623BDC5" w14:textId="4E85A3B9" w:rsidR="007A36CA" w:rsidRPr="00D61F03" w:rsidRDefault="007A36CA" w:rsidP="00674982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Dear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party.salutation_on_file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>:</w:t>
      </w:r>
    </w:p>
    <w:p w14:paraId="04340CE8" w14:textId="77777777" w:rsidR="007A36CA" w:rsidRPr="00D61F03" w:rsidRDefault="007A36CA" w:rsidP="007A36CA">
      <w:pPr>
        <w:rPr>
          <w:rFonts w:ascii="Century Gothic" w:hAnsi="Century Gothic"/>
        </w:rPr>
      </w:pPr>
    </w:p>
    <w:p w14:paraId="5BDFC7B1" w14:textId="7795247C" w:rsidR="007A36CA" w:rsidRPr="00D61F03" w:rsidRDefault="006A01AC" w:rsidP="007A36CA">
      <w:pPr>
        <w:rPr>
          <w:rFonts w:ascii="Century Gothic" w:hAnsi="Century Gothic"/>
          <w:b/>
          <w:bCs/>
        </w:rPr>
      </w:pPr>
      <w:r w:rsidRPr="00D61F03">
        <w:rPr>
          <w:rFonts w:ascii="Century Gothic" w:hAnsi="Century Gothic"/>
          <w:b/>
          <w:bCs/>
        </w:rPr>
        <w:t>{{p re_line_insert }}</w:t>
      </w:r>
    </w:p>
    <w:p w14:paraId="5A4A777F" w14:textId="77777777" w:rsidR="00D53FC4" w:rsidRPr="00D61F03" w:rsidRDefault="00D53FC4" w:rsidP="00CA1E65">
      <w:pPr>
        <w:rPr>
          <w:rFonts w:ascii="Century Gothic" w:hAnsi="Century Gothic"/>
        </w:rPr>
      </w:pPr>
    </w:p>
    <w:p w14:paraId="12B42744" w14:textId="2453ADD6" w:rsidR="00D53FC4" w:rsidRPr="00D61F03" w:rsidRDefault="00CA4BD9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We act on behalf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cfa.pr_</w:t>
      </w:r>
      <w:r w:rsidR="00495099" w:rsidRPr="00D61F03">
        <w:rPr>
          <w:rFonts w:ascii="Century Gothic" w:hAnsi="Century Gothic"/>
        </w:rPr>
        <w:t>active_</w:t>
      </w:r>
      <w:r w:rsidRPr="00D61F03">
        <w:rPr>
          <w:rFonts w:ascii="Century Gothic" w:hAnsi="Century Gothic"/>
        </w:rPr>
        <w:t>list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cfa.multiple_prs|text_merge("Personal Representative/Personal Representatives")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of the Estate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>.</w:t>
      </w:r>
    </w:p>
    <w:p w14:paraId="24532163" w14:textId="77777777" w:rsidR="00D53FC4" w:rsidRPr="00D61F03" w:rsidRDefault="00D53FC4" w:rsidP="00CA1E65">
      <w:pPr>
        <w:rPr>
          <w:rFonts w:ascii="Century Gothic" w:hAnsi="Century Gothic"/>
        </w:rPr>
      </w:pPr>
    </w:p>
    <w:p w14:paraId="551F5171" w14:textId="6C78EB45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party.non</w:t>
      </w:r>
      <w:r w:rsidR="00980A2B" w:rsidRPr="00D61F03">
        <w:rPr>
          <w:rFonts w:ascii="Century Gothic" w:hAnsi="Century Gothic"/>
        </w:rPr>
        <w:t>_</w:t>
      </w:r>
      <w:r w:rsidR="00056D7C" w:rsidRPr="00D61F03">
        <w:rPr>
          <w:rFonts w:ascii="Century Gothic" w:hAnsi="Century Gothic"/>
        </w:rPr>
        <w:t xml:space="preserve">res_gift_list_tf != True </w:t>
      </w:r>
      <w:r w:rsidR="002F6EDC" w:rsidRPr="00D61F03">
        <w:rPr>
          <w:rFonts w:ascii="Century Gothic" w:hAnsi="Century Gothic"/>
        </w:rPr>
        <w:t>and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="002F6EDC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</w:rPr>
        <w:t>%}</w:t>
      </w:r>
    </w:p>
    <w:p w14:paraId="2D8442DB" w14:textId="09408BE8" w:rsidR="002F6EDC" w:rsidRPr="00D61F03" w:rsidRDefault="002F6EDC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As stated in the Will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="00A37C52"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if addressee == “Parent 1” or addressee == “Parent</w:t>
      </w:r>
      <w:r w:rsidR="00AE4627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</w:rPr>
        <w:t>2</w:t>
      </w:r>
      <w:r w:rsidR="00AE4627" w:rsidRPr="00D61F03">
        <w:rPr>
          <w:rFonts w:ascii="Century Gothic" w:hAnsi="Century Gothic"/>
        </w:rPr>
        <w:t>"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party.</w:t>
      </w:r>
      <w:r w:rsidR="004808FA" w:rsidRPr="00D61F03">
        <w:rPr>
          <w:rFonts w:ascii="Century Gothic" w:hAnsi="Century Gothic"/>
        </w:rPr>
        <w:t>name_on_file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is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else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you are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entitled to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party.t_beneficiaries.non_residual_financial_gift|money</w:t>
      </w:r>
      <w:r w:rsidR="00573985" w:rsidRPr="00D61F03">
        <w:rPr>
          <w:rFonts w:ascii="Century Gothic" w:hAnsi="Century Gothic"/>
        </w:rPr>
        <w:t>}}{%</w:t>
      </w:r>
      <w:r w:rsidRPr="00D61F03">
        <w:rPr>
          <w:rFonts w:ascii="Century Gothic" w:hAnsi="Century Gothic"/>
        </w:rPr>
        <w:t xml:space="preserve"> if party.t_beneficiaries.trust_applies_to == “All” or party.t_beneficiaries.trust_applies_to == “Non-Residual” </w:t>
      </w:r>
      <w:r w:rsidR="00573985" w:rsidRPr="00D61F03">
        <w:rPr>
          <w:rFonts w:ascii="Century Gothic" w:hAnsi="Century Gothic"/>
        </w:rPr>
        <w:t>%}{%</w:t>
      </w:r>
      <w:r w:rsidRPr="00D61F03">
        <w:rPr>
          <w:rFonts w:ascii="Century Gothic" w:hAnsi="Century Gothic"/>
        </w:rPr>
        <w:t xml:space="preserve"> if party.t_beneficiaries.subject_to_trust != “No”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</w:t>
      </w:r>
      <w:r w:rsidR="00573985" w:rsidRPr="00D61F03">
        <w:rPr>
          <w:rFonts w:ascii="Century Gothic" w:hAnsi="Century Gothic"/>
          <w:b/>
        </w:rPr>
        <w:t>{{</w:t>
      </w:r>
      <w:r w:rsidRPr="00D61F03">
        <w:rPr>
          <w:rFonts w:ascii="Century Gothic" w:hAnsi="Century Gothic"/>
          <w:b/>
        </w:rPr>
        <w:t>party.t_beneficiaries.subject_to_trust|subject_to_trust</w:t>
      </w:r>
      <w:r w:rsidR="00573985" w:rsidRPr="00D61F03">
        <w:rPr>
          <w:rFonts w:ascii="Century Gothic" w:hAnsi="Century Gothic"/>
          <w:b/>
        </w:rPr>
        <w:t>}}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.</w:t>
      </w:r>
    </w:p>
    <w:p w14:paraId="46058720" w14:textId="01EE543D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endif </w:t>
      </w:r>
      <w:r w:rsidRPr="00D61F03">
        <w:rPr>
          <w:rFonts w:ascii="Century Gothic" w:hAnsi="Century Gothic"/>
        </w:rPr>
        <w:t>%}</w:t>
      </w:r>
    </w:p>
    <w:p w14:paraId="5D1DBFF9" w14:textId="0BF4640A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party.non</w:t>
      </w:r>
      <w:r w:rsidR="00980A2B" w:rsidRPr="00D61F03">
        <w:rPr>
          <w:rFonts w:ascii="Century Gothic" w:hAnsi="Century Gothic"/>
        </w:rPr>
        <w:t>_</w:t>
      </w:r>
      <w:r w:rsidR="002F6EDC" w:rsidRPr="00D61F03">
        <w:rPr>
          <w:rFonts w:ascii="Century Gothic" w:hAnsi="Century Gothic"/>
        </w:rPr>
        <w:t>res_gift_list_tf == True and party.non_res_gifts_list|length == 1 and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="00056D7C" w:rsidRPr="00D61F03">
        <w:rPr>
          <w:rFonts w:ascii="Century Gothic" w:hAnsi="Century Gothic"/>
        </w:rPr>
        <w:t xml:space="preserve"> != True </w:t>
      </w:r>
      <w:r w:rsidRPr="00D61F03">
        <w:rPr>
          <w:rFonts w:ascii="Century Gothic" w:hAnsi="Century Gothic"/>
        </w:rPr>
        <w:t>%}</w:t>
      </w:r>
    </w:p>
    <w:p w14:paraId="595A9C21" w14:textId="28A8A7C5" w:rsidR="002F6EDC" w:rsidRPr="00D61F03" w:rsidRDefault="002F6EDC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As stated in the Will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="00A37C52"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if addressee == “Parent 1” or addressee == “Parent 2</w:t>
      </w:r>
      <w:r w:rsidR="00A67B83" w:rsidRPr="00D61F03">
        <w:rPr>
          <w:rFonts w:ascii="Century Gothic" w:hAnsi="Century Gothic"/>
        </w:rPr>
        <w:t>"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party.</w:t>
      </w:r>
      <w:r w:rsidR="004808FA" w:rsidRPr="00D61F03">
        <w:rPr>
          <w:rFonts w:ascii="Century Gothic" w:hAnsi="Century Gothic"/>
        </w:rPr>
        <w:t>name_on_file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is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else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you are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entitled to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for gift in party.non_res_gifts_list 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gift.gift</w:t>
      </w:r>
      <w:r w:rsidR="00573985" w:rsidRPr="00D61F03">
        <w:rPr>
          <w:rFonts w:ascii="Century Gothic" w:hAnsi="Century Gothic"/>
        </w:rPr>
        <w:t>}}{%</w:t>
      </w:r>
      <w:r w:rsidRPr="00D61F03">
        <w:rPr>
          <w:rFonts w:ascii="Century Gothic" w:hAnsi="Century Gothic"/>
        </w:rPr>
        <w:t xml:space="preserve"> endfor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.</w:t>
      </w:r>
    </w:p>
    <w:p w14:paraId="042494AE" w14:textId="5B9990E5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endif </w:t>
      </w:r>
      <w:r w:rsidRPr="00D61F03">
        <w:rPr>
          <w:rFonts w:ascii="Century Gothic" w:hAnsi="Century Gothic"/>
        </w:rPr>
        <w:t>%}</w:t>
      </w:r>
    </w:p>
    <w:p w14:paraId="156764E4" w14:textId="77777777" w:rsidR="00F7072F" w:rsidRPr="00D61F03" w:rsidRDefault="00F7072F" w:rsidP="00F7072F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{%p if party.t_beneficiaries.hotchpot %}</w:t>
      </w:r>
    </w:p>
    <w:p w14:paraId="3A964543" w14:textId="77777777" w:rsidR="00F7072F" w:rsidRPr="00D61F03" w:rsidRDefault="00F7072F" w:rsidP="00F7072F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As of the date of death, you owed {{party.t_beneficiaries.hotchpot|money}} to the Deceased. Your share will be adjusted to account for repayment of this debt as will be set out in the estate accounting.</w:t>
      </w:r>
    </w:p>
    <w:p w14:paraId="31EBEB4A" w14:textId="77777777" w:rsidR="00F7072F" w:rsidRPr="00D61F03" w:rsidRDefault="00F7072F" w:rsidP="00F7072F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{%p endif %}</w:t>
      </w:r>
    </w:p>
    <w:p w14:paraId="0A687FE7" w14:textId="1AC81AB4" w:rsidR="002F6EDC" w:rsidRPr="00D61F03" w:rsidRDefault="00573985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party.non</w:t>
      </w:r>
      <w:r w:rsidR="00980A2B" w:rsidRPr="00D61F03">
        <w:rPr>
          <w:rFonts w:ascii="Century Gothic" w:hAnsi="Century Gothic"/>
        </w:rPr>
        <w:t>_</w:t>
      </w:r>
      <w:r w:rsidR="002F6EDC" w:rsidRPr="00D61F03">
        <w:rPr>
          <w:rFonts w:ascii="Century Gothic" w:hAnsi="Century Gothic"/>
        </w:rPr>
        <w:t xml:space="preserve">res_gift_list_tf == True and party.non_res_gifts_list|length &gt; 1 </w:t>
      </w:r>
      <w:r w:rsidRPr="00D61F03">
        <w:rPr>
          <w:rFonts w:ascii="Century Gothic" w:hAnsi="Century Gothic"/>
        </w:rPr>
        <w:t>%}</w:t>
      </w:r>
    </w:p>
    <w:p w14:paraId="65FF663B" w14:textId="46FE86C1" w:rsidR="002F6EDC" w:rsidRPr="00D61F03" w:rsidRDefault="002F6EDC" w:rsidP="002F6EDC">
      <w:pPr>
        <w:spacing w:before="120"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As stated in the Will of </w:t>
      </w:r>
      <w:r w:rsidR="00573985" w:rsidRPr="00D61F03">
        <w:rPr>
          <w:rFonts w:ascii="Century Gothic" w:hAnsi="Century Gothic"/>
        </w:rPr>
        <w:t>{{</w:t>
      </w:r>
      <w:r w:rsidRPr="00D61F03">
        <w:rPr>
          <w:rFonts w:ascii="Century Gothic" w:hAnsi="Century Gothic"/>
        </w:rPr>
        <w:t>deceased.name</w:t>
      </w:r>
      <w:r w:rsidR="00573985" w:rsidRPr="00D61F03">
        <w:rPr>
          <w:rFonts w:ascii="Century Gothic" w:hAnsi="Century Gothic"/>
        </w:rPr>
        <w:t>}}</w:t>
      </w:r>
      <w:r w:rsidR="00A37C52" w:rsidRPr="00D61F03">
        <w:rPr>
          <w:rFonts w:ascii="Century Gothic" w:hAnsi="Century Gothic"/>
        </w:rPr>
        <w:t xml:space="preserve">, 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if addressee == “Parent 1” or addressee == “Parent 2</w:t>
      </w:r>
      <w:r w:rsidR="0052291A" w:rsidRPr="00D61F03">
        <w:rPr>
          <w:rFonts w:ascii="Century Gothic" w:hAnsi="Century Gothic"/>
        </w:rPr>
        <w:t>"</w:t>
      </w:r>
      <w:r w:rsidR="00573985" w:rsidRPr="00D61F03">
        <w:rPr>
          <w:rFonts w:ascii="Century Gothic" w:hAnsi="Century Gothic"/>
        </w:rPr>
        <w:t>%}{{</w:t>
      </w:r>
      <w:r w:rsidRPr="00D61F03">
        <w:rPr>
          <w:rFonts w:ascii="Century Gothic" w:hAnsi="Century Gothic"/>
        </w:rPr>
        <w:t>party.</w:t>
      </w:r>
      <w:r w:rsidR="004808FA" w:rsidRPr="00D61F03">
        <w:rPr>
          <w:rFonts w:ascii="Century Gothic" w:hAnsi="Century Gothic"/>
        </w:rPr>
        <w:t>name_on_file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 xml:space="preserve"> is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else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>you are</w:t>
      </w:r>
      <w:r w:rsidR="00573985" w:rsidRPr="00D61F03">
        <w:rPr>
          <w:rFonts w:ascii="Century Gothic" w:hAnsi="Century Gothic"/>
        </w:rPr>
        <w:t>{%</w:t>
      </w:r>
      <w:r w:rsidRPr="00D61F03">
        <w:rPr>
          <w:rFonts w:ascii="Century Gothic" w:hAnsi="Century Gothic"/>
        </w:rPr>
        <w:t xml:space="preserve"> endif </w:t>
      </w:r>
      <w:r w:rsidR="00573985" w:rsidRPr="00D61F03">
        <w:rPr>
          <w:rFonts w:ascii="Century Gothic" w:hAnsi="Century Gothic"/>
        </w:rPr>
        <w:t>%}</w:t>
      </w:r>
      <w:r w:rsidRPr="00D61F03">
        <w:rPr>
          <w:rFonts w:ascii="Century Gothic" w:hAnsi="Century Gothic"/>
        </w:rPr>
        <w:t xml:space="preserve"> entitled to:</w:t>
      </w:r>
    </w:p>
    <w:p w14:paraId="1201D0CF" w14:textId="7A50EAA9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>p if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="002F6EDC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</w:rPr>
        <w:t>%}</w:t>
      </w:r>
    </w:p>
    <w:p w14:paraId="6AB453D6" w14:textId="16535E80" w:rsidR="002F6EDC" w:rsidRPr="00D61F03" w:rsidRDefault="00573985" w:rsidP="002F6EDC">
      <w:pPr>
        <w:pStyle w:val="ListParagraph"/>
        <w:numPr>
          <w:ilvl w:val="0"/>
          <w:numId w:val="2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>{{</w:t>
      </w:r>
      <w:r w:rsidR="002F6EDC" w:rsidRPr="00D61F03">
        <w:rPr>
          <w:rFonts w:ascii="Century Gothic" w:hAnsi="Century Gothic"/>
        </w:rPr>
        <w:t>party.t_beneficiaries.non_residual_financial_gift|money</w:t>
      </w:r>
      <w:r w:rsidRPr="00D61F03">
        <w:rPr>
          <w:rFonts w:ascii="Century Gothic" w:hAnsi="Century Gothic"/>
        </w:rPr>
        <w:t>}}{%</w:t>
      </w:r>
      <w:r w:rsidR="002F6EDC" w:rsidRPr="00D61F03">
        <w:rPr>
          <w:rFonts w:ascii="Century Gothic" w:hAnsi="Century Gothic"/>
        </w:rPr>
        <w:t xml:space="preserve"> if party.t_beneficiaries.trust_applies_to == “All” or party.t_beneficiaries.trust_applies_to == “Non-residual” </w:t>
      </w:r>
      <w:r w:rsidRPr="00D61F03">
        <w:rPr>
          <w:rFonts w:ascii="Century Gothic" w:hAnsi="Century Gothic"/>
        </w:rPr>
        <w:t>%}{%</w:t>
      </w:r>
      <w:r w:rsidR="002F6EDC" w:rsidRPr="00D61F03">
        <w:rPr>
          <w:rFonts w:ascii="Century Gothic" w:hAnsi="Century Gothic"/>
        </w:rPr>
        <w:t xml:space="preserve"> if party.t_beneficiaries.subject_to_trust != “No” </w:t>
      </w:r>
      <w:r w:rsidRPr="00D61F03">
        <w:rPr>
          <w:rFonts w:ascii="Century Gothic" w:hAnsi="Century Gothic"/>
        </w:rPr>
        <w:t>%}</w:t>
      </w:r>
      <w:r w:rsidR="002F6EDC" w:rsidRPr="00D61F03">
        <w:rPr>
          <w:rFonts w:ascii="Century Gothic" w:hAnsi="Century Gothic"/>
        </w:rPr>
        <w:t xml:space="preserve"> </w:t>
      </w:r>
      <w:r w:rsidRPr="00D61F03">
        <w:rPr>
          <w:rFonts w:ascii="Century Gothic" w:hAnsi="Century Gothic"/>
          <w:b/>
        </w:rPr>
        <w:t>{{</w:t>
      </w:r>
      <w:r w:rsidR="002F6EDC" w:rsidRPr="00D61F03">
        <w:rPr>
          <w:rFonts w:ascii="Century Gothic" w:hAnsi="Century Gothic"/>
          <w:b/>
        </w:rPr>
        <w:t>party.t_beneficiaries.subject_to_trust|subject_to_trust</w:t>
      </w:r>
      <w:r w:rsidRPr="00D61F03">
        <w:rPr>
          <w:rFonts w:ascii="Century Gothic" w:hAnsi="Century Gothic"/>
          <w:b/>
        </w:rPr>
        <w:t>}}</w:t>
      </w: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 endif </w:t>
      </w:r>
      <w:r w:rsidRPr="00D61F03">
        <w:rPr>
          <w:rFonts w:ascii="Century Gothic" w:hAnsi="Century Gothic"/>
        </w:rPr>
        <w:t>%}{%</w:t>
      </w:r>
      <w:r w:rsidR="002F6EDC" w:rsidRPr="00D61F03">
        <w:rPr>
          <w:rFonts w:ascii="Century Gothic" w:hAnsi="Century Gothic"/>
        </w:rPr>
        <w:t xml:space="preserve"> endif </w:t>
      </w:r>
      <w:r w:rsidRPr="00D61F03">
        <w:rPr>
          <w:rFonts w:ascii="Century Gothic" w:hAnsi="Century Gothic"/>
        </w:rPr>
        <w:t>%}</w:t>
      </w:r>
      <w:r w:rsidR="002F6EDC" w:rsidRPr="00D61F03">
        <w:rPr>
          <w:rFonts w:ascii="Century Gothic" w:hAnsi="Century Gothic"/>
        </w:rPr>
        <w:t xml:space="preserve"> </w:t>
      </w:r>
    </w:p>
    <w:p w14:paraId="23013341" w14:textId="6985F6C8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endif </w:t>
      </w:r>
      <w:r w:rsidRPr="00D61F03">
        <w:rPr>
          <w:rFonts w:ascii="Century Gothic" w:hAnsi="Century Gothic"/>
        </w:rPr>
        <w:t>%}</w:t>
      </w:r>
    </w:p>
    <w:p w14:paraId="0017F76B" w14:textId="20754080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t>{%</w:t>
      </w:r>
      <w:r w:rsidR="002F6EDC" w:rsidRPr="00D61F03">
        <w:rPr>
          <w:rFonts w:ascii="Century Gothic" w:hAnsi="Century Gothic"/>
        </w:rPr>
        <w:t xml:space="preserve">p for gift in party.non_res_gifts_list </w:t>
      </w:r>
      <w:r w:rsidRPr="00D61F03">
        <w:rPr>
          <w:rFonts w:ascii="Century Gothic" w:hAnsi="Century Gothic"/>
        </w:rPr>
        <w:t>%}</w:t>
      </w:r>
    </w:p>
    <w:p w14:paraId="327B7D31" w14:textId="4C8BAF33" w:rsidR="002F6EDC" w:rsidRPr="00D61F03" w:rsidRDefault="00573985" w:rsidP="002F6EDC">
      <w:pPr>
        <w:pStyle w:val="ListParagraph"/>
        <w:numPr>
          <w:ilvl w:val="0"/>
          <w:numId w:val="2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>{{</w:t>
      </w:r>
      <w:r w:rsidR="002F6EDC" w:rsidRPr="00D61F03">
        <w:rPr>
          <w:rFonts w:ascii="Century Gothic" w:hAnsi="Century Gothic"/>
        </w:rPr>
        <w:t>gift.gift</w:t>
      </w:r>
      <w:r w:rsidRPr="00D61F03">
        <w:rPr>
          <w:rFonts w:ascii="Century Gothic" w:hAnsi="Century Gothic"/>
        </w:rPr>
        <w:t>}}</w:t>
      </w:r>
    </w:p>
    <w:p w14:paraId="467E98EB" w14:textId="7EF1F4AD" w:rsidR="002F6EDC" w:rsidRPr="00D61F03" w:rsidRDefault="00573985" w:rsidP="002F6EDC">
      <w:pPr>
        <w:spacing w:before="120"/>
        <w:ind w:left="720"/>
        <w:rPr>
          <w:rFonts w:ascii="Century Gothic" w:hAnsi="Century Gothic"/>
        </w:rPr>
      </w:pPr>
      <w:r w:rsidRPr="00D61F03">
        <w:rPr>
          <w:rFonts w:ascii="Century Gothic" w:hAnsi="Century Gothic"/>
        </w:rPr>
        <w:lastRenderedPageBreak/>
        <w:t>{%</w:t>
      </w:r>
      <w:r w:rsidR="002F6EDC" w:rsidRPr="00D61F03">
        <w:rPr>
          <w:rFonts w:ascii="Century Gothic" w:hAnsi="Century Gothic"/>
        </w:rPr>
        <w:t xml:space="preserve">p endfor </w:t>
      </w:r>
      <w:r w:rsidRPr="00D61F03">
        <w:rPr>
          <w:rFonts w:ascii="Century Gothic" w:hAnsi="Century Gothic"/>
        </w:rPr>
        <w:t>%}</w:t>
      </w:r>
    </w:p>
    <w:p w14:paraId="01BD47DE" w14:textId="189FEFEC" w:rsidR="002F6EDC" w:rsidRPr="00D61F03" w:rsidRDefault="00573985" w:rsidP="002F6EDC">
      <w:pPr>
        <w:spacing w:before="120"/>
        <w:rPr>
          <w:rFonts w:ascii="Century Gothic" w:hAnsi="Century Gothic"/>
          <w:bCs/>
        </w:rPr>
      </w:pPr>
      <w:r w:rsidRPr="00D61F03">
        <w:rPr>
          <w:rFonts w:ascii="Century Gothic" w:hAnsi="Century Gothic"/>
          <w:bCs/>
        </w:rPr>
        <w:t>{%</w:t>
      </w:r>
      <w:r w:rsidR="002F6EDC" w:rsidRPr="00D61F03">
        <w:rPr>
          <w:rFonts w:ascii="Century Gothic" w:hAnsi="Century Gothic"/>
          <w:bCs/>
        </w:rPr>
        <w:t xml:space="preserve">p endif </w:t>
      </w:r>
      <w:r w:rsidRPr="00D61F03">
        <w:rPr>
          <w:rFonts w:ascii="Century Gothic" w:hAnsi="Century Gothic"/>
          <w:bCs/>
        </w:rPr>
        <w:t>%}</w:t>
      </w:r>
    </w:p>
    <w:p w14:paraId="5605F504" w14:textId="039A8C8B" w:rsidR="00A37C52" w:rsidRPr="00D61F03" w:rsidRDefault="00A37C52" w:rsidP="00A37C52">
      <w:pPr>
        <w:spacing w:before="1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{%p if party.non</w:t>
      </w:r>
      <w:r w:rsidR="00762547" w:rsidRPr="00D61F03">
        <w:rPr>
          <w:rFonts w:ascii="Century Gothic" w:hAnsi="Century Gothic"/>
        </w:rPr>
        <w:t>_</w:t>
      </w:r>
      <w:r w:rsidRPr="00D61F03">
        <w:rPr>
          <w:rFonts w:ascii="Century Gothic" w:hAnsi="Century Gothic"/>
        </w:rPr>
        <w:t>res_gift_list_tf == True and party.non_res_gifts_list|length == 1 and party.t_beneficiaries.non_residual_financial_gift|</w:t>
      </w:r>
      <w:r w:rsidR="00A16C9C" w:rsidRPr="00D61F03">
        <w:rPr>
          <w:rFonts w:ascii="Century Gothic" w:hAnsi="Century Gothic"/>
        </w:rPr>
        <w:t>money_answered</w:t>
      </w:r>
      <w:r w:rsidRPr="00D61F03">
        <w:rPr>
          <w:rFonts w:ascii="Century Gothic" w:hAnsi="Century Gothic"/>
        </w:rPr>
        <w:t xml:space="preserve"> %}</w:t>
      </w:r>
    </w:p>
    <w:p w14:paraId="3D9583A7" w14:textId="4CD72F85" w:rsidR="00A37C52" w:rsidRPr="00D61F03" w:rsidRDefault="00A37C52" w:rsidP="00A37C52">
      <w:pPr>
        <w:spacing w:before="1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As stated in the Will of {{deceased.name}}, {% if addressee == “Parent 1” or addressee == “Parent 2"%}{{party.</w:t>
      </w:r>
      <w:r w:rsidR="004808FA" w:rsidRPr="00D61F03">
        <w:rPr>
          <w:rFonts w:ascii="Century Gothic" w:hAnsi="Century Gothic"/>
        </w:rPr>
        <w:t>name_on_file</w:t>
      </w:r>
      <w:r w:rsidRPr="00D61F03">
        <w:rPr>
          <w:rFonts w:ascii="Century Gothic" w:hAnsi="Century Gothic"/>
        </w:rPr>
        <w:t>}} is{% else %}you are{% endif %} entitled to:</w:t>
      </w:r>
    </w:p>
    <w:p w14:paraId="2BE87868" w14:textId="77777777" w:rsidR="00A37C52" w:rsidRPr="00D61F03" w:rsidRDefault="00A37C52" w:rsidP="00E46E3E">
      <w:pPr>
        <w:pStyle w:val="ListParagraph"/>
        <w:numPr>
          <w:ilvl w:val="0"/>
          <w:numId w:val="5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{{party.t_beneficiaries.non_residual_financial_gift|money}}{% if party.t_beneficiaries.trust_applies_to == “All” or party.t_beneficiaries.trust_applies_to == “Non-residual” %}{% if party.t_beneficiaries.subject_to_trust != “No” %} </w:t>
      </w:r>
      <w:r w:rsidRPr="00D61F03">
        <w:rPr>
          <w:rFonts w:ascii="Century Gothic" w:hAnsi="Century Gothic"/>
          <w:b/>
        </w:rPr>
        <w:t>{{party.t_beneficiaries.subject_to_trust|subject_to_trust}}</w:t>
      </w:r>
      <w:r w:rsidRPr="00D61F03">
        <w:rPr>
          <w:rFonts w:ascii="Century Gothic" w:hAnsi="Century Gothic"/>
        </w:rPr>
        <w:t xml:space="preserve">{% endif %}{% endif %} </w:t>
      </w:r>
    </w:p>
    <w:p w14:paraId="4EE052A2" w14:textId="77777777" w:rsidR="00A37C52" w:rsidRPr="00D61F03" w:rsidRDefault="00A37C52" w:rsidP="00FC5BFD">
      <w:pPr>
        <w:spacing w:before="120"/>
        <w:ind w:left="7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{%p for gift in party.non_res_gifts_list %}</w:t>
      </w:r>
    </w:p>
    <w:p w14:paraId="0ECEE393" w14:textId="77777777" w:rsidR="00A37C52" w:rsidRPr="00D61F03" w:rsidRDefault="00A37C52" w:rsidP="00FC5BFD">
      <w:pPr>
        <w:pStyle w:val="ListParagraph"/>
        <w:numPr>
          <w:ilvl w:val="0"/>
          <w:numId w:val="5"/>
        </w:numPr>
        <w:spacing w:before="120"/>
        <w:ind w:hanging="720"/>
        <w:contextualSpacing/>
        <w:rPr>
          <w:rFonts w:ascii="Century Gothic" w:hAnsi="Century Gothic"/>
        </w:rPr>
      </w:pPr>
      <w:r w:rsidRPr="00D61F03">
        <w:rPr>
          <w:rFonts w:ascii="Century Gothic" w:hAnsi="Century Gothic"/>
        </w:rPr>
        <w:t>{{gift.gift}}</w:t>
      </w:r>
    </w:p>
    <w:p w14:paraId="31FD4642" w14:textId="77777777" w:rsidR="00A37C52" w:rsidRPr="00D61F03" w:rsidRDefault="00A37C52" w:rsidP="00FC5BFD">
      <w:pPr>
        <w:spacing w:before="120"/>
        <w:ind w:left="720"/>
        <w:jc w:val="both"/>
        <w:rPr>
          <w:rFonts w:ascii="Century Gothic" w:hAnsi="Century Gothic"/>
        </w:rPr>
      </w:pPr>
      <w:r w:rsidRPr="00D61F03">
        <w:rPr>
          <w:rFonts w:ascii="Century Gothic" w:hAnsi="Century Gothic"/>
        </w:rPr>
        <w:t>{%p endfor %}</w:t>
      </w:r>
    </w:p>
    <w:p w14:paraId="17DB6031" w14:textId="5C7D333B" w:rsidR="00A37C52" w:rsidRPr="00D61F03" w:rsidRDefault="00A37C52" w:rsidP="00A37C52">
      <w:pPr>
        <w:spacing w:before="120"/>
        <w:rPr>
          <w:rFonts w:ascii="Century Gothic" w:hAnsi="Century Gothic"/>
          <w:bCs/>
        </w:rPr>
      </w:pPr>
      <w:r w:rsidRPr="00D61F03">
        <w:rPr>
          <w:rFonts w:ascii="Century Gothic" w:hAnsi="Century Gothic"/>
          <w:bCs/>
        </w:rPr>
        <w:t>{%p endif %}</w:t>
      </w:r>
    </w:p>
    <w:p w14:paraId="4D79CFA2" w14:textId="77777777" w:rsidR="002F6EDC" w:rsidRPr="00D61F03" w:rsidRDefault="002F6EDC" w:rsidP="002F6EDC">
      <w:pPr>
        <w:rPr>
          <w:rFonts w:ascii="Century Gothic" w:hAnsi="Century Gothic"/>
        </w:rPr>
      </w:pPr>
    </w:p>
    <w:p w14:paraId="40F67F18" w14:textId="77777777" w:rsidR="00D53FC4" w:rsidRPr="00D61F03" w:rsidRDefault="00D53FC4" w:rsidP="002F6EDC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We enclose Surrogate Court form NC20 being a Notice to Beneficiary.</w:t>
      </w:r>
    </w:p>
    <w:p w14:paraId="4B76A511" w14:textId="77777777" w:rsidR="00D53FC4" w:rsidRPr="00D61F03" w:rsidRDefault="00D53FC4" w:rsidP="002F6EDC">
      <w:pPr>
        <w:rPr>
          <w:rFonts w:ascii="Century Gothic" w:hAnsi="Century Gothic"/>
        </w:rPr>
      </w:pPr>
    </w:p>
    <w:p w14:paraId="21A765DA" w14:textId="47F4CB40" w:rsidR="00D53FC4" w:rsidRPr="00D61F03" w:rsidRDefault="00D53FC4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 xml:space="preserve">Please note that we are the lawyers for the </w:t>
      </w:r>
      <w:r w:rsidR="00573985" w:rsidRPr="00D61F03">
        <w:rPr>
          <w:rFonts w:ascii="Century Gothic" w:hAnsi="Century Gothic"/>
        </w:rPr>
        <w:t>{{</w:t>
      </w:r>
      <w:r w:rsidR="00CA4BD9" w:rsidRPr="00D61F03">
        <w:rPr>
          <w:rFonts w:ascii="Century Gothic" w:hAnsi="Century Gothic"/>
        </w:rPr>
        <w:t>cfa.multiple_prs|text_merge(“Personal Representative/Personal Representatives”)</w:t>
      </w:r>
      <w:r w:rsidR="00573985" w:rsidRPr="00D61F03">
        <w:rPr>
          <w:rFonts w:ascii="Century Gothic" w:hAnsi="Century Gothic"/>
        </w:rPr>
        <w:t>}}</w:t>
      </w:r>
      <w:r w:rsidRPr="00D61F03">
        <w:rPr>
          <w:rFonts w:ascii="Century Gothic" w:hAnsi="Century Gothic"/>
        </w:rPr>
        <w:t>. We would be pleased to answer any questions you may have about the estate administration, but we cannot give you any legal advice concerning your interest in the estate.</w:t>
      </w:r>
    </w:p>
    <w:p w14:paraId="2DFB2C85" w14:textId="77777777" w:rsidR="00D53FC4" w:rsidRPr="00D61F03" w:rsidRDefault="00D53FC4" w:rsidP="00CA1E65">
      <w:pPr>
        <w:rPr>
          <w:rFonts w:ascii="Century Gothic" w:hAnsi="Century Gothic"/>
        </w:rPr>
      </w:pPr>
    </w:p>
    <w:p w14:paraId="17E7B95E" w14:textId="77777777" w:rsidR="00D53FC4" w:rsidRPr="00D61F03" w:rsidRDefault="00D53FC4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Should you have any questions or concerns please do not hesitate to contact us at your convenience.</w:t>
      </w:r>
    </w:p>
    <w:p w14:paraId="2FBF16D4" w14:textId="77777777" w:rsidR="00D53FC4" w:rsidRPr="00D61F03" w:rsidRDefault="00D53FC4" w:rsidP="00CA1E65">
      <w:pPr>
        <w:rPr>
          <w:rFonts w:ascii="Century Gothic" w:hAnsi="Century Gothic"/>
        </w:rPr>
      </w:pPr>
    </w:p>
    <w:p w14:paraId="50DB8806" w14:textId="77777777" w:rsidR="00D53FC4" w:rsidRPr="00D61F03" w:rsidRDefault="00D53FC4" w:rsidP="00CA1E65">
      <w:pPr>
        <w:rPr>
          <w:rFonts w:ascii="Century Gothic" w:hAnsi="Century Gothic"/>
        </w:rPr>
      </w:pPr>
    </w:p>
    <w:p w14:paraId="04AC4E09" w14:textId="620E7E56" w:rsidR="00D53FC4" w:rsidRPr="00D61F03" w:rsidRDefault="00573985" w:rsidP="00CA1E65">
      <w:pPr>
        <w:rPr>
          <w:rFonts w:ascii="Century Gothic" w:hAnsi="Century Gothic"/>
        </w:rPr>
      </w:pPr>
      <w:r w:rsidRPr="00D61F03">
        <w:rPr>
          <w:rFonts w:ascii="Century Gothic" w:hAnsi="Century Gothic"/>
        </w:rPr>
        <w:t>{{</w:t>
      </w:r>
      <w:r w:rsidR="006470F7" w:rsidRPr="00D61F03">
        <w:rPr>
          <w:rFonts w:ascii="Century Gothic" w:hAnsi="Century Gothic"/>
        </w:rPr>
        <w:t xml:space="preserve">p </w:t>
      </w:r>
      <w:r w:rsidR="00D53FC4" w:rsidRPr="00D61F03">
        <w:rPr>
          <w:rFonts w:ascii="Century Gothic" w:hAnsi="Century Gothic"/>
        </w:rPr>
        <w:t>letter_closing_insert</w:t>
      </w:r>
      <w:r w:rsidRPr="00D61F03">
        <w:rPr>
          <w:rFonts w:ascii="Century Gothic" w:hAnsi="Century Gothic"/>
        </w:rPr>
        <w:t>}}</w:t>
      </w:r>
    </w:p>
    <w:sectPr w:rsidR="00D53FC4" w:rsidRPr="00D61F03" w:rsidSect="00FE43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05" w:right="1440" w:bottom="720" w:left="1440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BBC2F" w14:textId="77777777" w:rsidR="00212403" w:rsidRPr="00BF646A" w:rsidRDefault="00212403">
      <w:r w:rsidRPr="00BF646A">
        <w:separator/>
      </w:r>
    </w:p>
  </w:endnote>
  <w:endnote w:type="continuationSeparator" w:id="0">
    <w:p w14:paraId="220C250C" w14:textId="77777777" w:rsidR="00212403" w:rsidRPr="00BF646A" w:rsidRDefault="00212403">
      <w:r w:rsidRPr="00BF646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0885" w14:textId="77777777" w:rsidR="00C6561C" w:rsidRPr="00D61F03" w:rsidRDefault="00C6561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154C" w14:textId="77777777" w:rsidR="00FE43A9" w:rsidRDefault="00FE43A9" w:rsidP="00FE43A9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5049A31" wp14:editId="2C9C1B2D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3FCFD3F" w14:textId="77777777" w:rsidR="00FE43A9" w:rsidRDefault="00FE43A9" w:rsidP="00FE43A9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3B8C2CAF" w14:textId="77777777" w:rsidR="00FE43A9" w:rsidRPr="00455C8E" w:rsidRDefault="00FE43A9" w:rsidP="00FE43A9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0B9B0467" w14:textId="77777777" w:rsidR="00FE43A9" w:rsidRDefault="00FE43A9" w:rsidP="00FE4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2817" w14:textId="0CF99046" w:rsidR="00BA50C1" w:rsidRPr="00D61F03" w:rsidRDefault="00115C0D" w:rsidP="00644755">
    <w:pPr>
      <w:pStyle w:val="gsinq8ptfooter"/>
    </w:pPr>
    <w:r w:rsidRPr="00D61F03">
      <w:t>{{</w:t>
    </w:r>
    <w:r w:rsidR="006470F7" w:rsidRPr="00D61F03">
      <w:t xml:space="preserve">p </w:t>
    </w:r>
    <w:r w:rsidRPr="00D61F03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F80D" w14:textId="77777777" w:rsidR="00212403" w:rsidRPr="00BF646A" w:rsidRDefault="00212403">
      <w:r w:rsidRPr="00BF646A">
        <w:separator/>
      </w:r>
    </w:p>
  </w:footnote>
  <w:footnote w:type="continuationSeparator" w:id="0">
    <w:p w14:paraId="51265F58" w14:textId="77777777" w:rsidR="00212403" w:rsidRPr="00BF646A" w:rsidRDefault="00212403">
      <w:r w:rsidRPr="00BF646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AA43" w14:textId="77777777" w:rsidR="00C6561C" w:rsidRPr="00D61F03" w:rsidRDefault="00C6561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97FD6" w14:textId="77777777" w:rsidR="00FE43A9" w:rsidRDefault="00FE43A9" w:rsidP="00FE43A9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39B81EDB" wp14:editId="67849511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89F76E" w14:textId="77777777" w:rsidR="00FE43A9" w:rsidRDefault="00FE43A9" w:rsidP="00FE43A9">
    <w:pPr>
      <w:pStyle w:val="Header"/>
      <w:rPr>
        <w:noProof/>
        <w:color w:val="000000" w:themeColor="text1"/>
        <w:lang w:val="fr-CA" w:bidi="fr-FR"/>
      </w:rPr>
    </w:pPr>
  </w:p>
  <w:p w14:paraId="36E603C3" w14:textId="77777777" w:rsidR="00FE43A9" w:rsidRPr="00403DB3" w:rsidRDefault="00FE43A9" w:rsidP="00FE43A9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312B30A6" w14:textId="77777777" w:rsidR="00FE43A9" w:rsidRPr="00403DB3" w:rsidRDefault="00FE43A9" w:rsidP="00FE43A9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60F61DDB" w14:textId="77777777" w:rsidR="00FE43A9" w:rsidRPr="00403DB3" w:rsidRDefault="00FE43A9" w:rsidP="00FE43A9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CE43452" w14:textId="77777777" w:rsidR="00FE43A9" w:rsidRPr="00D0218C" w:rsidRDefault="00FE43A9" w:rsidP="00FE43A9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A8242" w14:textId="0D0B91D4" w:rsidR="00E66AD6" w:rsidRPr="00D61F03" w:rsidRDefault="00BA50C1" w:rsidP="00E66AD6">
    <w:pPr>
      <w:pStyle w:val="Header"/>
      <w:rPr>
        <w:rFonts w:ascii="Century Gothic" w:hAnsi="Century Gothic"/>
      </w:rPr>
    </w:pPr>
    <w:r w:rsidRPr="00D61F03">
      <w:rPr>
        <w:rFonts w:ascii="Century Gothic" w:hAnsi="Century Gothic"/>
      </w:rPr>
      <w:t>{{</w:t>
    </w:r>
    <w:r w:rsidR="006470F7" w:rsidRPr="00D61F03">
      <w:rPr>
        <w:rFonts w:ascii="Century Gothic" w:hAnsi="Century Gothic"/>
      </w:rPr>
      <w:t xml:space="preserve">p </w:t>
    </w:r>
    <w:r w:rsidRPr="00D61F03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B9C4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906B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EA009F9"/>
    <w:multiLevelType w:val="hybridMultilevel"/>
    <w:tmpl w:val="5A5857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62127A"/>
    <w:multiLevelType w:val="hybridMultilevel"/>
    <w:tmpl w:val="2B92E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31778A"/>
    <w:multiLevelType w:val="hybridMultilevel"/>
    <w:tmpl w:val="5A5857C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9670205">
    <w:abstractNumId w:val="3"/>
  </w:num>
  <w:num w:numId="2" w16cid:durableId="280378707">
    <w:abstractNumId w:val="4"/>
  </w:num>
  <w:num w:numId="3" w16cid:durableId="100686307">
    <w:abstractNumId w:val="1"/>
  </w:num>
  <w:num w:numId="4" w16cid:durableId="1029181752">
    <w:abstractNumId w:val="0"/>
  </w:num>
  <w:num w:numId="5" w16cid:durableId="50220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B1"/>
    <w:rsid w:val="00003D8F"/>
    <w:rsid w:val="0003085C"/>
    <w:rsid w:val="00054032"/>
    <w:rsid w:val="00056D7C"/>
    <w:rsid w:val="000851E2"/>
    <w:rsid w:val="0008557B"/>
    <w:rsid w:val="000A25F4"/>
    <w:rsid w:val="000B132B"/>
    <w:rsid w:val="000D3BDB"/>
    <w:rsid w:val="000D7767"/>
    <w:rsid w:val="000E7161"/>
    <w:rsid w:val="000F04A6"/>
    <w:rsid w:val="00115C0D"/>
    <w:rsid w:val="00151EC8"/>
    <w:rsid w:val="00157F33"/>
    <w:rsid w:val="001625DA"/>
    <w:rsid w:val="00193B10"/>
    <w:rsid w:val="00194C14"/>
    <w:rsid w:val="001D1FE7"/>
    <w:rsid w:val="00212403"/>
    <w:rsid w:val="0021575E"/>
    <w:rsid w:val="00216837"/>
    <w:rsid w:val="002267E4"/>
    <w:rsid w:val="002A4BD2"/>
    <w:rsid w:val="002B3A71"/>
    <w:rsid w:val="002B6EE2"/>
    <w:rsid w:val="002D72F9"/>
    <w:rsid w:val="002D77D5"/>
    <w:rsid w:val="002E77E8"/>
    <w:rsid w:val="002F5235"/>
    <w:rsid w:val="002F6EDC"/>
    <w:rsid w:val="00346858"/>
    <w:rsid w:val="0035456C"/>
    <w:rsid w:val="00380323"/>
    <w:rsid w:val="00391E32"/>
    <w:rsid w:val="003920B2"/>
    <w:rsid w:val="00395359"/>
    <w:rsid w:val="00396A20"/>
    <w:rsid w:val="003B7AF4"/>
    <w:rsid w:val="003F29FF"/>
    <w:rsid w:val="00407831"/>
    <w:rsid w:val="004120B3"/>
    <w:rsid w:val="004445DF"/>
    <w:rsid w:val="00444BA8"/>
    <w:rsid w:val="004738C0"/>
    <w:rsid w:val="004808FA"/>
    <w:rsid w:val="00487D2C"/>
    <w:rsid w:val="00495099"/>
    <w:rsid w:val="004D752C"/>
    <w:rsid w:val="004E054E"/>
    <w:rsid w:val="004E1341"/>
    <w:rsid w:val="00507009"/>
    <w:rsid w:val="00507B68"/>
    <w:rsid w:val="0052291A"/>
    <w:rsid w:val="005514F7"/>
    <w:rsid w:val="00555181"/>
    <w:rsid w:val="00573985"/>
    <w:rsid w:val="00577863"/>
    <w:rsid w:val="005B2D78"/>
    <w:rsid w:val="005B3F48"/>
    <w:rsid w:val="005B7439"/>
    <w:rsid w:val="005F5EF6"/>
    <w:rsid w:val="00644755"/>
    <w:rsid w:val="006470F7"/>
    <w:rsid w:val="00674982"/>
    <w:rsid w:val="00680C77"/>
    <w:rsid w:val="006A01AC"/>
    <w:rsid w:val="006A395D"/>
    <w:rsid w:val="00716DBB"/>
    <w:rsid w:val="00747124"/>
    <w:rsid w:val="00750370"/>
    <w:rsid w:val="007562C0"/>
    <w:rsid w:val="00762547"/>
    <w:rsid w:val="0078208C"/>
    <w:rsid w:val="007975DB"/>
    <w:rsid w:val="007A36CA"/>
    <w:rsid w:val="007E1626"/>
    <w:rsid w:val="00826D84"/>
    <w:rsid w:val="00832FF6"/>
    <w:rsid w:val="00854B6B"/>
    <w:rsid w:val="008715F6"/>
    <w:rsid w:val="008B1C51"/>
    <w:rsid w:val="008D1A41"/>
    <w:rsid w:val="008D67E6"/>
    <w:rsid w:val="008E3F56"/>
    <w:rsid w:val="00907103"/>
    <w:rsid w:val="00914EFB"/>
    <w:rsid w:val="00916217"/>
    <w:rsid w:val="00964F0E"/>
    <w:rsid w:val="00974DB3"/>
    <w:rsid w:val="00980A2B"/>
    <w:rsid w:val="009848E0"/>
    <w:rsid w:val="009D73BC"/>
    <w:rsid w:val="009E4098"/>
    <w:rsid w:val="009F3BE3"/>
    <w:rsid w:val="00A0293D"/>
    <w:rsid w:val="00A16C9C"/>
    <w:rsid w:val="00A20A77"/>
    <w:rsid w:val="00A261FA"/>
    <w:rsid w:val="00A265CE"/>
    <w:rsid w:val="00A37C52"/>
    <w:rsid w:val="00A60FF9"/>
    <w:rsid w:val="00A66AC4"/>
    <w:rsid w:val="00A67B83"/>
    <w:rsid w:val="00A70C8B"/>
    <w:rsid w:val="00A80566"/>
    <w:rsid w:val="00AA7ABD"/>
    <w:rsid w:val="00AD4D91"/>
    <w:rsid w:val="00AE4627"/>
    <w:rsid w:val="00AF2D05"/>
    <w:rsid w:val="00AF3047"/>
    <w:rsid w:val="00B27958"/>
    <w:rsid w:val="00B51151"/>
    <w:rsid w:val="00B94759"/>
    <w:rsid w:val="00B96430"/>
    <w:rsid w:val="00BA50C1"/>
    <w:rsid w:val="00BD093E"/>
    <w:rsid w:val="00BF646A"/>
    <w:rsid w:val="00C047CF"/>
    <w:rsid w:val="00C153F4"/>
    <w:rsid w:val="00C21F62"/>
    <w:rsid w:val="00C575D7"/>
    <w:rsid w:val="00C64783"/>
    <w:rsid w:val="00C6561C"/>
    <w:rsid w:val="00CA1E65"/>
    <w:rsid w:val="00CA4BD9"/>
    <w:rsid w:val="00CA50C1"/>
    <w:rsid w:val="00CC7424"/>
    <w:rsid w:val="00CD2496"/>
    <w:rsid w:val="00CF6096"/>
    <w:rsid w:val="00D07074"/>
    <w:rsid w:val="00D161AA"/>
    <w:rsid w:val="00D53FC4"/>
    <w:rsid w:val="00D61F03"/>
    <w:rsid w:val="00D6554D"/>
    <w:rsid w:val="00D72787"/>
    <w:rsid w:val="00D770A4"/>
    <w:rsid w:val="00DC7D09"/>
    <w:rsid w:val="00DF3E57"/>
    <w:rsid w:val="00DF4808"/>
    <w:rsid w:val="00E02F43"/>
    <w:rsid w:val="00E16326"/>
    <w:rsid w:val="00E46E3E"/>
    <w:rsid w:val="00E515A5"/>
    <w:rsid w:val="00E52590"/>
    <w:rsid w:val="00E542B1"/>
    <w:rsid w:val="00E60BD0"/>
    <w:rsid w:val="00E62228"/>
    <w:rsid w:val="00E66AD6"/>
    <w:rsid w:val="00E756D5"/>
    <w:rsid w:val="00E94512"/>
    <w:rsid w:val="00EA47D6"/>
    <w:rsid w:val="00EC0318"/>
    <w:rsid w:val="00ED44B1"/>
    <w:rsid w:val="00EF1683"/>
    <w:rsid w:val="00F05A1C"/>
    <w:rsid w:val="00F7072F"/>
    <w:rsid w:val="00FB48F5"/>
    <w:rsid w:val="00FC5BFD"/>
    <w:rsid w:val="00FE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45817E5"/>
  <w15:docId w15:val="{BE8C6A54-F2F0-476D-A85E-27C08CE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3BC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73B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D73BC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9D73BC"/>
    <w:pPr>
      <w:spacing w:after="240"/>
    </w:pPr>
  </w:style>
  <w:style w:type="paragraph" w:styleId="Header">
    <w:name w:val="header"/>
    <w:basedOn w:val="Normal"/>
    <w:link w:val="HeaderChar"/>
    <w:uiPriority w:val="99"/>
    <w:rsid w:val="009D73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D73B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D73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D73BC"/>
    <w:rPr>
      <w:sz w:val="24"/>
      <w:szCs w:val="24"/>
    </w:rPr>
  </w:style>
  <w:style w:type="table" w:styleId="TableGrid">
    <w:name w:val="Table Grid"/>
    <w:basedOn w:val="TableNormal"/>
    <w:uiPriority w:val="99"/>
    <w:rsid w:val="00E60BD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8E0"/>
    <w:pPr>
      <w:ind w:left="720"/>
    </w:pPr>
  </w:style>
  <w:style w:type="paragraph" w:customStyle="1" w:styleId="gsinq8ptfooter">
    <w:name w:val="gsinq 8pt footer"/>
    <w:basedOn w:val="Footer"/>
    <w:qFormat/>
    <w:rsid w:val="00054032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CA4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B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BD9"/>
    <w:rPr>
      <w:sz w:val="20"/>
      <w:szCs w:val="20"/>
    </w:rPr>
  </w:style>
  <w:style w:type="paragraph" w:styleId="BalloonText">
    <w:name w:val="Balloon Text"/>
    <w:basedOn w:val="Normal"/>
    <w:link w:val="BalloonTextChar"/>
    <w:locked/>
    <w:rsid w:val="00CA4B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A4BD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56C"/>
    <w:rPr>
      <w:b/>
      <w:bCs/>
      <w:sz w:val="20"/>
      <w:szCs w:val="20"/>
    </w:rPr>
  </w:style>
  <w:style w:type="character" w:styleId="Strong">
    <w:name w:val="Strong"/>
    <w:basedOn w:val="DefaultParagraphFont"/>
    <w:uiPriority w:val="1"/>
    <w:qFormat/>
    <w:locked/>
    <w:rsid w:val="00FE43A9"/>
    <w:rPr>
      <w:b/>
      <w:bCs/>
    </w:rPr>
  </w:style>
  <w:style w:type="paragraph" w:customStyle="1" w:styleId="Coordonnes">
    <w:name w:val="Coordonnées"/>
    <w:basedOn w:val="Normal"/>
    <w:uiPriority w:val="1"/>
    <w:qFormat/>
    <w:rsid w:val="00FE43A9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Sending NC20</vt:lpstr>
    </vt:vector>
  </TitlesOfParts>
  <Company>Granville Software Inc.</Company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Sending NC20</dc:title>
  <dc:creator>Granville Software Inc.</dc:creator>
  <cp:keywords>HotDocs Template</cp:keywords>
  <cp:lastModifiedBy>Remindex</cp:lastModifiedBy>
  <cp:revision>4</cp:revision>
  <dcterms:created xsi:type="dcterms:W3CDTF">2021-10-26T22:14:00Z</dcterms:created>
  <dcterms:modified xsi:type="dcterms:W3CDTF">2022-06-07T21:01:00Z</dcterms:modified>
</cp:coreProperties>
</file>