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35A7C" w14:textId="7A3A9CD4" w:rsidR="002D75FC" w:rsidRPr="00AF5421" w:rsidRDefault="00363966" w:rsidP="00180C6F">
      <w:pPr>
        <w:rPr>
          <w:rFonts w:ascii="Century Gothic" w:hAnsi="Century Gothic"/>
        </w:rPr>
      </w:pPr>
      <w:bookmarkStart w:id="0" w:name="_GoBack"/>
      <w:bookmarkEnd w:id="0"/>
      <w:r w:rsidRPr="00AF5421">
        <w:rPr>
          <w:rFonts w:ascii="Century Gothic" w:hAnsi="Century Gothic"/>
        </w:rPr>
        <w:t>{{p letter_date_insert }}</w:t>
      </w:r>
    </w:p>
    <w:p w14:paraId="54DA2DFB" w14:textId="44A627B9" w:rsidR="0081542E" w:rsidRPr="00AF5421" w:rsidRDefault="00EB1D4A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{{</w:t>
      </w:r>
      <w:r w:rsidR="00B029C9" w:rsidRPr="00AF5421">
        <w:rPr>
          <w:rFonts w:ascii="Century Gothic" w:hAnsi="Century Gothic"/>
        </w:rPr>
        <w:t>party.</w:t>
      </w:r>
      <w:r w:rsidR="00051CC8" w:rsidRPr="00AF5421">
        <w:rPr>
          <w:rFonts w:ascii="Century Gothic" w:hAnsi="Century Gothic"/>
        </w:rPr>
        <w:t>name_on_file</w:t>
      </w:r>
      <w:r w:rsidRPr="00AF5421">
        <w:rPr>
          <w:rFonts w:ascii="Century Gothic" w:hAnsi="Century Gothic"/>
        </w:rPr>
        <w:t>}}</w:t>
      </w:r>
      <w:r w:rsidR="00B029C9" w:rsidRPr="00AF5421">
        <w:rPr>
          <w:rFonts w:ascii="Century Gothic" w:hAnsi="Century Gothic"/>
        </w:rPr>
        <w:t xml:space="preserve"> </w:t>
      </w:r>
    </w:p>
    <w:p w14:paraId="5C5743DE" w14:textId="38D26E24" w:rsidR="00B029C9" w:rsidRPr="00AF5421" w:rsidRDefault="00EB1D4A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{{</w:t>
      </w:r>
      <w:r w:rsidR="00B029C9" w:rsidRPr="00AF5421">
        <w:rPr>
          <w:rFonts w:ascii="Century Gothic" w:hAnsi="Century Gothic"/>
        </w:rPr>
        <w:t>party.address_on_file</w:t>
      </w:r>
      <w:r w:rsidRPr="00AF5421">
        <w:rPr>
          <w:rFonts w:ascii="Century Gothic" w:hAnsi="Century Gothic"/>
        </w:rPr>
        <w:t>}}</w:t>
      </w:r>
    </w:p>
    <w:p w14:paraId="7BD839EF" w14:textId="2EA2BDAC" w:rsidR="000635E8" w:rsidRPr="00AF5421" w:rsidRDefault="000635E8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{%p if party.fax_on_file %}</w:t>
      </w:r>
    </w:p>
    <w:p w14:paraId="40A17BB2" w14:textId="5B61110B" w:rsidR="0081542E" w:rsidRPr="00AF5421" w:rsidRDefault="0081542E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 xml:space="preserve">Fax: </w:t>
      </w:r>
      <w:r w:rsidR="00EB1D4A" w:rsidRPr="00AF5421">
        <w:rPr>
          <w:rFonts w:ascii="Century Gothic" w:hAnsi="Century Gothic"/>
        </w:rPr>
        <w:t>{{</w:t>
      </w:r>
      <w:r w:rsidR="00B029C9" w:rsidRPr="00AF5421">
        <w:rPr>
          <w:rFonts w:ascii="Century Gothic" w:hAnsi="Century Gothic"/>
        </w:rPr>
        <w:t>party.fax</w:t>
      </w:r>
      <w:r w:rsidR="00F408A4" w:rsidRPr="00AF5421">
        <w:rPr>
          <w:rFonts w:ascii="Century Gothic" w:hAnsi="Century Gothic"/>
        </w:rPr>
        <w:t>_on_file</w:t>
      </w:r>
      <w:r w:rsidR="00EB1D4A" w:rsidRPr="00AF5421">
        <w:rPr>
          <w:rFonts w:ascii="Century Gothic" w:hAnsi="Century Gothic"/>
        </w:rPr>
        <w:t>}}</w:t>
      </w:r>
    </w:p>
    <w:p w14:paraId="0E13314F" w14:textId="5E6564D0" w:rsidR="0081542E" w:rsidRPr="00AF5421" w:rsidRDefault="000635E8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{%p endif %}</w:t>
      </w:r>
    </w:p>
    <w:p w14:paraId="72D96F81" w14:textId="77777777" w:rsidR="00926292" w:rsidRPr="00AF5421" w:rsidRDefault="00926292" w:rsidP="00995AA9">
      <w:pPr>
        <w:rPr>
          <w:rFonts w:ascii="Century Gothic" w:hAnsi="Century Gothic"/>
        </w:rPr>
      </w:pPr>
    </w:p>
    <w:p w14:paraId="11576EC8" w14:textId="77777777" w:rsidR="0081542E" w:rsidRPr="00AF5421" w:rsidRDefault="0081542E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Dear Sir or Madam:</w:t>
      </w:r>
    </w:p>
    <w:p w14:paraId="6241A248" w14:textId="77777777" w:rsidR="0081542E" w:rsidRPr="00AF5421" w:rsidRDefault="0081542E" w:rsidP="00995AA9">
      <w:pPr>
        <w:rPr>
          <w:rFonts w:ascii="Century Gothic" w:hAnsi="Century Gothic"/>
        </w:rPr>
      </w:pPr>
    </w:p>
    <w:p w14:paraId="0AFB83C5" w14:textId="0454ADD4" w:rsidR="0081542E" w:rsidRPr="00AF5421" w:rsidRDefault="00EB1D4A" w:rsidP="00995AA9">
      <w:pPr>
        <w:rPr>
          <w:rFonts w:ascii="Century Gothic" w:hAnsi="Century Gothic"/>
          <w:b/>
          <w:bCs/>
        </w:rPr>
      </w:pPr>
      <w:r w:rsidRPr="00AF5421">
        <w:rPr>
          <w:rFonts w:ascii="Century Gothic" w:hAnsi="Century Gothic"/>
          <w:b/>
          <w:bCs/>
        </w:rPr>
        <w:t>{{p re_line_insert }}</w:t>
      </w:r>
    </w:p>
    <w:p w14:paraId="6DFAC759" w14:textId="77777777" w:rsidR="0081542E" w:rsidRPr="00AF5421" w:rsidRDefault="0081542E" w:rsidP="00995AA9">
      <w:pPr>
        <w:rPr>
          <w:rFonts w:ascii="Century Gothic" w:hAnsi="Century Gothic"/>
          <w:b/>
          <w:bCs/>
        </w:rPr>
      </w:pPr>
    </w:p>
    <w:p w14:paraId="48BE96AB" w14:textId="196F0456" w:rsidR="0081542E" w:rsidRPr="00AF5421" w:rsidRDefault="0081542E" w:rsidP="00995AA9">
      <w:pPr>
        <w:tabs>
          <w:tab w:val="left" w:pos="1080"/>
        </w:tabs>
        <w:rPr>
          <w:rFonts w:ascii="Century Gothic" w:hAnsi="Century Gothic"/>
        </w:rPr>
      </w:pPr>
      <w:r w:rsidRPr="00AF5421">
        <w:rPr>
          <w:rFonts w:ascii="Century Gothic" w:hAnsi="Century Gothic"/>
        </w:rPr>
        <w:t xml:space="preserve">We wish to advise that we act on behalf of the Personal Representative of the above noted Estate. </w:t>
      </w:r>
      <w:r w:rsidR="00EB1D4A" w:rsidRPr="00AF5421">
        <w:rPr>
          <w:rFonts w:ascii="Century Gothic" w:hAnsi="Century Gothic"/>
        </w:rPr>
        <w:t>{{</w:t>
      </w:r>
      <w:r w:rsidRPr="00AF5421">
        <w:rPr>
          <w:rFonts w:ascii="Century Gothic" w:hAnsi="Century Gothic"/>
        </w:rPr>
        <w:t>deceased.name</w:t>
      </w:r>
      <w:r w:rsidR="00EB1D4A" w:rsidRPr="00AF5421">
        <w:rPr>
          <w:rFonts w:ascii="Century Gothic" w:hAnsi="Century Gothic"/>
        </w:rPr>
        <w:t>}}</w:t>
      </w:r>
      <w:r w:rsidRPr="00AF5421">
        <w:rPr>
          <w:rFonts w:ascii="Century Gothic" w:hAnsi="Century Gothic"/>
        </w:rPr>
        <w:t xml:space="preserve"> died on </w:t>
      </w:r>
      <w:r w:rsidR="00EB1D4A" w:rsidRPr="00AF5421">
        <w:rPr>
          <w:rFonts w:ascii="Century Gothic" w:hAnsi="Century Gothic"/>
        </w:rPr>
        <w:t>{{</w:t>
      </w:r>
      <w:r w:rsidRPr="00AF5421">
        <w:rPr>
          <w:rFonts w:ascii="Century Gothic" w:hAnsi="Century Gothic"/>
        </w:rPr>
        <w:t>deceased.death_date</w:t>
      </w:r>
      <w:r w:rsidR="00B029C9" w:rsidRPr="00AF5421">
        <w:rPr>
          <w:rFonts w:ascii="Century Gothic" w:hAnsi="Century Gothic"/>
        </w:rPr>
        <w:t>|toDate(“June 3, 1990”)</w:t>
      </w:r>
      <w:r w:rsidR="00EB1D4A" w:rsidRPr="00AF5421">
        <w:rPr>
          <w:rFonts w:ascii="Century Gothic" w:hAnsi="Century Gothic"/>
        </w:rPr>
        <w:t>}}</w:t>
      </w:r>
      <w:r w:rsidRPr="00AF5421">
        <w:rPr>
          <w:rFonts w:ascii="Century Gothic" w:hAnsi="Century Gothic"/>
        </w:rPr>
        <w:t>. A photocopy of the Funeral Director’s Statement of Death is enclosed for your records.</w:t>
      </w:r>
    </w:p>
    <w:p w14:paraId="52A70958" w14:textId="7E6074EB" w:rsidR="0081542E" w:rsidRPr="00AF5421" w:rsidRDefault="005125A2" w:rsidP="005125A2">
      <w:pPr>
        <w:tabs>
          <w:tab w:val="left" w:pos="2595"/>
        </w:tabs>
        <w:rPr>
          <w:rFonts w:ascii="Century Gothic" w:hAnsi="Century Gothic"/>
        </w:rPr>
      </w:pPr>
      <w:r w:rsidRPr="00AF5421">
        <w:rPr>
          <w:rFonts w:ascii="Century Gothic" w:hAnsi="Century Gothic"/>
        </w:rPr>
        <w:tab/>
      </w:r>
    </w:p>
    <w:p w14:paraId="6D1E4C08" w14:textId="77777777" w:rsidR="0081542E" w:rsidRPr="00AF5421" w:rsidRDefault="0081542E" w:rsidP="00995AA9">
      <w:pPr>
        <w:tabs>
          <w:tab w:val="left" w:pos="1080"/>
        </w:tabs>
        <w:rPr>
          <w:rFonts w:ascii="Century Gothic" w:hAnsi="Century Gothic"/>
        </w:rPr>
      </w:pPr>
      <w:r w:rsidRPr="00AF5421">
        <w:rPr>
          <w:rFonts w:ascii="Century Gothic" w:hAnsi="Century Gothic"/>
        </w:rPr>
        <w:t>We are advised that the Deceased held accounts at your Branch, and we wish to be advised of the following:</w:t>
      </w:r>
    </w:p>
    <w:p w14:paraId="3E57D1A8" w14:textId="77777777" w:rsidR="0081542E" w:rsidRPr="00AF5421" w:rsidRDefault="0081542E" w:rsidP="00995AA9">
      <w:pPr>
        <w:tabs>
          <w:tab w:val="left" w:pos="1080"/>
        </w:tabs>
        <w:rPr>
          <w:rFonts w:ascii="Century Gothic" w:hAnsi="Century Gothic"/>
        </w:rPr>
      </w:pPr>
    </w:p>
    <w:p w14:paraId="4A12F285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The description of any accounts;</w:t>
      </w:r>
    </w:p>
    <w:p w14:paraId="53EEC603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0A2F37EF" w14:textId="1BD3EDAF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 xml:space="preserve">The balance of the accounts </w:t>
      </w:r>
      <w:r w:rsidRPr="00AF5421">
        <w:rPr>
          <w:rFonts w:ascii="Century Gothic" w:hAnsi="Century Gothic"/>
          <w:b/>
          <w:bCs/>
        </w:rPr>
        <w:t>as at the date of death (</w:t>
      </w:r>
      <w:r w:rsidR="00EB1D4A" w:rsidRPr="00AF5421">
        <w:rPr>
          <w:rFonts w:ascii="Century Gothic" w:hAnsi="Century Gothic"/>
          <w:b/>
          <w:bCs/>
        </w:rPr>
        <w:t>{{</w:t>
      </w:r>
      <w:r w:rsidRPr="00AF5421">
        <w:rPr>
          <w:rFonts w:ascii="Century Gothic" w:hAnsi="Century Gothic"/>
          <w:b/>
          <w:bCs/>
        </w:rPr>
        <w:t>deceased.death_date</w:t>
      </w:r>
      <w:r w:rsidR="00B029C9" w:rsidRPr="00AF5421">
        <w:rPr>
          <w:rFonts w:ascii="Century Gothic" w:hAnsi="Century Gothic"/>
          <w:b/>
          <w:bCs/>
        </w:rPr>
        <w:t>|toDate(“June 3, 1990”)</w:t>
      </w:r>
      <w:r w:rsidR="00EB1D4A" w:rsidRPr="00AF5421">
        <w:rPr>
          <w:rFonts w:ascii="Century Gothic" w:hAnsi="Century Gothic"/>
          <w:b/>
          <w:bCs/>
        </w:rPr>
        <w:t>}}</w:t>
      </w:r>
      <w:r w:rsidRPr="00AF5421">
        <w:rPr>
          <w:rFonts w:ascii="Century Gothic" w:hAnsi="Century Gothic"/>
          <w:b/>
          <w:bCs/>
        </w:rPr>
        <w:t>), together with separate figures of the interest accrued to the date of death</w:t>
      </w:r>
      <w:r w:rsidRPr="00AF5421">
        <w:rPr>
          <w:rFonts w:ascii="Century Gothic" w:hAnsi="Century Gothic"/>
        </w:rPr>
        <w:t xml:space="preserve"> on such accounts;</w:t>
      </w:r>
    </w:p>
    <w:p w14:paraId="5081934E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15FCFC1E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For income tax purposes, please indicate the amount and date interest was last paid either directly to the Deceased or credited to the Deceased’s account;</w:t>
      </w:r>
    </w:p>
    <w:p w14:paraId="2560CA24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0D37863F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Please confirm whether the Deceased held any other securities at your Branch either in the form of investment, plans, safety deposit box, etc.;</w:t>
      </w:r>
    </w:p>
    <w:p w14:paraId="2625D716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14B92350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The current balance of any plans, if any;</w:t>
      </w:r>
    </w:p>
    <w:p w14:paraId="1D8C7002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2FB1BC31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For guaranteed investment certificates, please provide us with the principal amount, interest rate, date of purchase, date of maturity and frequency of payment of interest (annually, monthly, etc.);</w:t>
      </w:r>
    </w:p>
    <w:p w14:paraId="508D77DF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5E3C7835" w14:textId="77777777" w:rsidR="0081542E" w:rsidRPr="00AF5421" w:rsidRDefault="0081542E" w:rsidP="00995AA9">
      <w:pPr>
        <w:numPr>
          <w:ilvl w:val="0"/>
          <w:numId w:val="2"/>
        </w:numPr>
        <w:tabs>
          <w:tab w:val="left" w:pos="720"/>
        </w:tabs>
        <w:ind w:left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Whether the Deceased had any outstanding liabilities at your Branch and if so, details of the same; and</w:t>
      </w:r>
    </w:p>
    <w:p w14:paraId="50DC6D0F" w14:textId="77777777" w:rsidR="0081542E" w:rsidRPr="00AF5421" w:rsidRDefault="0081542E" w:rsidP="00995AA9">
      <w:pPr>
        <w:pStyle w:val="ListParagraph"/>
        <w:rPr>
          <w:rFonts w:ascii="Century Gothic" w:hAnsi="Century Gothic"/>
        </w:rPr>
      </w:pPr>
    </w:p>
    <w:p w14:paraId="3350B031" w14:textId="77777777" w:rsidR="0081542E" w:rsidRPr="00AF5421" w:rsidRDefault="0081542E" w:rsidP="00995AA9">
      <w:pPr>
        <w:tabs>
          <w:tab w:val="left" w:pos="720"/>
        </w:tabs>
        <w:ind w:left="720" w:hanging="720"/>
        <w:rPr>
          <w:rFonts w:ascii="Century Gothic" w:hAnsi="Century Gothic"/>
        </w:rPr>
      </w:pPr>
      <w:r w:rsidRPr="00AF5421">
        <w:rPr>
          <w:rFonts w:ascii="Century Gothic" w:hAnsi="Century Gothic"/>
        </w:rPr>
        <w:t>8.</w:t>
      </w:r>
      <w:r w:rsidRPr="00AF5421">
        <w:rPr>
          <w:rFonts w:ascii="Century Gothic" w:hAnsi="Century Gothic"/>
        </w:rPr>
        <w:tab/>
        <w:t>Any other information you may have for the Deceased.</w:t>
      </w:r>
    </w:p>
    <w:p w14:paraId="3984162D" w14:textId="77777777" w:rsidR="0081542E" w:rsidRPr="00AF5421" w:rsidRDefault="0081542E" w:rsidP="00995AA9">
      <w:pPr>
        <w:tabs>
          <w:tab w:val="left" w:pos="1080"/>
        </w:tabs>
        <w:rPr>
          <w:rFonts w:ascii="Century Gothic" w:hAnsi="Century Gothic"/>
        </w:rPr>
      </w:pPr>
    </w:p>
    <w:p w14:paraId="1B53960A" w14:textId="111131E5" w:rsidR="0081542E" w:rsidRPr="00AF5421" w:rsidRDefault="0081542E" w:rsidP="00995AA9">
      <w:pPr>
        <w:tabs>
          <w:tab w:val="left" w:pos="1080"/>
        </w:tabs>
        <w:rPr>
          <w:rFonts w:ascii="Century Gothic" w:hAnsi="Century Gothic"/>
        </w:rPr>
      </w:pPr>
      <w:r w:rsidRPr="00AF5421">
        <w:rPr>
          <w:rFonts w:ascii="Century Gothic" w:hAnsi="Century Gothic"/>
        </w:rPr>
        <w:t xml:space="preserve">If you have any questions or concerns with respect to this matter, please contact the writer or </w:t>
      </w:r>
      <w:r w:rsidR="00EB1D4A" w:rsidRPr="00AF5421">
        <w:rPr>
          <w:rFonts w:ascii="Century Gothic" w:hAnsi="Century Gothic"/>
        </w:rPr>
        <w:t>{{</w:t>
      </w:r>
      <w:r w:rsidR="00556FA9" w:rsidRPr="00AF5421">
        <w:rPr>
          <w:rFonts w:ascii="Century Gothic" w:hAnsi="Century Gothic"/>
        </w:rPr>
        <w:t>assistant</w:t>
      </w:r>
      <w:r w:rsidRPr="00AF5421">
        <w:rPr>
          <w:rFonts w:ascii="Century Gothic" w:hAnsi="Century Gothic"/>
        </w:rPr>
        <w:t>.name_on_docs</w:t>
      </w:r>
      <w:r w:rsidR="00EB1D4A" w:rsidRPr="00AF5421">
        <w:rPr>
          <w:rFonts w:ascii="Century Gothic" w:hAnsi="Century Gothic"/>
        </w:rPr>
        <w:t>}}</w:t>
      </w:r>
      <w:r w:rsidRPr="00AF5421">
        <w:rPr>
          <w:rFonts w:ascii="Century Gothic" w:hAnsi="Century Gothic"/>
        </w:rPr>
        <w:t>.</w:t>
      </w:r>
    </w:p>
    <w:p w14:paraId="70AFC15E" w14:textId="77777777" w:rsidR="0081542E" w:rsidRPr="00AF5421" w:rsidRDefault="0081542E" w:rsidP="00995AA9">
      <w:pPr>
        <w:rPr>
          <w:rFonts w:ascii="Century Gothic" w:hAnsi="Century Gothic"/>
        </w:rPr>
      </w:pPr>
    </w:p>
    <w:p w14:paraId="219A14C8" w14:textId="77777777" w:rsidR="0081542E" w:rsidRPr="00AF5421" w:rsidRDefault="0081542E" w:rsidP="00995AA9">
      <w:pPr>
        <w:rPr>
          <w:rFonts w:ascii="Century Gothic" w:hAnsi="Century Gothic"/>
        </w:rPr>
      </w:pPr>
    </w:p>
    <w:p w14:paraId="29148312" w14:textId="42EE6DA0" w:rsidR="0081542E" w:rsidRPr="00AF5421" w:rsidRDefault="00EB1D4A" w:rsidP="00995AA9">
      <w:pPr>
        <w:rPr>
          <w:rFonts w:ascii="Century Gothic" w:hAnsi="Century Gothic"/>
        </w:rPr>
      </w:pPr>
      <w:r w:rsidRPr="00AF5421">
        <w:rPr>
          <w:rFonts w:ascii="Century Gothic" w:hAnsi="Century Gothic"/>
        </w:rPr>
        <w:t>{{</w:t>
      </w:r>
      <w:r w:rsidR="005B4AA3" w:rsidRPr="00AF5421">
        <w:rPr>
          <w:rFonts w:ascii="Century Gothic" w:hAnsi="Century Gothic"/>
        </w:rPr>
        <w:t xml:space="preserve">p </w:t>
      </w:r>
      <w:r w:rsidR="0081542E" w:rsidRPr="00AF5421">
        <w:rPr>
          <w:rFonts w:ascii="Century Gothic" w:hAnsi="Century Gothic"/>
        </w:rPr>
        <w:t>letter_closing_insert</w:t>
      </w:r>
      <w:r w:rsidRPr="00AF5421">
        <w:rPr>
          <w:rFonts w:ascii="Century Gothic" w:hAnsi="Century Gothic"/>
        </w:rPr>
        <w:t>}}</w:t>
      </w:r>
    </w:p>
    <w:sectPr w:rsidR="0081542E" w:rsidRPr="00AF5421" w:rsidSect="007A1AF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05" w:right="1440" w:bottom="720" w:left="1440" w:header="446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3B18F" w14:textId="77777777" w:rsidR="009175E3" w:rsidRPr="00000DF6" w:rsidRDefault="009175E3">
      <w:r w:rsidRPr="00000DF6">
        <w:separator/>
      </w:r>
    </w:p>
  </w:endnote>
  <w:endnote w:type="continuationSeparator" w:id="0">
    <w:p w14:paraId="16C6918B" w14:textId="77777777" w:rsidR="009175E3" w:rsidRPr="00000DF6" w:rsidRDefault="009175E3">
      <w:r w:rsidRPr="00000DF6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70059" w14:textId="77777777" w:rsidR="00E557FE" w:rsidRPr="00AF5421" w:rsidRDefault="00E557FE">
    <w:pPr>
      <w:pStyle w:val="Footer"/>
      <w:rPr>
        <w:rFonts w:ascii="Century Gothic" w:hAnsi="Century Gothic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68AF96" w14:textId="77777777" w:rsidR="00323B28" w:rsidRDefault="00323B28" w:rsidP="00323B28">
    <w:pPr>
      <w:pStyle w:val="Footer"/>
      <w:rPr>
        <w:sz w:val="18"/>
        <w:szCs w:val="18"/>
      </w:rPr>
    </w:pPr>
    <w:r>
      <w:rPr>
        <w:noProof/>
        <w:lang w:eastAsia="en-CA"/>
      </w:rPr>
      <w:drawing>
        <wp:anchor distT="0" distB="0" distL="114300" distR="114300" simplePos="0" relativeHeight="251661312" behindDoc="1" locked="0" layoutInCell="1" allowOverlap="1" wp14:anchorId="4F1622AD" wp14:editId="1F3D1E84">
          <wp:simplePos x="0" y="0"/>
          <wp:positionH relativeFrom="column">
            <wp:posOffset>-914400</wp:posOffset>
          </wp:positionH>
          <wp:positionV relativeFrom="page">
            <wp:align>bottom</wp:align>
          </wp:positionV>
          <wp:extent cx="7772400" cy="1170432"/>
          <wp:effectExtent l="0" t="0" r="0" b="0"/>
          <wp:wrapNone/>
          <wp:docPr id="8" name="Picture 8">
            <a:extLst xmlns:a="http://schemas.openxmlformats.org/drawingml/2006/main">
              <a:ext uri="{C183D7F6-B498-43B3-948B-1728B52AA6E4}">
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>
                    <a:extLst>
                      <a:ext uri="{C183D7F6-B498-43B3-948B-1728B52AA6E4}">
                        <adec:decorative xmlns:adec="http://schemas.microsoft.com/office/drawing/2017/decorative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043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55C8E">
      <w:rPr>
        <w:sz w:val="18"/>
        <w:szCs w:val="18"/>
      </w:rPr>
      <w:t xml:space="preserve">ZED Legal ~ </w:t>
    </w:r>
  </w:p>
  <w:p w14:paraId="5A2502D4" w14:textId="77777777" w:rsidR="00323B28" w:rsidRDefault="00323B28" w:rsidP="00323B28">
    <w:pPr>
      <w:pStyle w:val="Footer"/>
      <w:rPr>
        <w:sz w:val="18"/>
        <w:szCs w:val="18"/>
      </w:rPr>
    </w:pPr>
    <w:r w:rsidRPr="00455C8E">
      <w:rPr>
        <w:sz w:val="18"/>
        <w:szCs w:val="18"/>
      </w:rPr>
      <w:t xml:space="preserve">PO Box 18083, Shawnessy PO </w:t>
    </w:r>
  </w:p>
  <w:p w14:paraId="58EA6A16" w14:textId="77777777" w:rsidR="00323B28" w:rsidRPr="00455C8E" w:rsidRDefault="00323B28" w:rsidP="00323B28">
    <w:pPr>
      <w:pStyle w:val="Footer"/>
      <w:rPr>
        <w:sz w:val="18"/>
        <w:szCs w:val="18"/>
      </w:rPr>
    </w:pPr>
    <w:r w:rsidRPr="00455C8E">
      <w:rPr>
        <w:sz w:val="18"/>
        <w:szCs w:val="18"/>
      </w:rPr>
      <w:t>Calgary, Alberta T2X 3G2</w:t>
    </w:r>
  </w:p>
  <w:p w14:paraId="33F4BD7D" w14:textId="77777777" w:rsidR="00323B28" w:rsidRDefault="00323B28" w:rsidP="00323B2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B87D1C" w14:textId="6A43E82B" w:rsidR="00B029C9" w:rsidRPr="00AF5421" w:rsidRDefault="00B029C9" w:rsidP="00B029C9">
    <w:pPr>
      <w:pStyle w:val="gsinq8ptfooter"/>
      <w:tabs>
        <w:tab w:val="clear" w:pos="10224"/>
        <w:tab w:val="left" w:pos="2295"/>
      </w:tabs>
    </w:pPr>
    <w:r w:rsidRPr="00AF5421">
      <w:t>{{</w:t>
    </w:r>
    <w:r w:rsidR="005B4AA3" w:rsidRPr="00AF5421">
      <w:t xml:space="preserve">p </w:t>
    </w:r>
    <w:r w:rsidRPr="00AF5421">
      <w:t>letter_footer_insert}}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FAE76" w14:textId="77777777" w:rsidR="009175E3" w:rsidRPr="00000DF6" w:rsidRDefault="009175E3">
      <w:r w:rsidRPr="00000DF6">
        <w:separator/>
      </w:r>
    </w:p>
  </w:footnote>
  <w:footnote w:type="continuationSeparator" w:id="0">
    <w:p w14:paraId="7E40C19F" w14:textId="77777777" w:rsidR="009175E3" w:rsidRPr="00000DF6" w:rsidRDefault="009175E3">
      <w:r w:rsidRPr="00000DF6"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6F0646" w14:textId="77777777" w:rsidR="00E557FE" w:rsidRPr="00AF5421" w:rsidRDefault="00E557FE">
    <w:pPr>
      <w:pStyle w:val="Header"/>
      <w:rPr>
        <w:rFonts w:ascii="Century Gothic" w:hAnsi="Century Gothic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D6F3D5" w14:textId="77777777" w:rsidR="007A1AFB" w:rsidRDefault="007A1AFB" w:rsidP="007A1AFB">
    <w:pPr>
      <w:pStyle w:val="Header"/>
      <w:rPr>
        <w:noProof/>
        <w:color w:val="000000" w:themeColor="text1"/>
        <w:lang w:val="fr-CA" w:bidi="fr-FR"/>
      </w:rPr>
    </w:pPr>
    <w:r>
      <w:rPr>
        <w:noProof/>
        <w:color w:val="000000" w:themeColor="text1"/>
        <w:lang w:eastAsia="en-CA"/>
      </w:rPr>
      <w:drawing>
        <wp:anchor distT="0" distB="0" distL="114300" distR="114300" simplePos="0" relativeHeight="251663360" behindDoc="1" locked="0" layoutInCell="1" allowOverlap="1" wp14:anchorId="1E517CB4" wp14:editId="3729D650">
          <wp:simplePos x="0" y="0"/>
          <wp:positionH relativeFrom="column">
            <wp:posOffset>-914400</wp:posOffset>
          </wp:positionH>
          <wp:positionV relativeFrom="page">
            <wp:posOffset>0</wp:posOffset>
          </wp:positionV>
          <wp:extent cx="7772400" cy="1179576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7957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A54EB54" w14:textId="77777777" w:rsidR="007A1AFB" w:rsidRDefault="007A1AFB" w:rsidP="007A1AFB">
    <w:pPr>
      <w:pStyle w:val="Header"/>
      <w:rPr>
        <w:noProof/>
        <w:color w:val="000000" w:themeColor="text1"/>
        <w:lang w:val="fr-CA" w:bidi="fr-FR"/>
      </w:rPr>
    </w:pPr>
  </w:p>
  <w:p w14:paraId="76D4AAC9" w14:textId="77777777" w:rsidR="007A1AFB" w:rsidRPr="00403DB3" w:rsidRDefault="007A1AFB" w:rsidP="007A1AFB">
    <w:pPr>
      <w:pStyle w:val="Coordonnes"/>
      <w:rPr>
        <w:rFonts w:ascii="Century Gothic" w:hAnsi="Century Gothic"/>
        <w:lang w:val="fr-CA"/>
      </w:rPr>
    </w:pPr>
    <w:r>
      <w:rPr>
        <w:rFonts w:ascii="Century Gothic" w:hAnsi="Century Gothic"/>
        <w:lang w:val="fr-CA"/>
      </w:rPr>
      <w:t>{{lawyer.name_on_docs}}</w:t>
    </w:r>
  </w:p>
  <w:p w14:paraId="57A8E6D7" w14:textId="77777777" w:rsidR="007A1AFB" w:rsidRPr="00403DB3" w:rsidRDefault="007A1AFB" w:rsidP="007A1AFB">
    <w:pPr>
      <w:pStyle w:val="Coordonnes"/>
      <w:rPr>
        <w:rFonts w:ascii="Century Gothic" w:hAnsi="Century Gothic"/>
        <w:lang w:val="fr-CA"/>
      </w:rPr>
    </w:pPr>
    <w:r w:rsidRPr="00403DB3">
      <w:rPr>
        <w:rFonts w:ascii="Century Gothic" w:hAnsi="Century Gothic"/>
        <w:lang w:val="fr-CA"/>
      </w:rPr>
      <w:t xml:space="preserve">T. </w:t>
    </w:r>
    <w:r>
      <w:rPr>
        <w:rFonts w:ascii="Century Gothic" w:hAnsi="Century Gothic"/>
        <w:lang w:val="fr-CA"/>
      </w:rPr>
      <w:t>{{lawyer.phone}}</w:t>
    </w:r>
  </w:p>
  <w:p w14:paraId="05ACAFD5" w14:textId="77777777" w:rsidR="007A1AFB" w:rsidRPr="00403DB3" w:rsidRDefault="007A1AFB" w:rsidP="007A1AFB">
    <w:pPr>
      <w:pStyle w:val="Coordonnes"/>
      <w:rPr>
        <w:rStyle w:val="Strong"/>
        <w:rFonts w:ascii="Century Gothic" w:hAnsi="Century Gothic"/>
        <w:b w:val="0"/>
        <w:bCs w:val="0"/>
        <w:lang w:val="fr-CA"/>
      </w:rPr>
    </w:pPr>
    <w:r w:rsidRPr="00403DB3">
      <w:rPr>
        <w:rFonts w:ascii="Century Gothic" w:hAnsi="Century Gothic"/>
        <w:lang w:val="fr-CA"/>
      </w:rPr>
      <w:t xml:space="preserve">E. </w:t>
    </w:r>
    <w:r>
      <w:rPr>
        <w:rFonts w:ascii="Century Gothic" w:hAnsi="Century Gothic"/>
        <w:lang w:val="fr-CA"/>
      </w:rPr>
      <w:t>{{lawyer.email}}</w:t>
    </w:r>
  </w:p>
  <w:p w14:paraId="4CE23D2B" w14:textId="77777777" w:rsidR="007A1AFB" w:rsidRPr="00D0218C" w:rsidRDefault="007A1AFB" w:rsidP="007A1AFB">
    <w:pPr>
      <w:pStyle w:val="Coordonnes"/>
      <w:rPr>
        <w:lang w:val="fr-CA"/>
      </w:rPr>
    </w:pPr>
    <w:r w:rsidRPr="00403DB3">
      <w:rPr>
        <w:rFonts w:ascii="Century Gothic" w:hAnsi="Century Gothic"/>
        <w:lang w:val="fr-CA"/>
      </w:rPr>
      <w:t>www.zedlegal.ca</w:t>
    </w:r>
    <w:r w:rsidRPr="00D0218C">
      <w:rPr>
        <w:noProof/>
        <w:color w:val="000000" w:themeColor="text1"/>
        <w:lang w:eastAsia="en-CA"/>
      </w:rPr>
      <w:t xml:space="preserve"> </w:t>
    </w:r>
    <w:r w:rsidRPr="00D0218C">
      <w:rPr>
        <w:noProof/>
        <w:color w:val="000000" w:themeColor="text1"/>
        <w:lang w:val="fr-CA" w:bidi="fr-FR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0F305" w14:textId="2FE808D1" w:rsidR="00B029C9" w:rsidRPr="00AF5421" w:rsidRDefault="00B029C9" w:rsidP="00B029C9">
    <w:pPr>
      <w:pStyle w:val="Header"/>
      <w:rPr>
        <w:rFonts w:ascii="Century Gothic" w:hAnsi="Century Gothic"/>
      </w:rPr>
    </w:pPr>
    <w:r w:rsidRPr="00AF5421">
      <w:rPr>
        <w:rFonts w:ascii="Century Gothic" w:hAnsi="Century Gothic"/>
      </w:rPr>
      <w:t>{{</w:t>
    </w:r>
    <w:r w:rsidR="005B4AA3" w:rsidRPr="00AF5421">
      <w:rPr>
        <w:rFonts w:ascii="Century Gothic" w:hAnsi="Century Gothic"/>
      </w:rPr>
      <w:t xml:space="preserve">p </w:t>
    </w:r>
    <w:r w:rsidRPr="00AF5421">
      <w:rPr>
        <w:rFonts w:ascii="Century Gothic" w:hAnsi="Century Gothic"/>
      </w:rPr>
      <w:t>letter_head_insert}}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F4962"/>
    <w:multiLevelType w:val="hybridMultilevel"/>
    <w:tmpl w:val="CDAA690A"/>
    <w:lvl w:ilvl="0" w:tplc="E1E2233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CA56E08"/>
    <w:multiLevelType w:val="hybridMultilevel"/>
    <w:tmpl w:val="67E41640"/>
    <w:lvl w:ilvl="0" w:tplc="1E90EE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E06"/>
    <w:rsid w:val="00000DF6"/>
    <w:rsid w:val="00051CC8"/>
    <w:rsid w:val="000635E8"/>
    <w:rsid w:val="000A201E"/>
    <w:rsid w:val="000B132B"/>
    <w:rsid w:val="000F52F9"/>
    <w:rsid w:val="00105FD2"/>
    <w:rsid w:val="00151380"/>
    <w:rsid w:val="00180C6F"/>
    <w:rsid w:val="0018731E"/>
    <w:rsid w:val="00200DA3"/>
    <w:rsid w:val="002617EE"/>
    <w:rsid w:val="00294893"/>
    <w:rsid w:val="002A0BE9"/>
    <w:rsid w:val="002D75FC"/>
    <w:rsid w:val="00323B28"/>
    <w:rsid w:val="00363966"/>
    <w:rsid w:val="00380323"/>
    <w:rsid w:val="003C198F"/>
    <w:rsid w:val="003F07A2"/>
    <w:rsid w:val="003F29FF"/>
    <w:rsid w:val="004841E9"/>
    <w:rsid w:val="004D396D"/>
    <w:rsid w:val="004F5AD3"/>
    <w:rsid w:val="005125A2"/>
    <w:rsid w:val="005217AC"/>
    <w:rsid w:val="00530C1A"/>
    <w:rsid w:val="00546719"/>
    <w:rsid w:val="00556FA9"/>
    <w:rsid w:val="005B4AA3"/>
    <w:rsid w:val="005E57BA"/>
    <w:rsid w:val="00605DBC"/>
    <w:rsid w:val="00607CAE"/>
    <w:rsid w:val="006749BF"/>
    <w:rsid w:val="006E252F"/>
    <w:rsid w:val="007A1AFB"/>
    <w:rsid w:val="0081542E"/>
    <w:rsid w:val="00815C40"/>
    <w:rsid w:val="00867CE7"/>
    <w:rsid w:val="008B4D02"/>
    <w:rsid w:val="008D5CC5"/>
    <w:rsid w:val="008E106D"/>
    <w:rsid w:val="008E6578"/>
    <w:rsid w:val="008F00A0"/>
    <w:rsid w:val="008F560C"/>
    <w:rsid w:val="009175E3"/>
    <w:rsid w:val="00926292"/>
    <w:rsid w:val="00995AA9"/>
    <w:rsid w:val="00A32E06"/>
    <w:rsid w:val="00A70C8B"/>
    <w:rsid w:val="00A72296"/>
    <w:rsid w:val="00A8177C"/>
    <w:rsid w:val="00AA4CF4"/>
    <w:rsid w:val="00AB19AA"/>
    <w:rsid w:val="00AF5421"/>
    <w:rsid w:val="00B029C9"/>
    <w:rsid w:val="00B16DAF"/>
    <w:rsid w:val="00B556EA"/>
    <w:rsid w:val="00BD7051"/>
    <w:rsid w:val="00BF124D"/>
    <w:rsid w:val="00BF159F"/>
    <w:rsid w:val="00C06541"/>
    <w:rsid w:val="00C575D7"/>
    <w:rsid w:val="00C80DE1"/>
    <w:rsid w:val="00CB163E"/>
    <w:rsid w:val="00CB79F0"/>
    <w:rsid w:val="00CD075D"/>
    <w:rsid w:val="00CE1379"/>
    <w:rsid w:val="00DD68FB"/>
    <w:rsid w:val="00E557FE"/>
    <w:rsid w:val="00EB1D4A"/>
    <w:rsid w:val="00EC25C9"/>
    <w:rsid w:val="00F408A4"/>
    <w:rsid w:val="00F55938"/>
    <w:rsid w:val="00F57364"/>
    <w:rsid w:val="00F974D0"/>
    <w:rsid w:val="00FB4445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ED92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DA3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0DA3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00DA3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200DA3"/>
    <w:pPr>
      <w:spacing w:after="240"/>
    </w:pPr>
  </w:style>
  <w:style w:type="paragraph" w:styleId="Header">
    <w:name w:val="header"/>
    <w:basedOn w:val="Normal"/>
    <w:link w:val="HeaderChar"/>
    <w:uiPriority w:val="99"/>
    <w:rsid w:val="00200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00DA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00D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00DA3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B79F0"/>
    <w:pPr>
      <w:ind w:left="720"/>
    </w:pPr>
  </w:style>
  <w:style w:type="paragraph" w:customStyle="1" w:styleId="gsinq8ptfooter">
    <w:name w:val="gsinq 8pt footer"/>
    <w:basedOn w:val="Footer"/>
    <w:qFormat/>
    <w:rsid w:val="00B029C9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323B28"/>
    <w:rPr>
      <w:b/>
      <w:bCs/>
    </w:rPr>
  </w:style>
  <w:style w:type="paragraph" w:customStyle="1" w:styleId="Coordonnes">
    <w:name w:val="Coordonnées"/>
    <w:basedOn w:val="Normal"/>
    <w:uiPriority w:val="1"/>
    <w:qFormat/>
    <w:rsid w:val="00323B28"/>
    <w:pPr>
      <w:spacing w:line="259" w:lineRule="auto"/>
    </w:pPr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1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DA3"/>
    <w:rPr>
      <w:lang w:val="en-C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00DA3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00DA3"/>
    <w:rPr>
      <w:rFonts w:ascii="Cambria" w:hAnsi="Cambria" w:cs="Cambria"/>
      <w:b/>
      <w:bCs/>
      <w:kern w:val="32"/>
      <w:sz w:val="32"/>
      <w:szCs w:val="32"/>
    </w:rPr>
  </w:style>
  <w:style w:type="paragraph" w:customStyle="1" w:styleId="Paragraphs">
    <w:name w:val="Paragraphs"/>
    <w:basedOn w:val="Normal"/>
    <w:uiPriority w:val="99"/>
    <w:rsid w:val="00200DA3"/>
    <w:pPr>
      <w:spacing w:after="240"/>
    </w:pPr>
  </w:style>
  <w:style w:type="paragraph" w:styleId="Header">
    <w:name w:val="header"/>
    <w:basedOn w:val="Normal"/>
    <w:link w:val="HeaderChar"/>
    <w:uiPriority w:val="99"/>
    <w:rsid w:val="00200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00DA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00D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200DA3"/>
    <w:rPr>
      <w:sz w:val="24"/>
      <w:szCs w:val="24"/>
    </w:rPr>
  </w:style>
  <w:style w:type="table" w:styleId="TableGrid">
    <w:name w:val="Table Grid"/>
    <w:basedOn w:val="TableNormal"/>
    <w:uiPriority w:val="99"/>
    <w:rsid w:val="00CD075D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CB79F0"/>
    <w:pPr>
      <w:ind w:left="720"/>
    </w:pPr>
  </w:style>
  <w:style w:type="paragraph" w:customStyle="1" w:styleId="gsinq8ptfooter">
    <w:name w:val="gsinq 8pt footer"/>
    <w:basedOn w:val="Footer"/>
    <w:qFormat/>
    <w:rsid w:val="00B029C9"/>
    <w:pPr>
      <w:tabs>
        <w:tab w:val="clear" w:pos="4320"/>
        <w:tab w:val="clear" w:pos="8640"/>
        <w:tab w:val="right" w:pos="10224"/>
      </w:tabs>
    </w:pPr>
    <w:rPr>
      <w:rFonts w:ascii="Century Gothic" w:hAnsi="Century Gothic"/>
      <w:sz w:val="16"/>
      <w:szCs w:val="16"/>
      <w:lang w:eastAsia="en-CA"/>
    </w:rPr>
  </w:style>
  <w:style w:type="character" w:styleId="Strong">
    <w:name w:val="Strong"/>
    <w:basedOn w:val="DefaultParagraphFont"/>
    <w:uiPriority w:val="1"/>
    <w:qFormat/>
    <w:locked/>
    <w:rsid w:val="00323B28"/>
    <w:rPr>
      <w:b/>
      <w:bCs/>
    </w:rPr>
  </w:style>
  <w:style w:type="paragraph" w:customStyle="1" w:styleId="Coordonnes">
    <w:name w:val="Coordonnées"/>
    <w:basedOn w:val="Normal"/>
    <w:uiPriority w:val="1"/>
    <w:qFormat/>
    <w:rsid w:val="00323B28"/>
    <w:pPr>
      <w:spacing w:line="259" w:lineRule="auto"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5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HotDocs\hotdoc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hotdocs.dot</Template>
  <TotalTime>17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Letter to Bank</vt:lpstr>
    </vt:vector>
  </TitlesOfParts>
  <Company>Granville Software Inc.</Company>
  <LinksUpToDate>false</LinksUpToDate>
  <CharactersWithSpaces>1645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to Bank Requesting Info</dc:title>
  <dc:subject/>
  <dc:creator>Granville Software Inc.</dc:creator>
  <cp:keywords>HotDocs Template</cp:keywords>
  <dc:description/>
  <cp:lastModifiedBy>GSI</cp:lastModifiedBy>
  <cp:revision>29</cp:revision>
  <dcterms:created xsi:type="dcterms:W3CDTF">2019-09-11T20:32:00Z</dcterms:created>
  <dcterms:modified xsi:type="dcterms:W3CDTF">2022-06-10T17:49:00Z</dcterms:modified>
</cp:coreProperties>
</file>