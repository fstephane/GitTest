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C627A" w14:textId="34515D8C" w:rsidR="007B5C92" w:rsidRPr="00043C99" w:rsidRDefault="00EC69C3" w:rsidP="00F905E7">
      <w:pPr>
        <w:rPr>
          <w:rFonts w:ascii="Century Gothic" w:hAnsi="Century Gothic"/>
        </w:rPr>
      </w:pPr>
      <w:bookmarkStart w:id="0" w:name="_GoBack"/>
      <w:bookmarkEnd w:id="0"/>
      <w:r w:rsidRPr="00043C99">
        <w:rPr>
          <w:rFonts w:ascii="Century Gothic" w:hAnsi="Century Gothic"/>
        </w:rPr>
        <w:t>{{p letter_date_insert }}</w:t>
      </w:r>
    </w:p>
    <w:p w14:paraId="0F966D55" w14:textId="33CFB4EB" w:rsidR="00874D68" w:rsidRPr="00043C99" w:rsidRDefault="00874D68" w:rsidP="00E52F7D">
      <w:pPr>
        <w:rPr>
          <w:rFonts w:ascii="Century Gothic" w:hAnsi="Century Gothic"/>
        </w:rPr>
      </w:pPr>
      <w:r w:rsidRPr="00043C99">
        <w:rPr>
          <w:rFonts w:ascii="Century Gothic" w:hAnsi="Century Gothic"/>
        </w:rPr>
        <w:t>Clerk of the Surrogate Court</w:t>
      </w:r>
    </w:p>
    <w:p w14:paraId="18ED1904" w14:textId="3A7EC43C" w:rsidR="00874D68" w:rsidRPr="00043C99" w:rsidRDefault="00874D68" w:rsidP="00E52F7D">
      <w:pPr>
        <w:ind w:right="4"/>
        <w:rPr>
          <w:rFonts w:ascii="Century Gothic" w:hAnsi="Century Gothic"/>
        </w:rPr>
      </w:pPr>
      <w:r w:rsidRPr="00043C99">
        <w:rPr>
          <w:rFonts w:ascii="Century Gothic" w:hAnsi="Century Gothic"/>
        </w:rPr>
        <w:t xml:space="preserve">Judicial Centre of </w:t>
      </w:r>
      <w:r w:rsidR="00CB5D93" w:rsidRPr="00043C99">
        <w:rPr>
          <w:rFonts w:ascii="Century Gothic" w:hAnsi="Century Gothic"/>
        </w:rPr>
        <w:t>{{</w:t>
      </w:r>
      <w:r w:rsidR="0077490F" w:rsidRPr="00043C99">
        <w:rPr>
          <w:rFonts w:ascii="Century Gothic" w:hAnsi="Century Gothic"/>
        </w:rPr>
        <w:t>estate.centre</w:t>
      </w:r>
      <w:r w:rsidR="00CB5D93" w:rsidRPr="00043C99">
        <w:rPr>
          <w:rFonts w:ascii="Century Gothic" w:hAnsi="Century Gothic"/>
        </w:rPr>
        <w:t>}}</w:t>
      </w:r>
    </w:p>
    <w:p w14:paraId="2347E001" w14:textId="20E296C8" w:rsidR="001C2685" w:rsidRPr="00043C99" w:rsidRDefault="00CB5D93" w:rsidP="00E52F7D">
      <w:pPr>
        <w:rPr>
          <w:rFonts w:ascii="Century Gothic" w:hAnsi="Century Gothic"/>
        </w:rPr>
      </w:pPr>
      <w:r w:rsidRPr="00043C99">
        <w:rPr>
          <w:rFonts w:ascii="Century Gothic" w:hAnsi="Century Gothic"/>
        </w:rPr>
        <w:t>{{</w:t>
      </w:r>
      <w:r w:rsidR="001C2685" w:rsidRPr="00043C99">
        <w:rPr>
          <w:rFonts w:ascii="Century Gothic" w:hAnsi="Century Gothic"/>
        </w:rPr>
        <w:t>judicial_addres</w:t>
      </w:r>
      <w:r w:rsidR="00A1346E" w:rsidRPr="00043C99">
        <w:rPr>
          <w:rFonts w:ascii="Century Gothic" w:hAnsi="Century Gothic"/>
        </w:rPr>
        <w:t>s</w:t>
      </w:r>
      <w:r w:rsidRPr="00043C99">
        <w:rPr>
          <w:rFonts w:ascii="Century Gothic" w:hAnsi="Century Gothic"/>
        </w:rPr>
        <w:t>}}</w:t>
      </w:r>
    </w:p>
    <w:p w14:paraId="313A8779" w14:textId="4E368C35" w:rsidR="00874D68" w:rsidRPr="00043C99" w:rsidRDefault="00874D68" w:rsidP="00D05492">
      <w:pPr>
        <w:tabs>
          <w:tab w:val="left" w:pos="2400"/>
        </w:tabs>
        <w:rPr>
          <w:rFonts w:ascii="Century Gothic" w:hAnsi="Century Gothic"/>
        </w:rPr>
      </w:pPr>
    </w:p>
    <w:p w14:paraId="2D6BFCC2" w14:textId="77777777" w:rsidR="00874D68" w:rsidRPr="00043C99" w:rsidRDefault="00874D68" w:rsidP="00E52F7D">
      <w:pPr>
        <w:rPr>
          <w:rFonts w:ascii="Century Gothic" w:hAnsi="Century Gothic"/>
        </w:rPr>
      </w:pPr>
      <w:r w:rsidRPr="00043C99">
        <w:rPr>
          <w:rFonts w:ascii="Century Gothic" w:hAnsi="Century Gothic"/>
        </w:rPr>
        <w:t>Dear Sir/Madam:</w:t>
      </w:r>
    </w:p>
    <w:p w14:paraId="22CC631D" w14:textId="77777777" w:rsidR="00874D68" w:rsidRPr="00043C99" w:rsidRDefault="00874D68" w:rsidP="00E52F7D">
      <w:pPr>
        <w:rPr>
          <w:rFonts w:ascii="Century Gothic" w:hAnsi="Century Gothic"/>
        </w:rPr>
      </w:pPr>
    </w:p>
    <w:p w14:paraId="160311B3" w14:textId="107E4EF8" w:rsidR="00874D68" w:rsidRPr="00043C99" w:rsidRDefault="00CB5D93" w:rsidP="00E52F7D">
      <w:pPr>
        <w:rPr>
          <w:rFonts w:ascii="Century Gothic" w:hAnsi="Century Gothic"/>
          <w:b/>
          <w:bCs/>
        </w:rPr>
      </w:pPr>
      <w:r w:rsidRPr="00043C99">
        <w:rPr>
          <w:rFonts w:ascii="Century Gothic" w:hAnsi="Century Gothic"/>
          <w:b/>
          <w:bCs/>
        </w:rPr>
        <w:t>{{p re_line_insert }}</w:t>
      </w:r>
    </w:p>
    <w:p w14:paraId="0ECAC26B" w14:textId="77777777" w:rsidR="00874D68" w:rsidRPr="00043C99" w:rsidRDefault="00874D68" w:rsidP="00E52F7D">
      <w:pPr>
        <w:rPr>
          <w:rFonts w:ascii="Century Gothic" w:hAnsi="Century Gothic"/>
          <w:b/>
          <w:bCs/>
        </w:rPr>
      </w:pPr>
    </w:p>
    <w:p w14:paraId="139133CD" w14:textId="3DC21619" w:rsidR="00874D68" w:rsidRPr="00043C99" w:rsidRDefault="00874D68" w:rsidP="00E52F7D">
      <w:pPr>
        <w:ind w:right="4"/>
        <w:rPr>
          <w:rFonts w:ascii="Century Gothic" w:hAnsi="Century Gothic"/>
        </w:rPr>
      </w:pPr>
      <w:r w:rsidRPr="00043C99">
        <w:rPr>
          <w:rFonts w:ascii="Century Gothic" w:hAnsi="Century Gothic"/>
        </w:rPr>
        <w:t xml:space="preserve">We enclose an Application for </w:t>
      </w:r>
      <w:r w:rsidR="00CB5D93" w:rsidRPr="00043C99">
        <w:rPr>
          <w:rFonts w:ascii="Century Gothic" w:hAnsi="Century Gothic"/>
        </w:rPr>
        <w:t>{{</w:t>
      </w:r>
      <w:r w:rsidRPr="00043C99">
        <w:rPr>
          <w:rFonts w:ascii="Century Gothic" w:hAnsi="Century Gothic"/>
        </w:rPr>
        <w:t>estate.grant_</w:t>
      </w:r>
      <w:r w:rsidR="007F3293" w:rsidRPr="00043C99">
        <w:rPr>
          <w:rFonts w:ascii="Century Gothic" w:hAnsi="Century Gothic"/>
        </w:rPr>
        <w:t>of_language</w:t>
      </w:r>
      <w:r w:rsidR="00CB5D93" w:rsidRPr="00043C99">
        <w:rPr>
          <w:rFonts w:ascii="Century Gothic" w:hAnsi="Century Gothic"/>
        </w:rPr>
        <w:t>}}</w:t>
      </w:r>
      <w:r w:rsidRPr="00043C99">
        <w:rPr>
          <w:rFonts w:ascii="Century Gothic" w:hAnsi="Century Gothic"/>
        </w:rPr>
        <w:t xml:space="preserve">. We would be obliged if you would present this Application to the presiding Justice. We can also advise that we will require the original and </w:t>
      </w:r>
      <w:r w:rsidR="00CB5D93" w:rsidRPr="00043C99">
        <w:rPr>
          <w:rFonts w:ascii="Century Gothic" w:hAnsi="Century Gothic"/>
        </w:rPr>
        <w:t>{{</w:t>
      </w:r>
      <w:r w:rsidRPr="00043C99">
        <w:rPr>
          <w:rFonts w:ascii="Century Gothic" w:hAnsi="Century Gothic"/>
        </w:rPr>
        <w:t>estate.certified_copies</w:t>
      </w:r>
      <w:r w:rsidR="00CB5D93" w:rsidRPr="00043C99">
        <w:rPr>
          <w:rFonts w:ascii="Century Gothic" w:hAnsi="Century Gothic"/>
        </w:rPr>
        <w:t>}}</w:t>
      </w:r>
      <w:r w:rsidRPr="00043C99">
        <w:rPr>
          <w:rFonts w:ascii="Century Gothic" w:hAnsi="Century Gothic"/>
        </w:rPr>
        <w:t xml:space="preserve"> Court Certified Copies.</w:t>
      </w:r>
    </w:p>
    <w:p w14:paraId="447D0A67" w14:textId="77777777" w:rsidR="00874D68" w:rsidRPr="00043C99" w:rsidRDefault="00874D68" w:rsidP="00E52F7D">
      <w:pPr>
        <w:ind w:right="4"/>
        <w:rPr>
          <w:rFonts w:ascii="Century Gothic" w:hAnsi="Century Gothic"/>
        </w:rPr>
      </w:pPr>
    </w:p>
    <w:p w14:paraId="0C04DD79" w14:textId="70658502" w:rsidR="00874D68" w:rsidRPr="00043C99" w:rsidRDefault="00874D68" w:rsidP="00E52F7D">
      <w:pPr>
        <w:ind w:right="4"/>
        <w:rPr>
          <w:rFonts w:ascii="Century Gothic" w:hAnsi="Century Gothic"/>
        </w:rPr>
      </w:pPr>
      <w:r w:rsidRPr="00043C99">
        <w:rPr>
          <w:rFonts w:ascii="Century Gothic" w:hAnsi="Century Gothic"/>
        </w:rPr>
        <w:t xml:space="preserve">Should you have any concerns with the Application, please feel free to contact either me, or my assistant, </w:t>
      </w:r>
      <w:r w:rsidR="00CB5D93" w:rsidRPr="00043C99">
        <w:rPr>
          <w:rFonts w:ascii="Century Gothic" w:hAnsi="Century Gothic"/>
        </w:rPr>
        <w:t>{{</w:t>
      </w:r>
      <w:r w:rsidRPr="00043C99">
        <w:rPr>
          <w:rFonts w:ascii="Century Gothic" w:hAnsi="Century Gothic"/>
        </w:rPr>
        <w:t>user.name_on_docs</w:t>
      </w:r>
      <w:r w:rsidR="00CB5D93" w:rsidRPr="00043C99">
        <w:rPr>
          <w:rFonts w:ascii="Century Gothic" w:hAnsi="Century Gothic"/>
        </w:rPr>
        <w:t>}}</w:t>
      </w:r>
      <w:r w:rsidRPr="00043C99">
        <w:rPr>
          <w:rFonts w:ascii="Century Gothic" w:hAnsi="Century Gothic"/>
        </w:rPr>
        <w:t>. Please let us know when the Grant is ready and the amount of your fees, and we will provide you with our cheque.</w:t>
      </w:r>
    </w:p>
    <w:p w14:paraId="31B12C72" w14:textId="77777777" w:rsidR="00874D68" w:rsidRPr="00043C99" w:rsidRDefault="00874D68" w:rsidP="00E52F7D">
      <w:pPr>
        <w:ind w:right="4"/>
        <w:rPr>
          <w:rFonts w:ascii="Century Gothic" w:hAnsi="Century Gothic"/>
        </w:rPr>
      </w:pPr>
    </w:p>
    <w:p w14:paraId="7502E1CF" w14:textId="77777777" w:rsidR="00874D68" w:rsidRPr="00043C99" w:rsidRDefault="00874D68" w:rsidP="00E52F7D">
      <w:pPr>
        <w:rPr>
          <w:rFonts w:ascii="Century Gothic" w:hAnsi="Century Gothic"/>
        </w:rPr>
      </w:pPr>
      <w:r w:rsidRPr="00043C99">
        <w:rPr>
          <w:rFonts w:ascii="Century Gothic" w:hAnsi="Century Gothic"/>
        </w:rPr>
        <w:t>Thank you for your assistance in this matter.</w:t>
      </w:r>
    </w:p>
    <w:p w14:paraId="0A9DBE95" w14:textId="77777777" w:rsidR="00874D68" w:rsidRPr="00043C99" w:rsidRDefault="00874D68" w:rsidP="00E52F7D">
      <w:pPr>
        <w:rPr>
          <w:rFonts w:ascii="Century Gothic" w:hAnsi="Century Gothic"/>
        </w:rPr>
      </w:pPr>
    </w:p>
    <w:p w14:paraId="60A521AF" w14:textId="77777777" w:rsidR="00874D68" w:rsidRPr="00043C99" w:rsidRDefault="00874D68" w:rsidP="00E52F7D">
      <w:pPr>
        <w:rPr>
          <w:rFonts w:ascii="Century Gothic" w:hAnsi="Century Gothic"/>
        </w:rPr>
      </w:pPr>
    </w:p>
    <w:p w14:paraId="5AFF5817" w14:textId="6CED1183" w:rsidR="0077490F" w:rsidRPr="00043C99" w:rsidRDefault="00CB5D93" w:rsidP="00E52F7D">
      <w:pPr>
        <w:rPr>
          <w:rFonts w:ascii="Century Gothic" w:hAnsi="Century Gothic"/>
        </w:rPr>
      </w:pPr>
      <w:r w:rsidRPr="00043C99">
        <w:rPr>
          <w:rFonts w:ascii="Century Gothic" w:hAnsi="Century Gothic"/>
        </w:rPr>
        <w:t>{{</w:t>
      </w:r>
      <w:r w:rsidR="005A250D" w:rsidRPr="00043C99">
        <w:rPr>
          <w:rFonts w:ascii="Century Gothic" w:hAnsi="Century Gothic"/>
        </w:rPr>
        <w:t xml:space="preserve">p </w:t>
      </w:r>
      <w:r w:rsidR="00874D68" w:rsidRPr="00043C99">
        <w:rPr>
          <w:rFonts w:ascii="Century Gothic" w:hAnsi="Century Gothic"/>
        </w:rPr>
        <w:t>letter_closing_insert</w:t>
      </w:r>
      <w:r w:rsidRPr="00043C99">
        <w:rPr>
          <w:rFonts w:ascii="Century Gothic" w:hAnsi="Century Gothic"/>
        </w:rPr>
        <w:t>}}</w:t>
      </w:r>
    </w:p>
    <w:sectPr w:rsidR="0077490F" w:rsidRPr="00043C99" w:rsidSect="006155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DA080" w14:textId="77777777" w:rsidR="000A34CE" w:rsidRPr="00033B13" w:rsidRDefault="000A34CE">
      <w:r w:rsidRPr="00033B13">
        <w:separator/>
      </w:r>
    </w:p>
  </w:endnote>
  <w:endnote w:type="continuationSeparator" w:id="0">
    <w:p w14:paraId="356DB214" w14:textId="77777777" w:rsidR="000A34CE" w:rsidRPr="00033B13" w:rsidRDefault="000A34CE">
      <w:r w:rsidRPr="00033B1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2729A" w14:textId="77777777" w:rsidR="00043C99" w:rsidRPr="00043C99" w:rsidRDefault="00043C99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79644" w14:textId="77777777" w:rsidR="00B5657A" w:rsidRDefault="00B5657A" w:rsidP="00B5657A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6866E36B" wp14:editId="4E2F6D6A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4F3C5537" w14:textId="77777777" w:rsidR="00B5657A" w:rsidRDefault="00B5657A" w:rsidP="00B5657A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589E06C1" w14:textId="77777777" w:rsidR="00B5657A" w:rsidRPr="00455C8E" w:rsidRDefault="00B5657A" w:rsidP="00B5657A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417609E8" w14:textId="77777777" w:rsidR="00B5657A" w:rsidRDefault="00B5657A" w:rsidP="00B565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3B980" w14:textId="1FADDA56" w:rsidR="0077490F" w:rsidRPr="00043C99" w:rsidRDefault="0077490F" w:rsidP="0077490F">
    <w:pPr>
      <w:pStyle w:val="gsinq8ptfooter"/>
      <w:tabs>
        <w:tab w:val="clear" w:pos="10224"/>
        <w:tab w:val="left" w:pos="2295"/>
      </w:tabs>
    </w:pPr>
    <w:r w:rsidRPr="00043C99">
      <w:t>{{</w:t>
    </w:r>
    <w:r w:rsidR="005A250D" w:rsidRPr="00043C99">
      <w:t xml:space="preserve">p </w:t>
    </w:r>
    <w:r w:rsidRPr="00043C99">
      <w:t>letter_footer_insert}}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EB2CB" w14:textId="77777777" w:rsidR="000A34CE" w:rsidRPr="00033B13" w:rsidRDefault="000A34CE">
      <w:pPr>
        <w:rPr>
          <w:noProof/>
        </w:rPr>
      </w:pPr>
      <w:r w:rsidRPr="00033B13">
        <w:rPr>
          <w:noProof/>
        </w:rPr>
        <w:separator/>
      </w:r>
    </w:p>
  </w:footnote>
  <w:footnote w:type="continuationSeparator" w:id="0">
    <w:p w14:paraId="2D80EBA4" w14:textId="77777777" w:rsidR="000A34CE" w:rsidRPr="00033B13" w:rsidRDefault="000A34CE">
      <w:r w:rsidRPr="00033B13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D6C2F" w14:textId="77777777" w:rsidR="00043C99" w:rsidRPr="00043C99" w:rsidRDefault="00043C99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D4333" w14:textId="77777777" w:rsidR="00615537" w:rsidRDefault="00615537" w:rsidP="00615537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47D9678E" wp14:editId="7A669D35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A7E2DB" w14:textId="77777777" w:rsidR="00615537" w:rsidRDefault="00615537" w:rsidP="00615537">
    <w:pPr>
      <w:pStyle w:val="Header"/>
      <w:rPr>
        <w:noProof/>
        <w:color w:val="000000" w:themeColor="text1"/>
        <w:lang w:val="fr-CA" w:bidi="fr-FR"/>
      </w:rPr>
    </w:pPr>
  </w:p>
  <w:p w14:paraId="3FB6B19E" w14:textId="77777777" w:rsidR="00615537" w:rsidRPr="00403DB3" w:rsidRDefault="00615537" w:rsidP="00615537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5EC8CDDE" w14:textId="77777777" w:rsidR="00615537" w:rsidRPr="00403DB3" w:rsidRDefault="00615537" w:rsidP="00615537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588EA4D3" w14:textId="77777777" w:rsidR="00615537" w:rsidRPr="00403DB3" w:rsidRDefault="00615537" w:rsidP="00615537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7356110F" w14:textId="77777777" w:rsidR="00615537" w:rsidRPr="00D0218C" w:rsidRDefault="00615537" w:rsidP="00615537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5ACD3" w14:textId="62463A42" w:rsidR="0077490F" w:rsidRPr="00043C99" w:rsidRDefault="0077490F" w:rsidP="0077490F">
    <w:pPr>
      <w:pStyle w:val="Header"/>
      <w:rPr>
        <w:rFonts w:ascii="Century Gothic" w:hAnsi="Century Gothic"/>
      </w:rPr>
    </w:pPr>
    <w:r w:rsidRPr="00043C99">
      <w:rPr>
        <w:rFonts w:ascii="Century Gothic" w:hAnsi="Century Gothic"/>
      </w:rPr>
      <w:t>{{</w:t>
    </w:r>
    <w:r w:rsidR="005A250D" w:rsidRPr="00043C99">
      <w:rPr>
        <w:rFonts w:ascii="Century Gothic" w:hAnsi="Century Gothic"/>
      </w:rPr>
      <w:t xml:space="preserve">p </w:t>
    </w:r>
    <w:r w:rsidRPr="00043C99">
      <w:rPr>
        <w:rFonts w:ascii="Century Gothic" w:hAnsi="Century Gothic"/>
      </w:rPr>
      <w:t>letter_head_insert}}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C3B"/>
    <w:rsid w:val="00031879"/>
    <w:rsid w:val="00033B13"/>
    <w:rsid w:val="00043C99"/>
    <w:rsid w:val="00052D5B"/>
    <w:rsid w:val="00055D2D"/>
    <w:rsid w:val="000A258A"/>
    <w:rsid w:val="000A34CE"/>
    <w:rsid w:val="000A6441"/>
    <w:rsid w:val="000A6662"/>
    <w:rsid w:val="000B132B"/>
    <w:rsid w:val="000B19E8"/>
    <w:rsid w:val="000B6A44"/>
    <w:rsid w:val="000C3791"/>
    <w:rsid w:val="000C55BA"/>
    <w:rsid w:val="000C6137"/>
    <w:rsid w:val="000C7E7E"/>
    <w:rsid w:val="000E6B6F"/>
    <w:rsid w:val="000F5067"/>
    <w:rsid w:val="0010504A"/>
    <w:rsid w:val="00131E14"/>
    <w:rsid w:val="001C2685"/>
    <w:rsid w:val="001F4A5A"/>
    <w:rsid w:val="002C680B"/>
    <w:rsid w:val="0031081A"/>
    <w:rsid w:val="00311935"/>
    <w:rsid w:val="00323777"/>
    <w:rsid w:val="00352508"/>
    <w:rsid w:val="003A6547"/>
    <w:rsid w:val="0040225F"/>
    <w:rsid w:val="00415A16"/>
    <w:rsid w:val="004B076C"/>
    <w:rsid w:val="004C6906"/>
    <w:rsid w:val="00516F34"/>
    <w:rsid w:val="00526349"/>
    <w:rsid w:val="0054156B"/>
    <w:rsid w:val="005A250D"/>
    <w:rsid w:val="005C36C6"/>
    <w:rsid w:val="00600235"/>
    <w:rsid w:val="006108EA"/>
    <w:rsid w:val="006152FD"/>
    <w:rsid w:val="00615537"/>
    <w:rsid w:val="00624DE0"/>
    <w:rsid w:val="00636937"/>
    <w:rsid w:val="0064632F"/>
    <w:rsid w:val="006875A6"/>
    <w:rsid w:val="006A56B1"/>
    <w:rsid w:val="006B6AC0"/>
    <w:rsid w:val="006D2A8D"/>
    <w:rsid w:val="006E4CF6"/>
    <w:rsid w:val="00700C3B"/>
    <w:rsid w:val="007250A7"/>
    <w:rsid w:val="0074004A"/>
    <w:rsid w:val="00750556"/>
    <w:rsid w:val="0077490F"/>
    <w:rsid w:val="007B5C92"/>
    <w:rsid w:val="007C4385"/>
    <w:rsid w:val="007E38B0"/>
    <w:rsid w:val="007F3293"/>
    <w:rsid w:val="008116D2"/>
    <w:rsid w:val="00874D68"/>
    <w:rsid w:val="008F4E15"/>
    <w:rsid w:val="00955CBD"/>
    <w:rsid w:val="0097450F"/>
    <w:rsid w:val="0098499B"/>
    <w:rsid w:val="009A4027"/>
    <w:rsid w:val="00A1346E"/>
    <w:rsid w:val="00A13494"/>
    <w:rsid w:val="00A65AD5"/>
    <w:rsid w:val="00A82C53"/>
    <w:rsid w:val="00A86288"/>
    <w:rsid w:val="00A972AD"/>
    <w:rsid w:val="00AD62DD"/>
    <w:rsid w:val="00AE7B39"/>
    <w:rsid w:val="00B014F9"/>
    <w:rsid w:val="00B05D3B"/>
    <w:rsid w:val="00B31A97"/>
    <w:rsid w:val="00B52D05"/>
    <w:rsid w:val="00B5657A"/>
    <w:rsid w:val="00B85D34"/>
    <w:rsid w:val="00BD3C14"/>
    <w:rsid w:val="00BD6E7C"/>
    <w:rsid w:val="00C1563E"/>
    <w:rsid w:val="00C238B2"/>
    <w:rsid w:val="00C575D7"/>
    <w:rsid w:val="00C61F13"/>
    <w:rsid w:val="00C66ADF"/>
    <w:rsid w:val="00C74040"/>
    <w:rsid w:val="00C9393A"/>
    <w:rsid w:val="00CA1021"/>
    <w:rsid w:val="00CB5D93"/>
    <w:rsid w:val="00CD2803"/>
    <w:rsid w:val="00CF3FFC"/>
    <w:rsid w:val="00D05492"/>
    <w:rsid w:val="00D41212"/>
    <w:rsid w:val="00D56D5F"/>
    <w:rsid w:val="00D5735E"/>
    <w:rsid w:val="00DA47CB"/>
    <w:rsid w:val="00DB2A9D"/>
    <w:rsid w:val="00E23380"/>
    <w:rsid w:val="00E2734F"/>
    <w:rsid w:val="00E41FF2"/>
    <w:rsid w:val="00E52F7D"/>
    <w:rsid w:val="00E80769"/>
    <w:rsid w:val="00EC69C3"/>
    <w:rsid w:val="00F01F5A"/>
    <w:rsid w:val="00F075FB"/>
    <w:rsid w:val="00F30EF5"/>
    <w:rsid w:val="00F70474"/>
    <w:rsid w:val="00F905E7"/>
    <w:rsid w:val="00FA2E83"/>
    <w:rsid w:val="00FB7C3D"/>
    <w:rsid w:val="00FE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83A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A16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0225F"/>
    <w:pPr>
      <w:keepNext/>
      <w:spacing w:before="240" w:after="60"/>
      <w:outlineLvl w:val="0"/>
    </w:pPr>
    <w:rPr>
      <w:b/>
      <w:bCs/>
      <w:caps/>
      <w:kern w:val="28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0225F"/>
    <w:pPr>
      <w:keepNext/>
      <w:spacing w:before="240" w:after="6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225F"/>
    <w:pPr>
      <w:keepNext/>
      <w:spacing w:before="240" w:after="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0225F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0225F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0225F"/>
    <w:rPr>
      <w:rFonts w:ascii="Cambria" w:hAnsi="Cambria" w:cs="Cambria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40225F"/>
    <w:rPr>
      <w:color w:val="0000FF"/>
      <w:u w:val="single"/>
    </w:rPr>
  </w:style>
  <w:style w:type="paragraph" w:customStyle="1" w:styleId="Indent05F4inWP51">
    <w:name w:val="Indent 0.5&quot; (F4 in WP5.1)"/>
    <w:basedOn w:val="Normal"/>
    <w:uiPriority w:val="99"/>
    <w:rsid w:val="0040225F"/>
    <w:pPr>
      <w:ind w:left="720"/>
    </w:pPr>
  </w:style>
  <w:style w:type="paragraph" w:customStyle="1" w:styleId="Indent05Shift-F4inWP51">
    <w:name w:val="Indent 0.5&quot; (Shift-F4 in WP5.1)"/>
    <w:basedOn w:val="Normal"/>
    <w:uiPriority w:val="99"/>
    <w:rsid w:val="0040225F"/>
    <w:pPr>
      <w:ind w:left="720" w:right="720"/>
    </w:pPr>
  </w:style>
  <w:style w:type="paragraph" w:customStyle="1" w:styleId="IndentforNumberedList">
    <w:name w:val="Indent for Numbered List"/>
    <w:basedOn w:val="Normal"/>
    <w:uiPriority w:val="99"/>
    <w:rsid w:val="0040225F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4022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00C3B"/>
    <w:rPr>
      <w:sz w:val="24"/>
      <w:szCs w:val="24"/>
    </w:rPr>
  </w:style>
  <w:style w:type="table" w:styleId="TableGrid">
    <w:name w:val="Table Grid"/>
    <w:basedOn w:val="TableNormal"/>
    <w:uiPriority w:val="99"/>
    <w:rsid w:val="00B52D0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022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0225F"/>
    <w:rPr>
      <w:sz w:val="24"/>
      <w:szCs w:val="24"/>
    </w:rPr>
  </w:style>
  <w:style w:type="paragraph" w:customStyle="1" w:styleId="gsinq8ptfooter">
    <w:name w:val="gsinq 8pt footer"/>
    <w:basedOn w:val="Footer"/>
    <w:qFormat/>
    <w:rsid w:val="0077490F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B5657A"/>
    <w:rPr>
      <w:b/>
      <w:bCs/>
    </w:rPr>
  </w:style>
  <w:style w:type="paragraph" w:customStyle="1" w:styleId="Coordonnes">
    <w:name w:val="Coordonnées"/>
    <w:basedOn w:val="Normal"/>
    <w:uiPriority w:val="1"/>
    <w:qFormat/>
    <w:rsid w:val="00B5657A"/>
    <w:pPr>
      <w:spacing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A16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0225F"/>
    <w:pPr>
      <w:keepNext/>
      <w:spacing w:before="240" w:after="60"/>
      <w:outlineLvl w:val="0"/>
    </w:pPr>
    <w:rPr>
      <w:b/>
      <w:bCs/>
      <w:caps/>
      <w:kern w:val="28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0225F"/>
    <w:pPr>
      <w:keepNext/>
      <w:spacing w:before="240" w:after="6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225F"/>
    <w:pPr>
      <w:keepNext/>
      <w:spacing w:before="240" w:after="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0225F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0225F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0225F"/>
    <w:rPr>
      <w:rFonts w:ascii="Cambria" w:hAnsi="Cambria" w:cs="Cambria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40225F"/>
    <w:rPr>
      <w:color w:val="0000FF"/>
      <w:u w:val="single"/>
    </w:rPr>
  </w:style>
  <w:style w:type="paragraph" w:customStyle="1" w:styleId="Indent05F4inWP51">
    <w:name w:val="Indent 0.5&quot; (F4 in WP5.1)"/>
    <w:basedOn w:val="Normal"/>
    <w:uiPriority w:val="99"/>
    <w:rsid w:val="0040225F"/>
    <w:pPr>
      <w:ind w:left="720"/>
    </w:pPr>
  </w:style>
  <w:style w:type="paragraph" w:customStyle="1" w:styleId="Indent05Shift-F4inWP51">
    <w:name w:val="Indent 0.5&quot; (Shift-F4 in WP5.1)"/>
    <w:basedOn w:val="Normal"/>
    <w:uiPriority w:val="99"/>
    <w:rsid w:val="0040225F"/>
    <w:pPr>
      <w:ind w:left="720" w:right="720"/>
    </w:pPr>
  </w:style>
  <w:style w:type="paragraph" w:customStyle="1" w:styleId="IndentforNumberedList">
    <w:name w:val="Indent for Numbered List"/>
    <w:basedOn w:val="Normal"/>
    <w:uiPriority w:val="99"/>
    <w:rsid w:val="0040225F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4022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00C3B"/>
    <w:rPr>
      <w:sz w:val="24"/>
      <w:szCs w:val="24"/>
    </w:rPr>
  </w:style>
  <w:style w:type="table" w:styleId="TableGrid">
    <w:name w:val="Table Grid"/>
    <w:basedOn w:val="TableNormal"/>
    <w:uiPriority w:val="99"/>
    <w:rsid w:val="00B52D0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022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0225F"/>
    <w:rPr>
      <w:sz w:val="24"/>
      <w:szCs w:val="24"/>
    </w:rPr>
  </w:style>
  <w:style w:type="paragraph" w:customStyle="1" w:styleId="gsinq8ptfooter">
    <w:name w:val="gsinq 8pt footer"/>
    <w:basedOn w:val="Footer"/>
    <w:qFormat/>
    <w:rsid w:val="0077490F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B5657A"/>
    <w:rPr>
      <w:b/>
      <w:bCs/>
    </w:rPr>
  </w:style>
  <w:style w:type="paragraph" w:customStyle="1" w:styleId="Coordonnes">
    <w:name w:val="Coordonnées"/>
    <w:basedOn w:val="Normal"/>
    <w:uiPriority w:val="1"/>
    <w:qFormat/>
    <w:rsid w:val="00B5657A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194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Clerk Enclosing Application</vt:lpstr>
    </vt:vector>
  </TitlesOfParts>
  <Company>Granville Software Inc.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Clerk Enclosing Application</dc:title>
  <dc:subject/>
  <dc:creator>Granville Software Inc.</dc:creator>
  <cp:keywords/>
  <dc:description/>
  <cp:lastModifiedBy>GSI</cp:lastModifiedBy>
  <cp:revision>33</cp:revision>
  <cp:lastPrinted>2007-06-22T17:25:00Z</cp:lastPrinted>
  <dcterms:created xsi:type="dcterms:W3CDTF">2019-09-11T20:25:00Z</dcterms:created>
  <dcterms:modified xsi:type="dcterms:W3CDTF">2022-06-10T17:49:00Z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-1436038124</vt:i4>
  </property>
  <property fmtid="{D5CDD505-2E9C-101B-9397-08002B2CF9AE}" pid="3" name="_EmailSubject">
    <vt:lpwstr>Suggestions for GranDocs Program </vt:lpwstr>
  </property>
  <property fmtid="{D5CDD505-2E9C-101B-9397-08002B2CF9AE}" pid="4" name="_AuthorEmail">
    <vt:lpwstr>michael@granvillesoftware.com</vt:lpwstr>
  </property>
  <property fmtid="{D5CDD505-2E9C-101B-9397-08002B2CF9AE}" pid="5" name="_AuthorEmailDisplayName">
    <vt:lpwstr>Michael Whidden</vt:lpwstr>
  </property>
  <property fmtid="{D5CDD505-2E9C-101B-9397-08002B2CF9AE}" pid="6" name="_ReviewingToolsShownOnce">
    <vt:lpwstr/>
  </property>
</Properties>
</file>