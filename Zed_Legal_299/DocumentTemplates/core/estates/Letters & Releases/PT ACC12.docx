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4410"/>
        <w:gridCol w:w="5130"/>
      </w:tblGrid>
      <w:tr w:rsidR="00C07EFD" w:rsidRPr="0002061D" w14:paraId="55E2D67C" w14:textId="77777777" w:rsidTr="00926A70">
        <w:trPr>
          <w:trHeight w:val="44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CADB3EC" w14:textId="77777777" w:rsidR="00C07EFD" w:rsidRPr="0002061D" w:rsidRDefault="00C07EFD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02061D">
              <w:rPr>
                <w:rFonts w:ascii="Arial" w:hAnsi="Arial" w:cs="Arial"/>
                <w:sz w:val="22"/>
                <w:szCs w:val="22"/>
              </w:rPr>
              <w:t>ESTATE NAME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2EDC562D" w14:textId="7EFCD40B" w:rsidR="00C07EFD" w:rsidRPr="0002061D" w:rsidRDefault="005C4489">
            <w:pPr>
              <w:spacing w:before="24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{{</w:t>
            </w:r>
            <w:r w:rsidR="00C07EFD"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deceased.name</w:t>
            </w:r>
            <w:r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}}</w:t>
            </w:r>
          </w:p>
        </w:tc>
      </w:tr>
      <w:tr w:rsidR="00C07EFD" w:rsidRPr="0002061D" w14:paraId="11B22B6D" w14:textId="77777777" w:rsidTr="00926A70">
        <w:trPr>
          <w:trHeight w:val="46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A4B4097" w14:textId="77777777" w:rsidR="00C07EFD" w:rsidRPr="0002061D" w:rsidRDefault="00C07EFD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02061D">
              <w:rPr>
                <w:rFonts w:ascii="Arial" w:hAnsi="Arial" w:cs="Arial"/>
                <w:sz w:val="22"/>
                <w:szCs w:val="22"/>
              </w:rPr>
              <w:t>DOCUMENT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33F9D020" w14:textId="2C759C18" w:rsidR="00C07EFD" w:rsidRPr="0002061D" w:rsidRDefault="00926A70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Release</w:t>
            </w:r>
            <w:r w:rsidR="00D1735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# {{</w:t>
            </w:r>
            <w:r w:rsidR="00D17357" w:rsidRPr="0002061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D17357"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info_reqd.pt_release_</w:t>
            </w:r>
            <w:r w:rsidR="00D17357">
              <w:rPr>
                <w:rFonts w:ascii="Arial" w:hAnsi="Arial" w:cs="Arial"/>
                <w:b/>
                <w:bCs/>
                <w:sz w:val="22"/>
                <w:szCs w:val="22"/>
              </w:rPr>
              <w:t>number }}</w:t>
            </w:r>
          </w:p>
        </w:tc>
      </w:tr>
      <w:tr w:rsidR="00C07EFD" w:rsidRPr="0002061D" w14:paraId="6086FA46" w14:textId="77777777" w:rsidTr="00926A70">
        <w:trPr>
          <w:trHeight w:val="48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6F4F5" w14:textId="747F8B91" w:rsidR="00C07EFD" w:rsidRPr="0002061D" w:rsidRDefault="00C07EFD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02061D">
              <w:rPr>
                <w:rFonts w:ascii="Arial" w:hAnsi="Arial" w:cs="Arial"/>
                <w:sz w:val="22"/>
                <w:szCs w:val="22"/>
              </w:rPr>
              <w:t>PERIOD COVERED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043D4" w14:textId="79F23782" w:rsidR="00C07EFD" w:rsidRPr="0002061D" w:rsidRDefault="005C4489" w:rsidP="00926A70">
            <w:pPr>
              <w:spacing w:before="24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{%</w:t>
            </w:r>
            <w:r w:rsidR="00926A70" w:rsidRPr="0002061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if info_reqd.</w:t>
            </w:r>
            <w:r w:rsidR="009919C8"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pt_</w:t>
            </w:r>
            <w:r w:rsidR="00926A70" w:rsidRPr="0002061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release_type == “Interim” </w:t>
            </w:r>
            <w:r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%}</w:t>
            </w:r>
            <w:r w:rsidR="00926A70" w:rsidRPr="0002061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Date of death to </w:t>
            </w:r>
            <w:r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{{</w:t>
            </w:r>
            <w:r w:rsidR="00926A70"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info_reqd.</w:t>
            </w:r>
            <w:r w:rsidR="007C5441"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pt_</w:t>
            </w:r>
            <w:r w:rsidR="00926A70"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release_end|toDate(“June 3, 1990”)</w:t>
            </w:r>
            <w:r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}}{%</w:t>
            </w:r>
            <w:r w:rsidR="00926A70" w:rsidRPr="0002061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elif info_reqd.</w:t>
            </w:r>
            <w:r w:rsidR="009919C8"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pt_</w:t>
            </w:r>
            <w:r w:rsidR="00926A70"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release_type == “Final”</w:t>
            </w:r>
            <w:r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%}</w:t>
            </w:r>
            <w:r w:rsidR="00926A70"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Date of death to date of final distribution</w:t>
            </w:r>
            <w:r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{%</w:t>
            </w:r>
            <w:r w:rsidR="00926A70" w:rsidRPr="0002061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endif </w:t>
            </w:r>
            <w:r w:rsidRPr="0002061D">
              <w:rPr>
                <w:rFonts w:ascii="Arial" w:hAnsi="Arial" w:cs="Arial"/>
                <w:b/>
                <w:bCs/>
                <w:sz w:val="22"/>
                <w:szCs w:val="22"/>
              </w:rPr>
              <w:t>%}</w:t>
            </w:r>
          </w:p>
        </w:tc>
      </w:tr>
    </w:tbl>
    <w:p w14:paraId="353C3C9A" w14:textId="77777777" w:rsidR="00C07EFD" w:rsidRPr="0002061D" w:rsidRDefault="00C07EFD">
      <w:pPr>
        <w:rPr>
          <w:rFonts w:ascii="Arial" w:hAnsi="Arial" w:cs="Arial"/>
          <w:sz w:val="22"/>
          <w:szCs w:val="22"/>
        </w:rPr>
      </w:pPr>
    </w:p>
    <w:p w14:paraId="62EDAC5F" w14:textId="5E6420FF" w:rsidR="00C07EFD" w:rsidRPr="0002061D" w:rsidRDefault="00C07EFD">
      <w:pPr>
        <w:tabs>
          <w:tab w:val="left" w:pos="4410"/>
        </w:tabs>
        <w:rPr>
          <w:rFonts w:ascii="Arial" w:hAnsi="Arial" w:cs="Arial"/>
          <w:sz w:val="22"/>
          <w:szCs w:val="22"/>
        </w:rPr>
      </w:pPr>
      <w:r w:rsidRPr="0002061D">
        <w:rPr>
          <w:rFonts w:ascii="Arial" w:hAnsi="Arial" w:cs="Arial"/>
          <w:sz w:val="22"/>
          <w:szCs w:val="22"/>
        </w:rPr>
        <w:t xml:space="preserve">This release has been signed by the Public Trustee on behalf of </w:t>
      </w:r>
      <w:r w:rsidR="005C4489" w:rsidRPr="0002061D">
        <w:rPr>
          <w:rFonts w:ascii="Arial" w:hAnsi="Arial" w:cs="Arial"/>
          <w:sz w:val="22"/>
          <w:szCs w:val="22"/>
        </w:rPr>
        <w:t>{{</w:t>
      </w:r>
      <w:r w:rsidR="00926A70" w:rsidRPr="0002061D">
        <w:rPr>
          <w:rFonts w:ascii="Arial" w:hAnsi="Arial" w:cs="Arial"/>
          <w:sz w:val="22"/>
          <w:szCs w:val="22"/>
        </w:rPr>
        <w:t>party.name_on_file</w:t>
      </w:r>
      <w:r w:rsidR="005C4489" w:rsidRPr="0002061D">
        <w:rPr>
          <w:rFonts w:ascii="Arial" w:hAnsi="Arial" w:cs="Arial"/>
          <w:sz w:val="22"/>
          <w:szCs w:val="22"/>
        </w:rPr>
        <w:t>}}</w:t>
      </w:r>
      <w:r w:rsidRPr="0002061D">
        <w:rPr>
          <w:rFonts w:ascii="Arial" w:hAnsi="Arial" w:cs="Arial"/>
          <w:sz w:val="22"/>
          <w:szCs w:val="22"/>
        </w:rPr>
        <w:t>, who is a person beneficially interested in the residue of the Estate.</w:t>
      </w:r>
    </w:p>
    <w:p w14:paraId="52FA9CD7" w14:textId="36F75AF6" w:rsidR="00C07EFD" w:rsidRPr="0002061D" w:rsidRDefault="00C07EFD" w:rsidP="00926A70">
      <w:pPr>
        <w:pStyle w:val="ListParagraph"/>
        <w:numPr>
          <w:ilvl w:val="0"/>
          <w:numId w:val="4"/>
        </w:numPr>
        <w:spacing w:before="120"/>
        <w:ind w:left="720"/>
        <w:rPr>
          <w:rFonts w:ascii="Arial" w:hAnsi="Arial" w:cs="Arial"/>
          <w:sz w:val="22"/>
          <w:szCs w:val="22"/>
        </w:rPr>
      </w:pPr>
      <w:r w:rsidRPr="0002061D">
        <w:rPr>
          <w:rFonts w:ascii="Arial" w:hAnsi="Arial" w:cs="Arial"/>
          <w:sz w:val="22"/>
          <w:szCs w:val="22"/>
        </w:rPr>
        <w:t xml:space="preserve">I have received from the </w:t>
      </w:r>
      <w:r w:rsidR="005C4489" w:rsidRPr="0002061D">
        <w:rPr>
          <w:rFonts w:ascii="Arial" w:hAnsi="Arial" w:cs="Arial"/>
          <w:sz w:val="22"/>
          <w:szCs w:val="22"/>
        </w:rPr>
        <w:t>{{</w:t>
      </w:r>
      <w:r w:rsidR="00926A70" w:rsidRPr="0002061D">
        <w:rPr>
          <w:rFonts w:ascii="Arial" w:hAnsi="Arial" w:cs="Arial"/>
          <w:sz w:val="22"/>
          <w:szCs w:val="22"/>
        </w:rPr>
        <w:t>cfa.multiple_prs|text_merge("Personal Representative/Personal Representatives")</w:t>
      </w:r>
      <w:r w:rsidR="005C4489" w:rsidRPr="0002061D">
        <w:rPr>
          <w:rFonts w:ascii="Arial" w:hAnsi="Arial" w:cs="Arial"/>
          <w:sz w:val="22"/>
          <w:szCs w:val="22"/>
        </w:rPr>
        <w:t>}}</w:t>
      </w:r>
      <w:r w:rsidR="00926A70" w:rsidRPr="0002061D">
        <w:t xml:space="preserve"> </w:t>
      </w:r>
      <w:r w:rsidRPr="0002061D">
        <w:rPr>
          <w:rFonts w:ascii="Arial" w:hAnsi="Arial" w:cs="Arial"/>
          <w:sz w:val="22"/>
          <w:szCs w:val="22"/>
        </w:rPr>
        <w:t>of the Estate financial statements covering the period from the</w:t>
      </w:r>
      <w:r w:rsidR="005C4489" w:rsidRPr="0002061D">
        <w:rPr>
          <w:rFonts w:ascii="Arial" w:hAnsi="Arial" w:cs="Arial"/>
          <w:sz w:val="22"/>
          <w:szCs w:val="22"/>
        </w:rPr>
        <w:t xml:space="preserve"> date of death to</w:t>
      </w:r>
      <w:r w:rsidRPr="0002061D">
        <w:rPr>
          <w:rFonts w:ascii="Arial" w:hAnsi="Arial" w:cs="Arial"/>
          <w:sz w:val="22"/>
          <w:szCs w:val="22"/>
        </w:rPr>
        <w:t xml:space="preserve"> </w:t>
      </w:r>
      <w:r w:rsidR="005C4489" w:rsidRPr="0002061D">
        <w:rPr>
          <w:rFonts w:ascii="Arial" w:hAnsi="Arial" w:cs="Arial"/>
          <w:sz w:val="22"/>
          <w:szCs w:val="22"/>
        </w:rPr>
        <w:t>{% if info_reqd.</w:t>
      </w:r>
      <w:r w:rsidR="00FC78F5" w:rsidRPr="0002061D">
        <w:rPr>
          <w:rFonts w:ascii="Arial" w:hAnsi="Arial" w:cs="Arial"/>
          <w:sz w:val="22"/>
          <w:szCs w:val="22"/>
        </w:rPr>
        <w:t>pt_</w:t>
      </w:r>
      <w:r w:rsidR="005C4489" w:rsidRPr="0002061D">
        <w:rPr>
          <w:rFonts w:ascii="Arial" w:hAnsi="Arial" w:cs="Arial"/>
          <w:sz w:val="22"/>
          <w:szCs w:val="22"/>
        </w:rPr>
        <w:t>release_type == “Interim” %}{{info_reqd.</w:t>
      </w:r>
      <w:r w:rsidR="007C5441" w:rsidRPr="0002061D">
        <w:rPr>
          <w:rFonts w:ascii="Arial" w:hAnsi="Arial" w:cs="Arial"/>
          <w:sz w:val="22"/>
          <w:szCs w:val="22"/>
        </w:rPr>
        <w:t>pt_</w:t>
      </w:r>
      <w:r w:rsidR="005C4489" w:rsidRPr="0002061D">
        <w:rPr>
          <w:rFonts w:ascii="Arial" w:hAnsi="Arial" w:cs="Arial"/>
          <w:sz w:val="22"/>
          <w:szCs w:val="22"/>
        </w:rPr>
        <w:t>release_end|toDate(“June 3, 1990”)}}{% elif info_reqd.</w:t>
      </w:r>
      <w:r w:rsidR="00FC78F5" w:rsidRPr="0002061D">
        <w:rPr>
          <w:rFonts w:ascii="Arial" w:hAnsi="Arial" w:cs="Arial"/>
          <w:sz w:val="22"/>
          <w:szCs w:val="22"/>
        </w:rPr>
        <w:t>pt_</w:t>
      </w:r>
      <w:r w:rsidR="005C4489" w:rsidRPr="0002061D">
        <w:rPr>
          <w:rFonts w:ascii="Arial" w:hAnsi="Arial" w:cs="Arial"/>
          <w:sz w:val="22"/>
          <w:szCs w:val="22"/>
        </w:rPr>
        <w:t>release_type == “Final”%}the date of final distribution{% endif %}</w:t>
      </w:r>
      <w:r w:rsidRPr="0002061D">
        <w:rPr>
          <w:rFonts w:ascii="Arial" w:hAnsi="Arial" w:cs="Arial"/>
          <w:sz w:val="22"/>
          <w:szCs w:val="22"/>
        </w:rPr>
        <w:t>.</w:t>
      </w:r>
    </w:p>
    <w:p w14:paraId="172349E9" w14:textId="77777777" w:rsidR="00926A70" w:rsidRPr="0002061D" w:rsidRDefault="00926A70" w:rsidP="00926A70">
      <w:pPr>
        <w:pStyle w:val="ListParagraph"/>
        <w:spacing w:before="120"/>
        <w:rPr>
          <w:rFonts w:ascii="Arial" w:hAnsi="Arial" w:cs="Arial"/>
          <w:sz w:val="22"/>
          <w:szCs w:val="22"/>
        </w:rPr>
      </w:pPr>
    </w:p>
    <w:p w14:paraId="735FC642" w14:textId="1DBA823E" w:rsidR="00C07EFD" w:rsidRPr="0002061D" w:rsidRDefault="00C07EFD" w:rsidP="00926A70">
      <w:pPr>
        <w:pStyle w:val="ListParagraph"/>
        <w:numPr>
          <w:ilvl w:val="0"/>
          <w:numId w:val="4"/>
        </w:numPr>
        <w:spacing w:before="120"/>
        <w:ind w:left="720"/>
        <w:rPr>
          <w:rFonts w:ascii="Arial" w:hAnsi="Arial" w:cs="Arial"/>
          <w:sz w:val="22"/>
          <w:szCs w:val="22"/>
        </w:rPr>
      </w:pPr>
      <w:r w:rsidRPr="0002061D">
        <w:rPr>
          <w:rFonts w:ascii="Arial" w:hAnsi="Arial" w:cs="Arial"/>
          <w:sz w:val="22"/>
          <w:szCs w:val="22"/>
        </w:rPr>
        <w:t>I approve the financial statements including the schedule of interim distribution.</w:t>
      </w:r>
    </w:p>
    <w:p w14:paraId="4D8F43A5" w14:textId="77777777" w:rsidR="00926A70" w:rsidRPr="0002061D" w:rsidRDefault="00926A70" w:rsidP="00926A70">
      <w:pPr>
        <w:pStyle w:val="ListParagraph"/>
        <w:spacing w:before="120"/>
        <w:rPr>
          <w:rFonts w:ascii="Arial" w:hAnsi="Arial" w:cs="Arial"/>
          <w:sz w:val="22"/>
          <w:szCs w:val="22"/>
        </w:rPr>
      </w:pPr>
    </w:p>
    <w:p w14:paraId="3C45D03B" w14:textId="0A16822B" w:rsidR="00C07EFD" w:rsidRPr="0002061D" w:rsidRDefault="00C07EFD" w:rsidP="00926A70">
      <w:pPr>
        <w:pStyle w:val="ListParagraph"/>
        <w:numPr>
          <w:ilvl w:val="0"/>
          <w:numId w:val="4"/>
        </w:numPr>
        <w:spacing w:before="120"/>
        <w:ind w:left="720"/>
        <w:rPr>
          <w:rFonts w:ascii="Arial" w:hAnsi="Arial" w:cs="Arial"/>
          <w:sz w:val="22"/>
          <w:szCs w:val="22"/>
        </w:rPr>
      </w:pPr>
      <w:r w:rsidRPr="0002061D">
        <w:rPr>
          <w:rFonts w:ascii="Arial" w:hAnsi="Arial" w:cs="Arial"/>
          <w:sz w:val="22"/>
          <w:szCs w:val="22"/>
        </w:rPr>
        <w:t xml:space="preserve">I understand that I will receive my </w:t>
      </w:r>
      <w:r w:rsidR="005C4489" w:rsidRPr="0002061D">
        <w:rPr>
          <w:rFonts w:ascii="Arial" w:hAnsi="Arial" w:cs="Arial"/>
          <w:sz w:val="22"/>
          <w:szCs w:val="22"/>
        </w:rPr>
        <w:t>{{info_reqd.</w:t>
      </w:r>
      <w:r w:rsidR="00FC78F5" w:rsidRPr="0002061D">
        <w:rPr>
          <w:rFonts w:ascii="Arial" w:hAnsi="Arial" w:cs="Arial"/>
          <w:sz w:val="22"/>
          <w:szCs w:val="22"/>
        </w:rPr>
        <w:t>pt_</w:t>
      </w:r>
      <w:r w:rsidR="005C4489" w:rsidRPr="0002061D">
        <w:rPr>
          <w:rFonts w:ascii="Arial" w:hAnsi="Arial" w:cs="Arial"/>
          <w:sz w:val="22"/>
          <w:szCs w:val="22"/>
        </w:rPr>
        <w:t>release_type|lower}}</w:t>
      </w:r>
      <w:r w:rsidRPr="0002061D">
        <w:rPr>
          <w:rFonts w:ascii="Arial" w:hAnsi="Arial" w:cs="Arial"/>
          <w:sz w:val="22"/>
          <w:szCs w:val="22"/>
        </w:rPr>
        <w:t xml:space="preserve"> share of the Estate property once</w:t>
      </w:r>
      <w:r w:rsidR="005C4489" w:rsidRPr="0002061D">
        <w:rPr>
          <w:rFonts w:ascii="Arial" w:hAnsi="Arial" w:cs="Arial"/>
          <w:sz w:val="22"/>
          <w:szCs w:val="22"/>
        </w:rPr>
        <w:t xml:space="preserve"> the</w:t>
      </w:r>
      <w:r w:rsidRPr="0002061D">
        <w:rPr>
          <w:rFonts w:ascii="Arial" w:hAnsi="Arial" w:cs="Arial"/>
          <w:sz w:val="22"/>
          <w:szCs w:val="22"/>
        </w:rPr>
        <w:t xml:space="preserve"> </w:t>
      </w:r>
      <w:r w:rsidR="005C4489" w:rsidRPr="0002061D">
        <w:rPr>
          <w:rFonts w:ascii="Arial" w:hAnsi="Arial" w:cs="Arial"/>
          <w:sz w:val="22"/>
          <w:szCs w:val="22"/>
        </w:rPr>
        <w:t>{{</w:t>
      </w:r>
      <w:r w:rsidR="00926A70" w:rsidRPr="0002061D">
        <w:rPr>
          <w:rFonts w:ascii="Arial" w:hAnsi="Arial" w:cs="Arial"/>
          <w:sz w:val="22"/>
          <w:szCs w:val="22"/>
        </w:rPr>
        <w:t>cfa.multiple_prs|text_merge("Personal Representative/Personal Representatives")</w:t>
      </w:r>
      <w:r w:rsidR="005C4489" w:rsidRPr="0002061D">
        <w:rPr>
          <w:rFonts w:ascii="Arial" w:hAnsi="Arial" w:cs="Arial"/>
          <w:sz w:val="22"/>
          <w:szCs w:val="22"/>
        </w:rPr>
        <w:t>}}</w:t>
      </w:r>
      <w:r w:rsidRPr="0002061D">
        <w:rPr>
          <w:rFonts w:ascii="Arial" w:hAnsi="Arial" w:cs="Arial"/>
          <w:sz w:val="22"/>
          <w:szCs w:val="22"/>
        </w:rPr>
        <w:t xml:space="preserve"> receive releases from all the necessary beneficiaries.</w:t>
      </w:r>
    </w:p>
    <w:p w14:paraId="212D5B4E" w14:textId="77777777" w:rsidR="00926A70" w:rsidRPr="0002061D" w:rsidRDefault="00926A70" w:rsidP="00926A70">
      <w:pPr>
        <w:pStyle w:val="ListParagraph"/>
        <w:spacing w:before="120"/>
        <w:rPr>
          <w:rFonts w:ascii="Arial" w:hAnsi="Arial" w:cs="Arial"/>
          <w:sz w:val="22"/>
          <w:szCs w:val="22"/>
        </w:rPr>
      </w:pPr>
    </w:p>
    <w:p w14:paraId="5D5243D2" w14:textId="161BF028" w:rsidR="00C07EFD" w:rsidRPr="0002061D" w:rsidRDefault="00C07EFD" w:rsidP="00926A70">
      <w:pPr>
        <w:pStyle w:val="ListParagraph"/>
        <w:numPr>
          <w:ilvl w:val="0"/>
          <w:numId w:val="4"/>
        </w:numPr>
        <w:spacing w:before="120"/>
        <w:ind w:left="720"/>
        <w:rPr>
          <w:rFonts w:ascii="Arial" w:hAnsi="Arial" w:cs="Arial"/>
          <w:sz w:val="22"/>
          <w:szCs w:val="22"/>
        </w:rPr>
      </w:pPr>
      <w:r w:rsidRPr="0002061D">
        <w:rPr>
          <w:rFonts w:ascii="Arial" w:hAnsi="Arial" w:cs="Arial"/>
          <w:sz w:val="22"/>
          <w:szCs w:val="22"/>
        </w:rPr>
        <w:t xml:space="preserve">If all the necessary beneficiaries do not sign a release, I understand that the </w:t>
      </w:r>
      <w:r w:rsidR="005C4489" w:rsidRPr="0002061D">
        <w:rPr>
          <w:rFonts w:ascii="Arial" w:hAnsi="Arial" w:cs="Arial"/>
          <w:sz w:val="22"/>
          <w:szCs w:val="22"/>
        </w:rPr>
        <w:t>{{</w:t>
      </w:r>
      <w:r w:rsidR="00926A70" w:rsidRPr="0002061D">
        <w:rPr>
          <w:rFonts w:ascii="Arial" w:hAnsi="Arial" w:cs="Arial"/>
          <w:sz w:val="22"/>
          <w:szCs w:val="22"/>
        </w:rPr>
        <w:t>cfa.multiple_prs|text_merge("Personal Representative/Personal Representatives")</w:t>
      </w:r>
      <w:r w:rsidR="005C4489" w:rsidRPr="0002061D">
        <w:rPr>
          <w:rFonts w:ascii="Arial" w:hAnsi="Arial" w:cs="Arial"/>
          <w:sz w:val="22"/>
          <w:szCs w:val="22"/>
        </w:rPr>
        <w:t>}}</w:t>
      </w:r>
      <w:r w:rsidRPr="0002061D">
        <w:rPr>
          <w:rFonts w:ascii="Arial" w:hAnsi="Arial" w:cs="Arial"/>
          <w:sz w:val="22"/>
          <w:szCs w:val="22"/>
        </w:rPr>
        <w:t xml:space="preserve"> will apply for a Court Order approving the accounting or dispensing with the need to pass accounts formally.  The </w:t>
      </w:r>
      <w:r w:rsidR="005C4489" w:rsidRPr="0002061D">
        <w:rPr>
          <w:rFonts w:ascii="Arial" w:hAnsi="Arial" w:cs="Arial"/>
          <w:sz w:val="22"/>
          <w:szCs w:val="22"/>
        </w:rPr>
        <w:t>{{</w:t>
      </w:r>
      <w:r w:rsidR="00926A70" w:rsidRPr="0002061D">
        <w:rPr>
          <w:rFonts w:ascii="Arial" w:hAnsi="Arial" w:cs="Arial"/>
          <w:sz w:val="22"/>
          <w:szCs w:val="22"/>
        </w:rPr>
        <w:t>cfa.multiple_prs|text_merge("Personal Representative/Personal Representatives")</w:t>
      </w:r>
      <w:r w:rsidR="005C4489" w:rsidRPr="0002061D">
        <w:rPr>
          <w:rFonts w:ascii="Arial" w:hAnsi="Arial" w:cs="Arial"/>
          <w:sz w:val="22"/>
          <w:szCs w:val="22"/>
        </w:rPr>
        <w:t>}}</w:t>
      </w:r>
      <w:r w:rsidRPr="0002061D">
        <w:rPr>
          <w:rFonts w:ascii="Arial" w:hAnsi="Arial" w:cs="Arial"/>
          <w:sz w:val="22"/>
          <w:szCs w:val="22"/>
        </w:rPr>
        <w:t xml:space="preserve"> will then distribute the Estate property according to the Order.</w:t>
      </w:r>
    </w:p>
    <w:p w14:paraId="255E29D0" w14:textId="77777777" w:rsidR="00926A70" w:rsidRPr="0002061D" w:rsidRDefault="00926A70" w:rsidP="00926A70">
      <w:pPr>
        <w:pStyle w:val="ListParagraph"/>
        <w:spacing w:before="120"/>
        <w:rPr>
          <w:rFonts w:ascii="Arial" w:hAnsi="Arial" w:cs="Arial"/>
          <w:sz w:val="22"/>
          <w:szCs w:val="22"/>
        </w:rPr>
      </w:pPr>
    </w:p>
    <w:p w14:paraId="3800A7B5" w14:textId="7BF29C2B" w:rsidR="00C07EFD" w:rsidRPr="0002061D" w:rsidRDefault="00C07EFD" w:rsidP="00926A70">
      <w:pPr>
        <w:pStyle w:val="ListParagraph"/>
        <w:numPr>
          <w:ilvl w:val="0"/>
          <w:numId w:val="4"/>
        </w:numPr>
        <w:spacing w:before="120"/>
        <w:ind w:left="720"/>
        <w:rPr>
          <w:rFonts w:ascii="Arial" w:hAnsi="Arial" w:cs="Arial"/>
          <w:sz w:val="22"/>
          <w:szCs w:val="22"/>
        </w:rPr>
      </w:pPr>
      <w:r w:rsidRPr="0002061D">
        <w:rPr>
          <w:rFonts w:ascii="Arial" w:hAnsi="Arial" w:cs="Arial"/>
          <w:sz w:val="22"/>
          <w:szCs w:val="22"/>
        </w:rPr>
        <w:t>Until the financial statements have been approved by all concerned or by the Court, my release will be held in trust.</w:t>
      </w:r>
    </w:p>
    <w:p w14:paraId="7430CCEA" w14:textId="77777777" w:rsidR="00926A70" w:rsidRPr="0002061D" w:rsidRDefault="00926A70" w:rsidP="00926A70">
      <w:pPr>
        <w:pStyle w:val="ListParagraph"/>
        <w:spacing w:before="120"/>
        <w:rPr>
          <w:rFonts w:ascii="Arial" w:hAnsi="Arial" w:cs="Arial"/>
          <w:sz w:val="22"/>
          <w:szCs w:val="22"/>
        </w:rPr>
      </w:pPr>
    </w:p>
    <w:p w14:paraId="0C2E8B1F" w14:textId="400227E8" w:rsidR="00C07EFD" w:rsidRPr="0002061D" w:rsidRDefault="00C07EFD" w:rsidP="00926A70">
      <w:pPr>
        <w:pStyle w:val="ListParagraph"/>
        <w:numPr>
          <w:ilvl w:val="0"/>
          <w:numId w:val="4"/>
        </w:numPr>
        <w:spacing w:before="120"/>
        <w:ind w:left="720"/>
        <w:rPr>
          <w:rFonts w:ascii="Arial" w:hAnsi="Arial" w:cs="Arial"/>
          <w:sz w:val="22"/>
          <w:szCs w:val="22"/>
        </w:rPr>
      </w:pPr>
      <w:r w:rsidRPr="0002061D">
        <w:rPr>
          <w:rFonts w:ascii="Arial" w:hAnsi="Arial" w:cs="Arial"/>
          <w:sz w:val="22"/>
          <w:szCs w:val="22"/>
        </w:rPr>
        <w:t xml:space="preserve">In signing this release, I release and discharge the </w:t>
      </w:r>
      <w:r w:rsidR="005C4489" w:rsidRPr="0002061D">
        <w:rPr>
          <w:rFonts w:ascii="Arial" w:hAnsi="Arial" w:cs="Arial"/>
          <w:sz w:val="22"/>
          <w:szCs w:val="22"/>
        </w:rPr>
        <w:t>{{</w:t>
      </w:r>
      <w:r w:rsidR="00926A70" w:rsidRPr="0002061D">
        <w:rPr>
          <w:rFonts w:ascii="Arial" w:hAnsi="Arial" w:cs="Arial"/>
          <w:sz w:val="22"/>
          <w:szCs w:val="22"/>
        </w:rPr>
        <w:t>cfa.multiple_prs|text_merge("Personal Representative/Personal Representatives")</w:t>
      </w:r>
      <w:r w:rsidR="005C4489" w:rsidRPr="0002061D">
        <w:rPr>
          <w:rFonts w:ascii="Arial" w:hAnsi="Arial" w:cs="Arial"/>
          <w:sz w:val="22"/>
          <w:szCs w:val="22"/>
        </w:rPr>
        <w:t>}}</w:t>
      </w:r>
      <w:r w:rsidRPr="0002061D">
        <w:rPr>
          <w:rFonts w:ascii="Arial" w:hAnsi="Arial" w:cs="Arial"/>
          <w:sz w:val="22"/>
          <w:szCs w:val="22"/>
        </w:rPr>
        <w:t xml:space="preserve">, their heirs, successors, Personal Representatives and assigns from any further claims by me against the Estate and its property and against the </w:t>
      </w:r>
      <w:r w:rsidR="005C4489" w:rsidRPr="0002061D">
        <w:rPr>
          <w:rFonts w:ascii="Arial" w:hAnsi="Arial" w:cs="Arial"/>
          <w:sz w:val="22"/>
          <w:szCs w:val="22"/>
        </w:rPr>
        <w:t>{{</w:t>
      </w:r>
      <w:r w:rsidR="00926A70" w:rsidRPr="0002061D">
        <w:rPr>
          <w:rFonts w:ascii="Arial" w:hAnsi="Arial" w:cs="Arial"/>
          <w:sz w:val="22"/>
          <w:szCs w:val="22"/>
        </w:rPr>
        <w:t>cfa.multiple_prs|text_merge("Personal Representative/Personal Representatives")</w:t>
      </w:r>
      <w:r w:rsidR="005C4489" w:rsidRPr="0002061D">
        <w:rPr>
          <w:rFonts w:ascii="Arial" w:hAnsi="Arial" w:cs="Arial"/>
          <w:sz w:val="22"/>
          <w:szCs w:val="22"/>
        </w:rPr>
        <w:t>}}</w:t>
      </w:r>
      <w:r w:rsidRPr="0002061D">
        <w:rPr>
          <w:rFonts w:ascii="Arial" w:hAnsi="Arial" w:cs="Arial"/>
          <w:sz w:val="22"/>
          <w:szCs w:val="22"/>
        </w:rPr>
        <w:t xml:space="preserve"> for management and distribution of the Estate to the date of this release.</w:t>
      </w:r>
    </w:p>
    <w:p w14:paraId="1289E0C5" w14:textId="77777777" w:rsidR="00926A70" w:rsidRPr="0002061D" w:rsidRDefault="00926A70" w:rsidP="00926A70">
      <w:pPr>
        <w:pStyle w:val="ListParagraph"/>
        <w:spacing w:before="120"/>
        <w:rPr>
          <w:rFonts w:ascii="Arial" w:hAnsi="Arial" w:cs="Arial"/>
          <w:sz w:val="22"/>
          <w:szCs w:val="22"/>
        </w:rPr>
      </w:pPr>
    </w:p>
    <w:p w14:paraId="709BD8DC" w14:textId="3ED60A04" w:rsidR="00C07EFD" w:rsidRPr="0002061D" w:rsidRDefault="00C07EFD" w:rsidP="00926A70">
      <w:pPr>
        <w:pStyle w:val="ListParagraph"/>
        <w:numPr>
          <w:ilvl w:val="0"/>
          <w:numId w:val="4"/>
        </w:numPr>
        <w:spacing w:before="120"/>
        <w:ind w:left="720"/>
        <w:rPr>
          <w:rFonts w:ascii="Arial" w:hAnsi="Arial" w:cs="Arial"/>
          <w:sz w:val="22"/>
          <w:szCs w:val="22"/>
        </w:rPr>
      </w:pPr>
      <w:r w:rsidRPr="0002061D">
        <w:rPr>
          <w:rFonts w:ascii="Arial" w:hAnsi="Arial" w:cs="Arial"/>
          <w:sz w:val="22"/>
          <w:szCs w:val="22"/>
        </w:rPr>
        <w:t xml:space="preserve">This is </w:t>
      </w:r>
      <w:r w:rsidR="005C4489" w:rsidRPr="0002061D">
        <w:rPr>
          <w:rFonts w:ascii="Arial" w:hAnsi="Arial" w:cs="Arial"/>
          <w:sz w:val="22"/>
          <w:szCs w:val="22"/>
        </w:rPr>
        <w:t>{% if info_reqd.</w:t>
      </w:r>
      <w:r w:rsidR="001E5AF9" w:rsidRPr="0002061D">
        <w:rPr>
          <w:rFonts w:ascii="Arial" w:hAnsi="Arial" w:cs="Arial"/>
          <w:sz w:val="22"/>
          <w:szCs w:val="22"/>
        </w:rPr>
        <w:t>pt_</w:t>
      </w:r>
      <w:r w:rsidR="005C4489" w:rsidRPr="0002061D">
        <w:rPr>
          <w:rFonts w:ascii="Arial" w:hAnsi="Arial" w:cs="Arial"/>
          <w:sz w:val="22"/>
          <w:szCs w:val="22"/>
        </w:rPr>
        <w:t>release_type == “Interim” %}an interim{% elif info_reqd.</w:t>
      </w:r>
      <w:r w:rsidR="001E5AF9" w:rsidRPr="0002061D">
        <w:rPr>
          <w:rFonts w:ascii="Arial" w:hAnsi="Arial" w:cs="Arial"/>
          <w:sz w:val="22"/>
          <w:szCs w:val="22"/>
        </w:rPr>
        <w:t>pt_</w:t>
      </w:r>
      <w:r w:rsidR="005C4489" w:rsidRPr="0002061D">
        <w:rPr>
          <w:rFonts w:ascii="Arial" w:hAnsi="Arial" w:cs="Arial"/>
          <w:sz w:val="22"/>
          <w:szCs w:val="22"/>
        </w:rPr>
        <w:t>release_type == “Final”%}a final{% endif %}</w:t>
      </w:r>
      <w:r w:rsidRPr="0002061D">
        <w:rPr>
          <w:rFonts w:ascii="Arial" w:hAnsi="Arial" w:cs="Arial"/>
          <w:sz w:val="22"/>
          <w:szCs w:val="22"/>
        </w:rPr>
        <w:t xml:space="preserve"> release.</w:t>
      </w:r>
    </w:p>
    <w:p w14:paraId="25DB5D65" w14:textId="02817708" w:rsidR="00C07EFD" w:rsidRPr="009F6A92" w:rsidRDefault="009F6A92">
      <w:pPr>
        <w:spacing w:before="120"/>
        <w:rPr>
          <w:rFonts w:ascii="Arial" w:hAnsi="Arial" w:cs="Arial"/>
          <w:color w:val="FFFFFF" w:themeColor="background1"/>
          <w:sz w:val="22"/>
          <w:szCs w:val="22"/>
        </w:rPr>
      </w:pPr>
      <w:r w:rsidRPr="009F6A92">
        <w:rPr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Pr="009F6A92">
        <w:rPr>
          <w:rFonts w:ascii="Arial" w:hAnsi="Arial" w:cs="Arial"/>
          <w:color w:val="FFFFFF" w:themeColor="background1"/>
          <w:sz w:val="22"/>
          <w:szCs w:val="22"/>
        </w:rPr>
        <w:instrText xml:space="preserve"> LISTNUM  \s 0 </w:instrText>
      </w:r>
      <w:r w:rsidRPr="009F6A92">
        <w:rPr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900"/>
        <w:gridCol w:w="4318"/>
      </w:tblGrid>
      <w:tr w:rsidR="00C07EFD" w:rsidRPr="0002061D" w14:paraId="27031454" w14:textId="77777777" w:rsidTr="00926A70">
        <w:tc>
          <w:tcPr>
            <w:tcW w:w="4248" w:type="dxa"/>
            <w:tcBorders>
              <w:top w:val="nil"/>
              <w:left w:val="nil"/>
              <w:right w:val="nil"/>
            </w:tcBorders>
          </w:tcPr>
          <w:p w14:paraId="2D64F5E9" w14:textId="77777777" w:rsidR="00C07EFD" w:rsidRPr="0002061D" w:rsidRDefault="00C07E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53AA9D4" w14:textId="77777777" w:rsidR="00C07EFD" w:rsidRPr="0002061D" w:rsidRDefault="00C07E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18" w:type="dxa"/>
            <w:tcBorders>
              <w:top w:val="nil"/>
              <w:left w:val="nil"/>
              <w:right w:val="nil"/>
            </w:tcBorders>
          </w:tcPr>
          <w:p w14:paraId="2BACBABF" w14:textId="77777777" w:rsidR="00926A70" w:rsidRPr="0002061D" w:rsidRDefault="00926A70" w:rsidP="00926A70">
            <w:pPr>
              <w:rPr>
                <w:rFonts w:ascii="Arial" w:hAnsi="Arial" w:cs="Arial"/>
                <w:sz w:val="22"/>
                <w:szCs w:val="22"/>
              </w:rPr>
            </w:pPr>
            <w:r w:rsidRPr="0002061D">
              <w:rPr>
                <w:rFonts w:ascii="Arial" w:hAnsi="Arial" w:cs="Arial"/>
                <w:sz w:val="22"/>
                <w:szCs w:val="22"/>
              </w:rPr>
              <w:t>Public Trustee</w:t>
            </w:r>
          </w:p>
          <w:p w14:paraId="1C84F7E6" w14:textId="52E3779F" w:rsidR="00926A70" w:rsidRPr="0002061D" w:rsidRDefault="00926A70" w:rsidP="00926A70">
            <w:pPr>
              <w:rPr>
                <w:rFonts w:ascii="Arial" w:hAnsi="Arial" w:cs="Arial"/>
                <w:sz w:val="22"/>
                <w:szCs w:val="22"/>
              </w:rPr>
            </w:pPr>
            <w:r w:rsidRPr="0002061D">
              <w:rPr>
                <w:rFonts w:ascii="Arial" w:hAnsi="Arial" w:cs="Arial"/>
                <w:sz w:val="22"/>
                <w:szCs w:val="22"/>
              </w:rPr>
              <w:t>Per:</w:t>
            </w:r>
          </w:p>
          <w:p w14:paraId="5D2283E9" w14:textId="77777777" w:rsidR="00926A70" w:rsidRPr="0002061D" w:rsidRDefault="00926A70" w:rsidP="00926A7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91EB78" w14:textId="77777777" w:rsidR="00C07EFD" w:rsidRPr="0002061D" w:rsidRDefault="00C07EF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C2F9F6A" w14:textId="3426E31C" w:rsidR="00C07EFD" w:rsidRPr="0002061D" w:rsidRDefault="00C07EFD">
      <w:pPr>
        <w:ind w:left="5130" w:hanging="5130"/>
        <w:rPr>
          <w:rFonts w:ascii="Arial" w:hAnsi="Arial" w:cs="Arial"/>
          <w:sz w:val="22"/>
          <w:szCs w:val="22"/>
        </w:rPr>
      </w:pPr>
      <w:r w:rsidRPr="0002061D">
        <w:rPr>
          <w:rFonts w:ascii="Arial" w:hAnsi="Arial" w:cs="Arial"/>
          <w:sz w:val="22"/>
          <w:szCs w:val="22"/>
        </w:rPr>
        <w:t>Date</w:t>
      </w:r>
    </w:p>
    <w:sectPr w:rsidR="00C07EFD" w:rsidRPr="0002061D" w:rsidSect="00E60213">
      <w:headerReference w:type="default" r:id="rId8"/>
      <w:footerReference w:type="default" r:id="rId9"/>
      <w:pgSz w:w="12240" w:h="15840" w:code="1"/>
      <w:pgMar w:top="1440" w:right="1440" w:bottom="720" w:left="1440" w:header="720" w:footer="4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94DBE" w14:textId="77777777" w:rsidR="00101F81" w:rsidRPr="0002061D" w:rsidRDefault="00101F81">
      <w:r w:rsidRPr="0002061D">
        <w:separator/>
      </w:r>
    </w:p>
  </w:endnote>
  <w:endnote w:type="continuationSeparator" w:id="0">
    <w:p w14:paraId="5E22B8BA" w14:textId="77777777" w:rsidR="00101F81" w:rsidRPr="0002061D" w:rsidRDefault="00101F81">
      <w:r w:rsidRPr="0002061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66E95" w14:textId="65542B19" w:rsidR="00C07EFD" w:rsidRPr="0002061D" w:rsidRDefault="00F12E6C" w:rsidP="00926A70">
    <w:pPr>
      <w:pStyle w:val="gsinq8ptfooter"/>
    </w:pPr>
    <w:r w:rsidRPr="0002061D">
      <w:t>{{</w:t>
    </w:r>
    <w:r w:rsidR="00926A70" w:rsidRPr="0002061D">
      <w:t xml:space="preserve">p </w:t>
    </w:r>
    <w:r w:rsidRPr="0002061D">
      <w:t>document_footer_insert}}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44656" w14:textId="77777777" w:rsidR="00101F81" w:rsidRPr="0002061D" w:rsidRDefault="00101F81">
      <w:r w:rsidRPr="0002061D">
        <w:separator/>
      </w:r>
    </w:p>
  </w:footnote>
  <w:footnote w:type="continuationSeparator" w:id="0">
    <w:p w14:paraId="73090A66" w14:textId="77777777" w:rsidR="00101F81" w:rsidRPr="0002061D" w:rsidRDefault="00101F81">
      <w:r w:rsidRPr="0002061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CDC10" w14:textId="77777777" w:rsidR="00C07EFD" w:rsidRPr="0002061D" w:rsidRDefault="00C07EFD">
    <w:pPr>
      <w:pStyle w:val="Header"/>
      <w:tabs>
        <w:tab w:val="clear" w:pos="4320"/>
        <w:tab w:val="clear" w:pos="8640"/>
      </w:tabs>
      <w:jc w:val="right"/>
      <w:rPr>
        <w:rFonts w:ascii="Arial" w:hAnsi="Arial" w:cs="Arial"/>
        <w:sz w:val="22"/>
        <w:szCs w:val="22"/>
      </w:rPr>
    </w:pPr>
    <w:r w:rsidRPr="0002061D">
      <w:rPr>
        <w:rFonts w:ascii="Arial" w:hAnsi="Arial" w:cs="Arial"/>
        <w:sz w:val="22"/>
        <w:szCs w:val="22"/>
      </w:rPr>
      <w:t>ACC12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93349"/>
    <w:multiLevelType w:val="hybridMultilevel"/>
    <w:tmpl w:val="9F748ED0"/>
    <w:lvl w:ilvl="0" w:tplc="988E065E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653416"/>
    <w:multiLevelType w:val="hybridMultilevel"/>
    <w:tmpl w:val="FA067F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37FC7"/>
    <w:multiLevelType w:val="hybridMultilevel"/>
    <w:tmpl w:val="E21E172E"/>
    <w:lvl w:ilvl="0" w:tplc="764491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A66EC"/>
    <w:multiLevelType w:val="hybridMultilevel"/>
    <w:tmpl w:val="804A2C9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276"/>
    <w:rsid w:val="0002061D"/>
    <w:rsid w:val="000911CF"/>
    <w:rsid w:val="00101F81"/>
    <w:rsid w:val="001E5AF9"/>
    <w:rsid w:val="002320E7"/>
    <w:rsid w:val="002E36DE"/>
    <w:rsid w:val="002E66D3"/>
    <w:rsid w:val="003F7679"/>
    <w:rsid w:val="00462A55"/>
    <w:rsid w:val="00480EF6"/>
    <w:rsid w:val="004E054F"/>
    <w:rsid w:val="005C4489"/>
    <w:rsid w:val="006150D8"/>
    <w:rsid w:val="00622583"/>
    <w:rsid w:val="0062544C"/>
    <w:rsid w:val="006C5765"/>
    <w:rsid w:val="00796276"/>
    <w:rsid w:val="007C5441"/>
    <w:rsid w:val="007D44B4"/>
    <w:rsid w:val="00826D84"/>
    <w:rsid w:val="008D55DD"/>
    <w:rsid w:val="00926A70"/>
    <w:rsid w:val="009757A3"/>
    <w:rsid w:val="009919C8"/>
    <w:rsid w:val="009F6A92"/>
    <w:rsid w:val="00A40B51"/>
    <w:rsid w:val="00A503DA"/>
    <w:rsid w:val="00AC5F7A"/>
    <w:rsid w:val="00B71482"/>
    <w:rsid w:val="00B91B4B"/>
    <w:rsid w:val="00C07EFD"/>
    <w:rsid w:val="00C61FCD"/>
    <w:rsid w:val="00C81BC2"/>
    <w:rsid w:val="00CB64AA"/>
    <w:rsid w:val="00D17357"/>
    <w:rsid w:val="00E60213"/>
    <w:rsid w:val="00F12E6C"/>
    <w:rsid w:val="00F83611"/>
    <w:rsid w:val="00FC78F5"/>
    <w:rsid w:val="00F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862C"/>
  <w15:docId w15:val="{7508545C-F48E-4446-9A92-24896EC3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3DA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03DA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3DA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A503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503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503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503DA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A503DA"/>
  </w:style>
  <w:style w:type="paragraph" w:customStyle="1" w:styleId="gsinq8ptfooter">
    <w:name w:val="gsinq 8pt footer"/>
    <w:basedOn w:val="Footer"/>
    <w:qFormat/>
    <w:rsid w:val="00F12E6C"/>
    <w:pPr>
      <w:tabs>
        <w:tab w:val="clear" w:pos="4320"/>
        <w:tab w:val="clear" w:pos="8640"/>
        <w:tab w:val="right" w:pos="10224"/>
      </w:tabs>
    </w:pPr>
    <w:rPr>
      <w:rFonts w:ascii="Arial" w:hAnsi="Arial" w:cs="Arial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926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8D3DA-F672-4401-8B7A-298DA5FB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142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ACC12 Release - Public Trustee</vt:lpstr>
    </vt:vector>
  </TitlesOfParts>
  <Company>Granville Software Inc.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ACC12 Release - Public Trustee</dc:title>
  <dc:subject/>
  <dc:creator>Granville Software Inc.</dc:creator>
  <cp:keywords>HotDocs Template</cp:keywords>
  <dc:description/>
  <cp:lastModifiedBy>Colby Peters</cp:lastModifiedBy>
  <cp:revision>19</cp:revision>
  <dcterms:created xsi:type="dcterms:W3CDTF">2019-10-31T16:25:00Z</dcterms:created>
  <dcterms:modified xsi:type="dcterms:W3CDTF">2021-02-10T21:37:00Z</dcterms:modified>
</cp:coreProperties>
</file>