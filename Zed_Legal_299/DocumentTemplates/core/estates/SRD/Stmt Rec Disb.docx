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4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1562"/>
        <w:gridCol w:w="6628"/>
        <w:gridCol w:w="1890"/>
        <w:gridCol w:w="1890"/>
        <w:gridCol w:w="1870"/>
      </w:tblGrid>
      <w:tr w:rsidR="002C3540" w:rsidRPr="002A0025" w14:paraId="5DF1773C" w14:textId="77777777" w:rsidTr="00A15E90">
        <w:trPr>
          <w:gridBefore w:val="1"/>
          <w:wBefore w:w="7" w:type="dxa"/>
          <w:cantSplit/>
          <w:tblHeader/>
        </w:trPr>
        <w:tc>
          <w:tcPr>
            <w:tcW w:w="1562" w:type="dxa"/>
            <w:shd w:val="clear" w:color="auto" w:fill="D9D9D9" w:themeFill="background1" w:themeFillShade="D9"/>
          </w:tcPr>
          <w:p w14:paraId="78F2E038" w14:textId="77777777" w:rsidR="00230F83" w:rsidRPr="002A0025" w:rsidRDefault="00230F83" w:rsidP="00E84392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  <w:u w:val="single"/>
              </w:rPr>
              <w:t>Date</w:t>
            </w:r>
          </w:p>
        </w:tc>
        <w:tc>
          <w:tcPr>
            <w:tcW w:w="6628" w:type="dxa"/>
            <w:shd w:val="clear" w:color="auto" w:fill="D9D9D9" w:themeFill="background1" w:themeFillShade="D9"/>
          </w:tcPr>
          <w:p w14:paraId="1890B484" w14:textId="77777777" w:rsidR="00230F83" w:rsidRPr="002A0025" w:rsidRDefault="00230F83" w:rsidP="00E84392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  <w:u w:val="single"/>
              </w:rPr>
              <w:t>Description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269DC49" w14:textId="77777777" w:rsidR="00230F83" w:rsidRPr="002A0025" w:rsidRDefault="00230F83" w:rsidP="00E84392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  <w:u w:val="single"/>
              </w:rPr>
              <w:t>Received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2349611" w14:textId="77777777" w:rsidR="00230F83" w:rsidRPr="002A0025" w:rsidRDefault="00230F83" w:rsidP="00E84392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  <w:u w:val="single"/>
              </w:rPr>
              <w:t>Disbursed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266DD0D6" w14:textId="77777777" w:rsidR="00230F83" w:rsidRPr="002A0025" w:rsidRDefault="00813DD5" w:rsidP="002F6142">
            <w:pPr>
              <w:spacing w:before="40" w:after="40"/>
              <w:ind w:right="21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  <w:u w:val="single"/>
              </w:rPr>
              <w:t>Balance</w:t>
            </w:r>
          </w:p>
        </w:tc>
      </w:tr>
      <w:tr w:rsidR="00431383" w:rsidRPr="002A0025" w14:paraId="1DF91923" w14:textId="77777777" w:rsidTr="00A15E90">
        <w:trPr>
          <w:gridBefore w:val="1"/>
          <w:wBefore w:w="7" w:type="dxa"/>
          <w:cantSplit/>
        </w:trPr>
        <w:tc>
          <w:tcPr>
            <w:tcW w:w="1562" w:type="dxa"/>
          </w:tcPr>
          <w:p w14:paraId="13781C4E" w14:textId="32BBFC5D" w:rsidR="00230F83" w:rsidRPr="002A0025" w:rsidRDefault="00230F83" w:rsidP="00A06755">
            <w:pPr>
              <w:rPr>
                <w:rFonts w:ascii="Arial" w:hAnsi="Arial" w:cs="Arial"/>
                <w:sz w:val="21"/>
                <w:szCs w:val="21"/>
              </w:rPr>
            </w:pPr>
            <w:bookmarkStart w:id="0" w:name="_Hlk94025922"/>
          </w:p>
        </w:tc>
        <w:tc>
          <w:tcPr>
            <w:tcW w:w="6628" w:type="dxa"/>
          </w:tcPr>
          <w:p w14:paraId="01E29835" w14:textId="14A71173" w:rsidR="00230F83" w:rsidRPr="002A0025" w:rsidRDefault="00230F83" w:rsidP="004B15F9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Opening Balance</w:t>
            </w:r>
          </w:p>
        </w:tc>
        <w:tc>
          <w:tcPr>
            <w:tcW w:w="1890" w:type="dxa"/>
          </w:tcPr>
          <w:p w14:paraId="6CF5E1BF" w14:textId="0B916826" w:rsidR="00230F83" w:rsidRPr="002A0025" w:rsidRDefault="00230F83" w:rsidP="003C1D30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90" w:type="dxa"/>
          </w:tcPr>
          <w:p w14:paraId="2FE25AF2" w14:textId="10AE58CD" w:rsidR="00230F83" w:rsidRPr="002A0025" w:rsidRDefault="00230F83" w:rsidP="003C1D30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70" w:type="dxa"/>
          </w:tcPr>
          <w:p w14:paraId="19C7B861" w14:textId="79BD14C1" w:rsidR="00230F83" w:rsidRPr="002A0025" w:rsidRDefault="00CB713F" w:rsidP="003C1D30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F8215D" w:rsidRPr="002A0025">
              <w:rPr>
                <w:rFonts w:ascii="Arial" w:hAnsi="Arial" w:cs="Arial"/>
                <w:sz w:val="21"/>
                <w:szCs w:val="21"/>
              </w:rPr>
              <w:t>srd_opening_balance</w:t>
            </w:r>
            <w:r w:rsidR="00E84392" w:rsidRPr="002A0025">
              <w:rPr>
                <w:rFonts w:ascii="Arial" w:hAnsi="Arial" w:cs="Arial"/>
                <w:sz w:val="21"/>
                <w:szCs w:val="21"/>
              </w:rPr>
              <w:t>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</w:tr>
      <w:bookmarkEnd w:id="0"/>
      <w:tr w:rsidR="00431383" w:rsidRPr="002A0025" w14:paraId="46C70FD3" w14:textId="77777777" w:rsidTr="00A15E90">
        <w:trPr>
          <w:gridBefore w:val="1"/>
          <w:wBefore w:w="7" w:type="dxa"/>
          <w:cantSplit/>
        </w:trPr>
        <w:tc>
          <w:tcPr>
            <w:tcW w:w="13840" w:type="dxa"/>
            <w:gridSpan w:val="5"/>
          </w:tcPr>
          <w:p w14:paraId="596D078A" w14:textId="62182043" w:rsidR="00431383" w:rsidRPr="002A0025" w:rsidRDefault="00CB713F" w:rsidP="00431383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="00431383" w:rsidRPr="002A0025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431383" w:rsidRPr="002A0025">
              <w:rPr>
                <w:rFonts w:ascii="Arial" w:hAnsi="Arial" w:cs="Arial"/>
                <w:sz w:val="21"/>
                <w:szCs w:val="21"/>
              </w:rPr>
              <w:t xml:space="preserve"> for trans in </w:t>
            </w:r>
            <w:proofErr w:type="spellStart"/>
            <w:r w:rsidR="00431383" w:rsidRPr="002A0025">
              <w:rPr>
                <w:rFonts w:ascii="Arial" w:hAnsi="Arial" w:cs="Arial"/>
                <w:sz w:val="21"/>
                <w:szCs w:val="21"/>
              </w:rPr>
              <w:t>estate</w:t>
            </w:r>
            <w:r w:rsidR="002F304B" w:rsidRPr="002A0025">
              <w:rPr>
                <w:rFonts w:ascii="Arial" w:hAnsi="Arial" w:cs="Arial"/>
                <w:sz w:val="21"/>
                <w:szCs w:val="21"/>
              </w:rPr>
              <w:t>_</w:t>
            </w:r>
            <w:r w:rsidR="00431383" w:rsidRPr="002A0025">
              <w:rPr>
                <w:rFonts w:ascii="Arial" w:hAnsi="Arial" w:cs="Arial"/>
                <w:sz w:val="21"/>
                <w:szCs w:val="21"/>
              </w:rPr>
              <w:t>srd_trans_list</w:t>
            </w:r>
            <w:proofErr w:type="spellEnd"/>
            <w:r w:rsidR="00431383" w:rsidRPr="002A002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  <w:tr w:rsidR="00431383" w:rsidRPr="002A0025" w14:paraId="2A3A750D" w14:textId="77777777" w:rsidTr="00A15E90">
        <w:trPr>
          <w:gridBefore w:val="1"/>
          <w:wBefore w:w="7" w:type="dxa"/>
          <w:cantSplit/>
        </w:trPr>
        <w:tc>
          <w:tcPr>
            <w:tcW w:w="13840" w:type="dxa"/>
            <w:gridSpan w:val="5"/>
          </w:tcPr>
          <w:p w14:paraId="796B737D" w14:textId="0C800DE1" w:rsidR="00431383" w:rsidRPr="002A0025" w:rsidRDefault="00CB713F" w:rsidP="00431383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="00431383" w:rsidRPr="002A0025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431383" w:rsidRPr="002A0025">
              <w:rPr>
                <w:rFonts w:ascii="Arial" w:hAnsi="Arial" w:cs="Arial"/>
                <w:sz w:val="21"/>
                <w:szCs w:val="21"/>
              </w:rPr>
              <w:t xml:space="preserve"> if (</w:t>
            </w:r>
            <w:proofErr w:type="spellStart"/>
            <w:r w:rsidR="00431383" w:rsidRPr="002A0025">
              <w:rPr>
                <w:rFonts w:ascii="Arial" w:hAnsi="Arial" w:cs="Arial"/>
                <w:sz w:val="21"/>
                <w:szCs w:val="21"/>
              </w:rPr>
              <w:t>loop.index</w:t>
            </w:r>
            <w:proofErr w:type="spellEnd"/>
            <w:r w:rsidR="00431383" w:rsidRPr="002A0025">
              <w:rPr>
                <w:rFonts w:ascii="Arial" w:hAnsi="Arial" w:cs="Arial"/>
                <w:sz w:val="21"/>
                <w:szCs w:val="21"/>
              </w:rPr>
              <w:t xml:space="preserve">) is not </w:t>
            </w:r>
            <w:proofErr w:type="spellStart"/>
            <w:r w:rsidR="00431383" w:rsidRPr="002A0025">
              <w:rPr>
                <w:rFonts w:ascii="Arial" w:hAnsi="Arial" w:cs="Arial"/>
                <w:sz w:val="21"/>
                <w:szCs w:val="21"/>
              </w:rPr>
              <w:t>divisibleby</w:t>
            </w:r>
            <w:proofErr w:type="spellEnd"/>
            <w:r w:rsidR="00431383" w:rsidRPr="002A0025">
              <w:rPr>
                <w:rFonts w:ascii="Arial" w:hAnsi="Arial" w:cs="Arial"/>
                <w:sz w:val="21"/>
                <w:szCs w:val="21"/>
              </w:rPr>
              <w:t xml:space="preserve"> 2</w:t>
            </w:r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  <w:tr w:rsidR="002C3540" w:rsidRPr="002A0025" w14:paraId="77698401" w14:textId="77777777" w:rsidTr="00A15E90">
        <w:trPr>
          <w:gridBefore w:val="1"/>
          <w:wBefore w:w="7" w:type="dxa"/>
          <w:cantSplit/>
        </w:trPr>
        <w:tc>
          <w:tcPr>
            <w:tcW w:w="1562" w:type="dxa"/>
            <w:shd w:val="clear" w:color="auto" w:fill="FFFFFF" w:themeFill="background1"/>
          </w:tcPr>
          <w:p w14:paraId="12258923" w14:textId="4CC23785" w:rsidR="00E84392" w:rsidRPr="002A0025" w:rsidRDefault="00CB713F" w:rsidP="005B3BBD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E84392" w:rsidRPr="002A0025">
              <w:rPr>
                <w:rFonts w:ascii="Arial" w:hAnsi="Arial" w:cs="Arial"/>
                <w:sz w:val="21"/>
                <w:szCs w:val="21"/>
              </w:rPr>
              <w:t>trans.date|toDate</w:t>
            </w:r>
            <w:proofErr w:type="spellEnd"/>
            <w:r w:rsidR="00E84392" w:rsidRPr="002A0025">
              <w:rPr>
                <w:rFonts w:ascii="Arial" w:hAnsi="Arial" w:cs="Arial"/>
                <w:sz w:val="21"/>
                <w:szCs w:val="21"/>
              </w:rPr>
              <w:t>(“J</w:t>
            </w:r>
            <w:r w:rsidR="00370759" w:rsidRPr="002A0025">
              <w:rPr>
                <w:rFonts w:ascii="Arial" w:hAnsi="Arial" w:cs="Arial"/>
                <w:sz w:val="21"/>
                <w:szCs w:val="21"/>
              </w:rPr>
              <w:t>un</w:t>
            </w:r>
            <w:r w:rsidR="00E84392" w:rsidRPr="002A0025">
              <w:rPr>
                <w:rFonts w:ascii="Arial" w:hAnsi="Arial" w:cs="Arial"/>
                <w:sz w:val="21"/>
                <w:szCs w:val="21"/>
              </w:rPr>
              <w:t xml:space="preserve"> 3, 1990”)</w:t>
            </w:r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6628" w:type="dxa"/>
            <w:shd w:val="clear" w:color="auto" w:fill="FFFFFF" w:themeFill="background1"/>
          </w:tcPr>
          <w:p w14:paraId="450AAEB9" w14:textId="35561078" w:rsidR="00E84392" w:rsidRPr="002A0025" w:rsidRDefault="00CB713F" w:rsidP="00B96726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E84392" w:rsidRPr="002A0025">
              <w:rPr>
                <w:rFonts w:ascii="Arial" w:hAnsi="Arial" w:cs="Arial"/>
                <w:sz w:val="21"/>
                <w:szCs w:val="21"/>
              </w:rPr>
              <w:t>trans.type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  <w:r w:rsidR="00E84392" w:rsidRPr="002A0025">
              <w:rPr>
                <w:rFonts w:ascii="Arial" w:hAnsi="Arial" w:cs="Arial"/>
                <w:sz w:val="21"/>
                <w:szCs w:val="21"/>
              </w:rPr>
              <w:t xml:space="preserve">: </w:t>
            </w: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E84392" w:rsidRPr="002A0025">
              <w:rPr>
                <w:rFonts w:ascii="Arial" w:hAnsi="Arial" w:cs="Arial"/>
                <w:sz w:val="21"/>
                <w:szCs w:val="21"/>
              </w:rPr>
              <w:t>trans.from_to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  <w:r w:rsidR="009B3652" w:rsidRPr="002A0025">
              <w:rPr>
                <w:rFonts w:ascii="Arial" w:hAnsi="Arial" w:cs="Arial"/>
                <w:sz w:val="21"/>
                <w:szCs w:val="21"/>
              </w:rPr>
              <w:t xml:space="preserve"> re: </w:t>
            </w: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9B3652" w:rsidRPr="002A0025">
              <w:rPr>
                <w:rFonts w:ascii="Arial" w:hAnsi="Arial" w:cs="Arial"/>
                <w:sz w:val="21"/>
                <w:szCs w:val="21"/>
              </w:rPr>
              <w:t>trans.description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  <w:r w:rsidR="009B3652" w:rsidRPr="002A002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2A0025">
              <w:rPr>
                <w:rFonts w:ascii="Arial" w:hAnsi="Arial" w:cs="Arial"/>
                <w:b/>
                <w:bCs/>
                <w:sz w:val="21"/>
                <w:szCs w:val="21"/>
                <w:vertAlign w:val="superscript"/>
              </w:rPr>
              <w:t>{{</w:t>
            </w:r>
            <w:proofErr w:type="spellStart"/>
            <w:r w:rsidR="009B3652" w:rsidRPr="002A0025">
              <w:rPr>
                <w:rFonts w:ascii="Arial" w:hAnsi="Arial" w:cs="Arial"/>
                <w:b/>
                <w:bCs/>
                <w:sz w:val="21"/>
                <w:szCs w:val="21"/>
                <w:vertAlign w:val="superscript"/>
              </w:rPr>
              <w:t>trans.footnote</w:t>
            </w:r>
            <w:proofErr w:type="spellEnd"/>
            <w:r w:rsidRPr="002A0025">
              <w:rPr>
                <w:rFonts w:ascii="Arial" w:hAnsi="Arial" w:cs="Arial"/>
                <w:b/>
                <w:bCs/>
                <w:sz w:val="21"/>
                <w:szCs w:val="21"/>
                <w:vertAlign w:val="superscript"/>
              </w:rPr>
              <w:t>}}</w:t>
            </w:r>
          </w:p>
        </w:tc>
        <w:tc>
          <w:tcPr>
            <w:tcW w:w="1890" w:type="dxa"/>
            <w:shd w:val="clear" w:color="auto" w:fill="FFFFFF" w:themeFill="background1"/>
          </w:tcPr>
          <w:p w14:paraId="45DDD316" w14:textId="63880289" w:rsidR="00E84392" w:rsidRPr="002A0025" w:rsidRDefault="00CB713F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701169" w:rsidRPr="002A0025">
              <w:rPr>
                <w:rFonts w:ascii="Arial" w:hAnsi="Arial" w:cs="Arial"/>
                <w:sz w:val="21"/>
                <w:szCs w:val="21"/>
              </w:rPr>
              <w:t>trans.receipt|money</w:t>
            </w:r>
            <w:proofErr w:type="spellEnd"/>
            <w:r w:rsidR="00AC148D" w:rsidRPr="002A0025">
              <w:rPr>
                <w:rFonts w:ascii="Arial" w:hAnsi="Arial" w:cs="Arial"/>
                <w:sz w:val="21"/>
                <w:szCs w:val="21"/>
              </w:rPr>
              <w:t>(</w:t>
            </w:r>
            <w:proofErr w:type="spellStart"/>
            <w:r w:rsidR="00AC148D" w:rsidRPr="002A0025">
              <w:rPr>
                <w:rFonts w:ascii="Arial" w:hAnsi="Arial" w:cs="Arial"/>
                <w:sz w:val="21"/>
                <w:szCs w:val="21"/>
              </w:rPr>
              <w:t>hide_zero</w:t>
            </w:r>
            <w:proofErr w:type="spellEnd"/>
            <w:r w:rsidR="00AC148D" w:rsidRPr="002A0025">
              <w:rPr>
                <w:rFonts w:ascii="Arial" w:hAnsi="Arial" w:cs="Arial"/>
                <w:sz w:val="21"/>
                <w:szCs w:val="21"/>
              </w:rPr>
              <w:t>=True)</w:t>
            </w:r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90" w:type="dxa"/>
            <w:shd w:val="clear" w:color="auto" w:fill="FFFFFF" w:themeFill="background1"/>
          </w:tcPr>
          <w:p w14:paraId="69F7D1B3" w14:textId="7D60229E" w:rsidR="00E84392" w:rsidRPr="002A0025" w:rsidRDefault="00CB713F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701169" w:rsidRPr="002A0025">
              <w:rPr>
                <w:rFonts w:ascii="Arial" w:hAnsi="Arial" w:cs="Arial"/>
                <w:sz w:val="21"/>
                <w:szCs w:val="21"/>
              </w:rPr>
              <w:t>trans.disbursement|money</w:t>
            </w:r>
            <w:proofErr w:type="spellEnd"/>
            <w:r w:rsidR="005C3594" w:rsidRPr="002A0025">
              <w:rPr>
                <w:rFonts w:ascii="Arial" w:hAnsi="Arial" w:cs="Arial"/>
                <w:sz w:val="21"/>
                <w:szCs w:val="21"/>
              </w:rPr>
              <w:t>(</w:t>
            </w:r>
            <w:proofErr w:type="spellStart"/>
            <w:r w:rsidR="005C3594" w:rsidRPr="002A0025">
              <w:rPr>
                <w:rFonts w:ascii="Arial" w:hAnsi="Arial" w:cs="Arial"/>
                <w:sz w:val="21"/>
                <w:szCs w:val="21"/>
              </w:rPr>
              <w:t>hide_zero</w:t>
            </w:r>
            <w:proofErr w:type="spellEnd"/>
            <w:r w:rsidR="005C3594" w:rsidRPr="002A0025">
              <w:rPr>
                <w:rFonts w:ascii="Arial" w:hAnsi="Arial" w:cs="Arial"/>
                <w:sz w:val="21"/>
                <w:szCs w:val="21"/>
              </w:rPr>
              <w:t>=True)</w:t>
            </w:r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70" w:type="dxa"/>
            <w:shd w:val="clear" w:color="auto" w:fill="FFFFFF" w:themeFill="background1"/>
          </w:tcPr>
          <w:p w14:paraId="6334B0A5" w14:textId="301877F0" w:rsidR="00E84392" w:rsidRPr="002A0025" w:rsidRDefault="00CB713F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701169" w:rsidRPr="002A0025">
              <w:rPr>
                <w:rFonts w:ascii="Arial" w:hAnsi="Arial" w:cs="Arial"/>
                <w:sz w:val="21"/>
                <w:szCs w:val="21"/>
              </w:rPr>
              <w:t>trans.running_balance|money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</w:tr>
      <w:tr w:rsidR="00431383" w:rsidRPr="002A0025" w14:paraId="593D4D57" w14:textId="77777777" w:rsidTr="00A15E90">
        <w:trPr>
          <w:gridBefore w:val="1"/>
          <w:wBefore w:w="7" w:type="dxa"/>
          <w:cantSplit/>
        </w:trPr>
        <w:tc>
          <w:tcPr>
            <w:tcW w:w="13840" w:type="dxa"/>
            <w:gridSpan w:val="5"/>
          </w:tcPr>
          <w:p w14:paraId="03E3E7B9" w14:textId="6B534B06" w:rsidR="00431383" w:rsidRPr="002A0025" w:rsidRDefault="00CB713F" w:rsidP="00431383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="00431383" w:rsidRPr="002A0025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431383" w:rsidRPr="002A0025">
              <w:rPr>
                <w:rFonts w:ascii="Arial" w:hAnsi="Arial" w:cs="Arial"/>
                <w:sz w:val="21"/>
                <w:szCs w:val="21"/>
              </w:rPr>
              <w:t xml:space="preserve"> else </w:t>
            </w:r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  <w:tr w:rsidR="002C3540" w:rsidRPr="002A0025" w14:paraId="351307B8" w14:textId="77777777" w:rsidTr="00A15E90">
        <w:trPr>
          <w:gridBefore w:val="1"/>
          <w:wBefore w:w="7" w:type="dxa"/>
          <w:cantSplit/>
        </w:trPr>
        <w:tc>
          <w:tcPr>
            <w:tcW w:w="1562" w:type="dxa"/>
            <w:shd w:val="clear" w:color="auto" w:fill="F2F2F2" w:themeFill="background1" w:themeFillShade="F2"/>
          </w:tcPr>
          <w:p w14:paraId="01363B63" w14:textId="52347003" w:rsidR="00E84392" w:rsidRPr="002A0025" w:rsidRDefault="00CB713F" w:rsidP="005B3BBD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E84392" w:rsidRPr="002A0025">
              <w:rPr>
                <w:rFonts w:ascii="Arial" w:hAnsi="Arial" w:cs="Arial"/>
                <w:sz w:val="21"/>
                <w:szCs w:val="21"/>
              </w:rPr>
              <w:t>trans.date|toDate</w:t>
            </w:r>
            <w:proofErr w:type="spellEnd"/>
            <w:r w:rsidR="00E84392" w:rsidRPr="002A0025">
              <w:rPr>
                <w:rFonts w:ascii="Arial" w:hAnsi="Arial" w:cs="Arial"/>
                <w:sz w:val="21"/>
                <w:szCs w:val="21"/>
              </w:rPr>
              <w:t>(“</w:t>
            </w:r>
            <w:r w:rsidR="00370759" w:rsidRPr="002A0025">
              <w:rPr>
                <w:rFonts w:ascii="Arial" w:hAnsi="Arial" w:cs="Arial"/>
                <w:sz w:val="21"/>
                <w:szCs w:val="21"/>
              </w:rPr>
              <w:t>Jun</w:t>
            </w:r>
            <w:r w:rsidR="00E84392" w:rsidRPr="002A0025">
              <w:rPr>
                <w:rFonts w:ascii="Arial" w:hAnsi="Arial" w:cs="Arial"/>
                <w:sz w:val="21"/>
                <w:szCs w:val="21"/>
              </w:rPr>
              <w:t xml:space="preserve"> 3, 1990”)</w:t>
            </w:r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6628" w:type="dxa"/>
            <w:shd w:val="clear" w:color="auto" w:fill="F2F2F2" w:themeFill="background1" w:themeFillShade="F2"/>
          </w:tcPr>
          <w:p w14:paraId="1890F4B2" w14:textId="04B58038" w:rsidR="00E84392" w:rsidRPr="002A0025" w:rsidRDefault="00CB713F" w:rsidP="00B96726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9B3652" w:rsidRPr="002A0025">
              <w:rPr>
                <w:rFonts w:ascii="Arial" w:hAnsi="Arial" w:cs="Arial"/>
                <w:sz w:val="21"/>
                <w:szCs w:val="21"/>
              </w:rPr>
              <w:t>trans.type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  <w:r w:rsidR="009B3652" w:rsidRPr="002A0025">
              <w:rPr>
                <w:rFonts w:ascii="Arial" w:hAnsi="Arial" w:cs="Arial"/>
                <w:sz w:val="21"/>
                <w:szCs w:val="21"/>
              </w:rPr>
              <w:t xml:space="preserve">: </w:t>
            </w: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9B3652" w:rsidRPr="002A0025">
              <w:rPr>
                <w:rFonts w:ascii="Arial" w:hAnsi="Arial" w:cs="Arial"/>
                <w:sz w:val="21"/>
                <w:szCs w:val="21"/>
              </w:rPr>
              <w:t>trans.from_to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  <w:r w:rsidR="009B3652" w:rsidRPr="002A0025">
              <w:rPr>
                <w:rFonts w:ascii="Arial" w:hAnsi="Arial" w:cs="Arial"/>
                <w:sz w:val="21"/>
                <w:szCs w:val="21"/>
              </w:rPr>
              <w:t xml:space="preserve"> re: </w:t>
            </w: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9B3652" w:rsidRPr="002A0025">
              <w:rPr>
                <w:rFonts w:ascii="Arial" w:hAnsi="Arial" w:cs="Arial"/>
                <w:sz w:val="21"/>
                <w:szCs w:val="21"/>
              </w:rPr>
              <w:t>trans.description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  <w:r w:rsidR="009B3652" w:rsidRPr="002A002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2A0025">
              <w:rPr>
                <w:rFonts w:ascii="Arial" w:hAnsi="Arial" w:cs="Arial"/>
                <w:b/>
                <w:bCs/>
                <w:sz w:val="21"/>
                <w:szCs w:val="21"/>
                <w:vertAlign w:val="superscript"/>
              </w:rPr>
              <w:t>{{</w:t>
            </w:r>
            <w:proofErr w:type="spellStart"/>
            <w:r w:rsidR="009B3652" w:rsidRPr="002A0025">
              <w:rPr>
                <w:rFonts w:ascii="Arial" w:hAnsi="Arial" w:cs="Arial"/>
                <w:b/>
                <w:bCs/>
                <w:sz w:val="21"/>
                <w:szCs w:val="21"/>
                <w:vertAlign w:val="superscript"/>
              </w:rPr>
              <w:t>trans.footnote</w:t>
            </w:r>
            <w:proofErr w:type="spellEnd"/>
            <w:r w:rsidRPr="002A0025">
              <w:rPr>
                <w:rFonts w:ascii="Arial" w:hAnsi="Arial" w:cs="Arial"/>
                <w:b/>
                <w:bCs/>
                <w:sz w:val="21"/>
                <w:szCs w:val="21"/>
                <w:vertAlign w:val="superscript"/>
              </w:rPr>
              <w:t>}}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0C081F32" w14:textId="438958BF" w:rsidR="00E84392" w:rsidRPr="002A0025" w:rsidRDefault="00CB713F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701169" w:rsidRPr="002A0025">
              <w:rPr>
                <w:rFonts w:ascii="Arial" w:hAnsi="Arial" w:cs="Arial"/>
                <w:sz w:val="21"/>
                <w:szCs w:val="21"/>
              </w:rPr>
              <w:t>trans.receipt|money</w:t>
            </w:r>
            <w:proofErr w:type="spellEnd"/>
            <w:r w:rsidR="005C3594" w:rsidRPr="002A0025">
              <w:rPr>
                <w:rFonts w:ascii="Arial" w:hAnsi="Arial" w:cs="Arial"/>
                <w:sz w:val="21"/>
                <w:szCs w:val="21"/>
              </w:rPr>
              <w:t>(</w:t>
            </w:r>
            <w:proofErr w:type="spellStart"/>
            <w:r w:rsidR="005C3594" w:rsidRPr="002A0025">
              <w:rPr>
                <w:rFonts w:ascii="Arial" w:hAnsi="Arial" w:cs="Arial"/>
                <w:sz w:val="21"/>
                <w:szCs w:val="21"/>
              </w:rPr>
              <w:t>hide_zero</w:t>
            </w:r>
            <w:proofErr w:type="spellEnd"/>
            <w:r w:rsidR="005C3594" w:rsidRPr="002A0025">
              <w:rPr>
                <w:rFonts w:ascii="Arial" w:hAnsi="Arial" w:cs="Arial"/>
                <w:sz w:val="21"/>
                <w:szCs w:val="21"/>
              </w:rPr>
              <w:t>=True)</w:t>
            </w:r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2EA16791" w14:textId="385A53AE" w:rsidR="00E84392" w:rsidRPr="002A0025" w:rsidRDefault="00CB713F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701169" w:rsidRPr="002A0025">
              <w:rPr>
                <w:rFonts w:ascii="Arial" w:hAnsi="Arial" w:cs="Arial"/>
                <w:sz w:val="21"/>
                <w:szCs w:val="21"/>
              </w:rPr>
              <w:t>trans.disbursement|money</w:t>
            </w:r>
            <w:proofErr w:type="spellEnd"/>
            <w:r w:rsidR="005C3594" w:rsidRPr="002A0025">
              <w:rPr>
                <w:rFonts w:ascii="Arial" w:hAnsi="Arial" w:cs="Arial"/>
                <w:sz w:val="21"/>
                <w:szCs w:val="21"/>
              </w:rPr>
              <w:t>(</w:t>
            </w:r>
            <w:proofErr w:type="spellStart"/>
            <w:r w:rsidR="005C3594" w:rsidRPr="002A0025">
              <w:rPr>
                <w:rFonts w:ascii="Arial" w:hAnsi="Arial" w:cs="Arial"/>
                <w:sz w:val="21"/>
                <w:szCs w:val="21"/>
              </w:rPr>
              <w:t>hide_zero</w:t>
            </w:r>
            <w:proofErr w:type="spellEnd"/>
            <w:r w:rsidR="005C3594" w:rsidRPr="002A0025">
              <w:rPr>
                <w:rFonts w:ascii="Arial" w:hAnsi="Arial" w:cs="Arial"/>
                <w:sz w:val="21"/>
                <w:szCs w:val="21"/>
              </w:rPr>
              <w:t>=True)</w:t>
            </w:r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010EEFD2" w14:textId="18B8BDBC" w:rsidR="00E84392" w:rsidRPr="002A0025" w:rsidRDefault="00CB713F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8D6DD9" w:rsidRPr="002A0025">
              <w:rPr>
                <w:rFonts w:ascii="Arial" w:hAnsi="Arial" w:cs="Arial"/>
                <w:sz w:val="21"/>
                <w:szCs w:val="21"/>
              </w:rPr>
              <w:t>trans.running_balance|money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</w:tr>
      <w:tr w:rsidR="00431383" w:rsidRPr="002A0025" w14:paraId="0AABBF8A" w14:textId="77777777" w:rsidTr="00A15E90">
        <w:trPr>
          <w:gridBefore w:val="1"/>
          <w:wBefore w:w="7" w:type="dxa"/>
          <w:cantSplit/>
        </w:trPr>
        <w:tc>
          <w:tcPr>
            <w:tcW w:w="13840" w:type="dxa"/>
            <w:gridSpan w:val="5"/>
          </w:tcPr>
          <w:p w14:paraId="1DDB8C8D" w14:textId="31F50D1E" w:rsidR="00431383" w:rsidRPr="002A0025" w:rsidRDefault="00CB713F" w:rsidP="00431383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="00431383" w:rsidRPr="002A0025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431383" w:rsidRPr="002A0025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431383" w:rsidRPr="002A0025">
              <w:rPr>
                <w:rFonts w:ascii="Arial" w:hAnsi="Arial" w:cs="Arial"/>
                <w:sz w:val="21"/>
                <w:szCs w:val="21"/>
              </w:rPr>
              <w:t>endif</w:t>
            </w:r>
            <w:proofErr w:type="spellEnd"/>
            <w:r w:rsidR="00431383" w:rsidRPr="002A002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  <w:tr w:rsidR="00431383" w:rsidRPr="002A0025" w14:paraId="0CA616C4" w14:textId="77777777" w:rsidTr="00A15E90">
        <w:trPr>
          <w:gridBefore w:val="1"/>
          <w:wBefore w:w="7" w:type="dxa"/>
          <w:cantSplit/>
        </w:trPr>
        <w:tc>
          <w:tcPr>
            <w:tcW w:w="13840" w:type="dxa"/>
            <w:gridSpan w:val="5"/>
          </w:tcPr>
          <w:p w14:paraId="131AF7EE" w14:textId="59C2DA20" w:rsidR="00431383" w:rsidRPr="002A0025" w:rsidRDefault="00CB713F" w:rsidP="00431383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="00431383" w:rsidRPr="002A0025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431383" w:rsidRPr="002A0025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431383" w:rsidRPr="002A0025">
              <w:rPr>
                <w:rFonts w:ascii="Arial" w:hAnsi="Arial" w:cs="Arial"/>
                <w:sz w:val="21"/>
                <w:szCs w:val="21"/>
              </w:rPr>
              <w:t>endfor</w:t>
            </w:r>
            <w:proofErr w:type="spellEnd"/>
            <w:r w:rsidR="00431383" w:rsidRPr="002A002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  <w:tr w:rsidR="00D213D1" w:rsidRPr="002A0025" w14:paraId="020B2D0F" w14:textId="77777777" w:rsidTr="00D213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197" w:type="dxa"/>
            <w:gridSpan w:val="3"/>
            <w:tcBorders>
              <w:top w:val="nil"/>
              <w:left w:val="nil"/>
              <w:bottom w:val="nil"/>
            </w:tcBorders>
          </w:tcPr>
          <w:p w14:paraId="793817DF" w14:textId="4D3BD363" w:rsidR="00D213D1" w:rsidRPr="002A0025" w:rsidRDefault="00D213D1" w:rsidP="00D213D1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i/>
                <w:iCs/>
                <w:sz w:val="21"/>
                <w:szCs w:val="21"/>
              </w:rPr>
            </w:pPr>
            <w:bookmarkStart w:id="1" w:name="_Hlk94025932"/>
            <w:r w:rsidRPr="002A0025">
              <w:rPr>
                <w:rFonts w:ascii="Arial" w:hAnsi="Arial" w:cs="Arial"/>
                <w:i/>
                <w:iCs/>
                <w:sz w:val="21"/>
                <w:szCs w:val="21"/>
              </w:rPr>
              <w:t>Totals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7F8BE91" w14:textId="5DCEF644" w:rsidR="00D213D1" w:rsidRPr="002A0025" w:rsidRDefault="00D213D1" w:rsidP="00D213D1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srd_total_receipts|money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387C7828" w14:textId="5EF658AE" w:rsidR="00D213D1" w:rsidRPr="002A0025" w:rsidRDefault="00D213D1" w:rsidP="00D213D1">
            <w:pPr>
              <w:keepNext/>
              <w:keepLines/>
              <w:spacing w:before="40" w:after="40"/>
              <w:ind w:right="9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srd_total_disbursements|money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1A67C2" w14:textId="58E76E14" w:rsidR="00D213D1" w:rsidRPr="002A0025" w:rsidRDefault="00D213D1" w:rsidP="00D213D1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srd_</w:t>
            </w:r>
            <w:r>
              <w:rPr>
                <w:rFonts w:ascii="Arial" w:hAnsi="Arial" w:cs="Arial"/>
                <w:sz w:val="21"/>
                <w:szCs w:val="21"/>
              </w:rPr>
              <w:t>end_balance</w:t>
            </w:r>
            <w:r w:rsidRPr="002A0025">
              <w:rPr>
                <w:rFonts w:ascii="Arial" w:hAnsi="Arial" w:cs="Arial"/>
                <w:sz w:val="21"/>
                <w:szCs w:val="21"/>
              </w:rPr>
              <w:t>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</w:tr>
      <w:bookmarkEnd w:id="1"/>
    </w:tbl>
    <w:p w14:paraId="1FE96098" w14:textId="77777777" w:rsidR="006B0E32" w:rsidRDefault="006B0E32" w:rsidP="00330750">
      <w:pPr>
        <w:rPr>
          <w:rFonts w:ascii="Arial" w:hAnsi="Arial" w:cs="Arial"/>
          <w:sz w:val="16"/>
          <w:szCs w:val="16"/>
        </w:rPr>
      </w:pPr>
    </w:p>
    <w:p w14:paraId="2EB7F7F2" w14:textId="19FB01F2" w:rsidR="00626CC0" w:rsidRPr="002A0025" w:rsidRDefault="00CB713F" w:rsidP="00330750">
      <w:pPr>
        <w:rPr>
          <w:rFonts w:ascii="Arial" w:hAnsi="Arial" w:cs="Arial"/>
          <w:sz w:val="18"/>
          <w:szCs w:val="18"/>
        </w:rPr>
      </w:pPr>
      <w:r w:rsidRPr="002A0025">
        <w:rPr>
          <w:rFonts w:ascii="Arial" w:hAnsi="Arial" w:cs="Arial"/>
          <w:sz w:val="18"/>
          <w:szCs w:val="18"/>
        </w:rPr>
        <w:t>{%</w:t>
      </w:r>
      <w:r w:rsidR="00626CC0" w:rsidRPr="002A0025">
        <w:rPr>
          <w:rFonts w:ascii="Arial" w:hAnsi="Arial" w:cs="Arial"/>
          <w:sz w:val="18"/>
          <w:szCs w:val="18"/>
        </w:rPr>
        <w:t>p</w:t>
      </w:r>
      <w:r w:rsidR="00325315" w:rsidRPr="002A0025">
        <w:rPr>
          <w:rFonts w:ascii="Arial" w:hAnsi="Arial" w:cs="Arial"/>
          <w:sz w:val="18"/>
          <w:szCs w:val="18"/>
        </w:rPr>
        <w:t xml:space="preserve"> if</w:t>
      </w:r>
      <w:r w:rsidR="00626CC0" w:rsidRPr="002A002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D0BB0" w:rsidRPr="002A0025">
        <w:rPr>
          <w:rFonts w:ascii="Arial" w:hAnsi="Arial" w:cs="Arial"/>
          <w:sz w:val="18"/>
          <w:szCs w:val="18"/>
        </w:rPr>
        <w:t>holdbacks_list</w:t>
      </w:r>
      <w:r w:rsidR="00626CC0" w:rsidRPr="002A0025">
        <w:rPr>
          <w:rFonts w:ascii="Arial" w:hAnsi="Arial" w:cs="Arial"/>
          <w:sz w:val="18"/>
          <w:szCs w:val="18"/>
        </w:rPr>
        <w:t>|length</w:t>
      </w:r>
      <w:proofErr w:type="spellEnd"/>
      <w:r w:rsidR="00626CC0" w:rsidRPr="002A0025">
        <w:rPr>
          <w:rFonts w:ascii="Arial" w:hAnsi="Arial" w:cs="Arial"/>
          <w:sz w:val="18"/>
          <w:szCs w:val="18"/>
        </w:rPr>
        <w:t xml:space="preserve"> &gt;= 1 </w:t>
      </w:r>
      <w:r w:rsidRPr="002A0025">
        <w:rPr>
          <w:rFonts w:ascii="Arial" w:hAnsi="Arial" w:cs="Arial"/>
          <w:sz w:val="18"/>
          <w:szCs w:val="18"/>
        </w:rPr>
        <w:t>%}</w:t>
      </w:r>
    </w:p>
    <w:tbl>
      <w:tblPr>
        <w:tblW w:w="0" w:type="auto"/>
        <w:tblInd w:w="18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7"/>
        <w:gridCol w:w="3420"/>
        <w:gridCol w:w="1980"/>
        <w:gridCol w:w="2430"/>
        <w:gridCol w:w="1890"/>
        <w:gridCol w:w="1890"/>
        <w:gridCol w:w="1870"/>
      </w:tblGrid>
      <w:tr w:rsidR="00626CC0" w:rsidRPr="002A0025" w14:paraId="0861103E" w14:textId="77777777" w:rsidTr="005A18B0">
        <w:trPr>
          <w:cantSplit/>
        </w:trPr>
        <w:tc>
          <w:tcPr>
            <w:tcW w:w="8197" w:type="dxa"/>
            <w:gridSpan w:val="4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64BF2F91" w14:textId="25E025FE" w:rsidR="00626CC0" w:rsidRPr="002A0025" w:rsidRDefault="00626CC0" w:rsidP="00B96726">
            <w:pPr>
              <w:keepNext/>
              <w:keepLines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2A0025">
              <w:rPr>
                <w:rFonts w:ascii="Arial" w:hAnsi="Arial" w:cs="Arial"/>
                <w:sz w:val="18"/>
                <w:szCs w:val="18"/>
              </w:rPr>
              <w:t>Holdbacks: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1590BED2" w14:textId="77777777" w:rsidR="00626CC0" w:rsidRPr="002A0025" w:rsidRDefault="00626CC0" w:rsidP="00B96726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14:paraId="6CF53C67" w14:textId="77777777" w:rsidR="00626CC0" w:rsidRPr="002A0025" w:rsidRDefault="00626CC0" w:rsidP="00361D8D">
            <w:pPr>
              <w:keepNext/>
              <w:keepLines/>
              <w:spacing w:before="40" w:after="40"/>
              <w:ind w:right="9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1B2B83" w14:textId="77777777" w:rsidR="00626CC0" w:rsidRPr="002A0025" w:rsidRDefault="00626CC0" w:rsidP="00B96726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A002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626CC0" w:rsidRPr="002A0025" w14:paraId="051E67AE" w14:textId="77777777" w:rsidTr="00CE6CD8">
        <w:trPr>
          <w:cantSplit/>
        </w:trPr>
        <w:tc>
          <w:tcPr>
            <w:tcW w:w="13847" w:type="dxa"/>
            <w:gridSpan w:val="7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3FC50A06" w14:textId="35B3AE40" w:rsidR="00626CC0" w:rsidRPr="002A0025" w:rsidRDefault="00CB713F" w:rsidP="00B96726">
            <w:pPr>
              <w:keepNext/>
              <w:keepLines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2A0025">
              <w:rPr>
                <w:rFonts w:ascii="Arial" w:hAnsi="Arial" w:cs="Arial"/>
                <w:sz w:val="18"/>
                <w:szCs w:val="18"/>
              </w:rPr>
              <w:t>{%</w:t>
            </w:r>
            <w:proofErr w:type="spellStart"/>
            <w:r w:rsidR="00626CC0" w:rsidRPr="002A0025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="00626CC0" w:rsidRPr="002A0025">
              <w:rPr>
                <w:rFonts w:ascii="Arial" w:hAnsi="Arial" w:cs="Arial"/>
                <w:sz w:val="18"/>
                <w:szCs w:val="18"/>
              </w:rPr>
              <w:t xml:space="preserve"> for holdback in </w:t>
            </w:r>
            <w:proofErr w:type="spellStart"/>
            <w:r w:rsidR="00626CC0" w:rsidRPr="002A0025">
              <w:rPr>
                <w:rFonts w:ascii="Arial" w:hAnsi="Arial" w:cs="Arial"/>
                <w:sz w:val="18"/>
                <w:szCs w:val="18"/>
              </w:rPr>
              <w:t>holdbacks_list</w:t>
            </w:r>
            <w:proofErr w:type="spellEnd"/>
            <w:r w:rsidR="00626CC0" w:rsidRPr="002A002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A0025">
              <w:rPr>
                <w:rFonts w:ascii="Arial" w:hAnsi="Arial" w:cs="Arial"/>
                <w:sz w:val="18"/>
                <w:szCs w:val="18"/>
              </w:rPr>
              <w:t>%}</w:t>
            </w:r>
          </w:p>
        </w:tc>
      </w:tr>
      <w:tr w:rsidR="00626CC0" w:rsidRPr="002A0025" w14:paraId="1C7B59D4" w14:textId="77777777" w:rsidTr="005A18B0">
        <w:trPr>
          <w:cantSplit/>
        </w:trPr>
        <w:tc>
          <w:tcPr>
            <w:tcW w:w="367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7A7C31C2" w14:textId="77777777" w:rsidR="00626CC0" w:rsidRPr="002A0025" w:rsidRDefault="00626CC0" w:rsidP="00B96726">
            <w:pPr>
              <w:keepNext/>
              <w:keepLines/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098DDE7C" w14:textId="370B464C" w:rsidR="00626CC0" w:rsidRPr="002A0025" w:rsidRDefault="00CB713F" w:rsidP="00B96726">
            <w:pPr>
              <w:keepNext/>
              <w:keepLines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2A0025"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 w:rsidR="00626CC0" w:rsidRPr="002A0025">
              <w:rPr>
                <w:rFonts w:ascii="Arial" w:hAnsi="Arial" w:cs="Arial"/>
                <w:sz w:val="18"/>
                <w:szCs w:val="18"/>
              </w:rPr>
              <w:t>holdback.item</w:t>
            </w:r>
            <w:proofErr w:type="spellEnd"/>
            <w:r w:rsidRPr="002A0025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229CEA07" w14:textId="60C68C61" w:rsidR="00626CC0" w:rsidRPr="002A0025" w:rsidRDefault="00CB713F" w:rsidP="00B96726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A0025">
              <w:rPr>
                <w:rFonts w:ascii="Arial" w:hAnsi="Arial" w:cs="Arial"/>
                <w:sz w:val="18"/>
                <w:szCs w:val="18"/>
              </w:rPr>
              <w:t>{%</w:t>
            </w:r>
            <w:r w:rsidR="00626CC0" w:rsidRPr="002A0025">
              <w:rPr>
                <w:rFonts w:ascii="Arial" w:hAnsi="Arial" w:cs="Arial"/>
                <w:sz w:val="18"/>
                <w:szCs w:val="18"/>
              </w:rPr>
              <w:t xml:space="preserve"> if </w:t>
            </w:r>
            <w:proofErr w:type="spellStart"/>
            <w:r w:rsidR="00626CC0" w:rsidRPr="002A0025">
              <w:rPr>
                <w:rFonts w:ascii="Arial" w:hAnsi="Arial" w:cs="Arial"/>
                <w:sz w:val="18"/>
                <w:szCs w:val="18"/>
              </w:rPr>
              <w:t>loop.last</w:t>
            </w:r>
            <w:proofErr w:type="spellEnd"/>
            <w:r w:rsidR="00626CC0" w:rsidRPr="002A002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A0025">
              <w:rPr>
                <w:rFonts w:ascii="Arial" w:hAnsi="Arial" w:cs="Arial"/>
                <w:sz w:val="18"/>
                <w:szCs w:val="18"/>
              </w:rPr>
              <w:t>%}</w:t>
            </w:r>
            <w:r w:rsidR="00626CC0" w:rsidRPr="002A0025">
              <w:rPr>
                <w:rFonts w:ascii="Arial" w:hAnsi="Arial" w:cs="Arial"/>
                <w:sz w:val="18"/>
                <w:szCs w:val="18"/>
                <w:u w:val="single"/>
              </w:rPr>
              <w:t>(</w:t>
            </w:r>
            <w:r w:rsidRPr="002A0025">
              <w:rPr>
                <w:rFonts w:ascii="Arial" w:hAnsi="Arial" w:cs="Arial"/>
                <w:sz w:val="18"/>
                <w:szCs w:val="18"/>
                <w:u w:val="single"/>
              </w:rPr>
              <w:t>{{</w:t>
            </w:r>
            <w:proofErr w:type="spellStart"/>
            <w:r w:rsidR="00626CC0" w:rsidRPr="002A0025">
              <w:rPr>
                <w:rFonts w:ascii="Arial" w:hAnsi="Arial" w:cs="Arial"/>
                <w:sz w:val="18"/>
                <w:szCs w:val="18"/>
                <w:u w:val="single"/>
              </w:rPr>
              <w:t>holdback.amount|money</w:t>
            </w:r>
            <w:proofErr w:type="spellEnd"/>
            <w:r w:rsidRPr="002A0025">
              <w:rPr>
                <w:rFonts w:ascii="Arial" w:hAnsi="Arial" w:cs="Arial"/>
                <w:sz w:val="18"/>
                <w:szCs w:val="18"/>
                <w:u w:val="single"/>
              </w:rPr>
              <w:t>}}</w:t>
            </w:r>
            <w:r w:rsidR="00626CC0" w:rsidRPr="002A0025">
              <w:rPr>
                <w:rFonts w:ascii="Arial" w:hAnsi="Arial" w:cs="Arial"/>
                <w:sz w:val="18"/>
                <w:szCs w:val="18"/>
                <w:u w:val="single"/>
              </w:rPr>
              <w:t>)</w:t>
            </w:r>
            <w:r w:rsidRPr="002A0025">
              <w:rPr>
                <w:rFonts w:ascii="Arial" w:hAnsi="Arial" w:cs="Arial"/>
                <w:sz w:val="18"/>
                <w:szCs w:val="18"/>
              </w:rPr>
              <w:t>{%</w:t>
            </w:r>
            <w:r w:rsidR="00626CC0" w:rsidRPr="002A0025">
              <w:rPr>
                <w:rFonts w:ascii="Arial" w:hAnsi="Arial" w:cs="Arial"/>
                <w:sz w:val="18"/>
                <w:szCs w:val="18"/>
              </w:rPr>
              <w:t xml:space="preserve"> else </w:t>
            </w:r>
            <w:r w:rsidRPr="002A0025">
              <w:rPr>
                <w:rFonts w:ascii="Arial" w:hAnsi="Arial" w:cs="Arial"/>
                <w:sz w:val="18"/>
                <w:szCs w:val="18"/>
              </w:rPr>
              <w:t>%}</w:t>
            </w:r>
            <w:r w:rsidR="00626CC0" w:rsidRPr="002A0025">
              <w:rPr>
                <w:rFonts w:ascii="Arial" w:hAnsi="Arial" w:cs="Arial"/>
                <w:sz w:val="18"/>
                <w:szCs w:val="18"/>
              </w:rPr>
              <w:t>(</w:t>
            </w:r>
            <w:r w:rsidRPr="002A0025"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 w:rsidR="00626CC0" w:rsidRPr="002A0025">
              <w:rPr>
                <w:rFonts w:ascii="Arial" w:hAnsi="Arial" w:cs="Arial"/>
                <w:sz w:val="18"/>
                <w:szCs w:val="18"/>
              </w:rPr>
              <w:t>holdback.amount|money</w:t>
            </w:r>
            <w:proofErr w:type="spellEnd"/>
            <w:r w:rsidRPr="002A0025">
              <w:rPr>
                <w:rFonts w:ascii="Arial" w:hAnsi="Arial" w:cs="Arial"/>
                <w:sz w:val="18"/>
                <w:szCs w:val="18"/>
              </w:rPr>
              <w:t>}}</w:t>
            </w:r>
            <w:r w:rsidR="00626CC0" w:rsidRPr="002A0025">
              <w:rPr>
                <w:rFonts w:ascii="Arial" w:hAnsi="Arial" w:cs="Arial"/>
                <w:sz w:val="18"/>
                <w:szCs w:val="18"/>
              </w:rPr>
              <w:t>)</w:t>
            </w:r>
            <w:r w:rsidRPr="002A0025">
              <w:rPr>
                <w:rFonts w:ascii="Arial" w:hAnsi="Arial" w:cs="Arial"/>
                <w:sz w:val="18"/>
                <w:szCs w:val="18"/>
              </w:rPr>
              <w:t>{%</w:t>
            </w:r>
            <w:r w:rsidR="00626CC0" w:rsidRPr="002A002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26CC0" w:rsidRPr="002A0025">
              <w:rPr>
                <w:rFonts w:ascii="Arial" w:hAnsi="Arial" w:cs="Arial"/>
                <w:sz w:val="18"/>
                <w:szCs w:val="18"/>
              </w:rPr>
              <w:t>endif</w:t>
            </w:r>
            <w:proofErr w:type="spellEnd"/>
            <w:r w:rsidR="00626CC0" w:rsidRPr="002A002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A0025">
              <w:rPr>
                <w:rFonts w:ascii="Arial" w:hAnsi="Arial" w:cs="Arial"/>
                <w:sz w:val="18"/>
                <w:szCs w:val="18"/>
              </w:rPr>
              <w:t>%}</w:t>
            </w:r>
          </w:p>
        </w:tc>
        <w:tc>
          <w:tcPr>
            <w:tcW w:w="4320" w:type="dxa"/>
            <w:gridSpan w:val="2"/>
            <w:shd w:val="clear" w:color="auto" w:fill="F2F2F2" w:themeFill="background1" w:themeFillShade="F2"/>
          </w:tcPr>
          <w:p w14:paraId="78CAE41C" w14:textId="77777777" w:rsidR="00626CC0" w:rsidRPr="002A0025" w:rsidRDefault="00626CC0" w:rsidP="00B96726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14:paraId="1A9DF0A6" w14:textId="77777777" w:rsidR="00626CC0" w:rsidRPr="002A0025" w:rsidRDefault="00626CC0" w:rsidP="00361D8D">
            <w:pPr>
              <w:keepNext/>
              <w:keepLines/>
              <w:spacing w:before="40" w:after="40"/>
              <w:ind w:right="9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14:paraId="3825C821" w14:textId="77777777" w:rsidR="00626CC0" w:rsidRPr="002A0025" w:rsidRDefault="00626CC0" w:rsidP="00B96726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6CC0" w:rsidRPr="002A0025" w14:paraId="6D007A44" w14:textId="77777777" w:rsidTr="005A18B0">
        <w:trPr>
          <w:cantSplit/>
        </w:trPr>
        <w:tc>
          <w:tcPr>
            <w:tcW w:w="13847" w:type="dxa"/>
            <w:gridSpan w:val="7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4331EA90" w14:textId="0A03134B" w:rsidR="00626CC0" w:rsidRPr="002A0025" w:rsidRDefault="00CB713F" w:rsidP="00B96726">
            <w:pPr>
              <w:keepNext/>
              <w:keepLines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2A0025">
              <w:rPr>
                <w:rFonts w:ascii="Arial" w:hAnsi="Arial" w:cs="Arial"/>
                <w:sz w:val="18"/>
                <w:szCs w:val="18"/>
              </w:rPr>
              <w:t>{%</w:t>
            </w:r>
            <w:proofErr w:type="spellStart"/>
            <w:r w:rsidR="00626CC0" w:rsidRPr="002A0025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="00626CC0" w:rsidRPr="002A002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26CC0" w:rsidRPr="002A0025">
              <w:rPr>
                <w:rFonts w:ascii="Arial" w:hAnsi="Arial" w:cs="Arial"/>
                <w:sz w:val="18"/>
                <w:szCs w:val="18"/>
              </w:rPr>
              <w:t>endfor</w:t>
            </w:r>
            <w:proofErr w:type="spellEnd"/>
            <w:r w:rsidR="00626CC0" w:rsidRPr="002A002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A0025">
              <w:rPr>
                <w:rFonts w:ascii="Arial" w:hAnsi="Arial" w:cs="Arial"/>
                <w:sz w:val="18"/>
                <w:szCs w:val="18"/>
              </w:rPr>
              <w:t>%}</w:t>
            </w:r>
          </w:p>
        </w:tc>
      </w:tr>
      <w:tr w:rsidR="005A18B0" w:rsidRPr="002A0025" w14:paraId="4122D78A" w14:textId="77777777" w:rsidTr="005A18B0">
        <w:trPr>
          <w:cantSplit/>
        </w:trPr>
        <w:tc>
          <w:tcPr>
            <w:tcW w:w="5767" w:type="dxa"/>
            <w:gridSpan w:val="3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78478C3D" w14:textId="07E02A9B" w:rsidR="005A18B0" w:rsidRPr="002A0025" w:rsidRDefault="005A18B0" w:rsidP="00CE6CD8">
            <w:pPr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A0025">
              <w:rPr>
                <w:rFonts w:ascii="Arial" w:hAnsi="Arial" w:cs="Arial"/>
                <w:sz w:val="18"/>
                <w:szCs w:val="18"/>
              </w:rPr>
              <w:t>({{</w:t>
            </w:r>
            <w:proofErr w:type="spellStart"/>
            <w:r w:rsidRPr="002A0025">
              <w:rPr>
                <w:rFonts w:ascii="Arial" w:hAnsi="Arial" w:cs="Arial"/>
                <w:sz w:val="18"/>
                <w:szCs w:val="18"/>
              </w:rPr>
              <w:t>srd_holdbacks_total|money</w:t>
            </w:r>
            <w:proofErr w:type="spellEnd"/>
            <w:r w:rsidRPr="002A0025">
              <w:rPr>
                <w:rFonts w:ascii="Arial" w:hAnsi="Arial" w:cs="Arial"/>
                <w:sz w:val="18"/>
                <w:szCs w:val="18"/>
              </w:rPr>
              <w:t>}})</w:t>
            </w:r>
          </w:p>
        </w:tc>
        <w:tc>
          <w:tcPr>
            <w:tcW w:w="4320" w:type="dxa"/>
            <w:gridSpan w:val="2"/>
          </w:tcPr>
          <w:p w14:paraId="6BDC05AE" w14:textId="74735711" w:rsidR="005A18B0" w:rsidRPr="002A0025" w:rsidRDefault="005A18B0" w:rsidP="00B96726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i/>
                <w:sz w:val="21"/>
                <w:szCs w:val="21"/>
              </w:rPr>
            </w:pPr>
            <w:r w:rsidRPr="002A0025">
              <w:rPr>
                <w:rFonts w:ascii="Arial" w:hAnsi="Arial" w:cs="Arial"/>
                <w:i/>
                <w:sz w:val="21"/>
                <w:szCs w:val="21"/>
              </w:rPr>
              <w:t>Total Holdbacks</w:t>
            </w:r>
          </w:p>
        </w:tc>
        <w:tc>
          <w:tcPr>
            <w:tcW w:w="1890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</w:tcPr>
          <w:p w14:paraId="72D2D86C" w14:textId="77777777" w:rsidR="005A18B0" w:rsidRPr="002A0025" w:rsidRDefault="005A18B0" w:rsidP="00B96726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</w:tcPr>
          <w:p w14:paraId="1DC59CF3" w14:textId="4152B255" w:rsidR="005A18B0" w:rsidRPr="002A0025" w:rsidRDefault="005A18B0" w:rsidP="00B96726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({{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srd_holdbacks_total|money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}})</w:t>
            </w:r>
          </w:p>
        </w:tc>
      </w:tr>
    </w:tbl>
    <w:p w14:paraId="70B3AAFD" w14:textId="5183A801" w:rsidR="00626CC0" w:rsidRPr="002A0025" w:rsidRDefault="00CB713F" w:rsidP="00626CC0">
      <w:pPr>
        <w:rPr>
          <w:rFonts w:ascii="Arial" w:hAnsi="Arial" w:cs="Arial"/>
          <w:sz w:val="21"/>
          <w:szCs w:val="21"/>
        </w:rPr>
      </w:pPr>
      <w:r w:rsidRPr="002A0025">
        <w:rPr>
          <w:rFonts w:ascii="Arial" w:hAnsi="Arial" w:cs="Arial"/>
          <w:sz w:val="21"/>
          <w:szCs w:val="21"/>
        </w:rPr>
        <w:t>{%</w:t>
      </w:r>
      <w:r w:rsidR="00626CC0" w:rsidRPr="002A0025">
        <w:rPr>
          <w:rFonts w:ascii="Arial" w:hAnsi="Arial" w:cs="Arial"/>
          <w:sz w:val="21"/>
          <w:szCs w:val="21"/>
        </w:rPr>
        <w:t xml:space="preserve">p </w:t>
      </w:r>
      <w:proofErr w:type="spellStart"/>
      <w:r w:rsidR="00626CC0" w:rsidRPr="002A0025">
        <w:rPr>
          <w:rFonts w:ascii="Arial" w:hAnsi="Arial" w:cs="Arial"/>
          <w:sz w:val="21"/>
          <w:szCs w:val="21"/>
        </w:rPr>
        <w:t>endif</w:t>
      </w:r>
      <w:proofErr w:type="spellEnd"/>
      <w:r w:rsidR="00626CC0" w:rsidRPr="002A0025">
        <w:rPr>
          <w:rFonts w:ascii="Arial" w:hAnsi="Arial" w:cs="Arial"/>
          <w:sz w:val="21"/>
          <w:szCs w:val="21"/>
        </w:rPr>
        <w:t xml:space="preserve"> </w:t>
      </w:r>
      <w:r w:rsidRPr="002A0025">
        <w:rPr>
          <w:rFonts w:ascii="Arial" w:hAnsi="Arial" w:cs="Arial"/>
          <w:sz w:val="21"/>
          <w:szCs w:val="21"/>
        </w:rPr>
        <w:t>%}</w:t>
      </w:r>
    </w:p>
    <w:tbl>
      <w:tblPr>
        <w:tblW w:w="0" w:type="auto"/>
        <w:tblInd w:w="18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087"/>
        <w:gridCol w:w="1890"/>
        <w:gridCol w:w="1881"/>
      </w:tblGrid>
      <w:tr w:rsidR="00CE6CD8" w:rsidRPr="002A0025" w14:paraId="3D56BA7B" w14:textId="77777777" w:rsidTr="00575A9E">
        <w:trPr>
          <w:cantSplit/>
        </w:trPr>
        <w:tc>
          <w:tcPr>
            <w:tcW w:w="10087" w:type="dxa"/>
            <w:tcBorders>
              <w:top w:val="nil"/>
              <w:left w:val="nil"/>
              <w:bottom w:val="nil"/>
            </w:tcBorders>
          </w:tcPr>
          <w:p w14:paraId="18761CEE" w14:textId="4D7B0875" w:rsidR="00CE6CD8" w:rsidRPr="002A0025" w:rsidRDefault="00CE6CD8" w:rsidP="00CE6CD8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i/>
                <w:iCs/>
                <w:sz w:val="21"/>
                <w:szCs w:val="21"/>
              </w:rPr>
              <w:t>Net Funds for Distribution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</w:tcBorders>
          </w:tcPr>
          <w:p w14:paraId="765CFDD2" w14:textId="1859F0E4" w:rsidR="00CE6CD8" w:rsidRPr="002A0025" w:rsidRDefault="00CE6CD8" w:rsidP="00B96726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i/>
                <w:iCs/>
                <w:sz w:val="21"/>
                <w:szCs w:val="21"/>
              </w:rPr>
            </w:pPr>
          </w:p>
        </w:tc>
        <w:tc>
          <w:tcPr>
            <w:tcW w:w="1881" w:type="dxa"/>
            <w:tcBorders>
              <w:top w:val="single" w:sz="4" w:space="0" w:color="auto"/>
              <w:bottom w:val="double" w:sz="4" w:space="0" w:color="auto"/>
            </w:tcBorders>
          </w:tcPr>
          <w:p w14:paraId="688254C0" w14:textId="725B35FB" w:rsidR="00CE6CD8" w:rsidRPr="002A0025" w:rsidRDefault="00CE6CD8" w:rsidP="00B96726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2A0025">
              <w:rPr>
                <w:rFonts w:ascii="Arial" w:hAnsi="Arial" w:cs="Arial"/>
                <w:b/>
                <w:bCs/>
                <w:sz w:val="21"/>
                <w:szCs w:val="21"/>
              </w:rPr>
              <w:t>{{</w:t>
            </w:r>
            <w:proofErr w:type="spellStart"/>
            <w:r w:rsidRPr="002A0025">
              <w:rPr>
                <w:rFonts w:ascii="Arial" w:hAnsi="Arial" w:cs="Arial"/>
                <w:b/>
                <w:bCs/>
                <w:sz w:val="21"/>
                <w:szCs w:val="21"/>
              </w:rPr>
              <w:t>srd_net_funds|money</w:t>
            </w:r>
            <w:proofErr w:type="spellEnd"/>
            <w:r w:rsidRPr="002A0025">
              <w:rPr>
                <w:rFonts w:ascii="Arial" w:hAnsi="Arial" w:cs="Arial"/>
                <w:b/>
                <w:bCs/>
                <w:sz w:val="21"/>
                <w:szCs w:val="21"/>
              </w:rPr>
              <w:t>}}</w:t>
            </w:r>
          </w:p>
        </w:tc>
      </w:tr>
    </w:tbl>
    <w:p w14:paraId="3FFA3E01" w14:textId="77777777" w:rsidR="0011236E" w:rsidRPr="002A0025" w:rsidRDefault="0011236E" w:rsidP="00725EF4">
      <w:pPr>
        <w:rPr>
          <w:rFonts w:ascii="Arial" w:hAnsi="Arial" w:cs="Arial"/>
          <w:sz w:val="16"/>
          <w:szCs w:val="16"/>
        </w:rPr>
      </w:pPr>
    </w:p>
    <w:p w14:paraId="2F61210E" w14:textId="77777777" w:rsidR="00CB713F" w:rsidRPr="002A0025" w:rsidRDefault="00CB713F" w:rsidP="00CB713F">
      <w:pPr>
        <w:rPr>
          <w:rFonts w:ascii="Arial" w:hAnsi="Arial" w:cs="Arial"/>
          <w:sz w:val="21"/>
          <w:szCs w:val="21"/>
        </w:rPr>
      </w:pPr>
      <w:r w:rsidRPr="002A0025">
        <w:rPr>
          <w:rFonts w:ascii="Arial" w:hAnsi="Arial" w:cs="Arial"/>
          <w:sz w:val="21"/>
          <w:szCs w:val="21"/>
        </w:rPr>
        <w:t xml:space="preserve">{%p if </w:t>
      </w:r>
      <w:proofErr w:type="spellStart"/>
      <w:r w:rsidRPr="002A0025">
        <w:rPr>
          <w:rFonts w:ascii="Arial" w:hAnsi="Arial" w:cs="Arial"/>
          <w:sz w:val="21"/>
          <w:szCs w:val="21"/>
        </w:rPr>
        <w:t>any_footnotes</w:t>
      </w:r>
      <w:proofErr w:type="spellEnd"/>
      <w:r w:rsidRPr="002A0025">
        <w:rPr>
          <w:rFonts w:ascii="Arial" w:hAnsi="Arial" w:cs="Arial"/>
          <w:sz w:val="21"/>
          <w:szCs w:val="21"/>
        </w:rPr>
        <w:t xml:space="preserve"> == True %}</w:t>
      </w:r>
    </w:p>
    <w:p w14:paraId="3C3DEC7B" w14:textId="77777777" w:rsidR="00CB713F" w:rsidRPr="002A0025" w:rsidRDefault="00CB713F" w:rsidP="00CB713F">
      <w:pPr>
        <w:spacing w:after="120"/>
        <w:rPr>
          <w:rFonts w:ascii="Arial" w:hAnsi="Arial" w:cs="Arial"/>
          <w:b/>
          <w:bCs/>
          <w:sz w:val="21"/>
          <w:szCs w:val="21"/>
        </w:rPr>
      </w:pPr>
      <w:r w:rsidRPr="002A0025">
        <w:rPr>
          <w:rFonts w:ascii="Arial" w:hAnsi="Arial" w:cs="Arial"/>
          <w:b/>
          <w:bCs/>
          <w:sz w:val="21"/>
          <w:szCs w:val="21"/>
        </w:rPr>
        <w:t>Notes:</w:t>
      </w:r>
    </w:p>
    <w:tbl>
      <w:tblPr>
        <w:tblW w:w="1386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58"/>
        <w:gridCol w:w="13307"/>
      </w:tblGrid>
      <w:tr w:rsidR="00CB713F" w:rsidRPr="002A0025" w14:paraId="2EC3DFFD" w14:textId="77777777" w:rsidTr="00D2677A">
        <w:trPr>
          <w:cantSplit/>
        </w:trPr>
        <w:tc>
          <w:tcPr>
            <w:tcW w:w="13865" w:type="dxa"/>
            <w:gridSpan w:val="2"/>
          </w:tcPr>
          <w:p w14:paraId="2EA5EEB8" w14:textId="77777777" w:rsidR="00CB713F" w:rsidRPr="002A0025" w:rsidRDefault="00CB713F" w:rsidP="00D2677A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2A0025">
              <w:rPr>
                <w:rFonts w:ascii="Arial" w:hAnsi="Arial" w:cs="Arial"/>
                <w:sz w:val="16"/>
                <w:szCs w:val="16"/>
              </w:rPr>
              <w:lastRenderedPageBreak/>
              <w:t>{%</w:t>
            </w:r>
            <w:proofErr w:type="spellStart"/>
            <w:r w:rsidRPr="002A0025">
              <w:rPr>
                <w:rFonts w:ascii="Arial" w:hAnsi="Arial" w:cs="Arial"/>
                <w:sz w:val="16"/>
                <w:szCs w:val="16"/>
              </w:rPr>
              <w:t>tr</w:t>
            </w:r>
            <w:proofErr w:type="spellEnd"/>
            <w:r w:rsidRPr="002A0025">
              <w:rPr>
                <w:rFonts w:ascii="Arial" w:hAnsi="Arial" w:cs="Arial"/>
                <w:sz w:val="16"/>
                <w:szCs w:val="16"/>
              </w:rPr>
              <w:t xml:space="preserve"> for footnote in </w:t>
            </w:r>
            <w:proofErr w:type="spellStart"/>
            <w:r w:rsidRPr="002A0025">
              <w:rPr>
                <w:rFonts w:ascii="Arial" w:hAnsi="Arial" w:cs="Arial"/>
                <w:sz w:val="16"/>
                <w:szCs w:val="16"/>
              </w:rPr>
              <w:t>footnote_list</w:t>
            </w:r>
            <w:proofErr w:type="spellEnd"/>
            <w:r w:rsidRPr="002A0025">
              <w:rPr>
                <w:rFonts w:ascii="Arial" w:hAnsi="Arial" w:cs="Arial"/>
                <w:sz w:val="16"/>
                <w:szCs w:val="16"/>
              </w:rPr>
              <w:t xml:space="preserve"> %}</w:t>
            </w:r>
          </w:p>
        </w:tc>
      </w:tr>
      <w:tr w:rsidR="00CB713F" w:rsidRPr="002A0025" w14:paraId="35A6D737" w14:textId="77777777" w:rsidTr="00D2677A">
        <w:trPr>
          <w:cantSplit/>
        </w:trPr>
        <w:tc>
          <w:tcPr>
            <w:tcW w:w="13865" w:type="dxa"/>
            <w:gridSpan w:val="2"/>
          </w:tcPr>
          <w:p w14:paraId="2B74A9E7" w14:textId="77777777" w:rsidR="00CB713F" w:rsidRPr="002A0025" w:rsidRDefault="00CB713F" w:rsidP="00D2677A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2A0025">
              <w:rPr>
                <w:rFonts w:ascii="Arial" w:hAnsi="Arial" w:cs="Arial"/>
                <w:sz w:val="16"/>
                <w:szCs w:val="16"/>
              </w:rPr>
              <w:t>{%</w:t>
            </w:r>
            <w:proofErr w:type="spellStart"/>
            <w:r w:rsidRPr="002A0025">
              <w:rPr>
                <w:rFonts w:ascii="Arial" w:hAnsi="Arial" w:cs="Arial"/>
                <w:sz w:val="16"/>
                <w:szCs w:val="16"/>
              </w:rPr>
              <w:t>tr</w:t>
            </w:r>
            <w:proofErr w:type="spellEnd"/>
            <w:r w:rsidRPr="002A0025">
              <w:rPr>
                <w:rFonts w:ascii="Arial" w:hAnsi="Arial" w:cs="Arial"/>
                <w:sz w:val="16"/>
                <w:szCs w:val="16"/>
              </w:rPr>
              <w:t xml:space="preserve"> if (</w:t>
            </w:r>
            <w:proofErr w:type="spellStart"/>
            <w:r w:rsidRPr="002A0025">
              <w:rPr>
                <w:rFonts w:ascii="Arial" w:hAnsi="Arial" w:cs="Arial"/>
                <w:sz w:val="16"/>
                <w:szCs w:val="16"/>
              </w:rPr>
              <w:t>loop.index</w:t>
            </w:r>
            <w:proofErr w:type="spellEnd"/>
            <w:r w:rsidRPr="002A0025">
              <w:rPr>
                <w:rFonts w:ascii="Arial" w:hAnsi="Arial" w:cs="Arial"/>
                <w:sz w:val="16"/>
                <w:szCs w:val="16"/>
              </w:rPr>
              <w:t xml:space="preserve">) is not </w:t>
            </w:r>
            <w:proofErr w:type="spellStart"/>
            <w:r w:rsidRPr="002A0025">
              <w:rPr>
                <w:rFonts w:ascii="Arial" w:hAnsi="Arial" w:cs="Arial"/>
                <w:sz w:val="16"/>
                <w:szCs w:val="16"/>
              </w:rPr>
              <w:t>divisibleby</w:t>
            </w:r>
            <w:proofErr w:type="spellEnd"/>
            <w:r w:rsidRPr="002A0025">
              <w:rPr>
                <w:rFonts w:ascii="Arial" w:hAnsi="Arial" w:cs="Arial"/>
                <w:sz w:val="16"/>
                <w:szCs w:val="16"/>
              </w:rPr>
              <w:t xml:space="preserve"> 2%}</w:t>
            </w:r>
          </w:p>
        </w:tc>
      </w:tr>
      <w:tr w:rsidR="00CB713F" w:rsidRPr="002A0025" w14:paraId="56BDEC62" w14:textId="77777777" w:rsidTr="00D2677A">
        <w:tblPrEx>
          <w:tblCellMar>
            <w:left w:w="108" w:type="dxa"/>
            <w:right w:w="108" w:type="dxa"/>
          </w:tblCellMar>
        </w:tblPrEx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5C9B19B8" w14:textId="77777777" w:rsidR="00CB713F" w:rsidRPr="002A0025" w:rsidRDefault="00CB713F" w:rsidP="00D2677A">
            <w:pPr>
              <w:spacing w:before="40" w:after="40"/>
              <w:jc w:val="right"/>
              <w:rPr>
                <w:rFonts w:ascii="Arial" w:hAnsi="Arial" w:cs="Arial"/>
                <w:sz w:val="16"/>
                <w:szCs w:val="16"/>
                <w:vertAlign w:val="superscript"/>
              </w:rPr>
            </w:pPr>
            <w:r w:rsidRPr="002A0025">
              <w:rPr>
                <w:rFonts w:ascii="Arial" w:hAnsi="Arial" w:cs="Arial"/>
                <w:sz w:val="16"/>
                <w:szCs w:val="16"/>
                <w:vertAlign w:val="superscript"/>
              </w:rPr>
              <w:t>{{</w:t>
            </w:r>
            <w:proofErr w:type="spellStart"/>
            <w:r w:rsidRPr="002A0025">
              <w:rPr>
                <w:rFonts w:ascii="Arial" w:hAnsi="Arial" w:cs="Arial"/>
                <w:sz w:val="16"/>
                <w:szCs w:val="16"/>
                <w:vertAlign w:val="superscript"/>
              </w:rPr>
              <w:t>footnote.index</w:t>
            </w:r>
            <w:proofErr w:type="spellEnd"/>
            <w:r w:rsidRPr="002A0025">
              <w:rPr>
                <w:rFonts w:ascii="Arial" w:hAnsi="Arial" w:cs="Arial"/>
                <w:sz w:val="16"/>
                <w:szCs w:val="16"/>
                <w:vertAlign w:val="superscript"/>
              </w:rPr>
              <w:t>}}</w:t>
            </w:r>
          </w:p>
        </w:tc>
        <w:tc>
          <w:tcPr>
            <w:tcW w:w="13307" w:type="dxa"/>
            <w:tcBorders>
              <w:top w:val="nil"/>
              <w:left w:val="nil"/>
              <w:bottom w:val="nil"/>
              <w:right w:val="nil"/>
            </w:tcBorders>
          </w:tcPr>
          <w:p w14:paraId="45367F49" w14:textId="77777777" w:rsidR="00CB713F" w:rsidRPr="002A0025" w:rsidRDefault="00CB713F" w:rsidP="00D2677A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2A0025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Pr="002A0025">
              <w:rPr>
                <w:rFonts w:ascii="Arial" w:hAnsi="Arial" w:cs="Arial"/>
                <w:sz w:val="16"/>
                <w:szCs w:val="16"/>
              </w:rPr>
              <w:t>footnote.content</w:t>
            </w:r>
            <w:proofErr w:type="spellEnd"/>
            <w:r w:rsidRPr="002A0025"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CB713F" w:rsidRPr="002A0025" w14:paraId="73417587" w14:textId="77777777" w:rsidTr="00D2677A">
        <w:trPr>
          <w:cantSplit/>
        </w:trPr>
        <w:tc>
          <w:tcPr>
            <w:tcW w:w="13865" w:type="dxa"/>
            <w:gridSpan w:val="2"/>
          </w:tcPr>
          <w:p w14:paraId="4F2255C6" w14:textId="77777777" w:rsidR="00CB713F" w:rsidRPr="002A0025" w:rsidRDefault="00CB713F" w:rsidP="00D2677A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2A0025">
              <w:rPr>
                <w:rFonts w:ascii="Arial" w:hAnsi="Arial" w:cs="Arial"/>
                <w:sz w:val="16"/>
                <w:szCs w:val="16"/>
              </w:rPr>
              <w:t>{%</w:t>
            </w:r>
            <w:proofErr w:type="spellStart"/>
            <w:r w:rsidRPr="002A0025">
              <w:rPr>
                <w:rFonts w:ascii="Arial" w:hAnsi="Arial" w:cs="Arial"/>
                <w:sz w:val="16"/>
                <w:szCs w:val="16"/>
              </w:rPr>
              <w:t>tr</w:t>
            </w:r>
            <w:proofErr w:type="spellEnd"/>
            <w:r w:rsidRPr="002A0025">
              <w:rPr>
                <w:rFonts w:ascii="Arial" w:hAnsi="Arial" w:cs="Arial"/>
                <w:sz w:val="16"/>
                <w:szCs w:val="16"/>
              </w:rPr>
              <w:t xml:space="preserve"> else %}</w:t>
            </w:r>
          </w:p>
        </w:tc>
      </w:tr>
      <w:tr w:rsidR="00CB713F" w:rsidRPr="002A0025" w14:paraId="28D9BD44" w14:textId="77777777" w:rsidTr="00D2677A">
        <w:tblPrEx>
          <w:tblCellMar>
            <w:left w:w="108" w:type="dxa"/>
            <w:right w:w="108" w:type="dxa"/>
          </w:tblCellMar>
        </w:tblPrEx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46ABC3" w14:textId="77777777" w:rsidR="00CB713F" w:rsidRPr="002A0025" w:rsidRDefault="00CB713F" w:rsidP="00D2677A">
            <w:pPr>
              <w:spacing w:before="40" w:after="40"/>
              <w:jc w:val="right"/>
              <w:rPr>
                <w:rFonts w:ascii="Arial" w:hAnsi="Arial" w:cs="Arial"/>
                <w:sz w:val="16"/>
                <w:szCs w:val="16"/>
                <w:vertAlign w:val="superscript"/>
              </w:rPr>
            </w:pPr>
            <w:r w:rsidRPr="002A0025">
              <w:rPr>
                <w:rFonts w:ascii="Arial" w:hAnsi="Arial" w:cs="Arial"/>
                <w:sz w:val="16"/>
                <w:szCs w:val="16"/>
                <w:vertAlign w:val="superscript"/>
              </w:rPr>
              <w:t>{{</w:t>
            </w:r>
            <w:proofErr w:type="spellStart"/>
            <w:r w:rsidRPr="002A0025">
              <w:rPr>
                <w:rFonts w:ascii="Arial" w:hAnsi="Arial" w:cs="Arial"/>
                <w:sz w:val="16"/>
                <w:szCs w:val="16"/>
                <w:vertAlign w:val="superscript"/>
              </w:rPr>
              <w:t>footnote.index</w:t>
            </w:r>
            <w:proofErr w:type="spellEnd"/>
            <w:r w:rsidRPr="002A0025">
              <w:rPr>
                <w:rFonts w:ascii="Arial" w:hAnsi="Arial" w:cs="Arial"/>
                <w:sz w:val="16"/>
                <w:szCs w:val="16"/>
                <w:vertAlign w:val="superscript"/>
              </w:rPr>
              <w:t xml:space="preserve"> }}</w:t>
            </w:r>
          </w:p>
        </w:tc>
        <w:tc>
          <w:tcPr>
            <w:tcW w:w="133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382B15" w14:textId="77777777" w:rsidR="00CB713F" w:rsidRPr="002A0025" w:rsidRDefault="00CB713F" w:rsidP="00D2677A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2A0025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Pr="002A0025">
              <w:rPr>
                <w:rFonts w:ascii="Arial" w:hAnsi="Arial" w:cs="Arial"/>
                <w:sz w:val="16"/>
                <w:szCs w:val="16"/>
              </w:rPr>
              <w:t>footnote.content</w:t>
            </w:r>
            <w:proofErr w:type="spellEnd"/>
            <w:r w:rsidRPr="002A0025"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CB713F" w:rsidRPr="002A0025" w14:paraId="31449228" w14:textId="77777777" w:rsidTr="00D2677A">
        <w:trPr>
          <w:cantSplit/>
        </w:trPr>
        <w:tc>
          <w:tcPr>
            <w:tcW w:w="13865" w:type="dxa"/>
            <w:gridSpan w:val="2"/>
          </w:tcPr>
          <w:p w14:paraId="443E9E1D" w14:textId="77777777" w:rsidR="00CB713F" w:rsidRPr="002A0025" w:rsidRDefault="00CB713F" w:rsidP="00D2677A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2A0025">
              <w:rPr>
                <w:rFonts w:ascii="Arial" w:hAnsi="Arial" w:cs="Arial"/>
                <w:sz w:val="16"/>
                <w:szCs w:val="16"/>
              </w:rPr>
              <w:t>{%</w:t>
            </w:r>
            <w:proofErr w:type="spellStart"/>
            <w:r w:rsidRPr="002A0025">
              <w:rPr>
                <w:rFonts w:ascii="Arial" w:hAnsi="Arial" w:cs="Arial"/>
                <w:sz w:val="16"/>
                <w:szCs w:val="16"/>
              </w:rPr>
              <w:t>tr</w:t>
            </w:r>
            <w:proofErr w:type="spellEnd"/>
            <w:r w:rsidRPr="002A002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A0025">
              <w:rPr>
                <w:rFonts w:ascii="Arial" w:hAnsi="Arial" w:cs="Arial"/>
                <w:sz w:val="16"/>
                <w:szCs w:val="16"/>
              </w:rPr>
              <w:t>endif</w:t>
            </w:r>
            <w:proofErr w:type="spellEnd"/>
            <w:r w:rsidRPr="002A0025">
              <w:rPr>
                <w:rFonts w:ascii="Arial" w:hAnsi="Arial" w:cs="Arial"/>
                <w:sz w:val="16"/>
                <w:szCs w:val="16"/>
              </w:rPr>
              <w:t xml:space="preserve"> %}</w:t>
            </w:r>
          </w:p>
        </w:tc>
      </w:tr>
      <w:tr w:rsidR="00CB713F" w:rsidRPr="002A0025" w14:paraId="77FABB52" w14:textId="77777777" w:rsidTr="00D2677A">
        <w:trPr>
          <w:cantSplit/>
        </w:trPr>
        <w:tc>
          <w:tcPr>
            <w:tcW w:w="13865" w:type="dxa"/>
            <w:gridSpan w:val="2"/>
          </w:tcPr>
          <w:p w14:paraId="2EA7D748" w14:textId="77777777" w:rsidR="00CB713F" w:rsidRPr="002A0025" w:rsidRDefault="00CB713F" w:rsidP="00D2677A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2A0025">
              <w:rPr>
                <w:rFonts w:ascii="Arial" w:hAnsi="Arial" w:cs="Arial"/>
                <w:sz w:val="16"/>
                <w:szCs w:val="16"/>
              </w:rPr>
              <w:t>{%</w:t>
            </w:r>
            <w:proofErr w:type="spellStart"/>
            <w:r w:rsidRPr="002A0025">
              <w:rPr>
                <w:rFonts w:ascii="Arial" w:hAnsi="Arial" w:cs="Arial"/>
                <w:sz w:val="16"/>
                <w:szCs w:val="16"/>
              </w:rPr>
              <w:t>tr</w:t>
            </w:r>
            <w:proofErr w:type="spellEnd"/>
            <w:r w:rsidRPr="002A002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A0025">
              <w:rPr>
                <w:rFonts w:ascii="Arial" w:hAnsi="Arial" w:cs="Arial"/>
                <w:sz w:val="16"/>
                <w:szCs w:val="16"/>
              </w:rPr>
              <w:t>endfor</w:t>
            </w:r>
            <w:proofErr w:type="spellEnd"/>
            <w:r w:rsidRPr="002A0025">
              <w:rPr>
                <w:rFonts w:ascii="Arial" w:hAnsi="Arial" w:cs="Arial"/>
                <w:sz w:val="16"/>
                <w:szCs w:val="16"/>
              </w:rPr>
              <w:t xml:space="preserve"> %}</w:t>
            </w:r>
          </w:p>
        </w:tc>
      </w:tr>
    </w:tbl>
    <w:p w14:paraId="68F134A5" w14:textId="77777777" w:rsidR="00CB713F" w:rsidRPr="002A0025" w:rsidRDefault="00CB713F" w:rsidP="00CB713F">
      <w:pPr>
        <w:rPr>
          <w:rFonts w:ascii="Arial" w:hAnsi="Arial" w:cs="Arial"/>
          <w:sz w:val="16"/>
          <w:szCs w:val="16"/>
        </w:rPr>
      </w:pPr>
      <w:r w:rsidRPr="002A0025">
        <w:rPr>
          <w:rFonts w:ascii="Arial" w:hAnsi="Arial" w:cs="Arial"/>
          <w:sz w:val="16"/>
          <w:szCs w:val="16"/>
        </w:rPr>
        <w:t xml:space="preserve">{%p </w:t>
      </w:r>
      <w:proofErr w:type="spellStart"/>
      <w:r w:rsidRPr="002A0025">
        <w:rPr>
          <w:rFonts w:ascii="Arial" w:hAnsi="Arial" w:cs="Arial"/>
          <w:sz w:val="16"/>
          <w:szCs w:val="16"/>
        </w:rPr>
        <w:t>endif</w:t>
      </w:r>
      <w:proofErr w:type="spellEnd"/>
      <w:r w:rsidRPr="002A0025">
        <w:rPr>
          <w:rFonts w:ascii="Arial" w:hAnsi="Arial" w:cs="Arial"/>
          <w:sz w:val="16"/>
          <w:szCs w:val="16"/>
        </w:rPr>
        <w:t xml:space="preserve"> %}</w:t>
      </w:r>
    </w:p>
    <w:p w14:paraId="087D8186" w14:textId="77777777" w:rsidR="00CB713F" w:rsidRPr="002A0025" w:rsidRDefault="00CB713F" w:rsidP="00CB713F">
      <w:pPr>
        <w:rPr>
          <w:rFonts w:ascii="Arial" w:hAnsi="Arial" w:cs="Arial"/>
          <w:sz w:val="16"/>
          <w:szCs w:val="16"/>
        </w:rPr>
      </w:pPr>
    </w:p>
    <w:p w14:paraId="49CBED73" w14:textId="77777777" w:rsidR="00CB713F" w:rsidRPr="002A0025" w:rsidRDefault="00CB713F">
      <w:pPr>
        <w:rPr>
          <w:rFonts w:ascii="Arial" w:hAnsi="Arial" w:cs="Arial"/>
          <w:sz w:val="22"/>
          <w:szCs w:val="22"/>
        </w:rPr>
        <w:sectPr w:rsidR="00CB713F" w:rsidRPr="002A0025" w:rsidSect="002F541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5840" w:h="12240" w:orient="landscape" w:code="1"/>
          <w:pgMar w:top="1008" w:right="1080" w:bottom="1008" w:left="108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titlePg/>
        </w:sectPr>
      </w:pPr>
    </w:p>
    <w:p w14:paraId="6E78E393" w14:textId="2B0BA7D2" w:rsidR="007F3A19" w:rsidRPr="002A0025" w:rsidRDefault="00CB713F" w:rsidP="007F3A19">
      <w:pPr>
        <w:jc w:val="center"/>
        <w:rPr>
          <w:rFonts w:ascii="Arial" w:hAnsi="Arial" w:cs="Arial"/>
          <w:sz w:val="22"/>
          <w:szCs w:val="22"/>
        </w:rPr>
      </w:pPr>
      <w:r w:rsidRPr="002A0025">
        <w:rPr>
          <w:rFonts w:ascii="Arial" w:hAnsi="Arial" w:cs="Arial"/>
          <w:b/>
          <w:bCs/>
          <w:sz w:val="22"/>
          <w:szCs w:val="22"/>
          <w:u w:val="single"/>
        </w:rPr>
        <w:lastRenderedPageBreak/>
        <w:t>{{</w:t>
      </w:r>
      <w:proofErr w:type="spellStart"/>
      <w:r w:rsidR="008371BF" w:rsidRPr="002A0025">
        <w:rPr>
          <w:rFonts w:ascii="Arial" w:hAnsi="Arial" w:cs="Arial"/>
          <w:b/>
          <w:bCs/>
          <w:sz w:val="22"/>
          <w:szCs w:val="22"/>
          <w:u w:val="single"/>
        </w:rPr>
        <w:t>other.srd_distribution</w:t>
      </w:r>
      <w:proofErr w:type="spellEnd"/>
      <w:r w:rsidRPr="002A0025">
        <w:rPr>
          <w:rFonts w:ascii="Arial" w:hAnsi="Arial" w:cs="Arial"/>
          <w:b/>
          <w:bCs/>
          <w:sz w:val="22"/>
          <w:szCs w:val="22"/>
          <w:u w:val="single"/>
        </w:rPr>
        <w:t>}}</w:t>
      </w:r>
      <w:r w:rsidR="007F3A19" w:rsidRPr="002A0025">
        <w:rPr>
          <w:rFonts w:ascii="Arial" w:hAnsi="Arial" w:cs="Arial"/>
          <w:b/>
          <w:bCs/>
          <w:sz w:val="22"/>
          <w:szCs w:val="22"/>
          <w:u w:val="single"/>
        </w:rPr>
        <w:t xml:space="preserve"> Distribution</w:t>
      </w:r>
    </w:p>
    <w:p w14:paraId="2EBF83B3" w14:textId="7B25AFF9" w:rsidR="007F3A19" w:rsidRPr="002A0025" w:rsidRDefault="007F3A19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Ind w:w="18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977"/>
        <w:gridCol w:w="1872"/>
      </w:tblGrid>
      <w:tr w:rsidR="008371BF" w:rsidRPr="002A0025" w14:paraId="72D68813" w14:textId="77777777" w:rsidTr="00D94508">
        <w:trPr>
          <w:cantSplit/>
        </w:trPr>
        <w:tc>
          <w:tcPr>
            <w:tcW w:w="11977" w:type="dxa"/>
            <w:tcBorders>
              <w:top w:val="nil"/>
              <w:left w:val="nil"/>
              <w:bottom w:val="nil"/>
            </w:tcBorders>
          </w:tcPr>
          <w:p w14:paraId="79F726C9" w14:textId="09F9FA2E" w:rsidR="008371BF" w:rsidRPr="002A0025" w:rsidRDefault="008371BF" w:rsidP="00B96726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i/>
                <w:iCs/>
                <w:sz w:val="21"/>
                <w:szCs w:val="21"/>
              </w:rPr>
              <w:t>Net Funds for Distribution</w:t>
            </w:r>
          </w:p>
        </w:tc>
        <w:tc>
          <w:tcPr>
            <w:tcW w:w="1872" w:type="dxa"/>
            <w:tcBorders>
              <w:top w:val="nil"/>
              <w:left w:val="nil"/>
              <w:right w:val="nil"/>
            </w:tcBorders>
          </w:tcPr>
          <w:p w14:paraId="1997E26F" w14:textId="08EC04A9" w:rsidR="008371BF" w:rsidRPr="002A0025" w:rsidRDefault="00CB713F" w:rsidP="00B96726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b/>
                <w:bCs/>
                <w:sz w:val="21"/>
                <w:szCs w:val="21"/>
              </w:rPr>
              <w:t>{{</w:t>
            </w:r>
            <w:proofErr w:type="spellStart"/>
            <w:r w:rsidR="008371BF" w:rsidRPr="002A0025">
              <w:rPr>
                <w:rFonts w:ascii="Arial" w:hAnsi="Arial" w:cs="Arial"/>
                <w:b/>
                <w:bCs/>
                <w:sz w:val="21"/>
                <w:szCs w:val="21"/>
              </w:rPr>
              <w:t>srd_net_funds|money</w:t>
            </w:r>
            <w:proofErr w:type="spellEnd"/>
            <w:r w:rsidRPr="002A0025">
              <w:rPr>
                <w:rFonts w:ascii="Arial" w:hAnsi="Arial" w:cs="Arial"/>
                <w:b/>
                <w:bCs/>
                <w:sz w:val="21"/>
                <w:szCs w:val="21"/>
              </w:rPr>
              <w:t>}}</w:t>
            </w:r>
          </w:p>
        </w:tc>
      </w:tr>
    </w:tbl>
    <w:p w14:paraId="167D0CC8" w14:textId="6934590D" w:rsidR="008371BF" w:rsidRPr="002A0025" w:rsidRDefault="00CB713F">
      <w:pPr>
        <w:rPr>
          <w:rFonts w:ascii="Arial" w:hAnsi="Arial" w:cs="Arial"/>
          <w:sz w:val="21"/>
          <w:szCs w:val="21"/>
        </w:rPr>
      </w:pPr>
      <w:r w:rsidRPr="002A0025">
        <w:rPr>
          <w:rFonts w:ascii="Arial" w:hAnsi="Arial" w:cs="Arial"/>
          <w:sz w:val="21"/>
          <w:szCs w:val="21"/>
        </w:rPr>
        <w:t>{%</w:t>
      </w:r>
      <w:r w:rsidR="008371BF" w:rsidRPr="002A0025">
        <w:rPr>
          <w:rFonts w:ascii="Arial" w:hAnsi="Arial" w:cs="Arial"/>
          <w:sz w:val="21"/>
          <w:szCs w:val="21"/>
        </w:rPr>
        <w:t xml:space="preserve">p if </w:t>
      </w:r>
      <w:proofErr w:type="spellStart"/>
      <w:r w:rsidR="00C87984" w:rsidRPr="002A0025">
        <w:rPr>
          <w:rFonts w:ascii="Arial" w:hAnsi="Arial" w:cs="Arial"/>
          <w:sz w:val="21"/>
          <w:szCs w:val="21"/>
        </w:rPr>
        <w:t>non_res_ben_list|length</w:t>
      </w:r>
      <w:proofErr w:type="spellEnd"/>
      <w:r w:rsidR="00C87984" w:rsidRPr="002A0025">
        <w:rPr>
          <w:rFonts w:ascii="Arial" w:hAnsi="Arial" w:cs="Arial"/>
          <w:sz w:val="21"/>
          <w:szCs w:val="21"/>
        </w:rPr>
        <w:t xml:space="preserve"> &gt; 0</w:t>
      </w:r>
      <w:r w:rsidRPr="002A0025">
        <w:rPr>
          <w:rFonts w:ascii="Arial" w:hAnsi="Arial" w:cs="Arial"/>
          <w:sz w:val="21"/>
          <w:szCs w:val="21"/>
        </w:rPr>
        <w:t>%}</w:t>
      </w:r>
    </w:p>
    <w:p w14:paraId="53761432" w14:textId="30889F8A" w:rsidR="00837ED4" w:rsidRDefault="00837ED4" w:rsidP="008371BF">
      <w:pPr>
        <w:keepNext/>
        <w:keepLines/>
        <w:spacing w:before="120" w:after="120"/>
        <w:rPr>
          <w:rFonts w:ascii="Arial" w:hAnsi="Arial" w:cs="Arial"/>
          <w:b/>
          <w:bCs/>
          <w:i/>
          <w:iCs/>
          <w:sz w:val="21"/>
          <w:szCs w:val="21"/>
        </w:rPr>
      </w:pPr>
      <w:r w:rsidRPr="002A0025">
        <w:rPr>
          <w:rFonts w:ascii="Arial" w:hAnsi="Arial" w:cs="Arial"/>
          <w:b/>
          <w:bCs/>
          <w:i/>
          <w:iCs/>
          <w:sz w:val="21"/>
          <w:szCs w:val="21"/>
        </w:rPr>
        <w:t>Non-Residual Beneficiaries</w:t>
      </w:r>
    </w:p>
    <w:p w14:paraId="1E9334FD" w14:textId="77777777" w:rsidR="00E013E0" w:rsidRDefault="00E013E0" w:rsidP="00E013E0">
      <w:pPr>
        <w:rPr>
          <w:rFonts w:ascii="Arial" w:hAnsi="Arial" w:cs="Arial"/>
          <w:sz w:val="21"/>
          <w:szCs w:val="21"/>
        </w:rPr>
      </w:pPr>
      <w:r w:rsidRPr="002A0025">
        <w:rPr>
          <w:rFonts w:ascii="Arial" w:hAnsi="Arial" w:cs="Arial"/>
          <w:sz w:val="21"/>
          <w:szCs w:val="21"/>
        </w:rPr>
        <w:t xml:space="preserve">{%p if </w:t>
      </w:r>
      <w:proofErr w:type="spellStart"/>
      <w:r>
        <w:rPr>
          <w:rFonts w:ascii="Arial" w:hAnsi="Arial" w:cs="Arial"/>
          <w:sz w:val="21"/>
          <w:szCs w:val="21"/>
        </w:rPr>
        <w:t>non_res_srd</w:t>
      </w:r>
      <w:r w:rsidRPr="002A0025">
        <w:rPr>
          <w:rFonts w:ascii="Arial" w:hAnsi="Arial" w:cs="Arial"/>
          <w:sz w:val="21"/>
          <w:szCs w:val="21"/>
        </w:rPr>
        <w:t>_</w:t>
      </w:r>
      <w:r>
        <w:rPr>
          <w:rFonts w:ascii="Arial" w:hAnsi="Arial" w:cs="Arial"/>
          <w:sz w:val="21"/>
          <w:szCs w:val="21"/>
        </w:rPr>
        <w:t>total_hotchpot</w:t>
      </w:r>
      <w:proofErr w:type="spellEnd"/>
      <w:r w:rsidRPr="002A0025">
        <w:rPr>
          <w:rFonts w:ascii="Arial" w:hAnsi="Arial" w:cs="Arial"/>
          <w:sz w:val="21"/>
          <w:szCs w:val="21"/>
        </w:rPr>
        <w:t xml:space="preserve"> &gt; 0 %}</w:t>
      </w:r>
    </w:p>
    <w:tbl>
      <w:tblPr>
        <w:tblStyle w:val="TableGrid"/>
        <w:tblW w:w="138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23"/>
        <w:gridCol w:w="2522"/>
        <w:gridCol w:w="1710"/>
        <w:gridCol w:w="1980"/>
        <w:gridCol w:w="1980"/>
        <w:gridCol w:w="1980"/>
        <w:gridCol w:w="1863"/>
      </w:tblGrid>
      <w:tr w:rsidR="007A0DDE" w:rsidRPr="002A0025" w14:paraId="0F37306E" w14:textId="77777777" w:rsidTr="00D94508">
        <w:trPr>
          <w:trHeight w:val="525"/>
          <w:tblHeader/>
        </w:trPr>
        <w:tc>
          <w:tcPr>
            <w:tcW w:w="4345" w:type="dxa"/>
            <w:gridSpan w:val="2"/>
            <w:shd w:val="clear" w:color="auto" w:fill="D9D9D9" w:themeFill="background1" w:themeFillShade="D9"/>
          </w:tcPr>
          <w:p w14:paraId="7B6013A4" w14:textId="77777777" w:rsidR="00E013E0" w:rsidRPr="002A0025" w:rsidRDefault="00E013E0" w:rsidP="00D12025">
            <w:pPr>
              <w:keepNext/>
              <w:keepLines/>
              <w:spacing w:before="40" w:after="40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ab/>
            </w:r>
            <w:r w:rsidRPr="002A0025">
              <w:rPr>
                <w:rFonts w:ascii="Arial" w:hAnsi="Arial" w:cs="Arial"/>
                <w:sz w:val="21"/>
                <w:szCs w:val="21"/>
                <w:u w:val="single"/>
              </w:rPr>
              <w:t>Name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FDE7490" w14:textId="77777777" w:rsidR="00E013E0" w:rsidRPr="002A0025" w:rsidRDefault="00E013E0" w:rsidP="00D12025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  <w:u w:val="single"/>
              </w:rPr>
              <w:t>Amount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042A8711" w14:textId="77777777" w:rsidR="00E013E0" w:rsidRPr="002A0025" w:rsidRDefault="00E013E0" w:rsidP="00D12025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  <w:u w:val="single"/>
              </w:rPr>
              <w:t>Previously</w:t>
            </w:r>
            <w:r w:rsidRPr="002A0025">
              <w:rPr>
                <w:rFonts w:ascii="Arial" w:hAnsi="Arial" w:cs="Arial"/>
                <w:sz w:val="21"/>
                <w:szCs w:val="21"/>
                <w:u w:val="single"/>
              </w:rPr>
              <w:br/>
              <w:t>Distributed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523F173" w14:textId="30592E17" w:rsidR="00E013E0" w:rsidRPr="002A0025" w:rsidRDefault="00E013E0" w:rsidP="00D12025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  <w:u w:val="single"/>
              </w:rPr>
              <w:t>Funds Owed to the Estate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E8C46FA" w14:textId="72A4BE42" w:rsidR="00E013E0" w:rsidRPr="002A0025" w:rsidRDefault="00E013E0" w:rsidP="00D12025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  <w:u w:val="single"/>
              </w:rPr>
              <w:t>Balance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14:paraId="168BE0AE" w14:textId="77777777" w:rsidR="00E013E0" w:rsidRPr="002A0025" w:rsidRDefault="00E013E0" w:rsidP="00D12025">
            <w:pPr>
              <w:keepNext/>
              <w:keepLines/>
              <w:spacing w:before="40" w:after="40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</w:tr>
      <w:tr w:rsidR="00E013E0" w:rsidRPr="002A0025" w14:paraId="4CC3A2D9" w14:textId="77777777" w:rsidTr="00D94508">
        <w:trPr>
          <w:trHeight w:val="289"/>
        </w:trPr>
        <w:tc>
          <w:tcPr>
            <w:tcW w:w="1823" w:type="dxa"/>
          </w:tcPr>
          <w:p w14:paraId="79EB8062" w14:textId="77777777" w:rsidR="00E013E0" w:rsidRPr="002A0025" w:rsidRDefault="00E013E0" w:rsidP="00D12025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035" w:type="dxa"/>
            <w:gridSpan w:val="6"/>
          </w:tcPr>
          <w:p w14:paraId="5349AECC" w14:textId="3EF28BD7" w:rsidR="00E013E0" w:rsidRPr="002A0025" w:rsidRDefault="00E013E0" w:rsidP="00D12025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 xml:space="preserve"> for ben in 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non_res_ben_list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 xml:space="preserve"> %}</w:t>
            </w:r>
          </w:p>
        </w:tc>
      </w:tr>
      <w:tr w:rsidR="00E013E0" w:rsidRPr="002A0025" w14:paraId="4899125B" w14:textId="77777777" w:rsidTr="00D94508">
        <w:trPr>
          <w:trHeight w:val="289"/>
        </w:trPr>
        <w:tc>
          <w:tcPr>
            <w:tcW w:w="1823" w:type="dxa"/>
          </w:tcPr>
          <w:p w14:paraId="25909B1F" w14:textId="77777777" w:rsidR="00E013E0" w:rsidRPr="002A0025" w:rsidRDefault="00E013E0" w:rsidP="00D12025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035" w:type="dxa"/>
            <w:gridSpan w:val="6"/>
          </w:tcPr>
          <w:p w14:paraId="084B3767" w14:textId="5AA9222A" w:rsidR="00E013E0" w:rsidRPr="002A0025" w:rsidRDefault="00E013E0" w:rsidP="00D12025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 xml:space="preserve"> if (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loop.index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 xml:space="preserve">) is not 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divisibleby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 xml:space="preserve"> 2%}</w:t>
            </w:r>
          </w:p>
        </w:tc>
      </w:tr>
      <w:tr w:rsidR="007A0DDE" w:rsidRPr="002A0025" w14:paraId="248E6BD3" w14:textId="77777777" w:rsidTr="00D94508">
        <w:tc>
          <w:tcPr>
            <w:tcW w:w="4345" w:type="dxa"/>
            <w:gridSpan w:val="2"/>
          </w:tcPr>
          <w:p w14:paraId="3361FFC8" w14:textId="77777777" w:rsidR="00E013E0" w:rsidRPr="002A0025" w:rsidRDefault="00E013E0" w:rsidP="00D12025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{{ben.name}}</w:t>
            </w:r>
          </w:p>
        </w:tc>
        <w:tc>
          <w:tcPr>
            <w:tcW w:w="1710" w:type="dxa"/>
          </w:tcPr>
          <w:p w14:paraId="519E6383" w14:textId="77777777" w:rsidR="00E013E0" w:rsidRPr="002A0025" w:rsidRDefault="00E013E0" w:rsidP="00D12025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ben.non_res_amount|money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980" w:type="dxa"/>
          </w:tcPr>
          <w:p w14:paraId="445C79D9" w14:textId="77777777" w:rsidR="00E013E0" w:rsidRPr="002A0025" w:rsidRDefault="00E013E0" w:rsidP="00D12025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ben.non_res_paid|money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980" w:type="dxa"/>
          </w:tcPr>
          <w:p w14:paraId="6DA37F9C" w14:textId="1D39C592" w:rsidR="00E013E0" w:rsidRPr="002A0025" w:rsidRDefault="00E013E0" w:rsidP="00D12025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 xml:space="preserve">{%if 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ben.hotchpot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ben.hotchpot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 xml:space="preserve"> != 0%}({{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ben.hotchpot|money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}}){%else%}{%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endif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</w:p>
        </w:tc>
        <w:tc>
          <w:tcPr>
            <w:tcW w:w="1980" w:type="dxa"/>
          </w:tcPr>
          <w:p w14:paraId="2ABB4AD5" w14:textId="379BC363" w:rsidR="00E013E0" w:rsidRPr="002A0025" w:rsidRDefault="00E013E0" w:rsidP="00D12025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ben.non_res_balance|money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63" w:type="dxa"/>
          </w:tcPr>
          <w:p w14:paraId="6E328E6A" w14:textId="77777777" w:rsidR="00E013E0" w:rsidRPr="002A0025" w:rsidRDefault="00E013E0" w:rsidP="00D12025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013E0" w:rsidRPr="002A0025" w14:paraId="3F4D6C73" w14:textId="77777777" w:rsidTr="00D94508">
        <w:trPr>
          <w:trHeight w:val="80"/>
        </w:trPr>
        <w:tc>
          <w:tcPr>
            <w:tcW w:w="1823" w:type="dxa"/>
          </w:tcPr>
          <w:p w14:paraId="6509C543" w14:textId="77777777" w:rsidR="00E013E0" w:rsidRPr="002A0025" w:rsidRDefault="00E013E0" w:rsidP="00D12025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035" w:type="dxa"/>
            <w:gridSpan w:val="6"/>
          </w:tcPr>
          <w:p w14:paraId="06CB461D" w14:textId="34636AED" w:rsidR="00E013E0" w:rsidRPr="002A0025" w:rsidRDefault="00E013E0" w:rsidP="00D12025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 xml:space="preserve"> else %}</w:t>
            </w:r>
          </w:p>
        </w:tc>
      </w:tr>
      <w:tr w:rsidR="007A0DDE" w:rsidRPr="002A0025" w14:paraId="0F6F4654" w14:textId="77777777" w:rsidTr="00D94508">
        <w:tc>
          <w:tcPr>
            <w:tcW w:w="4345" w:type="dxa"/>
            <w:gridSpan w:val="2"/>
            <w:shd w:val="clear" w:color="auto" w:fill="F2F2F2" w:themeFill="background1" w:themeFillShade="F2"/>
          </w:tcPr>
          <w:p w14:paraId="18464E2C" w14:textId="77777777" w:rsidR="00E013E0" w:rsidRPr="002A0025" w:rsidRDefault="00E013E0" w:rsidP="00D12025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{{ben.name}}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5C31B205" w14:textId="77777777" w:rsidR="00E013E0" w:rsidRPr="002A0025" w:rsidRDefault="00E013E0" w:rsidP="00D12025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ben.non_res_amount|money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798740F4" w14:textId="77777777" w:rsidR="00E013E0" w:rsidRPr="002A0025" w:rsidRDefault="00E013E0" w:rsidP="00D12025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ben.non_res_paid|money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5F0E4F3C" w14:textId="4C5D3AA5" w:rsidR="00E013E0" w:rsidRPr="002A0025" w:rsidRDefault="00E013E0" w:rsidP="00D12025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 xml:space="preserve">{%if 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ben.hotchpot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ben.hotchpot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 xml:space="preserve"> != 0%}({{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ben.hotchpot|money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}}){%else%}{%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endif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54D3DA5C" w14:textId="42E179E6" w:rsidR="00E013E0" w:rsidRPr="002A0025" w:rsidRDefault="00E013E0" w:rsidP="00D12025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ben.non_res_balance|money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63" w:type="dxa"/>
            <w:shd w:val="clear" w:color="auto" w:fill="F2F2F2" w:themeFill="background1" w:themeFillShade="F2"/>
          </w:tcPr>
          <w:p w14:paraId="5E6CCFDD" w14:textId="77777777" w:rsidR="00E013E0" w:rsidRPr="002A0025" w:rsidRDefault="00E013E0" w:rsidP="00D12025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013E0" w:rsidRPr="002A0025" w14:paraId="31AC2F50" w14:textId="77777777" w:rsidTr="00D94508">
        <w:trPr>
          <w:trHeight w:val="304"/>
        </w:trPr>
        <w:tc>
          <w:tcPr>
            <w:tcW w:w="1823" w:type="dxa"/>
          </w:tcPr>
          <w:p w14:paraId="54D23246" w14:textId="77777777" w:rsidR="00E013E0" w:rsidRPr="002A0025" w:rsidRDefault="00E013E0" w:rsidP="00D12025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035" w:type="dxa"/>
            <w:gridSpan w:val="6"/>
          </w:tcPr>
          <w:p w14:paraId="3AE9AD5A" w14:textId="4302931A" w:rsidR="00E013E0" w:rsidRPr="002A0025" w:rsidRDefault="00E013E0" w:rsidP="00D12025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endif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 xml:space="preserve"> %}</w:t>
            </w:r>
          </w:p>
        </w:tc>
      </w:tr>
      <w:tr w:rsidR="00E013E0" w:rsidRPr="002A0025" w14:paraId="4E81C6C5" w14:textId="77777777" w:rsidTr="00D94508">
        <w:trPr>
          <w:trHeight w:val="289"/>
        </w:trPr>
        <w:tc>
          <w:tcPr>
            <w:tcW w:w="1823" w:type="dxa"/>
          </w:tcPr>
          <w:p w14:paraId="7E91AFB1" w14:textId="77777777" w:rsidR="00E013E0" w:rsidRPr="002A0025" w:rsidRDefault="00E013E0" w:rsidP="00D12025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035" w:type="dxa"/>
            <w:gridSpan w:val="6"/>
          </w:tcPr>
          <w:p w14:paraId="359FCCD5" w14:textId="1EDF7B80" w:rsidR="00E013E0" w:rsidRPr="002A0025" w:rsidRDefault="00E013E0" w:rsidP="00D12025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endfor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 xml:space="preserve"> %}</w:t>
            </w:r>
          </w:p>
        </w:tc>
      </w:tr>
      <w:tr w:rsidR="007A0DDE" w:rsidRPr="002A0025" w14:paraId="3640FA15" w14:textId="77777777" w:rsidTr="00D94508">
        <w:tc>
          <w:tcPr>
            <w:tcW w:w="4345" w:type="dxa"/>
            <w:gridSpan w:val="2"/>
          </w:tcPr>
          <w:p w14:paraId="63B340AA" w14:textId="77777777" w:rsidR="00E013E0" w:rsidRPr="002A0025" w:rsidRDefault="00E013E0" w:rsidP="00D12025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10" w:type="dxa"/>
          </w:tcPr>
          <w:p w14:paraId="6EC4B670" w14:textId="77777777" w:rsidR="00E013E0" w:rsidRPr="002A0025" w:rsidRDefault="00E013E0" w:rsidP="00D12025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80" w:type="dxa"/>
          </w:tcPr>
          <w:p w14:paraId="0B97CA1F" w14:textId="77777777" w:rsidR="00E013E0" w:rsidRPr="002A0025" w:rsidRDefault="00E013E0" w:rsidP="00D12025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80" w:type="dxa"/>
          </w:tcPr>
          <w:p w14:paraId="57738A55" w14:textId="77777777" w:rsidR="00E013E0" w:rsidRPr="002A0025" w:rsidRDefault="00E013E0" w:rsidP="00D12025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31BC3C" w14:textId="360E2378" w:rsidR="00E013E0" w:rsidRPr="002A0025" w:rsidRDefault="00E013E0" w:rsidP="00D12025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63" w:type="dxa"/>
          </w:tcPr>
          <w:p w14:paraId="640F33BE" w14:textId="77777777" w:rsidR="00E013E0" w:rsidRPr="002A0025" w:rsidRDefault="00E013E0" w:rsidP="00D12025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 xml:space="preserve">{% if 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srd_total_non_res_balance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 xml:space="preserve"> != 0 %}({{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srd_total_non_res_balance|money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}}){% else %}{{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srd_total_non_res_balance|money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 xml:space="preserve">}}{% 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endif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 xml:space="preserve"> %}</w:t>
            </w:r>
          </w:p>
        </w:tc>
      </w:tr>
    </w:tbl>
    <w:p w14:paraId="3C1051A5" w14:textId="77777777" w:rsidR="00D94508" w:rsidRPr="00D94508" w:rsidRDefault="00D94508" w:rsidP="00E013E0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995"/>
        <w:gridCol w:w="1870"/>
      </w:tblGrid>
      <w:tr w:rsidR="00D94508" w:rsidRPr="002A0025" w14:paraId="15841FD7" w14:textId="77777777" w:rsidTr="00623541">
        <w:tc>
          <w:tcPr>
            <w:tcW w:w="11995" w:type="dxa"/>
          </w:tcPr>
          <w:p w14:paraId="2BB932F0" w14:textId="77777777" w:rsidR="00D94508" w:rsidRPr="002A0025" w:rsidRDefault="00D94508" w:rsidP="00623541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2A0025">
              <w:rPr>
                <w:rFonts w:ascii="Arial" w:hAnsi="Arial" w:cs="Arial"/>
                <w:i/>
                <w:iCs/>
                <w:sz w:val="21"/>
                <w:szCs w:val="21"/>
              </w:rPr>
              <w:t>Total Residue for Distribution</w:t>
            </w:r>
          </w:p>
        </w:tc>
        <w:tc>
          <w:tcPr>
            <w:tcW w:w="1870" w:type="dxa"/>
          </w:tcPr>
          <w:p w14:paraId="7AE3F03C" w14:textId="77777777" w:rsidR="00D94508" w:rsidRPr="002A0025" w:rsidRDefault="00D94508" w:rsidP="00623541">
            <w:pPr>
              <w:spacing w:before="40" w:after="4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2A0025">
              <w:rPr>
                <w:rFonts w:ascii="Arial" w:hAnsi="Arial" w:cs="Arial"/>
                <w:b/>
                <w:bCs/>
                <w:sz w:val="21"/>
                <w:szCs w:val="21"/>
              </w:rPr>
              <w:t>{{</w:t>
            </w:r>
            <w:proofErr w:type="spellStart"/>
            <w:r w:rsidRPr="002A0025">
              <w:rPr>
                <w:rFonts w:ascii="Arial" w:hAnsi="Arial" w:cs="Arial"/>
                <w:b/>
                <w:bCs/>
                <w:sz w:val="21"/>
                <w:szCs w:val="21"/>
              </w:rPr>
              <w:t>srd_total_residue|money</w:t>
            </w:r>
            <w:proofErr w:type="spellEnd"/>
            <w:r w:rsidRPr="002A0025">
              <w:rPr>
                <w:rFonts w:ascii="Arial" w:hAnsi="Arial" w:cs="Arial"/>
                <w:b/>
                <w:bCs/>
                <w:sz w:val="21"/>
                <w:szCs w:val="21"/>
              </w:rPr>
              <w:t>}}</w:t>
            </w:r>
          </w:p>
        </w:tc>
      </w:tr>
    </w:tbl>
    <w:p w14:paraId="135E109D" w14:textId="0E32185F" w:rsidR="00E013E0" w:rsidRPr="00E013E0" w:rsidRDefault="00E013E0" w:rsidP="00E013E0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{%p else %}</w:t>
      </w:r>
      <w:r w:rsidRPr="002A0025">
        <w:rPr>
          <w:rFonts w:ascii="Arial" w:hAnsi="Arial" w:cs="Arial"/>
          <w:sz w:val="21"/>
          <w:szCs w:val="21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35"/>
        <w:gridCol w:w="1980"/>
        <w:gridCol w:w="1890"/>
        <w:gridCol w:w="1890"/>
        <w:gridCol w:w="1870"/>
      </w:tblGrid>
      <w:tr w:rsidR="008371BF" w:rsidRPr="002A0025" w14:paraId="62A5E1EE" w14:textId="77777777" w:rsidTr="00F748BD">
        <w:trPr>
          <w:tblHeader/>
        </w:trPr>
        <w:tc>
          <w:tcPr>
            <w:tcW w:w="6235" w:type="dxa"/>
            <w:shd w:val="clear" w:color="auto" w:fill="D9D9D9" w:themeFill="background1" w:themeFillShade="D9"/>
          </w:tcPr>
          <w:p w14:paraId="301AF2F9" w14:textId="03824591" w:rsidR="008371BF" w:rsidRPr="002A0025" w:rsidRDefault="008371BF" w:rsidP="008371BF">
            <w:pPr>
              <w:keepNext/>
              <w:keepLines/>
              <w:spacing w:before="40" w:after="40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ab/>
            </w:r>
            <w:r w:rsidRPr="002A0025">
              <w:rPr>
                <w:rFonts w:ascii="Arial" w:hAnsi="Arial" w:cs="Arial"/>
                <w:sz w:val="21"/>
                <w:szCs w:val="21"/>
                <w:u w:val="single"/>
              </w:rPr>
              <w:t>Name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4E80A2F" w14:textId="3505B264" w:rsidR="008371BF" w:rsidRPr="002A0025" w:rsidRDefault="008371BF" w:rsidP="008371BF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  <w:u w:val="single"/>
              </w:rPr>
              <w:t>Amount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4DB6ABE" w14:textId="760F2F04" w:rsidR="008371BF" w:rsidRPr="002A0025" w:rsidRDefault="005B3BBD" w:rsidP="008371BF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  <w:u w:val="single"/>
              </w:rPr>
              <w:t>Previously</w:t>
            </w:r>
            <w:r w:rsidRPr="002A0025">
              <w:rPr>
                <w:rFonts w:ascii="Arial" w:hAnsi="Arial" w:cs="Arial"/>
                <w:sz w:val="21"/>
                <w:szCs w:val="21"/>
                <w:u w:val="single"/>
              </w:rPr>
              <w:br/>
            </w:r>
            <w:r w:rsidR="008371BF" w:rsidRPr="002A0025">
              <w:rPr>
                <w:rFonts w:ascii="Arial" w:hAnsi="Arial" w:cs="Arial"/>
                <w:sz w:val="21"/>
                <w:szCs w:val="21"/>
                <w:u w:val="single"/>
              </w:rPr>
              <w:t>Distributed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09AC14F" w14:textId="04A1A801" w:rsidR="008371BF" w:rsidRPr="002A0025" w:rsidRDefault="008371BF" w:rsidP="008371BF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  <w:u w:val="single"/>
              </w:rPr>
              <w:t>Balance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1BF6B5B7" w14:textId="77777777" w:rsidR="008371BF" w:rsidRPr="002A0025" w:rsidRDefault="008371BF" w:rsidP="008371BF">
            <w:pPr>
              <w:keepNext/>
              <w:keepLines/>
              <w:spacing w:before="40" w:after="40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</w:tr>
      <w:tr w:rsidR="008371BF" w:rsidRPr="002A0025" w14:paraId="2D973584" w14:textId="77777777" w:rsidTr="002F6142">
        <w:tc>
          <w:tcPr>
            <w:tcW w:w="13865" w:type="dxa"/>
            <w:gridSpan w:val="5"/>
          </w:tcPr>
          <w:p w14:paraId="7741AD03" w14:textId="4B0EE6A9" w:rsidR="008371BF" w:rsidRPr="002A0025" w:rsidRDefault="00CB713F" w:rsidP="008371BF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="008371BF" w:rsidRPr="002A0025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8371BF" w:rsidRPr="002A0025">
              <w:rPr>
                <w:rFonts w:ascii="Arial" w:hAnsi="Arial" w:cs="Arial"/>
                <w:sz w:val="21"/>
                <w:szCs w:val="21"/>
              </w:rPr>
              <w:t xml:space="preserve"> for ben in </w:t>
            </w:r>
            <w:proofErr w:type="spellStart"/>
            <w:r w:rsidR="008371BF" w:rsidRPr="002A0025">
              <w:rPr>
                <w:rFonts w:ascii="Arial" w:hAnsi="Arial" w:cs="Arial"/>
                <w:sz w:val="21"/>
                <w:szCs w:val="21"/>
              </w:rPr>
              <w:t>non_res_ben_list</w:t>
            </w:r>
            <w:proofErr w:type="spellEnd"/>
            <w:r w:rsidR="008371BF" w:rsidRPr="002A002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  <w:tr w:rsidR="008371BF" w:rsidRPr="002A0025" w14:paraId="7434F6B9" w14:textId="77777777" w:rsidTr="002F6142">
        <w:tc>
          <w:tcPr>
            <w:tcW w:w="13865" w:type="dxa"/>
            <w:gridSpan w:val="5"/>
          </w:tcPr>
          <w:p w14:paraId="79275000" w14:textId="2DCBFFD2" w:rsidR="008371BF" w:rsidRPr="002A0025" w:rsidRDefault="00CB713F" w:rsidP="008371BF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="008371BF" w:rsidRPr="002A0025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8371BF" w:rsidRPr="002A0025">
              <w:rPr>
                <w:rFonts w:ascii="Arial" w:hAnsi="Arial" w:cs="Arial"/>
                <w:sz w:val="21"/>
                <w:szCs w:val="21"/>
              </w:rPr>
              <w:t xml:space="preserve"> if (</w:t>
            </w:r>
            <w:proofErr w:type="spellStart"/>
            <w:r w:rsidR="008371BF" w:rsidRPr="002A0025">
              <w:rPr>
                <w:rFonts w:ascii="Arial" w:hAnsi="Arial" w:cs="Arial"/>
                <w:sz w:val="21"/>
                <w:szCs w:val="21"/>
              </w:rPr>
              <w:t>loop.index</w:t>
            </w:r>
            <w:proofErr w:type="spellEnd"/>
            <w:r w:rsidR="008371BF" w:rsidRPr="002A0025">
              <w:rPr>
                <w:rFonts w:ascii="Arial" w:hAnsi="Arial" w:cs="Arial"/>
                <w:sz w:val="21"/>
                <w:szCs w:val="21"/>
              </w:rPr>
              <w:t xml:space="preserve">) is not </w:t>
            </w:r>
            <w:proofErr w:type="spellStart"/>
            <w:r w:rsidR="008371BF" w:rsidRPr="002A0025">
              <w:rPr>
                <w:rFonts w:ascii="Arial" w:hAnsi="Arial" w:cs="Arial"/>
                <w:sz w:val="21"/>
                <w:szCs w:val="21"/>
              </w:rPr>
              <w:t>divisibleby</w:t>
            </w:r>
            <w:proofErr w:type="spellEnd"/>
            <w:r w:rsidR="008371BF" w:rsidRPr="002A0025">
              <w:rPr>
                <w:rFonts w:ascii="Arial" w:hAnsi="Arial" w:cs="Arial"/>
                <w:sz w:val="21"/>
                <w:szCs w:val="21"/>
              </w:rPr>
              <w:t xml:space="preserve"> 2</w:t>
            </w:r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  <w:tr w:rsidR="008371BF" w:rsidRPr="002A0025" w14:paraId="4D6BD6D0" w14:textId="77777777" w:rsidTr="00590B36">
        <w:tc>
          <w:tcPr>
            <w:tcW w:w="6235" w:type="dxa"/>
          </w:tcPr>
          <w:p w14:paraId="6EAEF089" w14:textId="5C0B2D51" w:rsidR="008371BF" w:rsidRPr="002A0025" w:rsidRDefault="00CB713F" w:rsidP="008371BF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r w:rsidR="008371BF" w:rsidRPr="002A0025">
              <w:rPr>
                <w:rFonts w:ascii="Arial" w:hAnsi="Arial" w:cs="Arial"/>
                <w:sz w:val="21"/>
                <w:szCs w:val="21"/>
              </w:rPr>
              <w:t>ben.name</w:t>
            </w:r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980" w:type="dxa"/>
          </w:tcPr>
          <w:p w14:paraId="484EA9E3" w14:textId="424AAE45" w:rsidR="008371BF" w:rsidRPr="002A0025" w:rsidRDefault="00CB713F" w:rsidP="008371BF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8371BF" w:rsidRPr="002A0025">
              <w:rPr>
                <w:rFonts w:ascii="Arial" w:hAnsi="Arial" w:cs="Arial"/>
                <w:sz w:val="21"/>
                <w:szCs w:val="21"/>
              </w:rPr>
              <w:t>ben.non_res_amount|money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90" w:type="dxa"/>
          </w:tcPr>
          <w:p w14:paraId="0CD83585" w14:textId="6489E750" w:rsidR="008371BF" w:rsidRPr="002A0025" w:rsidRDefault="00CB713F" w:rsidP="008371BF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8371BF" w:rsidRPr="002A0025">
              <w:rPr>
                <w:rFonts w:ascii="Arial" w:hAnsi="Arial" w:cs="Arial"/>
                <w:sz w:val="21"/>
                <w:szCs w:val="21"/>
              </w:rPr>
              <w:t>ben.non_res_paid|money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90" w:type="dxa"/>
          </w:tcPr>
          <w:p w14:paraId="5D89F0CD" w14:textId="404858DC" w:rsidR="008371BF" w:rsidRPr="002A0025" w:rsidRDefault="00CB713F" w:rsidP="008371BF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8371BF" w:rsidRPr="002A0025">
              <w:rPr>
                <w:rFonts w:ascii="Arial" w:hAnsi="Arial" w:cs="Arial"/>
                <w:sz w:val="21"/>
                <w:szCs w:val="21"/>
              </w:rPr>
              <w:t>ben.non_res_balance|money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70" w:type="dxa"/>
          </w:tcPr>
          <w:p w14:paraId="0FE7DF3D" w14:textId="77777777" w:rsidR="008371BF" w:rsidRPr="002A0025" w:rsidRDefault="008371BF" w:rsidP="008371BF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371BF" w:rsidRPr="002A0025" w14:paraId="58CC0305" w14:textId="77777777" w:rsidTr="002F6142">
        <w:tc>
          <w:tcPr>
            <w:tcW w:w="13865" w:type="dxa"/>
            <w:gridSpan w:val="5"/>
          </w:tcPr>
          <w:p w14:paraId="736A870D" w14:textId="5D1103D4" w:rsidR="008371BF" w:rsidRPr="002A0025" w:rsidRDefault="00CB713F" w:rsidP="008371BF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="008371BF" w:rsidRPr="002A0025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8371BF" w:rsidRPr="002A0025">
              <w:rPr>
                <w:rFonts w:ascii="Arial" w:hAnsi="Arial" w:cs="Arial"/>
                <w:sz w:val="21"/>
                <w:szCs w:val="21"/>
              </w:rPr>
              <w:t xml:space="preserve"> else </w:t>
            </w:r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  <w:tr w:rsidR="008371BF" w:rsidRPr="002A0025" w14:paraId="7125D668" w14:textId="77777777" w:rsidTr="00590B36">
        <w:tc>
          <w:tcPr>
            <w:tcW w:w="6235" w:type="dxa"/>
            <w:shd w:val="clear" w:color="auto" w:fill="F2F2F2" w:themeFill="background1" w:themeFillShade="F2"/>
          </w:tcPr>
          <w:p w14:paraId="5587FDF6" w14:textId="51B6CE38" w:rsidR="008371BF" w:rsidRPr="002A0025" w:rsidRDefault="00CB713F" w:rsidP="008371BF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r w:rsidR="008371BF" w:rsidRPr="002A0025">
              <w:rPr>
                <w:rFonts w:ascii="Arial" w:hAnsi="Arial" w:cs="Arial"/>
                <w:sz w:val="21"/>
                <w:szCs w:val="21"/>
              </w:rPr>
              <w:t>ben.name</w:t>
            </w:r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5D269C3C" w14:textId="691EA66F" w:rsidR="008371BF" w:rsidRPr="002A0025" w:rsidRDefault="00CB713F" w:rsidP="008371BF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8371BF" w:rsidRPr="002A0025">
              <w:rPr>
                <w:rFonts w:ascii="Arial" w:hAnsi="Arial" w:cs="Arial"/>
                <w:sz w:val="21"/>
                <w:szCs w:val="21"/>
              </w:rPr>
              <w:t>ben.non_res_amount|money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2D4489C8" w14:textId="5CEB8F98" w:rsidR="008371BF" w:rsidRPr="002A0025" w:rsidRDefault="00CB713F" w:rsidP="008371BF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8371BF" w:rsidRPr="002A0025">
              <w:rPr>
                <w:rFonts w:ascii="Arial" w:hAnsi="Arial" w:cs="Arial"/>
                <w:sz w:val="21"/>
                <w:szCs w:val="21"/>
              </w:rPr>
              <w:t>ben.non_res_paid|money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39668B48" w14:textId="5349A8A2" w:rsidR="008371BF" w:rsidRPr="002A0025" w:rsidRDefault="00CB713F" w:rsidP="008371BF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8371BF" w:rsidRPr="002A0025">
              <w:rPr>
                <w:rFonts w:ascii="Arial" w:hAnsi="Arial" w:cs="Arial"/>
                <w:sz w:val="21"/>
                <w:szCs w:val="21"/>
              </w:rPr>
              <w:t>ben.non_res_balance|money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2DFA29E4" w14:textId="77777777" w:rsidR="008371BF" w:rsidRPr="002A0025" w:rsidRDefault="008371BF" w:rsidP="008371BF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371BF" w:rsidRPr="002A0025" w14:paraId="699830FE" w14:textId="77777777" w:rsidTr="002F6142">
        <w:tc>
          <w:tcPr>
            <w:tcW w:w="13865" w:type="dxa"/>
            <w:gridSpan w:val="5"/>
          </w:tcPr>
          <w:p w14:paraId="2707997E" w14:textId="77B44C60" w:rsidR="008371BF" w:rsidRPr="002A0025" w:rsidRDefault="00CB713F" w:rsidP="008371BF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="008371BF" w:rsidRPr="002A0025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8371BF" w:rsidRPr="002A0025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8371BF" w:rsidRPr="002A0025">
              <w:rPr>
                <w:rFonts w:ascii="Arial" w:hAnsi="Arial" w:cs="Arial"/>
                <w:sz w:val="21"/>
                <w:szCs w:val="21"/>
              </w:rPr>
              <w:t>endif</w:t>
            </w:r>
            <w:proofErr w:type="spellEnd"/>
            <w:r w:rsidR="008371BF" w:rsidRPr="002A002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  <w:tr w:rsidR="00BB60ED" w:rsidRPr="002A0025" w14:paraId="02EC8BA1" w14:textId="77777777" w:rsidTr="002F6142">
        <w:tc>
          <w:tcPr>
            <w:tcW w:w="13865" w:type="dxa"/>
            <w:gridSpan w:val="5"/>
          </w:tcPr>
          <w:p w14:paraId="68182FBE" w14:textId="4FFC040C" w:rsidR="00BB60ED" w:rsidRPr="002A0025" w:rsidRDefault="00CB713F" w:rsidP="008371BF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="00BB60ED" w:rsidRPr="002A0025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BB60ED" w:rsidRPr="002A0025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BB60ED" w:rsidRPr="002A0025">
              <w:rPr>
                <w:rFonts w:ascii="Arial" w:hAnsi="Arial" w:cs="Arial"/>
                <w:sz w:val="21"/>
                <w:szCs w:val="21"/>
              </w:rPr>
              <w:t>endfor</w:t>
            </w:r>
            <w:proofErr w:type="spellEnd"/>
            <w:r w:rsidR="00BB60ED" w:rsidRPr="002A002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  <w:tr w:rsidR="00076229" w:rsidRPr="002A0025" w14:paraId="08AD8684" w14:textId="77777777" w:rsidTr="00590B36">
        <w:tc>
          <w:tcPr>
            <w:tcW w:w="6235" w:type="dxa"/>
          </w:tcPr>
          <w:p w14:paraId="793C2CB3" w14:textId="2BCCB9C2" w:rsidR="00076229" w:rsidRPr="002A0025" w:rsidRDefault="00076229" w:rsidP="00B96726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80" w:type="dxa"/>
          </w:tcPr>
          <w:p w14:paraId="148BDA3F" w14:textId="4F052E40" w:rsidR="00076229" w:rsidRPr="002A0025" w:rsidRDefault="00076229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90" w:type="dxa"/>
          </w:tcPr>
          <w:p w14:paraId="5440693E" w14:textId="31381187" w:rsidR="00076229" w:rsidRPr="002A0025" w:rsidRDefault="00076229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90" w:type="dxa"/>
          </w:tcPr>
          <w:p w14:paraId="46125EDE" w14:textId="040E3C9D" w:rsidR="00076229" w:rsidRPr="002A0025" w:rsidRDefault="00076229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70" w:type="dxa"/>
          </w:tcPr>
          <w:p w14:paraId="49CE4157" w14:textId="38C343BD" w:rsidR="00076229" w:rsidRPr="002A0025" w:rsidRDefault="00CB713F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r w:rsidR="007A7682" w:rsidRPr="002A0025">
              <w:rPr>
                <w:rFonts w:ascii="Arial" w:hAnsi="Arial" w:cs="Arial"/>
                <w:sz w:val="21"/>
                <w:szCs w:val="21"/>
              </w:rPr>
              <w:t xml:space="preserve"> if </w:t>
            </w:r>
            <w:proofErr w:type="spellStart"/>
            <w:r w:rsidR="007A7682" w:rsidRPr="002A0025">
              <w:rPr>
                <w:rFonts w:ascii="Arial" w:hAnsi="Arial" w:cs="Arial"/>
                <w:sz w:val="21"/>
                <w:szCs w:val="21"/>
              </w:rPr>
              <w:t>srd_total_non_res_balance</w:t>
            </w:r>
            <w:proofErr w:type="spellEnd"/>
            <w:r w:rsidR="007A7682" w:rsidRPr="002A0025">
              <w:rPr>
                <w:rFonts w:ascii="Arial" w:hAnsi="Arial" w:cs="Arial"/>
                <w:sz w:val="21"/>
                <w:szCs w:val="21"/>
              </w:rPr>
              <w:t xml:space="preserve"> != 0 </w:t>
            </w:r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  <w:r w:rsidR="007A7682" w:rsidRPr="002A0025">
              <w:rPr>
                <w:rFonts w:ascii="Arial" w:hAnsi="Arial" w:cs="Arial"/>
                <w:sz w:val="21"/>
                <w:szCs w:val="21"/>
              </w:rPr>
              <w:t>(</w:t>
            </w:r>
            <w:bookmarkStart w:id="3" w:name="OLE_LINK7"/>
            <w:bookmarkStart w:id="4" w:name="OLE_LINK8"/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7A7682" w:rsidRPr="002A0025">
              <w:rPr>
                <w:rFonts w:ascii="Arial" w:hAnsi="Arial" w:cs="Arial"/>
                <w:sz w:val="21"/>
                <w:szCs w:val="21"/>
              </w:rPr>
              <w:t>srd_total_non_res_balance|money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  <w:bookmarkEnd w:id="3"/>
            <w:bookmarkEnd w:id="4"/>
            <w:r w:rsidR="007A7682" w:rsidRPr="002A0025">
              <w:rPr>
                <w:rFonts w:ascii="Arial" w:hAnsi="Arial" w:cs="Arial"/>
                <w:sz w:val="21"/>
                <w:szCs w:val="21"/>
              </w:rPr>
              <w:t>)</w:t>
            </w: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r w:rsidR="007A7682" w:rsidRPr="002A0025">
              <w:rPr>
                <w:rFonts w:ascii="Arial" w:hAnsi="Arial" w:cs="Arial"/>
                <w:sz w:val="21"/>
                <w:szCs w:val="21"/>
              </w:rPr>
              <w:t xml:space="preserve"> else </w:t>
            </w:r>
            <w:r w:rsidRPr="002A0025">
              <w:rPr>
                <w:rFonts w:ascii="Arial" w:hAnsi="Arial" w:cs="Arial"/>
                <w:sz w:val="21"/>
                <w:szCs w:val="21"/>
              </w:rPr>
              <w:t>%}{{</w:t>
            </w:r>
            <w:proofErr w:type="spellStart"/>
            <w:r w:rsidR="007A7682" w:rsidRPr="002A0025">
              <w:rPr>
                <w:rFonts w:ascii="Arial" w:hAnsi="Arial" w:cs="Arial"/>
                <w:sz w:val="21"/>
                <w:szCs w:val="21"/>
              </w:rPr>
              <w:t>srd_total_non_res_balance|money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}}{%</w:t>
            </w:r>
            <w:r w:rsidR="007A7682" w:rsidRPr="002A0025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7A7682" w:rsidRPr="002A0025">
              <w:rPr>
                <w:rFonts w:ascii="Arial" w:hAnsi="Arial" w:cs="Arial"/>
                <w:sz w:val="21"/>
                <w:szCs w:val="21"/>
              </w:rPr>
              <w:t>endif</w:t>
            </w:r>
            <w:proofErr w:type="spellEnd"/>
            <w:r w:rsidR="007A7682" w:rsidRPr="002A002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</w:tbl>
    <w:p w14:paraId="51732BD9" w14:textId="77777777" w:rsidR="00076229" w:rsidRPr="002A0025" w:rsidRDefault="00076229" w:rsidP="00BB60ED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995"/>
        <w:gridCol w:w="1870"/>
      </w:tblGrid>
      <w:tr w:rsidR="00BB60ED" w:rsidRPr="002A0025" w14:paraId="049E76AE" w14:textId="77777777" w:rsidTr="00590B36">
        <w:tc>
          <w:tcPr>
            <w:tcW w:w="11995" w:type="dxa"/>
          </w:tcPr>
          <w:p w14:paraId="4EAE0483" w14:textId="67FF0777" w:rsidR="00BB60ED" w:rsidRPr="002A0025" w:rsidRDefault="00BB60ED" w:rsidP="00B96726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2A0025">
              <w:rPr>
                <w:rFonts w:ascii="Arial" w:hAnsi="Arial" w:cs="Arial"/>
                <w:i/>
                <w:iCs/>
                <w:sz w:val="21"/>
                <w:szCs w:val="21"/>
              </w:rPr>
              <w:t>Total Residue for Distribution</w:t>
            </w:r>
          </w:p>
        </w:tc>
        <w:tc>
          <w:tcPr>
            <w:tcW w:w="1870" w:type="dxa"/>
          </w:tcPr>
          <w:p w14:paraId="04EFF534" w14:textId="45ED5142" w:rsidR="00BB60ED" w:rsidRPr="002A0025" w:rsidRDefault="00CB713F" w:rsidP="00B96726">
            <w:pPr>
              <w:spacing w:before="40" w:after="4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2A0025">
              <w:rPr>
                <w:rFonts w:ascii="Arial" w:hAnsi="Arial" w:cs="Arial"/>
                <w:b/>
                <w:bCs/>
                <w:sz w:val="21"/>
                <w:szCs w:val="21"/>
              </w:rPr>
              <w:t>{{</w:t>
            </w:r>
            <w:proofErr w:type="spellStart"/>
            <w:r w:rsidR="00BB60ED" w:rsidRPr="002A0025">
              <w:rPr>
                <w:rFonts w:ascii="Arial" w:hAnsi="Arial" w:cs="Arial"/>
                <w:b/>
                <w:bCs/>
                <w:sz w:val="21"/>
                <w:szCs w:val="21"/>
              </w:rPr>
              <w:t>srd_total_residue|money</w:t>
            </w:r>
            <w:proofErr w:type="spellEnd"/>
            <w:r w:rsidRPr="002A0025">
              <w:rPr>
                <w:rFonts w:ascii="Arial" w:hAnsi="Arial" w:cs="Arial"/>
                <w:b/>
                <w:bCs/>
                <w:sz w:val="21"/>
                <w:szCs w:val="21"/>
              </w:rPr>
              <w:t>}}</w:t>
            </w:r>
          </w:p>
        </w:tc>
      </w:tr>
    </w:tbl>
    <w:p w14:paraId="3077C574" w14:textId="0F8A3446" w:rsidR="00E013E0" w:rsidRDefault="00E013E0" w:rsidP="00BB60ED">
      <w:pPr>
        <w:rPr>
          <w:rFonts w:ascii="Arial" w:hAnsi="Arial" w:cs="Arial"/>
          <w:sz w:val="21"/>
          <w:szCs w:val="21"/>
        </w:rPr>
      </w:pPr>
      <w:bookmarkStart w:id="5" w:name="_Hlk80012675"/>
      <w:r>
        <w:rPr>
          <w:rFonts w:ascii="Arial" w:hAnsi="Arial" w:cs="Arial"/>
          <w:sz w:val="21"/>
          <w:szCs w:val="21"/>
        </w:rPr>
        <w:t xml:space="preserve">{%p </w:t>
      </w:r>
      <w:proofErr w:type="spellStart"/>
      <w:r>
        <w:rPr>
          <w:rFonts w:ascii="Arial" w:hAnsi="Arial" w:cs="Arial"/>
          <w:sz w:val="21"/>
          <w:szCs w:val="21"/>
        </w:rPr>
        <w:t>endif</w:t>
      </w:r>
      <w:proofErr w:type="spellEnd"/>
      <w:r w:rsidR="00CF5B3D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%}</w:t>
      </w:r>
    </w:p>
    <w:bookmarkEnd w:id="5"/>
    <w:p w14:paraId="06EC01A4" w14:textId="0F50F947" w:rsidR="008371BF" w:rsidRPr="002A0025" w:rsidRDefault="00CB713F" w:rsidP="00BB60ED">
      <w:pPr>
        <w:rPr>
          <w:rFonts w:ascii="Arial" w:hAnsi="Arial" w:cs="Arial"/>
          <w:sz w:val="21"/>
          <w:szCs w:val="21"/>
        </w:rPr>
      </w:pPr>
      <w:r w:rsidRPr="002A0025">
        <w:rPr>
          <w:rFonts w:ascii="Arial" w:hAnsi="Arial" w:cs="Arial"/>
          <w:sz w:val="21"/>
          <w:szCs w:val="21"/>
        </w:rPr>
        <w:t>{%</w:t>
      </w:r>
      <w:r w:rsidR="00BB60ED" w:rsidRPr="002A0025">
        <w:rPr>
          <w:rFonts w:ascii="Arial" w:hAnsi="Arial" w:cs="Arial"/>
          <w:sz w:val="21"/>
          <w:szCs w:val="21"/>
        </w:rPr>
        <w:t xml:space="preserve">p </w:t>
      </w:r>
      <w:proofErr w:type="spellStart"/>
      <w:r w:rsidR="00BB60ED" w:rsidRPr="002A0025">
        <w:rPr>
          <w:rFonts w:ascii="Arial" w:hAnsi="Arial" w:cs="Arial"/>
          <w:sz w:val="21"/>
          <w:szCs w:val="21"/>
        </w:rPr>
        <w:t>endif</w:t>
      </w:r>
      <w:proofErr w:type="spellEnd"/>
      <w:r w:rsidR="00BB60ED" w:rsidRPr="002A0025">
        <w:rPr>
          <w:rFonts w:ascii="Arial" w:hAnsi="Arial" w:cs="Arial"/>
          <w:sz w:val="21"/>
          <w:szCs w:val="21"/>
        </w:rPr>
        <w:t xml:space="preserve"> </w:t>
      </w:r>
      <w:r w:rsidRPr="002A0025">
        <w:rPr>
          <w:rFonts w:ascii="Arial" w:hAnsi="Arial" w:cs="Arial"/>
          <w:sz w:val="21"/>
          <w:szCs w:val="21"/>
        </w:rPr>
        <w:t>%}</w:t>
      </w:r>
    </w:p>
    <w:p w14:paraId="259A6B70" w14:textId="77777777" w:rsidR="00837ED4" w:rsidRPr="002A0025" w:rsidRDefault="00837ED4" w:rsidP="00BB60ED">
      <w:pPr>
        <w:keepNext/>
        <w:keepLines/>
        <w:spacing w:before="120" w:after="120"/>
        <w:rPr>
          <w:rFonts w:ascii="Arial" w:hAnsi="Arial" w:cs="Arial"/>
          <w:b/>
          <w:bCs/>
          <w:i/>
          <w:iCs/>
          <w:sz w:val="21"/>
          <w:szCs w:val="21"/>
        </w:rPr>
      </w:pPr>
      <w:r w:rsidRPr="002A0025">
        <w:rPr>
          <w:rFonts w:ascii="Arial" w:hAnsi="Arial" w:cs="Arial"/>
          <w:b/>
          <w:bCs/>
          <w:i/>
          <w:iCs/>
          <w:sz w:val="21"/>
          <w:szCs w:val="21"/>
        </w:rPr>
        <w:t>Residual Beneficiaries</w:t>
      </w:r>
    </w:p>
    <w:p w14:paraId="7675D62C" w14:textId="3F84F1D5" w:rsidR="00BB60ED" w:rsidRPr="002A0025" w:rsidRDefault="00CB713F" w:rsidP="00BB60ED">
      <w:pPr>
        <w:rPr>
          <w:rFonts w:ascii="Arial" w:hAnsi="Arial" w:cs="Arial"/>
          <w:sz w:val="21"/>
          <w:szCs w:val="21"/>
        </w:rPr>
      </w:pPr>
      <w:r w:rsidRPr="002A0025">
        <w:rPr>
          <w:rFonts w:ascii="Arial" w:hAnsi="Arial" w:cs="Arial"/>
          <w:sz w:val="21"/>
          <w:szCs w:val="21"/>
        </w:rPr>
        <w:t>{%</w:t>
      </w:r>
      <w:r w:rsidR="00BB60ED" w:rsidRPr="002A0025">
        <w:rPr>
          <w:rFonts w:ascii="Arial" w:hAnsi="Arial" w:cs="Arial"/>
          <w:sz w:val="21"/>
          <w:szCs w:val="21"/>
        </w:rPr>
        <w:t xml:space="preserve">p if </w:t>
      </w:r>
      <w:proofErr w:type="spellStart"/>
      <w:r w:rsidR="00F542BB">
        <w:rPr>
          <w:rFonts w:ascii="Arial" w:hAnsi="Arial" w:cs="Arial"/>
          <w:sz w:val="21"/>
          <w:szCs w:val="21"/>
        </w:rPr>
        <w:t>res_srd</w:t>
      </w:r>
      <w:r w:rsidR="00C13B6F" w:rsidRPr="002A0025">
        <w:rPr>
          <w:rFonts w:ascii="Arial" w:hAnsi="Arial" w:cs="Arial"/>
          <w:sz w:val="21"/>
          <w:szCs w:val="21"/>
        </w:rPr>
        <w:t>_</w:t>
      </w:r>
      <w:r w:rsidR="00F542BB">
        <w:rPr>
          <w:rFonts w:ascii="Arial" w:hAnsi="Arial" w:cs="Arial"/>
          <w:sz w:val="21"/>
          <w:szCs w:val="21"/>
        </w:rPr>
        <w:t>total_hotchpot</w:t>
      </w:r>
      <w:proofErr w:type="spellEnd"/>
      <w:r w:rsidR="00C13B6F" w:rsidRPr="002A0025">
        <w:rPr>
          <w:rFonts w:ascii="Arial" w:hAnsi="Arial" w:cs="Arial"/>
          <w:sz w:val="21"/>
          <w:szCs w:val="21"/>
        </w:rPr>
        <w:t xml:space="preserve"> &gt; 0 </w:t>
      </w:r>
      <w:r w:rsidRPr="002A0025">
        <w:rPr>
          <w:rFonts w:ascii="Arial" w:hAnsi="Arial" w:cs="Arial"/>
          <w:sz w:val="21"/>
          <w:szCs w:val="21"/>
        </w:rPr>
        <w:t>%}</w:t>
      </w:r>
      <w:r w:rsidR="00BB60ED" w:rsidRPr="002A0025">
        <w:rPr>
          <w:rFonts w:ascii="Arial" w:hAnsi="Arial" w:cs="Arial"/>
          <w:sz w:val="21"/>
          <w:szCs w:val="21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76"/>
        <w:gridCol w:w="1134"/>
        <w:gridCol w:w="1722"/>
        <w:gridCol w:w="1983"/>
        <w:gridCol w:w="1890"/>
        <w:gridCol w:w="1890"/>
        <w:gridCol w:w="1870"/>
      </w:tblGrid>
      <w:tr w:rsidR="00106768" w:rsidRPr="002A0025" w14:paraId="56CB4FD9" w14:textId="77777777" w:rsidTr="00EF0BE2">
        <w:trPr>
          <w:tblHeader/>
        </w:trPr>
        <w:tc>
          <w:tcPr>
            <w:tcW w:w="3376" w:type="dxa"/>
            <w:shd w:val="clear" w:color="auto" w:fill="D9D9D9" w:themeFill="background1" w:themeFillShade="D9"/>
          </w:tcPr>
          <w:p w14:paraId="1BE08638" w14:textId="18324B2C" w:rsidR="00106768" w:rsidRPr="002A0025" w:rsidRDefault="00106768" w:rsidP="00106768">
            <w:pPr>
              <w:spacing w:before="40" w:after="40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ab/>
            </w:r>
            <w:r w:rsidRPr="002A0025">
              <w:rPr>
                <w:rFonts w:ascii="Arial" w:hAnsi="Arial" w:cs="Arial"/>
                <w:sz w:val="21"/>
                <w:szCs w:val="21"/>
                <w:u w:val="single"/>
              </w:rPr>
              <w:t>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F89C6DF" w14:textId="4204E5E9" w:rsidR="00106768" w:rsidRPr="002A0025" w:rsidRDefault="00106768" w:rsidP="00106768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  <w:u w:val="single"/>
              </w:rPr>
              <w:t>Portion</w:t>
            </w:r>
          </w:p>
        </w:tc>
        <w:tc>
          <w:tcPr>
            <w:tcW w:w="1722" w:type="dxa"/>
            <w:shd w:val="clear" w:color="auto" w:fill="D9D9D9" w:themeFill="background1" w:themeFillShade="D9"/>
          </w:tcPr>
          <w:p w14:paraId="339F1927" w14:textId="0AFA0B21" w:rsidR="00106768" w:rsidRPr="002A0025" w:rsidRDefault="00106768" w:rsidP="00106768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  <w:u w:val="single"/>
              </w:rPr>
              <w:t>Amount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7994B339" w14:textId="7EAB796F" w:rsidR="00106768" w:rsidRPr="002A0025" w:rsidRDefault="00106768" w:rsidP="00106768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  <w:u w:val="single"/>
              </w:rPr>
              <w:t>Previously</w:t>
            </w:r>
            <w:r w:rsidRPr="002A0025">
              <w:rPr>
                <w:rFonts w:ascii="Arial" w:hAnsi="Arial" w:cs="Arial"/>
                <w:sz w:val="21"/>
                <w:szCs w:val="21"/>
                <w:u w:val="single"/>
              </w:rPr>
              <w:br/>
              <w:t>Distributed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8AC8B8A" w14:textId="34500953" w:rsidR="00106768" w:rsidRPr="002A0025" w:rsidRDefault="00106768" w:rsidP="00106768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  <w:u w:val="single"/>
              </w:rPr>
              <w:t>Funds Owed to the Estate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E721475" w14:textId="5BBBD16D" w:rsidR="00106768" w:rsidRPr="002A0025" w:rsidRDefault="00106768" w:rsidP="00106768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  <w:u w:val="single"/>
              </w:rPr>
              <w:t>Balance to</w:t>
            </w:r>
            <w:r w:rsidRPr="002A0025">
              <w:rPr>
                <w:rFonts w:ascii="Arial" w:hAnsi="Arial" w:cs="Arial"/>
                <w:sz w:val="21"/>
                <w:szCs w:val="21"/>
                <w:u w:val="single"/>
              </w:rPr>
              <w:br/>
              <w:t>Distribute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2987B8DA" w14:textId="77777777" w:rsidR="00106768" w:rsidRPr="002A0025" w:rsidRDefault="00106768" w:rsidP="00106768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</w:tr>
      <w:tr w:rsidR="00106768" w:rsidRPr="002A0025" w14:paraId="790E9198" w14:textId="77777777" w:rsidTr="002F6142">
        <w:trPr>
          <w:cantSplit/>
        </w:trPr>
        <w:tc>
          <w:tcPr>
            <w:tcW w:w="13865" w:type="dxa"/>
            <w:gridSpan w:val="7"/>
          </w:tcPr>
          <w:p w14:paraId="1CAECD81" w14:textId="5404C75C" w:rsidR="00106768" w:rsidRPr="002A0025" w:rsidRDefault="00CB713F" w:rsidP="00106768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="00106768" w:rsidRPr="002A0025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106768" w:rsidRPr="002A0025">
              <w:rPr>
                <w:rFonts w:ascii="Arial" w:hAnsi="Arial" w:cs="Arial"/>
                <w:sz w:val="21"/>
                <w:szCs w:val="21"/>
              </w:rPr>
              <w:t xml:space="preserve"> for ben in </w:t>
            </w:r>
            <w:proofErr w:type="spellStart"/>
            <w:r w:rsidR="00106768" w:rsidRPr="002A0025">
              <w:rPr>
                <w:rFonts w:ascii="Arial" w:hAnsi="Arial" w:cs="Arial"/>
                <w:sz w:val="21"/>
                <w:szCs w:val="21"/>
              </w:rPr>
              <w:t>res_ben_list</w:t>
            </w:r>
            <w:proofErr w:type="spellEnd"/>
            <w:r w:rsidR="00106768" w:rsidRPr="002A002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  <w:tr w:rsidR="00106768" w:rsidRPr="002A0025" w14:paraId="5CD78B68" w14:textId="77777777" w:rsidTr="002F6142">
        <w:trPr>
          <w:cantSplit/>
        </w:trPr>
        <w:tc>
          <w:tcPr>
            <w:tcW w:w="13865" w:type="dxa"/>
            <w:gridSpan w:val="7"/>
          </w:tcPr>
          <w:p w14:paraId="1D7CEE88" w14:textId="5F3F9668" w:rsidR="00106768" w:rsidRPr="002A0025" w:rsidRDefault="00CB713F" w:rsidP="00106768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="00106768" w:rsidRPr="002A0025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106768" w:rsidRPr="002A0025">
              <w:rPr>
                <w:rFonts w:ascii="Arial" w:hAnsi="Arial" w:cs="Arial"/>
                <w:sz w:val="21"/>
                <w:szCs w:val="21"/>
              </w:rPr>
              <w:t xml:space="preserve"> if (</w:t>
            </w:r>
            <w:proofErr w:type="spellStart"/>
            <w:r w:rsidR="00106768" w:rsidRPr="002A0025">
              <w:rPr>
                <w:rFonts w:ascii="Arial" w:hAnsi="Arial" w:cs="Arial"/>
                <w:sz w:val="21"/>
                <w:szCs w:val="21"/>
              </w:rPr>
              <w:t>loop.index</w:t>
            </w:r>
            <w:proofErr w:type="spellEnd"/>
            <w:r w:rsidR="00106768" w:rsidRPr="002A0025">
              <w:rPr>
                <w:rFonts w:ascii="Arial" w:hAnsi="Arial" w:cs="Arial"/>
                <w:sz w:val="21"/>
                <w:szCs w:val="21"/>
              </w:rPr>
              <w:t xml:space="preserve">) is not </w:t>
            </w:r>
            <w:proofErr w:type="spellStart"/>
            <w:r w:rsidR="00106768" w:rsidRPr="002A0025">
              <w:rPr>
                <w:rFonts w:ascii="Arial" w:hAnsi="Arial" w:cs="Arial"/>
                <w:sz w:val="21"/>
                <w:szCs w:val="21"/>
              </w:rPr>
              <w:t>divisibleby</w:t>
            </w:r>
            <w:proofErr w:type="spellEnd"/>
            <w:r w:rsidR="00106768" w:rsidRPr="002A0025">
              <w:rPr>
                <w:rFonts w:ascii="Arial" w:hAnsi="Arial" w:cs="Arial"/>
                <w:sz w:val="21"/>
                <w:szCs w:val="21"/>
              </w:rPr>
              <w:t xml:space="preserve"> 2</w:t>
            </w:r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  <w:tr w:rsidR="0039266C" w:rsidRPr="002A0025" w14:paraId="6EF8789D" w14:textId="77777777" w:rsidTr="00EF0BE2">
        <w:trPr>
          <w:cantSplit/>
        </w:trPr>
        <w:tc>
          <w:tcPr>
            <w:tcW w:w="3376" w:type="dxa"/>
          </w:tcPr>
          <w:p w14:paraId="2A7D63BD" w14:textId="5F05B56E" w:rsidR="0039266C" w:rsidRPr="002A0025" w:rsidRDefault="0039266C" w:rsidP="00106768">
            <w:pPr>
              <w:spacing w:before="40" w:after="40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lastRenderedPageBreak/>
              <w:t>{{ben.name}}</w:t>
            </w:r>
          </w:p>
        </w:tc>
        <w:tc>
          <w:tcPr>
            <w:tcW w:w="1134" w:type="dxa"/>
          </w:tcPr>
          <w:p w14:paraId="276800F6" w14:textId="2FC68307" w:rsidR="0039266C" w:rsidRPr="002A0025" w:rsidRDefault="0039266C" w:rsidP="00106768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ben.portion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722" w:type="dxa"/>
          </w:tcPr>
          <w:p w14:paraId="5BF992CA" w14:textId="4ECB9FAB" w:rsidR="0039266C" w:rsidRPr="002A0025" w:rsidRDefault="0039266C" w:rsidP="00106768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ben.res_amount|money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983" w:type="dxa"/>
          </w:tcPr>
          <w:p w14:paraId="10813CC8" w14:textId="3DD56E84" w:rsidR="0039266C" w:rsidRPr="002A0025" w:rsidRDefault="0039266C" w:rsidP="00106768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 xml:space="preserve">{%if 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ben.res_paid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 xml:space="preserve"> != 0%}({{ben.res_paid|money}}){%else%}{{ben.res_paid|money}}{%endif%}</w:t>
            </w:r>
          </w:p>
        </w:tc>
        <w:tc>
          <w:tcPr>
            <w:tcW w:w="1890" w:type="dxa"/>
          </w:tcPr>
          <w:p w14:paraId="49057FA0" w14:textId="2F9FA628" w:rsidR="0039266C" w:rsidRPr="002A0025" w:rsidRDefault="0039266C" w:rsidP="00106768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 xml:space="preserve">{%if 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ben.hotchpot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ben.hotchpot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 xml:space="preserve"> != 0%}({{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ben.hotchpot|money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}}){%else%}{%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endif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</w:p>
        </w:tc>
        <w:tc>
          <w:tcPr>
            <w:tcW w:w="1890" w:type="dxa"/>
          </w:tcPr>
          <w:p w14:paraId="72FDF517" w14:textId="7EC13102" w:rsidR="0039266C" w:rsidRPr="002A0025" w:rsidRDefault="0039266C" w:rsidP="00106768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ben.res_balance|money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70" w:type="dxa"/>
          </w:tcPr>
          <w:p w14:paraId="13B056A3" w14:textId="3F07DEF6" w:rsidR="0039266C" w:rsidRPr="002A0025" w:rsidRDefault="0039266C" w:rsidP="00106768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</w:tr>
      <w:tr w:rsidR="0039266C" w:rsidRPr="002A0025" w14:paraId="60E8872B" w14:textId="77777777" w:rsidTr="002F6142">
        <w:trPr>
          <w:cantSplit/>
        </w:trPr>
        <w:tc>
          <w:tcPr>
            <w:tcW w:w="13865" w:type="dxa"/>
            <w:gridSpan w:val="7"/>
          </w:tcPr>
          <w:p w14:paraId="274D70AE" w14:textId="364153CA" w:rsidR="0039266C" w:rsidRPr="002A0025" w:rsidRDefault="0039266C" w:rsidP="00B96726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 xml:space="preserve"> else %}</w:t>
            </w:r>
          </w:p>
        </w:tc>
      </w:tr>
      <w:tr w:rsidR="0039266C" w:rsidRPr="002A0025" w14:paraId="076764A3" w14:textId="77777777" w:rsidTr="00EF0BE2">
        <w:trPr>
          <w:cantSplit/>
        </w:trPr>
        <w:tc>
          <w:tcPr>
            <w:tcW w:w="3376" w:type="dxa"/>
            <w:shd w:val="clear" w:color="auto" w:fill="F2F2F2" w:themeFill="background1" w:themeFillShade="F2"/>
          </w:tcPr>
          <w:p w14:paraId="53967328" w14:textId="1CD66078" w:rsidR="0039266C" w:rsidRPr="002A0025" w:rsidRDefault="0039266C" w:rsidP="00B96726">
            <w:pPr>
              <w:spacing w:before="40" w:after="40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{{ben.name}}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DCCAD02" w14:textId="113D1F37" w:rsidR="0039266C" w:rsidRPr="002A0025" w:rsidRDefault="0039266C" w:rsidP="00B96726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ben.portion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722" w:type="dxa"/>
            <w:shd w:val="clear" w:color="auto" w:fill="F2F2F2" w:themeFill="background1" w:themeFillShade="F2"/>
          </w:tcPr>
          <w:p w14:paraId="4015F9A6" w14:textId="5A1ABEC0" w:rsidR="0039266C" w:rsidRPr="002A0025" w:rsidRDefault="0039266C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ben.res_amount|money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983" w:type="dxa"/>
            <w:shd w:val="clear" w:color="auto" w:fill="F2F2F2" w:themeFill="background1" w:themeFillShade="F2"/>
          </w:tcPr>
          <w:p w14:paraId="26171991" w14:textId="7667D3E3" w:rsidR="0039266C" w:rsidRPr="002A0025" w:rsidRDefault="0039266C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 xml:space="preserve">{%if 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ben.res_paid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 xml:space="preserve"> != 0%}({{ben.res_paid|money}}){%else%}{{ben.res_paid|money}}{%endif%}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5F3C955C" w14:textId="1AB61AAF" w:rsidR="0039266C" w:rsidRPr="002A0025" w:rsidRDefault="0039266C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 xml:space="preserve">{%if 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ben.hotchpot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ben.hotchpot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 xml:space="preserve"> != 0%}({{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ben.hotchpot|money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}}){%else%}{%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endif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323AC16A" w14:textId="5B7583D5" w:rsidR="0039266C" w:rsidRPr="002A0025" w:rsidRDefault="0039266C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ben.res_balance|money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131AD4EE" w14:textId="77777777" w:rsidR="0039266C" w:rsidRPr="002A0025" w:rsidRDefault="0039266C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</w:tr>
      <w:tr w:rsidR="0039266C" w:rsidRPr="002A0025" w14:paraId="06CB1DAF" w14:textId="77777777" w:rsidTr="002F6142">
        <w:trPr>
          <w:cantSplit/>
        </w:trPr>
        <w:tc>
          <w:tcPr>
            <w:tcW w:w="13865" w:type="dxa"/>
            <w:gridSpan w:val="7"/>
          </w:tcPr>
          <w:p w14:paraId="02B5780C" w14:textId="0C9F4639" w:rsidR="0039266C" w:rsidRPr="002A0025" w:rsidRDefault="0039266C" w:rsidP="00B96726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endif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 xml:space="preserve"> %}</w:t>
            </w:r>
          </w:p>
        </w:tc>
      </w:tr>
      <w:tr w:rsidR="0039266C" w:rsidRPr="002A0025" w14:paraId="2C019C5D" w14:textId="77777777" w:rsidTr="002F6142">
        <w:trPr>
          <w:cantSplit/>
        </w:trPr>
        <w:tc>
          <w:tcPr>
            <w:tcW w:w="13865" w:type="dxa"/>
            <w:gridSpan w:val="7"/>
          </w:tcPr>
          <w:p w14:paraId="393E7454" w14:textId="55283CD0" w:rsidR="0039266C" w:rsidRPr="002A0025" w:rsidRDefault="0039266C" w:rsidP="00B96726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endfor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 xml:space="preserve"> %}</w:t>
            </w:r>
          </w:p>
        </w:tc>
      </w:tr>
      <w:tr w:rsidR="00BE4B2A" w:rsidRPr="002A0025" w14:paraId="410BBA6F" w14:textId="77777777" w:rsidTr="00EF0BE2">
        <w:trPr>
          <w:cantSplit/>
        </w:trPr>
        <w:tc>
          <w:tcPr>
            <w:tcW w:w="3376" w:type="dxa"/>
          </w:tcPr>
          <w:p w14:paraId="2BDE89E1" w14:textId="3DCE3EB7" w:rsidR="00BE4B2A" w:rsidRPr="002A0025" w:rsidRDefault="00BE4B2A" w:rsidP="00B96726">
            <w:pPr>
              <w:spacing w:before="40" w:after="40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35C559B" w14:textId="6E329AC5" w:rsidR="00BE4B2A" w:rsidRPr="002A0025" w:rsidRDefault="00CB713F" w:rsidP="00B96726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BE4B2A" w:rsidRPr="002A0025">
              <w:rPr>
                <w:rFonts w:ascii="Arial" w:hAnsi="Arial" w:cs="Arial"/>
                <w:sz w:val="21"/>
                <w:szCs w:val="21"/>
              </w:rPr>
              <w:t>srd_total_portion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722" w:type="dxa"/>
            <w:tcBorders>
              <w:top w:val="single" w:sz="4" w:space="0" w:color="auto"/>
            </w:tcBorders>
          </w:tcPr>
          <w:p w14:paraId="584CDF1E" w14:textId="109F5421" w:rsidR="00BE4B2A" w:rsidRPr="002A0025" w:rsidRDefault="00CB713F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BE4B2A" w:rsidRPr="002A0025">
              <w:rPr>
                <w:rFonts w:ascii="Arial" w:hAnsi="Arial" w:cs="Arial"/>
                <w:sz w:val="21"/>
                <w:szCs w:val="21"/>
              </w:rPr>
              <w:t>srd_total_res_amount|money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18186A80" w14:textId="3DD3B5A7" w:rsidR="00BE4B2A" w:rsidRPr="002A0025" w:rsidRDefault="00CB713F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r w:rsidR="00E15F21" w:rsidRPr="002A0025">
              <w:rPr>
                <w:rFonts w:ascii="Arial" w:hAnsi="Arial" w:cs="Arial"/>
                <w:sz w:val="21"/>
                <w:szCs w:val="21"/>
              </w:rPr>
              <w:t xml:space="preserve">if </w:t>
            </w:r>
            <w:proofErr w:type="spellStart"/>
            <w:r w:rsidR="00E15F21" w:rsidRPr="002A0025">
              <w:rPr>
                <w:rFonts w:ascii="Arial" w:hAnsi="Arial" w:cs="Arial"/>
                <w:sz w:val="21"/>
                <w:szCs w:val="21"/>
              </w:rPr>
              <w:t>srd_total_res_paid</w:t>
            </w:r>
            <w:proofErr w:type="spellEnd"/>
            <w:r w:rsidR="00E15F21" w:rsidRPr="002A0025">
              <w:rPr>
                <w:rFonts w:ascii="Arial" w:hAnsi="Arial" w:cs="Arial"/>
                <w:sz w:val="21"/>
                <w:szCs w:val="21"/>
              </w:rPr>
              <w:t xml:space="preserve"> != 0</w:t>
            </w:r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  <w:r w:rsidR="00E15F21" w:rsidRPr="002A0025">
              <w:rPr>
                <w:rFonts w:ascii="Arial" w:hAnsi="Arial" w:cs="Arial"/>
                <w:sz w:val="21"/>
                <w:szCs w:val="21"/>
              </w:rPr>
              <w:t>(</w:t>
            </w: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r w:rsidR="00E15F21" w:rsidRPr="002A0025">
              <w:rPr>
                <w:rFonts w:ascii="Arial" w:hAnsi="Arial" w:cs="Arial"/>
                <w:sz w:val="21"/>
                <w:szCs w:val="21"/>
              </w:rPr>
              <w:t>srd_total_res_paid|money</w:t>
            </w:r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  <w:r w:rsidR="00E15F21" w:rsidRPr="002A0025">
              <w:rPr>
                <w:rFonts w:ascii="Arial" w:hAnsi="Arial" w:cs="Arial"/>
                <w:sz w:val="21"/>
                <w:szCs w:val="21"/>
              </w:rPr>
              <w:t>)</w:t>
            </w: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r w:rsidR="00E15F21" w:rsidRPr="002A0025">
              <w:rPr>
                <w:rFonts w:ascii="Arial" w:hAnsi="Arial" w:cs="Arial"/>
                <w:sz w:val="21"/>
                <w:szCs w:val="21"/>
              </w:rPr>
              <w:t>else</w:t>
            </w:r>
            <w:r w:rsidRPr="002A0025">
              <w:rPr>
                <w:rFonts w:ascii="Arial" w:hAnsi="Arial" w:cs="Arial"/>
                <w:sz w:val="21"/>
                <w:szCs w:val="21"/>
              </w:rPr>
              <w:t>%}{{</w:t>
            </w:r>
            <w:r w:rsidR="00E15F21" w:rsidRPr="002A0025">
              <w:rPr>
                <w:rFonts w:ascii="Arial" w:hAnsi="Arial" w:cs="Arial"/>
                <w:sz w:val="21"/>
                <w:szCs w:val="21"/>
              </w:rPr>
              <w:t>srd_total_res_paid|money</w:t>
            </w:r>
            <w:r w:rsidRPr="002A0025">
              <w:rPr>
                <w:rFonts w:ascii="Arial" w:hAnsi="Arial" w:cs="Arial"/>
                <w:sz w:val="21"/>
                <w:szCs w:val="21"/>
              </w:rPr>
              <w:t>}}{%</w:t>
            </w:r>
            <w:r w:rsidR="00E15F21" w:rsidRPr="002A0025">
              <w:rPr>
                <w:rFonts w:ascii="Arial" w:hAnsi="Arial" w:cs="Arial"/>
                <w:sz w:val="21"/>
                <w:szCs w:val="21"/>
              </w:rPr>
              <w:t>endif</w:t>
            </w:r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7BBA79DA" w14:textId="070EADBD" w:rsidR="00BE4B2A" w:rsidRPr="002A0025" w:rsidRDefault="00CB713F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r w:rsidR="007E13EB" w:rsidRPr="002A0025">
              <w:rPr>
                <w:rFonts w:ascii="Arial" w:hAnsi="Arial" w:cs="Arial"/>
                <w:sz w:val="21"/>
                <w:szCs w:val="21"/>
              </w:rPr>
              <w:t xml:space="preserve">if </w:t>
            </w:r>
            <w:proofErr w:type="spellStart"/>
            <w:r w:rsidR="00E14D6D">
              <w:rPr>
                <w:rFonts w:ascii="Arial" w:hAnsi="Arial" w:cs="Arial"/>
                <w:sz w:val="21"/>
                <w:szCs w:val="21"/>
              </w:rPr>
              <w:t>res_</w:t>
            </w:r>
            <w:r w:rsidR="007E13EB" w:rsidRPr="002A0025">
              <w:rPr>
                <w:rFonts w:ascii="Arial" w:hAnsi="Arial" w:cs="Arial"/>
                <w:sz w:val="21"/>
                <w:szCs w:val="21"/>
              </w:rPr>
              <w:t>srd_totalhotchpot</w:t>
            </w:r>
            <w:proofErr w:type="spellEnd"/>
            <w:r w:rsidR="007E13EB" w:rsidRPr="002A0025">
              <w:rPr>
                <w:rFonts w:ascii="Arial" w:hAnsi="Arial" w:cs="Arial"/>
                <w:sz w:val="21"/>
                <w:szCs w:val="21"/>
              </w:rPr>
              <w:t xml:space="preserve"> != 0</w:t>
            </w:r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  <w:r w:rsidR="007E13EB" w:rsidRPr="002A0025">
              <w:rPr>
                <w:rFonts w:ascii="Arial" w:hAnsi="Arial" w:cs="Arial"/>
                <w:sz w:val="21"/>
                <w:szCs w:val="21"/>
              </w:rPr>
              <w:t>(</w:t>
            </w: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r w:rsidR="00E14D6D">
              <w:rPr>
                <w:rFonts w:ascii="Arial" w:hAnsi="Arial" w:cs="Arial"/>
                <w:sz w:val="21"/>
                <w:szCs w:val="21"/>
              </w:rPr>
              <w:t>res_</w:t>
            </w:r>
            <w:r w:rsidR="007E13EB" w:rsidRPr="002A0025">
              <w:rPr>
                <w:rFonts w:ascii="Arial" w:hAnsi="Arial" w:cs="Arial"/>
                <w:sz w:val="21"/>
                <w:szCs w:val="21"/>
              </w:rPr>
              <w:t>srd_total_hotchpot|money</w:t>
            </w:r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  <w:r w:rsidR="007E13EB" w:rsidRPr="002A0025">
              <w:rPr>
                <w:rFonts w:ascii="Arial" w:hAnsi="Arial" w:cs="Arial"/>
                <w:sz w:val="21"/>
                <w:szCs w:val="21"/>
              </w:rPr>
              <w:t>)</w:t>
            </w: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r w:rsidR="007E13EB" w:rsidRPr="002A0025">
              <w:rPr>
                <w:rFonts w:ascii="Arial" w:hAnsi="Arial" w:cs="Arial"/>
                <w:sz w:val="21"/>
                <w:szCs w:val="21"/>
              </w:rPr>
              <w:t>else</w:t>
            </w:r>
            <w:r w:rsidRPr="002A0025">
              <w:rPr>
                <w:rFonts w:ascii="Arial" w:hAnsi="Arial" w:cs="Arial"/>
                <w:sz w:val="21"/>
                <w:szCs w:val="21"/>
              </w:rPr>
              <w:t>%}{{</w:t>
            </w:r>
            <w:r w:rsidR="00E14D6D">
              <w:rPr>
                <w:rFonts w:ascii="Arial" w:hAnsi="Arial" w:cs="Arial"/>
                <w:sz w:val="21"/>
                <w:szCs w:val="21"/>
              </w:rPr>
              <w:t>res_</w:t>
            </w:r>
            <w:r w:rsidR="007E13EB" w:rsidRPr="002A0025">
              <w:rPr>
                <w:rFonts w:ascii="Arial" w:hAnsi="Arial" w:cs="Arial"/>
                <w:sz w:val="21"/>
                <w:szCs w:val="21"/>
              </w:rPr>
              <w:t>srd_total_hotchpot|money</w:t>
            </w:r>
            <w:r w:rsidRPr="002A0025">
              <w:rPr>
                <w:rFonts w:ascii="Arial" w:hAnsi="Arial" w:cs="Arial"/>
                <w:sz w:val="21"/>
                <w:szCs w:val="21"/>
              </w:rPr>
              <w:t>}}{%</w:t>
            </w:r>
            <w:r w:rsidR="007E13EB" w:rsidRPr="002A0025">
              <w:rPr>
                <w:rFonts w:ascii="Arial" w:hAnsi="Arial" w:cs="Arial"/>
                <w:sz w:val="21"/>
                <w:szCs w:val="21"/>
              </w:rPr>
              <w:t>endif</w:t>
            </w:r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3BE199BB" w14:textId="66711B5E" w:rsidR="00BE4B2A" w:rsidRPr="002A0025" w:rsidRDefault="00CB713F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BE4B2A" w:rsidRPr="002A0025">
              <w:rPr>
                <w:rFonts w:ascii="Arial" w:hAnsi="Arial" w:cs="Arial"/>
                <w:sz w:val="21"/>
                <w:szCs w:val="21"/>
              </w:rPr>
              <w:t>srd_total_res_balance|money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70" w:type="dxa"/>
          </w:tcPr>
          <w:p w14:paraId="58D36663" w14:textId="77777777" w:rsidR="00BE4B2A" w:rsidRPr="002A0025" w:rsidRDefault="00BE4B2A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</w:tr>
    </w:tbl>
    <w:p w14:paraId="040BEF5C" w14:textId="27F089D3" w:rsidR="00BB60ED" w:rsidRPr="002A0025" w:rsidRDefault="00CB713F" w:rsidP="00BB60ED">
      <w:pPr>
        <w:rPr>
          <w:rFonts w:ascii="Arial" w:hAnsi="Arial" w:cs="Arial"/>
          <w:sz w:val="21"/>
          <w:szCs w:val="21"/>
        </w:rPr>
      </w:pPr>
      <w:r w:rsidRPr="002A0025">
        <w:rPr>
          <w:rFonts w:ascii="Arial" w:hAnsi="Arial" w:cs="Arial"/>
          <w:sz w:val="21"/>
          <w:szCs w:val="21"/>
        </w:rPr>
        <w:t>{%</w:t>
      </w:r>
      <w:r w:rsidR="00BB60ED" w:rsidRPr="002A0025">
        <w:rPr>
          <w:rFonts w:ascii="Arial" w:hAnsi="Arial" w:cs="Arial"/>
          <w:sz w:val="21"/>
          <w:szCs w:val="21"/>
        </w:rPr>
        <w:t xml:space="preserve">p else </w:t>
      </w:r>
      <w:r w:rsidRPr="002A0025">
        <w:rPr>
          <w:rFonts w:ascii="Arial" w:hAnsi="Arial" w:cs="Arial"/>
          <w:sz w:val="21"/>
          <w:szCs w:val="21"/>
        </w:rPr>
        <w:t>%}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1725"/>
        <w:gridCol w:w="1983"/>
        <w:gridCol w:w="1890"/>
        <w:gridCol w:w="1890"/>
        <w:gridCol w:w="1870"/>
      </w:tblGrid>
      <w:tr w:rsidR="00BB60ED" w:rsidRPr="002A0025" w14:paraId="35AF4D98" w14:textId="77777777" w:rsidTr="007B7B49">
        <w:trPr>
          <w:cantSplit/>
          <w:tblHeader/>
        </w:trPr>
        <w:tc>
          <w:tcPr>
            <w:tcW w:w="4510" w:type="dxa"/>
            <w:shd w:val="clear" w:color="auto" w:fill="D9D9D9" w:themeFill="background1" w:themeFillShade="D9"/>
          </w:tcPr>
          <w:p w14:paraId="3B8872F2" w14:textId="34C7D487" w:rsidR="00BB60ED" w:rsidRPr="002A0025" w:rsidRDefault="00BB60ED" w:rsidP="00BB60ED">
            <w:pPr>
              <w:spacing w:before="40" w:after="40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ab/>
            </w:r>
            <w:r w:rsidRPr="002A0025">
              <w:rPr>
                <w:rFonts w:ascii="Arial" w:hAnsi="Arial" w:cs="Arial"/>
                <w:sz w:val="21"/>
                <w:szCs w:val="21"/>
                <w:u w:val="single"/>
              </w:rPr>
              <w:t>Name</w:t>
            </w:r>
          </w:p>
        </w:tc>
        <w:tc>
          <w:tcPr>
            <w:tcW w:w="1725" w:type="dxa"/>
            <w:shd w:val="clear" w:color="auto" w:fill="D9D9D9" w:themeFill="background1" w:themeFillShade="D9"/>
          </w:tcPr>
          <w:p w14:paraId="7CAE7D69" w14:textId="428EAD72" w:rsidR="00BB60ED" w:rsidRPr="002A0025" w:rsidRDefault="00BB60ED" w:rsidP="00BB60ED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  <w:u w:val="single"/>
              </w:rPr>
              <w:t>Portion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4D0E1AA2" w14:textId="5DCF5724" w:rsidR="00BB60ED" w:rsidRPr="002A0025" w:rsidRDefault="00BB60ED" w:rsidP="00BB60ED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  <w:u w:val="single"/>
              </w:rPr>
              <w:t>Amount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1208B80" w14:textId="06A6417A" w:rsidR="00BB60ED" w:rsidRPr="002A0025" w:rsidRDefault="00BB60ED" w:rsidP="00BB60ED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  <w:u w:val="single"/>
              </w:rPr>
              <w:t>Previously</w:t>
            </w:r>
            <w:r w:rsidRPr="002A0025">
              <w:rPr>
                <w:rFonts w:ascii="Arial" w:hAnsi="Arial" w:cs="Arial"/>
                <w:sz w:val="21"/>
                <w:szCs w:val="21"/>
                <w:u w:val="single"/>
              </w:rPr>
              <w:br/>
              <w:t>Distributed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8946E63" w14:textId="6CA13CF8" w:rsidR="00BB60ED" w:rsidRPr="002A0025" w:rsidRDefault="00BB60ED" w:rsidP="00BB60ED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  <w:u w:val="single"/>
              </w:rPr>
              <w:t>Balance to</w:t>
            </w:r>
            <w:r w:rsidRPr="002A0025">
              <w:rPr>
                <w:rFonts w:ascii="Arial" w:hAnsi="Arial" w:cs="Arial"/>
                <w:sz w:val="21"/>
                <w:szCs w:val="21"/>
                <w:u w:val="single"/>
              </w:rPr>
              <w:br/>
              <w:t>Distribute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015BB159" w14:textId="77777777" w:rsidR="00BB60ED" w:rsidRPr="002A0025" w:rsidRDefault="00BB60ED" w:rsidP="00BB60ED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</w:tr>
      <w:tr w:rsidR="00BB60ED" w:rsidRPr="002A0025" w14:paraId="440FA270" w14:textId="77777777" w:rsidTr="007B7B49">
        <w:trPr>
          <w:cantSplit/>
        </w:trPr>
        <w:tc>
          <w:tcPr>
            <w:tcW w:w="13868" w:type="dxa"/>
            <w:gridSpan w:val="6"/>
          </w:tcPr>
          <w:p w14:paraId="441A67DF" w14:textId="374C73AB" w:rsidR="00BB60ED" w:rsidRPr="002A0025" w:rsidRDefault="00CB713F" w:rsidP="00BB60ED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="00BB60ED" w:rsidRPr="002A0025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BB60ED" w:rsidRPr="002A0025">
              <w:rPr>
                <w:rFonts w:ascii="Arial" w:hAnsi="Arial" w:cs="Arial"/>
                <w:sz w:val="21"/>
                <w:szCs w:val="21"/>
              </w:rPr>
              <w:t xml:space="preserve"> for ben in </w:t>
            </w:r>
            <w:proofErr w:type="spellStart"/>
            <w:r w:rsidR="00BB60ED" w:rsidRPr="002A0025">
              <w:rPr>
                <w:rFonts w:ascii="Arial" w:hAnsi="Arial" w:cs="Arial"/>
                <w:sz w:val="21"/>
                <w:szCs w:val="21"/>
              </w:rPr>
              <w:t>res_ben_list</w:t>
            </w:r>
            <w:proofErr w:type="spellEnd"/>
            <w:r w:rsidR="00BB60ED" w:rsidRPr="002A002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  <w:tr w:rsidR="004D041D" w:rsidRPr="002A0025" w14:paraId="346F292E" w14:textId="77777777" w:rsidTr="007B7B49">
        <w:trPr>
          <w:cantSplit/>
        </w:trPr>
        <w:tc>
          <w:tcPr>
            <w:tcW w:w="13868" w:type="dxa"/>
            <w:gridSpan w:val="6"/>
          </w:tcPr>
          <w:p w14:paraId="5EBDDA5E" w14:textId="563D187B" w:rsidR="004D041D" w:rsidRPr="002A0025" w:rsidRDefault="00CB713F" w:rsidP="00BB60ED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="004D041D" w:rsidRPr="002A0025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4D041D" w:rsidRPr="002A0025">
              <w:rPr>
                <w:rFonts w:ascii="Arial" w:hAnsi="Arial" w:cs="Arial"/>
                <w:sz w:val="21"/>
                <w:szCs w:val="21"/>
              </w:rPr>
              <w:t xml:space="preserve"> if (</w:t>
            </w:r>
            <w:proofErr w:type="spellStart"/>
            <w:r w:rsidR="004D041D" w:rsidRPr="002A0025">
              <w:rPr>
                <w:rFonts w:ascii="Arial" w:hAnsi="Arial" w:cs="Arial"/>
                <w:sz w:val="21"/>
                <w:szCs w:val="21"/>
              </w:rPr>
              <w:t>loop.index</w:t>
            </w:r>
            <w:proofErr w:type="spellEnd"/>
            <w:r w:rsidR="004D041D" w:rsidRPr="002A0025">
              <w:rPr>
                <w:rFonts w:ascii="Arial" w:hAnsi="Arial" w:cs="Arial"/>
                <w:sz w:val="21"/>
                <w:szCs w:val="21"/>
              </w:rPr>
              <w:t xml:space="preserve">) is not </w:t>
            </w:r>
            <w:proofErr w:type="spellStart"/>
            <w:r w:rsidR="004D041D" w:rsidRPr="002A0025">
              <w:rPr>
                <w:rFonts w:ascii="Arial" w:hAnsi="Arial" w:cs="Arial"/>
                <w:sz w:val="21"/>
                <w:szCs w:val="21"/>
              </w:rPr>
              <w:t>divisibleby</w:t>
            </w:r>
            <w:proofErr w:type="spellEnd"/>
            <w:r w:rsidR="004D041D" w:rsidRPr="002A0025">
              <w:rPr>
                <w:rFonts w:ascii="Arial" w:hAnsi="Arial" w:cs="Arial"/>
                <w:sz w:val="21"/>
                <w:szCs w:val="21"/>
              </w:rPr>
              <w:t xml:space="preserve"> 2</w:t>
            </w:r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  <w:tr w:rsidR="00BB60ED" w:rsidRPr="002A0025" w14:paraId="7DB5FA3C" w14:textId="77777777" w:rsidTr="007B7B49">
        <w:trPr>
          <w:cantSplit/>
        </w:trPr>
        <w:tc>
          <w:tcPr>
            <w:tcW w:w="4510" w:type="dxa"/>
          </w:tcPr>
          <w:p w14:paraId="5ADB5313" w14:textId="0AFE8162" w:rsidR="00BB60ED" w:rsidRPr="002A0025" w:rsidRDefault="00CB713F" w:rsidP="00BB60ED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lastRenderedPageBreak/>
              <w:t>{{</w:t>
            </w:r>
            <w:r w:rsidR="004D041D" w:rsidRPr="002A0025">
              <w:rPr>
                <w:rFonts w:ascii="Arial" w:hAnsi="Arial" w:cs="Arial"/>
                <w:sz w:val="21"/>
                <w:szCs w:val="21"/>
              </w:rPr>
              <w:t>ben.name</w:t>
            </w:r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725" w:type="dxa"/>
          </w:tcPr>
          <w:p w14:paraId="2B0ED89E" w14:textId="4C26A108" w:rsidR="00BB60ED" w:rsidRPr="002A0025" w:rsidRDefault="00CB713F" w:rsidP="00BB60ED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BD5C34" w:rsidRPr="002A0025">
              <w:rPr>
                <w:rFonts w:ascii="Arial" w:hAnsi="Arial" w:cs="Arial"/>
                <w:sz w:val="21"/>
                <w:szCs w:val="21"/>
              </w:rPr>
              <w:t>ben.portion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983" w:type="dxa"/>
          </w:tcPr>
          <w:p w14:paraId="739901A2" w14:textId="71F2A4EE" w:rsidR="00BB60ED" w:rsidRPr="002A0025" w:rsidRDefault="00CB713F" w:rsidP="00BD5C3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BD5C34" w:rsidRPr="002A0025">
              <w:rPr>
                <w:rFonts w:ascii="Arial" w:hAnsi="Arial" w:cs="Arial"/>
                <w:sz w:val="21"/>
                <w:szCs w:val="21"/>
              </w:rPr>
              <w:t>ben.res_amount|money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90" w:type="dxa"/>
          </w:tcPr>
          <w:p w14:paraId="4FE094B1" w14:textId="18746579" w:rsidR="00BB60ED" w:rsidRPr="002A0025" w:rsidRDefault="00CB713F" w:rsidP="00BD5C3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r w:rsidR="00162CD1" w:rsidRPr="002A0025">
              <w:rPr>
                <w:rFonts w:ascii="Arial" w:hAnsi="Arial" w:cs="Arial"/>
                <w:sz w:val="21"/>
                <w:szCs w:val="21"/>
              </w:rPr>
              <w:t xml:space="preserve">if </w:t>
            </w:r>
            <w:proofErr w:type="spellStart"/>
            <w:r w:rsidR="00162CD1" w:rsidRPr="002A0025">
              <w:rPr>
                <w:rFonts w:ascii="Arial" w:hAnsi="Arial" w:cs="Arial"/>
                <w:sz w:val="21"/>
                <w:szCs w:val="21"/>
              </w:rPr>
              <w:t>ben.res_paid</w:t>
            </w:r>
            <w:proofErr w:type="spellEnd"/>
            <w:r w:rsidR="00162CD1" w:rsidRPr="002A0025">
              <w:rPr>
                <w:rFonts w:ascii="Arial" w:hAnsi="Arial" w:cs="Arial"/>
                <w:sz w:val="21"/>
                <w:szCs w:val="21"/>
              </w:rPr>
              <w:t xml:space="preserve"> != 0</w:t>
            </w:r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  <w:r w:rsidR="00162CD1" w:rsidRPr="002A0025">
              <w:rPr>
                <w:rFonts w:ascii="Arial" w:hAnsi="Arial" w:cs="Arial"/>
                <w:sz w:val="21"/>
                <w:szCs w:val="21"/>
              </w:rPr>
              <w:t>(</w:t>
            </w: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r w:rsidR="00162CD1" w:rsidRPr="002A0025">
              <w:rPr>
                <w:rFonts w:ascii="Arial" w:hAnsi="Arial" w:cs="Arial"/>
                <w:sz w:val="21"/>
                <w:szCs w:val="21"/>
              </w:rPr>
              <w:t>ben.res_paid|money</w:t>
            </w:r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  <w:r w:rsidR="00162CD1" w:rsidRPr="002A0025">
              <w:rPr>
                <w:rFonts w:ascii="Arial" w:hAnsi="Arial" w:cs="Arial"/>
                <w:sz w:val="21"/>
                <w:szCs w:val="21"/>
              </w:rPr>
              <w:t>)</w:t>
            </w: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r w:rsidR="00162CD1" w:rsidRPr="002A0025">
              <w:rPr>
                <w:rFonts w:ascii="Arial" w:hAnsi="Arial" w:cs="Arial"/>
                <w:sz w:val="21"/>
                <w:szCs w:val="21"/>
              </w:rPr>
              <w:t>else</w:t>
            </w:r>
            <w:r w:rsidRPr="002A0025">
              <w:rPr>
                <w:rFonts w:ascii="Arial" w:hAnsi="Arial" w:cs="Arial"/>
                <w:sz w:val="21"/>
                <w:szCs w:val="21"/>
              </w:rPr>
              <w:t>%}{{</w:t>
            </w:r>
            <w:r w:rsidR="00162CD1" w:rsidRPr="002A0025">
              <w:rPr>
                <w:rFonts w:ascii="Arial" w:hAnsi="Arial" w:cs="Arial"/>
                <w:sz w:val="21"/>
                <w:szCs w:val="21"/>
              </w:rPr>
              <w:t>ben.res_paid|money</w:t>
            </w:r>
            <w:r w:rsidRPr="002A0025">
              <w:rPr>
                <w:rFonts w:ascii="Arial" w:hAnsi="Arial" w:cs="Arial"/>
                <w:sz w:val="21"/>
                <w:szCs w:val="21"/>
              </w:rPr>
              <w:t>}}{%</w:t>
            </w:r>
            <w:r w:rsidR="00162CD1" w:rsidRPr="002A0025">
              <w:rPr>
                <w:rFonts w:ascii="Arial" w:hAnsi="Arial" w:cs="Arial"/>
                <w:sz w:val="21"/>
                <w:szCs w:val="21"/>
              </w:rPr>
              <w:t>endif</w:t>
            </w:r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</w:p>
        </w:tc>
        <w:tc>
          <w:tcPr>
            <w:tcW w:w="1890" w:type="dxa"/>
          </w:tcPr>
          <w:p w14:paraId="75B5396B" w14:textId="18604BBF" w:rsidR="00BB60ED" w:rsidRPr="002A0025" w:rsidRDefault="00CB713F" w:rsidP="00BD5C3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BD5C34" w:rsidRPr="002A0025">
              <w:rPr>
                <w:rFonts w:ascii="Arial" w:hAnsi="Arial" w:cs="Arial"/>
                <w:sz w:val="21"/>
                <w:szCs w:val="21"/>
              </w:rPr>
              <w:t>ben.res_balance|money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70" w:type="dxa"/>
          </w:tcPr>
          <w:p w14:paraId="4468A606" w14:textId="77777777" w:rsidR="00BB60ED" w:rsidRPr="002A0025" w:rsidRDefault="00BB60ED" w:rsidP="00BD5C3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4D041D" w:rsidRPr="002A0025" w14:paraId="05EF7672" w14:textId="77777777" w:rsidTr="007B7B49">
        <w:trPr>
          <w:cantSplit/>
        </w:trPr>
        <w:tc>
          <w:tcPr>
            <w:tcW w:w="13868" w:type="dxa"/>
            <w:gridSpan w:val="6"/>
          </w:tcPr>
          <w:p w14:paraId="09CC83F8" w14:textId="085B858C" w:rsidR="004D041D" w:rsidRPr="002A0025" w:rsidRDefault="00CB713F" w:rsidP="00B96726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="004D041D" w:rsidRPr="002A0025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4D041D" w:rsidRPr="002A0025">
              <w:rPr>
                <w:rFonts w:ascii="Arial" w:hAnsi="Arial" w:cs="Arial"/>
                <w:sz w:val="21"/>
                <w:szCs w:val="21"/>
              </w:rPr>
              <w:t xml:space="preserve"> else </w:t>
            </w:r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  <w:tr w:rsidR="004D041D" w:rsidRPr="002A0025" w14:paraId="3B15C577" w14:textId="77777777" w:rsidTr="007B7B49">
        <w:trPr>
          <w:cantSplit/>
        </w:trPr>
        <w:tc>
          <w:tcPr>
            <w:tcW w:w="4510" w:type="dxa"/>
            <w:shd w:val="clear" w:color="auto" w:fill="F2F2F2" w:themeFill="background1" w:themeFillShade="F2"/>
          </w:tcPr>
          <w:p w14:paraId="4E9FB37A" w14:textId="4B6ABC0D" w:rsidR="004D041D" w:rsidRPr="002A0025" w:rsidRDefault="00CB713F" w:rsidP="00B96726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r w:rsidR="004D041D" w:rsidRPr="002A0025">
              <w:rPr>
                <w:rFonts w:ascii="Arial" w:hAnsi="Arial" w:cs="Arial"/>
                <w:sz w:val="21"/>
                <w:szCs w:val="21"/>
              </w:rPr>
              <w:t>ben.name</w:t>
            </w:r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725" w:type="dxa"/>
            <w:shd w:val="clear" w:color="auto" w:fill="F2F2F2" w:themeFill="background1" w:themeFillShade="F2"/>
          </w:tcPr>
          <w:p w14:paraId="5FB534C6" w14:textId="6ABFEE55" w:rsidR="004D041D" w:rsidRPr="002A0025" w:rsidRDefault="00CB713F" w:rsidP="00B96726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BD5C34" w:rsidRPr="002A0025">
              <w:rPr>
                <w:rFonts w:ascii="Arial" w:hAnsi="Arial" w:cs="Arial"/>
                <w:sz w:val="21"/>
                <w:szCs w:val="21"/>
              </w:rPr>
              <w:t>ben.portion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983" w:type="dxa"/>
            <w:shd w:val="clear" w:color="auto" w:fill="F2F2F2" w:themeFill="background1" w:themeFillShade="F2"/>
          </w:tcPr>
          <w:p w14:paraId="45B66785" w14:textId="5AD11EF2" w:rsidR="004D041D" w:rsidRPr="002A0025" w:rsidRDefault="00CB713F" w:rsidP="00BD5C3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BD5C34" w:rsidRPr="002A0025">
              <w:rPr>
                <w:rFonts w:ascii="Arial" w:hAnsi="Arial" w:cs="Arial"/>
                <w:sz w:val="21"/>
                <w:szCs w:val="21"/>
              </w:rPr>
              <w:t>ben.res_amount|money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01AE401F" w14:textId="4AB91098" w:rsidR="004D041D" w:rsidRPr="002A0025" w:rsidRDefault="00CB713F" w:rsidP="00BD5C3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r w:rsidR="00162CD1" w:rsidRPr="002A0025">
              <w:rPr>
                <w:rFonts w:ascii="Arial" w:hAnsi="Arial" w:cs="Arial"/>
                <w:sz w:val="21"/>
                <w:szCs w:val="21"/>
              </w:rPr>
              <w:t xml:space="preserve">if </w:t>
            </w:r>
            <w:proofErr w:type="spellStart"/>
            <w:r w:rsidR="00162CD1" w:rsidRPr="002A0025">
              <w:rPr>
                <w:rFonts w:ascii="Arial" w:hAnsi="Arial" w:cs="Arial"/>
                <w:sz w:val="21"/>
                <w:szCs w:val="21"/>
              </w:rPr>
              <w:t>ben.res_paid</w:t>
            </w:r>
            <w:proofErr w:type="spellEnd"/>
            <w:r w:rsidR="00162CD1" w:rsidRPr="002A0025">
              <w:rPr>
                <w:rFonts w:ascii="Arial" w:hAnsi="Arial" w:cs="Arial"/>
                <w:sz w:val="21"/>
                <w:szCs w:val="21"/>
              </w:rPr>
              <w:t xml:space="preserve"> != 0</w:t>
            </w:r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  <w:r w:rsidR="00162CD1" w:rsidRPr="002A0025">
              <w:rPr>
                <w:rFonts w:ascii="Arial" w:hAnsi="Arial" w:cs="Arial"/>
                <w:sz w:val="21"/>
                <w:szCs w:val="21"/>
              </w:rPr>
              <w:t>(</w:t>
            </w: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r w:rsidR="00162CD1" w:rsidRPr="002A0025">
              <w:rPr>
                <w:rFonts w:ascii="Arial" w:hAnsi="Arial" w:cs="Arial"/>
                <w:sz w:val="21"/>
                <w:szCs w:val="21"/>
              </w:rPr>
              <w:t>ben.res_paid|money</w:t>
            </w:r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  <w:r w:rsidR="00162CD1" w:rsidRPr="002A0025">
              <w:rPr>
                <w:rFonts w:ascii="Arial" w:hAnsi="Arial" w:cs="Arial"/>
                <w:sz w:val="21"/>
                <w:szCs w:val="21"/>
              </w:rPr>
              <w:t>)</w:t>
            </w: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r w:rsidR="00162CD1" w:rsidRPr="002A0025">
              <w:rPr>
                <w:rFonts w:ascii="Arial" w:hAnsi="Arial" w:cs="Arial"/>
                <w:sz w:val="21"/>
                <w:szCs w:val="21"/>
              </w:rPr>
              <w:t>else</w:t>
            </w:r>
            <w:r w:rsidRPr="002A0025">
              <w:rPr>
                <w:rFonts w:ascii="Arial" w:hAnsi="Arial" w:cs="Arial"/>
                <w:sz w:val="21"/>
                <w:szCs w:val="21"/>
              </w:rPr>
              <w:t>%}{{</w:t>
            </w:r>
            <w:r w:rsidR="00162CD1" w:rsidRPr="002A0025">
              <w:rPr>
                <w:rFonts w:ascii="Arial" w:hAnsi="Arial" w:cs="Arial"/>
                <w:sz w:val="21"/>
                <w:szCs w:val="21"/>
              </w:rPr>
              <w:t>ben.res_paid|money</w:t>
            </w:r>
            <w:r w:rsidRPr="002A0025">
              <w:rPr>
                <w:rFonts w:ascii="Arial" w:hAnsi="Arial" w:cs="Arial"/>
                <w:sz w:val="21"/>
                <w:szCs w:val="21"/>
              </w:rPr>
              <w:t>}}{%</w:t>
            </w:r>
            <w:r w:rsidR="00162CD1" w:rsidRPr="002A0025">
              <w:rPr>
                <w:rFonts w:ascii="Arial" w:hAnsi="Arial" w:cs="Arial"/>
                <w:sz w:val="21"/>
                <w:szCs w:val="21"/>
              </w:rPr>
              <w:t>endif</w:t>
            </w:r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14DEA0D5" w14:textId="461C7883" w:rsidR="004D041D" w:rsidRPr="002A0025" w:rsidRDefault="00CB713F" w:rsidP="00BD5C3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BD5C34" w:rsidRPr="002A0025">
              <w:rPr>
                <w:rFonts w:ascii="Arial" w:hAnsi="Arial" w:cs="Arial"/>
                <w:sz w:val="21"/>
                <w:szCs w:val="21"/>
              </w:rPr>
              <w:t>ben.res_balance|money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3BCCCE5E" w14:textId="77777777" w:rsidR="004D041D" w:rsidRPr="002A0025" w:rsidRDefault="004D041D" w:rsidP="00BD5C3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4D041D" w:rsidRPr="002A0025" w14:paraId="696A35D3" w14:textId="77777777" w:rsidTr="007B7B49">
        <w:trPr>
          <w:cantSplit/>
        </w:trPr>
        <w:tc>
          <w:tcPr>
            <w:tcW w:w="13868" w:type="dxa"/>
            <w:gridSpan w:val="6"/>
          </w:tcPr>
          <w:p w14:paraId="1F8917FE" w14:textId="7D6B9976" w:rsidR="004D041D" w:rsidRPr="002A0025" w:rsidRDefault="00CB713F" w:rsidP="00B96726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="004D041D" w:rsidRPr="002A0025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4D041D" w:rsidRPr="002A0025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4D041D" w:rsidRPr="002A0025">
              <w:rPr>
                <w:rFonts w:ascii="Arial" w:hAnsi="Arial" w:cs="Arial"/>
                <w:sz w:val="21"/>
                <w:szCs w:val="21"/>
              </w:rPr>
              <w:t>endif</w:t>
            </w:r>
            <w:proofErr w:type="spellEnd"/>
            <w:r w:rsidR="004D041D" w:rsidRPr="002A002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  <w:tr w:rsidR="004D041D" w:rsidRPr="002A0025" w14:paraId="3DEBDA69" w14:textId="77777777" w:rsidTr="007B7B49">
        <w:trPr>
          <w:cantSplit/>
        </w:trPr>
        <w:tc>
          <w:tcPr>
            <w:tcW w:w="13868" w:type="dxa"/>
            <w:gridSpan w:val="6"/>
          </w:tcPr>
          <w:p w14:paraId="16405AE6" w14:textId="14517045" w:rsidR="004D041D" w:rsidRPr="002A0025" w:rsidRDefault="00CB713F" w:rsidP="00B96726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="004D041D" w:rsidRPr="002A0025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4D041D" w:rsidRPr="002A0025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4D041D" w:rsidRPr="002A0025">
              <w:rPr>
                <w:rFonts w:ascii="Arial" w:hAnsi="Arial" w:cs="Arial"/>
                <w:sz w:val="21"/>
                <w:szCs w:val="21"/>
              </w:rPr>
              <w:t>endfor</w:t>
            </w:r>
            <w:proofErr w:type="spellEnd"/>
            <w:r w:rsidR="004D041D" w:rsidRPr="002A002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  <w:tr w:rsidR="00A035EE" w:rsidRPr="002A0025" w14:paraId="6DF859A3" w14:textId="77777777" w:rsidTr="007B7B49">
        <w:trPr>
          <w:cantSplit/>
        </w:trPr>
        <w:tc>
          <w:tcPr>
            <w:tcW w:w="4510" w:type="dxa"/>
          </w:tcPr>
          <w:p w14:paraId="36A2E14C" w14:textId="2C48CE32" w:rsidR="00A035EE" w:rsidRPr="002A0025" w:rsidRDefault="00A035EE" w:rsidP="00B96726">
            <w:pPr>
              <w:spacing w:before="40" w:after="40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725" w:type="dxa"/>
            <w:tcBorders>
              <w:top w:val="single" w:sz="4" w:space="0" w:color="auto"/>
            </w:tcBorders>
          </w:tcPr>
          <w:p w14:paraId="21A9FFEC" w14:textId="62F2BF8D" w:rsidR="00A035EE" w:rsidRPr="002A0025" w:rsidRDefault="00CB713F" w:rsidP="00B96726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A035EE" w:rsidRPr="002A0025">
              <w:rPr>
                <w:rFonts w:ascii="Arial" w:hAnsi="Arial" w:cs="Arial"/>
                <w:sz w:val="21"/>
                <w:szCs w:val="21"/>
              </w:rPr>
              <w:t>srd_total_portion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11CBB603" w14:textId="6D049DCC" w:rsidR="00A035EE" w:rsidRPr="002A0025" w:rsidRDefault="00CB713F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A035EE" w:rsidRPr="002A0025">
              <w:rPr>
                <w:rFonts w:ascii="Arial" w:hAnsi="Arial" w:cs="Arial"/>
                <w:sz w:val="21"/>
                <w:szCs w:val="21"/>
              </w:rPr>
              <w:t>srd_total_res_amount|money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4F124A2F" w14:textId="7A21D223" w:rsidR="00A035EE" w:rsidRPr="002A0025" w:rsidRDefault="00CB713F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r w:rsidR="009C1E05" w:rsidRPr="002A0025">
              <w:rPr>
                <w:rFonts w:ascii="Arial" w:hAnsi="Arial" w:cs="Arial"/>
                <w:sz w:val="21"/>
                <w:szCs w:val="21"/>
              </w:rPr>
              <w:t xml:space="preserve">if </w:t>
            </w:r>
            <w:proofErr w:type="spellStart"/>
            <w:r w:rsidR="009C1E05" w:rsidRPr="002A0025">
              <w:rPr>
                <w:rFonts w:ascii="Arial" w:hAnsi="Arial" w:cs="Arial"/>
                <w:sz w:val="21"/>
                <w:szCs w:val="21"/>
              </w:rPr>
              <w:t>srd_total_res_paid</w:t>
            </w:r>
            <w:proofErr w:type="spellEnd"/>
            <w:r w:rsidR="009C1E05" w:rsidRPr="002A0025">
              <w:rPr>
                <w:rFonts w:ascii="Arial" w:hAnsi="Arial" w:cs="Arial"/>
                <w:sz w:val="21"/>
                <w:szCs w:val="21"/>
              </w:rPr>
              <w:t xml:space="preserve"> != 0</w:t>
            </w:r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  <w:r w:rsidR="009C1E05" w:rsidRPr="002A0025">
              <w:rPr>
                <w:rFonts w:ascii="Arial" w:hAnsi="Arial" w:cs="Arial"/>
                <w:sz w:val="21"/>
                <w:szCs w:val="21"/>
              </w:rPr>
              <w:t>(</w:t>
            </w: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r w:rsidR="009C1E05" w:rsidRPr="002A0025">
              <w:rPr>
                <w:rFonts w:ascii="Arial" w:hAnsi="Arial" w:cs="Arial"/>
                <w:sz w:val="21"/>
                <w:szCs w:val="21"/>
              </w:rPr>
              <w:t>srd_total_res_paid|money</w:t>
            </w:r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  <w:r w:rsidR="009C1E05" w:rsidRPr="002A0025">
              <w:rPr>
                <w:rFonts w:ascii="Arial" w:hAnsi="Arial" w:cs="Arial"/>
                <w:sz w:val="21"/>
                <w:szCs w:val="21"/>
              </w:rPr>
              <w:t>)</w:t>
            </w:r>
            <w:r w:rsidRPr="002A0025">
              <w:rPr>
                <w:rFonts w:ascii="Arial" w:hAnsi="Arial" w:cs="Arial"/>
                <w:sz w:val="21"/>
                <w:szCs w:val="21"/>
              </w:rPr>
              <w:t>{%</w:t>
            </w:r>
            <w:r w:rsidR="009C1E05" w:rsidRPr="002A0025">
              <w:rPr>
                <w:rFonts w:ascii="Arial" w:hAnsi="Arial" w:cs="Arial"/>
                <w:sz w:val="21"/>
                <w:szCs w:val="21"/>
              </w:rPr>
              <w:t>else</w:t>
            </w:r>
            <w:r w:rsidRPr="002A0025">
              <w:rPr>
                <w:rFonts w:ascii="Arial" w:hAnsi="Arial" w:cs="Arial"/>
                <w:sz w:val="21"/>
                <w:szCs w:val="21"/>
              </w:rPr>
              <w:t>%}{{</w:t>
            </w:r>
            <w:r w:rsidR="009C1E05" w:rsidRPr="002A0025">
              <w:rPr>
                <w:rFonts w:ascii="Arial" w:hAnsi="Arial" w:cs="Arial"/>
                <w:sz w:val="21"/>
                <w:szCs w:val="21"/>
              </w:rPr>
              <w:t>srd_total_res_paid|money</w:t>
            </w:r>
            <w:r w:rsidRPr="002A0025">
              <w:rPr>
                <w:rFonts w:ascii="Arial" w:hAnsi="Arial" w:cs="Arial"/>
                <w:sz w:val="21"/>
                <w:szCs w:val="21"/>
              </w:rPr>
              <w:t>}}{%</w:t>
            </w:r>
            <w:r w:rsidR="009C1E05" w:rsidRPr="002A0025">
              <w:rPr>
                <w:rFonts w:ascii="Arial" w:hAnsi="Arial" w:cs="Arial"/>
                <w:sz w:val="21"/>
                <w:szCs w:val="21"/>
              </w:rPr>
              <w:t>endif</w:t>
            </w:r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0BB4D6A7" w14:textId="710652E0" w:rsidR="00A035EE" w:rsidRPr="002A0025" w:rsidRDefault="00CB713F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A035EE" w:rsidRPr="002A0025">
              <w:rPr>
                <w:rFonts w:ascii="Arial" w:hAnsi="Arial" w:cs="Arial"/>
                <w:sz w:val="21"/>
                <w:szCs w:val="21"/>
              </w:rPr>
              <w:t>srd_total_res_balance|money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70" w:type="dxa"/>
          </w:tcPr>
          <w:p w14:paraId="339B7586" w14:textId="77777777" w:rsidR="00A035EE" w:rsidRPr="002A0025" w:rsidRDefault="00A035EE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7C08D985" w14:textId="2F93FD04" w:rsidR="00BB60ED" w:rsidRPr="002A0025" w:rsidRDefault="00CB713F" w:rsidP="00BB60ED">
      <w:pPr>
        <w:rPr>
          <w:rFonts w:ascii="Arial" w:hAnsi="Arial" w:cs="Arial"/>
          <w:sz w:val="21"/>
          <w:szCs w:val="21"/>
        </w:rPr>
      </w:pPr>
      <w:r w:rsidRPr="002A0025">
        <w:rPr>
          <w:rFonts w:ascii="Arial" w:hAnsi="Arial" w:cs="Arial"/>
          <w:sz w:val="21"/>
          <w:szCs w:val="21"/>
        </w:rPr>
        <w:t>{%</w:t>
      </w:r>
      <w:r w:rsidR="00BB60ED" w:rsidRPr="002A0025">
        <w:rPr>
          <w:rFonts w:ascii="Arial" w:hAnsi="Arial" w:cs="Arial"/>
          <w:sz w:val="21"/>
          <w:szCs w:val="21"/>
        </w:rPr>
        <w:t xml:space="preserve">p </w:t>
      </w:r>
      <w:proofErr w:type="spellStart"/>
      <w:r w:rsidR="00BB60ED" w:rsidRPr="002A0025">
        <w:rPr>
          <w:rFonts w:ascii="Arial" w:hAnsi="Arial" w:cs="Arial"/>
          <w:sz w:val="21"/>
          <w:szCs w:val="21"/>
        </w:rPr>
        <w:t>endif</w:t>
      </w:r>
      <w:proofErr w:type="spellEnd"/>
      <w:r w:rsidR="00BB60ED" w:rsidRPr="002A0025">
        <w:rPr>
          <w:rFonts w:ascii="Arial" w:hAnsi="Arial" w:cs="Arial"/>
          <w:sz w:val="21"/>
          <w:szCs w:val="21"/>
        </w:rPr>
        <w:t xml:space="preserve"> </w:t>
      </w:r>
      <w:r w:rsidRPr="002A0025">
        <w:rPr>
          <w:rFonts w:ascii="Arial" w:hAnsi="Arial" w:cs="Arial"/>
          <w:sz w:val="21"/>
          <w:szCs w:val="21"/>
        </w:rPr>
        <w:t>%}</w:t>
      </w:r>
    </w:p>
    <w:p w14:paraId="426AFFD0" w14:textId="08C64045" w:rsidR="0053038E" w:rsidRPr="00D94508" w:rsidRDefault="0053038E" w:rsidP="00BB60ED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13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999"/>
        <w:gridCol w:w="1870"/>
      </w:tblGrid>
      <w:tr w:rsidR="00C547B1" w:rsidRPr="002A0025" w14:paraId="4A482A2E" w14:textId="77777777" w:rsidTr="00C547B1">
        <w:trPr>
          <w:cantSplit/>
        </w:trPr>
        <w:tc>
          <w:tcPr>
            <w:tcW w:w="11999" w:type="dxa"/>
          </w:tcPr>
          <w:p w14:paraId="70DBEDFB" w14:textId="2A3551A4" w:rsidR="00C547B1" w:rsidRPr="002A0025" w:rsidRDefault="00C547B1" w:rsidP="00C85C41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2A0025">
              <w:rPr>
                <w:rFonts w:ascii="Arial" w:hAnsi="Arial" w:cs="Arial"/>
                <w:i/>
                <w:iCs/>
                <w:sz w:val="21"/>
                <w:szCs w:val="21"/>
              </w:rPr>
              <w:t>Funds remaining after {{</w:t>
            </w:r>
            <w:proofErr w:type="spellStart"/>
            <w:r w:rsidRPr="002A0025">
              <w:rPr>
                <w:rFonts w:ascii="Arial" w:hAnsi="Arial" w:cs="Arial"/>
                <w:i/>
                <w:iCs/>
                <w:sz w:val="21"/>
                <w:szCs w:val="21"/>
              </w:rPr>
              <w:t>other.srd_distribution</w:t>
            </w:r>
            <w:proofErr w:type="spellEnd"/>
            <w:r w:rsidRPr="002A0025">
              <w:rPr>
                <w:rFonts w:ascii="Arial" w:hAnsi="Arial" w:cs="Arial"/>
                <w:i/>
                <w:iCs/>
                <w:sz w:val="21"/>
                <w:szCs w:val="21"/>
              </w:rPr>
              <w:t>}} Distribution</w:t>
            </w:r>
          </w:p>
        </w:tc>
        <w:tc>
          <w:tcPr>
            <w:tcW w:w="1870" w:type="dxa"/>
            <w:tcBorders>
              <w:top w:val="single" w:sz="4" w:space="0" w:color="auto"/>
              <w:bottom w:val="double" w:sz="4" w:space="0" w:color="auto"/>
            </w:tcBorders>
          </w:tcPr>
          <w:p w14:paraId="4045A142" w14:textId="749B9767" w:rsidR="00C547B1" w:rsidRPr="002A0025" w:rsidRDefault="00C547B1" w:rsidP="00C85C41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srd_funds_remaining|money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</w:tr>
    </w:tbl>
    <w:p w14:paraId="6C9FDB1B" w14:textId="5CB48BE8" w:rsidR="000A147D" w:rsidRPr="002A0025" w:rsidRDefault="000A147D" w:rsidP="004063C8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10"/>
        <w:gridCol w:w="8395"/>
        <w:gridCol w:w="1890"/>
        <w:gridCol w:w="1870"/>
      </w:tblGrid>
      <w:tr w:rsidR="000A147D" w:rsidRPr="002A0025" w14:paraId="1C851A7E" w14:textId="77777777" w:rsidTr="00590B36">
        <w:trPr>
          <w:cantSplit/>
        </w:trPr>
        <w:tc>
          <w:tcPr>
            <w:tcW w:w="1710" w:type="dxa"/>
          </w:tcPr>
          <w:p w14:paraId="5A764ECA" w14:textId="5C35CDD2" w:rsidR="000A147D" w:rsidRPr="002A0025" w:rsidRDefault="000A147D" w:rsidP="00B96726">
            <w:pPr>
              <w:spacing w:before="40" w:after="40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8395" w:type="dxa"/>
          </w:tcPr>
          <w:p w14:paraId="702B3E39" w14:textId="4346D7F6" w:rsidR="000A147D" w:rsidRPr="002A0025" w:rsidRDefault="000A147D" w:rsidP="000A147D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 xml:space="preserve">Total Funds Held in Trust After </w:t>
            </w:r>
            <w:r w:rsidR="00CB713F"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other.srd_distribution</w:t>
            </w:r>
            <w:proofErr w:type="spellEnd"/>
            <w:r w:rsidR="00CB713F" w:rsidRPr="002A0025">
              <w:rPr>
                <w:rFonts w:ascii="Arial" w:hAnsi="Arial" w:cs="Arial"/>
                <w:sz w:val="21"/>
                <w:szCs w:val="21"/>
              </w:rPr>
              <w:t>}}</w:t>
            </w:r>
            <w:r w:rsidRPr="002A0025">
              <w:rPr>
                <w:rFonts w:ascii="Arial" w:hAnsi="Arial" w:cs="Arial"/>
                <w:sz w:val="21"/>
                <w:szCs w:val="21"/>
              </w:rPr>
              <w:t xml:space="preserve"> Distribution*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5FEFF3A" w14:textId="64BF3766" w:rsidR="000A147D" w:rsidRPr="002A0025" w:rsidRDefault="00CB713F" w:rsidP="00B96726">
            <w:pPr>
              <w:spacing w:before="40" w:after="4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2A0025">
              <w:rPr>
                <w:rFonts w:ascii="Arial" w:hAnsi="Arial" w:cs="Arial"/>
                <w:b/>
                <w:bCs/>
                <w:sz w:val="21"/>
                <w:szCs w:val="21"/>
              </w:rPr>
              <w:t>{{</w:t>
            </w:r>
            <w:proofErr w:type="spellStart"/>
            <w:r w:rsidR="000A147D" w:rsidRPr="002A0025">
              <w:rPr>
                <w:rFonts w:ascii="Arial" w:hAnsi="Arial" w:cs="Arial"/>
                <w:b/>
                <w:bCs/>
                <w:sz w:val="21"/>
                <w:szCs w:val="21"/>
              </w:rPr>
              <w:t>srd_total_funds_left|money</w:t>
            </w:r>
            <w:proofErr w:type="spellEnd"/>
            <w:r w:rsidRPr="002A0025">
              <w:rPr>
                <w:rFonts w:ascii="Arial" w:hAnsi="Arial" w:cs="Arial"/>
                <w:b/>
                <w:bCs/>
                <w:sz w:val="21"/>
                <w:szCs w:val="21"/>
              </w:rPr>
              <w:t>}}</w:t>
            </w:r>
          </w:p>
        </w:tc>
        <w:tc>
          <w:tcPr>
            <w:tcW w:w="1870" w:type="dxa"/>
          </w:tcPr>
          <w:p w14:paraId="62922AE9" w14:textId="77777777" w:rsidR="000A147D" w:rsidRPr="002A0025" w:rsidRDefault="000A147D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A147D" w:rsidRPr="002A0025" w14:paraId="164968CD" w14:textId="77777777" w:rsidTr="00590B36">
        <w:trPr>
          <w:cantSplit/>
        </w:trPr>
        <w:tc>
          <w:tcPr>
            <w:tcW w:w="1710" w:type="dxa"/>
          </w:tcPr>
          <w:p w14:paraId="39DE5DC1" w14:textId="77777777" w:rsidR="000A147D" w:rsidRPr="002A0025" w:rsidRDefault="000A147D" w:rsidP="00B96726">
            <w:pPr>
              <w:spacing w:before="40" w:after="40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0285" w:type="dxa"/>
            <w:gridSpan w:val="2"/>
          </w:tcPr>
          <w:p w14:paraId="29FE76C3" w14:textId="74275E35" w:rsidR="000A147D" w:rsidRPr="002A0025" w:rsidRDefault="000A147D" w:rsidP="000A147D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16"/>
                <w:szCs w:val="16"/>
              </w:rPr>
              <w:t xml:space="preserve">*includes Holdbacks, Unbilled Legal Fees and Distributable Funds remaining after </w:t>
            </w:r>
            <w:r w:rsidR="00CB713F" w:rsidRPr="002A0025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Pr="002A0025">
              <w:rPr>
                <w:rFonts w:ascii="Arial" w:hAnsi="Arial" w:cs="Arial"/>
                <w:sz w:val="16"/>
                <w:szCs w:val="16"/>
              </w:rPr>
              <w:t>other.srd_distribution</w:t>
            </w:r>
            <w:proofErr w:type="spellEnd"/>
            <w:r w:rsidR="00CB713F" w:rsidRPr="002A0025">
              <w:rPr>
                <w:rFonts w:ascii="Arial" w:hAnsi="Arial" w:cs="Arial"/>
                <w:sz w:val="16"/>
                <w:szCs w:val="16"/>
              </w:rPr>
              <w:t>}}</w:t>
            </w:r>
            <w:r w:rsidRPr="002A0025">
              <w:rPr>
                <w:rFonts w:ascii="Arial" w:hAnsi="Arial" w:cs="Arial"/>
                <w:sz w:val="16"/>
                <w:szCs w:val="16"/>
              </w:rPr>
              <w:t xml:space="preserve"> Distribution</w:t>
            </w:r>
          </w:p>
        </w:tc>
        <w:tc>
          <w:tcPr>
            <w:tcW w:w="1870" w:type="dxa"/>
          </w:tcPr>
          <w:p w14:paraId="221EE524" w14:textId="77777777" w:rsidR="000A147D" w:rsidRPr="002A0025" w:rsidRDefault="000A147D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15683999" w14:textId="77777777" w:rsidR="000A147D" w:rsidRPr="002A0025" w:rsidRDefault="000A147D" w:rsidP="004063C8">
      <w:pPr>
        <w:rPr>
          <w:rFonts w:ascii="Arial" w:hAnsi="Arial" w:cs="Arial"/>
          <w:sz w:val="16"/>
          <w:szCs w:val="16"/>
        </w:rPr>
      </w:pPr>
    </w:p>
    <w:p w14:paraId="322208A1" w14:textId="77777777" w:rsidR="00FF34A0" w:rsidRPr="002A0025" w:rsidRDefault="00FF34A0">
      <w:pPr>
        <w:rPr>
          <w:rFonts w:ascii="Arial" w:hAnsi="Arial" w:cs="Arial"/>
          <w:b/>
          <w:bCs/>
          <w:sz w:val="16"/>
          <w:szCs w:val="16"/>
        </w:rPr>
      </w:pPr>
      <w:proofErr w:type="gramStart"/>
      <w:r w:rsidRPr="002A0025">
        <w:rPr>
          <w:rFonts w:ascii="Arial" w:hAnsi="Arial" w:cs="Arial"/>
          <w:b/>
          <w:bCs/>
          <w:sz w:val="16"/>
          <w:szCs w:val="16"/>
        </w:rPr>
        <w:t>E. &amp; O.E.</w:t>
      </w:r>
      <w:proofErr w:type="gramEnd"/>
    </w:p>
    <w:p w14:paraId="5EB1CE2C" w14:textId="1AA647E8" w:rsidR="00822952" w:rsidRPr="002A0025" w:rsidRDefault="00822952">
      <w:pPr>
        <w:rPr>
          <w:rFonts w:ascii="Arial" w:hAnsi="Arial" w:cs="Arial"/>
          <w:sz w:val="16"/>
          <w:szCs w:val="16"/>
        </w:rPr>
      </w:pPr>
    </w:p>
    <w:p w14:paraId="4A5A54A3" w14:textId="78539ADB" w:rsidR="0011439B" w:rsidRPr="002A0025" w:rsidRDefault="0011439B" w:rsidP="00C12088">
      <w:pPr>
        <w:keepNext/>
        <w:keepLines/>
        <w:rPr>
          <w:rFonts w:ascii="Arial" w:hAnsi="Arial" w:cs="Arial"/>
          <w:sz w:val="21"/>
          <w:szCs w:val="21"/>
        </w:rPr>
      </w:pPr>
      <w:r w:rsidRPr="002A0025">
        <w:rPr>
          <w:rFonts w:ascii="Arial" w:hAnsi="Arial" w:cs="Arial"/>
          <w:color w:val="000000"/>
          <w:sz w:val="21"/>
          <w:szCs w:val="21"/>
        </w:rPr>
        <w:lastRenderedPageBreak/>
        <w:t>This Statement of Receipts and Disbursements and Schedule of Distribution is hereby consented to and approved.</w:t>
      </w:r>
    </w:p>
    <w:p w14:paraId="066DD326" w14:textId="77777777" w:rsidR="0011439B" w:rsidRPr="002A0025" w:rsidRDefault="0011439B" w:rsidP="00C12088">
      <w:pPr>
        <w:keepNext/>
        <w:keepLines/>
        <w:rPr>
          <w:rFonts w:ascii="Arial" w:hAnsi="Arial" w:cs="Arial"/>
          <w:sz w:val="21"/>
          <w:szCs w:val="21"/>
        </w:rPr>
      </w:pPr>
    </w:p>
    <w:p w14:paraId="3E4A1BCA" w14:textId="77777777" w:rsidR="0011439B" w:rsidRPr="002A0025" w:rsidRDefault="0011439B" w:rsidP="00C12088">
      <w:pPr>
        <w:keepNext/>
        <w:keepLines/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158"/>
      </w:tblGrid>
      <w:tr w:rsidR="0011439B" w:rsidRPr="002A0025" w14:paraId="25B0F8C6" w14:textId="77777777">
        <w:tc>
          <w:tcPr>
            <w:tcW w:w="4158" w:type="dxa"/>
            <w:tcBorders>
              <w:top w:val="single" w:sz="4" w:space="0" w:color="auto"/>
            </w:tcBorders>
          </w:tcPr>
          <w:p w14:paraId="3C18FD0F" w14:textId="77777777" w:rsidR="0011439B" w:rsidRPr="002A0025" w:rsidRDefault="0011439B" w:rsidP="00C12088">
            <w:pPr>
              <w:keepNext/>
              <w:keepLines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Date</w:t>
            </w:r>
          </w:p>
        </w:tc>
      </w:tr>
      <w:tr w:rsidR="0011439B" w:rsidRPr="002A0025" w14:paraId="148E4D4C" w14:textId="77777777">
        <w:tc>
          <w:tcPr>
            <w:tcW w:w="4158" w:type="dxa"/>
            <w:tcBorders>
              <w:bottom w:val="single" w:sz="4" w:space="0" w:color="auto"/>
            </w:tcBorders>
          </w:tcPr>
          <w:p w14:paraId="114492FB" w14:textId="77777777" w:rsidR="0011439B" w:rsidRPr="002A0025" w:rsidRDefault="0011439B" w:rsidP="00C12088">
            <w:pPr>
              <w:keepNext/>
              <w:keepLines/>
              <w:rPr>
                <w:rFonts w:ascii="Arial" w:hAnsi="Arial" w:cs="Arial"/>
                <w:sz w:val="21"/>
                <w:szCs w:val="21"/>
              </w:rPr>
            </w:pPr>
          </w:p>
          <w:p w14:paraId="0EC772DD" w14:textId="77777777" w:rsidR="0011439B" w:rsidRPr="002A0025" w:rsidRDefault="0011439B" w:rsidP="00C12088">
            <w:pPr>
              <w:keepNext/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1439B" w:rsidRPr="002A0025" w14:paraId="2D7A3A65" w14:textId="77777777">
        <w:tc>
          <w:tcPr>
            <w:tcW w:w="4158" w:type="dxa"/>
            <w:tcBorders>
              <w:top w:val="single" w:sz="4" w:space="0" w:color="auto"/>
            </w:tcBorders>
          </w:tcPr>
          <w:p w14:paraId="32381B40" w14:textId="77777777" w:rsidR="0011439B" w:rsidRPr="002A0025" w:rsidRDefault="0011439B" w:rsidP="00C12088">
            <w:pPr>
              <w:keepNext/>
              <w:keepLines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Signature</w:t>
            </w:r>
          </w:p>
        </w:tc>
      </w:tr>
      <w:tr w:rsidR="0011439B" w:rsidRPr="002A0025" w14:paraId="27EFA4A4" w14:textId="77777777">
        <w:tc>
          <w:tcPr>
            <w:tcW w:w="4158" w:type="dxa"/>
            <w:tcBorders>
              <w:bottom w:val="single" w:sz="4" w:space="0" w:color="auto"/>
            </w:tcBorders>
          </w:tcPr>
          <w:p w14:paraId="451F0DDB" w14:textId="77777777" w:rsidR="0011439B" w:rsidRPr="002A0025" w:rsidRDefault="0011439B" w:rsidP="00C12088">
            <w:pPr>
              <w:keepNext/>
              <w:keepLines/>
              <w:rPr>
                <w:rFonts w:ascii="Arial" w:hAnsi="Arial" w:cs="Arial"/>
                <w:sz w:val="21"/>
                <w:szCs w:val="21"/>
              </w:rPr>
            </w:pPr>
          </w:p>
          <w:p w14:paraId="53636A3E" w14:textId="77777777" w:rsidR="0011439B" w:rsidRPr="002A0025" w:rsidRDefault="0011439B" w:rsidP="00C12088">
            <w:pPr>
              <w:keepNext/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1439B" w:rsidRPr="002A0025" w14:paraId="26E05169" w14:textId="77777777">
        <w:tc>
          <w:tcPr>
            <w:tcW w:w="4158" w:type="dxa"/>
            <w:tcBorders>
              <w:top w:val="single" w:sz="4" w:space="0" w:color="auto"/>
            </w:tcBorders>
          </w:tcPr>
          <w:p w14:paraId="2F8BF26F" w14:textId="77777777" w:rsidR="0011439B" w:rsidRPr="002A0025" w:rsidRDefault="0011439B" w:rsidP="00C12088">
            <w:pPr>
              <w:keepNext/>
              <w:keepLines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Print Name</w:t>
            </w:r>
          </w:p>
        </w:tc>
      </w:tr>
    </w:tbl>
    <w:p w14:paraId="069FEEC2" w14:textId="77777777" w:rsidR="0011439B" w:rsidRPr="002A0025" w:rsidRDefault="0011439B">
      <w:pPr>
        <w:rPr>
          <w:rFonts w:ascii="Arial" w:hAnsi="Arial" w:cs="Arial"/>
          <w:sz w:val="21"/>
          <w:szCs w:val="21"/>
        </w:rPr>
      </w:pPr>
    </w:p>
    <w:sectPr w:rsidR="0011439B" w:rsidRPr="002A0025" w:rsidSect="00CF4EB1">
      <w:headerReference w:type="first" r:id="rId15"/>
      <w:pgSz w:w="15840" w:h="12240" w:orient="landscape" w:code="1"/>
      <w:pgMar w:top="438" w:right="1080" w:bottom="1008" w:left="108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57EBA0" w14:textId="77777777" w:rsidR="00DC0DFF" w:rsidRPr="000460B6" w:rsidRDefault="00DC0DFF">
      <w:r w:rsidRPr="000460B6">
        <w:separator/>
      </w:r>
    </w:p>
  </w:endnote>
  <w:endnote w:type="continuationSeparator" w:id="0">
    <w:p w14:paraId="3FAC6E8A" w14:textId="77777777" w:rsidR="00DC0DFF" w:rsidRPr="000460B6" w:rsidRDefault="00DC0DFF">
      <w:r w:rsidRPr="000460B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C7B9D0" w14:textId="77777777" w:rsidR="00743229" w:rsidRDefault="007432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4EBCC9" w14:textId="66289C91" w:rsidR="00F25155" w:rsidRDefault="00F25155" w:rsidP="00F25155">
    <w:pPr>
      <w:pStyle w:val="gsinq8ptfooter"/>
      <w:tabs>
        <w:tab w:val="clear" w:pos="10224"/>
        <w:tab w:val="right" w:pos="13680"/>
      </w:tabs>
      <w:rPr>
        <w:rFonts w:cs="Arial"/>
      </w:rPr>
    </w:pPr>
    <w:r w:rsidRPr="00374ED3">
      <w:rPr>
        <w:rFonts w:cs="Arial"/>
      </w:rPr>
      <w:t>Estate of {{deceased.name}}; Application for {{</w:t>
    </w:r>
    <w:proofErr w:type="spellStart"/>
    <w:r w:rsidRPr="00374ED3">
      <w:rPr>
        <w:rFonts w:cs="Arial"/>
      </w:rPr>
      <w:t>estate.grant_</w:t>
    </w:r>
    <w:r w:rsidR="00B22B62">
      <w:rPr>
        <w:rFonts w:cs="Arial"/>
      </w:rPr>
      <w:t>of_language</w:t>
    </w:r>
    <w:proofErr w:type="spellEnd"/>
    <w:r w:rsidRPr="00374ED3">
      <w:rPr>
        <w:rFonts w:cs="Arial"/>
      </w:rPr>
      <w:t>}}</w:t>
    </w:r>
    <w:r>
      <w:rPr>
        <w:rFonts w:cs="Arial"/>
      </w:rPr>
      <w:tab/>
    </w:r>
    <w:r w:rsidRPr="00374ED3">
      <w:rPr>
        <w:rFonts w:cs="Arial"/>
      </w:rPr>
      <w:t>{{</w:t>
    </w:r>
    <w:proofErr w:type="spellStart"/>
    <w:r w:rsidRPr="00374ED3">
      <w:rPr>
        <w:rFonts w:cs="Arial"/>
      </w:rPr>
      <w:t>firm_name</w:t>
    </w:r>
    <w:proofErr w:type="spellEnd"/>
    <w:r w:rsidRPr="00374ED3">
      <w:rPr>
        <w:rFonts w:cs="Arial"/>
      </w:rPr>
      <w:t>}</w:t>
    </w:r>
    <w:proofErr w:type="gramStart"/>
    <w:r w:rsidRPr="00374ED3">
      <w:rPr>
        <w:rFonts w:cs="Arial"/>
      </w:rPr>
      <w:t>}</w:t>
    </w:r>
    <w:r w:rsidRPr="00374ED3">
      <w:rPr>
        <w:rFonts w:cs="Arial"/>
        <w:b/>
      </w:rPr>
      <w:t>{</w:t>
    </w:r>
    <w:proofErr w:type="gramEnd"/>
    <w:r w:rsidRPr="00374ED3">
      <w:rPr>
        <w:rFonts w:cs="Arial"/>
        <w:b/>
      </w:rPr>
      <w:t xml:space="preserve">% if firm_name2 %}, </w:t>
    </w:r>
    <w:r w:rsidRPr="00374ED3">
      <w:rPr>
        <w:rFonts w:cs="Arial"/>
      </w:rPr>
      <w:t>{{firm_name2}}</w:t>
    </w:r>
    <w:r w:rsidRPr="00374ED3">
      <w:rPr>
        <w:rFonts w:cs="Arial"/>
        <w:b/>
      </w:rPr>
      <w:t xml:space="preserve">{% </w:t>
    </w:r>
    <w:proofErr w:type="spellStart"/>
    <w:r w:rsidRPr="00374ED3">
      <w:rPr>
        <w:rFonts w:cs="Arial"/>
        <w:b/>
      </w:rPr>
      <w:t>endif</w:t>
    </w:r>
    <w:proofErr w:type="spellEnd"/>
    <w:r w:rsidRPr="00374ED3">
      <w:rPr>
        <w:rFonts w:cs="Arial"/>
        <w:b/>
      </w:rPr>
      <w:t xml:space="preserve"> %}</w:t>
    </w:r>
  </w:p>
  <w:p w14:paraId="22AD75B7" w14:textId="6EC31BA0" w:rsidR="00F25155" w:rsidRPr="00374ED3" w:rsidRDefault="00F25155" w:rsidP="00F25155">
    <w:pPr>
      <w:pStyle w:val="gsinq8ptfooter"/>
      <w:tabs>
        <w:tab w:val="clear" w:pos="10224"/>
        <w:tab w:val="center" w:pos="7200"/>
        <w:tab w:val="right" w:pos="13680"/>
      </w:tabs>
      <w:rPr>
        <w:rFonts w:cs="Arial"/>
        <w:b/>
      </w:rPr>
    </w:pPr>
    <w:r w:rsidRPr="00374ED3">
      <w:rPr>
        <w:rFonts w:cs="Arial"/>
      </w:rPr>
      <w:t>File: {{</w:t>
    </w:r>
    <w:proofErr w:type="spellStart"/>
    <w:r w:rsidR="007F157D">
      <w:rPr>
        <w:rFonts w:cs="Arial"/>
      </w:rPr>
      <w:t>matter.</w:t>
    </w:r>
    <w:r w:rsidRPr="00374ED3">
      <w:rPr>
        <w:rFonts w:cs="Arial"/>
      </w:rPr>
      <w:t>matter_number</w:t>
    </w:r>
    <w:proofErr w:type="spellEnd"/>
    <w:r w:rsidRPr="00374ED3">
      <w:rPr>
        <w:rFonts w:cs="Arial"/>
      </w:rPr>
      <w:t>}}</w:t>
    </w:r>
    <w:r>
      <w:rPr>
        <w:rFonts w:cs="Arial"/>
      </w:rPr>
      <w:tab/>
    </w:r>
    <w:r w:rsidRPr="000460B6">
      <w:rPr>
        <w:rStyle w:val="PageNumber"/>
      </w:rPr>
      <w:fldChar w:fldCharType="begin"/>
    </w:r>
    <w:r w:rsidRPr="000460B6">
      <w:rPr>
        <w:rStyle w:val="PageNumber"/>
      </w:rPr>
      <w:instrText xml:space="preserve"> PAGE </w:instrText>
    </w:r>
    <w:r w:rsidRPr="000460B6">
      <w:rPr>
        <w:rStyle w:val="PageNumber"/>
      </w:rPr>
      <w:fldChar w:fldCharType="separate"/>
    </w:r>
    <w:r w:rsidR="00743229">
      <w:rPr>
        <w:rStyle w:val="PageNumber"/>
        <w:noProof/>
      </w:rPr>
      <w:t>7</w:t>
    </w:r>
    <w:r w:rsidRPr="000460B6">
      <w:rPr>
        <w:rStyle w:val="PageNumber"/>
      </w:rPr>
      <w:fldChar w:fldCharType="end"/>
    </w:r>
    <w:r>
      <w:rPr>
        <w:rStyle w:val="PageNumber"/>
      </w:rPr>
      <w:tab/>
    </w:r>
    <w:r w:rsidRPr="00374ED3">
      <w:rPr>
        <w:rFonts w:cs="Arial"/>
      </w:rPr>
      <w:t>{{</w:t>
    </w:r>
    <w:proofErr w:type="spellStart"/>
    <w:r w:rsidRPr="00374ED3">
      <w:rPr>
        <w:rFonts w:cs="Arial"/>
      </w:rPr>
      <w:t>office.full_address|one_line_address</w:t>
    </w:r>
    <w:proofErr w:type="spellEnd"/>
    <w:r w:rsidRPr="00374ED3">
      <w:rPr>
        <w:rFonts w:cs="Arial"/>
      </w:rPr>
      <w:t>}}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895280" w14:textId="16884DC6" w:rsidR="00F25155" w:rsidRDefault="00F25155" w:rsidP="00F25155">
    <w:pPr>
      <w:pStyle w:val="gsinq8ptfooter"/>
      <w:tabs>
        <w:tab w:val="clear" w:pos="10224"/>
        <w:tab w:val="right" w:pos="13680"/>
      </w:tabs>
      <w:rPr>
        <w:rFonts w:cs="Arial"/>
      </w:rPr>
    </w:pPr>
    <w:r w:rsidRPr="00374ED3">
      <w:rPr>
        <w:rFonts w:cs="Arial"/>
      </w:rPr>
      <w:t xml:space="preserve">Estate of {{deceased.name}}; Application for </w:t>
    </w:r>
    <w:r w:rsidR="00743229" w:rsidRPr="00374ED3">
      <w:rPr>
        <w:rFonts w:cs="Arial"/>
      </w:rPr>
      <w:t>{{estate.grant_</w:t>
    </w:r>
    <w:r w:rsidR="00743229">
      <w:rPr>
        <w:rFonts w:cs="Arial"/>
      </w:rPr>
      <w:t>of_language</w:t>
    </w:r>
    <w:r w:rsidR="00743229" w:rsidRPr="00374ED3">
      <w:rPr>
        <w:rFonts w:cs="Arial"/>
      </w:rPr>
      <w:t>}}</w:t>
    </w:r>
    <w:bookmarkStart w:id="2" w:name="_GoBack"/>
    <w:bookmarkEnd w:id="2"/>
    <w:r>
      <w:rPr>
        <w:rFonts w:cs="Arial"/>
      </w:rPr>
      <w:tab/>
    </w:r>
    <w:r w:rsidRPr="00374ED3">
      <w:rPr>
        <w:rFonts w:cs="Arial"/>
      </w:rPr>
      <w:t>{{</w:t>
    </w:r>
    <w:proofErr w:type="spellStart"/>
    <w:r w:rsidRPr="00374ED3">
      <w:rPr>
        <w:rFonts w:cs="Arial"/>
      </w:rPr>
      <w:t>firm_name</w:t>
    </w:r>
    <w:proofErr w:type="spellEnd"/>
    <w:r w:rsidRPr="00374ED3">
      <w:rPr>
        <w:rFonts w:cs="Arial"/>
      </w:rPr>
      <w:t>}</w:t>
    </w:r>
    <w:proofErr w:type="gramStart"/>
    <w:r w:rsidRPr="00374ED3">
      <w:rPr>
        <w:rFonts w:cs="Arial"/>
      </w:rPr>
      <w:t>}</w:t>
    </w:r>
    <w:r w:rsidRPr="00374ED3">
      <w:rPr>
        <w:rFonts w:cs="Arial"/>
        <w:b/>
      </w:rPr>
      <w:t>{</w:t>
    </w:r>
    <w:proofErr w:type="gramEnd"/>
    <w:r w:rsidRPr="00374ED3">
      <w:rPr>
        <w:rFonts w:cs="Arial"/>
        <w:b/>
      </w:rPr>
      <w:t xml:space="preserve">% if firm_name2 %}, </w:t>
    </w:r>
    <w:r w:rsidRPr="00374ED3">
      <w:rPr>
        <w:rFonts w:cs="Arial"/>
      </w:rPr>
      <w:t>{{firm_name2}}</w:t>
    </w:r>
    <w:r w:rsidRPr="00374ED3">
      <w:rPr>
        <w:rFonts w:cs="Arial"/>
        <w:b/>
      </w:rPr>
      <w:t xml:space="preserve">{% </w:t>
    </w:r>
    <w:proofErr w:type="spellStart"/>
    <w:r w:rsidRPr="00374ED3">
      <w:rPr>
        <w:rFonts w:cs="Arial"/>
        <w:b/>
      </w:rPr>
      <w:t>endif</w:t>
    </w:r>
    <w:proofErr w:type="spellEnd"/>
    <w:r w:rsidRPr="00374ED3">
      <w:rPr>
        <w:rFonts w:cs="Arial"/>
        <w:b/>
      </w:rPr>
      <w:t xml:space="preserve"> %}</w:t>
    </w:r>
  </w:p>
  <w:p w14:paraId="192EFC9A" w14:textId="5C5C90C0" w:rsidR="00F25155" w:rsidRPr="00374ED3" w:rsidRDefault="00F25155" w:rsidP="00F25155">
    <w:pPr>
      <w:pStyle w:val="gsinq8ptfooter"/>
      <w:tabs>
        <w:tab w:val="clear" w:pos="10224"/>
        <w:tab w:val="center" w:pos="7200"/>
        <w:tab w:val="right" w:pos="13680"/>
      </w:tabs>
      <w:rPr>
        <w:rFonts w:cs="Arial"/>
        <w:b/>
      </w:rPr>
    </w:pPr>
    <w:r w:rsidRPr="00374ED3">
      <w:rPr>
        <w:rFonts w:cs="Arial"/>
      </w:rPr>
      <w:t>File: {{</w:t>
    </w:r>
    <w:proofErr w:type="spellStart"/>
    <w:r w:rsidR="00E10125">
      <w:rPr>
        <w:rFonts w:cs="Arial"/>
      </w:rPr>
      <w:t>matter.</w:t>
    </w:r>
    <w:r w:rsidRPr="00374ED3">
      <w:rPr>
        <w:rFonts w:cs="Arial"/>
      </w:rPr>
      <w:t>matter_number</w:t>
    </w:r>
    <w:proofErr w:type="spellEnd"/>
    <w:r w:rsidRPr="00374ED3">
      <w:rPr>
        <w:rFonts w:cs="Arial"/>
      </w:rPr>
      <w:t>}}</w:t>
    </w:r>
    <w:r>
      <w:rPr>
        <w:rFonts w:cs="Arial"/>
      </w:rPr>
      <w:tab/>
    </w:r>
    <w:r w:rsidRPr="000460B6">
      <w:rPr>
        <w:rStyle w:val="PageNumber"/>
      </w:rPr>
      <w:fldChar w:fldCharType="begin"/>
    </w:r>
    <w:r w:rsidRPr="000460B6">
      <w:rPr>
        <w:rStyle w:val="PageNumber"/>
      </w:rPr>
      <w:instrText xml:space="preserve"> PAGE </w:instrText>
    </w:r>
    <w:r w:rsidRPr="000460B6">
      <w:rPr>
        <w:rStyle w:val="PageNumber"/>
      </w:rPr>
      <w:fldChar w:fldCharType="separate"/>
    </w:r>
    <w:r w:rsidR="00743229">
      <w:rPr>
        <w:rStyle w:val="PageNumber"/>
        <w:noProof/>
      </w:rPr>
      <w:t>1</w:t>
    </w:r>
    <w:r w:rsidRPr="000460B6">
      <w:rPr>
        <w:rStyle w:val="PageNumber"/>
      </w:rPr>
      <w:fldChar w:fldCharType="end"/>
    </w:r>
    <w:r>
      <w:rPr>
        <w:rStyle w:val="PageNumber"/>
      </w:rPr>
      <w:tab/>
    </w:r>
    <w:r w:rsidRPr="00374ED3">
      <w:rPr>
        <w:rFonts w:cs="Arial"/>
      </w:rPr>
      <w:t>{{</w:t>
    </w:r>
    <w:proofErr w:type="spellStart"/>
    <w:r w:rsidRPr="00374ED3">
      <w:rPr>
        <w:rFonts w:cs="Arial"/>
      </w:rPr>
      <w:t>office.full_address|one_line_address</w:t>
    </w:r>
    <w:proofErr w:type="spellEnd"/>
    <w:r w:rsidRPr="00374ED3">
      <w:rPr>
        <w:rFonts w:cs="Arial"/>
      </w:rPr>
      <w:t>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3CADCD" w14:textId="77777777" w:rsidR="00DC0DFF" w:rsidRPr="000460B6" w:rsidRDefault="00DC0DFF">
      <w:r w:rsidRPr="000460B6">
        <w:separator/>
      </w:r>
    </w:p>
  </w:footnote>
  <w:footnote w:type="continuationSeparator" w:id="0">
    <w:p w14:paraId="1C99DD63" w14:textId="77777777" w:rsidR="00DC0DFF" w:rsidRPr="000460B6" w:rsidRDefault="00DC0DFF">
      <w:r w:rsidRPr="000460B6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E95CE" w14:textId="77777777" w:rsidR="00743229" w:rsidRDefault="007432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0104B" w14:textId="30DC1370" w:rsidR="002C3540" w:rsidRPr="000460B6" w:rsidRDefault="002C3540" w:rsidP="00BE5944">
    <w:pPr>
      <w:widowControl w:val="0"/>
      <w:tabs>
        <w:tab w:val="right" w:pos="13680"/>
      </w:tabs>
      <w:rPr>
        <w:rFonts w:ascii="Arial" w:hAnsi="Arial" w:cs="Arial"/>
        <w:sz w:val="18"/>
        <w:szCs w:val="18"/>
        <w:u w:val="single"/>
      </w:rPr>
    </w:pPr>
    <w:r w:rsidRPr="00BE5944">
      <w:rPr>
        <w:rFonts w:ascii="Arial" w:hAnsi="Arial" w:cs="Arial"/>
        <w:bCs/>
        <w:sz w:val="18"/>
        <w:szCs w:val="18"/>
      </w:rPr>
      <w:t xml:space="preserve">Statement of Funds Received and Disbursed and </w:t>
    </w:r>
    <w:r w:rsidRPr="00BE5944">
      <w:rPr>
        <w:rFonts w:ascii="Arial" w:hAnsi="Arial" w:cs="Arial"/>
        <w:bCs/>
        <w:sz w:val="18"/>
        <w:szCs w:val="18"/>
        <w:u w:val="single"/>
      </w:rPr>
      <w:t>{{</w:t>
    </w:r>
    <w:proofErr w:type="spellStart"/>
    <w:r w:rsidRPr="00BE5944">
      <w:rPr>
        <w:rFonts w:ascii="Arial" w:hAnsi="Arial" w:cs="Arial"/>
        <w:bCs/>
        <w:sz w:val="18"/>
        <w:szCs w:val="18"/>
        <w:u w:val="single"/>
      </w:rPr>
      <w:t>other.srd_distribution</w:t>
    </w:r>
    <w:proofErr w:type="spellEnd"/>
    <w:r w:rsidRPr="00BE5944">
      <w:rPr>
        <w:rFonts w:ascii="Arial" w:hAnsi="Arial" w:cs="Arial"/>
        <w:bCs/>
        <w:sz w:val="18"/>
        <w:szCs w:val="18"/>
        <w:u w:val="single"/>
      </w:rPr>
      <w:t>}}</w:t>
    </w:r>
    <w:r w:rsidRPr="00BE5944">
      <w:rPr>
        <w:rFonts w:ascii="Arial" w:hAnsi="Arial" w:cs="Arial"/>
        <w:bCs/>
        <w:sz w:val="18"/>
        <w:szCs w:val="18"/>
      </w:rPr>
      <w:t xml:space="preserve"> Distribution</w:t>
    </w:r>
    <w:r w:rsidR="00BE5944">
      <w:rPr>
        <w:rFonts w:ascii="Arial" w:hAnsi="Arial" w:cs="Arial"/>
        <w:bCs/>
        <w:sz w:val="18"/>
        <w:szCs w:val="18"/>
      </w:rPr>
      <w:tab/>
    </w:r>
    <w:r w:rsidRPr="000460B6">
      <w:rPr>
        <w:rFonts w:ascii="Arial" w:hAnsi="Arial" w:cs="Arial"/>
        <w:sz w:val="18"/>
        <w:szCs w:val="18"/>
        <w:u w:val="single"/>
      </w:rPr>
      <w:t>For the Period {{</w:t>
    </w:r>
    <w:proofErr w:type="spellStart"/>
    <w:r w:rsidRPr="000460B6">
      <w:rPr>
        <w:rFonts w:ascii="Arial" w:hAnsi="Arial" w:cs="Arial"/>
        <w:sz w:val="18"/>
        <w:szCs w:val="18"/>
        <w:u w:val="single"/>
      </w:rPr>
      <w:t>other.srd_start|</w:t>
    </w:r>
    <w:proofErr w:type="gramStart"/>
    <w:r w:rsidRPr="000460B6">
      <w:rPr>
        <w:rFonts w:ascii="Arial" w:hAnsi="Arial" w:cs="Arial"/>
        <w:sz w:val="18"/>
        <w:szCs w:val="18"/>
        <w:u w:val="single"/>
      </w:rPr>
      <w:t>toDate</w:t>
    </w:r>
    <w:proofErr w:type="spellEnd"/>
    <w:r w:rsidRPr="000460B6">
      <w:rPr>
        <w:rFonts w:ascii="Arial" w:hAnsi="Arial" w:cs="Arial"/>
        <w:sz w:val="18"/>
        <w:szCs w:val="18"/>
        <w:u w:val="single"/>
      </w:rPr>
      <w:t>(</w:t>
    </w:r>
    <w:proofErr w:type="gramEnd"/>
    <w:r w:rsidRPr="000460B6">
      <w:rPr>
        <w:rFonts w:ascii="Arial" w:hAnsi="Arial" w:cs="Arial"/>
        <w:sz w:val="18"/>
        <w:szCs w:val="18"/>
        <w:u w:val="single"/>
      </w:rPr>
      <w:t>“June 3, 1990”)}} to {{</w:t>
    </w:r>
    <w:proofErr w:type="spellStart"/>
    <w:r w:rsidRPr="000460B6">
      <w:rPr>
        <w:rFonts w:ascii="Arial" w:hAnsi="Arial" w:cs="Arial"/>
        <w:sz w:val="18"/>
        <w:szCs w:val="18"/>
        <w:u w:val="single"/>
      </w:rPr>
      <w:t>other.srd_end|toDate</w:t>
    </w:r>
    <w:proofErr w:type="spellEnd"/>
    <w:r w:rsidRPr="000460B6">
      <w:rPr>
        <w:rFonts w:ascii="Arial" w:hAnsi="Arial" w:cs="Arial"/>
        <w:sz w:val="18"/>
        <w:szCs w:val="18"/>
        <w:u w:val="single"/>
      </w:rPr>
      <w:t>(“June 3, 1990”)}}</w:t>
    </w:r>
  </w:p>
  <w:p w14:paraId="6EE3B725" w14:textId="77777777" w:rsidR="002F541D" w:rsidRPr="000460B6" w:rsidRDefault="002F541D">
    <w:pPr>
      <w:pStyle w:val="Header"/>
      <w:tabs>
        <w:tab w:val="clear" w:pos="4320"/>
        <w:tab w:val="clear" w:pos="8640"/>
      </w:tabs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484DF0" w14:textId="70D82A84" w:rsidR="00FF34A0" w:rsidRPr="000460B6" w:rsidRDefault="00FF34A0">
    <w:pPr>
      <w:widowControl w:val="0"/>
      <w:jc w:val="center"/>
      <w:rPr>
        <w:rFonts w:ascii="Arial" w:hAnsi="Arial" w:cs="Arial"/>
        <w:b/>
        <w:bCs/>
        <w:sz w:val="22"/>
        <w:szCs w:val="22"/>
      </w:rPr>
    </w:pPr>
    <w:r w:rsidRPr="000460B6">
      <w:rPr>
        <w:rFonts w:ascii="Arial" w:hAnsi="Arial" w:cs="Arial"/>
        <w:b/>
        <w:bCs/>
        <w:sz w:val="22"/>
        <w:szCs w:val="22"/>
      </w:rPr>
      <w:t xml:space="preserve">Statement of </w:t>
    </w:r>
    <w:r w:rsidR="00F8215D" w:rsidRPr="000460B6">
      <w:rPr>
        <w:rFonts w:ascii="Arial" w:hAnsi="Arial" w:cs="Arial"/>
        <w:b/>
        <w:bCs/>
        <w:sz w:val="22"/>
        <w:szCs w:val="22"/>
      </w:rPr>
      <w:t>Funds</w:t>
    </w:r>
    <w:r w:rsidRPr="000460B6">
      <w:rPr>
        <w:rFonts w:ascii="Arial" w:hAnsi="Arial" w:cs="Arial"/>
        <w:b/>
        <w:bCs/>
        <w:sz w:val="22"/>
        <w:szCs w:val="22"/>
      </w:rPr>
      <w:t xml:space="preserve"> Received and Disbursed</w:t>
    </w:r>
    <w:r w:rsidR="00E84392" w:rsidRPr="000460B6">
      <w:rPr>
        <w:rFonts w:ascii="Arial" w:hAnsi="Arial" w:cs="Arial"/>
        <w:b/>
        <w:bCs/>
        <w:sz w:val="22"/>
        <w:szCs w:val="22"/>
      </w:rPr>
      <w:t xml:space="preserve"> </w:t>
    </w:r>
    <w:r w:rsidRPr="000460B6">
      <w:rPr>
        <w:rFonts w:ascii="Arial" w:hAnsi="Arial" w:cs="Arial"/>
        <w:b/>
        <w:bCs/>
        <w:sz w:val="22"/>
        <w:szCs w:val="22"/>
      </w:rPr>
      <w:t xml:space="preserve">and </w:t>
    </w:r>
    <w:r w:rsidR="00104243" w:rsidRPr="000460B6">
      <w:rPr>
        <w:rFonts w:ascii="Arial" w:hAnsi="Arial" w:cs="Arial"/>
        <w:b/>
        <w:bCs/>
        <w:sz w:val="22"/>
        <w:szCs w:val="22"/>
        <w:u w:val="single"/>
      </w:rPr>
      <w:t>{{</w:t>
    </w:r>
    <w:proofErr w:type="spellStart"/>
    <w:r w:rsidR="00104243" w:rsidRPr="000460B6">
      <w:rPr>
        <w:rFonts w:ascii="Arial" w:hAnsi="Arial" w:cs="Arial"/>
        <w:b/>
        <w:bCs/>
        <w:sz w:val="22"/>
        <w:szCs w:val="22"/>
        <w:u w:val="single"/>
      </w:rPr>
      <w:t>other.srd_distribution</w:t>
    </w:r>
    <w:proofErr w:type="spellEnd"/>
    <w:r w:rsidR="00104243" w:rsidRPr="000460B6">
      <w:rPr>
        <w:rFonts w:ascii="Arial" w:hAnsi="Arial" w:cs="Arial"/>
        <w:b/>
        <w:bCs/>
        <w:sz w:val="22"/>
        <w:szCs w:val="22"/>
        <w:u w:val="single"/>
      </w:rPr>
      <w:t>}}</w:t>
    </w:r>
    <w:r w:rsidRPr="000460B6">
      <w:rPr>
        <w:rFonts w:ascii="Arial" w:hAnsi="Arial" w:cs="Arial"/>
        <w:b/>
        <w:bCs/>
        <w:sz w:val="22"/>
        <w:szCs w:val="22"/>
      </w:rPr>
      <w:t xml:space="preserve"> Distribution</w:t>
    </w:r>
  </w:p>
  <w:p w14:paraId="73E2DC9B" w14:textId="40AEF397" w:rsidR="00FF34A0" w:rsidRPr="000460B6" w:rsidRDefault="00FF34A0" w:rsidP="00F25155">
    <w:pPr>
      <w:pStyle w:val="Header"/>
      <w:tabs>
        <w:tab w:val="clear" w:pos="4320"/>
        <w:tab w:val="clear" w:pos="8640"/>
      </w:tabs>
      <w:spacing w:before="60" w:after="60"/>
      <w:jc w:val="center"/>
      <w:rPr>
        <w:rFonts w:ascii="Arial" w:hAnsi="Arial" w:cs="Arial"/>
        <w:sz w:val="21"/>
        <w:szCs w:val="21"/>
        <w:u w:val="single"/>
      </w:rPr>
    </w:pPr>
    <w:r w:rsidRPr="000460B6">
      <w:rPr>
        <w:rFonts w:ascii="Arial" w:hAnsi="Arial" w:cs="Arial"/>
        <w:sz w:val="21"/>
        <w:szCs w:val="21"/>
        <w:u w:val="single"/>
      </w:rPr>
      <w:t xml:space="preserve">For the Period </w:t>
    </w:r>
    <w:r w:rsidR="00104243" w:rsidRPr="000460B6">
      <w:rPr>
        <w:rFonts w:ascii="Arial" w:hAnsi="Arial" w:cs="Arial"/>
        <w:sz w:val="21"/>
        <w:szCs w:val="21"/>
        <w:u w:val="single"/>
      </w:rPr>
      <w:t>{{</w:t>
    </w:r>
    <w:proofErr w:type="spellStart"/>
    <w:r w:rsidR="00104243" w:rsidRPr="000460B6">
      <w:rPr>
        <w:rFonts w:ascii="Arial" w:hAnsi="Arial" w:cs="Arial"/>
        <w:sz w:val="21"/>
        <w:szCs w:val="21"/>
        <w:u w:val="single"/>
      </w:rPr>
      <w:t>other.srd_start|</w:t>
    </w:r>
    <w:proofErr w:type="gramStart"/>
    <w:r w:rsidR="00104243" w:rsidRPr="000460B6">
      <w:rPr>
        <w:rFonts w:ascii="Arial" w:hAnsi="Arial" w:cs="Arial"/>
        <w:sz w:val="21"/>
        <w:szCs w:val="21"/>
        <w:u w:val="single"/>
      </w:rPr>
      <w:t>toDate</w:t>
    </w:r>
    <w:proofErr w:type="spellEnd"/>
    <w:r w:rsidR="00104243" w:rsidRPr="000460B6">
      <w:rPr>
        <w:rFonts w:ascii="Arial" w:hAnsi="Arial" w:cs="Arial"/>
        <w:sz w:val="21"/>
        <w:szCs w:val="21"/>
        <w:u w:val="single"/>
      </w:rPr>
      <w:t>(</w:t>
    </w:r>
    <w:proofErr w:type="gramEnd"/>
    <w:r w:rsidR="00104243" w:rsidRPr="000460B6">
      <w:rPr>
        <w:rFonts w:ascii="Arial" w:hAnsi="Arial" w:cs="Arial"/>
        <w:sz w:val="21"/>
        <w:szCs w:val="21"/>
        <w:u w:val="single"/>
      </w:rPr>
      <w:t>“June 3, 1990”)}}</w:t>
    </w:r>
    <w:r w:rsidRPr="000460B6">
      <w:rPr>
        <w:rFonts w:ascii="Arial" w:hAnsi="Arial" w:cs="Arial"/>
        <w:sz w:val="21"/>
        <w:szCs w:val="21"/>
        <w:u w:val="single"/>
      </w:rPr>
      <w:t xml:space="preserve"> to </w:t>
    </w:r>
    <w:r w:rsidR="00104243" w:rsidRPr="000460B6">
      <w:rPr>
        <w:rFonts w:ascii="Arial" w:hAnsi="Arial" w:cs="Arial"/>
        <w:sz w:val="21"/>
        <w:szCs w:val="21"/>
        <w:u w:val="single"/>
      </w:rPr>
      <w:t>{{</w:t>
    </w:r>
    <w:proofErr w:type="spellStart"/>
    <w:r w:rsidR="00104243" w:rsidRPr="000460B6">
      <w:rPr>
        <w:rFonts w:ascii="Arial" w:hAnsi="Arial" w:cs="Arial"/>
        <w:sz w:val="21"/>
        <w:szCs w:val="21"/>
        <w:u w:val="single"/>
      </w:rPr>
      <w:t>other.srd_end|toDate</w:t>
    </w:r>
    <w:proofErr w:type="spellEnd"/>
    <w:r w:rsidR="00104243" w:rsidRPr="000460B6">
      <w:rPr>
        <w:rFonts w:ascii="Arial" w:hAnsi="Arial" w:cs="Arial"/>
        <w:sz w:val="21"/>
        <w:szCs w:val="21"/>
        <w:u w:val="single"/>
      </w:rPr>
      <w:t>(“June 3, 1990”)}}</w: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3858"/>
    </w:tblGrid>
    <w:tr w:rsidR="00FF34A0" w:rsidRPr="000460B6" w14:paraId="512917C3" w14:textId="77777777" w:rsidTr="002F6142">
      <w:tc>
        <w:tcPr>
          <w:tcW w:w="13858" w:type="dxa"/>
          <w:tcBorders>
            <w:top w:val="nil"/>
            <w:left w:val="nil"/>
            <w:right w:val="nil"/>
          </w:tcBorders>
        </w:tcPr>
        <w:p w14:paraId="747BEC67" w14:textId="7BCAD13F" w:rsidR="00FF34A0" w:rsidRPr="000460B6" w:rsidRDefault="00FF34A0" w:rsidP="00CF4EB1">
          <w:pPr>
            <w:pStyle w:val="Header"/>
            <w:tabs>
              <w:tab w:val="clear" w:pos="4320"/>
              <w:tab w:val="clear" w:pos="8640"/>
            </w:tabs>
            <w:spacing w:after="60"/>
            <w:jc w:val="center"/>
            <w:rPr>
              <w:rFonts w:ascii="Arial" w:hAnsi="Arial" w:cs="Arial"/>
              <w:sz w:val="22"/>
              <w:szCs w:val="22"/>
            </w:rPr>
          </w:pPr>
          <w:r w:rsidRPr="000460B6">
            <w:rPr>
              <w:rFonts w:ascii="Arial" w:hAnsi="Arial" w:cs="Arial"/>
              <w:sz w:val="22"/>
              <w:szCs w:val="22"/>
            </w:rPr>
            <w:t xml:space="preserve">Estate of </w:t>
          </w:r>
          <w:r w:rsidR="00104243" w:rsidRPr="000460B6">
            <w:rPr>
              <w:rFonts w:ascii="Arial" w:hAnsi="Arial" w:cs="Arial"/>
              <w:sz w:val="22"/>
              <w:szCs w:val="22"/>
            </w:rPr>
            <w:t>{{</w:t>
          </w:r>
          <w:r w:rsidR="00F8215D" w:rsidRPr="000460B6">
            <w:rPr>
              <w:rFonts w:ascii="Arial" w:hAnsi="Arial" w:cs="Arial"/>
              <w:sz w:val="22"/>
              <w:szCs w:val="22"/>
            </w:rPr>
            <w:t>deceased.name</w:t>
          </w:r>
          <w:r w:rsidR="00104243" w:rsidRPr="000460B6">
            <w:rPr>
              <w:rFonts w:ascii="Arial" w:hAnsi="Arial" w:cs="Arial"/>
              <w:sz w:val="22"/>
              <w:szCs w:val="22"/>
            </w:rPr>
            <w:t>}}</w:t>
          </w:r>
        </w:p>
      </w:tc>
    </w:tr>
  </w:tbl>
  <w:p w14:paraId="741F526D" w14:textId="77777777" w:rsidR="00FF34A0" w:rsidRPr="00F25155" w:rsidRDefault="00FF34A0">
    <w:pPr>
      <w:pStyle w:val="Header"/>
      <w:tabs>
        <w:tab w:val="clear" w:pos="4320"/>
        <w:tab w:val="clear" w:pos="8640"/>
      </w:tabs>
      <w:rPr>
        <w:rFonts w:ascii="Arial" w:hAnsi="Arial" w:cs="Arial"/>
        <w:sz w:val="8"/>
        <w:szCs w:val="8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62DEEA" w14:textId="4FC5D224" w:rsidR="008371BF" w:rsidRPr="000460B6" w:rsidRDefault="008371BF" w:rsidP="00F25155">
    <w:pPr>
      <w:widowControl w:val="0"/>
      <w:tabs>
        <w:tab w:val="right" w:pos="13680"/>
      </w:tabs>
      <w:rPr>
        <w:rFonts w:ascii="Arial" w:hAnsi="Arial" w:cs="Arial"/>
        <w:sz w:val="18"/>
        <w:szCs w:val="18"/>
        <w:u w:val="single"/>
      </w:rPr>
    </w:pPr>
    <w:r w:rsidRPr="00F25155">
      <w:rPr>
        <w:rFonts w:ascii="Arial" w:hAnsi="Arial" w:cs="Arial"/>
        <w:bCs/>
        <w:sz w:val="18"/>
        <w:szCs w:val="18"/>
      </w:rPr>
      <w:t xml:space="preserve">Statement of Funds Received and Disbursed and </w:t>
    </w:r>
    <w:r w:rsidRPr="00F25155">
      <w:rPr>
        <w:rFonts w:ascii="Arial" w:hAnsi="Arial" w:cs="Arial"/>
        <w:bCs/>
        <w:sz w:val="18"/>
        <w:szCs w:val="18"/>
        <w:u w:val="single"/>
      </w:rPr>
      <w:t>{{</w:t>
    </w:r>
    <w:proofErr w:type="spellStart"/>
    <w:r w:rsidRPr="00F25155">
      <w:rPr>
        <w:rFonts w:ascii="Arial" w:hAnsi="Arial" w:cs="Arial"/>
        <w:bCs/>
        <w:sz w:val="18"/>
        <w:szCs w:val="18"/>
        <w:u w:val="single"/>
      </w:rPr>
      <w:t>other.srd_distribution</w:t>
    </w:r>
    <w:proofErr w:type="spellEnd"/>
    <w:r w:rsidRPr="00F25155">
      <w:rPr>
        <w:rFonts w:ascii="Arial" w:hAnsi="Arial" w:cs="Arial"/>
        <w:bCs/>
        <w:sz w:val="18"/>
        <w:szCs w:val="18"/>
        <w:u w:val="single"/>
      </w:rPr>
      <w:t>}}</w:t>
    </w:r>
    <w:r w:rsidRPr="00F25155">
      <w:rPr>
        <w:rFonts w:ascii="Arial" w:hAnsi="Arial" w:cs="Arial"/>
        <w:bCs/>
        <w:sz w:val="18"/>
        <w:szCs w:val="18"/>
      </w:rPr>
      <w:t xml:space="preserve"> Distribution</w:t>
    </w:r>
    <w:r w:rsidR="00F25155">
      <w:rPr>
        <w:rFonts w:ascii="Arial" w:hAnsi="Arial" w:cs="Arial"/>
        <w:bCs/>
        <w:sz w:val="18"/>
        <w:szCs w:val="18"/>
      </w:rPr>
      <w:t xml:space="preserve"> </w:t>
    </w:r>
    <w:r w:rsidRPr="000460B6">
      <w:rPr>
        <w:rFonts w:ascii="Arial" w:hAnsi="Arial" w:cs="Arial"/>
        <w:sz w:val="18"/>
        <w:szCs w:val="18"/>
        <w:u w:val="single"/>
      </w:rPr>
      <w:t>For the Period {{</w:t>
    </w:r>
    <w:proofErr w:type="spellStart"/>
    <w:r w:rsidRPr="000460B6">
      <w:rPr>
        <w:rFonts w:ascii="Arial" w:hAnsi="Arial" w:cs="Arial"/>
        <w:sz w:val="18"/>
        <w:szCs w:val="18"/>
        <w:u w:val="single"/>
      </w:rPr>
      <w:t>other.srd_start|</w:t>
    </w:r>
    <w:proofErr w:type="gramStart"/>
    <w:r w:rsidRPr="000460B6">
      <w:rPr>
        <w:rFonts w:ascii="Arial" w:hAnsi="Arial" w:cs="Arial"/>
        <w:sz w:val="18"/>
        <w:szCs w:val="18"/>
        <w:u w:val="single"/>
      </w:rPr>
      <w:t>toDate</w:t>
    </w:r>
    <w:proofErr w:type="spellEnd"/>
    <w:r w:rsidRPr="000460B6">
      <w:rPr>
        <w:rFonts w:ascii="Arial" w:hAnsi="Arial" w:cs="Arial"/>
        <w:sz w:val="18"/>
        <w:szCs w:val="18"/>
        <w:u w:val="single"/>
      </w:rPr>
      <w:t>(</w:t>
    </w:r>
    <w:proofErr w:type="gramEnd"/>
    <w:r w:rsidRPr="000460B6">
      <w:rPr>
        <w:rFonts w:ascii="Arial" w:hAnsi="Arial" w:cs="Arial"/>
        <w:sz w:val="18"/>
        <w:szCs w:val="18"/>
        <w:u w:val="single"/>
      </w:rPr>
      <w:t>“June 3, 1990”)}} to {{</w:t>
    </w:r>
    <w:proofErr w:type="spellStart"/>
    <w:r w:rsidRPr="000460B6">
      <w:rPr>
        <w:rFonts w:ascii="Arial" w:hAnsi="Arial" w:cs="Arial"/>
        <w:sz w:val="18"/>
        <w:szCs w:val="18"/>
        <w:u w:val="single"/>
      </w:rPr>
      <w:t>other.srd_end|toDate</w:t>
    </w:r>
    <w:proofErr w:type="spellEnd"/>
    <w:r w:rsidRPr="000460B6">
      <w:rPr>
        <w:rFonts w:ascii="Arial" w:hAnsi="Arial" w:cs="Arial"/>
        <w:sz w:val="18"/>
        <w:szCs w:val="18"/>
        <w:u w:val="single"/>
      </w:rPr>
      <w:t>(“June 3, 1990”)}}</w:t>
    </w:r>
  </w:p>
  <w:p w14:paraId="120EA9CD" w14:textId="77777777" w:rsidR="008371BF" w:rsidRPr="000460B6" w:rsidRDefault="008371BF" w:rsidP="008371BF">
    <w:pPr>
      <w:pStyle w:val="Header"/>
      <w:tabs>
        <w:tab w:val="clear" w:pos="4320"/>
        <w:tab w:val="clear" w:pos="8640"/>
      </w:tabs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2172A"/>
    <w:multiLevelType w:val="hybridMultilevel"/>
    <w:tmpl w:val="B0B472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35EA7"/>
    <w:multiLevelType w:val="hybridMultilevel"/>
    <w:tmpl w:val="FE68A3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CB9"/>
    <w:rsid w:val="000126BF"/>
    <w:rsid w:val="00014DDA"/>
    <w:rsid w:val="000155C3"/>
    <w:rsid w:val="0001653F"/>
    <w:rsid w:val="00021A89"/>
    <w:rsid w:val="00026706"/>
    <w:rsid w:val="0002685C"/>
    <w:rsid w:val="000351A2"/>
    <w:rsid w:val="000376E7"/>
    <w:rsid w:val="000416C8"/>
    <w:rsid w:val="000460B6"/>
    <w:rsid w:val="00050C0A"/>
    <w:rsid w:val="000526B0"/>
    <w:rsid w:val="00053526"/>
    <w:rsid w:val="00055357"/>
    <w:rsid w:val="000639C1"/>
    <w:rsid w:val="00063DFF"/>
    <w:rsid w:val="000702AB"/>
    <w:rsid w:val="00075B89"/>
    <w:rsid w:val="00076229"/>
    <w:rsid w:val="00081677"/>
    <w:rsid w:val="00082012"/>
    <w:rsid w:val="0008759B"/>
    <w:rsid w:val="00094CD2"/>
    <w:rsid w:val="000A147D"/>
    <w:rsid w:val="000A73C6"/>
    <w:rsid w:val="000B0BA5"/>
    <w:rsid w:val="000B6709"/>
    <w:rsid w:val="000C1413"/>
    <w:rsid w:val="000D4B6F"/>
    <w:rsid w:val="000D501E"/>
    <w:rsid w:val="000D789A"/>
    <w:rsid w:val="000E5E0A"/>
    <w:rsid w:val="000F4633"/>
    <w:rsid w:val="00103CBF"/>
    <w:rsid w:val="00104243"/>
    <w:rsid w:val="001059A8"/>
    <w:rsid w:val="00106768"/>
    <w:rsid w:val="00107592"/>
    <w:rsid w:val="0011236E"/>
    <w:rsid w:val="0011439B"/>
    <w:rsid w:val="00114A2D"/>
    <w:rsid w:val="00117E1D"/>
    <w:rsid w:val="00120576"/>
    <w:rsid w:val="001313CF"/>
    <w:rsid w:val="001465DD"/>
    <w:rsid w:val="0015296D"/>
    <w:rsid w:val="0015377B"/>
    <w:rsid w:val="00155CBB"/>
    <w:rsid w:val="00157554"/>
    <w:rsid w:val="001606F8"/>
    <w:rsid w:val="00162CD1"/>
    <w:rsid w:val="0017025F"/>
    <w:rsid w:val="00183461"/>
    <w:rsid w:val="001911B9"/>
    <w:rsid w:val="00194879"/>
    <w:rsid w:val="0019510D"/>
    <w:rsid w:val="001A4512"/>
    <w:rsid w:val="001B59E6"/>
    <w:rsid w:val="001C0E4C"/>
    <w:rsid w:val="001D02FB"/>
    <w:rsid w:val="001D14EB"/>
    <w:rsid w:val="001D20C1"/>
    <w:rsid w:val="001D6BE5"/>
    <w:rsid w:val="001E37FB"/>
    <w:rsid w:val="001E6054"/>
    <w:rsid w:val="001F7BA9"/>
    <w:rsid w:val="00200889"/>
    <w:rsid w:val="0020566E"/>
    <w:rsid w:val="00221D56"/>
    <w:rsid w:val="002238F8"/>
    <w:rsid w:val="0022466F"/>
    <w:rsid w:val="00230F83"/>
    <w:rsid w:val="00231EB4"/>
    <w:rsid w:val="00235E59"/>
    <w:rsid w:val="00237925"/>
    <w:rsid w:val="00240A03"/>
    <w:rsid w:val="002410EC"/>
    <w:rsid w:val="00251058"/>
    <w:rsid w:val="002557F4"/>
    <w:rsid w:val="002575CB"/>
    <w:rsid w:val="00257E87"/>
    <w:rsid w:val="00263820"/>
    <w:rsid w:val="002661CC"/>
    <w:rsid w:val="00266220"/>
    <w:rsid w:val="00272789"/>
    <w:rsid w:val="002816B6"/>
    <w:rsid w:val="00283357"/>
    <w:rsid w:val="0028390B"/>
    <w:rsid w:val="002A0025"/>
    <w:rsid w:val="002A4837"/>
    <w:rsid w:val="002B4919"/>
    <w:rsid w:val="002C0750"/>
    <w:rsid w:val="002C3540"/>
    <w:rsid w:val="002C5D8F"/>
    <w:rsid w:val="002D330A"/>
    <w:rsid w:val="002E4D35"/>
    <w:rsid w:val="002E6572"/>
    <w:rsid w:val="002F304B"/>
    <w:rsid w:val="002F497E"/>
    <w:rsid w:val="002F541D"/>
    <w:rsid w:val="002F6142"/>
    <w:rsid w:val="00305E2A"/>
    <w:rsid w:val="00320F32"/>
    <w:rsid w:val="00325315"/>
    <w:rsid w:val="0032664E"/>
    <w:rsid w:val="003302A9"/>
    <w:rsid w:val="00330750"/>
    <w:rsid w:val="00335B54"/>
    <w:rsid w:val="00344221"/>
    <w:rsid w:val="0034689C"/>
    <w:rsid w:val="00351470"/>
    <w:rsid w:val="00351ABA"/>
    <w:rsid w:val="00351EDE"/>
    <w:rsid w:val="00352851"/>
    <w:rsid w:val="00361D8D"/>
    <w:rsid w:val="00370759"/>
    <w:rsid w:val="00387CCB"/>
    <w:rsid w:val="0039266C"/>
    <w:rsid w:val="00394569"/>
    <w:rsid w:val="003A563E"/>
    <w:rsid w:val="003A6F75"/>
    <w:rsid w:val="003C03FD"/>
    <w:rsid w:val="003C0D80"/>
    <w:rsid w:val="003C1D30"/>
    <w:rsid w:val="003C1F01"/>
    <w:rsid w:val="003C5155"/>
    <w:rsid w:val="003E3BFD"/>
    <w:rsid w:val="003E674F"/>
    <w:rsid w:val="003F25B7"/>
    <w:rsid w:val="003F2C59"/>
    <w:rsid w:val="004063C8"/>
    <w:rsid w:val="00417061"/>
    <w:rsid w:val="00421567"/>
    <w:rsid w:val="00431383"/>
    <w:rsid w:val="00444273"/>
    <w:rsid w:val="00450C9D"/>
    <w:rsid w:val="00454C00"/>
    <w:rsid w:val="004644B7"/>
    <w:rsid w:val="00480D6A"/>
    <w:rsid w:val="004814DE"/>
    <w:rsid w:val="00482D82"/>
    <w:rsid w:val="00483CD7"/>
    <w:rsid w:val="004941C6"/>
    <w:rsid w:val="00494204"/>
    <w:rsid w:val="004A661A"/>
    <w:rsid w:val="004B15F9"/>
    <w:rsid w:val="004B4F14"/>
    <w:rsid w:val="004B61CA"/>
    <w:rsid w:val="004C0DD4"/>
    <w:rsid w:val="004D041D"/>
    <w:rsid w:val="004E0F77"/>
    <w:rsid w:val="004F1D50"/>
    <w:rsid w:val="004F5405"/>
    <w:rsid w:val="00504877"/>
    <w:rsid w:val="00507A30"/>
    <w:rsid w:val="00516AB9"/>
    <w:rsid w:val="005213E9"/>
    <w:rsid w:val="005219CA"/>
    <w:rsid w:val="0052651D"/>
    <w:rsid w:val="005268E0"/>
    <w:rsid w:val="0053038E"/>
    <w:rsid w:val="00537808"/>
    <w:rsid w:val="00540723"/>
    <w:rsid w:val="005413B9"/>
    <w:rsid w:val="00541B65"/>
    <w:rsid w:val="00542C52"/>
    <w:rsid w:val="00546641"/>
    <w:rsid w:val="005564C6"/>
    <w:rsid w:val="00570319"/>
    <w:rsid w:val="00575594"/>
    <w:rsid w:val="00575A9E"/>
    <w:rsid w:val="00577386"/>
    <w:rsid w:val="0058135B"/>
    <w:rsid w:val="00590B36"/>
    <w:rsid w:val="00593B9D"/>
    <w:rsid w:val="00595435"/>
    <w:rsid w:val="0059578D"/>
    <w:rsid w:val="005A18B0"/>
    <w:rsid w:val="005B3BBD"/>
    <w:rsid w:val="005C3594"/>
    <w:rsid w:val="005C5281"/>
    <w:rsid w:val="005C7F82"/>
    <w:rsid w:val="005D08A9"/>
    <w:rsid w:val="005D44B0"/>
    <w:rsid w:val="005D5030"/>
    <w:rsid w:val="005D6B1F"/>
    <w:rsid w:val="005E07E4"/>
    <w:rsid w:val="005E2803"/>
    <w:rsid w:val="005E3042"/>
    <w:rsid w:val="005E349C"/>
    <w:rsid w:val="005F1A81"/>
    <w:rsid w:val="005F2308"/>
    <w:rsid w:val="00600F5C"/>
    <w:rsid w:val="006112E2"/>
    <w:rsid w:val="00624AAB"/>
    <w:rsid w:val="00625082"/>
    <w:rsid w:val="0062635E"/>
    <w:rsid w:val="00626CC0"/>
    <w:rsid w:val="00627291"/>
    <w:rsid w:val="00637C0D"/>
    <w:rsid w:val="00645D02"/>
    <w:rsid w:val="00662D34"/>
    <w:rsid w:val="006636B6"/>
    <w:rsid w:val="006803C9"/>
    <w:rsid w:val="00685A3B"/>
    <w:rsid w:val="006A42E6"/>
    <w:rsid w:val="006B0E32"/>
    <w:rsid w:val="006B40FF"/>
    <w:rsid w:val="006B697F"/>
    <w:rsid w:val="006C2D9A"/>
    <w:rsid w:val="006C586D"/>
    <w:rsid w:val="006D1BD3"/>
    <w:rsid w:val="006D3005"/>
    <w:rsid w:val="006F1872"/>
    <w:rsid w:val="006F1CB9"/>
    <w:rsid w:val="00701169"/>
    <w:rsid w:val="0070524B"/>
    <w:rsid w:val="00714270"/>
    <w:rsid w:val="00714798"/>
    <w:rsid w:val="00715091"/>
    <w:rsid w:val="00725961"/>
    <w:rsid w:val="00725EF4"/>
    <w:rsid w:val="007344CD"/>
    <w:rsid w:val="00742D23"/>
    <w:rsid w:val="00743229"/>
    <w:rsid w:val="00745C66"/>
    <w:rsid w:val="007526E0"/>
    <w:rsid w:val="00753E5B"/>
    <w:rsid w:val="00764C58"/>
    <w:rsid w:val="007741C1"/>
    <w:rsid w:val="00777DDE"/>
    <w:rsid w:val="007A0DDE"/>
    <w:rsid w:val="007A7682"/>
    <w:rsid w:val="007B7B49"/>
    <w:rsid w:val="007C77D6"/>
    <w:rsid w:val="007C7AAF"/>
    <w:rsid w:val="007D0BB0"/>
    <w:rsid w:val="007E13EB"/>
    <w:rsid w:val="007F157D"/>
    <w:rsid w:val="007F3A19"/>
    <w:rsid w:val="007F4E2C"/>
    <w:rsid w:val="00807FFD"/>
    <w:rsid w:val="00810DC0"/>
    <w:rsid w:val="00813DD5"/>
    <w:rsid w:val="00822952"/>
    <w:rsid w:val="008342D1"/>
    <w:rsid w:val="008371BF"/>
    <w:rsid w:val="008377D8"/>
    <w:rsid w:val="00837ED4"/>
    <w:rsid w:val="00843243"/>
    <w:rsid w:val="00861B63"/>
    <w:rsid w:val="00864B80"/>
    <w:rsid w:val="00864ECC"/>
    <w:rsid w:val="008661EF"/>
    <w:rsid w:val="00874AAC"/>
    <w:rsid w:val="00882A44"/>
    <w:rsid w:val="008A50B4"/>
    <w:rsid w:val="008A5B51"/>
    <w:rsid w:val="008A6026"/>
    <w:rsid w:val="008A6ECF"/>
    <w:rsid w:val="008C79EF"/>
    <w:rsid w:val="008D6DD9"/>
    <w:rsid w:val="008E4D8A"/>
    <w:rsid w:val="008E64AE"/>
    <w:rsid w:val="008E74E5"/>
    <w:rsid w:val="0090162A"/>
    <w:rsid w:val="009016FA"/>
    <w:rsid w:val="00902AA0"/>
    <w:rsid w:val="00917070"/>
    <w:rsid w:val="00922FFD"/>
    <w:rsid w:val="00923E52"/>
    <w:rsid w:val="0092521B"/>
    <w:rsid w:val="009269E5"/>
    <w:rsid w:val="00926C00"/>
    <w:rsid w:val="00926FCF"/>
    <w:rsid w:val="00936A62"/>
    <w:rsid w:val="009420FA"/>
    <w:rsid w:val="00945E95"/>
    <w:rsid w:val="00952B2A"/>
    <w:rsid w:val="00954323"/>
    <w:rsid w:val="009629F8"/>
    <w:rsid w:val="00964768"/>
    <w:rsid w:val="00974CCD"/>
    <w:rsid w:val="00986630"/>
    <w:rsid w:val="009A10A0"/>
    <w:rsid w:val="009B3652"/>
    <w:rsid w:val="009B6996"/>
    <w:rsid w:val="009C1E05"/>
    <w:rsid w:val="009C2EF0"/>
    <w:rsid w:val="009C30AC"/>
    <w:rsid w:val="009C68E7"/>
    <w:rsid w:val="009D6C27"/>
    <w:rsid w:val="009E280B"/>
    <w:rsid w:val="009F21D8"/>
    <w:rsid w:val="009F2666"/>
    <w:rsid w:val="00A00C6E"/>
    <w:rsid w:val="00A035EE"/>
    <w:rsid w:val="00A06755"/>
    <w:rsid w:val="00A07247"/>
    <w:rsid w:val="00A11ECA"/>
    <w:rsid w:val="00A15E90"/>
    <w:rsid w:val="00A3239E"/>
    <w:rsid w:val="00A34633"/>
    <w:rsid w:val="00A37FC9"/>
    <w:rsid w:val="00A42CBC"/>
    <w:rsid w:val="00A47DD4"/>
    <w:rsid w:val="00A62F9F"/>
    <w:rsid w:val="00A85662"/>
    <w:rsid w:val="00A86916"/>
    <w:rsid w:val="00A9277A"/>
    <w:rsid w:val="00A9598F"/>
    <w:rsid w:val="00AA793A"/>
    <w:rsid w:val="00AC148D"/>
    <w:rsid w:val="00AC2D11"/>
    <w:rsid w:val="00AC4E0B"/>
    <w:rsid w:val="00AC74C2"/>
    <w:rsid w:val="00AD1216"/>
    <w:rsid w:val="00AD3B33"/>
    <w:rsid w:val="00AD511A"/>
    <w:rsid w:val="00AD5CC5"/>
    <w:rsid w:val="00AE558C"/>
    <w:rsid w:val="00AF26DC"/>
    <w:rsid w:val="00B1238E"/>
    <w:rsid w:val="00B128A3"/>
    <w:rsid w:val="00B17FFB"/>
    <w:rsid w:val="00B221B5"/>
    <w:rsid w:val="00B22B62"/>
    <w:rsid w:val="00B41FCE"/>
    <w:rsid w:val="00B46922"/>
    <w:rsid w:val="00B623F9"/>
    <w:rsid w:val="00B74721"/>
    <w:rsid w:val="00B85F53"/>
    <w:rsid w:val="00B94E2C"/>
    <w:rsid w:val="00BA046E"/>
    <w:rsid w:val="00BA0A47"/>
    <w:rsid w:val="00BA0B41"/>
    <w:rsid w:val="00BA2D9F"/>
    <w:rsid w:val="00BB3179"/>
    <w:rsid w:val="00BB512C"/>
    <w:rsid w:val="00BB60ED"/>
    <w:rsid w:val="00BC2456"/>
    <w:rsid w:val="00BC4625"/>
    <w:rsid w:val="00BC5505"/>
    <w:rsid w:val="00BD02CD"/>
    <w:rsid w:val="00BD0507"/>
    <w:rsid w:val="00BD2E07"/>
    <w:rsid w:val="00BD5C34"/>
    <w:rsid w:val="00BE2215"/>
    <w:rsid w:val="00BE3C3A"/>
    <w:rsid w:val="00BE4B2A"/>
    <w:rsid w:val="00BE5944"/>
    <w:rsid w:val="00BE6357"/>
    <w:rsid w:val="00BE7BB7"/>
    <w:rsid w:val="00BF4616"/>
    <w:rsid w:val="00BF520C"/>
    <w:rsid w:val="00BF757C"/>
    <w:rsid w:val="00C02D3B"/>
    <w:rsid w:val="00C0345F"/>
    <w:rsid w:val="00C07BDE"/>
    <w:rsid w:val="00C11A66"/>
    <w:rsid w:val="00C12088"/>
    <w:rsid w:val="00C13B6F"/>
    <w:rsid w:val="00C146B9"/>
    <w:rsid w:val="00C17386"/>
    <w:rsid w:val="00C30470"/>
    <w:rsid w:val="00C311CC"/>
    <w:rsid w:val="00C32E1F"/>
    <w:rsid w:val="00C47F29"/>
    <w:rsid w:val="00C547B1"/>
    <w:rsid w:val="00C81468"/>
    <w:rsid w:val="00C84B2F"/>
    <w:rsid w:val="00C87984"/>
    <w:rsid w:val="00C919DD"/>
    <w:rsid w:val="00C963B7"/>
    <w:rsid w:val="00C9665B"/>
    <w:rsid w:val="00CA1621"/>
    <w:rsid w:val="00CA1B39"/>
    <w:rsid w:val="00CA3B1B"/>
    <w:rsid w:val="00CB713F"/>
    <w:rsid w:val="00CD492E"/>
    <w:rsid w:val="00CD6BC7"/>
    <w:rsid w:val="00CE504B"/>
    <w:rsid w:val="00CE6CD8"/>
    <w:rsid w:val="00CF272D"/>
    <w:rsid w:val="00CF4EB1"/>
    <w:rsid w:val="00CF5B3D"/>
    <w:rsid w:val="00D0079C"/>
    <w:rsid w:val="00D0350B"/>
    <w:rsid w:val="00D0465E"/>
    <w:rsid w:val="00D16F7B"/>
    <w:rsid w:val="00D213D1"/>
    <w:rsid w:val="00D238D9"/>
    <w:rsid w:val="00D23B1A"/>
    <w:rsid w:val="00D41BF8"/>
    <w:rsid w:val="00D44B4C"/>
    <w:rsid w:val="00D5193A"/>
    <w:rsid w:val="00D55521"/>
    <w:rsid w:val="00D57216"/>
    <w:rsid w:val="00D62118"/>
    <w:rsid w:val="00D665E1"/>
    <w:rsid w:val="00D75293"/>
    <w:rsid w:val="00D75635"/>
    <w:rsid w:val="00D82C67"/>
    <w:rsid w:val="00D87038"/>
    <w:rsid w:val="00D94508"/>
    <w:rsid w:val="00DB644C"/>
    <w:rsid w:val="00DC0DFF"/>
    <w:rsid w:val="00DC4D15"/>
    <w:rsid w:val="00DC5DF4"/>
    <w:rsid w:val="00DD1E83"/>
    <w:rsid w:val="00DD3C7A"/>
    <w:rsid w:val="00DD488F"/>
    <w:rsid w:val="00DD6326"/>
    <w:rsid w:val="00DD65D3"/>
    <w:rsid w:val="00DE5548"/>
    <w:rsid w:val="00E013E0"/>
    <w:rsid w:val="00E04DCB"/>
    <w:rsid w:val="00E10125"/>
    <w:rsid w:val="00E104D1"/>
    <w:rsid w:val="00E14D6D"/>
    <w:rsid w:val="00E15F21"/>
    <w:rsid w:val="00E16F5B"/>
    <w:rsid w:val="00E23A86"/>
    <w:rsid w:val="00E259E7"/>
    <w:rsid w:val="00E26259"/>
    <w:rsid w:val="00E417F8"/>
    <w:rsid w:val="00E43AA6"/>
    <w:rsid w:val="00E54AB8"/>
    <w:rsid w:val="00E730B8"/>
    <w:rsid w:val="00E75A15"/>
    <w:rsid w:val="00E77A1F"/>
    <w:rsid w:val="00E83059"/>
    <w:rsid w:val="00E83118"/>
    <w:rsid w:val="00E84392"/>
    <w:rsid w:val="00E86215"/>
    <w:rsid w:val="00E87B72"/>
    <w:rsid w:val="00E90920"/>
    <w:rsid w:val="00E93365"/>
    <w:rsid w:val="00E93896"/>
    <w:rsid w:val="00E95619"/>
    <w:rsid w:val="00EA1B10"/>
    <w:rsid w:val="00EA30F6"/>
    <w:rsid w:val="00EA42AE"/>
    <w:rsid w:val="00EC3D01"/>
    <w:rsid w:val="00EC6397"/>
    <w:rsid w:val="00ED6840"/>
    <w:rsid w:val="00EE24C6"/>
    <w:rsid w:val="00EE2940"/>
    <w:rsid w:val="00EE4A3A"/>
    <w:rsid w:val="00EF00CC"/>
    <w:rsid w:val="00EF0BE2"/>
    <w:rsid w:val="00EF43FD"/>
    <w:rsid w:val="00EF6827"/>
    <w:rsid w:val="00F00370"/>
    <w:rsid w:val="00F03B04"/>
    <w:rsid w:val="00F10AE5"/>
    <w:rsid w:val="00F137F0"/>
    <w:rsid w:val="00F17D27"/>
    <w:rsid w:val="00F25155"/>
    <w:rsid w:val="00F36A73"/>
    <w:rsid w:val="00F4018C"/>
    <w:rsid w:val="00F41753"/>
    <w:rsid w:val="00F41C87"/>
    <w:rsid w:val="00F46AE5"/>
    <w:rsid w:val="00F51A28"/>
    <w:rsid w:val="00F51B5E"/>
    <w:rsid w:val="00F542BB"/>
    <w:rsid w:val="00F57074"/>
    <w:rsid w:val="00F6707A"/>
    <w:rsid w:val="00F748BD"/>
    <w:rsid w:val="00F812DC"/>
    <w:rsid w:val="00F8215D"/>
    <w:rsid w:val="00F822E1"/>
    <w:rsid w:val="00F82BAA"/>
    <w:rsid w:val="00F84934"/>
    <w:rsid w:val="00F8568E"/>
    <w:rsid w:val="00F86A7B"/>
    <w:rsid w:val="00F942EF"/>
    <w:rsid w:val="00FA15E3"/>
    <w:rsid w:val="00FA51C1"/>
    <w:rsid w:val="00FC2294"/>
    <w:rsid w:val="00FD64B8"/>
    <w:rsid w:val="00FD6BB7"/>
    <w:rsid w:val="00FF34A0"/>
    <w:rsid w:val="00FF41EF"/>
    <w:rsid w:val="00FF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C76427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locked/>
    <w:rsid w:val="0011439B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uiPriority w:val="99"/>
    <w:rsid w:val="00F8215D"/>
  </w:style>
  <w:style w:type="paragraph" w:customStyle="1" w:styleId="gsinq8ptfooter">
    <w:name w:val="gsinq 8pt footer"/>
    <w:basedOn w:val="Footer"/>
    <w:qFormat/>
    <w:rsid w:val="00F8215D"/>
    <w:pPr>
      <w:tabs>
        <w:tab w:val="clear" w:pos="4320"/>
        <w:tab w:val="clear" w:pos="8640"/>
        <w:tab w:val="right" w:pos="10224"/>
      </w:tabs>
    </w:pPr>
    <w:rPr>
      <w:rFonts w:ascii="Arial" w:hAnsi="Arial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B41F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locked/>
    <w:rsid w:val="0011439B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uiPriority w:val="99"/>
    <w:rsid w:val="00F8215D"/>
  </w:style>
  <w:style w:type="paragraph" w:customStyle="1" w:styleId="gsinq8ptfooter">
    <w:name w:val="gsinq 8pt footer"/>
    <w:basedOn w:val="Footer"/>
    <w:qFormat/>
    <w:rsid w:val="00F8215D"/>
    <w:pPr>
      <w:tabs>
        <w:tab w:val="clear" w:pos="4320"/>
        <w:tab w:val="clear" w:pos="8640"/>
        <w:tab w:val="right" w:pos="10224"/>
      </w:tabs>
    </w:pPr>
    <w:rPr>
      <w:rFonts w:ascii="Arial" w:hAnsi="Arial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B41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628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F2C96-C325-4EF3-8110-82E1622CC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1358</TotalTime>
  <Pages>7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Receipts and Disbursements</vt:lpstr>
    </vt:vector>
  </TitlesOfParts>
  <Company>Granville Software Inc.</Company>
  <LinksUpToDate>false</LinksUpToDate>
  <CharactersWithSpaces>5339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Receipts and Disbursements</dc:title>
  <dc:creator>Granville Software Inc.</dc:creator>
  <cp:lastModifiedBy>GSI</cp:lastModifiedBy>
  <cp:revision>130</cp:revision>
  <dcterms:created xsi:type="dcterms:W3CDTF">2019-09-27T20:36:00Z</dcterms:created>
  <dcterms:modified xsi:type="dcterms:W3CDTF">2022-05-09T19:57:00Z</dcterms:modified>
</cp:coreProperties>
</file>