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4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"/>
        <w:gridCol w:w="1562"/>
        <w:gridCol w:w="6628"/>
        <w:gridCol w:w="1890"/>
        <w:gridCol w:w="1890"/>
        <w:gridCol w:w="1870"/>
      </w:tblGrid>
      <w:tr w:rsidR="00187E6D" w:rsidRPr="006E1999" w14:paraId="58B0B2C9" w14:textId="77777777" w:rsidTr="00487B65">
        <w:trPr>
          <w:gridBefore w:val="1"/>
          <w:wBefore w:w="7" w:type="dxa"/>
          <w:cantSplit/>
          <w:tblHeader/>
        </w:trPr>
        <w:tc>
          <w:tcPr>
            <w:tcW w:w="1562" w:type="dxa"/>
            <w:shd w:val="clear" w:color="auto" w:fill="D9D9D9" w:themeFill="background1" w:themeFillShade="D9"/>
          </w:tcPr>
          <w:p w14:paraId="45480BF1" w14:textId="77777777" w:rsidR="00187E6D" w:rsidRPr="006E1999" w:rsidRDefault="00187E6D" w:rsidP="007C5EB8">
            <w:pPr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6E1999">
              <w:rPr>
                <w:rFonts w:ascii="Arial" w:hAnsi="Arial" w:cs="Arial"/>
                <w:sz w:val="21"/>
                <w:szCs w:val="21"/>
                <w:u w:val="single"/>
              </w:rPr>
              <w:t>Date</w:t>
            </w:r>
          </w:p>
        </w:tc>
        <w:tc>
          <w:tcPr>
            <w:tcW w:w="6628" w:type="dxa"/>
            <w:shd w:val="clear" w:color="auto" w:fill="D9D9D9" w:themeFill="background1" w:themeFillShade="D9"/>
          </w:tcPr>
          <w:p w14:paraId="77FEFA5C" w14:textId="77777777" w:rsidR="00187E6D" w:rsidRPr="006E1999" w:rsidRDefault="00187E6D" w:rsidP="007C5EB8">
            <w:pPr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6E1999">
              <w:rPr>
                <w:rFonts w:ascii="Arial" w:hAnsi="Arial" w:cs="Arial"/>
                <w:sz w:val="21"/>
                <w:szCs w:val="21"/>
                <w:u w:val="single"/>
              </w:rPr>
              <w:t>Description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0BD78526" w14:textId="77777777" w:rsidR="00187E6D" w:rsidRPr="006E1999" w:rsidRDefault="00187E6D" w:rsidP="007C5EB8">
            <w:pPr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6E1999">
              <w:rPr>
                <w:rFonts w:ascii="Arial" w:hAnsi="Arial" w:cs="Arial"/>
                <w:sz w:val="21"/>
                <w:szCs w:val="21"/>
                <w:u w:val="single"/>
              </w:rPr>
              <w:t>Received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61BC1AB" w14:textId="77777777" w:rsidR="00187E6D" w:rsidRPr="006E1999" w:rsidRDefault="00187E6D" w:rsidP="007C5EB8">
            <w:pPr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6E1999">
              <w:rPr>
                <w:rFonts w:ascii="Arial" w:hAnsi="Arial" w:cs="Arial"/>
                <w:sz w:val="21"/>
                <w:szCs w:val="21"/>
                <w:u w:val="single"/>
              </w:rPr>
              <w:t>Disbursed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51E1A62B" w14:textId="77777777" w:rsidR="00187E6D" w:rsidRPr="006E1999" w:rsidRDefault="00187E6D" w:rsidP="007C5EB8">
            <w:pPr>
              <w:spacing w:before="40" w:after="40"/>
              <w:ind w:right="21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6E1999">
              <w:rPr>
                <w:rFonts w:ascii="Arial" w:hAnsi="Arial" w:cs="Arial"/>
                <w:sz w:val="21"/>
                <w:szCs w:val="21"/>
                <w:u w:val="single"/>
              </w:rPr>
              <w:t>Balance</w:t>
            </w:r>
          </w:p>
        </w:tc>
      </w:tr>
      <w:tr w:rsidR="008923A8" w:rsidRPr="006E1999" w14:paraId="157598FA" w14:textId="77777777" w:rsidTr="00487B65">
        <w:trPr>
          <w:gridBefore w:val="1"/>
          <w:wBefore w:w="7" w:type="dxa"/>
          <w:cantSplit/>
        </w:trPr>
        <w:tc>
          <w:tcPr>
            <w:tcW w:w="1562" w:type="dxa"/>
          </w:tcPr>
          <w:p w14:paraId="0DC7A9D5" w14:textId="77777777" w:rsidR="008923A8" w:rsidRPr="006E1999" w:rsidRDefault="008923A8" w:rsidP="008923A8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628" w:type="dxa"/>
          </w:tcPr>
          <w:p w14:paraId="3FCAF791" w14:textId="4750D844" w:rsidR="008923A8" w:rsidRPr="006E1999" w:rsidRDefault="008923A8" w:rsidP="00E73140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Opening Balance</w:t>
            </w:r>
          </w:p>
        </w:tc>
        <w:tc>
          <w:tcPr>
            <w:tcW w:w="1890" w:type="dxa"/>
          </w:tcPr>
          <w:p w14:paraId="68884F70" w14:textId="5D24A87A" w:rsidR="008923A8" w:rsidRPr="006E1999" w:rsidRDefault="008923A8" w:rsidP="008923A8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890" w:type="dxa"/>
          </w:tcPr>
          <w:p w14:paraId="505C6CC1" w14:textId="0A93A4C4" w:rsidR="008923A8" w:rsidRPr="006E1999" w:rsidRDefault="008923A8" w:rsidP="008923A8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870" w:type="dxa"/>
          </w:tcPr>
          <w:p w14:paraId="04C505A1" w14:textId="77777777" w:rsidR="008923A8" w:rsidRPr="006E1999" w:rsidRDefault="008923A8" w:rsidP="008923A8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srd_opening_balance|money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</w:p>
        </w:tc>
      </w:tr>
      <w:tr w:rsidR="008923A8" w:rsidRPr="006E1999" w14:paraId="05443F4E" w14:textId="77777777" w:rsidTr="00487B65">
        <w:trPr>
          <w:gridBefore w:val="1"/>
          <w:wBefore w:w="7" w:type="dxa"/>
          <w:cantSplit/>
        </w:trPr>
        <w:tc>
          <w:tcPr>
            <w:tcW w:w="13840" w:type="dxa"/>
            <w:gridSpan w:val="5"/>
          </w:tcPr>
          <w:p w14:paraId="5B7A7E18" w14:textId="77777777" w:rsidR="008923A8" w:rsidRPr="006E1999" w:rsidRDefault="008923A8" w:rsidP="008923A8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 xml:space="preserve"> for trans in 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estate_srd_trans_list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 xml:space="preserve"> %}</w:t>
            </w:r>
          </w:p>
        </w:tc>
      </w:tr>
      <w:tr w:rsidR="008923A8" w:rsidRPr="006E1999" w14:paraId="1898C250" w14:textId="77777777" w:rsidTr="00487B65">
        <w:trPr>
          <w:gridBefore w:val="1"/>
          <w:wBefore w:w="7" w:type="dxa"/>
          <w:cantSplit/>
        </w:trPr>
        <w:tc>
          <w:tcPr>
            <w:tcW w:w="13840" w:type="dxa"/>
            <w:gridSpan w:val="5"/>
          </w:tcPr>
          <w:p w14:paraId="263D4BFC" w14:textId="77777777" w:rsidR="008923A8" w:rsidRPr="006E1999" w:rsidRDefault="008923A8" w:rsidP="008923A8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 xml:space="preserve"> if (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loop.index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 xml:space="preserve">) is not 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divisibleby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 xml:space="preserve"> 2%}</w:t>
            </w:r>
          </w:p>
        </w:tc>
      </w:tr>
      <w:tr w:rsidR="008923A8" w:rsidRPr="006E1999" w14:paraId="590AC829" w14:textId="77777777" w:rsidTr="00487B65">
        <w:trPr>
          <w:gridBefore w:val="1"/>
          <w:wBefore w:w="7" w:type="dxa"/>
          <w:cantSplit/>
        </w:trPr>
        <w:tc>
          <w:tcPr>
            <w:tcW w:w="1562" w:type="dxa"/>
            <w:shd w:val="clear" w:color="auto" w:fill="FFFFFF" w:themeFill="background1"/>
          </w:tcPr>
          <w:p w14:paraId="376340A5" w14:textId="77777777" w:rsidR="008923A8" w:rsidRPr="006E1999" w:rsidRDefault="008923A8" w:rsidP="008923A8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trans.date|toDate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(“Jun 3, 1990”)}}</w:t>
            </w:r>
          </w:p>
        </w:tc>
        <w:tc>
          <w:tcPr>
            <w:tcW w:w="6628" w:type="dxa"/>
            <w:shd w:val="clear" w:color="auto" w:fill="FFFFFF" w:themeFill="background1"/>
          </w:tcPr>
          <w:p w14:paraId="75B3BBA7" w14:textId="77777777" w:rsidR="008923A8" w:rsidRPr="006E1999" w:rsidRDefault="008923A8" w:rsidP="008923A8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trans.type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}}: {{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trans.from_to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}} re: {{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trans.description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 xml:space="preserve">}} </w:t>
            </w:r>
            <w:r w:rsidRPr="006E1999">
              <w:rPr>
                <w:rFonts w:ascii="Arial" w:hAnsi="Arial" w:cs="Arial"/>
                <w:b/>
                <w:bCs/>
                <w:sz w:val="21"/>
                <w:szCs w:val="21"/>
                <w:vertAlign w:val="superscript"/>
              </w:rPr>
              <w:t>{{</w:t>
            </w:r>
            <w:proofErr w:type="spellStart"/>
            <w:r w:rsidRPr="006E1999">
              <w:rPr>
                <w:rFonts w:ascii="Arial" w:hAnsi="Arial" w:cs="Arial"/>
                <w:b/>
                <w:bCs/>
                <w:sz w:val="21"/>
                <w:szCs w:val="21"/>
                <w:vertAlign w:val="superscript"/>
              </w:rPr>
              <w:t>trans.footnote</w:t>
            </w:r>
            <w:proofErr w:type="spellEnd"/>
            <w:r w:rsidRPr="006E1999">
              <w:rPr>
                <w:rFonts w:ascii="Arial" w:hAnsi="Arial" w:cs="Arial"/>
                <w:b/>
                <w:bCs/>
                <w:sz w:val="21"/>
                <w:szCs w:val="21"/>
                <w:vertAlign w:val="superscript"/>
              </w:rPr>
              <w:t>}}</w:t>
            </w:r>
          </w:p>
        </w:tc>
        <w:tc>
          <w:tcPr>
            <w:tcW w:w="1890" w:type="dxa"/>
            <w:shd w:val="clear" w:color="auto" w:fill="FFFFFF" w:themeFill="background1"/>
          </w:tcPr>
          <w:p w14:paraId="0B32DAF9" w14:textId="77777777" w:rsidR="008923A8" w:rsidRPr="006E1999" w:rsidRDefault="008923A8" w:rsidP="008923A8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trans.receipt|money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(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hide_zero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=True)}}</w:t>
            </w:r>
          </w:p>
        </w:tc>
        <w:tc>
          <w:tcPr>
            <w:tcW w:w="1890" w:type="dxa"/>
            <w:shd w:val="clear" w:color="auto" w:fill="FFFFFF" w:themeFill="background1"/>
          </w:tcPr>
          <w:p w14:paraId="39074C1D" w14:textId="77777777" w:rsidR="008923A8" w:rsidRPr="006E1999" w:rsidRDefault="008923A8" w:rsidP="008923A8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trans.disbursement|money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(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hide_zero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=True)}}</w:t>
            </w:r>
          </w:p>
        </w:tc>
        <w:tc>
          <w:tcPr>
            <w:tcW w:w="1870" w:type="dxa"/>
            <w:shd w:val="clear" w:color="auto" w:fill="FFFFFF" w:themeFill="background1"/>
          </w:tcPr>
          <w:p w14:paraId="67FFBD37" w14:textId="77777777" w:rsidR="008923A8" w:rsidRPr="006E1999" w:rsidRDefault="008923A8" w:rsidP="008923A8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trans.running_balance|money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</w:p>
        </w:tc>
      </w:tr>
      <w:tr w:rsidR="008923A8" w:rsidRPr="006E1999" w14:paraId="5D43850A" w14:textId="77777777" w:rsidTr="00487B65">
        <w:trPr>
          <w:gridBefore w:val="1"/>
          <w:wBefore w:w="7" w:type="dxa"/>
          <w:cantSplit/>
        </w:trPr>
        <w:tc>
          <w:tcPr>
            <w:tcW w:w="13840" w:type="dxa"/>
            <w:gridSpan w:val="5"/>
          </w:tcPr>
          <w:p w14:paraId="0DADBD4A" w14:textId="77777777" w:rsidR="008923A8" w:rsidRPr="006E1999" w:rsidRDefault="008923A8" w:rsidP="008923A8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 xml:space="preserve"> else %}</w:t>
            </w:r>
          </w:p>
        </w:tc>
      </w:tr>
      <w:tr w:rsidR="008923A8" w:rsidRPr="006E1999" w14:paraId="09822D1E" w14:textId="77777777" w:rsidTr="00487B65">
        <w:trPr>
          <w:gridBefore w:val="1"/>
          <w:wBefore w:w="7" w:type="dxa"/>
          <w:cantSplit/>
        </w:trPr>
        <w:tc>
          <w:tcPr>
            <w:tcW w:w="1562" w:type="dxa"/>
            <w:shd w:val="clear" w:color="auto" w:fill="F2F2F2" w:themeFill="background1" w:themeFillShade="F2"/>
          </w:tcPr>
          <w:p w14:paraId="0253C394" w14:textId="77777777" w:rsidR="008923A8" w:rsidRPr="006E1999" w:rsidRDefault="008923A8" w:rsidP="008923A8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trans.date|toDate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(“Jun 3, 1990”)}}</w:t>
            </w:r>
          </w:p>
        </w:tc>
        <w:tc>
          <w:tcPr>
            <w:tcW w:w="6628" w:type="dxa"/>
            <w:shd w:val="clear" w:color="auto" w:fill="F2F2F2" w:themeFill="background1" w:themeFillShade="F2"/>
          </w:tcPr>
          <w:p w14:paraId="6282AA4E" w14:textId="77777777" w:rsidR="008923A8" w:rsidRPr="006E1999" w:rsidRDefault="008923A8" w:rsidP="008923A8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trans.type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}}: {{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trans.from_to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}} re: {{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trans.description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 xml:space="preserve">}} </w:t>
            </w:r>
            <w:r w:rsidRPr="006E1999">
              <w:rPr>
                <w:rFonts w:ascii="Arial" w:hAnsi="Arial" w:cs="Arial"/>
                <w:b/>
                <w:bCs/>
                <w:sz w:val="21"/>
                <w:szCs w:val="21"/>
                <w:vertAlign w:val="superscript"/>
              </w:rPr>
              <w:t>{{</w:t>
            </w:r>
            <w:proofErr w:type="spellStart"/>
            <w:r w:rsidRPr="006E1999">
              <w:rPr>
                <w:rFonts w:ascii="Arial" w:hAnsi="Arial" w:cs="Arial"/>
                <w:b/>
                <w:bCs/>
                <w:sz w:val="21"/>
                <w:szCs w:val="21"/>
                <w:vertAlign w:val="superscript"/>
              </w:rPr>
              <w:t>trans.footnote</w:t>
            </w:r>
            <w:proofErr w:type="spellEnd"/>
            <w:r w:rsidRPr="006E1999">
              <w:rPr>
                <w:rFonts w:ascii="Arial" w:hAnsi="Arial" w:cs="Arial"/>
                <w:b/>
                <w:bCs/>
                <w:sz w:val="21"/>
                <w:szCs w:val="21"/>
                <w:vertAlign w:val="superscript"/>
              </w:rPr>
              <w:t>}}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49CC4C41" w14:textId="77777777" w:rsidR="008923A8" w:rsidRPr="006E1999" w:rsidRDefault="008923A8" w:rsidP="008923A8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trans.receipt|money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(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hide_zero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=True)}}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3D9622E5" w14:textId="77777777" w:rsidR="008923A8" w:rsidRPr="006E1999" w:rsidRDefault="008923A8" w:rsidP="008923A8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trans.disbursement|money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(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hide_zero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=True)}}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43C57765" w14:textId="77777777" w:rsidR="008923A8" w:rsidRPr="006E1999" w:rsidRDefault="008923A8" w:rsidP="008923A8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trans.running_balance|money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</w:p>
        </w:tc>
      </w:tr>
      <w:tr w:rsidR="008923A8" w:rsidRPr="006E1999" w14:paraId="264E0FDB" w14:textId="77777777" w:rsidTr="00487B65">
        <w:trPr>
          <w:gridBefore w:val="1"/>
          <w:wBefore w:w="7" w:type="dxa"/>
          <w:cantSplit/>
        </w:trPr>
        <w:tc>
          <w:tcPr>
            <w:tcW w:w="13840" w:type="dxa"/>
            <w:gridSpan w:val="5"/>
          </w:tcPr>
          <w:p w14:paraId="6209A00D" w14:textId="77777777" w:rsidR="008923A8" w:rsidRPr="006E1999" w:rsidRDefault="008923A8" w:rsidP="008923A8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endif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 xml:space="preserve"> %}</w:t>
            </w:r>
          </w:p>
        </w:tc>
      </w:tr>
      <w:tr w:rsidR="008923A8" w:rsidRPr="006E1999" w14:paraId="23A66C71" w14:textId="77777777" w:rsidTr="00487B65">
        <w:trPr>
          <w:gridBefore w:val="1"/>
          <w:wBefore w:w="7" w:type="dxa"/>
          <w:cantSplit/>
        </w:trPr>
        <w:tc>
          <w:tcPr>
            <w:tcW w:w="13840" w:type="dxa"/>
            <w:gridSpan w:val="5"/>
          </w:tcPr>
          <w:p w14:paraId="1BC30513" w14:textId="77777777" w:rsidR="008923A8" w:rsidRPr="006E1999" w:rsidRDefault="008923A8" w:rsidP="008923A8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endfor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 xml:space="preserve"> %}</w:t>
            </w:r>
          </w:p>
        </w:tc>
      </w:tr>
      <w:tr w:rsidR="008923A8" w:rsidRPr="006E1999" w14:paraId="7C2C2BFF" w14:textId="77777777" w:rsidTr="008923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8197" w:type="dxa"/>
            <w:gridSpan w:val="3"/>
            <w:tcBorders>
              <w:top w:val="nil"/>
              <w:left w:val="nil"/>
              <w:bottom w:val="nil"/>
            </w:tcBorders>
          </w:tcPr>
          <w:p w14:paraId="429AE9EA" w14:textId="77777777" w:rsidR="008923A8" w:rsidRPr="006E1999" w:rsidRDefault="008923A8" w:rsidP="008923A8">
            <w:pPr>
              <w:keepNext/>
              <w:keepLines/>
              <w:spacing w:before="40" w:after="40"/>
              <w:jc w:val="right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6E1999">
              <w:rPr>
                <w:rFonts w:ascii="Arial" w:hAnsi="Arial" w:cs="Arial"/>
                <w:i/>
                <w:iCs/>
                <w:sz w:val="21"/>
                <w:szCs w:val="21"/>
              </w:rPr>
              <w:t>Totals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C0C9F0F" w14:textId="29B47087" w:rsidR="008923A8" w:rsidRPr="006E1999" w:rsidRDefault="008923A8" w:rsidP="008923A8">
            <w:pPr>
              <w:keepNext/>
              <w:keepLines/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srd_total_receipts|money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1B3ECF41" w14:textId="5FD279F6" w:rsidR="008923A8" w:rsidRPr="006E1999" w:rsidRDefault="008923A8" w:rsidP="008923A8">
            <w:pPr>
              <w:keepNext/>
              <w:keepLines/>
              <w:spacing w:before="40" w:after="40"/>
              <w:ind w:right="9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srd_total_disbursements|money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A1AB0E" w14:textId="43E15F0E" w:rsidR="008923A8" w:rsidRPr="006E1999" w:rsidRDefault="008923A8" w:rsidP="008923A8">
            <w:pPr>
              <w:keepNext/>
              <w:keepLines/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srd_</w:t>
            </w:r>
            <w:r>
              <w:rPr>
                <w:rFonts w:ascii="Arial" w:hAnsi="Arial" w:cs="Arial"/>
                <w:sz w:val="21"/>
                <w:szCs w:val="21"/>
              </w:rPr>
              <w:t>end_balance</w:t>
            </w:r>
            <w:r w:rsidRPr="002A0025">
              <w:rPr>
                <w:rFonts w:ascii="Arial" w:hAnsi="Arial" w:cs="Arial"/>
                <w:sz w:val="21"/>
                <w:szCs w:val="21"/>
              </w:rPr>
              <w:t>|money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</w:t>
            </w:r>
          </w:p>
        </w:tc>
      </w:tr>
    </w:tbl>
    <w:p w14:paraId="45A0D5C4" w14:textId="77777777" w:rsidR="00187E6D" w:rsidRPr="006E1999" w:rsidRDefault="00187E6D" w:rsidP="00187E6D">
      <w:pPr>
        <w:rPr>
          <w:rFonts w:ascii="Arial" w:hAnsi="Arial" w:cs="Arial"/>
          <w:sz w:val="16"/>
          <w:szCs w:val="16"/>
        </w:rPr>
      </w:pPr>
    </w:p>
    <w:p w14:paraId="3375C706" w14:textId="77777777" w:rsidR="00187E6D" w:rsidRPr="006E1999" w:rsidRDefault="00187E6D" w:rsidP="00187E6D">
      <w:pPr>
        <w:rPr>
          <w:rFonts w:ascii="Arial" w:hAnsi="Arial" w:cs="Arial"/>
          <w:sz w:val="18"/>
          <w:szCs w:val="18"/>
        </w:rPr>
      </w:pPr>
      <w:r w:rsidRPr="006E1999">
        <w:rPr>
          <w:rFonts w:ascii="Arial" w:hAnsi="Arial" w:cs="Arial"/>
          <w:sz w:val="18"/>
          <w:szCs w:val="18"/>
        </w:rPr>
        <w:t xml:space="preserve">{%p if </w:t>
      </w:r>
      <w:proofErr w:type="spellStart"/>
      <w:r w:rsidRPr="006E1999">
        <w:rPr>
          <w:rFonts w:ascii="Arial" w:hAnsi="Arial" w:cs="Arial"/>
          <w:sz w:val="18"/>
          <w:szCs w:val="18"/>
        </w:rPr>
        <w:t>holdbacks_list|length</w:t>
      </w:r>
      <w:proofErr w:type="spellEnd"/>
      <w:r w:rsidRPr="006E1999">
        <w:rPr>
          <w:rFonts w:ascii="Arial" w:hAnsi="Arial" w:cs="Arial"/>
          <w:sz w:val="18"/>
          <w:szCs w:val="18"/>
        </w:rPr>
        <w:t xml:space="preserve"> &gt;= 1 %}</w:t>
      </w:r>
    </w:p>
    <w:tbl>
      <w:tblPr>
        <w:tblW w:w="0" w:type="auto"/>
        <w:tblInd w:w="18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7"/>
        <w:gridCol w:w="3420"/>
        <w:gridCol w:w="1980"/>
        <w:gridCol w:w="2430"/>
        <w:gridCol w:w="1890"/>
        <w:gridCol w:w="1890"/>
        <w:gridCol w:w="1870"/>
      </w:tblGrid>
      <w:tr w:rsidR="00187E6D" w:rsidRPr="006E1999" w14:paraId="6C550700" w14:textId="77777777" w:rsidTr="007C5EB8">
        <w:trPr>
          <w:cantSplit/>
        </w:trPr>
        <w:tc>
          <w:tcPr>
            <w:tcW w:w="8197" w:type="dxa"/>
            <w:gridSpan w:val="4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</w:tcPr>
          <w:p w14:paraId="4860FEE1" w14:textId="77777777" w:rsidR="00187E6D" w:rsidRPr="006E1999" w:rsidRDefault="00187E6D" w:rsidP="007C5EB8">
            <w:pPr>
              <w:keepNext/>
              <w:keepLines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6E1999">
              <w:rPr>
                <w:rFonts w:ascii="Arial" w:hAnsi="Arial" w:cs="Arial"/>
                <w:sz w:val="18"/>
                <w:szCs w:val="18"/>
              </w:rPr>
              <w:t>Holdbacks: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4C1EE570" w14:textId="77777777" w:rsidR="00187E6D" w:rsidRPr="006E1999" w:rsidRDefault="00187E6D" w:rsidP="007C5EB8">
            <w:pPr>
              <w:keepNext/>
              <w:keepLines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</w:tcPr>
          <w:p w14:paraId="5854E283" w14:textId="77777777" w:rsidR="00187E6D" w:rsidRPr="006E1999" w:rsidRDefault="00187E6D" w:rsidP="007C5EB8">
            <w:pPr>
              <w:keepNext/>
              <w:keepLines/>
              <w:spacing w:before="40" w:after="40"/>
              <w:ind w:right="9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B8299D9" w14:textId="77777777" w:rsidR="00187E6D" w:rsidRPr="006E1999" w:rsidRDefault="00187E6D" w:rsidP="007C5EB8">
            <w:pPr>
              <w:keepNext/>
              <w:keepLines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E199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187E6D" w:rsidRPr="006E1999" w14:paraId="68B892B6" w14:textId="77777777" w:rsidTr="007C5EB8">
        <w:trPr>
          <w:cantSplit/>
        </w:trPr>
        <w:tc>
          <w:tcPr>
            <w:tcW w:w="13847" w:type="dxa"/>
            <w:gridSpan w:val="7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</w:tcPr>
          <w:p w14:paraId="14FA7DCB" w14:textId="77777777" w:rsidR="00187E6D" w:rsidRPr="006E1999" w:rsidRDefault="00187E6D" w:rsidP="007C5EB8">
            <w:pPr>
              <w:keepNext/>
              <w:keepLines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6E1999">
              <w:rPr>
                <w:rFonts w:ascii="Arial" w:hAnsi="Arial" w:cs="Arial"/>
                <w:sz w:val="18"/>
                <w:szCs w:val="18"/>
              </w:rPr>
              <w:t>{%</w:t>
            </w:r>
            <w:proofErr w:type="spellStart"/>
            <w:r w:rsidRPr="006E1999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6E1999">
              <w:rPr>
                <w:rFonts w:ascii="Arial" w:hAnsi="Arial" w:cs="Arial"/>
                <w:sz w:val="18"/>
                <w:szCs w:val="18"/>
              </w:rPr>
              <w:t xml:space="preserve"> for holdback in </w:t>
            </w:r>
            <w:proofErr w:type="spellStart"/>
            <w:r w:rsidRPr="006E1999">
              <w:rPr>
                <w:rFonts w:ascii="Arial" w:hAnsi="Arial" w:cs="Arial"/>
                <w:sz w:val="18"/>
                <w:szCs w:val="18"/>
              </w:rPr>
              <w:t>holdbacks_list</w:t>
            </w:r>
            <w:proofErr w:type="spellEnd"/>
            <w:r w:rsidRPr="006E1999">
              <w:rPr>
                <w:rFonts w:ascii="Arial" w:hAnsi="Arial" w:cs="Arial"/>
                <w:sz w:val="18"/>
                <w:szCs w:val="18"/>
              </w:rPr>
              <w:t xml:space="preserve"> %}</w:t>
            </w:r>
          </w:p>
        </w:tc>
      </w:tr>
      <w:tr w:rsidR="00187E6D" w:rsidRPr="006E1999" w14:paraId="2D2F8264" w14:textId="77777777" w:rsidTr="007C5EB8">
        <w:trPr>
          <w:cantSplit/>
        </w:trPr>
        <w:tc>
          <w:tcPr>
            <w:tcW w:w="367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</w:tcPr>
          <w:p w14:paraId="0BE13247" w14:textId="77777777" w:rsidR="00187E6D" w:rsidRPr="006E1999" w:rsidRDefault="00187E6D" w:rsidP="007C5EB8">
            <w:pPr>
              <w:keepNext/>
              <w:keepLines/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</w:tcPr>
          <w:p w14:paraId="59527F52" w14:textId="77777777" w:rsidR="00187E6D" w:rsidRPr="006E1999" w:rsidRDefault="00187E6D" w:rsidP="007C5EB8">
            <w:pPr>
              <w:keepNext/>
              <w:keepLines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6E1999"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 w:rsidRPr="006E1999">
              <w:rPr>
                <w:rFonts w:ascii="Arial" w:hAnsi="Arial" w:cs="Arial"/>
                <w:sz w:val="18"/>
                <w:szCs w:val="18"/>
              </w:rPr>
              <w:t>holdback.item</w:t>
            </w:r>
            <w:proofErr w:type="spellEnd"/>
            <w:r w:rsidRPr="006E1999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</w:tcPr>
          <w:p w14:paraId="4CEB491A" w14:textId="77777777" w:rsidR="00187E6D" w:rsidRPr="006E1999" w:rsidRDefault="00187E6D" w:rsidP="007C5EB8">
            <w:pPr>
              <w:keepNext/>
              <w:keepLines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E1999">
              <w:rPr>
                <w:rFonts w:ascii="Arial" w:hAnsi="Arial" w:cs="Arial"/>
                <w:sz w:val="18"/>
                <w:szCs w:val="18"/>
              </w:rPr>
              <w:t xml:space="preserve">{% if </w:t>
            </w:r>
            <w:proofErr w:type="spellStart"/>
            <w:r w:rsidRPr="006E1999">
              <w:rPr>
                <w:rFonts w:ascii="Arial" w:hAnsi="Arial" w:cs="Arial"/>
                <w:sz w:val="18"/>
                <w:szCs w:val="18"/>
              </w:rPr>
              <w:t>loop.last</w:t>
            </w:r>
            <w:proofErr w:type="spellEnd"/>
            <w:r w:rsidRPr="006E1999">
              <w:rPr>
                <w:rFonts w:ascii="Arial" w:hAnsi="Arial" w:cs="Arial"/>
                <w:sz w:val="18"/>
                <w:szCs w:val="18"/>
              </w:rPr>
              <w:t xml:space="preserve"> %}</w:t>
            </w:r>
            <w:r w:rsidRPr="006E1999">
              <w:rPr>
                <w:rFonts w:ascii="Arial" w:hAnsi="Arial" w:cs="Arial"/>
                <w:sz w:val="18"/>
                <w:szCs w:val="18"/>
                <w:u w:val="single"/>
              </w:rPr>
              <w:t>({{</w:t>
            </w:r>
            <w:proofErr w:type="spellStart"/>
            <w:r w:rsidRPr="006E1999">
              <w:rPr>
                <w:rFonts w:ascii="Arial" w:hAnsi="Arial" w:cs="Arial"/>
                <w:sz w:val="18"/>
                <w:szCs w:val="18"/>
                <w:u w:val="single"/>
              </w:rPr>
              <w:t>holdback.amount|money</w:t>
            </w:r>
            <w:proofErr w:type="spellEnd"/>
            <w:r w:rsidRPr="006E1999">
              <w:rPr>
                <w:rFonts w:ascii="Arial" w:hAnsi="Arial" w:cs="Arial"/>
                <w:sz w:val="18"/>
                <w:szCs w:val="18"/>
                <w:u w:val="single"/>
              </w:rPr>
              <w:t>}})</w:t>
            </w:r>
            <w:r w:rsidRPr="006E1999">
              <w:rPr>
                <w:rFonts w:ascii="Arial" w:hAnsi="Arial" w:cs="Arial"/>
                <w:sz w:val="18"/>
                <w:szCs w:val="18"/>
              </w:rPr>
              <w:t>{% else %}({{</w:t>
            </w:r>
            <w:proofErr w:type="spellStart"/>
            <w:r w:rsidRPr="006E1999">
              <w:rPr>
                <w:rFonts w:ascii="Arial" w:hAnsi="Arial" w:cs="Arial"/>
                <w:sz w:val="18"/>
                <w:szCs w:val="18"/>
              </w:rPr>
              <w:t>holdback.amount|money</w:t>
            </w:r>
            <w:proofErr w:type="spellEnd"/>
            <w:r w:rsidRPr="006E1999">
              <w:rPr>
                <w:rFonts w:ascii="Arial" w:hAnsi="Arial" w:cs="Arial"/>
                <w:sz w:val="18"/>
                <w:szCs w:val="18"/>
              </w:rPr>
              <w:t xml:space="preserve">}}){% </w:t>
            </w:r>
            <w:proofErr w:type="spellStart"/>
            <w:r w:rsidRPr="006E1999">
              <w:rPr>
                <w:rFonts w:ascii="Arial" w:hAnsi="Arial" w:cs="Arial"/>
                <w:sz w:val="18"/>
                <w:szCs w:val="18"/>
              </w:rPr>
              <w:t>endif</w:t>
            </w:r>
            <w:proofErr w:type="spellEnd"/>
            <w:r w:rsidRPr="006E1999">
              <w:rPr>
                <w:rFonts w:ascii="Arial" w:hAnsi="Arial" w:cs="Arial"/>
                <w:sz w:val="18"/>
                <w:szCs w:val="18"/>
              </w:rPr>
              <w:t xml:space="preserve"> %}</w:t>
            </w:r>
          </w:p>
        </w:tc>
        <w:tc>
          <w:tcPr>
            <w:tcW w:w="4320" w:type="dxa"/>
            <w:gridSpan w:val="2"/>
            <w:shd w:val="clear" w:color="auto" w:fill="F2F2F2" w:themeFill="background1" w:themeFillShade="F2"/>
          </w:tcPr>
          <w:p w14:paraId="79603BE4" w14:textId="77777777" w:rsidR="00187E6D" w:rsidRPr="006E1999" w:rsidRDefault="00187E6D" w:rsidP="007C5EB8">
            <w:pPr>
              <w:keepNext/>
              <w:keepLines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</w:tcPr>
          <w:p w14:paraId="7BE684AC" w14:textId="77777777" w:rsidR="00187E6D" w:rsidRPr="006E1999" w:rsidRDefault="00187E6D" w:rsidP="007C5EB8">
            <w:pPr>
              <w:keepNext/>
              <w:keepLines/>
              <w:spacing w:before="40" w:after="40"/>
              <w:ind w:right="9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0" w:type="dxa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14:paraId="557CBB6F" w14:textId="77777777" w:rsidR="00187E6D" w:rsidRPr="006E1999" w:rsidRDefault="00187E6D" w:rsidP="007C5EB8">
            <w:pPr>
              <w:keepNext/>
              <w:keepLines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6D" w:rsidRPr="006E1999" w14:paraId="21C7ECF5" w14:textId="77777777" w:rsidTr="007C5EB8">
        <w:trPr>
          <w:cantSplit/>
        </w:trPr>
        <w:tc>
          <w:tcPr>
            <w:tcW w:w="13847" w:type="dxa"/>
            <w:gridSpan w:val="7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</w:tcPr>
          <w:p w14:paraId="12AA13D7" w14:textId="77777777" w:rsidR="00187E6D" w:rsidRPr="006E1999" w:rsidRDefault="00187E6D" w:rsidP="007C5EB8">
            <w:pPr>
              <w:keepNext/>
              <w:keepLines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6E1999">
              <w:rPr>
                <w:rFonts w:ascii="Arial" w:hAnsi="Arial" w:cs="Arial"/>
                <w:sz w:val="18"/>
                <w:szCs w:val="18"/>
              </w:rPr>
              <w:t>{%</w:t>
            </w:r>
            <w:proofErr w:type="spellStart"/>
            <w:r w:rsidRPr="006E1999">
              <w:rPr>
                <w:rFonts w:ascii="Arial" w:hAnsi="Arial" w:cs="Arial"/>
                <w:sz w:val="18"/>
                <w:szCs w:val="18"/>
              </w:rPr>
              <w:t>tr</w:t>
            </w:r>
            <w:proofErr w:type="spellEnd"/>
            <w:r w:rsidRPr="006E199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E1999">
              <w:rPr>
                <w:rFonts w:ascii="Arial" w:hAnsi="Arial" w:cs="Arial"/>
                <w:sz w:val="18"/>
                <w:szCs w:val="18"/>
              </w:rPr>
              <w:t>endfor</w:t>
            </w:r>
            <w:proofErr w:type="spellEnd"/>
            <w:r w:rsidRPr="006E1999">
              <w:rPr>
                <w:rFonts w:ascii="Arial" w:hAnsi="Arial" w:cs="Arial"/>
                <w:sz w:val="18"/>
                <w:szCs w:val="18"/>
              </w:rPr>
              <w:t xml:space="preserve"> %}</w:t>
            </w:r>
          </w:p>
        </w:tc>
      </w:tr>
      <w:tr w:rsidR="00187E6D" w:rsidRPr="006E1999" w14:paraId="64E15403" w14:textId="77777777" w:rsidTr="007C5EB8">
        <w:trPr>
          <w:cantSplit/>
        </w:trPr>
        <w:tc>
          <w:tcPr>
            <w:tcW w:w="5767" w:type="dxa"/>
            <w:gridSpan w:val="3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</w:tcPr>
          <w:p w14:paraId="0DDA4248" w14:textId="77777777" w:rsidR="00187E6D" w:rsidRPr="006E1999" w:rsidRDefault="00187E6D" w:rsidP="007C5EB8">
            <w:pPr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E1999">
              <w:rPr>
                <w:rFonts w:ascii="Arial" w:hAnsi="Arial" w:cs="Arial"/>
                <w:sz w:val="18"/>
                <w:szCs w:val="18"/>
              </w:rPr>
              <w:t>({{</w:t>
            </w:r>
            <w:proofErr w:type="spellStart"/>
            <w:r w:rsidRPr="006E1999">
              <w:rPr>
                <w:rFonts w:ascii="Arial" w:hAnsi="Arial" w:cs="Arial"/>
                <w:sz w:val="18"/>
                <w:szCs w:val="18"/>
              </w:rPr>
              <w:t>srd_holdbacks_total|money</w:t>
            </w:r>
            <w:proofErr w:type="spellEnd"/>
            <w:r w:rsidRPr="006E1999">
              <w:rPr>
                <w:rFonts w:ascii="Arial" w:hAnsi="Arial" w:cs="Arial"/>
                <w:sz w:val="18"/>
                <w:szCs w:val="18"/>
              </w:rPr>
              <w:t>}})</w:t>
            </w:r>
          </w:p>
        </w:tc>
        <w:tc>
          <w:tcPr>
            <w:tcW w:w="4320" w:type="dxa"/>
            <w:gridSpan w:val="2"/>
          </w:tcPr>
          <w:p w14:paraId="092D7E61" w14:textId="77777777" w:rsidR="00187E6D" w:rsidRPr="006E1999" w:rsidRDefault="00187E6D" w:rsidP="007C5EB8">
            <w:pPr>
              <w:keepNext/>
              <w:keepLines/>
              <w:spacing w:before="40" w:after="40"/>
              <w:jc w:val="right"/>
              <w:rPr>
                <w:rFonts w:ascii="Arial" w:hAnsi="Arial" w:cs="Arial"/>
                <w:i/>
                <w:sz w:val="21"/>
                <w:szCs w:val="21"/>
              </w:rPr>
            </w:pPr>
            <w:r w:rsidRPr="006E1999">
              <w:rPr>
                <w:rFonts w:ascii="Arial" w:hAnsi="Arial" w:cs="Arial"/>
                <w:i/>
                <w:sz w:val="21"/>
                <w:szCs w:val="21"/>
              </w:rPr>
              <w:t>Total Holdbacks</w:t>
            </w:r>
          </w:p>
        </w:tc>
        <w:tc>
          <w:tcPr>
            <w:tcW w:w="1890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</w:tcPr>
          <w:p w14:paraId="315607E3" w14:textId="77777777" w:rsidR="00187E6D" w:rsidRPr="006E1999" w:rsidRDefault="00187E6D" w:rsidP="007C5EB8">
            <w:pPr>
              <w:keepNext/>
              <w:keepLines/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870" w:type="dxa"/>
            <w:tcBorders>
              <w:top w:val="nil"/>
              <w:left w:val="nil"/>
              <w:right w:val="nil"/>
            </w:tcBorders>
          </w:tcPr>
          <w:p w14:paraId="4C794F3A" w14:textId="77777777" w:rsidR="00187E6D" w:rsidRPr="006E1999" w:rsidRDefault="00187E6D" w:rsidP="007C5EB8">
            <w:pPr>
              <w:keepNext/>
              <w:keepLines/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({{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srd_holdbacks_total|money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}})</w:t>
            </w:r>
          </w:p>
        </w:tc>
      </w:tr>
    </w:tbl>
    <w:p w14:paraId="3360DF2B" w14:textId="77777777" w:rsidR="00187E6D" w:rsidRPr="006E1999" w:rsidRDefault="00187E6D" w:rsidP="00187E6D">
      <w:pPr>
        <w:rPr>
          <w:rFonts w:ascii="Arial" w:hAnsi="Arial" w:cs="Arial"/>
          <w:sz w:val="21"/>
          <w:szCs w:val="21"/>
        </w:rPr>
      </w:pPr>
      <w:r w:rsidRPr="006E1999">
        <w:rPr>
          <w:rFonts w:ascii="Arial" w:hAnsi="Arial" w:cs="Arial"/>
          <w:sz w:val="21"/>
          <w:szCs w:val="21"/>
        </w:rPr>
        <w:t xml:space="preserve">{%p </w:t>
      </w:r>
      <w:proofErr w:type="spellStart"/>
      <w:r w:rsidRPr="006E1999">
        <w:rPr>
          <w:rFonts w:ascii="Arial" w:hAnsi="Arial" w:cs="Arial"/>
          <w:sz w:val="21"/>
          <w:szCs w:val="21"/>
        </w:rPr>
        <w:t>endif</w:t>
      </w:r>
      <w:proofErr w:type="spellEnd"/>
      <w:r w:rsidRPr="006E1999">
        <w:rPr>
          <w:rFonts w:ascii="Arial" w:hAnsi="Arial" w:cs="Arial"/>
          <w:sz w:val="21"/>
          <w:szCs w:val="21"/>
        </w:rPr>
        <w:t xml:space="preserve"> %}</w:t>
      </w:r>
    </w:p>
    <w:tbl>
      <w:tblPr>
        <w:tblW w:w="0" w:type="auto"/>
        <w:tblInd w:w="18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087"/>
        <w:gridCol w:w="1890"/>
        <w:gridCol w:w="1863"/>
      </w:tblGrid>
      <w:tr w:rsidR="00187E6D" w:rsidRPr="006E1999" w14:paraId="568E7B1C" w14:textId="77777777" w:rsidTr="00487B65">
        <w:trPr>
          <w:cantSplit/>
        </w:trPr>
        <w:tc>
          <w:tcPr>
            <w:tcW w:w="10087" w:type="dxa"/>
            <w:tcBorders>
              <w:top w:val="nil"/>
              <w:left w:val="nil"/>
              <w:bottom w:val="nil"/>
            </w:tcBorders>
          </w:tcPr>
          <w:p w14:paraId="265E3390" w14:textId="77777777" w:rsidR="00187E6D" w:rsidRPr="006E1999" w:rsidRDefault="00187E6D" w:rsidP="007C5EB8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i/>
                <w:iCs/>
                <w:sz w:val="21"/>
                <w:szCs w:val="21"/>
              </w:rPr>
              <w:t>Net Funds for Distribution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</w:tcBorders>
          </w:tcPr>
          <w:p w14:paraId="06ECE4F9" w14:textId="77777777" w:rsidR="00187E6D" w:rsidRPr="006E1999" w:rsidRDefault="00187E6D" w:rsidP="007C5EB8">
            <w:pPr>
              <w:keepNext/>
              <w:keepLines/>
              <w:spacing w:before="40" w:after="40"/>
              <w:jc w:val="right"/>
              <w:rPr>
                <w:rFonts w:ascii="Arial" w:hAnsi="Arial" w:cs="Arial"/>
                <w:i/>
                <w:iCs/>
                <w:sz w:val="21"/>
                <w:szCs w:val="21"/>
              </w:rPr>
            </w:pPr>
          </w:p>
        </w:tc>
        <w:tc>
          <w:tcPr>
            <w:tcW w:w="1863" w:type="dxa"/>
            <w:tcBorders>
              <w:top w:val="single" w:sz="4" w:space="0" w:color="auto"/>
              <w:bottom w:val="double" w:sz="4" w:space="0" w:color="auto"/>
            </w:tcBorders>
          </w:tcPr>
          <w:p w14:paraId="4918C6C6" w14:textId="77777777" w:rsidR="00187E6D" w:rsidRPr="006E1999" w:rsidRDefault="00187E6D" w:rsidP="007C5EB8">
            <w:pPr>
              <w:keepNext/>
              <w:keepLines/>
              <w:spacing w:before="40" w:after="4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E1999">
              <w:rPr>
                <w:rFonts w:ascii="Arial" w:hAnsi="Arial" w:cs="Arial"/>
                <w:b/>
                <w:bCs/>
                <w:sz w:val="21"/>
                <w:szCs w:val="21"/>
              </w:rPr>
              <w:t>{{</w:t>
            </w:r>
            <w:proofErr w:type="spellStart"/>
            <w:r w:rsidRPr="006E1999">
              <w:rPr>
                <w:rFonts w:ascii="Arial" w:hAnsi="Arial" w:cs="Arial"/>
                <w:b/>
                <w:bCs/>
                <w:sz w:val="21"/>
                <w:szCs w:val="21"/>
              </w:rPr>
              <w:t>srd_net_funds|money</w:t>
            </w:r>
            <w:proofErr w:type="spellEnd"/>
            <w:r w:rsidRPr="006E1999">
              <w:rPr>
                <w:rFonts w:ascii="Arial" w:hAnsi="Arial" w:cs="Arial"/>
                <w:b/>
                <w:bCs/>
                <w:sz w:val="21"/>
                <w:szCs w:val="21"/>
              </w:rPr>
              <w:t>}}</w:t>
            </w:r>
          </w:p>
        </w:tc>
      </w:tr>
    </w:tbl>
    <w:p w14:paraId="3315D191" w14:textId="77777777" w:rsidR="00187E6D" w:rsidRPr="006E1999" w:rsidRDefault="00187E6D" w:rsidP="00187E6D">
      <w:pPr>
        <w:rPr>
          <w:rFonts w:ascii="Arial" w:hAnsi="Arial" w:cs="Arial"/>
          <w:sz w:val="16"/>
          <w:szCs w:val="16"/>
        </w:rPr>
      </w:pPr>
    </w:p>
    <w:p w14:paraId="67156CD5" w14:textId="77777777" w:rsidR="00187E6D" w:rsidRPr="006E1999" w:rsidRDefault="00187E6D" w:rsidP="00187E6D">
      <w:pPr>
        <w:rPr>
          <w:rFonts w:ascii="Arial" w:hAnsi="Arial" w:cs="Arial"/>
          <w:sz w:val="21"/>
          <w:szCs w:val="21"/>
        </w:rPr>
      </w:pPr>
      <w:r w:rsidRPr="006E1999">
        <w:rPr>
          <w:rFonts w:ascii="Arial" w:hAnsi="Arial" w:cs="Arial"/>
          <w:sz w:val="21"/>
          <w:szCs w:val="21"/>
        </w:rPr>
        <w:t xml:space="preserve">{%p if </w:t>
      </w:r>
      <w:proofErr w:type="spellStart"/>
      <w:r w:rsidRPr="006E1999">
        <w:rPr>
          <w:rFonts w:ascii="Arial" w:hAnsi="Arial" w:cs="Arial"/>
          <w:sz w:val="21"/>
          <w:szCs w:val="21"/>
        </w:rPr>
        <w:t>any_footnotes</w:t>
      </w:r>
      <w:proofErr w:type="spellEnd"/>
      <w:r w:rsidRPr="006E1999">
        <w:rPr>
          <w:rFonts w:ascii="Arial" w:hAnsi="Arial" w:cs="Arial"/>
          <w:sz w:val="21"/>
          <w:szCs w:val="21"/>
        </w:rPr>
        <w:t xml:space="preserve"> == True %}</w:t>
      </w:r>
    </w:p>
    <w:p w14:paraId="3BFD1A52" w14:textId="77777777" w:rsidR="00187E6D" w:rsidRPr="006E1999" w:rsidRDefault="00187E6D" w:rsidP="00187E6D">
      <w:pPr>
        <w:spacing w:after="120"/>
        <w:rPr>
          <w:rFonts w:ascii="Arial" w:hAnsi="Arial" w:cs="Arial"/>
          <w:b/>
          <w:bCs/>
          <w:sz w:val="21"/>
          <w:szCs w:val="21"/>
        </w:rPr>
      </w:pPr>
      <w:r w:rsidRPr="006E1999">
        <w:rPr>
          <w:rFonts w:ascii="Arial" w:hAnsi="Arial" w:cs="Arial"/>
          <w:b/>
          <w:bCs/>
          <w:sz w:val="21"/>
          <w:szCs w:val="21"/>
        </w:rPr>
        <w:t>Notes:</w:t>
      </w:r>
    </w:p>
    <w:tbl>
      <w:tblPr>
        <w:tblW w:w="1386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58"/>
        <w:gridCol w:w="13307"/>
      </w:tblGrid>
      <w:tr w:rsidR="00187E6D" w:rsidRPr="006E1999" w14:paraId="084D6B38" w14:textId="77777777" w:rsidTr="007C5EB8">
        <w:trPr>
          <w:cantSplit/>
        </w:trPr>
        <w:tc>
          <w:tcPr>
            <w:tcW w:w="13865" w:type="dxa"/>
            <w:gridSpan w:val="2"/>
          </w:tcPr>
          <w:p w14:paraId="77E787B0" w14:textId="77777777" w:rsidR="00187E6D" w:rsidRPr="006E1999" w:rsidRDefault="00187E6D" w:rsidP="007C5EB8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6E1999">
              <w:rPr>
                <w:rFonts w:ascii="Arial" w:hAnsi="Arial" w:cs="Arial"/>
                <w:sz w:val="16"/>
                <w:szCs w:val="16"/>
              </w:rPr>
              <w:lastRenderedPageBreak/>
              <w:t>{%</w:t>
            </w:r>
            <w:proofErr w:type="spellStart"/>
            <w:r w:rsidRPr="006E1999">
              <w:rPr>
                <w:rFonts w:ascii="Arial" w:hAnsi="Arial" w:cs="Arial"/>
                <w:sz w:val="16"/>
                <w:szCs w:val="16"/>
              </w:rPr>
              <w:t>tr</w:t>
            </w:r>
            <w:proofErr w:type="spellEnd"/>
            <w:r w:rsidRPr="006E1999">
              <w:rPr>
                <w:rFonts w:ascii="Arial" w:hAnsi="Arial" w:cs="Arial"/>
                <w:sz w:val="16"/>
                <w:szCs w:val="16"/>
              </w:rPr>
              <w:t xml:space="preserve"> for footnote in </w:t>
            </w:r>
            <w:proofErr w:type="spellStart"/>
            <w:r w:rsidRPr="006E1999">
              <w:rPr>
                <w:rFonts w:ascii="Arial" w:hAnsi="Arial" w:cs="Arial"/>
                <w:sz w:val="16"/>
                <w:szCs w:val="16"/>
              </w:rPr>
              <w:t>footnote_list</w:t>
            </w:r>
            <w:proofErr w:type="spellEnd"/>
            <w:r w:rsidRPr="006E1999">
              <w:rPr>
                <w:rFonts w:ascii="Arial" w:hAnsi="Arial" w:cs="Arial"/>
                <w:sz w:val="16"/>
                <w:szCs w:val="16"/>
              </w:rPr>
              <w:t xml:space="preserve"> %}</w:t>
            </w:r>
          </w:p>
        </w:tc>
      </w:tr>
      <w:tr w:rsidR="00187E6D" w:rsidRPr="006E1999" w14:paraId="14D9AA08" w14:textId="77777777" w:rsidTr="007C5EB8">
        <w:trPr>
          <w:cantSplit/>
        </w:trPr>
        <w:tc>
          <w:tcPr>
            <w:tcW w:w="13865" w:type="dxa"/>
            <w:gridSpan w:val="2"/>
          </w:tcPr>
          <w:p w14:paraId="1D16F5A0" w14:textId="77777777" w:rsidR="00187E6D" w:rsidRPr="006E1999" w:rsidRDefault="00187E6D" w:rsidP="007C5EB8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6E1999">
              <w:rPr>
                <w:rFonts w:ascii="Arial" w:hAnsi="Arial" w:cs="Arial"/>
                <w:sz w:val="16"/>
                <w:szCs w:val="16"/>
              </w:rPr>
              <w:t>{%</w:t>
            </w:r>
            <w:proofErr w:type="spellStart"/>
            <w:r w:rsidRPr="006E1999">
              <w:rPr>
                <w:rFonts w:ascii="Arial" w:hAnsi="Arial" w:cs="Arial"/>
                <w:sz w:val="16"/>
                <w:szCs w:val="16"/>
              </w:rPr>
              <w:t>tr</w:t>
            </w:r>
            <w:proofErr w:type="spellEnd"/>
            <w:r w:rsidRPr="006E1999">
              <w:rPr>
                <w:rFonts w:ascii="Arial" w:hAnsi="Arial" w:cs="Arial"/>
                <w:sz w:val="16"/>
                <w:szCs w:val="16"/>
              </w:rPr>
              <w:t xml:space="preserve"> if (</w:t>
            </w:r>
            <w:proofErr w:type="spellStart"/>
            <w:r w:rsidRPr="006E1999">
              <w:rPr>
                <w:rFonts w:ascii="Arial" w:hAnsi="Arial" w:cs="Arial"/>
                <w:sz w:val="16"/>
                <w:szCs w:val="16"/>
              </w:rPr>
              <w:t>loop.index</w:t>
            </w:r>
            <w:proofErr w:type="spellEnd"/>
            <w:r w:rsidRPr="006E1999">
              <w:rPr>
                <w:rFonts w:ascii="Arial" w:hAnsi="Arial" w:cs="Arial"/>
                <w:sz w:val="16"/>
                <w:szCs w:val="16"/>
              </w:rPr>
              <w:t xml:space="preserve">) is not </w:t>
            </w:r>
            <w:proofErr w:type="spellStart"/>
            <w:r w:rsidRPr="006E1999">
              <w:rPr>
                <w:rFonts w:ascii="Arial" w:hAnsi="Arial" w:cs="Arial"/>
                <w:sz w:val="16"/>
                <w:szCs w:val="16"/>
              </w:rPr>
              <w:t>divisibleby</w:t>
            </w:r>
            <w:proofErr w:type="spellEnd"/>
            <w:r w:rsidRPr="006E1999">
              <w:rPr>
                <w:rFonts w:ascii="Arial" w:hAnsi="Arial" w:cs="Arial"/>
                <w:sz w:val="16"/>
                <w:szCs w:val="16"/>
              </w:rPr>
              <w:t xml:space="preserve"> 2%}</w:t>
            </w:r>
          </w:p>
        </w:tc>
      </w:tr>
      <w:tr w:rsidR="00187E6D" w:rsidRPr="006E1999" w14:paraId="2694D83E" w14:textId="77777777" w:rsidTr="007C5EB8">
        <w:tblPrEx>
          <w:tblCellMar>
            <w:left w:w="108" w:type="dxa"/>
            <w:right w:w="108" w:type="dxa"/>
          </w:tblCellMar>
        </w:tblPrEx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7D5CC381" w14:textId="77777777" w:rsidR="00187E6D" w:rsidRPr="006E1999" w:rsidRDefault="00187E6D" w:rsidP="007C5EB8">
            <w:pPr>
              <w:spacing w:before="40" w:after="40"/>
              <w:jc w:val="right"/>
              <w:rPr>
                <w:rFonts w:ascii="Arial" w:hAnsi="Arial" w:cs="Arial"/>
                <w:sz w:val="16"/>
                <w:szCs w:val="16"/>
                <w:vertAlign w:val="superscript"/>
              </w:rPr>
            </w:pPr>
            <w:r w:rsidRPr="006E1999">
              <w:rPr>
                <w:rFonts w:ascii="Arial" w:hAnsi="Arial" w:cs="Arial"/>
                <w:sz w:val="16"/>
                <w:szCs w:val="16"/>
                <w:vertAlign w:val="superscript"/>
              </w:rPr>
              <w:t>{{</w:t>
            </w:r>
            <w:proofErr w:type="spellStart"/>
            <w:r w:rsidRPr="006E1999">
              <w:rPr>
                <w:rFonts w:ascii="Arial" w:hAnsi="Arial" w:cs="Arial"/>
                <w:sz w:val="16"/>
                <w:szCs w:val="16"/>
                <w:vertAlign w:val="superscript"/>
              </w:rPr>
              <w:t>footnote.index</w:t>
            </w:r>
            <w:proofErr w:type="spellEnd"/>
            <w:r w:rsidRPr="006E1999">
              <w:rPr>
                <w:rFonts w:ascii="Arial" w:hAnsi="Arial" w:cs="Arial"/>
                <w:sz w:val="16"/>
                <w:szCs w:val="16"/>
                <w:vertAlign w:val="superscript"/>
              </w:rPr>
              <w:t>}}</w:t>
            </w:r>
          </w:p>
        </w:tc>
        <w:tc>
          <w:tcPr>
            <w:tcW w:w="13307" w:type="dxa"/>
            <w:tcBorders>
              <w:top w:val="nil"/>
              <w:left w:val="nil"/>
              <w:bottom w:val="nil"/>
              <w:right w:val="nil"/>
            </w:tcBorders>
          </w:tcPr>
          <w:p w14:paraId="6AC51A75" w14:textId="77777777" w:rsidR="00187E6D" w:rsidRPr="006E1999" w:rsidRDefault="00187E6D" w:rsidP="007C5EB8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6E1999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Pr="006E1999">
              <w:rPr>
                <w:rFonts w:ascii="Arial" w:hAnsi="Arial" w:cs="Arial"/>
                <w:sz w:val="16"/>
                <w:szCs w:val="16"/>
              </w:rPr>
              <w:t>footnote.content</w:t>
            </w:r>
            <w:proofErr w:type="spellEnd"/>
            <w:r w:rsidRPr="006E1999"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187E6D" w:rsidRPr="006E1999" w14:paraId="0D6CA028" w14:textId="77777777" w:rsidTr="007C5EB8">
        <w:trPr>
          <w:cantSplit/>
        </w:trPr>
        <w:tc>
          <w:tcPr>
            <w:tcW w:w="13865" w:type="dxa"/>
            <w:gridSpan w:val="2"/>
          </w:tcPr>
          <w:p w14:paraId="37387EFE" w14:textId="77777777" w:rsidR="00187E6D" w:rsidRPr="006E1999" w:rsidRDefault="00187E6D" w:rsidP="007C5EB8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6E1999">
              <w:rPr>
                <w:rFonts w:ascii="Arial" w:hAnsi="Arial" w:cs="Arial"/>
                <w:sz w:val="16"/>
                <w:szCs w:val="16"/>
              </w:rPr>
              <w:t>{%</w:t>
            </w:r>
            <w:proofErr w:type="spellStart"/>
            <w:r w:rsidRPr="006E1999">
              <w:rPr>
                <w:rFonts w:ascii="Arial" w:hAnsi="Arial" w:cs="Arial"/>
                <w:sz w:val="16"/>
                <w:szCs w:val="16"/>
              </w:rPr>
              <w:t>tr</w:t>
            </w:r>
            <w:proofErr w:type="spellEnd"/>
            <w:r w:rsidRPr="006E1999">
              <w:rPr>
                <w:rFonts w:ascii="Arial" w:hAnsi="Arial" w:cs="Arial"/>
                <w:sz w:val="16"/>
                <w:szCs w:val="16"/>
              </w:rPr>
              <w:t xml:space="preserve"> else %}</w:t>
            </w:r>
          </w:p>
        </w:tc>
      </w:tr>
      <w:tr w:rsidR="00187E6D" w:rsidRPr="006E1999" w14:paraId="484B98FA" w14:textId="77777777" w:rsidTr="007C5EB8">
        <w:tblPrEx>
          <w:tblCellMar>
            <w:left w:w="108" w:type="dxa"/>
            <w:right w:w="108" w:type="dxa"/>
          </w:tblCellMar>
        </w:tblPrEx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48D5C2" w14:textId="77777777" w:rsidR="00187E6D" w:rsidRPr="006E1999" w:rsidRDefault="00187E6D" w:rsidP="007C5EB8">
            <w:pPr>
              <w:spacing w:before="40" w:after="40"/>
              <w:jc w:val="right"/>
              <w:rPr>
                <w:rFonts w:ascii="Arial" w:hAnsi="Arial" w:cs="Arial"/>
                <w:sz w:val="16"/>
                <w:szCs w:val="16"/>
                <w:vertAlign w:val="superscript"/>
              </w:rPr>
            </w:pPr>
            <w:r w:rsidRPr="006E1999">
              <w:rPr>
                <w:rFonts w:ascii="Arial" w:hAnsi="Arial" w:cs="Arial"/>
                <w:sz w:val="16"/>
                <w:szCs w:val="16"/>
                <w:vertAlign w:val="superscript"/>
              </w:rPr>
              <w:t>{{</w:t>
            </w:r>
            <w:proofErr w:type="spellStart"/>
            <w:r w:rsidRPr="006E1999">
              <w:rPr>
                <w:rFonts w:ascii="Arial" w:hAnsi="Arial" w:cs="Arial"/>
                <w:sz w:val="16"/>
                <w:szCs w:val="16"/>
                <w:vertAlign w:val="superscript"/>
              </w:rPr>
              <w:t>footnote.index</w:t>
            </w:r>
            <w:proofErr w:type="spellEnd"/>
            <w:r w:rsidRPr="006E1999">
              <w:rPr>
                <w:rFonts w:ascii="Arial" w:hAnsi="Arial" w:cs="Arial"/>
                <w:sz w:val="16"/>
                <w:szCs w:val="16"/>
                <w:vertAlign w:val="superscript"/>
              </w:rPr>
              <w:t xml:space="preserve"> }}</w:t>
            </w:r>
          </w:p>
        </w:tc>
        <w:tc>
          <w:tcPr>
            <w:tcW w:w="1330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43D21EE" w14:textId="77777777" w:rsidR="00187E6D" w:rsidRPr="006E1999" w:rsidRDefault="00187E6D" w:rsidP="007C5EB8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6E1999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Pr="006E1999">
              <w:rPr>
                <w:rFonts w:ascii="Arial" w:hAnsi="Arial" w:cs="Arial"/>
                <w:sz w:val="16"/>
                <w:szCs w:val="16"/>
              </w:rPr>
              <w:t>footnote.content</w:t>
            </w:r>
            <w:proofErr w:type="spellEnd"/>
            <w:r w:rsidRPr="006E1999"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187E6D" w:rsidRPr="006E1999" w14:paraId="6FF0A0C7" w14:textId="77777777" w:rsidTr="007C5EB8">
        <w:trPr>
          <w:cantSplit/>
        </w:trPr>
        <w:tc>
          <w:tcPr>
            <w:tcW w:w="13865" w:type="dxa"/>
            <w:gridSpan w:val="2"/>
          </w:tcPr>
          <w:p w14:paraId="17388FC8" w14:textId="77777777" w:rsidR="00187E6D" w:rsidRPr="006E1999" w:rsidRDefault="00187E6D" w:rsidP="007C5EB8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6E1999">
              <w:rPr>
                <w:rFonts w:ascii="Arial" w:hAnsi="Arial" w:cs="Arial"/>
                <w:sz w:val="16"/>
                <w:szCs w:val="16"/>
              </w:rPr>
              <w:t>{%</w:t>
            </w:r>
            <w:proofErr w:type="spellStart"/>
            <w:r w:rsidRPr="006E1999">
              <w:rPr>
                <w:rFonts w:ascii="Arial" w:hAnsi="Arial" w:cs="Arial"/>
                <w:sz w:val="16"/>
                <w:szCs w:val="16"/>
              </w:rPr>
              <w:t>tr</w:t>
            </w:r>
            <w:proofErr w:type="spellEnd"/>
            <w:r w:rsidRPr="006E199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E1999">
              <w:rPr>
                <w:rFonts w:ascii="Arial" w:hAnsi="Arial" w:cs="Arial"/>
                <w:sz w:val="16"/>
                <w:szCs w:val="16"/>
              </w:rPr>
              <w:t>endif</w:t>
            </w:r>
            <w:proofErr w:type="spellEnd"/>
            <w:r w:rsidRPr="006E1999">
              <w:rPr>
                <w:rFonts w:ascii="Arial" w:hAnsi="Arial" w:cs="Arial"/>
                <w:sz w:val="16"/>
                <w:szCs w:val="16"/>
              </w:rPr>
              <w:t xml:space="preserve"> %}</w:t>
            </w:r>
          </w:p>
        </w:tc>
      </w:tr>
      <w:tr w:rsidR="00187E6D" w:rsidRPr="006E1999" w14:paraId="3DA8B22A" w14:textId="77777777" w:rsidTr="007C5EB8">
        <w:trPr>
          <w:cantSplit/>
        </w:trPr>
        <w:tc>
          <w:tcPr>
            <w:tcW w:w="13865" w:type="dxa"/>
            <w:gridSpan w:val="2"/>
          </w:tcPr>
          <w:p w14:paraId="7D54EA2D" w14:textId="77777777" w:rsidR="00187E6D" w:rsidRPr="006E1999" w:rsidRDefault="00187E6D" w:rsidP="007C5EB8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6E1999">
              <w:rPr>
                <w:rFonts w:ascii="Arial" w:hAnsi="Arial" w:cs="Arial"/>
                <w:sz w:val="16"/>
                <w:szCs w:val="16"/>
              </w:rPr>
              <w:t>{%</w:t>
            </w:r>
            <w:proofErr w:type="spellStart"/>
            <w:r w:rsidRPr="006E1999">
              <w:rPr>
                <w:rFonts w:ascii="Arial" w:hAnsi="Arial" w:cs="Arial"/>
                <w:sz w:val="16"/>
                <w:szCs w:val="16"/>
              </w:rPr>
              <w:t>tr</w:t>
            </w:r>
            <w:proofErr w:type="spellEnd"/>
            <w:r w:rsidRPr="006E199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E1999">
              <w:rPr>
                <w:rFonts w:ascii="Arial" w:hAnsi="Arial" w:cs="Arial"/>
                <w:sz w:val="16"/>
                <w:szCs w:val="16"/>
              </w:rPr>
              <w:t>endfor</w:t>
            </w:r>
            <w:proofErr w:type="spellEnd"/>
            <w:r w:rsidRPr="006E1999">
              <w:rPr>
                <w:rFonts w:ascii="Arial" w:hAnsi="Arial" w:cs="Arial"/>
                <w:sz w:val="16"/>
                <w:szCs w:val="16"/>
              </w:rPr>
              <w:t xml:space="preserve"> %}</w:t>
            </w:r>
          </w:p>
        </w:tc>
      </w:tr>
    </w:tbl>
    <w:p w14:paraId="0BC7CBCE" w14:textId="77777777" w:rsidR="00187E6D" w:rsidRPr="006E1999" w:rsidRDefault="00187E6D" w:rsidP="00187E6D">
      <w:pPr>
        <w:rPr>
          <w:rFonts w:ascii="Arial" w:hAnsi="Arial" w:cs="Arial"/>
          <w:sz w:val="16"/>
          <w:szCs w:val="16"/>
        </w:rPr>
      </w:pPr>
      <w:r w:rsidRPr="006E1999">
        <w:rPr>
          <w:rFonts w:ascii="Arial" w:hAnsi="Arial" w:cs="Arial"/>
          <w:sz w:val="16"/>
          <w:szCs w:val="16"/>
        </w:rPr>
        <w:t xml:space="preserve">{%p </w:t>
      </w:r>
      <w:proofErr w:type="spellStart"/>
      <w:r w:rsidRPr="006E1999">
        <w:rPr>
          <w:rFonts w:ascii="Arial" w:hAnsi="Arial" w:cs="Arial"/>
          <w:sz w:val="16"/>
          <w:szCs w:val="16"/>
        </w:rPr>
        <w:t>endif</w:t>
      </w:r>
      <w:proofErr w:type="spellEnd"/>
      <w:r w:rsidRPr="006E1999">
        <w:rPr>
          <w:rFonts w:ascii="Arial" w:hAnsi="Arial" w:cs="Arial"/>
          <w:sz w:val="16"/>
          <w:szCs w:val="16"/>
        </w:rPr>
        <w:t xml:space="preserve"> %}</w:t>
      </w:r>
    </w:p>
    <w:p w14:paraId="1AB10B8D" w14:textId="77777777" w:rsidR="00297B00" w:rsidRPr="006E1999" w:rsidRDefault="00297B00" w:rsidP="00297B00">
      <w:pPr>
        <w:rPr>
          <w:rFonts w:ascii="Arial" w:hAnsi="Arial" w:cs="Arial"/>
          <w:sz w:val="16"/>
          <w:szCs w:val="16"/>
        </w:rPr>
      </w:pPr>
    </w:p>
    <w:p w14:paraId="5669EAEF" w14:textId="77777777" w:rsidR="00297B00" w:rsidRPr="006E1999" w:rsidRDefault="00297B00">
      <w:pPr>
        <w:rPr>
          <w:rFonts w:ascii="Arial" w:hAnsi="Arial" w:cs="Arial"/>
          <w:sz w:val="22"/>
          <w:szCs w:val="22"/>
        </w:rPr>
        <w:sectPr w:rsidR="00297B00" w:rsidRPr="006E1999" w:rsidSect="002F541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5840" w:h="12240" w:orient="landscape" w:code="1"/>
          <w:pgMar w:top="1008" w:right="1080" w:bottom="1008" w:left="108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titlePg/>
        </w:sectPr>
      </w:pPr>
    </w:p>
    <w:p w14:paraId="6E78E393" w14:textId="4FC3BB4B" w:rsidR="007F3A19" w:rsidRPr="006E1999" w:rsidRDefault="00F12A41" w:rsidP="007F3A19">
      <w:pPr>
        <w:jc w:val="center"/>
        <w:rPr>
          <w:rFonts w:ascii="Arial" w:hAnsi="Arial" w:cs="Arial"/>
          <w:sz w:val="22"/>
          <w:szCs w:val="22"/>
        </w:rPr>
      </w:pPr>
      <w:r w:rsidRPr="006E1999">
        <w:rPr>
          <w:rFonts w:ascii="Arial" w:hAnsi="Arial" w:cs="Arial"/>
          <w:b/>
          <w:bCs/>
          <w:sz w:val="22"/>
          <w:szCs w:val="22"/>
          <w:u w:val="single"/>
        </w:rPr>
        <w:lastRenderedPageBreak/>
        <w:t xml:space="preserve">Proposed </w:t>
      </w:r>
      <w:r w:rsidR="00297B00" w:rsidRPr="006E1999">
        <w:rPr>
          <w:rFonts w:ascii="Arial" w:hAnsi="Arial" w:cs="Arial"/>
          <w:b/>
          <w:bCs/>
          <w:sz w:val="22"/>
          <w:szCs w:val="22"/>
          <w:u w:val="single"/>
        </w:rPr>
        <w:t>{{</w:t>
      </w:r>
      <w:proofErr w:type="spellStart"/>
      <w:r w:rsidR="008371BF" w:rsidRPr="006E1999">
        <w:rPr>
          <w:rFonts w:ascii="Arial" w:hAnsi="Arial" w:cs="Arial"/>
          <w:b/>
          <w:bCs/>
          <w:sz w:val="22"/>
          <w:szCs w:val="22"/>
          <w:u w:val="single"/>
        </w:rPr>
        <w:t>other.srd_distribution</w:t>
      </w:r>
      <w:proofErr w:type="spellEnd"/>
      <w:r w:rsidR="00297B00" w:rsidRPr="006E1999">
        <w:rPr>
          <w:rFonts w:ascii="Arial" w:hAnsi="Arial" w:cs="Arial"/>
          <w:b/>
          <w:bCs/>
          <w:sz w:val="22"/>
          <w:szCs w:val="22"/>
          <w:u w:val="single"/>
        </w:rPr>
        <w:t>}}</w:t>
      </w:r>
      <w:r w:rsidR="007F3A19" w:rsidRPr="006E1999">
        <w:rPr>
          <w:rFonts w:ascii="Arial" w:hAnsi="Arial" w:cs="Arial"/>
          <w:b/>
          <w:bCs/>
          <w:sz w:val="22"/>
          <w:szCs w:val="22"/>
          <w:u w:val="single"/>
        </w:rPr>
        <w:t xml:space="preserve"> Distribution</w:t>
      </w:r>
    </w:p>
    <w:p w14:paraId="2EBF83B3" w14:textId="7B25AFF9" w:rsidR="007F3A19" w:rsidRPr="006E1999" w:rsidRDefault="007F3A19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Ind w:w="18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772"/>
        <w:gridCol w:w="1890"/>
      </w:tblGrid>
      <w:tr w:rsidR="008371BF" w:rsidRPr="006E1999" w14:paraId="72D68813" w14:textId="77777777" w:rsidTr="000C2747">
        <w:trPr>
          <w:cantSplit/>
        </w:trPr>
        <w:tc>
          <w:tcPr>
            <w:tcW w:w="11772" w:type="dxa"/>
            <w:tcBorders>
              <w:top w:val="nil"/>
              <w:left w:val="nil"/>
              <w:bottom w:val="nil"/>
            </w:tcBorders>
          </w:tcPr>
          <w:p w14:paraId="79F726C9" w14:textId="09F9FA2E" w:rsidR="008371BF" w:rsidRPr="006E1999" w:rsidRDefault="008371BF" w:rsidP="00B96726">
            <w:pPr>
              <w:keepNext/>
              <w:keepLines/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i/>
                <w:iCs/>
                <w:sz w:val="21"/>
                <w:szCs w:val="21"/>
              </w:rPr>
              <w:t>Net Funds for Distribution</w:t>
            </w:r>
          </w:p>
        </w:tc>
        <w:tc>
          <w:tcPr>
            <w:tcW w:w="1890" w:type="dxa"/>
            <w:tcBorders>
              <w:top w:val="nil"/>
              <w:left w:val="nil"/>
              <w:right w:val="nil"/>
            </w:tcBorders>
          </w:tcPr>
          <w:p w14:paraId="1997E26F" w14:textId="2B761CFF" w:rsidR="008371BF" w:rsidRPr="006E1999" w:rsidRDefault="00297B00" w:rsidP="00B96726">
            <w:pPr>
              <w:keepNext/>
              <w:keepLines/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b/>
                <w:bCs/>
                <w:sz w:val="21"/>
                <w:szCs w:val="21"/>
              </w:rPr>
              <w:t>{{</w:t>
            </w:r>
            <w:proofErr w:type="spellStart"/>
            <w:r w:rsidR="008371BF" w:rsidRPr="006E1999">
              <w:rPr>
                <w:rFonts w:ascii="Arial" w:hAnsi="Arial" w:cs="Arial"/>
                <w:b/>
                <w:bCs/>
                <w:sz w:val="21"/>
                <w:szCs w:val="21"/>
              </w:rPr>
              <w:t>srd_net_funds|money</w:t>
            </w:r>
            <w:proofErr w:type="spellEnd"/>
            <w:r w:rsidRPr="006E1999">
              <w:rPr>
                <w:rFonts w:ascii="Arial" w:hAnsi="Arial" w:cs="Arial"/>
                <w:b/>
                <w:bCs/>
                <w:sz w:val="21"/>
                <w:szCs w:val="21"/>
              </w:rPr>
              <w:t>}}</w:t>
            </w:r>
          </w:p>
        </w:tc>
      </w:tr>
    </w:tbl>
    <w:p w14:paraId="167D0CC8" w14:textId="64E9ADB1" w:rsidR="008371BF" w:rsidRPr="006E1999" w:rsidRDefault="00297B00">
      <w:pPr>
        <w:rPr>
          <w:rFonts w:ascii="Arial" w:hAnsi="Arial" w:cs="Arial"/>
          <w:sz w:val="21"/>
          <w:szCs w:val="21"/>
        </w:rPr>
      </w:pPr>
      <w:r w:rsidRPr="006E1999">
        <w:rPr>
          <w:rFonts w:ascii="Arial" w:hAnsi="Arial" w:cs="Arial"/>
          <w:sz w:val="21"/>
          <w:szCs w:val="21"/>
        </w:rPr>
        <w:t>{%</w:t>
      </w:r>
      <w:r w:rsidR="008371BF" w:rsidRPr="006E1999">
        <w:rPr>
          <w:rFonts w:ascii="Arial" w:hAnsi="Arial" w:cs="Arial"/>
          <w:sz w:val="21"/>
          <w:szCs w:val="21"/>
        </w:rPr>
        <w:t xml:space="preserve">p if </w:t>
      </w:r>
      <w:proofErr w:type="spellStart"/>
      <w:r w:rsidR="00CB767E" w:rsidRPr="006E1999">
        <w:rPr>
          <w:rFonts w:ascii="Arial" w:hAnsi="Arial" w:cs="Arial"/>
          <w:sz w:val="21"/>
          <w:szCs w:val="21"/>
        </w:rPr>
        <w:t>non_res_ben_list|length</w:t>
      </w:r>
      <w:proofErr w:type="spellEnd"/>
      <w:r w:rsidR="00CB767E" w:rsidRPr="006E1999">
        <w:rPr>
          <w:rFonts w:ascii="Arial" w:hAnsi="Arial" w:cs="Arial"/>
          <w:sz w:val="21"/>
          <w:szCs w:val="21"/>
        </w:rPr>
        <w:t xml:space="preserve"> &gt; 0 </w:t>
      </w:r>
      <w:r w:rsidRPr="006E1999">
        <w:rPr>
          <w:rFonts w:ascii="Arial" w:hAnsi="Arial" w:cs="Arial"/>
          <w:sz w:val="21"/>
          <w:szCs w:val="21"/>
        </w:rPr>
        <w:t>%}</w:t>
      </w:r>
    </w:p>
    <w:p w14:paraId="53761432" w14:textId="466A46D1" w:rsidR="00837ED4" w:rsidRDefault="00837ED4" w:rsidP="008371BF">
      <w:pPr>
        <w:keepNext/>
        <w:keepLines/>
        <w:spacing w:before="120" w:after="120"/>
        <w:rPr>
          <w:rFonts w:ascii="Arial" w:hAnsi="Arial" w:cs="Arial"/>
          <w:b/>
          <w:bCs/>
          <w:i/>
          <w:iCs/>
          <w:sz w:val="21"/>
          <w:szCs w:val="21"/>
        </w:rPr>
      </w:pPr>
      <w:r w:rsidRPr="006E1999">
        <w:rPr>
          <w:rFonts w:ascii="Arial" w:hAnsi="Arial" w:cs="Arial"/>
          <w:b/>
          <w:bCs/>
          <w:i/>
          <w:iCs/>
          <w:sz w:val="21"/>
          <w:szCs w:val="21"/>
        </w:rPr>
        <w:t>Non-Residual Beneficiaries</w:t>
      </w:r>
    </w:p>
    <w:p w14:paraId="762BA47A" w14:textId="08214AAE" w:rsidR="00D37914" w:rsidRDefault="00D37914" w:rsidP="00D37914">
      <w:pPr>
        <w:rPr>
          <w:rFonts w:ascii="Arial" w:hAnsi="Arial" w:cs="Arial"/>
          <w:sz w:val="21"/>
          <w:szCs w:val="21"/>
        </w:rPr>
      </w:pPr>
      <w:r w:rsidRPr="002A0025">
        <w:rPr>
          <w:rFonts w:ascii="Arial" w:hAnsi="Arial" w:cs="Arial"/>
          <w:sz w:val="21"/>
          <w:szCs w:val="21"/>
        </w:rPr>
        <w:t xml:space="preserve">{%p if </w:t>
      </w:r>
      <w:proofErr w:type="spellStart"/>
      <w:r>
        <w:rPr>
          <w:rFonts w:ascii="Arial" w:hAnsi="Arial" w:cs="Arial"/>
          <w:sz w:val="21"/>
          <w:szCs w:val="21"/>
        </w:rPr>
        <w:t>non_res_srd</w:t>
      </w:r>
      <w:r w:rsidRPr="002A0025">
        <w:rPr>
          <w:rFonts w:ascii="Arial" w:hAnsi="Arial" w:cs="Arial"/>
          <w:sz w:val="21"/>
          <w:szCs w:val="21"/>
        </w:rPr>
        <w:t>_</w:t>
      </w:r>
      <w:r>
        <w:rPr>
          <w:rFonts w:ascii="Arial" w:hAnsi="Arial" w:cs="Arial"/>
          <w:sz w:val="21"/>
          <w:szCs w:val="21"/>
        </w:rPr>
        <w:t>total_hotchpot</w:t>
      </w:r>
      <w:proofErr w:type="spellEnd"/>
      <w:r w:rsidRPr="002A0025">
        <w:rPr>
          <w:rFonts w:ascii="Arial" w:hAnsi="Arial" w:cs="Arial"/>
          <w:sz w:val="21"/>
          <w:szCs w:val="21"/>
        </w:rPr>
        <w:t xml:space="preserve"> &gt; 0 %}</w:t>
      </w:r>
    </w:p>
    <w:tbl>
      <w:tblPr>
        <w:tblStyle w:val="TableGrid"/>
        <w:tblW w:w="13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95"/>
        <w:gridCol w:w="2370"/>
        <w:gridCol w:w="1800"/>
        <w:gridCol w:w="1980"/>
        <w:gridCol w:w="1890"/>
        <w:gridCol w:w="1962"/>
        <w:gridCol w:w="1881"/>
      </w:tblGrid>
      <w:tr w:rsidR="00D37914" w:rsidRPr="006E1999" w14:paraId="288B131A" w14:textId="77777777" w:rsidTr="00487B65">
        <w:trPr>
          <w:tblHeader/>
        </w:trPr>
        <w:tc>
          <w:tcPr>
            <w:tcW w:w="4165" w:type="dxa"/>
            <w:gridSpan w:val="2"/>
            <w:shd w:val="clear" w:color="auto" w:fill="D9D9D9" w:themeFill="background1" w:themeFillShade="D9"/>
          </w:tcPr>
          <w:p w14:paraId="75861157" w14:textId="77777777" w:rsidR="00D37914" w:rsidRPr="006E1999" w:rsidRDefault="00D37914" w:rsidP="00D37914">
            <w:pPr>
              <w:keepNext/>
              <w:keepLines/>
              <w:spacing w:before="40" w:after="40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ab/>
            </w:r>
            <w:r w:rsidRPr="006E1999">
              <w:rPr>
                <w:rFonts w:ascii="Arial" w:hAnsi="Arial" w:cs="Arial"/>
                <w:sz w:val="21"/>
                <w:szCs w:val="21"/>
                <w:u w:val="single"/>
              </w:rPr>
              <w:t>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3542CD8" w14:textId="77777777" w:rsidR="00D37914" w:rsidRPr="006E1999" w:rsidRDefault="00D37914" w:rsidP="00D37914">
            <w:pPr>
              <w:keepNext/>
              <w:keepLines/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6E1999">
              <w:rPr>
                <w:rFonts w:ascii="Arial" w:hAnsi="Arial" w:cs="Arial"/>
                <w:sz w:val="21"/>
                <w:szCs w:val="21"/>
                <w:u w:val="single"/>
              </w:rPr>
              <w:t>Amount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F492639" w14:textId="77777777" w:rsidR="00D37914" w:rsidRPr="006E1999" w:rsidRDefault="00D37914" w:rsidP="00D37914">
            <w:pPr>
              <w:keepNext/>
              <w:keepLines/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6E1999">
              <w:rPr>
                <w:rFonts w:ascii="Arial" w:hAnsi="Arial" w:cs="Arial"/>
                <w:sz w:val="21"/>
                <w:szCs w:val="21"/>
                <w:u w:val="single"/>
              </w:rPr>
              <w:t>Previously</w:t>
            </w:r>
            <w:r w:rsidRPr="006E1999">
              <w:rPr>
                <w:rFonts w:ascii="Arial" w:hAnsi="Arial" w:cs="Arial"/>
                <w:sz w:val="21"/>
                <w:szCs w:val="21"/>
                <w:u w:val="single"/>
              </w:rPr>
              <w:br/>
              <w:t>Distributed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3066C6D" w14:textId="484EB0EB" w:rsidR="00D37914" w:rsidRPr="006E1999" w:rsidRDefault="00D37914" w:rsidP="00D37914">
            <w:pPr>
              <w:keepNext/>
              <w:keepLines/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2A0025">
              <w:rPr>
                <w:rFonts w:ascii="Arial" w:hAnsi="Arial" w:cs="Arial"/>
                <w:sz w:val="21"/>
                <w:szCs w:val="21"/>
                <w:u w:val="single"/>
              </w:rPr>
              <w:t>Funds Owed to the Estate</w:t>
            </w:r>
          </w:p>
        </w:tc>
        <w:tc>
          <w:tcPr>
            <w:tcW w:w="1962" w:type="dxa"/>
            <w:shd w:val="clear" w:color="auto" w:fill="D9D9D9" w:themeFill="background1" w:themeFillShade="D9"/>
          </w:tcPr>
          <w:p w14:paraId="744C24AE" w14:textId="645EC708" w:rsidR="00D37914" w:rsidRPr="006E1999" w:rsidRDefault="00D37914" w:rsidP="00D37914">
            <w:pPr>
              <w:keepNext/>
              <w:keepLines/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6E1999">
              <w:rPr>
                <w:rFonts w:ascii="Arial" w:hAnsi="Arial" w:cs="Arial"/>
                <w:sz w:val="21"/>
                <w:szCs w:val="21"/>
                <w:u w:val="single"/>
              </w:rPr>
              <w:t>Balance</w:t>
            </w:r>
          </w:p>
        </w:tc>
        <w:tc>
          <w:tcPr>
            <w:tcW w:w="1881" w:type="dxa"/>
            <w:shd w:val="clear" w:color="auto" w:fill="D9D9D9" w:themeFill="background1" w:themeFillShade="D9"/>
          </w:tcPr>
          <w:p w14:paraId="28282E75" w14:textId="77777777" w:rsidR="00D37914" w:rsidRPr="006E1999" w:rsidRDefault="00D37914" w:rsidP="00D37914">
            <w:pPr>
              <w:keepNext/>
              <w:keepLines/>
              <w:spacing w:before="40" w:after="40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</w:tr>
      <w:tr w:rsidR="00D37914" w:rsidRPr="006E1999" w14:paraId="166AADA0" w14:textId="77777777" w:rsidTr="00487B65">
        <w:tc>
          <w:tcPr>
            <w:tcW w:w="1795" w:type="dxa"/>
          </w:tcPr>
          <w:p w14:paraId="1B029EAA" w14:textId="77777777" w:rsidR="00D37914" w:rsidRPr="006E1999" w:rsidRDefault="00D37914" w:rsidP="00D37914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883" w:type="dxa"/>
            <w:gridSpan w:val="6"/>
          </w:tcPr>
          <w:p w14:paraId="7A6882B1" w14:textId="487A685D" w:rsidR="00D37914" w:rsidRPr="006E1999" w:rsidRDefault="00D37914" w:rsidP="00D37914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 xml:space="preserve"> for ben in 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non_res_ben_list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 xml:space="preserve"> %}</w:t>
            </w:r>
          </w:p>
        </w:tc>
      </w:tr>
      <w:tr w:rsidR="00D37914" w:rsidRPr="006E1999" w14:paraId="57B69295" w14:textId="77777777" w:rsidTr="00487B65">
        <w:tc>
          <w:tcPr>
            <w:tcW w:w="1795" w:type="dxa"/>
          </w:tcPr>
          <w:p w14:paraId="2A97FC7A" w14:textId="77777777" w:rsidR="00D37914" w:rsidRPr="006E1999" w:rsidRDefault="00D37914" w:rsidP="00D37914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883" w:type="dxa"/>
            <w:gridSpan w:val="6"/>
          </w:tcPr>
          <w:p w14:paraId="15938734" w14:textId="4E8DA24B" w:rsidR="00D37914" w:rsidRPr="006E1999" w:rsidRDefault="00D37914" w:rsidP="00D37914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 xml:space="preserve"> if (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loop.index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 xml:space="preserve">) is not 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divisibleby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 xml:space="preserve"> 2%}</w:t>
            </w:r>
          </w:p>
        </w:tc>
      </w:tr>
      <w:tr w:rsidR="00D37914" w:rsidRPr="006E1999" w14:paraId="7511256C" w14:textId="77777777" w:rsidTr="00487B65">
        <w:tc>
          <w:tcPr>
            <w:tcW w:w="4165" w:type="dxa"/>
            <w:gridSpan w:val="2"/>
          </w:tcPr>
          <w:p w14:paraId="12223CEB" w14:textId="77777777" w:rsidR="00D37914" w:rsidRPr="006E1999" w:rsidRDefault="00D37914" w:rsidP="00D37914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{{ben.name}}</w:t>
            </w:r>
          </w:p>
        </w:tc>
        <w:tc>
          <w:tcPr>
            <w:tcW w:w="1800" w:type="dxa"/>
          </w:tcPr>
          <w:p w14:paraId="4687AE3B" w14:textId="77777777" w:rsidR="00D37914" w:rsidRPr="006E1999" w:rsidRDefault="00D37914" w:rsidP="00D37914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ben.non_res_amount|money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980" w:type="dxa"/>
          </w:tcPr>
          <w:p w14:paraId="5E33E360" w14:textId="77777777" w:rsidR="00D37914" w:rsidRPr="006E1999" w:rsidRDefault="00D37914" w:rsidP="00D37914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ben.non_res_paid|money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890" w:type="dxa"/>
          </w:tcPr>
          <w:p w14:paraId="3B56F487" w14:textId="22FB38C3" w:rsidR="00D37914" w:rsidRPr="006E1999" w:rsidRDefault="00D37914" w:rsidP="00D37914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 xml:space="preserve">{%if 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ben.hotchpot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 xml:space="preserve"> and 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ben.hotchpot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 xml:space="preserve"> != 0%}({{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ben.hotchpot|money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}}){%else%}{%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endif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%}</w:t>
            </w:r>
          </w:p>
        </w:tc>
        <w:tc>
          <w:tcPr>
            <w:tcW w:w="1962" w:type="dxa"/>
          </w:tcPr>
          <w:p w14:paraId="07A6C0D5" w14:textId="23BD9702" w:rsidR="00D37914" w:rsidRPr="006E1999" w:rsidRDefault="00D37914" w:rsidP="00D37914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ben.non_res_balance|money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881" w:type="dxa"/>
          </w:tcPr>
          <w:p w14:paraId="23404E86" w14:textId="77777777" w:rsidR="00D37914" w:rsidRPr="006E1999" w:rsidRDefault="00D37914" w:rsidP="00D37914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37914" w:rsidRPr="006E1999" w14:paraId="740EE1BF" w14:textId="77777777" w:rsidTr="00487B65">
        <w:tc>
          <w:tcPr>
            <w:tcW w:w="1795" w:type="dxa"/>
          </w:tcPr>
          <w:p w14:paraId="359FDBBF" w14:textId="77777777" w:rsidR="00D37914" w:rsidRPr="006E1999" w:rsidRDefault="00D37914" w:rsidP="00D37914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883" w:type="dxa"/>
            <w:gridSpan w:val="6"/>
          </w:tcPr>
          <w:p w14:paraId="2DD589A9" w14:textId="11EFBFDA" w:rsidR="00D37914" w:rsidRPr="006E1999" w:rsidRDefault="00D37914" w:rsidP="00D37914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 xml:space="preserve"> else %}</w:t>
            </w:r>
          </w:p>
        </w:tc>
      </w:tr>
      <w:tr w:rsidR="00D37914" w:rsidRPr="006E1999" w14:paraId="19FE4D11" w14:textId="77777777" w:rsidTr="00487B65">
        <w:tc>
          <w:tcPr>
            <w:tcW w:w="4165" w:type="dxa"/>
            <w:gridSpan w:val="2"/>
            <w:shd w:val="clear" w:color="auto" w:fill="F2F2F2" w:themeFill="background1" w:themeFillShade="F2"/>
          </w:tcPr>
          <w:p w14:paraId="79F755EB" w14:textId="77777777" w:rsidR="00D37914" w:rsidRPr="006E1999" w:rsidRDefault="00D37914" w:rsidP="00D37914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{{ben.name}}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20A80A30" w14:textId="77777777" w:rsidR="00D37914" w:rsidRPr="006E1999" w:rsidRDefault="00D37914" w:rsidP="00D37914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ben.non_res_amount|money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14:paraId="699BA9FA" w14:textId="77777777" w:rsidR="00D37914" w:rsidRPr="006E1999" w:rsidRDefault="00D37914" w:rsidP="00D37914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ben.non_res_paid|money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254B8AE0" w14:textId="1ABD4A03" w:rsidR="00D37914" w:rsidRPr="006E1999" w:rsidRDefault="00D37914" w:rsidP="00D37914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2A0025">
              <w:rPr>
                <w:rFonts w:ascii="Arial" w:hAnsi="Arial" w:cs="Arial"/>
                <w:sz w:val="21"/>
                <w:szCs w:val="21"/>
              </w:rPr>
              <w:t xml:space="preserve">{%if 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ben.hotchpot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 xml:space="preserve"> and 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ben.hotchpot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 xml:space="preserve"> != 0%}({{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ben.hotchpot|money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}}){%else%}{%</w:t>
            </w:r>
            <w:proofErr w:type="spellStart"/>
            <w:r w:rsidRPr="002A0025">
              <w:rPr>
                <w:rFonts w:ascii="Arial" w:hAnsi="Arial" w:cs="Arial"/>
                <w:sz w:val="21"/>
                <w:szCs w:val="21"/>
              </w:rPr>
              <w:t>endif</w:t>
            </w:r>
            <w:proofErr w:type="spellEnd"/>
            <w:r w:rsidRPr="002A0025">
              <w:rPr>
                <w:rFonts w:ascii="Arial" w:hAnsi="Arial" w:cs="Arial"/>
                <w:sz w:val="21"/>
                <w:szCs w:val="21"/>
              </w:rPr>
              <w:t>%}</w:t>
            </w:r>
          </w:p>
        </w:tc>
        <w:tc>
          <w:tcPr>
            <w:tcW w:w="1962" w:type="dxa"/>
            <w:shd w:val="clear" w:color="auto" w:fill="F2F2F2" w:themeFill="background1" w:themeFillShade="F2"/>
          </w:tcPr>
          <w:p w14:paraId="13D4D428" w14:textId="50BE0826" w:rsidR="00D37914" w:rsidRPr="006E1999" w:rsidRDefault="00D37914" w:rsidP="00D37914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ben.non_res_balance|money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881" w:type="dxa"/>
            <w:shd w:val="clear" w:color="auto" w:fill="F2F2F2" w:themeFill="background1" w:themeFillShade="F2"/>
          </w:tcPr>
          <w:p w14:paraId="66DBD16E" w14:textId="77777777" w:rsidR="00D37914" w:rsidRPr="006E1999" w:rsidRDefault="00D37914" w:rsidP="00D37914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37914" w:rsidRPr="006E1999" w14:paraId="516A03DA" w14:textId="77777777" w:rsidTr="00487B65">
        <w:tc>
          <w:tcPr>
            <w:tcW w:w="1795" w:type="dxa"/>
          </w:tcPr>
          <w:p w14:paraId="5CD26487" w14:textId="77777777" w:rsidR="00D37914" w:rsidRPr="006E1999" w:rsidRDefault="00D37914" w:rsidP="00D37914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883" w:type="dxa"/>
            <w:gridSpan w:val="6"/>
          </w:tcPr>
          <w:p w14:paraId="4BDF526D" w14:textId="5E1B6A85" w:rsidR="00D37914" w:rsidRPr="006E1999" w:rsidRDefault="00D37914" w:rsidP="00D37914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endif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 xml:space="preserve"> %}</w:t>
            </w:r>
          </w:p>
        </w:tc>
      </w:tr>
      <w:tr w:rsidR="00D37914" w:rsidRPr="006E1999" w14:paraId="29FC949D" w14:textId="77777777" w:rsidTr="00487B65">
        <w:tc>
          <w:tcPr>
            <w:tcW w:w="1795" w:type="dxa"/>
          </w:tcPr>
          <w:p w14:paraId="3459E7CB" w14:textId="77777777" w:rsidR="00D37914" w:rsidRPr="006E1999" w:rsidRDefault="00D37914" w:rsidP="00D37914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883" w:type="dxa"/>
            <w:gridSpan w:val="6"/>
          </w:tcPr>
          <w:p w14:paraId="6B229D61" w14:textId="0E6784AF" w:rsidR="00D37914" w:rsidRPr="006E1999" w:rsidRDefault="00D37914" w:rsidP="00D37914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endfor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 xml:space="preserve"> %}</w:t>
            </w:r>
          </w:p>
        </w:tc>
      </w:tr>
      <w:tr w:rsidR="00D37914" w:rsidRPr="006E1999" w14:paraId="0E87E9C3" w14:textId="77777777" w:rsidTr="00487B65">
        <w:tc>
          <w:tcPr>
            <w:tcW w:w="4165" w:type="dxa"/>
            <w:gridSpan w:val="2"/>
          </w:tcPr>
          <w:p w14:paraId="59DE26F9" w14:textId="77777777" w:rsidR="00D37914" w:rsidRPr="006E1999" w:rsidRDefault="00D37914" w:rsidP="00D37914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800" w:type="dxa"/>
          </w:tcPr>
          <w:p w14:paraId="3A89F36D" w14:textId="77777777" w:rsidR="00D37914" w:rsidRPr="006E1999" w:rsidRDefault="00D37914" w:rsidP="00D37914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80" w:type="dxa"/>
          </w:tcPr>
          <w:p w14:paraId="594C75B0" w14:textId="77777777" w:rsidR="00D37914" w:rsidRPr="006E1999" w:rsidRDefault="00D37914" w:rsidP="00D37914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890" w:type="dxa"/>
          </w:tcPr>
          <w:p w14:paraId="3A01133E" w14:textId="77777777" w:rsidR="00D37914" w:rsidRPr="006E1999" w:rsidRDefault="00D37914" w:rsidP="00D37914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62" w:type="dxa"/>
          </w:tcPr>
          <w:p w14:paraId="654BB9A7" w14:textId="781E35C1" w:rsidR="00D37914" w:rsidRPr="006E1999" w:rsidRDefault="00D37914" w:rsidP="00D37914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881" w:type="dxa"/>
          </w:tcPr>
          <w:p w14:paraId="251E17E8" w14:textId="77777777" w:rsidR="00D37914" w:rsidRPr="006E1999" w:rsidRDefault="00D37914" w:rsidP="00D37914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 xml:space="preserve">{% if 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srd_total_non_res_balance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 xml:space="preserve"> != 0 %}({{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srd_total_non_res_balance|money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}}){% else %}{{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srd_total_non_res_balance|money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 xml:space="preserve">}}{% 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endif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 xml:space="preserve"> %}</w:t>
            </w:r>
          </w:p>
        </w:tc>
      </w:tr>
    </w:tbl>
    <w:p w14:paraId="12E1200E" w14:textId="77777777" w:rsidR="00D234AF" w:rsidRPr="00D234AF" w:rsidRDefault="00D234AF" w:rsidP="00D37914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13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797"/>
        <w:gridCol w:w="1881"/>
      </w:tblGrid>
      <w:tr w:rsidR="00D234AF" w:rsidRPr="006E1999" w14:paraId="716E82F1" w14:textId="77777777" w:rsidTr="00487B65">
        <w:tc>
          <w:tcPr>
            <w:tcW w:w="11797" w:type="dxa"/>
          </w:tcPr>
          <w:p w14:paraId="27639C22" w14:textId="77777777" w:rsidR="00D234AF" w:rsidRPr="006E1999" w:rsidRDefault="00D234AF" w:rsidP="00623541">
            <w:pPr>
              <w:spacing w:before="40" w:after="40"/>
              <w:jc w:val="right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6E1999">
              <w:rPr>
                <w:rFonts w:ascii="Arial" w:hAnsi="Arial" w:cs="Arial"/>
                <w:i/>
                <w:iCs/>
                <w:sz w:val="21"/>
                <w:szCs w:val="21"/>
              </w:rPr>
              <w:t>Total Residue for Distribution</w:t>
            </w:r>
          </w:p>
        </w:tc>
        <w:tc>
          <w:tcPr>
            <w:tcW w:w="1881" w:type="dxa"/>
          </w:tcPr>
          <w:p w14:paraId="3369805F" w14:textId="77777777" w:rsidR="00D234AF" w:rsidRPr="006E1999" w:rsidRDefault="00D234AF" w:rsidP="00623541">
            <w:pPr>
              <w:spacing w:before="40" w:after="4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E1999">
              <w:rPr>
                <w:rFonts w:ascii="Arial" w:hAnsi="Arial" w:cs="Arial"/>
                <w:b/>
                <w:bCs/>
                <w:sz w:val="21"/>
                <w:szCs w:val="21"/>
              </w:rPr>
              <w:t>{{</w:t>
            </w:r>
            <w:proofErr w:type="spellStart"/>
            <w:r w:rsidRPr="006E1999">
              <w:rPr>
                <w:rFonts w:ascii="Arial" w:hAnsi="Arial" w:cs="Arial"/>
                <w:b/>
                <w:bCs/>
                <w:sz w:val="21"/>
                <w:szCs w:val="21"/>
              </w:rPr>
              <w:t>srd_total_residue|money</w:t>
            </w:r>
            <w:proofErr w:type="spellEnd"/>
            <w:r w:rsidRPr="006E1999">
              <w:rPr>
                <w:rFonts w:ascii="Arial" w:hAnsi="Arial" w:cs="Arial"/>
                <w:b/>
                <w:bCs/>
                <w:sz w:val="21"/>
                <w:szCs w:val="21"/>
              </w:rPr>
              <w:t>}}</w:t>
            </w:r>
          </w:p>
        </w:tc>
      </w:tr>
    </w:tbl>
    <w:p w14:paraId="742AC20F" w14:textId="77777777" w:rsidR="00D234AF" w:rsidRDefault="00D234AF" w:rsidP="00D37914">
      <w:pPr>
        <w:rPr>
          <w:rFonts w:ascii="Arial" w:hAnsi="Arial" w:cs="Arial"/>
          <w:sz w:val="21"/>
          <w:szCs w:val="21"/>
        </w:rPr>
      </w:pPr>
    </w:p>
    <w:p w14:paraId="070FCE0E" w14:textId="75C464E0" w:rsidR="00D37914" w:rsidRPr="00D37914" w:rsidRDefault="00D37914" w:rsidP="00D37914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{%p else %}</w:t>
      </w:r>
      <w:r w:rsidRPr="002A0025">
        <w:rPr>
          <w:rFonts w:ascii="Arial" w:hAnsi="Arial" w:cs="Arial"/>
          <w:sz w:val="21"/>
          <w:szCs w:val="21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120"/>
        <w:gridCol w:w="1980"/>
        <w:gridCol w:w="1890"/>
        <w:gridCol w:w="1800"/>
        <w:gridCol w:w="1880"/>
      </w:tblGrid>
      <w:tr w:rsidR="008371BF" w:rsidRPr="006E1999" w14:paraId="62A5E1EE" w14:textId="77777777" w:rsidTr="000F651D">
        <w:trPr>
          <w:tblHeader/>
        </w:trPr>
        <w:tc>
          <w:tcPr>
            <w:tcW w:w="6120" w:type="dxa"/>
            <w:shd w:val="clear" w:color="auto" w:fill="D9D9D9" w:themeFill="background1" w:themeFillShade="D9"/>
          </w:tcPr>
          <w:p w14:paraId="301AF2F9" w14:textId="623609BC" w:rsidR="008371BF" w:rsidRPr="006E1999" w:rsidRDefault="008371BF" w:rsidP="008371BF">
            <w:pPr>
              <w:keepNext/>
              <w:keepLines/>
              <w:spacing w:before="40" w:after="40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ab/>
            </w:r>
            <w:r w:rsidRPr="006E1999">
              <w:rPr>
                <w:rFonts w:ascii="Arial" w:hAnsi="Arial" w:cs="Arial"/>
                <w:sz w:val="21"/>
                <w:szCs w:val="21"/>
                <w:u w:val="single"/>
              </w:rPr>
              <w:t>Name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4E80A2F" w14:textId="3505B264" w:rsidR="008371BF" w:rsidRPr="006E1999" w:rsidRDefault="008371BF" w:rsidP="008371BF">
            <w:pPr>
              <w:keepNext/>
              <w:keepLines/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6E1999">
              <w:rPr>
                <w:rFonts w:ascii="Arial" w:hAnsi="Arial" w:cs="Arial"/>
                <w:sz w:val="21"/>
                <w:szCs w:val="21"/>
                <w:u w:val="single"/>
              </w:rPr>
              <w:t>Amount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4DB6ABE" w14:textId="7FB6DB91" w:rsidR="008371BF" w:rsidRPr="006E1999" w:rsidRDefault="00820AA0" w:rsidP="008371BF">
            <w:pPr>
              <w:keepNext/>
              <w:keepLines/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6E1999">
              <w:rPr>
                <w:rFonts w:ascii="Arial" w:hAnsi="Arial" w:cs="Arial"/>
                <w:sz w:val="21"/>
                <w:szCs w:val="21"/>
                <w:u w:val="single"/>
              </w:rPr>
              <w:t>Previously</w:t>
            </w:r>
            <w:r w:rsidRPr="006E1999">
              <w:rPr>
                <w:rFonts w:ascii="Arial" w:hAnsi="Arial" w:cs="Arial"/>
                <w:sz w:val="21"/>
                <w:szCs w:val="21"/>
                <w:u w:val="single"/>
              </w:rPr>
              <w:br/>
            </w:r>
            <w:r w:rsidR="00251242" w:rsidRPr="006E1999">
              <w:rPr>
                <w:rFonts w:ascii="Arial" w:hAnsi="Arial" w:cs="Arial"/>
                <w:sz w:val="21"/>
                <w:szCs w:val="21"/>
                <w:u w:val="single"/>
              </w:rPr>
              <w:t>Distributed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109AC14F" w14:textId="4F31DAE3" w:rsidR="008371BF" w:rsidRPr="006E1999" w:rsidRDefault="00251242" w:rsidP="008371BF">
            <w:pPr>
              <w:keepNext/>
              <w:keepLines/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6E1999">
              <w:rPr>
                <w:rFonts w:ascii="Arial" w:hAnsi="Arial" w:cs="Arial"/>
                <w:sz w:val="21"/>
                <w:szCs w:val="21"/>
                <w:u w:val="single"/>
              </w:rPr>
              <w:t>Balance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14:paraId="1BF6B5B7" w14:textId="77777777" w:rsidR="008371BF" w:rsidRPr="006E1999" w:rsidRDefault="008371BF" w:rsidP="008371BF">
            <w:pPr>
              <w:keepNext/>
              <w:keepLines/>
              <w:spacing w:before="40" w:after="40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</w:tr>
      <w:tr w:rsidR="008371BF" w:rsidRPr="006E1999" w14:paraId="2D973584" w14:textId="77777777" w:rsidTr="000F651D">
        <w:tc>
          <w:tcPr>
            <w:tcW w:w="13670" w:type="dxa"/>
            <w:gridSpan w:val="5"/>
          </w:tcPr>
          <w:p w14:paraId="7741AD03" w14:textId="25057DEA" w:rsidR="008371BF" w:rsidRPr="006E1999" w:rsidRDefault="00297B00" w:rsidP="008371BF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="008371BF" w:rsidRPr="006E1999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="008371BF" w:rsidRPr="006E1999">
              <w:rPr>
                <w:rFonts w:ascii="Arial" w:hAnsi="Arial" w:cs="Arial"/>
                <w:sz w:val="21"/>
                <w:szCs w:val="21"/>
              </w:rPr>
              <w:t xml:space="preserve"> for ben in </w:t>
            </w:r>
            <w:proofErr w:type="spellStart"/>
            <w:r w:rsidR="008371BF" w:rsidRPr="006E1999">
              <w:rPr>
                <w:rFonts w:ascii="Arial" w:hAnsi="Arial" w:cs="Arial"/>
                <w:sz w:val="21"/>
                <w:szCs w:val="21"/>
              </w:rPr>
              <w:t>non_res_ben_list</w:t>
            </w:r>
            <w:proofErr w:type="spellEnd"/>
            <w:r w:rsidR="008371BF" w:rsidRPr="006E1999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6E1999">
              <w:rPr>
                <w:rFonts w:ascii="Arial" w:hAnsi="Arial" w:cs="Arial"/>
                <w:sz w:val="21"/>
                <w:szCs w:val="21"/>
              </w:rPr>
              <w:t>%}</w:t>
            </w:r>
          </w:p>
        </w:tc>
      </w:tr>
      <w:tr w:rsidR="008371BF" w:rsidRPr="006E1999" w14:paraId="7434F6B9" w14:textId="77777777" w:rsidTr="000F651D">
        <w:tc>
          <w:tcPr>
            <w:tcW w:w="13670" w:type="dxa"/>
            <w:gridSpan w:val="5"/>
          </w:tcPr>
          <w:p w14:paraId="79275000" w14:textId="7703DEDE" w:rsidR="008371BF" w:rsidRPr="006E1999" w:rsidRDefault="00297B00" w:rsidP="008371BF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="008371BF" w:rsidRPr="006E1999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="008371BF" w:rsidRPr="006E1999">
              <w:rPr>
                <w:rFonts w:ascii="Arial" w:hAnsi="Arial" w:cs="Arial"/>
                <w:sz w:val="21"/>
                <w:szCs w:val="21"/>
              </w:rPr>
              <w:t xml:space="preserve"> if (</w:t>
            </w:r>
            <w:proofErr w:type="spellStart"/>
            <w:r w:rsidR="008371BF" w:rsidRPr="006E1999">
              <w:rPr>
                <w:rFonts w:ascii="Arial" w:hAnsi="Arial" w:cs="Arial"/>
                <w:sz w:val="21"/>
                <w:szCs w:val="21"/>
              </w:rPr>
              <w:t>loop.index</w:t>
            </w:r>
            <w:proofErr w:type="spellEnd"/>
            <w:r w:rsidR="008371BF" w:rsidRPr="006E1999">
              <w:rPr>
                <w:rFonts w:ascii="Arial" w:hAnsi="Arial" w:cs="Arial"/>
                <w:sz w:val="21"/>
                <w:szCs w:val="21"/>
              </w:rPr>
              <w:t xml:space="preserve">) is not </w:t>
            </w:r>
            <w:proofErr w:type="spellStart"/>
            <w:r w:rsidR="008371BF" w:rsidRPr="006E1999">
              <w:rPr>
                <w:rFonts w:ascii="Arial" w:hAnsi="Arial" w:cs="Arial"/>
                <w:sz w:val="21"/>
                <w:szCs w:val="21"/>
              </w:rPr>
              <w:t>divisibleby</w:t>
            </w:r>
            <w:proofErr w:type="spellEnd"/>
            <w:r w:rsidR="008371BF" w:rsidRPr="006E1999">
              <w:rPr>
                <w:rFonts w:ascii="Arial" w:hAnsi="Arial" w:cs="Arial"/>
                <w:sz w:val="21"/>
                <w:szCs w:val="21"/>
              </w:rPr>
              <w:t xml:space="preserve"> 2</w:t>
            </w:r>
            <w:r w:rsidRPr="006E1999">
              <w:rPr>
                <w:rFonts w:ascii="Arial" w:hAnsi="Arial" w:cs="Arial"/>
                <w:sz w:val="21"/>
                <w:szCs w:val="21"/>
              </w:rPr>
              <w:t>%}</w:t>
            </w:r>
          </w:p>
        </w:tc>
      </w:tr>
      <w:tr w:rsidR="008371BF" w:rsidRPr="006E1999" w14:paraId="4D6BD6D0" w14:textId="77777777" w:rsidTr="000F651D">
        <w:tc>
          <w:tcPr>
            <w:tcW w:w="6120" w:type="dxa"/>
          </w:tcPr>
          <w:p w14:paraId="6EAEF089" w14:textId="43E78EDC" w:rsidR="008371BF" w:rsidRPr="006E1999" w:rsidRDefault="00297B00" w:rsidP="008371BF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r w:rsidR="008371BF" w:rsidRPr="006E1999">
              <w:rPr>
                <w:rFonts w:ascii="Arial" w:hAnsi="Arial" w:cs="Arial"/>
                <w:sz w:val="21"/>
                <w:szCs w:val="21"/>
              </w:rPr>
              <w:t>ben.name</w:t>
            </w:r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980" w:type="dxa"/>
          </w:tcPr>
          <w:p w14:paraId="484EA9E3" w14:textId="7E17B9E8" w:rsidR="008371BF" w:rsidRPr="006E1999" w:rsidRDefault="00297B00" w:rsidP="008371BF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8371BF" w:rsidRPr="006E1999">
              <w:rPr>
                <w:rFonts w:ascii="Arial" w:hAnsi="Arial" w:cs="Arial"/>
                <w:sz w:val="21"/>
                <w:szCs w:val="21"/>
              </w:rPr>
              <w:t>ben.non_res_amount|money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890" w:type="dxa"/>
          </w:tcPr>
          <w:p w14:paraId="0CD83585" w14:textId="1BB5F398" w:rsidR="008371BF" w:rsidRPr="006E1999" w:rsidRDefault="00297B00" w:rsidP="008371BF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251242" w:rsidRPr="006E1999">
              <w:rPr>
                <w:rFonts w:ascii="Arial" w:hAnsi="Arial" w:cs="Arial"/>
                <w:sz w:val="21"/>
                <w:szCs w:val="21"/>
              </w:rPr>
              <w:t>ben.non_res_paid|money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800" w:type="dxa"/>
          </w:tcPr>
          <w:p w14:paraId="5D89F0CD" w14:textId="1E0D9F7A" w:rsidR="008371BF" w:rsidRPr="006E1999" w:rsidRDefault="00297B00" w:rsidP="008371BF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251242" w:rsidRPr="006E1999">
              <w:rPr>
                <w:rFonts w:ascii="Arial" w:hAnsi="Arial" w:cs="Arial"/>
                <w:sz w:val="21"/>
                <w:szCs w:val="21"/>
              </w:rPr>
              <w:t>ben.non_res_balance|money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880" w:type="dxa"/>
          </w:tcPr>
          <w:p w14:paraId="0FE7DF3D" w14:textId="77777777" w:rsidR="008371BF" w:rsidRPr="006E1999" w:rsidRDefault="008371BF" w:rsidP="008371BF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371BF" w:rsidRPr="006E1999" w14:paraId="58CC0305" w14:textId="77777777" w:rsidTr="000F651D">
        <w:tc>
          <w:tcPr>
            <w:tcW w:w="13670" w:type="dxa"/>
            <w:gridSpan w:val="5"/>
          </w:tcPr>
          <w:p w14:paraId="736A870D" w14:textId="464E9299" w:rsidR="008371BF" w:rsidRPr="006E1999" w:rsidRDefault="00297B00" w:rsidP="008371BF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="008371BF" w:rsidRPr="006E1999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="008371BF" w:rsidRPr="006E1999">
              <w:rPr>
                <w:rFonts w:ascii="Arial" w:hAnsi="Arial" w:cs="Arial"/>
                <w:sz w:val="21"/>
                <w:szCs w:val="21"/>
              </w:rPr>
              <w:t xml:space="preserve"> else </w:t>
            </w:r>
            <w:r w:rsidRPr="006E1999">
              <w:rPr>
                <w:rFonts w:ascii="Arial" w:hAnsi="Arial" w:cs="Arial"/>
                <w:sz w:val="21"/>
                <w:szCs w:val="21"/>
              </w:rPr>
              <w:t>%}</w:t>
            </w:r>
          </w:p>
        </w:tc>
      </w:tr>
      <w:tr w:rsidR="008371BF" w:rsidRPr="006E1999" w14:paraId="7125D668" w14:textId="77777777" w:rsidTr="000F651D">
        <w:tc>
          <w:tcPr>
            <w:tcW w:w="6120" w:type="dxa"/>
            <w:shd w:val="clear" w:color="auto" w:fill="F2F2F2" w:themeFill="background1" w:themeFillShade="F2"/>
          </w:tcPr>
          <w:p w14:paraId="5587FDF6" w14:textId="59360D96" w:rsidR="008371BF" w:rsidRPr="006E1999" w:rsidRDefault="00297B00" w:rsidP="008371BF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r w:rsidR="008371BF" w:rsidRPr="006E1999">
              <w:rPr>
                <w:rFonts w:ascii="Arial" w:hAnsi="Arial" w:cs="Arial"/>
                <w:sz w:val="21"/>
                <w:szCs w:val="21"/>
              </w:rPr>
              <w:t>ben.name</w:t>
            </w:r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14:paraId="5D269C3C" w14:textId="5EB7A1C9" w:rsidR="008371BF" w:rsidRPr="006E1999" w:rsidRDefault="00297B00" w:rsidP="008371BF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8371BF" w:rsidRPr="006E1999">
              <w:rPr>
                <w:rFonts w:ascii="Arial" w:hAnsi="Arial" w:cs="Arial"/>
                <w:sz w:val="21"/>
                <w:szCs w:val="21"/>
              </w:rPr>
              <w:t>ben.non_res_amount|money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2D4489C8" w14:textId="6D366177" w:rsidR="008371BF" w:rsidRPr="006E1999" w:rsidRDefault="00297B00" w:rsidP="008371BF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251242" w:rsidRPr="006E1999">
              <w:rPr>
                <w:rFonts w:ascii="Arial" w:hAnsi="Arial" w:cs="Arial"/>
                <w:sz w:val="21"/>
                <w:szCs w:val="21"/>
              </w:rPr>
              <w:t>ben.non_res_paid|money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39668B48" w14:textId="4C410974" w:rsidR="008371BF" w:rsidRPr="006E1999" w:rsidRDefault="00297B00" w:rsidP="008371BF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251242" w:rsidRPr="006E1999">
              <w:rPr>
                <w:rFonts w:ascii="Arial" w:hAnsi="Arial" w:cs="Arial"/>
                <w:sz w:val="21"/>
                <w:szCs w:val="21"/>
              </w:rPr>
              <w:t>ben.non_res_balance|money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880" w:type="dxa"/>
            <w:shd w:val="clear" w:color="auto" w:fill="F2F2F2" w:themeFill="background1" w:themeFillShade="F2"/>
          </w:tcPr>
          <w:p w14:paraId="2DFA29E4" w14:textId="77777777" w:rsidR="008371BF" w:rsidRPr="006E1999" w:rsidRDefault="008371BF" w:rsidP="008371BF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371BF" w:rsidRPr="006E1999" w14:paraId="699830FE" w14:textId="77777777" w:rsidTr="000F651D">
        <w:tc>
          <w:tcPr>
            <w:tcW w:w="13670" w:type="dxa"/>
            <w:gridSpan w:val="5"/>
          </w:tcPr>
          <w:p w14:paraId="2707997E" w14:textId="6CFDECED" w:rsidR="008371BF" w:rsidRPr="006E1999" w:rsidRDefault="00297B00" w:rsidP="008371BF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="008371BF" w:rsidRPr="006E1999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="008371BF" w:rsidRPr="006E1999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8371BF" w:rsidRPr="006E1999">
              <w:rPr>
                <w:rFonts w:ascii="Arial" w:hAnsi="Arial" w:cs="Arial"/>
                <w:sz w:val="21"/>
                <w:szCs w:val="21"/>
              </w:rPr>
              <w:t>endif</w:t>
            </w:r>
            <w:proofErr w:type="spellEnd"/>
            <w:r w:rsidR="008371BF" w:rsidRPr="006E1999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6E1999">
              <w:rPr>
                <w:rFonts w:ascii="Arial" w:hAnsi="Arial" w:cs="Arial"/>
                <w:sz w:val="21"/>
                <w:szCs w:val="21"/>
              </w:rPr>
              <w:t>%}</w:t>
            </w:r>
          </w:p>
        </w:tc>
      </w:tr>
      <w:tr w:rsidR="00BB60ED" w:rsidRPr="006E1999" w14:paraId="02EC8BA1" w14:textId="77777777" w:rsidTr="000F651D">
        <w:tc>
          <w:tcPr>
            <w:tcW w:w="13670" w:type="dxa"/>
            <w:gridSpan w:val="5"/>
          </w:tcPr>
          <w:p w14:paraId="68182FBE" w14:textId="4B97966A" w:rsidR="00BB60ED" w:rsidRPr="006E1999" w:rsidRDefault="00297B00" w:rsidP="008371BF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="00BB60ED" w:rsidRPr="006E1999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="00BB60ED" w:rsidRPr="006E1999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BB60ED" w:rsidRPr="006E1999">
              <w:rPr>
                <w:rFonts w:ascii="Arial" w:hAnsi="Arial" w:cs="Arial"/>
                <w:sz w:val="21"/>
                <w:szCs w:val="21"/>
              </w:rPr>
              <w:t>endfor</w:t>
            </w:r>
            <w:proofErr w:type="spellEnd"/>
            <w:r w:rsidR="00BB60ED" w:rsidRPr="006E1999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6E1999">
              <w:rPr>
                <w:rFonts w:ascii="Arial" w:hAnsi="Arial" w:cs="Arial"/>
                <w:sz w:val="21"/>
                <w:szCs w:val="21"/>
              </w:rPr>
              <w:t>%}</w:t>
            </w:r>
          </w:p>
        </w:tc>
      </w:tr>
      <w:tr w:rsidR="00076229" w:rsidRPr="006E1999" w14:paraId="08AD8684" w14:textId="77777777" w:rsidTr="000F651D">
        <w:tc>
          <w:tcPr>
            <w:tcW w:w="6120" w:type="dxa"/>
          </w:tcPr>
          <w:p w14:paraId="793C2CB3" w14:textId="6F6DD297" w:rsidR="00076229" w:rsidRPr="006E1999" w:rsidRDefault="00076229" w:rsidP="00B96726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80" w:type="dxa"/>
          </w:tcPr>
          <w:p w14:paraId="148BDA3F" w14:textId="6334D421" w:rsidR="00076229" w:rsidRPr="006E1999" w:rsidRDefault="00076229" w:rsidP="00251242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890" w:type="dxa"/>
          </w:tcPr>
          <w:p w14:paraId="5440693E" w14:textId="31381187" w:rsidR="00076229" w:rsidRPr="006E1999" w:rsidRDefault="00076229" w:rsidP="00B96726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800" w:type="dxa"/>
          </w:tcPr>
          <w:p w14:paraId="46125EDE" w14:textId="040E3C9D" w:rsidR="00076229" w:rsidRPr="006E1999" w:rsidRDefault="00076229" w:rsidP="00B96726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880" w:type="dxa"/>
          </w:tcPr>
          <w:p w14:paraId="49CE4157" w14:textId="2E6363A4" w:rsidR="00076229" w:rsidRPr="006E1999" w:rsidRDefault="00297B00" w:rsidP="00B96726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{%</w:t>
            </w:r>
            <w:r w:rsidR="008D6DFE" w:rsidRPr="006E1999">
              <w:rPr>
                <w:rFonts w:ascii="Arial" w:hAnsi="Arial" w:cs="Arial"/>
                <w:sz w:val="21"/>
                <w:szCs w:val="21"/>
              </w:rPr>
              <w:t xml:space="preserve"> if </w:t>
            </w:r>
            <w:proofErr w:type="spellStart"/>
            <w:r w:rsidR="008D6DFE" w:rsidRPr="006E1999">
              <w:rPr>
                <w:rFonts w:ascii="Arial" w:hAnsi="Arial" w:cs="Arial"/>
                <w:sz w:val="21"/>
                <w:szCs w:val="21"/>
              </w:rPr>
              <w:t>srd_total_non_res_balance</w:t>
            </w:r>
            <w:proofErr w:type="spellEnd"/>
            <w:r w:rsidR="008D6DFE" w:rsidRPr="006E1999">
              <w:rPr>
                <w:rFonts w:ascii="Arial" w:hAnsi="Arial" w:cs="Arial"/>
                <w:sz w:val="21"/>
                <w:szCs w:val="21"/>
              </w:rPr>
              <w:t xml:space="preserve"> != 0 </w:t>
            </w:r>
            <w:r w:rsidRPr="006E1999">
              <w:rPr>
                <w:rFonts w:ascii="Arial" w:hAnsi="Arial" w:cs="Arial"/>
                <w:sz w:val="21"/>
                <w:szCs w:val="21"/>
              </w:rPr>
              <w:t>%}</w:t>
            </w:r>
            <w:r w:rsidR="00076229" w:rsidRPr="006E1999">
              <w:rPr>
                <w:rFonts w:ascii="Arial" w:hAnsi="Arial" w:cs="Arial"/>
                <w:sz w:val="21"/>
                <w:szCs w:val="21"/>
              </w:rPr>
              <w:t>(</w:t>
            </w:r>
            <w:bookmarkStart w:id="1" w:name="OLE_LINK7"/>
            <w:bookmarkStart w:id="2" w:name="OLE_LINK8"/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076229" w:rsidRPr="006E1999">
              <w:rPr>
                <w:rFonts w:ascii="Arial" w:hAnsi="Arial" w:cs="Arial"/>
                <w:sz w:val="21"/>
                <w:szCs w:val="21"/>
              </w:rPr>
              <w:t>srd_total_non_res_balance|money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  <w:bookmarkEnd w:id="1"/>
            <w:bookmarkEnd w:id="2"/>
            <w:r w:rsidR="00076229" w:rsidRPr="006E1999">
              <w:rPr>
                <w:rFonts w:ascii="Arial" w:hAnsi="Arial" w:cs="Arial"/>
                <w:sz w:val="21"/>
                <w:szCs w:val="21"/>
              </w:rPr>
              <w:t>)</w:t>
            </w:r>
            <w:r w:rsidRPr="006E1999">
              <w:rPr>
                <w:rFonts w:ascii="Arial" w:hAnsi="Arial" w:cs="Arial"/>
                <w:sz w:val="21"/>
                <w:szCs w:val="21"/>
              </w:rPr>
              <w:t>{%</w:t>
            </w:r>
            <w:r w:rsidR="008D6DFE" w:rsidRPr="006E1999">
              <w:rPr>
                <w:rFonts w:ascii="Arial" w:hAnsi="Arial" w:cs="Arial"/>
                <w:sz w:val="21"/>
                <w:szCs w:val="21"/>
              </w:rPr>
              <w:t xml:space="preserve"> else </w:t>
            </w:r>
            <w:r w:rsidRPr="006E1999">
              <w:rPr>
                <w:rFonts w:ascii="Arial" w:hAnsi="Arial" w:cs="Arial"/>
                <w:sz w:val="21"/>
                <w:szCs w:val="21"/>
              </w:rPr>
              <w:t>%}{{</w:t>
            </w:r>
            <w:proofErr w:type="spellStart"/>
            <w:r w:rsidR="008D6DFE" w:rsidRPr="006E1999">
              <w:rPr>
                <w:rFonts w:ascii="Arial" w:hAnsi="Arial" w:cs="Arial"/>
                <w:sz w:val="21"/>
                <w:szCs w:val="21"/>
              </w:rPr>
              <w:t>srd_total_non_res_balance|money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}}{%</w:t>
            </w:r>
            <w:r w:rsidR="008D6DFE" w:rsidRPr="006E1999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8D6DFE" w:rsidRPr="006E1999">
              <w:rPr>
                <w:rFonts w:ascii="Arial" w:hAnsi="Arial" w:cs="Arial"/>
                <w:sz w:val="21"/>
                <w:szCs w:val="21"/>
              </w:rPr>
              <w:t>endif</w:t>
            </w:r>
            <w:proofErr w:type="spellEnd"/>
            <w:r w:rsidR="008D6DFE" w:rsidRPr="006E1999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6E1999">
              <w:rPr>
                <w:rFonts w:ascii="Arial" w:hAnsi="Arial" w:cs="Arial"/>
                <w:sz w:val="21"/>
                <w:szCs w:val="21"/>
              </w:rPr>
              <w:t>%}</w:t>
            </w:r>
          </w:p>
        </w:tc>
      </w:tr>
    </w:tbl>
    <w:p w14:paraId="51732BD9" w14:textId="77777777" w:rsidR="00076229" w:rsidRPr="006E1999" w:rsidRDefault="00076229" w:rsidP="00BB60ED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790"/>
        <w:gridCol w:w="1880"/>
      </w:tblGrid>
      <w:tr w:rsidR="00BB60ED" w:rsidRPr="006E1999" w14:paraId="049E76AE" w14:textId="77777777" w:rsidTr="002330C5">
        <w:tc>
          <w:tcPr>
            <w:tcW w:w="11790" w:type="dxa"/>
          </w:tcPr>
          <w:p w14:paraId="4EAE0483" w14:textId="1040E126" w:rsidR="00BB60ED" w:rsidRPr="006E1999" w:rsidRDefault="00BB60ED" w:rsidP="00B96726">
            <w:pPr>
              <w:spacing w:before="40" w:after="40"/>
              <w:jc w:val="right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6E1999">
              <w:rPr>
                <w:rFonts w:ascii="Arial" w:hAnsi="Arial" w:cs="Arial"/>
                <w:i/>
                <w:iCs/>
                <w:sz w:val="21"/>
                <w:szCs w:val="21"/>
              </w:rPr>
              <w:t>Total Residue for Distribution</w:t>
            </w:r>
          </w:p>
        </w:tc>
        <w:tc>
          <w:tcPr>
            <w:tcW w:w="1880" w:type="dxa"/>
          </w:tcPr>
          <w:p w14:paraId="04EFF534" w14:textId="10DD90A3" w:rsidR="00BB60ED" w:rsidRPr="006E1999" w:rsidRDefault="00297B00" w:rsidP="00B96726">
            <w:pPr>
              <w:spacing w:before="40" w:after="4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E1999">
              <w:rPr>
                <w:rFonts w:ascii="Arial" w:hAnsi="Arial" w:cs="Arial"/>
                <w:b/>
                <w:bCs/>
                <w:sz w:val="21"/>
                <w:szCs w:val="21"/>
              </w:rPr>
              <w:t>{{</w:t>
            </w:r>
            <w:proofErr w:type="spellStart"/>
            <w:r w:rsidR="00BB60ED" w:rsidRPr="006E1999">
              <w:rPr>
                <w:rFonts w:ascii="Arial" w:hAnsi="Arial" w:cs="Arial"/>
                <w:b/>
                <w:bCs/>
                <w:sz w:val="21"/>
                <w:szCs w:val="21"/>
              </w:rPr>
              <w:t>srd_total_residue|money</w:t>
            </w:r>
            <w:proofErr w:type="spellEnd"/>
            <w:r w:rsidRPr="006E1999">
              <w:rPr>
                <w:rFonts w:ascii="Arial" w:hAnsi="Arial" w:cs="Arial"/>
                <w:b/>
                <w:bCs/>
                <w:sz w:val="21"/>
                <w:szCs w:val="21"/>
              </w:rPr>
              <w:t>}}</w:t>
            </w:r>
          </w:p>
        </w:tc>
      </w:tr>
    </w:tbl>
    <w:p w14:paraId="4A02DF9F" w14:textId="2FA81C5C" w:rsidR="00D37914" w:rsidRDefault="00D37914" w:rsidP="00BB60ED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{%p </w:t>
      </w:r>
      <w:proofErr w:type="spellStart"/>
      <w:r>
        <w:rPr>
          <w:rFonts w:ascii="Arial" w:hAnsi="Arial" w:cs="Arial"/>
          <w:sz w:val="21"/>
          <w:szCs w:val="21"/>
        </w:rPr>
        <w:t>endif</w:t>
      </w:r>
      <w:proofErr w:type="spellEnd"/>
      <w:r>
        <w:rPr>
          <w:rFonts w:ascii="Arial" w:hAnsi="Arial" w:cs="Arial"/>
          <w:sz w:val="21"/>
          <w:szCs w:val="21"/>
        </w:rPr>
        <w:t xml:space="preserve"> %}</w:t>
      </w:r>
    </w:p>
    <w:p w14:paraId="06EC01A4" w14:textId="6B2A1F62" w:rsidR="008371BF" w:rsidRPr="006E1999" w:rsidRDefault="00297B00" w:rsidP="00BB60ED">
      <w:pPr>
        <w:rPr>
          <w:rFonts w:ascii="Arial" w:hAnsi="Arial" w:cs="Arial"/>
          <w:sz w:val="21"/>
          <w:szCs w:val="21"/>
        </w:rPr>
      </w:pPr>
      <w:r w:rsidRPr="006E1999">
        <w:rPr>
          <w:rFonts w:ascii="Arial" w:hAnsi="Arial" w:cs="Arial"/>
          <w:sz w:val="21"/>
          <w:szCs w:val="21"/>
        </w:rPr>
        <w:t>{%</w:t>
      </w:r>
      <w:r w:rsidR="00BB60ED" w:rsidRPr="006E1999">
        <w:rPr>
          <w:rFonts w:ascii="Arial" w:hAnsi="Arial" w:cs="Arial"/>
          <w:sz w:val="21"/>
          <w:szCs w:val="21"/>
        </w:rPr>
        <w:t xml:space="preserve">p </w:t>
      </w:r>
      <w:proofErr w:type="spellStart"/>
      <w:r w:rsidR="00BB60ED" w:rsidRPr="006E1999">
        <w:rPr>
          <w:rFonts w:ascii="Arial" w:hAnsi="Arial" w:cs="Arial"/>
          <w:sz w:val="21"/>
          <w:szCs w:val="21"/>
        </w:rPr>
        <w:t>endif</w:t>
      </w:r>
      <w:proofErr w:type="spellEnd"/>
      <w:r w:rsidR="00BB60ED" w:rsidRPr="006E1999">
        <w:rPr>
          <w:rFonts w:ascii="Arial" w:hAnsi="Arial" w:cs="Arial"/>
          <w:sz w:val="21"/>
          <w:szCs w:val="21"/>
        </w:rPr>
        <w:t xml:space="preserve"> </w:t>
      </w:r>
      <w:r w:rsidRPr="006E1999">
        <w:rPr>
          <w:rFonts w:ascii="Arial" w:hAnsi="Arial" w:cs="Arial"/>
          <w:sz w:val="21"/>
          <w:szCs w:val="21"/>
        </w:rPr>
        <w:t>%}</w:t>
      </w:r>
    </w:p>
    <w:p w14:paraId="259A6B70" w14:textId="77777777" w:rsidR="00837ED4" w:rsidRPr="006E1999" w:rsidRDefault="00837ED4" w:rsidP="00BB60ED">
      <w:pPr>
        <w:keepNext/>
        <w:keepLines/>
        <w:spacing w:before="120" w:after="120"/>
        <w:rPr>
          <w:rFonts w:ascii="Arial" w:hAnsi="Arial" w:cs="Arial"/>
          <w:b/>
          <w:bCs/>
          <w:i/>
          <w:iCs/>
          <w:sz w:val="21"/>
          <w:szCs w:val="21"/>
        </w:rPr>
      </w:pPr>
      <w:r w:rsidRPr="006E1999">
        <w:rPr>
          <w:rFonts w:ascii="Arial" w:hAnsi="Arial" w:cs="Arial"/>
          <w:b/>
          <w:bCs/>
          <w:i/>
          <w:iCs/>
          <w:sz w:val="21"/>
          <w:szCs w:val="21"/>
        </w:rPr>
        <w:t>Residual Beneficiaries</w:t>
      </w:r>
    </w:p>
    <w:p w14:paraId="7675D62C" w14:textId="11B1AFE2" w:rsidR="00BB60ED" w:rsidRPr="006E1999" w:rsidRDefault="00297B00" w:rsidP="00BB60ED">
      <w:pPr>
        <w:rPr>
          <w:rFonts w:ascii="Arial" w:hAnsi="Arial" w:cs="Arial"/>
          <w:sz w:val="21"/>
          <w:szCs w:val="21"/>
        </w:rPr>
      </w:pPr>
      <w:r w:rsidRPr="006E1999">
        <w:rPr>
          <w:rFonts w:ascii="Arial" w:hAnsi="Arial" w:cs="Arial"/>
          <w:sz w:val="21"/>
          <w:szCs w:val="21"/>
        </w:rPr>
        <w:t>{%</w:t>
      </w:r>
      <w:r w:rsidR="00BB60ED" w:rsidRPr="006E1999">
        <w:rPr>
          <w:rFonts w:ascii="Arial" w:hAnsi="Arial" w:cs="Arial"/>
          <w:sz w:val="21"/>
          <w:szCs w:val="21"/>
        </w:rPr>
        <w:t xml:space="preserve">p if </w:t>
      </w:r>
      <w:proofErr w:type="spellStart"/>
      <w:r w:rsidR="00A35291" w:rsidRPr="00A35291">
        <w:rPr>
          <w:rFonts w:ascii="Arial" w:hAnsi="Arial" w:cs="Arial"/>
          <w:sz w:val="21"/>
          <w:szCs w:val="21"/>
        </w:rPr>
        <w:t>res_srd_total_hotchpot</w:t>
      </w:r>
      <w:proofErr w:type="spellEnd"/>
      <w:r w:rsidR="00A35291">
        <w:rPr>
          <w:rFonts w:ascii="Arial" w:hAnsi="Arial" w:cs="Arial"/>
          <w:sz w:val="21"/>
          <w:szCs w:val="21"/>
        </w:rPr>
        <w:t xml:space="preserve"> &gt; 0</w:t>
      </w:r>
      <w:r w:rsidR="00CB767E" w:rsidRPr="006E1999">
        <w:rPr>
          <w:rFonts w:ascii="Arial" w:hAnsi="Arial" w:cs="Arial"/>
          <w:sz w:val="21"/>
          <w:szCs w:val="21"/>
        </w:rPr>
        <w:t xml:space="preserve"> </w:t>
      </w:r>
      <w:r w:rsidRPr="006E1999">
        <w:rPr>
          <w:rFonts w:ascii="Arial" w:hAnsi="Arial" w:cs="Arial"/>
          <w:sz w:val="21"/>
          <w:szCs w:val="21"/>
        </w:rPr>
        <w:t>%}</w:t>
      </w:r>
      <w:r w:rsidR="00BB60ED" w:rsidRPr="006E1999">
        <w:rPr>
          <w:rFonts w:ascii="Arial" w:hAnsi="Arial" w:cs="Arial"/>
          <w:sz w:val="21"/>
          <w:szCs w:val="21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76"/>
        <w:gridCol w:w="992"/>
        <w:gridCol w:w="1752"/>
        <w:gridCol w:w="1974"/>
        <w:gridCol w:w="1876"/>
        <w:gridCol w:w="1820"/>
        <w:gridCol w:w="1880"/>
      </w:tblGrid>
      <w:tr w:rsidR="00106768" w:rsidRPr="006E1999" w14:paraId="56CB4FD9" w14:textId="77777777" w:rsidTr="009317A7">
        <w:trPr>
          <w:cantSplit/>
          <w:tblHeader/>
        </w:trPr>
        <w:tc>
          <w:tcPr>
            <w:tcW w:w="3376" w:type="dxa"/>
            <w:shd w:val="clear" w:color="auto" w:fill="D9D9D9" w:themeFill="background1" w:themeFillShade="D9"/>
          </w:tcPr>
          <w:p w14:paraId="1BE08638" w14:textId="18324B2C" w:rsidR="00106768" w:rsidRPr="006E1999" w:rsidRDefault="00106768" w:rsidP="00106768">
            <w:pPr>
              <w:spacing w:before="40" w:after="40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ab/>
            </w:r>
            <w:r w:rsidRPr="006E1999">
              <w:rPr>
                <w:rFonts w:ascii="Arial" w:hAnsi="Arial" w:cs="Arial"/>
                <w:sz w:val="21"/>
                <w:szCs w:val="21"/>
                <w:u w:val="single"/>
              </w:rPr>
              <w:t>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F89C6DF" w14:textId="4204E5E9" w:rsidR="00106768" w:rsidRPr="006E1999" w:rsidRDefault="00106768" w:rsidP="00106768">
            <w:pPr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6E1999">
              <w:rPr>
                <w:rFonts w:ascii="Arial" w:hAnsi="Arial" w:cs="Arial"/>
                <w:sz w:val="21"/>
                <w:szCs w:val="21"/>
                <w:u w:val="single"/>
              </w:rPr>
              <w:t>Portion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14:paraId="339F1927" w14:textId="0AFA0B21" w:rsidR="00106768" w:rsidRPr="006E1999" w:rsidRDefault="00106768" w:rsidP="00106768">
            <w:pPr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6E1999">
              <w:rPr>
                <w:rFonts w:ascii="Arial" w:hAnsi="Arial" w:cs="Arial"/>
                <w:sz w:val="21"/>
                <w:szCs w:val="21"/>
                <w:u w:val="single"/>
              </w:rPr>
              <w:t>Amount</w:t>
            </w:r>
          </w:p>
        </w:tc>
        <w:tc>
          <w:tcPr>
            <w:tcW w:w="1974" w:type="dxa"/>
            <w:shd w:val="clear" w:color="auto" w:fill="D9D9D9" w:themeFill="background1" w:themeFillShade="D9"/>
          </w:tcPr>
          <w:p w14:paraId="7994B339" w14:textId="7EAB796F" w:rsidR="00106768" w:rsidRPr="006E1999" w:rsidRDefault="00106768" w:rsidP="00106768">
            <w:pPr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6E1999">
              <w:rPr>
                <w:rFonts w:ascii="Arial" w:hAnsi="Arial" w:cs="Arial"/>
                <w:sz w:val="21"/>
                <w:szCs w:val="21"/>
                <w:u w:val="single"/>
              </w:rPr>
              <w:t>Previously</w:t>
            </w:r>
            <w:r w:rsidRPr="006E1999">
              <w:rPr>
                <w:rFonts w:ascii="Arial" w:hAnsi="Arial" w:cs="Arial"/>
                <w:sz w:val="21"/>
                <w:szCs w:val="21"/>
                <w:u w:val="single"/>
              </w:rPr>
              <w:br/>
              <w:t>Distributed</w:t>
            </w:r>
          </w:p>
        </w:tc>
        <w:tc>
          <w:tcPr>
            <w:tcW w:w="1876" w:type="dxa"/>
            <w:shd w:val="clear" w:color="auto" w:fill="D9D9D9" w:themeFill="background1" w:themeFillShade="D9"/>
          </w:tcPr>
          <w:p w14:paraId="58AC8B8A" w14:textId="34500953" w:rsidR="00106768" w:rsidRPr="006E1999" w:rsidRDefault="00106768" w:rsidP="00106768">
            <w:pPr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6E1999">
              <w:rPr>
                <w:rFonts w:ascii="Arial" w:hAnsi="Arial" w:cs="Arial"/>
                <w:sz w:val="21"/>
                <w:szCs w:val="21"/>
                <w:u w:val="single"/>
              </w:rPr>
              <w:t>Funds Owed to the Estate</w:t>
            </w:r>
          </w:p>
        </w:tc>
        <w:tc>
          <w:tcPr>
            <w:tcW w:w="1820" w:type="dxa"/>
            <w:shd w:val="clear" w:color="auto" w:fill="D9D9D9" w:themeFill="background1" w:themeFillShade="D9"/>
          </w:tcPr>
          <w:p w14:paraId="6E721475" w14:textId="7F0BB3B0" w:rsidR="00106768" w:rsidRPr="006E1999" w:rsidRDefault="009C3A9C" w:rsidP="00106768">
            <w:pPr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6E1999">
              <w:rPr>
                <w:rFonts w:ascii="Arial" w:hAnsi="Arial" w:cs="Arial"/>
                <w:sz w:val="21"/>
                <w:szCs w:val="21"/>
                <w:u w:val="single"/>
              </w:rPr>
              <w:t>Balance to</w:t>
            </w:r>
            <w:r w:rsidRPr="006E1999">
              <w:rPr>
                <w:rFonts w:ascii="Arial" w:hAnsi="Arial" w:cs="Arial"/>
                <w:sz w:val="21"/>
                <w:szCs w:val="21"/>
                <w:u w:val="single"/>
              </w:rPr>
              <w:br/>
              <w:t>Distribute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14:paraId="2987B8DA" w14:textId="492BA911" w:rsidR="00106768" w:rsidRPr="006E1999" w:rsidRDefault="009C3A9C" w:rsidP="00106768">
            <w:pPr>
              <w:spacing w:before="40" w:after="40"/>
              <w:jc w:val="center"/>
              <w:rPr>
                <w:rFonts w:ascii="Arial" w:hAnsi="Arial" w:cs="Arial"/>
                <w:b/>
                <w:sz w:val="21"/>
                <w:szCs w:val="21"/>
                <w:u w:val="single"/>
              </w:rPr>
            </w:pPr>
            <w:r w:rsidRPr="006E1999">
              <w:rPr>
                <w:rFonts w:ascii="Arial" w:hAnsi="Arial" w:cs="Arial"/>
                <w:b/>
                <w:sz w:val="21"/>
                <w:szCs w:val="21"/>
                <w:u w:val="single"/>
              </w:rPr>
              <w:t>Proposed Distribution</w:t>
            </w:r>
          </w:p>
        </w:tc>
      </w:tr>
      <w:tr w:rsidR="00106768" w:rsidRPr="006E1999" w14:paraId="790E9198" w14:textId="77777777" w:rsidTr="00086335">
        <w:trPr>
          <w:cantSplit/>
        </w:trPr>
        <w:tc>
          <w:tcPr>
            <w:tcW w:w="13670" w:type="dxa"/>
            <w:gridSpan w:val="7"/>
          </w:tcPr>
          <w:p w14:paraId="1CAECD81" w14:textId="1B1694B4" w:rsidR="00106768" w:rsidRPr="006E1999" w:rsidRDefault="00297B00" w:rsidP="00106768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="00106768" w:rsidRPr="006E1999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="00106768" w:rsidRPr="006E1999">
              <w:rPr>
                <w:rFonts w:ascii="Arial" w:hAnsi="Arial" w:cs="Arial"/>
                <w:sz w:val="21"/>
                <w:szCs w:val="21"/>
              </w:rPr>
              <w:t xml:space="preserve"> for ben in </w:t>
            </w:r>
            <w:proofErr w:type="spellStart"/>
            <w:r w:rsidR="00106768" w:rsidRPr="006E1999">
              <w:rPr>
                <w:rFonts w:ascii="Arial" w:hAnsi="Arial" w:cs="Arial"/>
                <w:sz w:val="21"/>
                <w:szCs w:val="21"/>
              </w:rPr>
              <w:t>res_ben_list</w:t>
            </w:r>
            <w:proofErr w:type="spellEnd"/>
            <w:r w:rsidR="00106768" w:rsidRPr="006E1999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6E1999">
              <w:rPr>
                <w:rFonts w:ascii="Arial" w:hAnsi="Arial" w:cs="Arial"/>
                <w:sz w:val="21"/>
                <w:szCs w:val="21"/>
              </w:rPr>
              <w:t>%}</w:t>
            </w:r>
          </w:p>
        </w:tc>
      </w:tr>
      <w:tr w:rsidR="00106768" w:rsidRPr="006E1999" w14:paraId="5CD78B68" w14:textId="77777777" w:rsidTr="00086335">
        <w:trPr>
          <w:cantSplit/>
        </w:trPr>
        <w:tc>
          <w:tcPr>
            <w:tcW w:w="13670" w:type="dxa"/>
            <w:gridSpan w:val="7"/>
          </w:tcPr>
          <w:p w14:paraId="1D7CEE88" w14:textId="3900DC1B" w:rsidR="00106768" w:rsidRPr="006E1999" w:rsidRDefault="00297B00" w:rsidP="00106768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lastRenderedPageBreak/>
              <w:t>{%</w:t>
            </w:r>
            <w:proofErr w:type="spellStart"/>
            <w:r w:rsidR="00106768" w:rsidRPr="006E1999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="00106768" w:rsidRPr="006E1999">
              <w:rPr>
                <w:rFonts w:ascii="Arial" w:hAnsi="Arial" w:cs="Arial"/>
                <w:sz w:val="21"/>
                <w:szCs w:val="21"/>
              </w:rPr>
              <w:t xml:space="preserve"> if (</w:t>
            </w:r>
            <w:proofErr w:type="spellStart"/>
            <w:r w:rsidR="00106768" w:rsidRPr="006E1999">
              <w:rPr>
                <w:rFonts w:ascii="Arial" w:hAnsi="Arial" w:cs="Arial"/>
                <w:sz w:val="21"/>
                <w:szCs w:val="21"/>
              </w:rPr>
              <w:t>loop.index</w:t>
            </w:r>
            <w:proofErr w:type="spellEnd"/>
            <w:r w:rsidR="00106768" w:rsidRPr="006E1999">
              <w:rPr>
                <w:rFonts w:ascii="Arial" w:hAnsi="Arial" w:cs="Arial"/>
                <w:sz w:val="21"/>
                <w:szCs w:val="21"/>
              </w:rPr>
              <w:t xml:space="preserve">) is not </w:t>
            </w:r>
            <w:proofErr w:type="spellStart"/>
            <w:r w:rsidR="00106768" w:rsidRPr="006E1999">
              <w:rPr>
                <w:rFonts w:ascii="Arial" w:hAnsi="Arial" w:cs="Arial"/>
                <w:sz w:val="21"/>
                <w:szCs w:val="21"/>
              </w:rPr>
              <w:t>divisibleby</w:t>
            </w:r>
            <w:proofErr w:type="spellEnd"/>
            <w:r w:rsidR="00106768" w:rsidRPr="006E1999">
              <w:rPr>
                <w:rFonts w:ascii="Arial" w:hAnsi="Arial" w:cs="Arial"/>
                <w:sz w:val="21"/>
                <w:szCs w:val="21"/>
              </w:rPr>
              <w:t xml:space="preserve"> 2</w:t>
            </w:r>
            <w:r w:rsidRPr="006E1999">
              <w:rPr>
                <w:rFonts w:ascii="Arial" w:hAnsi="Arial" w:cs="Arial"/>
                <w:sz w:val="21"/>
                <w:szCs w:val="21"/>
              </w:rPr>
              <w:t>%}</w:t>
            </w:r>
          </w:p>
        </w:tc>
      </w:tr>
      <w:tr w:rsidR="00106768" w:rsidRPr="006E1999" w14:paraId="6EF8789D" w14:textId="77777777" w:rsidTr="009317A7">
        <w:trPr>
          <w:cantSplit/>
        </w:trPr>
        <w:tc>
          <w:tcPr>
            <w:tcW w:w="3376" w:type="dxa"/>
          </w:tcPr>
          <w:p w14:paraId="2A7D63BD" w14:textId="3F811BBE" w:rsidR="00106768" w:rsidRPr="006E1999" w:rsidRDefault="00297B00" w:rsidP="00106768">
            <w:pPr>
              <w:spacing w:before="40" w:after="40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r w:rsidR="00106768" w:rsidRPr="006E1999">
              <w:rPr>
                <w:rFonts w:ascii="Arial" w:hAnsi="Arial" w:cs="Arial"/>
                <w:sz w:val="21"/>
                <w:szCs w:val="21"/>
              </w:rPr>
              <w:t>ben.name</w:t>
            </w:r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992" w:type="dxa"/>
          </w:tcPr>
          <w:p w14:paraId="276800F6" w14:textId="6F19DC67" w:rsidR="00106768" w:rsidRPr="006E1999" w:rsidRDefault="00297B00" w:rsidP="00106768">
            <w:pPr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106768" w:rsidRPr="006E1999">
              <w:rPr>
                <w:rFonts w:ascii="Arial" w:hAnsi="Arial" w:cs="Arial"/>
                <w:sz w:val="21"/>
                <w:szCs w:val="21"/>
              </w:rPr>
              <w:t>ben.portion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752" w:type="dxa"/>
          </w:tcPr>
          <w:p w14:paraId="5BF992CA" w14:textId="4D3C556E" w:rsidR="00106768" w:rsidRPr="006E1999" w:rsidRDefault="00297B00" w:rsidP="00C664D3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106768" w:rsidRPr="006E1999">
              <w:rPr>
                <w:rFonts w:ascii="Arial" w:hAnsi="Arial" w:cs="Arial"/>
                <w:sz w:val="21"/>
                <w:szCs w:val="21"/>
              </w:rPr>
              <w:t>ben.res_amount|money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974" w:type="dxa"/>
          </w:tcPr>
          <w:p w14:paraId="10813CC8" w14:textId="750608A2" w:rsidR="00106768" w:rsidRPr="006E1999" w:rsidRDefault="00297B00" w:rsidP="00D7123A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{%</w:t>
            </w:r>
            <w:r w:rsidR="00D7123A" w:rsidRPr="006E1999">
              <w:rPr>
                <w:rFonts w:ascii="Arial" w:hAnsi="Arial" w:cs="Arial"/>
                <w:sz w:val="21"/>
                <w:szCs w:val="21"/>
              </w:rPr>
              <w:t xml:space="preserve">if </w:t>
            </w:r>
            <w:proofErr w:type="spellStart"/>
            <w:r w:rsidR="00D7123A" w:rsidRPr="006E1999">
              <w:rPr>
                <w:rFonts w:ascii="Arial" w:hAnsi="Arial" w:cs="Arial"/>
                <w:sz w:val="21"/>
                <w:szCs w:val="21"/>
              </w:rPr>
              <w:t>ben.res_paid</w:t>
            </w:r>
            <w:proofErr w:type="spellEnd"/>
            <w:r w:rsidR="00D7123A" w:rsidRPr="006E1999">
              <w:rPr>
                <w:rFonts w:ascii="Arial" w:hAnsi="Arial" w:cs="Arial"/>
                <w:sz w:val="21"/>
                <w:szCs w:val="21"/>
              </w:rPr>
              <w:t xml:space="preserve"> != 0</w:t>
            </w:r>
            <w:r w:rsidRPr="006E1999">
              <w:rPr>
                <w:rFonts w:ascii="Arial" w:hAnsi="Arial" w:cs="Arial"/>
                <w:sz w:val="21"/>
                <w:szCs w:val="21"/>
              </w:rPr>
              <w:t>%}</w:t>
            </w:r>
            <w:r w:rsidR="00D7123A" w:rsidRPr="006E1999">
              <w:rPr>
                <w:rFonts w:ascii="Arial" w:hAnsi="Arial" w:cs="Arial"/>
                <w:sz w:val="21"/>
                <w:szCs w:val="21"/>
              </w:rPr>
              <w:t>(</w:t>
            </w: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r w:rsidR="00D7123A" w:rsidRPr="006E1999">
              <w:rPr>
                <w:rFonts w:ascii="Arial" w:hAnsi="Arial" w:cs="Arial"/>
                <w:sz w:val="21"/>
                <w:szCs w:val="21"/>
              </w:rPr>
              <w:t>ben.res_paid|money</w:t>
            </w:r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  <w:r w:rsidR="00D7123A" w:rsidRPr="006E1999">
              <w:rPr>
                <w:rFonts w:ascii="Arial" w:hAnsi="Arial" w:cs="Arial"/>
                <w:sz w:val="21"/>
                <w:szCs w:val="21"/>
              </w:rPr>
              <w:t>)</w:t>
            </w:r>
            <w:r w:rsidRPr="006E1999">
              <w:rPr>
                <w:rFonts w:ascii="Arial" w:hAnsi="Arial" w:cs="Arial"/>
                <w:sz w:val="21"/>
                <w:szCs w:val="21"/>
              </w:rPr>
              <w:t>{%</w:t>
            </w:r>
            <w:r w:rsidR="00D7123A" w:rsidRPr="006E1999">
              <w:rPr>
                <w:rFonts w:ascii="Arial" w:hAnsi="Arial" w:cs="Arial"/>
                <w:sz w:val="21"/>
                <w:szCs w:val="21"/>
              </w:rPr>
              <w:t>else</w:t>
            </w:r>
            <w:r w:rsidRPr="006E1999">
              <w:rPr>
                <w:rFonts w:ascii="Arial" w:hAnsi="Arial" w:cs="Arial"/>
                <w:sz w:val="21"/>
                <w:szCs w:val="21"/>
              </w:rPr>
              <w:t>%}{{</w:t>
            </w:r>
            <w:r w:rsidR="00D7123A" w:rsidRPr="006E1999">
              <w:rPr>
                <w:rFonts w:ascii="Arial" w:hAnsi="Arial" w:cs="Arial"/>
                <w:sz w:val="21"/>
                <w:szCs w:val="21"/>
              </w:rPr>
              <w:t>ben.res_paid|money</w:t>
            </w:r>
            <w:r w:rsidRPr="006E1999">
              <w:rPr>
                <w:rFonts w:ascii="Arial" w:hAnsi="Arial" w:cs="Arial"/>
                <w:sz w:val="21"/>
                <w:szCs w:val="21"/>
              </w:rPr>
              <w:t>}}{%</w:t>
            </w:r>
            <w:r w:rsidR="00D7123A" w:rsidRPr="006E1999">
              <w:rPr>
                <w:rFonts w:ascii="Arial" w:hAnsi="Arial" w:cs="Arial"/>
                <w:sz w:val="21"/>
                <w:szCs w:val="21"/>
              </w:rPr>
              <w:t>endif</w:t>
            </w:r>
            <w:r w:rsidRPr="006E1999">
              <w:rPr>
                <w:rFonts w:ascii="Arial" w:hAnsi="Arial" w:cs="Arial"/>
                <w:sz w:val="21"/>
                <w:szCs w:val="21"/>
              </w:rPr>
              <w:t>%}</w:t>
            </w:r>
          </w:p>
        </w:tc>
        <w:tc>
          <w:tcPr>
            <w:tcW w:w="1876" w:type="dxa"/>
          </w:tcPr>
          <w:p w14:paraId="49057FA0" w14:textId="6ACD1F44" w:rsidR="00106768" w:rsidRPr="006E1999" w:rsidRDefault="00297B00" w:rsidP="007003E4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{%</w:t>
            </w:r>
            <w:r w:rsidR="007003E4" w:rsidRPr="006E1999">
              <w:rPr>
                <w:rFonts w:ascii="Arial" w:hAnsi="Arial" w:cs="Arial"/>
                <w:sz w:val="21"/>
                <w:szCs w:val="21"/>
              </w:rPr>
              <w:t xml:space="preserve">if </w:t>
            </w:r>
            <w:proofErr w:type="spellStart"/>
            <w:r w:rsidR="007003E4" w:rsidRPr="006E1999">
              <w:rPr>
                <w:rFonts w:ascii="Arial" w:hAnsi="Arial" w:cs="Arial"/>
                <w:sz w:val="21"/>
                <w:szCs w:val="21"/>
              </w:rPr>
              <w:t>ben.hotchpot</w:t>
            </w:r>
            <w:proofErr w:type="spellEnd"/>
            <w:r w:rsidR="007E20FF" w:rsidRPr="006E1999">
              <w:rPr>
                <w:rFonts w:ascii="Arial" w:hAnsi="Arial" w:cs="Arial"/>
                <w:sz w:val="21"/>
                <w:szCs w:val="21"/>
              </w:rPr>
              <w:t xml:space="preserve"> and </w:t>
            </w:r>
            <w:proofErr w:type="spellStart"/>
            <w:r w:rsidR="007E20FF" w:rsidRPr="006E1999">
              <w:rPr>
                <w:rFonts w:ascii="Arial" w:hAnsi="Arial" w:cs="Arial"/>
                <w:sz w:val="21"/>
                <w:szCs w:val="21"/>
              </w:rPr>
              <w:t>ben.hotchpot</w:t>
            </w:r>
            <w:proofErr w:type="spellEnd"/>
            <w:r w:rsidR="007003E4" w:rsidRPr="006E1999">
              <w:rPr>
                <w:rFonts w:ascii="Arial" w:hAnsi="Arial" w:cs="Arial"/>
                <w:sz w:val="21"/>
                <w:szCs w:val="21"/>
              </w:rPr>
              <w:t xml:space="preserve"> != 0</w:t>
            </w:r>
            <w:r w:rsidRPr="006E1999">
              <w:rPr>
                <w:rFonts w:ascii="Arial" w:hAnsi="Arial" w:cs="Arial"/>
                <w:sz w:val="21"/>
                <w:szCs w:val="21"/>
              </w:rPr>
              <w:t>%}</w:t>
            </w:r>
            <w:r w:rsidR="007003E4" w:rsidRPr="006E1999">
              <w:rPr>
                <w:rFonts w:ascii="Arial" w:hAnsi="Arial" w:cs="Arial"/>
                <w:sz w:val="21"/>
                <w:szCs w:val="21"/>
              </w:rPr>
              <w:t>(</w:t>
            </w: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7003E4" w:rsidRPr="006E1999">
              <w:rPr>
                <w:rFonts w:ascii="Arial" w:hAnsi="Arial" w:cs="Arial"/>
                <w:sz w:val="21"/>
                <w:szCs w:val="21"/>
              </w:rPr>
              <w:t>ben.hotchpot|money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  <w:r w:rsidR="007003E4" w:rsidRPr="006E1999">
              <w:rPr>
                <w:rFonts w:ascii="Arial" w:hAnsi="Arial" w:cs="Arial"/>
                <w:sz w:val="21"/>
                <w:szCs w:val="21"/>
              </w:rPr>
              <w:t>)</w:t>
            </w:r>
            <w:r w:rsidRPr="006E1999">
              <w:rPr>
                <w:rFonts w:ascii="Arial" w:hAnsi="Arial" w:cs="Arial"/>
                <w:sz w:val="21"/>
                <w:szCs w:val="21"/>
              </w:rPr>
              <w:t>{%</w:t>
            </w:r>
            <w:r w:rsidR="007003E4" w:rsidRPr="006E1999">
              <w:rPr>
                <w:rFonts w:ascii="Arial" w:hAnsi="Arial" w:cs="Arial"/>
                <w:sz w:val="21"/>
                <w:szCs w:val="21"/>
              </w:rPr>
              <w:t>else</w:t>
            </w:r>
            <w:r w:rsidRPr="006E1999">
              <w:rPr>
                <w:rFonts w:ascii="Arial" w:hAnsi="Arial" w:cs="Arial"/>
                <w:sz w:val="21"/>
                <w:szCs w:val="21"/>
              </w:rPr>
              <w:t>%}{%</w:t>
            </w:r>
            <w:proofErr w:type="spellStart"/>
            <w:r w:rsidR="007003E4" w:rsidRPr="006E1999">
              <w:rPr>
                <w:rFonts w:ascii="Arial" w:hAnsi="Arial" w:cs="Arial"/>
                <w:sz w:val="21"/>
                <w:szCs w:val="21"/>
              </w:rPr>
              <w:t>endif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%}</w:t>
            </w:r>
          </w:p>
        </w:tc>
        <w:tc>
          <w:tcPr>
            <w:tcW w:w="1820" w:type="dxa"/>
          </w:tcPr>
          <w:p w14:paraId="72FDF517" w14:textId="75509FB1" w:rsidR="00106768" w:rsidRPr="006E1999" w:rsidRDefault="00297B00" w:rsidP="00106768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9C3A9C" w:rsidRPr="006E1999">
              <w:rPr>
                <w:rFonts w:ascii="Arial" w:hAnsi="Arial" w:cs="Arial"/>
                <w:sz w:val="21"/>
                <w:szCs w:val="21"/>
              </w:rPr>
              <w:t>ben.res_balance|money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880" w:type="dxa"/>
          </w:tcPr>
          <w:p w14:paraId="13B056A3" w14:textId="1A267EFE" w:rsidR="00106768" w:rsidRPr="006E1999" w:rsidRDefault="00297B00" w:rsidP="00106768">
            <w:pPr>
              <w:spacing w:before="40" w:after="40"/>
              <w:jc w:val="right"/>
              <w:rPr>
                <w:rFonts w:ascii="Arial" w:hAnsi="Arial" w:cs="Arial"/>
                <w:b/>
                <w:sz w:val="21"/>
                <w:szCs w:val="21"/>
                <w:u w:val="single"/>
              </w:rPr>
            </w:pPr>
            <w:r w:rsidRPr="006E1999">
              <w:rPr>
                <w:rFonts w:ascii="Arial" w:hAnsi="Arial" w:cs="Arial"/>
                <w:b/>
                <w:sz w:val="21"/>
                <w:szCs w:val="21"/>
              </w:rPr>
              <w:t>{{</w:t>
            </w:r>
            <w:proofErr w:type="spellStart"/>
            <w:r w:rsidR="009C3A9C" w:rsidRPr="006E1999">
              <w:rPr>
                <w:rFonts w:ascii="Arial" w:hAnsi="Arial" w:cs="Arial"/>
                <w:b/>
                <w:sz w:val="21"/>
                <w:szCs w:val="21"/>
              </w:rPr>
              <w:t>ben.proposal|money</w:t>
            </w:r>
            <w:proofErr w:type="spellEnd"/>
            <w:r w:rsidRPr="006E1999">
              <w:rPr>
                <w:rFonts w:ascii="Arial" w:hAnsi="Arial" w:cs="Arial"/>
                <w:b/>
                <w:sz w:val="21"/>
                <w:szCs w:val="21"/>
              </w:rPr>
              <w:t>}}</w:t>
            </w:r>
          </w:p>
        </w:tc>
      </w:tr>
      <w:tr w:rsidR="00106768" w:rsidRPr="006E1999" w14:paraId="60E8872B" w14:textId="77777777" w:rsidTr="00B96726">
        <w:trPr>
          <w:cantSplit/>
        </w:trPr>
        <w:tc>
          <w:tcPr>
            <w:tcW w:w="13670" w:type="dxa"/>
            <w:gridSpan w:val="7"/>
          </w:tcPr>
          <w:p w14:paraId="274D70AE" w14:textId="58CDC285" w:rsidR="00106768" w:rsidRPr="006E1999" w:rsidRDefault="00297B00" w:rsidP="00B96726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="00106768" w:rsidRPr="006E1999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="00106768" w:rsidRPr="006E1999">
              <w:rPr>
                <w:rFonts w:ascii="Arial" w:hAnsi="Arial" w:cs="Arial"/>
                <w:sz w:val="21"/>
                <w:szCs w:val="21"/>
              </w:rPr>
              <w:t xml:space="preserve"> else </w:t>
            </w:r>
            <w:r w:rsidRPr="006E1999">
              <w:rPr>
                <w:rFonts w:ascii="Arial" w:hAnsi="Arial" w:cs="Arial"/>
                <w:sz w:val="21"/>
                <w:szCs w:val="21"/>
              </w:rPr>
              <w:t>%}</w:t>
            </w:r>
          </w:p>
        </w:tc>
      </w:tr>
      <w:tr w:rsidR="00106768" w:rsidRPr="006E1999" w14:paraId="076764A3" w14:textId="77777777" w:rsidTr="009317A7">
        <w:trPr>
          <w:cantSplit/>
        </w:trPr>
        <w:tc>
          <w:tcPr>
            <w:tcW w:w="3376" w:type="dxa"/>
            <w:shd w:val="clear" w:color="auto" w:fill="F2F2F2" w:themeFill="background1" w:themeFillShade="F2"/>
          </w:tcPr>
          <w:p w14:paraId="53967328" w14:textId="7E0FD6C9" w:rsidR="00106768" w:rsidRPr="006E1999" w:rsidRDefault="00297B00" w:rsidP="00B96726">
            <w:pPr>
              <w:spacing w:before="40" w:after="40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r w:rsidR="00106768" w:rsidRPr="006E1999">
              <w:rPr>
                <w:rFonts w:ascii="Arial" w:hAnsi="Arial" w:cs="Arial"/>
                <w:sz w:val="21"/>
                <w:szCs w:val="21"/>
              </w:rPr>
              <w:t>ben.name</w:t>
            </w:r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4DCCAD02" w14:textId="3437175B" w:rsidR="00106768" w:rsidRPr="006E1999" w:rsidRDefault="00297B00" w:rsidP="00B96726">
            <w:pPr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106768" w:rsidRPr="006E1999">
              <w:rPr>
                <w:rFonts w:ascii="Arial" w:hAnsi="Arial" w:cs="Arial"/>
                <w:sz w:val="21"/>
                <w:szCs w:val="21"/>
              </w:rPr>
              <w:t>ben.portion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752" w:type="dxa"/>
            <w:shd w:val="clear" w:color="auto" w:fill="F2F2F2" w:themeFill="background1" w:themeFillShade="F2"/>
          </w:tcPr>
          <w:p w14:paraId="4015F9A6" w14:textId="35FC8988" w:rsidR="00106768" w:rsidRPr="006E1999" w:rsidRDefault="00297B00" w:rsidP="00B96726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106768" w:rsidRPr="006E1999">
              <w:rPr>
                <w:rFonts w:ascii="Arial" w:hAnsi="Arial" w:cs="Arial"/>
                <w:sz w:val="21"/>
                <w:szCs w:val="21"/>
              </w:rPr>
              <w:t>ben.res_amount|money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974" w:type="dxa"/>
            <w:shd w:val="clear" w:color="auto" w:fill="F2F2F2" w:themeFill="background1" w:themeFillShade="F2"/>
          </w:tcPr>
          <w:p w14:paraId="26171991" w14:textId="702553CD" w:rsidR="00106768" w:rsidRPr="006E1999" w:rsidRDefault="00297B00" w:rsidP="00B96726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{%</w:t>
            </w:r>
            <w:r w:rsidR="00313D0D" w:rsidRPr="006E1999">
              <w:rPr>
                <w:rFonts w:ascii="Arial" w:hAnsi="Arial" w:cs="Arial"/>
                <w:sz w:val="21"/>
                <w:szCs w:val="21"/>
              </w:rPr>
              <w:t xml:space="preserve">if </w:t>
            </w:r>
            <w:proofErr w:type="spellStart"/>
            <w:r w:rsidR="00313D0D" w:rsidRPr="006E1999">
              <w:rPr>
                <w:rFonts w:ascii="Arial" w:hAnsi="Arial" w:cs="Arial"/>
                <w:sz w:val="21"/>
                <w:szCs w:val="21"/>
              </w:rPr>
              <w:t>ben.res_paid</w:t>
            </w:r>
            <w:proofErr w:type="spellEnd"/>
            <w:r w:rsidR="00313D0D" w:rsidRPr="006E1999">
              <w:rPr>
                <w:rFonts w:ascii="Arial" w:hAnsi="Arial" w:cs="Arial"/>
                <w:sz w:val="21"/>
                <w:szCs w:val="21"/>
              </w:rPr>
              <w:t xml:space="preserve"> != 0</w:t>
            </w:r>
            <w:r w:rsidRPr="006E1999">
              <w:rPr>
                <w:rFonts w:ascii="Arial" w:hAnsi="Arial" w:cs="Arial"/>
                <w:sz w:val="21"/>
                <w:szCs w:val="21"/>
              </w:rPr>
              <w:t>%}</w:t>
            </w:r>
            <w:r w:rsidR="00313D0D" w:rsidRPr="006E1999">
              <w:rPr>
                <w:rFonts w:ascii="Arial" w:hAnsi="Arial" w:cs="Arial"/>
                <w:sz w:val="21"/>
                <w:szCs w:val="21"/>
              </w:rPr>
              <w:t>(</w:t>
            </w: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r w:rsidR="00313D0D" w:rsidRPr="006E1999">
              <w:rPr>
                <w:rFonts w:ascii="Arial" w:hAnsi="Arial" w:cs="Arial"/>
                <w:sz w:val="21"/>
                <w:szCs w:val="21"/>
              </w:rPr>
              <w:t>ben.res_paid|money</w:t>
            </w:r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  <w:r w:rsidR="00313D0D" w:rsidRPr="006E1999">
              <w:rPr>
                <w:rFonts w:ascii="Arial" w:hAnsi="Arial" w:cs="Arial"/>
                <w:sz w:val="21"/>
                <w:szCs w:val="21"/>
              </w:rPr>
              <w:t>)</w:t>
            </w:r>
            <w:r w:rsidRPr="006E1999">
              <w:rPr>
                <w:rFonts w:ascii="Arial" w:hAnsi="Arial" w:cs="Arial"/>
                <w:sz w:val="21"/>
                <w:szCs w:val="21"/>
              </w:rPr>
              <w:t>{%</w:t>
            </w:r>
            <w:r w:rsidR="00313D0D" w:rsidRPr="006E1999">
              <w:rPr>
                <w:rFonts w:ascii="Arial" w:hAnsi="Arial" w:cs="Arial"/>
                <w:sz w:val="21"/>
                <w:szCs w:val="21"/>
              </w:rPr>
              <w:t>else</w:t>
            </w:r>
            <w:r w:rsidRPr="006E1999">
              <w:rPr>
                <w:rFonts w:ascii="Arial" w:hAnsi="Arial" w:cs="Arial"/>
                <w:sz w:val="21"/>
                <w:szCs w:val="21"/>
              </w:rPr>
              <w:t>%}{{</w:t>
            </w:r>
            <w:r w:rsidR="00313D0D" w:rsidRPr="006E1999">
              <w:rPr>
                <w:rFonts w:ascii="Arial" w:hAnsi="Arial" w:cs="Arial"/>
                <w:sz w:val="21"/>
                <w:szCs w:val="21"/>
              </w:rPr>
              <w:t>ben.res_paid|money</w:t>
            </w:r>
            <w:r w:rsidRPr="006E1999">
              <w:rPr>
                <w:rFonts w:ascii="Arial" w:hAnsi="Arial" w:cs="Arial"/>
                <w:sz w:val="21"/>
                <w:szCs w:val="21"/>
              </w:rPr>
              <w:t>}}{%</w:t>
            </w:r>
            <w:r w:rsidR="00313D0D" w:rsidRPr="006E1999">
              <w:rPr>
                <w:rFonts w:ascii="Arial" w:hAnsi="Arial" w:cs="Arial"/>
                <w:sz w:val="21"/>
                <w:szCs w:val="21"/>
              </w:rPr>
              <w:t>endif</w:t>
            </w:r>
            <w:r w:rsidRPr="006E1999">
              <w:rPr>
                <w:rFonts w:ascii="Arial" w:hAnsi="Arial" w:cs="Arial"/>
                <w:sz w:val="21"/>
                <w:szCs w:val="21"/>
              </w:rPr>
              <w:t>%}</w:t>
            </w:r>
          </w:p>
        </w:tc>
        <w:tc>
          <w:tcPr>
            <w:tcW w:w="1876" w:type="dxa"/>
            <w:shd w:val="clear" w:color="auto" w:fill="F2F2F2" w:themeFill="background1" w:themeFillShade="F2"/>
          </w:tcPr>
          <w:p w14:paraId="5F3C955C" w14:textId="5A356D29" w:rsidR="00106768" w:rsidRPr="006E1999" w:rsidRDefault="00297B00" w:rsidP="00B96726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{%</w:t>
            </w:r>
            <w:r w:rsidR="007003E4" w:rsidRPr="006E1999">
              <w:rPr>
                <w:rFonts w:ascii="Arial" w:hAnsi="Arial" w:cs="Arial"/>
                <w:sz w:val="21"/>
                <w:szCs w:val="21"/>
              </w:rPr>
              <w:t xml:space="preserve">if </w:t>
            </w:r>
            <w:proofErr w:type="spellStart"/>
            <w:r w:rsidR="007003E4" w:rsidRPr="006E1999">
              <w:rPr>
                <w:rFonts w:ascii="Arial" w:hAnsi="Arial" w:cs="Arial"/>
                <w:sz w:val="21"/>
                <w:szCs w:val="21"/>
              </w:rPr>
              <w:t>ben.hotchpot</w:t>
            </w:r>
            <w:proofErr w:type="spellEnd"/>
            <w:r w:rsidR="007E20FF" w:rsidRPr="006E1999">
              <w:rPr>
                <w:rFonts w:ascii="Arial" w:hAnsi="Arial" w:cs="Arial"/>
                <w:sz w:val="21"/>
                <w:szCs w:val="21"/>
              </w:rPr>
              <w:t xml:space="preserve"> and </w:t>
            </w:r>
            <w:proofErr w:type="spellStart"/>
            <w:r w:rsidR="007E20FF" w:rsidRPr="006E1999">
              <w:rPr>
                <w:rFonts w:ascii="Arial" w:hAnsi="Arial" w:cs="Arial"/>
                <w:sz w:val="21"/>
                <w:szCs w:val="21"/>
              </w:rPr>
              <w:t>ben.hotchpot</w:t>
            </w:r>
            <w:proofErr w:type="spellEnd"/>
            <w:r w:rsidR="007003E4" w:rsidRPr="006E1999">
              <w:rPr>
                <w:rFonts w:ascii="Arial" w:hAnsi="Arial" w:cs="Arial"/>
                <w:sz w:val="21"/>
                <w:szCs w:val="21"/>
              </w:rPr>
              <w:t xml:space="preserve"> != 0</w:t>
            </w:r>
            <w:r w:rsidRPr="006E1999">
              <w:rPr>
                <w:rFonts w:ascii="Arial" w:hAnsi="Arial" w:cs="Arial"/>
                <w:sz w:val="21"/>
                <w:szCs w:val="21"/>
              </w:rPr>
              <w:t>%}</w:t>
            </w:r>
            <w:r w:rsidR="007003E4" w:rsidRPr="006E1999">
              <w:rPr>
                <w:rFonts w:ascii="Arial" w:hAnsi="Arial" w:cs="Arial"/>
                <w:sz w:val="21"/>
                <w:szCs w:val="21"/>
              </w:rPr>
              <w:t>(</w:t>
            </w: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7003E4" w:rsidRPr="006E1999">
              <w:rPr>
                <w:rFonts w:ascii="Arial" w:hAnsi="Arial" w:cs="Arial"/>
                <w:sz w:val="21"/>
                <w:szCs w:val="21"/>
              </w:rPr>
              <w:t>ben.hotchpot|money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  <w:r w:rsidR="007003E4" w:rsidRPr="006E1999">
              <w:rPr>
                <w:rFonts w:ascii="Arial" w:hAnsi="Arial" w:cs="Arial"/>
                <w:sz w:val="21"/>
                <w:szCs w:val="21"/>
              </w:rPr>
              <w:t>)</w:t>
            </w:r>
            <w:r w:rsidRPr="006E1999">
              <w:rPr>
                <w:rFonts w:ascii="Arial" w:hAnsi="Arial" w:cs="Arial"/>
                <w:sz w:val="21"/>
                <w:szCs w:val="21"/>
              </w:rPr>
              <w:t>{%</w:t>
            </w:r>
            <w:r w:rsidR="007003E4" w:rsidRPr="006E1999">
              <w:rPr>
                <w:rFonts w:ascii="Arial" w:hAnsi="Arial" w:cs="Arial"/>
                <w:sz w:val="21"/>
                <w:szCs w:val="21"/>
              </w:rPr>
              <w:t>else</w:t>
            </w:r>
            <w:r w:rsidRPr="006E1999">
              <w:rPr>
                <w:rFonts w:ascii="Arial" w:hAnsi="Arial" w:cs="Arial"/>
                <w:sz w:val="21"/>
                <w:szCs w:val="21"/>
              </w:rPr>
              <w:t>%}{%</w:t>
            </w:r>
            <w:proofErr w:type="spellStart"/>
            <w:r w:rsidR="007003E4" w:rsidRPr="006E1999">
              <w:rPr>
                <w:rFonts w:ascii="Arial" w:hAnsi="Arial" w:cs="Arial"/>
                <w:sz w:val="21"/>
                <w:szCs w:val="21"/>
              </w:rPr>
              <w:t>endif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%}</w:t>
            </w:r>
          </w:p>
        </w:tc>
        <w:tc>
          <w:tcPr>
            <w:tcW w:w="1820" w:type="dxa"/>
            <w:shd w:val="clear" w:color="auto" w:fill="F2F2F2" w:themeFill="background1" w:themeFillShade="F2"/>
          </w:tcPr>
          <w:p w14:paraId="323AC16A" w14:textId="4D147396" w:rsidR="00106768" w:rsidRPr="006E1999" w:rsidRDefault="00297B00" w:rsidP="00B96726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9C3A9C" w:rsidRPr="006E1999">
              <w:rPr>
                <w:rFonts w:ascii="Arial" w:hAnsi="Arial" w:cs="Arial"/>
                <w:sz w:val="21"/>
                <w:szCs w:val="21"/>
              </w:rPr>
              <w:t>ben.res_balance|money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880" w:type="dxa"/>
            <w:shd w:val="clear" w:color="auto" w:fill="F2F2F2" w:themeFill="background1" w:themeFillShade="F2"/>
          </w:tcPr>
          <w:p w14:paraId="131AD4EE" w14:textId="1EC70FCA" w:rsidR="00106768" w:rsidRPr="006E1999" w:rsidRDefault="00297B00" w:rsidP="00B96726">
            <w:pPr>
              <w:spacing w:before="40" w:after="40"/>
              <w:jc w:val="right"/>
              <w:rPr>
                <w:rFonts w:ascii="Arial" w:hAnsi="Arial" w:cs="Arial"/>
                <w:b/>
                <w:sz w:val="21"/>
                <w:szCs w:val="21"/>
                <w:u w:val="single"/>
              </w:rPr>
            </w:pPr>
            <w:r w:rsidRPr="006E1999">
              <w:rPr>
                <w:rFonts w:ascii="Arial" w:hAnsi="Arial" w:cs="Arial"/>
                <w:b/>
                <w:sz w:val="21"/>
                <w:szCs w:val="21"/>
              </w:rPr>
              <w:t>{{</w:t>
            </w:r>
            <w:proofErr w:type="spellStart"/>
            <w:r w:rsidR="009C3A9C" w:rsidRPr="006E1999">
              <w:rPr>
                <w:rFonts w:ascii="Arial" w:hAnsi="Arial" w:cs="Arial"/>
                <w:b/>
                <w:sz w:val="21"/>
                <w:szCs w:val="21"/>
              </w:rPr>
              <w:t>ben.proposal|money</w:t>
            </w:r>
            <w:proofErr w:type="spellEnd"/>
            <w:r w:rsidRPr="006E1999">
              <w:rPr>
                <w:rFonts w:ascii="Arial" w:hAnsi="Arial" w:cs="Arial"/>
                <w:b/>
                <w:sz w:val="21"/>
                <w:szCs w:val="21"/>
              </w:rPr>
              <w:t>}}</w:t>
            </w:r>
          </w:p>
        </w:tc>
      </w:tr>
      <w:tr w:rsidR="00106768" w:rsidRPr="006E1999" w14:paraId="06CB1DAF" w14:textId="77777777" w:rsidTr="00B96726">
        <w:trPr>
          <w:cantSplit/>
        </w:trPr>
        <w:tc>
          <w:tcPr>
            <w:tcW w:w="13670" w:type="dxa"/>
            <w:gridSpan w:val="7"/>
          </w:tcPr>
          <w:p w14:paraId="02B5780C" w14:textId="13631C3A" w:rsidR="00106768" w:rsidRPr="006E1999" w:rsidRDefault="00297B00" w:rsidP="00B96726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="00106768" w:rsidRPr="006E1999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="00106768" w:rsidRPr="006E1999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106768" w:rsidRPr="006E1999">
              <w:rPr>
                <w:rFonts w:ascii="Arial" w:hAnsi="Arial" w:cs="Arial"/>
                <w:sz w:val="21"/>
                <w:szCs w:val="21"/>
              </w:rPr>
              <w:t>endif</w:t>
            </w:r>
            <w:proofErr w:type="spellEnd"/>
            <w:r w:rsidR="00106768" w:rsidRPr="006E1999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6E1999">
              <w:rPr>
                <w:rFonts w:ascii="Arial" w:hAnsi="Arial" w:cs="Arial"/>
                <w:sz w:val="21"/>
                <w:szCs w:val="21"/>
              </w:rPr>
              <w:t>%}</w:t>
            </w:r>
          </w:p>
        </w:tc>
      </w:tr>
      <w:tr w:rsidR="00106768" w:rsidRPr="006E1999" w14:paraId="2C019C5D" w14:textId="77777777" w:rsidTr="00B96726">
        <w:trPr>
          <w:cantSplit/>
        </w:trPr>
        <w:tc>
          <w:tcPr>
            <w:tcW w:w="13670" w:type="dxa"/>
            <w:gridSpan w:val="7"/>
          </w:tcPr>
          <w:p w14:paraId="393E7454" w14:textId="6602CAA0" w:rsidR="00106768" w:rsidRPr="006E1999" w:rsidRDefault="00297B00" w:rsidP="00B96726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="00106768" w:rsidRPr="006E1999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="00106768" w:rsidRPr="006E1999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106768" w:rsidRPr="006E1999">
              <w:rPr>
                <w:rFonts w:ascii="Arial" w:hAnsi="Arial" w:cs="Arial"/>
                <w:sz w:val="21"/>
                <w:szCs w:val="21"/>
              </w:rPr>
              <w:t>endfor</w:t>
            </w:r>
            <w:proofErr w:type="spellEnd"/>
            <w:r w:rsidR="00106768" w:rsidRPr="006E1999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6E1999">
              <w:rPr>
                <w:rFonts w:ascii="Arial" w:hAnsi="Arial" w:cs="Arial"/>
                <w:sz w:val="21"/>
                <w:szCs w:val="21"/>
              </w:rPr>
              <w:t>%}</w:t>
            </w:r>
          </w:p>
        </w:tc>
      </w:tr>
      <w:tr w:rsidR="00BE4B2A" w:rsidRPr="006E1999" w14:paraId="410BBA6F" w14:textId="77777777" w:rsidTr="009317A7">
        <w:trPr>
          <w:cantSplit/>
        </w:trPr>
        <w:tc>
          <w:tcPr>
            <w:tcW w:w="3376" w:type="dxa"/>
          </w:tcPr>
          <w:p w14:paraId="2BDE89E1" w14:textId="65C7C752" w:rsidR="00BE4B2A" w:rsidRPr="006E1999" w:rsidRDefault="00BE4B2A" w:rsidP="00B96726">
            <w:pPr>
              <w:spacing w:before="40" w:after="40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35C559B" w14:textId="2CBDFFAC" w:rsidR="00BE4B2A" w:rsidRPr="006E1999" w:rsidRDefault="00297B00" w:rsidP="00B96726">
            <w:pPr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BE4B2A" w:rsidRPr="006E1999">
              <w:rPr>
                <w:rFonts w:ascii="Arial" w:hAnsi="Arial" w:cs="Arial"/>
                <w:sz w:val="21"/>
                <w:szCs w:val="21"/>
              </w:rPr>
              <w:t>srd_total_portion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752" w:type="dxa"/>
            <w:tcBorders>
              <w:top w:val="single" w:sz="4" w:space="0" w:color="auto"/>
            </w:tcBorders>
          </w:tcPr>
          <w:p w14:paraId="584CDF1E" w14:textId="58E1D4E3" w:rsidR="00BE4B2A" w:rsidRPr="006E1999" w:rsidRDefault="00297B00" w:rsidP="00B96726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BE4B2A" w:rsidRPr="006E1999">
              <w:rPr>
                <w:rFonts w:ascii="Arial" w:hAnsi="Arial" w:cs="Arial"/>
                <w:sz w:val="21"/>
                <w:szCs w:val="21"/>
              </w:rPr>
              <w:t>srd_total_res_amount|money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974" w:type="dxa"/>
            <w:tcBorders>
              <w:top w:val="single" w:sz="4" w:space="0" w:color="auto"/>
            </w:tcBorders>
          </w:tcPr>
          <w:p w14:paraId="18186A80" w14:textId="76009C45" w:rsidR="00BE4B2A" w:rsidRPr="006E1999" w:rsidRDefault="00297B00" w:rsidP="00B96726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{%</w:t>
            </w:r>
            <w:r w:rsidR="005D3BC3" w:rsidRPr="006E1999">
              <w:rPr>
                <w:rFonts w:ascii="Arial" w:hAnsi="Arial" w:cs="Arial"/>
                <w:sz w:val="21"/>
                <w:szCs w:val="21"/>
              </w:rPr>
              <w:t xml:space="preserve">if </w:t>
            </w:r>
            <w:proofErr w:type="spellStart"/>
            <w:r w:rsidR="005D3BC3" w:rsidRPr="006E1999">
              <w:rPr>
                <w:rFonts w:ascii="Arial" w:hAnsi="Arial" w:cs="Arial"/>
                <w:sz w:val="21"/>
                <w:szCs w:val="21"/>
              </w:rPr>
              <w:t>srd_total_res_paid</w:t>
            </w:r>
            <w:proofErr w:type="spellEnd"/>
            <w:r w:rsidR="005D3BC3" w:rsidRPr="006E1999">
              <w:rPr>
                <w:rFonts w:ascii="Arial" w:hAnsi="Arial" w:cs="Arial"/>
                <w:sz w:val="21"/>
                <w:szCs w:val="21"/>
              </w:rPr>
              <w:t xml:space="preserve"> != 0</w:t>
            </w:r>
            <w:r w:rsidRPr="006E1999">
              <w:rPr>
                <w:rFonts w:ascii="Arial" w:hAnsi="Arial" w:cs="Arial"/>
                <w:sz w:val="21"/>
                <w:szCs w:val="21"/>
              </w:rPr>
              <w:t>%}</w:t>
            </w:r>
            <w:r w:rsidR="005D3BC3" w:rsidRPr="006E1999">
              <w:rPr>
                <w:rFonts w:ascii="Arial" w:hAnsi="Arial" w:cs="Arial"/>
                <w:sz w:val="21"/>
                <w:szCs w:val="21"/>
              </w:rPr>
              <w:t>(</w:t>
            </w: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r w:rsidR="005D3BC3" w:rsidRPr="006E1999">
              <w:rPr>
                <w:rFonts w:ascii="Arial" w:hAnsi="Arial" w:cs="Arial"/>
                <w:sz w:val="21"/>
                <w:szCs w:val="21"/>
              </w:rPr>
              <w:t>srd_total_res_paid|money</w:t>
            </w:r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  <w:r w:rsidR="005D3BC3" w:rsidRPr="006E1999">
              <w:rPr>
                <w:rFonts w:ascii="Arial" w:hAnsi="Arial" w:cs="Arial"/>
                <w:sz w:val="21"/>
                <w:szCs w:val="21"/>
              </w:rPr>
              <w:t>)</w:t>
            </w:r>
            <w:r w:rsidRPr="006E1999">
              <w:rPr>
                <w:rFonts w:ascii="Arial" w:hAnsi="Arial" w:cs="Arial"/>
                <w:sz w:val="21"/>
                <w:szCs w:val="21"/>
              </w:rPr>
              <w:t>{%</w:t>
            </w:r>
            <w:r w:rsidR="005D3BC3" w:rsidRPr="006E1999">
              <w:rPr>
                <w:rFonts w:ascii="Arial" w:hAnsi="Arial" w:cs="Arial"/>
                <w:sz w:val="21"/>
                <w:szCs w:val="21"/>
              </w:rPr>
              <w:t>else</w:t>
            </w:r>
            <w:r w:rsidRPr="006E1999">
              <w:rPr>
                <w:rFonts w:ascii="Arial" w:hAnsi="Arial" w:cs="Arial"/>
                <w:sz w:val="21"/>
                <w:szCs w:val="21"/>
              </w:rPr>
              <w:t>%}{{</w:t>
            </w:r>
            <w:r w:rsidR="005D3BC3" w:rsidRPr="006E1999">
              <w:rPr>
                <w:rFonts w:ascii="Arial" w:hAnsi="Arial" w:cs="Arial"/>
                <w:sz w:val="21"/>
                <w:szCs w:val="21"/>
              </w:rPr>
              <w:t>srd_total_res_paid|money</w:t>
            </w:r>
            <w:r w:rsidRPr="006E1999">
              <w:rPr>
                <w:rFonts w:ascii="Arial" w:hAnsi="Arial" w:cs="Arial"/>
                <w:sz w:val="21"/>
                <w:szCs w:val="21"/>
              </w:rPr>
              <w:t>}}{%</w:t>
            </w:r>
            <w:r w:rsidR="005D3BC3" w:rsidRPr="006E1999">
              <w:rPr>
                <w:rFonts w:ascii="Arial" w:hAnsi="Arial" w:cs="Arial"/>
                <w:sz w:val="21"/>
                <w:szCs w:val="21"/>
              </w:rPr>
              <w:t>endif</w:t>
            </w:r>
            <w:r w:rsidRPr="006E1999">
              <w:rPr>
                <w:rFonts w:ascii="Arial" w:hAnsi="Arial" w:cs="Arial"/>
                <w:sz w:val="21"/>
                <w:szCs w:val="21"/>
              </w:rPr>
              <w:t>%}</w:t>
            </w:r>
          </w:p>
        </w:tc>
        <w:tc>
          <w:tcPr>
            <w:tcW w:w="1876" w:type="dxa"/>
            <w:tcBorders>
              <w:top w:val="single" w:sz="4" w:space="0" w:color="auto"/>
            </w:tcBorders>
          </w:tcPr>
          <w:p w14:paraId="7BBA79DA" w14:textId="3E249549" w:rsidR="00BE4B2A" w:rsidRPr="006E1999" w:rsidRDefault="00297B00" w:rsidP="00B96726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{%</w:t>
            </w:r>
            <w:r w:rsidR="007003E4" w:rsidRPr="006E1999">
              <w:rPr>
                <w:rFonts w:ascii="Arial" w:hAnsi="Arial" w:cs="Arial"/>
                <w:sz w:val="21"/>
                <w:szCs w:val="21"/>
              </w:rPr>
              <w:t xml:space="preserve">if </w:t>
            </w:r>
            <w:proofErr w:type="spellStart"/>
            <w:r w:rsidR="00987C13">
              <w:rPr>
                <w:rFonts w:ascii="Arial" w:hAnsi="Arial" w:cs="Arial"/>
                <w:sz w:val="21"/>
                <w:szCs w:val="21"/>
              </w:rPr>
              <w:t>res_</w:t>
            </w:r>
            <w:r w:rsidR="007003E4" w:rsidRPr="006E1999">
              <w:rPr>
                <w:rFonts w:ascii="Arial" w:hAnsi="Arial" w:cs="Arial"/>
                <w:sz w:val="21"/>
                <w:szCs w:val="21"/>
              </w:rPr>
              <w:t>srd_totalhotchpot</w:t>
            </w:r>
            <w:proofErr w:type="spellEnd"/>
            <w:r w:rsidR="007003E4" w:rsidRPr="006E1999">
              <w:rPr>
                <w:rFonts w:ascii="Arial" w:hAnsi="Arial" w:cs="Arial"/>
                <w:sz w:val="21"/>
                <w:szCs w:val="21"/>
              </w:rPr>
              <w:t xml:space="preserve"> != 0</w:t>
            </w:r>
            <w:r w:rsidRPr="006E1999">
              <w:rPr>
                <w:rFonts w:ascii="Arial" w:hAnsi="Arial" w:cs="Arial"/>
                <w:sz w:val="21"/>
                <w:szCs w:val="21"/>
              </w:rPr>
              <w:t>%}</w:t>
            </w:r>
            <w:r w:rsidR="007003E4" w:rsidRPr="006E1999">
              <w:rPr>
                <w:rFonts w:ascii="Arial" w:hAnsi="Arial" w:cs="Arial"/>
                <w:sz w:val="21"/>
                <w:szCs w:val="21"/>
              </w:rPr>
              <w:t>(</w:t>
            </w: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r w:rsidR="00987C1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987C13">
              <w:rPr>
                <w:rFonts w:ascii="Arial" w:hAnsi="Arial" w:cs="Arial"/>
                <w:sz w:val="21"/>
                <w:szCs w:val="21"/>
              </w:rPr>
              <w:t>res_</w:t>
            </w:r>
            <w:r w:rsidR="007003E4" w:rsidRPr="006E1999">
              <w:rPr>
                <w:rFonts w:ascii="Arial" w:hAnsi="Arial" w:cs="Arial"/>
                <w:sz w:val="21"/>
                <w:szCs w:val="21"/>
              </w:rPr>
              <w:t>srd_total_hotchpot|money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  <w:r w:rsidR="007003E4" w:rsidRPr="006E1999">
              <w:rPr>
                <w:rFonts w:ascii="Arial" w:hAnsi="Arial" w:cs="Arial"/>
                <w:sz w:val="21"/>
                <w:szCs w:val="21"/>
              </w:rPr>
              <w:t>)</w:t>
            </w:r>
            <w:r w:rsidRPr="006E1999">
              <w:rPr>
                <w:rFonts w:ascii="Arial" w:hAnsi="Arial" w:cs="Arial"/>
                <w:sz w:val="21"/>
                <w:szCs w:val="21"/>
              </w:rPr>
              <w:t>{%</w:t>
            </w:r>
            <w:r w:rsidR="007003E4" w:rsidRPr="006E1999">
              <w:rPr>
                <w:rFonts w:ascii="Arial" w:hAnsi="Arial" w:cs="Arial"/>
                <w:sz w:val="21"/>
                <w:szCs w:val="21"/>
              </w:rPr>
              <w:t>else</w:t>
            </w:r>
            <w:r w:rsidRPr="006E1999">
              <w:rPr>
                <w:rFonts w:ascii="Arial" w:hAnsi="Arial" w:cs="Arial"/>
                <w:sz w:val="21"/>
                <w:szCs w:val="21"/>
              </w:rPr>
              <w:t>%}{{</w:t>
            </w:r>
            <w:r w:rsidR="00987C13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987C13">
              <w:rPr>
                <w:rFonts w:ascii="Arial" w:hAnsi="Arial" w:cs="Arial"/>
                <w:sz w:val="21"/>
                <w:szCs w:val="21"/>
              </w:rPr>
              <w:t>res_</w:t>
            </w:r>
            <w:r w:rsidR="007003E4" w:rsidRPr="006E1999">
              <w:rPr>
                <w:rFonts w:ascii="Arial" w:hAnsi="Arial" w:cs="Arial"/>
                <w:sz w:val="21"/>
                <w:szCs w:val="21"/>
              </w:rPr>
              <w:t>srd_total_hotchpot|money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}}{%</w:t>
            </w:r>
            <w:proofErr w:type="spellStart"/>
            <w:r w:rsidR="007003E4" w:rsidRPr="006E1999">
              <w:rPr>
                <w:rFonts w:ascii="Arial" w:hAnsi="Arial" w:cs="Arial"/>
                <w:sz w:val="21"/>
                <w:szCs w:val="21"/>
              </w:rPr>
              <w:t>endif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%}</w:t>
            </w:r>
          </w:p>
        </w:tc>
        <w:tc>
          <w:tcPr>
            <w:tcW w:w="1820" w:type="dxa"/>
            <w:tcBorders>
              <w:top w:val="single" w:sz="4" w:space="0" w:color="auto"/>
            </w:tcBorders>
          </w:tcPr>
          <w:p w14:paraId="3BE199BB" w14:textId="43BF064C" w:rsidR="00BE4B2A" w:rsidRPr="006E1999" w:rsidRDefault="00297B00" w:rsidP="00B96726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9C3A9C" w:rsidRPr="006E1999">
              <w:rPr>
                <w:rFonts w:ascii="Arial" w:hAnsi="Arial" w:cs="Arial"/>
                <w:sz w:val="21"/>
                <w:szCs w:val="21"/>
              </w:rPr>
              <w:t>srd_total_res_balance|money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880" w:type="dxa"/>
          </w:tcPr>
          <w:p w14:paraId="58D36663" w14:textId="73887E2F" w:rsidR="00BE4B2A" w:rsidRPr="006E1999" w:rsidRDefault="00BE4B2A" w:rsidP="00B96726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</w:tr>
    </w:tbl>
    <w:p w14:paraId="040BEF5C" w14:textId="293AAB37" w:rsidR="00BB60ED" w:rsidRPr="006E1999" w:rsidRDefault="00297B00" w:rsidP="00BB60ED">
      <w:pPr>
        <w:rPr>
          <w:rFonts w:ascii="Arial" w:hAnsi="Arial" w:cs="Arial"/>
          <w:sz w:val="21"/>
          <w:szCs w:val="21"/>
        </w:rPr>
      </w:pPr>
      <w:r w:rsidRPr="006E1999">
        <w:rPr>
          <w:rFonts w:ascii="Arial" w:hAnsi="Arial" w:cs="Arial"/>
          <w:sz w:val="21"/>
          <w:szCs w:val="21"/>
        </w:rPr>
        <w:t>{%</w:t>
      </w:r>
      <w:r w:rsidR="00BB60ED" w:rsidRPr="006E1999">
        <w:rPr>
          <w:rFonts w:ascii="Arial" w:hAnsi="Arial" w:cs="Arial"/>
          <w:sz w:val="21"/>
          <w:szCs w:val="21"/>
        </w:rPr>
        <w:t xml:space="preserve">p else </w:t>
      </w:r>
      <w:r w:rsidRPr="006E1999">
        <w:rPr>
          <w:rFonts w:ascii="Arial" w:hAnsi="Arial" w:cs="Arial"/>
          <w:sz w:val="21"/>
          <w:szCs w:val="21"/>
        </w:rPr>
        <w:t>%}</w:t>
      </w:r>
    </w:p>
    <w:tbl>
      <w:tblPr>
        <w:tblStyle w:val="TableGrid"/>
        <w:tblW w:w="136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76"/>
        <w:gridCol w:w="992"/>
        <w:gridCol w:w="1752"/>
        <w:gridCol w:w="1974"/>
        <w:gridCol w:w="1876"/>
        <w:gridCol w:w="1819"/>
        <w:gridCol w:w="1890"/>
      </w:tblGrid>
      <w:tr w:rsidR="00F12A41" w:rsidRPr="006E1999" w14:paraId="35AF4D98" w14:textId="77777777" w:rsidTr="009317A7">
        <w:trPr>
          <w:cantSplit/>
          <w:tblHeader/>
        </w:trPr>
        <w:tc>
          <w:tcPr>
            <w:tcW w:w="3376" w:type="dxa"/>
            <w:shd w:val="clear" w:color="auto" w:fill="D9D9D9" w:themeFill="background1" w:themeFillShade="D9"/>
          </w:tcPr>
          <w:p w14:paraId="3B8872F2" w14:textId="34C7D487" w:rsidR="00F12A41" w:rsidRPr="006E1999" w:rsidRDefault="00F12A41" w:rsidP="00BB60ED">
            <w:pPr>
              <w:spacing w:before="40" w:after="40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ab/>
            </w:r>
            <w:r w:rsidRPr="006E1999">
              <w:rPr>
                <w:rFonts w:ascii="Arial" w:hAnsi="Arial" w:cs="Arial"/>
                <w:sz w:val="21"/>
                <w:szCs w:val="21"/>
                <w:u w:val="single"/>
              </w:rPr>
              <w:t>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CAE7D69" w14:textId="428EAD72" w:rsidR="00F12A41" w:rsidRPr="006E1999" w:rsidRDefault="00F12A41" w:rsidP="00BB60ED">
            <w:pPr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6E1999">
              <w:rPr>
                <w:rFonts w:ascii="Arial" w:hAnsi="Arial" w:cs="Arial"/>
                <w:sz w:val="21"/>
                <w:szCs w:val="21"/>
                <w:u w:val="single"/>
              </w:rPr>
              <w:t>Portion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14:paraId="4D0E1AA2" w14:textId="5DCF5724" w:rsidR="00F12A41" w:rsidRPr="006E1999" w:rsidRDefault="00F12A41" w:rsidP="00BB60ED">
            <w:pPr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6E1999">
              <w:rPr>
                <w:rFonts w:ascii="Arial" w:hAnsi="Arial" w:cs="Arial"/>
                <w:sz w:val="21"/>
                <w:szCs w:val="21"/>
                <w:u w:val="single"/>
              </w:rPr>
              <w:t>Amount</w:t>
            </w:r>
          </w:p>
        </w:tc>
        <w:tc>
          <w:tcPr>
            <w:tcW w:w="1974" w:type="dxa"/>
            <w:shd w:val="clear" w:color="auto" w:fill="D9D9D9" w:themeFill="background1" w:themeFillShade="D9"/>
          </w:tcPr>
          <w:p w14:paraId="31208B80" w14:textId="06A6417A" w:rsidR="00F12A41" w:rsidRPr="006E1999" w:rsidRDefault="00F12A41" w:rsidP="00BB60ED">
            <w:pPr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6E1999">
              <w:rPr>
                <w:rFonts w:ascii="Arial" w:hAnsi="Arial" w:cs="Arial"/>
                <w:sz w:val="21"/>
                <w:szCs w:val="21"/>
                <w:u w:val="single"/>
              </w:rPr>
              <w:t>Previously</w:t>
            </w:r>
            <w:r w:rsidRPr="006E1999">
              <w:rPr>
                <w:rFonts w:ascii="Arial" w:hAnsi="Arial" w:cs="Arial"/>
                <w:sz w:val="21"/>
                <w:szCs w:val="21"/>
                <w:u w:val="single"/>
              </w:rPr>
              <w:br/>
              <w:t>Distributed</w:t>
            </w:r>
          </w:p>
        </w:tc>
        <w:tc>
          <w:tcPr>
            <w:tcW w:w="1876" w:type="dxa"/>
            <w:shd w:val="clear" w:color="auto" w:fill="D9D9D9" w:themeFill="background1" w:themeFillShade="D9"/>
          </w:tcPr>
          <w:p w14:paraId="6255E0FD" w14:textId="3D9B95C6" w:rsidR="00F12A41" w:rsidRPr="006E1999" w:rsidRDefault="009C3A9C" w:rsidP="00BB60ED">
            <w:pPr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6E1999">
              <w:rPr>
                <w:rFonts w:ascii="Arial" w:hAnsi="Arial" w:cs="Arial"/>
                <w:sz w:val="21"/>
                <w:szCs w:val="21"/>
                <w:u w:val="single"/>
              </w:rPr>
              <w:t>Balance to</w:t>
            </w:r>
            <w:r w:rsidRPr="006E1999">
              <w:rPr>
                <w:rFonts w:ascii="Arial" w:hAnsi="Arial" w:cs="Arial"/>
                <w:sz w:val="21"/>
                <w:szCs w:val="21"/>
                <w:u w:val="single"/>
              </w:rPr>
              <w:br/>
              <w:t>Distribute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14:paraId="48946E63" w14:textId="25C18A76" w:rsidR="00F12A41" w:rsidRPr="006E1999" w:rsidRDefault="009C3A9C" w:rsidP="00BB60ED">
            <w:pPr>
              <w:spacing w:before="40" w:after="40"/>
              <w:jc w:val="center"/>
              <w:rPr>
                <w:rFonts w:ascii="Arial" w:hAnsi="Arial" w:cs="Arial"/>
                <w:b/>
                <w:sz w:val="21"/>
                <w:szCs w:val="21"/>
                <w:u w:val="single"/>
              </w:rPr>
            </w:pPr>
            <w:r w:rsidRPr="006E1999">
              <w:rPr>
                <w:rFonts w:ascii="Arial" w:hAnsi="Arial" w:cs="Arial"/>
                <w:b/>
                <w:sz w:val="21"/>
                <w:szCs w:val="21"/>
                <w:u w:val="single"/>
              </w:rPr>
              <w:t>Proposed Distribution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015BB159" w14:textId="77777777" w:rsidR="00F12A41" w:rsidRPr="006E1999" w:rsidRDefault="00F12A41" w:rsidP="00BB60ED">
            <w:pPr>
              <w:spacing w:before="40" w:after="40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</w:tr>
      <w:tr w:rsidR="00BB60ED" w:rsidRPr="006E1999" w14:paraId="440FA270" w14:textId="77777777" w:rsidTr="005C00D7">
        <w:trPr>
          <w:cantSplit/>
        </w:trPr>
        <w:tc>
          <w:tcPr>
            <w:tcW w:w="13679" w:type="dxa"/>
            <w:gridSpan w:val="7"/>
          </w:tcPr>
          <w:p w14:paraId="441A67DF" w14:textId="573B8BB6" w:rsidR="00BB60ED" w:rsidRPr="006E1999" w:rsidRDefault="00297B00" w:rsidP="00BB60ED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="00BB60ED" w:rsidRPr="006E1999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="00BB60ED" w:rsidRPr="006E1999">
              <w:rPr>
                <w:rFonts w:ascii="Arial" w:hAnsi="Arial" w:cs="Arial"/>
                <w:sz w:val="21"/>
                <w:szCs w:val="21"/>
              </w:rPr>
              <w:t xml:space="preserve"> for ben in </w:t>
            </w:r>
            <w:proofErr w:type="spellStart"/>
            <w:r w:rsidR="00BB60ED" w:rsidRPr="006E1999">
              <w:rPr>
                <w:rFonts w:ascii="Arial" w:hAnsi="Arial" w:cs="Arial"/>
                <w:sz w:val="21"/>
                <w:szCs w:val="21"/>
              </w:rPr>
              <w:t>res_ben_list</w:t>
            </w:r>
            <w:proofErr w:type="spellEnd"/>
            <w:r w:rsidR="00BB60ED" w:rsidRPr="006E1999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6E1999">
              <w:rPr>
                <w:rFonts w:ascii="Arial" w:hAnsi="Arial" w:cs="Arial"/>
                <w:sz w:val="21"/>
                <w:szCs w:val="21"/>
              </w:rPr>
              <w:t>%}</w:t>
            </w:r>
          </w:p>
        </w:tc>
      </w:tr>
      <w:tr w:rsidR="004D041D" w:rsidRPr="006E1999" w14:paraId="346F292E" w14:textId="77777777" w:rsidTr="005C00D7">
        <w:trPr>
          <w:cantSplit/>
        </w:trPr>
        <w:tc>
          <w:tcPr>
            <w:tcW w:w="13679" w:type="dxa"/>
            <w:gridSpan w:val="7"/>
          </w:tcPr>
          <w:p w14:paraId="5EBDDA5E" w14:textId="165647D3" w:rsidR="004D041D" w:rsidRPr="006E1999" w:rsidRDefault="00297B00" w:rsidP="00BB60ED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="004D041D" w:rsidRPr="006E1999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="004D041D" w:rsidRPr="006E1999">
              <w:rPr>
                <w:rFonts w:ascii="Arial" w:hAnsi="Arial" w:cs="Arial"/>
                <w:sz w:val="21"/>
                <w:szCs w:val="21"/>
              </w:rPr>
              <w:t xml:space="preserve"> if (</w:t>
            </w:r>
            <w:proofErr w:type="spellStart"/>
            <w:r w:rsidR="004D041D" w:rsidRPr="006E1999">
              <w:rPr>
                <w:rFonts w:ascii="Arial" w:hAnsi="Arial" w:cs="Arial"/>
                <w:sz w:val="21"/>
                <w:szCs w:val="21"/>
              </w:rPr>
              <w:t>loop.index</w:t>
            </w:r>
            <w:proofErr w:type="spellEnd"/>
            <w:r w:rsidR="004D041D" w:rsidRPr="006E1999">
              <w:rPr>
                <w:rFonts w:ascii="Arial" w:hAnsi="Arial" w:cs="Arial"/>
                <w:sz w:val="21"/>
                <w:szCs w:val="21"/>
              </w:rPr>
              <w:t xml:space="preserve">) is not </w:t>
            </w:r>
            <w:proofErr w:type="spellStart"/>
            <w:r w:rsidR="004D041D" w:rsidRPr="006E1999">
              <w:rPr>
                <w:rFonts w:ascii="Arial" w:hAnsi="Arial" w:cs="Arial"/>
                <w:sz w:val="21"/>
                <w:szCs w:val="21"/>
              </w:rPr>
              <w:t>divisibleby</w:t>
            </w:r>
            <w:proofErr w:type="spellEnd"/>
            <w:r w:rsidR="004D041D" w:rsidRPr="006E1999">
              <w:rPr>
                <w:rFonts w:ascii="Arial" w:hAnsi="Arial" w:cs="Arial"/>
                <w:sz w:val="21"/>
                <w:szCs w:val="21"/>
              </w:rPr>
              <w:t xml:space="preserve"> 2</w:t>
            </w:r>
            <w:r w:rsidRPr="006E1999">
              <w:rPr>
                <w:rFonts w:ascii="Arial" w:hAnsi="Arial" w:cs="Arial"/>
                <w:sz w:val="21"/>
                <w:szCs w:val="21"/>
              </w:rPr>
              <w:t>%}</w:t>
            </w:r>
          </w:p>
        </w:tc>
      </w:tr>
      <w:tr w:rsidR="00F12A41" w:rsidRPr="006E1999" w14:paraId="7DB5FA3C" w14:textId="77777777" w:rsidTr="009317A7">
        <w:trPr>
          <w:cantSplit/>
        </w:trPr>
        <w:tc>
          <w:tcPr>
            <w:tcW w:w="3376" w:type="dxa"/>
          </w:tcPr>
          <w:p w14:paraId="5ADB5313" w14:textId="3E0DB054" w:rsidR="00F12A41" w:rsidRPr="006E1999" w:rsidRDefault="00297B00" w:rsidP="00BB60ED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lastRenderedPageBreak/>
              <w:t>{{</w:t>
            </w:r>
            <w:r w:rsidR="00F12A41" w:rsidRPr="006E1999">
              <w:rPr>
                <w:rFonts w:ascii="Arial" w:hAnsi="Arial" w:cs="Arial"/>
                <w:sz w:val="21"/>
                <w:szCs w:val="21"/>
              </w:rPr>
              <w:t>ben.name</w:t>
            </w:r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992" w:type="dxa"/>
          </w:tcPr>
          <w:p w14:paraId="2B0ED89E" w14:textId="5EDDC6C3" w:rsidR="00F12A41" w:rsidRPr="006E1999" w:rsidRDefault="00297B00" w:rsidP="00BB60ED">
            <w:pPr>
              <w:spacing w:before="40" w:after="4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F12A41" w:rsidRPr="006E1999">
              <w:rPr>
                <w:rFonts w:ascii="Arial" w:hAnsi="Arial" w:cs="Arial"/>
                <w:sz w:val="21"/>
                <w:szCs w:val="21"/>
              </w:rPr>
              <w:t>ben.portion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752" w:type="dxa"/>
          </w:tcPr>
          <w:p w14:paraId="739901A2" w14:textId="2BA30B47" w:rsidR="00F12A41" w:rsidRPr="006E1999" w:rsidRDefault="00297B00" w:rsidP="00BD5C34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F12A41" w:rsidRPr="006E1999">
              <w:rPr>
                <w:rFonts w:ascii="Arial" w:hAnsi="Arial" w:cs="Arial"/>
                <w:sz w:val="21"/>
                <w:szCs w:val="21"/>
              </w:rPr>
              <w:t>ben.res_amount|money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974" w:type="dxa"/>
          </w:tcPr>
          <w:p w14:paraId="4FE094B1" w14:textId="24909F6E" w:rsidR="00F12A41" w:rsidRPr="006E1999" w:rsidRDefault="00297B00" w:rsidP="00BD5C34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{%</w:t>
            </w:r>
            <w:r w:rsidR="008F3FAD" w:rsidRPr="006E1999">
              <w:rPr>
                <w:rFonts w:ascii="Arial" w:hAnsi="Arial" w:cs="Arial"/>
                <w:sz w:val="21"/>
                <w:szCs w:val="21"/>
              </w:rPr>
              <w:t xml:space="preserve">if </w:t>
            </w:r>
            <w:proofErr w:type="spellStart"/>
            <w:r w:rsidR="008F3FAD" w:rsidRPr="006E1999">
              <w:rPr>
                <w:rFonts w:ascii="Arial" w:hAnsi="Arial" w:cs="Arial"/>
                <w:sz w:val="21"/>
                <w:szCs w:val="21"/>
              </w:rPr>
              <w:t>ben.res_paid</w:t>
            </w:r>
            <w:proofErr w:type="spellEnd"/>
            <w:r w:rsidR="008F3FAD" w:rsidRPr="006E1999">
              <w:rPr>
                <w:rFonts w:ascii="Arial" w:hAnsi="Arial" w:cs="Arial"/>
                <w:sz w:val="21"/>
                <w:szCs w:val="21"/>
              </w:rPr>
              <w:t xml:space="preserve"> != 0</w:t>
            </w:r>
            <w:r w:rsidRPr="006E1999">
              <w:rPr>
                <w:rFonts w:ascii="Arial" w:hAnsi="Arial" w:cs="Arial"/>
                <w:sz w:val="21"/>
                <w:szCs w:val="21"/>
              </w:rPr>
              <w:t>%}</w:t>
            </w:r>
            <w:r w:rsidR="008F3FAD" w:rsidRPr="006E1999">
              <w:rPr>
                <w:rFonts w:ascii="Arial" w:hAnsi="Arial" w:cs="Arial"/>
                <w:sz w:val="21"/>
                <w:szCs w:val="21"/>
              </w:rPr>
              <w:t>(</w:t>
            </w: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r w:rsidR="008F3FAD" w:rsidRPr="006E1999">
              <w:rPr>
                <w:rFonts w:ascii="Arial" w:hAnsi="Arial" w:cs="Arial"/>
                <w:sz w:val="21"/>
                <w:szCs w:val="21"/>
              </w:rPr>
              <w:t>ben.res_paid|money</w:t>
            </w:r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  <w:r w:rsidR="008F3FAD" w:rsidRPr="006E1999">
              <w:rPr>
                <w:rFonts w:ascii="Arial" w:hAnsi="Arial" w:cs="Arial"/>
                <w:sz w:val="21"/>
                <w:szCs w:val="21"/>
              </w:rPr>
              <w:t>)</w:t>
            </w:r>
            <w:r w:rsidRPr="006E1999">
              <w:rPr>
                <w:rFonts w:ascii="Arial" w:hAnsi="Arial" w:cs="Arial"/>
                <w:sz w:val="21"/>
                <w:szCs w:val="21"/>
              </w:rPr>
              <w:t>{%</w:t>
            </w:r>
            <w:r w:rsidR="008F3FAD" w:rsidRPr="006E1999">
              <w:rPr>
                <w:rFonts w:ascii="Arial" w:hAnsi="Arial" w:cs="Arial"/>
                <w:sz w:val="21"/>
                <w:szCs w:val="21"/>
              </w:rPr>
              <w:t>else</w:t>
            </w:r>
            <w:r w:rsidRPr="006E1999">
              <w:rPr>
                <w:rFonts w:ascii="Arial" w:hAnsi="Arial" w:cs="Arial"/>
                <w:sz w:val="21"/>
                <w:szCs w:val="21"/>
              </w:rPr>
              <w:t>%}{{</w:t>
            </w:r>
            <w:r w:rsidR="008F3FAD" w:rsidRPr="006E1999">
              <w:rPr>
                <w:rFonts w:ascii="Arial" w:hAnsi="Arial" w:cs="Arial"/>
                <w:sz w:val="21"/>
                <w:szCs w:val="21"/>
              </w:rPr>
              <w:t>ben.res_paid|money</w:t>
            </w:r>
            <w:r w:rsidRPr="006E1999">
              <w:rPr>
                <w:rFonts w:ascii="Arial" w:hAnsi="Arial" w:cs="Arial"/>
                <w:sz w:val="21"/>
                <w:szCs w:val="21"/>
              </w:rPr>
              <w:t>}}{%</w:t>
            </w:r>
            <w:r w:rsidR="008F3FAD" w:rsidRPr="006E1999">
              <w:rPr>
                <w:rFonts w:ascii="Arial" w:hAnsi="Arial" w:cs="Arial"/>
                <w:sz w:val="21"/>
                <w:szCs w:val="21"/>
              </w:rPr>
              <w:t>endif</w:t>
            </w:r>
            <w:r w:rsidRPr="006E1999">
              <w:rPr>
                <w:rFonts w:ascii="Arial" w:hAnsi="Arial" w:cs="Arial"/>
                <w:sz w:val="21"/>
                <w:szCs w:val="21"/>
              </w:rPr>
              <w:t>%}</w:t>
            </w:r>
          </w:p>
        </w:tc>
        <w:tc>
          <w:tcPr>
            <w:tcW w:w="1876" w:type="dxa"/>
          </w:tcPr>
          <w:p w14:paraId="4EBE67AE" w14:textId="71D0AC73" w:rsidR="00F12A41" w:rsidRPr="006E1999" w:rsidRDefault="00297B00" w:rsidP="00BD5C34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9C3A9C" w:rsidRPr="006E1999">
              <w:rPr>
                <w:rFonts w:ascii="Arial" w:hAnsi="Arial" w:cs="Arial"/>
                <w:sz w:val="21"/>
                <w:szCs w:val="21"/>
              </w:rPr>
              <w:t>ben.res_balance|money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819" w:type="dxa"/>
          </w:tcPr>
          <w:p w14:paraId="75B5396B" w14:textId="32A31FD8" w:rsidR="00F12A41" w:rsidRPr="006E1999" w:rsidRDefault="00297B00" w:rsidP="00BD5C34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b/>
                <w:sz w:val="21"/>
                <w:szCs w:val="21"/>
              </w:rPr>
              <w:t>{{</w:t>
            </w:r>
            <w:proofErr w:type="spellStart"/>
            <w:r w:rsidR="009C3A9C" w:rsidRPr="006E1999">
              <w:rPr>
                <w:rFonts w:ascii="Arial" w:hAnsi="Arial" w:cs="Arial"/>
                <w:b/>
                <w:sz w:val="21"/>
                <w:szCs w:val="21"/>
              </w:rPr>
              <w:t>ben.proposal|money</w:t>
            </w:r>
            <w:proofErr w:type="spellEnd"/>
            <w:r w:rsidRPr="006E1999">
              <w:rPr>
                <w:rFonts w:ascii="Arial" w:hAnsi="Arial" w:cs="Arial"/>
                <w:b/>
                <w:sz w:val="21"/>
                <w:szCs w:val="21"/>
              </w:rPr>
              <w:t>}}</w:t>
            </w:r>
          </w:p>
        </w:tc>
        <w:tc>
          <w:tcPr>
            <w:tcW w:w="1890" w:type="dxa"/>
          </w:tcPr>
          <w:p w14:paraId="4468A606" w14:textId="45436AE9" w:rsidR="00F12A41" w:rsidRPr="006E1999" w:rsidRDefault="00F12A41" w:rsidP="00BD5C34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4D041D" w:rsidRPr="006E1999" w14:paraId="05EF7672" w14:textId="77777777" w:rsidTr="005C00D7">
        <w:trPr>
          <w:cantSplit/>
        </w:trPr>
        <w:tc>
          <w:tcPr>
            <w:tcW w:w="13679" w:type="dxa"/>
            <w:gridSpan w:val="7"/>
          </w:tcPr>
          <w:p w14:paraId="09CC83F8" w14:textId="6A8C8BB6" w:rsidR="004D041D" w:rsidRPr="006E1999" w:rsidRDefault="00297B00" w:rsidP="00B96726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="004D041D" w:rsidRPr="006E1999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="004D041D" w:rsidRPr="006E1999">
              <w:rPr>
                <w:rFonts w:ascii="Arial" w:hAnsi="Arial" w:cs="Arial"/>
                <w:sz w:val="21"/>
                <w:szCs w:val="21"/>
              </w:rPr>
              <w:t xml:space="preserve"> else </w:t>
            </w:r>
            <w:r w:rsidRPr="006E1999">
              <w:rPr>
                <w:rFonts w:ascii="Arial" w:hAnsi="Arial" w:cs="Arial"/>
                <w:sz w:val="21"/>
                <w:szCs w:val="21"/>
              </w:rPr>
              <w:t>%}</w:t>
            </w:r>
          </w:p>
        </w:tc>
      </w:tr>
      <w:tr w:rsidR="00F12A41" w:rsidRPr="006E1999" w14:paraId="3B15C577" w14:textId="77777777" w:rsidTr="009317A7">
        <w:trPr>
          <w:cantSplit/>
        </w:trPr>
        <w:tc>
          <w:tcPr>
            <w:tcW w:w="3376" w:type="dxa"/>
            <w:shd w:val="clear" w:color="auto" w:fill="F2F2F2" w:themeFill="background1" w:themeFillShade="F2"/>
          </w:tcPr>
          <w:p w14:paraId="4E9FB37A" w14:textId="009BA515" w:rsidR="00F12A41" w:rsidRPr="006E1999" w:rsidRDefault="00297B00" w:rsidP="00B96726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r w:rsidR="00F12A41" w:rsidRPr="006E1999">
              <w:rPr>
                <w:rFonts w:ascii="Arial" w:hAnsi="Arial" w:cs="Arial"/>
                <w:sz w:val="21"/>
                <w:szCs w:val="21"/>
              </w:rPr>
              <w:t>ben.name</w:t>
            </w:r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FB534C6" w14:textId="4A3626A7" w:rsidR="00F12A41" w:rsidRPr="006E1999" w:rsidRDefault="00297B00" w:rsidP="00B96726">
            <w:pPr>
              <w:spacing w:before="40" w:after="4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F12A41" w:rsidRPr="006E1999">
              <w:rPr>
                <w:rFonts w:ascii="Arial" w:hAnsi="Arial" w:cs="Arial"/>
                <w:sz w:val="21"/>
                <w:szCs w:val="21"/>
              </w:rPr>
              <w:t>ben.portion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752" w:type="dxa"/>
            <w:shd w:val="clear" w:color="auto" w:fill="F2F2F2" w:themeFill="background1" w:themeFillShade="F2"/>
          </w:tcPr>
          <w:p w14:paraId="45B66785" w14:textId="2DC61925" w:rsidR="00F12A41" w:rsidRPr="006E1999" w:rsidRDefault="00297B00" w:rsidP="00BD5C34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F12A41" w:rsidRPr="006E1999">
              <w:rPr>
                <w:rFonts w:ascii="Arial" w:hAnsi="Arial" w:cs="Arial"/>
                <w:sz w:val="21"/>
                <w:szCs w:val="21"/>
              </w:rPr>
              <w:t>ben.res_amount|money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974" w:type="dxa"/>
            <w:shd w:val="clear" w:color="auto" w:fill="F2F2F2" w:themeFill="background1" w:themeFillShade="F2"/>
          </w:tcPr>
          <w:p w14:paraId="01AE401F" w14:textId="75E67CE9" w:rsidR="00F12A41" w:rsidRPr="006E1999" w:rsidRDefault="00297B00" w:rsidP="00BD5C34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{%</w:t>
            </w:r>
            <w:r w:rsidR="008F3FAD" w:rsidRPr="006E1999">
              <w:rPr>
                <w:rFonts w:ascii="Arial" w:hAnsi="Arial" w:cs="Arial"/>
                <w:sz w:val="21"/>
                <w:szCs w:val="21"/>
              </w:rPr>
              <w:t xml:space="preserve">if </w:t>
            </w:r>
            <w:proofErr w:type="spellStart"/>
            <w:r w:rsidR="008F3FAD" w:rsidRPr="006E1999">
              <w:rPr>
                <w:rFonts w:ascii="Arial" w:hAnsi="Arial" w:cs="Arial"/>
                <w:sz w:val="21"/>
                <w:szCs w:val="21"/>
              </w:rPr>
              <w:t>ben.res_paid</w:t>
            </w:r>
            <w:proofErr w:type="spellEnd"/>
            <w:r w:rsidR="008F3FAD" w:rsidRPr="006E1999">
              <w:rPr>
                <w:rFonts w:ascii="Arial" w:hAnsi="Arial" w:cs="Arial"/>
                <w:sz w:val="21"/>
                <w:szCs w:val="21"/>
              </w:rPr>
              <w:t xml:space="preserve"> != 0</w:t>
            </w:r>
            <w:r w:rsidRPr="006E1999">
              <w:rPr>
                <w:rFonts w:ascii="Arial" w:hAnsi="Arial" w:cs="Arial"/>
                <w:sz w:val="21"/>
                <w:szCs w:val="21"/>
              </w:rPr>
              <w:t>%}</w:t>
            </w:r>
            <w:r w:rsidR="008F3FAD" w:rsidRPr="006E1999">
              <w:rPr>
                <w:rFonts w:ascii="Arial" w:hAnsi="Arial" w:cs="Arial"/>
                <w:sz w:val="21"/>
                <w:szCs w:val="21"/>
              </w:rPr>
              <w:t>(</w:t>
            </w: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r w:rsidR="008F3FAD" w:rsidRPr="006E1999">
              <w:rPr>
                <w:rFonts w:ascii="Arial" w:hAnsi="Arial" w:cs="Arial"/>
                <w:sz w:val="21"/>
                <w:szCs w:val="21"/>
              </w:rPr>
              <w:t>ben.res_paid|money</w:t>
            </w:r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  <w:r w:rsidR="008F3FAD" w:rsidRPr="006E1999">
              <w:rPr>
                <w:rFonts w:ascii="Arial" w:hAnsi="Arial" w:cs="Arial"/>
                <w:sz w:val="21"/>
                <w:szCs w:val="21"/>
              </w:rPr>
              <w:t>)</w:t>
            </w:r>
            <w:r w:rsidRPr="006E1999">
              <w:rPr>
                <w:rFonts w:ascii="Arial" w:hAnsi="Arial" w:cs="Arial"/>
                <w:sz w:val="21"/>
                <w:szCs w:val="21"/>
              </w:rPr>
              <w:t>{%</w:t>
            </w:r>
            <w:r w:rsidR="008F3FAD" w:rsidRPr="006E1999">
              <w:rPr>
                <w:rFonts w:ascii="Arial" w:hAnsi="Arial" w:cs="Arial"/>
                <w:sz w:val="21"/>
                <w:szCs w:val="21"/>
              </w:rPr>
              <w:t>else</w:t>
            </w:r>
            <w:r w:rsidRPr="006E1999">
              <w:rPr>
                <w:rFonts w:ascii="Arial" w:hAnsi="Arial" w:cs="Arial"/>
                <w:sz w:val="21"/>
                <w:szCs w:val="21"/>
              </w:rPr>
              <w:t>%}{{</w:t>
            </w:r>
            <w:r w:rsidR="008F3FAD" w:rsidRPr="006E1999">
              <w:rPr>
                <w:rFonts w:ascii="Arial" w:hAnsi="Arial" w:cs="Arial"/>
                <w:sz w:val="21"/>
                <w:szCs w:val="21"/>
              </w:rPr>
              <w:t>ben.res_paid|money</w:t>
            </w:r>
            <w:r w:rsidRPr="006E1999">
              <w:rPr>
                <w:rFonts w:ascii="Arial" w:hAnsi="Arial" w:cs="Arial"/>
                <w:sz w:val="21"/>
                <w:szCs w:val="21"/>
              </w:rPr>
              <w:t>}}{%</w:t>
            </w:r>
            <w:r w:rsidR="008F3FAD" w:rsidRPr="006E1999">
              <w:rPr>
                <w:rFonts w:ascii="Arial" w:hAnsi="Arial" w:cs="Arial"/>
                <w:sz w:val="21"/>
                <w:szCs w:val="21"/>
              </w:rPr>
              <w:t>endif</w:t>
            </w:r>
            <w:r w:rsidRPr="006E1999">
              <w:rPr>
                <w:rFonts w:ascii="Arial" w:hAnsi="Arial" w:cs="Arial"/>
                <w:sz w:val="21"/>
                <w:szCs w:val="21"/>
              </w:rPr>
              <w:t>%}</w:t>
            </w:r>
            <w:r w:rsidR="007521F9" w:rsidRPr="006E1999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1876" w:type="dxa"/>
            <w:shd w:val="clear" w:color="auto" w:fill="F2F2F2" w:themeFill="background1" w:themeFillShade="F2"/>
          </w:tcPr>
          <w:p w14:paraId="0E807AF4" w14:textId="7CA13982" w:rsidR="00F12A41" w:rsidRPr="006E1999" w:rsidRDefault="00297B00" w:rsidP="00BD5C34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9C3A9C" w:rsidRPr="006E1999">
              <w:rPr>
                <w:rFonts w:ascii="Arial" w:hAnsi="Arial" w:cs="Arial"/>
                <w:sz w:val="21"/>
                <w:szCs w:val="21"/>
              </w:rPr>
              <w:t>ben.res_balance|money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819" w:type="dxa"/>
            <w:shd w:val="clear" w:color="auto" w:fill="F2F2F2" w:themeFill="background1" w:themeFillShade="F2"/>
          </w:tcPr>
          <w:p w14:paraId="14DEA0D5" w14:textId="2D39275A" w:rsidR="00F12A41" w:rsidRPr="006E1999" w:rsidRDefault="00297B00" w:rsidP="00BD5C34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b/>
                <w:sz w:val="21"/>
                <w:szCs w:val="21"/>
              </w:rPr>
              <w:t>{{</w:t>
            </w:r>
            <w:proofErr w:type="spellStart"/>
            <w:r w:rsidR="009C3A9C" w:rsidRPr="006E1999">
              <w:rPr>
                <w:rFonts w:ascii="Arial" w:hAnsi="Arial" w:cs="Arial"/>
                <w:b/>
                <w:sz w:val="21"/>
                <w:szCs w:val="21"/>
              </w:rPr>
              <w:t>ben.proposal|money</w:t>
            </w:r>
            <w:proofErr w:type="spellEnd"/>
            <w:r w:rsidRPr="006E1999">
              <w:rPr>
                <w:rFonts w:ascii="Arial" w:hAnsi="Arial" w:cs="Arial"/>
                <w:b/>
                <w:sz w:val="21"/>
                <w:szCs w:val="21"/>
              </w:rPr>
              <w:t>}}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3BCCCE5E" w14:textId="77777777" w:rsidR="00F12A41" w:rsidRPr="006E1999" w:rsidRDefault="00F12A41" w:rsidP="00BD5C34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4D041D" w:rsidRPr="006E1999" w14:paraId="696A35D3" w14:textId="77777777" w:rsidTr="005C00D7">
        <w:trPr>
          <w:cantSplit/>
        </w:trPr>
        <w:tc>
          <w:tcPr>
            <w:tcW w:w="13679" w:type="dxa"/>
            <w:gridSpan w:val="7"/>
          </w:tcPr>
          <w:p w14:paraId="1F8917FE" w14:textId="55A70DAB" w:rsidR="004D041D" w:rsidRPr="006E1999" w:rsidRDefault="00297B00" w:rsidP="00B96726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="004D041D" w:rsidRPr="006E1999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="004D041D" w:rsidRPr="006E1999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4D041D" w:rsidRPr="006E1999">
              <w:rPr>
                <w:rFonts w:ascii="Arial" w:hAnsi="Arial" w:cs="Arial"/>
                <w:sz w:val="21"/>
                <w:szCs w:val="21"/>
              </w:rPr>
              <w:t>endif</w:t>
            </w:r>
            <w:proofErr w:type="spellEnd"/>
            <w:r w:rsidR="004D041D" w:rsidRPr="006E1999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6E1999">
              <w:rPr>
                <w:rFonts w:ascii="Arial" w:hAnsi="Arial" w:cs="Arial"/>
                <w:sz w:val="21"/>
                <w:szCs w:val="21"/>
              </w:rPr>
              <w:t>%}</w:t>
            </w:r>
          </w:p>
        </w:tc>
      </w:tr>
      <w:tr w:rsidR="004D041D" w:rsidRPr="006E1999" w14:paraId="3DEBDA69" w14:textId="77777777" w:rsidTr="005C00D7">
        <w:trPr>
          <w:cantSplit/>
        </w:trPr>
        <w:tc>
          <w:tcPr>
            <w:tcW w:w="13679" w:type="dxa"/>
            <w:gridSpan w:val="7"/>
          </w:tcPr>
          <w:p w14:paraId="16405AE6" w14:textId="75F23864" w:rsidR="004D041D" w:rsidRPr="006E1999" w:rsidRDefault="00297B00" w:rsidP="00B96726">
            <w:pPr>
              <w:spacing w:before="40" w:after="40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{%</w:t>
            </w:r>
            <w:proofErr w:type="spellStart"/>
            <w:r w:rsidR="004D041D" w:rsidRPr="006E1999">
              <w:rPr>
                <w:rFonts w:ascii="Arial" w:hAnsi="Arial" w:cs="Arial"/>
                <w:sz w:val="21"/>
                <w:szCs w:val="21"/>
              </w:rPr>
              <w:t>tr</w:t>
            </w:r>
            <w:proofErr w:type="spellEnd"/>
            <w:r w:rsidR="004D041D" w:rsidRPr="006E1999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4D041D" w:rsidRPr="006E1999">
              <w:rPr>
                <w:rFonts w:ascii="Arial" w:hAnsi="Arial" w:cs="Arial"/>
                <w:sz w:val="21"/>
                <w:szCs w:val="21"/>
              </w:rPr>
              <w:t>endfor</w:t>
            </w:r>
            <w:proofErr w:type="spellEnd"/>
            <w:r w:rsidR="004D041D" w:rsidRPr="006E1999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6E1999">
              <w:rPr>
                <w:rFonts w:ascii="Arial" w:hAnsi="Arial" w:cs="Arial"/>
                <w:sz w:val="21"/>
                <w:szCs w:val="21"/>
              </w:rPr>
              <w:t>%}</w:t>
            </w:r>
          </w:p>
        </w:tc>
      </w:tr>
      <w:tr w:rsidR="00F12A41" w:rsidRPr="006E1999" w14:paraId="6DF859A3" w14:textId="77777777" w:rsidTr="009317A7">
        <w:trPr>
          <w:cantSplit/>
        </w:trPr>
        <w:tc>
          <w:tcPr>
            <w:tcW w:w="3376" w:type="dxa"/>
          </w:tcPr>
          <w:p w14:paraId="36A2E14C" w14:textId="5C0F450D" w:rsidR="00F12A41" w:rsidRPr="006E1999" w:rsidRDefault="00F12A41" w:rsidP="00B96726">
            <w:pPr>
              <w:spacing w:before="40" w:after="40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1A9FFEC" w14:textId="27BFA65A" w:rsidR="00F12A41" w:rsidRPr="006E1999" w:rsidRDefault="00297B00" w:rsidP="00B96726">
            <w:pPr>
              <w:spacing w:before="40" w:after="4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F12A41" w:rsidRPr="006E1999">
              <w:rPr>
                <w:rFonts w:ascii="Arial" w:hAnsi="Arial" w:cs="Arial"/>
                <w:sz w:val="21"/>
                <w:szCs w:val="21"/>
              </w:rPr>
              <w:t>srd_total_portion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752" w:type="dxa"/>
            <w:tcBorders>
              <w:top w:val="single" w:sz="4" w:space="0" w:color="auto"/>
            </w:tcBorders>
          </w:tcPr>
          <w:p w14:paraId="11CBB603" w14:textId="64E64255" w:rsidR="00F12A41" w:rsidRPr="006E1999" w:rsidRDefault="00297B00" w:rsidP="00B96726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F12A41" w:rsidRPr="006E1999">
              <w:rPr>
                <w:rFonts w:ascii="Arial" w:hAnsi="Arial" w:cs="Arial"/>
                <w:sz w:val="21"/>
                <w:szCs w:val="21"/>
              </w:rPr>
              <w:t>srd_total_res_amount|money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974" w:type="dxa"/>
            <w:tcBorders>
              <w:top w:val="single" w:sz="4" w:space="0" w:color="auto"/>
            </w:tcBorders>
          </w:tcPr>
          <w:p w14:paraId="4F124A2F" w14:textId="22138613" w:rsidR="00F12A41" w:rsidRPr="006E1999" w:rsidRDefault="00297B00" w:rsidP="00B96726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{%</w:t>
            </w:r>
            <w:r w:rsidR="005D3BC3" w:rsidRPr="006E1999">
              <w:rPr>
                <w:rFonts w:ascii="Arial" w:hAnsi="Arial" w:cs="Arial"/>
                <w:sz w:val="21"/>
                <w:szCs w:val="21"/>
              </w:rPr>
              <w:t xml:space="preserve">if </w:t>
            </w:r>
            <w:proofErr w:type="spellStart"/>
            <w:r w:rsidR="005D3BC3" w:rsidRPr="006E1999">
              <w:rPr>
                <w:rFonts w:ascii="Arial" w:hAnsi="Arial" w:cs="Arial"/>
                <w:sz w:val="21"/>
                <w:szCs w:val="21"/>
              </w:rPr>
              <w:t>srd_total_res_paid</w:t>
            </w:r>
            <w:proofErr w:type="spellEnd"/>
            <w:r w:rsidR="005D3BC3" w:rsidRPr="006E1999">
              <w:rPr>
                <w:rFonts w:ascii="Arial" w:hAnsi="Arial" w:cs="Arial"/>
                <w:sz w:val="21"/>
                <w:szCs w:val="21"/>
              </w:rPr>
              <w:t xml:space="preserve"> != 0</w:t>
            </w:r>
            <w:r w:rsidRPr="006E1999">
              <w:rPr>
                <w:rFonts w:ascii="Arial" w:hAnsi="Arial" w:cs="Arial"/>
                <w:sz w:val="21"/>
                <w:szCs w:val="21"/>
              </w:rPr>
              <w:t>%}</w:t>
            </w:r>
            <w:r w:rsidR="005D3BC3" w:rsidRPr="006E1999">
              <w:rPr>
                <w:rFonts w:ascii="Arial" w:hAnsi="Arial" w:cs="Arial"/>
                <w:sz w:val="21"/>
                <w:szCs w:val="21"/>
              </w:rPr>
              <w:t>(</w:t>
            </w: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r w:rsidR="005D3BC3" w:rsidRPr="006E1999">
              <w:rPr>
                <w:rFonts w:ascii="Arial" w:hAnsi="Arial" w:cs="Arial"/>
                <w:sz w:val="21"/>
                <w:szCs w:val="21"/>
              </w:rPr>
              <w:t>srd_total_res_paid|money</w:t>
            </w:r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  <w:r w:rsidR="005D3BC3" w:rsidRPr="006E1999">
              <w:rPr>
                <w:rFonts w:ascii="Arial" w:hAnsi="Arial" w:cs="Arial"/>
                <w:sz w:val="21"/>
                <w:szCs w:val="21"/>
              </w:rPr>
              <w:t>)</w:t>
            </w:r>
            <w:r w:rsidRPr="006E1999">
              <w:rPr>
                <w:rFonts w:ascii="Arial" w:hAnsi="Arial" w:cs="Arial"/>
                <w:sz w:val="21"/>
                <w:szCs w:val="21"/>
              </w:rPr>
              <w:t>{%</w:t>
            </w:r>
            <w:r w:rsidR="005D3BC3" w:rsidRPr="006E1999">
              <w:rPr>
                <w:rFonts w:ascii="Arial" w:hAnsi="Arial" w:cs="Arial"/>
                <w:sz w:val="21"/>
                <w:szCs w:val="21"/>
              </w:rPr>
              <w:t>else</w:t>
            </w:r>
            <w:r w:rsidRPr="006E1999">
              <w:rPr>
                <w:rFonts w:ascii="Arial" w:hAnsi="Arial" w:cs="Arial"/>
                <w:sz w:val="21"/>
                <w:szCs w:val="21"/>
              </w:rPr>
              <w:t>%}{{</w:t>
            </w:r>
            <w:r w:rsidR="005D3BC3" w:rsidRPr="006E1999">
              <w:rPr>
                <w:rFonts w:ascii="Arial" w:hAnsi="Arial" w:cs="Arial"/>
                <w:sz w:val="21"/>
                <w:szCs w:val="21"/>
              </w:rPr>
              <w:t>srd_total_res_paid|money</w:t>
            </w:r>
            <w:r w:rsidRPr="006E1999">
              <w:rPr>
                <w:rFonts w:ascii="Arial" w:hAnsi="Arial" w:cs="Arial"/>
                <w:sz w:val="21"/>
                <w:szCs w:val="21"/>
              </w:rPr>
              <w:t>}}{%</w:t>
            </w:r>
            <w:r w:rsidR="005D3BC3" w:rsidRPr="006E1999">
              <w:rPr>
                <w:rFonts w:ascii="Arial" w:hAnsi="Arial" w:cs="Arial"/>
                <w:sz w:val="21"/>
                <w:szCs w:val="21"/>
              </w:rPr>
              <w:t>endif</w:t>
            </w:r>
            <w:r w:rsidRPr="006E1999">
              <w:rPr>
                <w:rFonts w:ascii="Arial" w:hAnsi="Arial" w:cs="Arial"/>
                <w:sz w:val="21"/>
                <w:szCs w:val="21"/>
              </w:rPr>
              <w:t>%}</w:t>
            </w:r>
          </w:p>
        </w:tc>
        <w:tc>
          <w:tcPr>
            <w:tcW w:w="1876" w:type="dxa"/>
            <w:tcBorders>
              <w:top w:val="single" w:sz="4" w:space="0" w:color="auto"/>
            </w:tcBorders>
          </w:tcPr>
          <w:p w14:paraId="58FFE0EA" w14:textId="2F3FF101" w:rsidR="00F12A41" w:rsidRPr="006E1999" w:rsidRDefault="00297B00" w:rsidP="00B96726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="009C3A9C" w:rsidRPr="006E1999">
              <w:rPr>
                <w:rFonts w:ascii="Arial" w:hAnsi="Arial" w:cs="Arial"/>
                <w:sz w:val="21"/>
                <w:szCs w:val="21"/>
              </w:rPr>
              <w:t>srd_total_res_balance|money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</w:p>
        </w:tc>
        <w:tc>
          <w:tcPr>
            <w:tcW w:w="1819" w:type="dxa"/>
          </w:tcPr>
          <w:p w14:paraId="0BB4D6A7" w14:textId="5AB5F768" w:rsidR="00F12A41" w:rsidRPr="006E1999" w:rsidRDefault="00F12A41" w:rsidP="00B96726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890" w:type="dxa"/>
          </w:tcPr>
          <w:p w14:paraId="339B7586" w14:textId="03F6DA7C" w:rsidR="00F12A41" w:rsidRPr="006E1999" w:rsidRDefault="00F12A41" w:rsidP="00B96726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7C08D985" w14:textId="65D6955F" w:rsidR="00BB60ED" w:rsidRPr="006E1999" w:rsidRDefault="00297B00" w:rsidP="00BB60ED">
      <w:pPr>
        <w:rPr>
          <w:rFonts w:ascii="Arial" w:hAnsi="Arial" w:cs="Arial"/>
          <w:sz w:val="21"/>
          <w:szCs w:val="21"/>
        </w:rPr>
      </w:pPr>
      <w:r w:rsidRPr="006E1999">
        <w:rPr>
          <w:rFonts w:ascii="Arial" w:hAnsi="Arial" w:cs="Arial"/>
          <w:sz w:val="21"/>
          <w:szCs w:val="21"/>
        </w:rPr>
        <w:t>{%</w:t>
      </w:r>
      <w:r w:rsidR="00BB60ED" w:rsidRPr="006E1999">
        <w:rPr>
          <w:rFonts w:ascii="Arial" w:hAnsi="Arial" w:cs="Arial"/>
          <w:sz w:val="21"/>
          <w:szCs w:val="21"/>
        </w:rPr>
        <w:t xml:space="preserve">p </w:t>
      </w:r>
      <w:proofErr w:type="spellStart"/>
      <w:r w:rsidR="00BB60ED" w:rsidRPr="006E1999">
        <w:rPr>
          <w:rFonts w:ascii="Arial" w:hAnsi="Arial" w:cs="Arial"/>
          <w:sz w:val="21"/>
          <w:szCs w:val="21"/>
        </w:rPr>
        <w:t>endif</w:t>
      </w:r>
      <w:proofErr w:type="spellEnd"/>
      <w:r w:rsidR="00BB60ED" w:rsidRPr="006E1999">
        <w:rPr>
          <w:rFonts w:ascii="Arial" w:hAnsi="Arial" w:cs="Arial"/>
          <w:sz w:val="21"/>
          <w:szCs w:val="21"/>
        </w:rPr>
        <w:t xml:space="preserve"> </w:t>
      </w:r>
      <w:r w:rsidRPr="006E1999">
        <w:rPr>
          <w:rFonts w:ascii="Arial" w:hAnsi="Arial" w:cs="Arial"/>
          <w:sz w:val="21"/>
          <w:szCs w:val="21"/>
        </w:rPr>
        <w:t>%}</w:t>
      </w:r>
    </w:p>
    <w:p w14:paraId="5EDD0667" w14:textId="73359DD3" w:rsidR="00BB60ED" w:rsidRPr="006E1999" w:rsidRDefault="00BB60ED" w:rsidP="00BB60ED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136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789"/>
        <w:gridCol w:w="1890"/>
      </w:tblGrid>
      <w:tr w:rsidR="008923A8" w:rsidRPr="006E1999" w14:paraId="2AB935F2" w14:textId="77777777" w:rsidTr="008923A8">
        <w:trPr>
          <w:cantSplit/>
        </w:trPr>
        <w:tc>
          <w:tcPr>
            <w:tcW w:w="11789" w:type="dxa"/>
          </w:tcPr>
          <w:p w14:paraId="7BE183C0" w14:textId="6A482AEA" w:rsidR="008923A8" w:rsidRPr="006E1999" w:rsidRDefault="008923A8" w:rsidP="009C3A9C">
            <w:pPr>
              <w:spacing w:before="40" w:after="40"/>
              <w:jc w:val="right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6E1999">
              <w:rPr>
                <w:rFonts w:ascii="Arial" w:hAnsi="Arial" w:cs="Arial"/>
                <w:i/>
                <w:iCs/>
                <w:sz w:val="21"/>
                <w:szCs w:val="21"/>
              </w:rPr>
              <w:t>Funds remaining for Distribution after Proposal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15885889" w14:textId="2891CBC8" w:rsidR="008923A8" w:rsidRPr="006E1999" w:rsidRDefault="008923A8" w:rsidP="00FA384A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{{</w:t>
            </w:r>
            <w:proofErr w:type="spellStart"/>
            <w:r w:rsidRPr="006E1999">
              <w:rPr>
                <w:rFonts w:ascii="Arial" w:hAnsi="Arial" w:cs="Arial"/>
                <w:sz w:val="21"/>
                <w:szCs w:val="21"/>
              </w:rPr>
              <w:t>srd_funds_remaining|money</w:t>
            </w:r>
            <w:proofErr w:type="spellEnd"/>
            <w:r w:rsidRPr="006E1999">
              <w:rPr>
                <w:rFonts w:ascii="Arial" w:hAnsi="Arial" w:cs="Arial"/>
                <w:sz w:val="21"/>
                <w:szCs w:val="21"/>
              </w:rPr>
              <w:t>}}</w:t>
            </w:r>
          </w:p>
        </w:tc>
      </w:tr>
    </w:tbl>
    <w:p w14:paraId="5558FA19" w14:textId="77777777" w:rsidR="009C3A9C" w:rsidRPr="006E1999" w:rsidRDefault="009C3A9C" w:rsidP="004063C8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10"/>
        <w:gridCol w:w="10079"/>
        <w:gridCol w:w="1890"/>
      </w:tblGrid>
      <w:tr w:rsidR="009C3A9C" w:rsidRPr="006E1999" w14:paraId="1C851A7E" w14:textId="77777777" w:rsidTr="005C00D7">
        <w:trPr>
          <w:cantSplit/>
        </w:trPr>
        <w:tc>
          <w:tcPr>
            <w:tcW w:w="1710" w:type="dxa"/>
          </w:tcPr>
          <w:p w14:paraId="5A764ECA" w14:textId="5C35CDD2" w:rsidR="009C3A9C" w:rsidRPr="006E1999" w:rsidRDefault="009C3A9C" w:rsidP="00B96726">
            <w:pPr>
              <w:spacing w:before="40" w:after="40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0079" w:type="dxa"/>
          </w:tcPr>
          <w:p w14:paraId="45FEFF3A" w14:textId="40E397DB" w:rsidR="009C3A9C" w:rsidRPr="006E1999" w:rsidRDefault="009C3A9C" w:rsidP="00A4492E">
            <w:pPr>
              <w:spacing w:before="40" w:after="4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E1999">
              <w:rPr>
                <w:rFonts w:ascii="Arial" w:hAnsi="Arial" w:cs="Arial"/>
                <w:b/>
                <w:sz w:val="21"/>
                <w:szCs w:val="21"/>
              </w:rPr>
              <w:t xml:space="preserve">Total Funds Held in Trust After Proposed </w:t>
            </w:r>
            <w:r w:rsidR="00297B00" w:rsidRPr="006E1999">
              <w:rPr>
                <w:rFonts w:ascii="Arial" w:hAnsi="Arial" w:cs="Arial"/>
                <w:b/>
                <w:sz w:val="21"/>
                <w:szCs w:val="21"/>
              </w:rPr>
              <w:t>{{</w:t>
            </w:r>
            <w:proofErr w:type="spellStart"/>
            <w:r w:rsidRPr="006E1999">
              <w:rPr>
                <w:rFonts w:ascii="Arial" w:hAnsi="Arial" w:cs="Arial"/>
                <w:b/>
                <w:sz w:val="21"/>
                <w:szCs w:val="21"/>
              </w:rPr>
              <w:t>other.srd_distribution</w:t>
            </w:r>
            <w:proofErr w:type="spellEnd"/>
            <w:r w:rsidR="00297B00" w:rsidRPr="006E1999">
              <w:rPr>
                <w:rFonts w:ascii="Arial" w:hAnsi="Arial" w:cs="Arial"/>
                <w:b/>
                <w:sz w:val="21"/>
                <w:szCs w:val="21"/>
              </w:rPr>
              <w:t>}}</w:t>
            </w:r>
            <w:r w:rsidRPr="006E1999">
              <w:rPr>
                <w:rFonts w:ascii="Arial" w:hAnsi="Arial" w:cs="Arial"/>
                <w:b/>
                <w:sz w:val="21"/>
                <w:szCs w:val="21"/>
              </w:rPr>
              <w:t xml:space="preserve"> Distribution</w:t>
            </w:r>
          </w:p>
        </w:tc>
        <w:tc>
          <w:tcPr>
            <w:tcW w:w="1890" w:type="dxa"/>
            <w:tcBorders>
              <w:top w:val="single" w:sz="4" w:space="0" w:color="auto"/>
              <w:bottom w:val="double" w:sz="4" w:space="0" w:color="auto"/>
            </w:tcBorders>
          </w:tcPr>
          <w:p w14:paraId="62922AE9" w14:textId="6225610A" w:rsidR="009C3A9C" w:rsidRPr="006E1999" w:rsidRDefault="00297B00" w:rsidP="00B96726">
            <w:pPr>
              <w:spacing w:before="40" w:after="4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b/>
                <w:bCs/>
                <w:sz w:val="21"/>
                <w:szCs w:val="21"/>
              </w:rPr>
              <w:t>{{</w:t>
            </w:r>
            <w:proofErr w:type="spellStart"/>
            <w:r w:rsidR="009C3A9C" w:rsidRPr="006E1999">
              <w:rPr>
                <w:rFonts w:ascii="Arial" w:hAnsi="Arial" w:cs="Arial"/>
                <w:b/>
                <w:bCs/>
                <w:sz w:val="21"/>
                <w:szCs w:val="21"/>
              </w:rPr>
              <w:t>srd_total_funds_left|money</w:t>
            </w:r>
            <w:proofErr w:type="spellEnd"/>
            <w:r w:rsidRPr="006E1999">
              <w:rPr>
                <w:rFonts w:ascii="Arial" w:hAnsi="Arial" w:cs="Arial"/>
                <w:b/>
                <w:bCs/>
                <w:sz w:val="21"/>
                <w:szCs w:val="21"/>
              </w:rPr>
              <w:t>}}</w:t>
            </w:r>
          </w:p>
        </w:tc>
      </w:tr>
    </w:tbl>
    <w:p w14:paraId="15683999" w14:textId="77777777" w:rsidR="000A147D" w:rsidRPr="006E1999" w:rsidRDefault="000A147D" w:rsidP="004063C8">
      <w:pPr>
        <w:rPr>
          <w:rFonts w:ascii="Arial" w:hAnsi="Arial" w:cs="Arial"/>
          <w:sz w:val="16"/>
          <w:szCs w:val="16"/>
        </w:rPr>
      </w:pPr>
    </w:p>
    <w:p w14:paraId="322208A1" w14:textId="77777777" w:rsidR="00FF34A0" w:rsidRPr="006E1999" w:rsidRDefault="00FF34A0">
      <w:pPr>
        <w:rPr>
          <w:rFonts w:ascii="Arial" w:hAnsi="Arial" w:cs="Arial"/>
          <w:b/>
          <w:bCs/>
          <w:sz w:val="16"/>
          <w:szCs w:val="16"/>
        </w:rPr>
      </w:pPr>
      <w:proofErr w:type="gramStart"/>
      <w:r w:rsidRPr="006E1999">
        <w:rPr>
          <w:rFonts w:ascii="Arial" w:hAnsi="Arial" w:cs="Arial"/>
          <w:b/>
          <w:bCs/>
          <w:sz w:val="16"/>
          <w:szCs w:val="16"/>
        </w:rPr>
        <w:t>E. &amp; O.E.</w:t>
      </w:r>
      <w:proofErr w:type="gramEnd"/>
    </w:p>
    <w:p w14:paraId="5EB1CE2C" w14:textId="1AA647E8" w:rsidR="00822952" w:rsidRPr="006E1999" w:rsidRDefault="00822952">
      <w:pPr>
        <w:rPr>
          <w:rFonts w:ascii="Arial" w:hAnsi="Arial" w:cs="Arial"/>
          <w:sz w:val="16"/>
          <w:szCs w:val="16"/>
        </w:rPr>
      </w:pPr>
    </w:p>
    <w:p w14:paraId="4A5A54A3" w14:textId="5CF52CF2" w:rsidR="0011439B" w:rsidRPr="006E1999" w:rsidRDefault="0011439B" w:rsidP="00C12088">
      <w:pPr>
        <w:keepNext/>
        <w:keepLines/>
        <w:rPr>
          <w:rFonts w:ascii="Arial" w:hAnsi="Arial" w:cs="Arial"/>
          <w:sz w:val="21"/>
          <w:szCs w:val="21"/>
        </w:rPr>
      </w:pPr>
      <w:r w:rsidRPr="006E1999">
        <w:rPr>
          <w:rFonts w:ascii="Arial" w:hAnsi="Arial" w:cs="Arial"/>
          <w:color w:val="000000"/>
          <w:sz w:val="21"/>
          <w:szCs w:val="21"/>
        </w:rPr>
        <w:lastRenderedPageBreak/>
        <w:t xml:space="preserve">This Statement of Receipts and Disbursements and Schedule of </w:t>
      </w:r>
      <w:r w:rsidR="00F12A41" w:rsidRPr="006E1999">
        <w:rPr>
          <w:rFonts w:ascii="Arial" w:hAnsi="Arial" w:cs="Arial"/>
          <w:color w:val="000000"/>
          <w:sz w:val="21"/>
          <w:szCs w:val="21"/>
        </w:rPr>
        <w:t xml:space="preserve">Proposed </w:t>
      </w:r>
      <w:r w:rsidRPr="006E1999">
        <w:rPr>
          <w:rFonts w:ascii="Arial" w:hAnsi="Arial" w:cs="Arial"/>
          <w:color w:val="000000"/>
          <w:sz w:val="21"/>
          <w:szCs w:val="21"/>
        </w:rPr>
        <w:t>Distribution is hereby consented to and approved.</w:t>
      </w:r>
    </w:p>
    <w:p w14:paraId="066DD326" w14:textId="77777777" w:rsidR="0011439B" w:rsidRPr="006E1999" w:rsidRDefault="0011439B" w:rsidP="00C12088">
      <w:pPr>
        <w:keepNext/>
        <w:keepLines/>
        <w:rPr>
          <w:rFonts w:ascii="Arial" w:hAnsi="Arial" w:cs="Arial"/>
          <w:sz w:val="21"/>
          <w:szCs w:val="21"/>
        </w:rPr>
      </w:pPr>
    </w:p>
    <w:p w14:paraId="3E4A1BCA" w14:textId="77777777" w:rsidR="0011439B" w:rsidRPr="006E1999" w:rsidRDefault="0011439B" w:rsidP="00C12088">
      <w:pPr>
        <w:keepNext/>
        <w:keepLines/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158"/>
      </w:tblGrid>
      <w:tr w:rsidR="0011439B" w:rsidRPr="006E1999" w14:paraId="25B0F8C6" w14:textId="77777777">
        <w:tc>
          <w:tcPr>
            <w:tcW w:w="4158" w:type="dxa"/>
            <w:tcBorders>
              <w:top w:val="single" w:sz="4" w:space="0" w:color="auto"/>
            </w:tcBorders>
          </w:tcPr>
          <w:p w14:paraId="3C18FD0F" w14:textId="77777777" w:rsidR="0011439B" w:rsidRPr="006E1999" w:rsidRDefault="0011439B" w:rsidP="00C12088">
            <w:pPr>
              <w:keepNext/>
              <w:keepLines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Date</w:t>
            </w:r>
          </w:p>
        </w:tc>
      </w:tr>
      <w:tr w:rsidR="0011439B" w:rsidRPr="006E1999" w14:paraId="148E4D4C" w14:textId="77777777">
        <w:tc>
          <w:tcPr>
            <w:tcW w:w="4158" w:type="dxa"/>
            <w:tcBorders>
              <w:bottom w:val="single" w:sz="4" w:space="0" w:color="auto"/>
            </w:tcBorders>
          </w:tcPr>
          <w:p w14:paraId="114492FB" w14:textId="77777777" w:rsidR="0011439B" w:rsidRPr="006E1999" w:rsidRDefault="0011439B" w:rsidP="00C12088">
            <w:pPr>
              <w:keepNext/>
              <w:keepLines/>
              <w:rPr>
                <w:rFonts w:ascii="Arial" w:hAnsi="Arial" w:cs="Arial"/>
                <w:sz w:val="21"/>
                <w:szCs w:val="21"/>
              </w:rPr>
            </w:pPr>
          </w:p>
          <w:p w14:paraId="0EC772DD" w14:textId="77777777" w:rsidR="0011439B" w:rsidRPr="006E1999" w:rsidRDefault="0011439B" w:rsidP="00C12088">
            <w:pPr>
              <w:keepNext/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11439B" w:rsidRPr="006E1999" w14:paraId="2D7A3A65" w14:textId="77777777">
        <w:tc>
          <w:tcPr>
            <w:tcW w:w="4158" w:type="dxa"/>
            <w:tcBorders>
              <w:top w:val="single" w:sz="4" w:space="0" w:color="auto"/>
            </w:tcBorders>
          </w:tcPr>
          <w:p w14:paraId="32381B40" w14:textId="77777777" w:rsidR="0011439B" w:rsidRPr="006E1999" w:rsidRDefault="0011439B" w:rsidP="00C12088">
            <w:pPr>
              <w:keepNext/>
              <w:keepLines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Signature</w:t>
            </w:r>
          </w:p>
        </w:tc>
      </w:tr>
      <w:tr w:rsidR="0011439B" w:rsidRPr="006E1999" w14:paraId="27EFA4A4" w14:textId="77777777">
        <w:tc>
          <w:tcPr>
            <w:tcW w:w="4158" w:type="dxa"/>
            <w:tcBorders>
              <w:bottom w:val="single" w:sz="4" w:space="0" w:color="auto"/>
            </w:tcBorders>
          </w:tcPr>
          <w:p w14:paraId="451F0DDB" w14:textId="77777777" w:rsidR="0011439B" w:rsidRPr="006E1999" w:rsidRDefault="0011439B" w:rsidP="00C12088">
            <w:pPr>
              <w:keepNext/>
              <w:keepLines/>
              <w:rPr>
                <w:rFonts w:ascii="Arial" w:hAnsi="Arial" w:cs="Arial"/>
                <w:sz w:val="21"/>
                <w:szCs w:val="21"/>
              </w:rPr>
            </w:pPr>
          </w:p>
          <w:p w14:paraId="53636A3E" w14:textId="77777777" w:rsidR="0011439B" w:rsidRPr="006E1999" w:rsidRDefault="0011439B" w:rsidP="00C12088">
            <w:pPr>
              <w:keepNext/>
              <w:keepLines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11439B" w:rsidRPr="006E1999" w14:paraId="26E05169" w14:textId="77777777">
        <w:tc>
          <w:tcPr>
            <w:tcW w:w="4158" w:type="dxa"/>
            <w:tcBorders>
              <w:top w:val="single" w:sz="4" w:space="0" w:color="auto"/>
            </w:tcBorders>
          </w:tcPr>
          <w:p w14:paraId="2F8BF26F" w14:textId="77777777" w:rsidR="0011439B" w:rsidRPr="006E1999" w:rsidRDefault="0011439B" w:rsidP="00C12088">
            <w:pPr>
              <w:keepNext/>
              <w:keepLines/>
              <w:rPr>
                <w:rFonts w:ascii="Arial" w:hAnsi="Arial" w:cs="Arial"/>
                <w:sz w:val="21"/>
                <w:szCs w:val="21"/>
              </w:rPr>
            </w:pPr>
            <w:r w:rsidRPr="006E1999">
              <w:rPr>
                <w:rFonts w:ascii="Arial" w:hAnsi="Arial" w:cs="Arial"/>
                <w:sz w:val="21"/>
                <w:szCs w:val="21"/>
              </w:rPr>
              <w:t>Print Name</w:t>
            </w:r>
          </w:p>
        </w:tc>
      </w:tr>
    </w:tbl>
    <w:p w14:paraId="069FEEC2" w14:textId="14EA9620" w:rsidR="0011439B" w:rsidRPr="006E1999" w:rsidRDefault="0011439B">
      <w:pPr>
        <w:rPr>
          <w:rFonts w:ascii="Arial" w:hAnsi="Arial" w:cs="Arial"/>
          <w:sz w:val="21"/>
          <w:szCs w:val="21"/>
        </w:rPr>
      </w:pPr>
    </w:p>
    <w:sectPr w:rsidR="0011439B" w:rsidRPr="006E1999" w:rsidSect="00CF4EB1">
      <w:headerReference w:type="first" r:id="rId15"/>
      <w:pgSz w:w="15840" w:h="12240" w:orient="landscape" w:code="1"/>
      <w:pgMar w:top="438" w:right="1080" w:bottom="1008" w:left="108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15065C" w14:textId="77777777" w:rsidR="00B4276D" w:rsidRPr="00B90DDA" w:rsidRDefault="00B4276D">
      <w:r w:rsidRPr="00B90DDA">
        <w:separator/>
      </w:r>
    </w:p>
  </w:endnote>
  <w:endnote w:type="continuationSeparator" w:id="0">
    <w:p w14:paraId="36084776" w14:textId="77777777" w:rsidR="00B4276D" w:rsidRPr="00B90DDA" w:rsidRDefault="00B4276D">
      <w:r w:rsidRPr="00B90DD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9F9DE" w14:textId="77777777" w:rsidR="00A81246" w:rsidRDefault="00A812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CAEC3" w14:textId="7264547E" w:rsidR="00187E6D" w:rsidRDefault="00187E6D" w:rsidP="00187E6D">
    <w:pPr>
      <w:pStyle w:val="gsinq8ptfooter"/>
      <w:tabs>
        <w:tab w:val="clear" w:pos="10224"/>
        <w:tab w:val="right" w:pos="13680"/>
      </w:tabs>
      <w:rPr>
        <w:rFonts w:cs="Arial"/>
      </w:rPr>
    </w:pPr>
    <w:r w:rsidRPr="00374ED3">
      <w:rPr>
        <w:rFonts w:cs="Arial"/>
      </w:rPr>
      <w:t>Estate of {{deceased.name}}; Application for {{</w:t>
    </w:r>
    <w:proofErr w:type="spellStart"/>
    <w:r w:rsidRPr="00374ED3">
      <w:rPr>
        <w:rFonts w:cs="Arial"/>
      </w:rPr>
      <w:t>estate.grant_</w:t>
    </w:r>
    <w:r w:rsidR="00A81246">
      <w:rPr>
        <w:rFonts w:cs="Arial"/>
      </w:rPr>
      <w:t>of_language</w:t>
    </w:r>
    <w:proofErr w:type="spellEnd"/>
    <w:r w:rsidRPr="00374ED3">
      <w:rPr>
        <w:rFonts w:cs="Arial"/>
      </w:rPr>
      <w:t>}}</w:t>
    </w:r>
    <w:r>
      <w:rPr>
        <w:rFonts w:cs="Arial"/>
      </w:rPr>
      <w:tab/>
    </w:r>
    <w:r w:rsidRPr="00374ED3">
      <w:rPr>
        <w:rFonts w:cs="Arial"/>
      </w:rPr>
      <w:t>{{</w:t>
    </w:r>
    <w:proofErr w:type="spellStart"/>
    <w:r w:rsidRPr="00374ED3">
      <w:rPr>
        <w:rFonts w:cs="Arial"/>
      </w:rPr>
      <w:t>firm_name</w:t>
    </w:r>
    <w:proofErr w:type="spellEnd"/>
    <w:r w:rsidRPr="00374ED3">
      <w:rPr>
        <w:rFonts w:cs="Arial"/>
      </w:rPr>
      <w:t>}</w:t>
    </w:r>
    <w:proofErr w:type="gramStart"/>
    <w:r w:rsidRPr="00374ED3">
      <w:rPr>
        <w:rFonts w:cs="Arial"/>
      </w:rPr>
      <w:t>}</w:t>
    </w:r>
    <w:r w:rsidRPr="00374ED3">
      <w:rPr>
        <w:rFonts w:cs="Arial"/>
        <w:b/>
      </w:rPr>
      <w:t>{</w:t>
    </w:r>
    <w:proofErr w:type="gramEnd"/>
    <w:r w:rsidRPr="00374ED3">
      <w:rPr>
        <w:rFonts w:cs="Arial"/>
        <w:b/>
      </w:rPr>
      <w:t xml:space="preserve">% if firm_name2 %}, </w:t>
    </w:r>
    <w:r w:rsidRPr="00374ED3">
      <w:rPr>
        <w:rFonts w:cs="Arial"/>
      </w:rPr>
      <w:t>{{firm_name2}}</w:t>
    </w:r>
    <w:r w:rsidRPr="00374ED3">
      <w:rPr>
        <w:rFonts w:cs="Arial"/>
        <w:b/>
      </w:rPr>
      <w:t xml:space="preserve">{% </w:t>
    </w:r>
    <w:proofErr w:type="spellStart"/>
    <w:r w:rsidRPr="00374ED3">
      <w:rPr>
        <w:rFonts w:cs="Arial"/>
        <w:b/>
      </w:rPr>
      <w:t>endif</w:t>
    </w:r>
    <w:proofErr w:type="spellEnd"/>
    <w:r w:rsidRPr="00374ED3">
      <w:rPr>
        <w:rFonts w:cs="Arial"/>
        <w:b/>
      </w:rPr>
      <w:t xml:space="preserve"> %}</w:t>
    </w:r>
  </w:p>
  <w:p w14:paraId="4EC9592A" w14:textId="2AB2CFD3" w:rsidR="00187E6D" w:rsidRPr="00374ED3" w:rsidRDefault="00187E6D" w:rsidP="00187E6D">
    <w:pPr>
      <w:pStyle w:val="gsinq8ptfooter"/>
      <w:tabs>
        <w:tab w:val="clear" w:pos="10224"/>
        <w:tab w:val="center" w:pos="7200"/>
        <w:tab w:val="right" w:pos="13680"/>
      </w:tabs>
      <w:rPr>
        <w:rFonts w:cs="Arial"/>
        <w:b/>
      </w:rPr>
    </w:pPr>
    <w:r w:rsidRPr="00374ED3">
      <w:rPr>
        <w:rFonts w:cs="Arial"/>
      </w:rPr>
      <w:t>File: {{</w:t>
    </w:r>
    <w:proofErr w:type="spellStart"/>
    <w:r w:rsidR="00500EBD">
      <w:rPr>
        <w:rFonts w:cs="Arial"/>
      </w:rPr>
      <w:t>matter.</w:t>
    </w:r>
    <w:r w:rsidRPr="00374ED3">
      <w:rPr>
        <w:rFonts w:cs="Arial"/>
      </w:rPr>
      <w:t>matter_number</w:t>
    </w:r>
    <w:proofErr w:type="spellEnd"/>
    <w:r w:rsidRPr="00374ED3">
      <w:rPr>
        <w:rFonts w:cs="Arial"/>
      </w:rPr>
      <w:t>}}</w:t>
    </w:r>
    <w:r>
      <w:rPr>
        <w:rFonts w:cs="Arial"/>
      </w:rPr>
      <w:tab/>
    </w:r>
    <w:r w:rsidRPr="000460B6">
      <w:rPr>
        <w:rStyle w:val="PageNumber"/>
      </w:rPr>
      <w:fldChar w:fldCharType="begin"/>
    </w:r>
    <w:r w:rsidRPr="000460B6">
      <w:rPr>
        <w:rStyle w:val="PageNumber"/>
      </w:rPr>
      <w:instrText xml:space="preserve"> PAGE </w:instrText>
    </w:r>
    <w:r w:rsidRPr="000460B6">
      <w:rPr>
        <w:rStyle w:val="PageNumber"/>
      </w:rPr>
      <w:fldChar w:fldCharType="separate"/>
    </w:r>
    <w:r w:rsidR="003E4D29">
      <w:rPr>
        <w:rStyle w:val="PageNumber"/>
        <w:noProof/>
      </w:rPr>
      <w:t>7</w:t>
    </w:r>
    <w:r w:rsidRPr="000460B6">
      <w:rPr>
        <w:rStyle w:val="PageNumber"/>
      </w:rPr>
      <w:fldChar w:fldCharType="end"/>
    </w:r>
    <w:r>
      <w:rPr>
        <w:rStyle w:val="PageNumber"/>
      </w:rPr>
      <w:tab/>
    </w:r>
    <w:r w:rsidRPr="00374ED3">
      <w:rPr>
        <w:rFonts w:cs="Arial"/>
      </w:rPr>
      <w:t>{{</w:t>
    </w:r>
    <w:proofErr w:type="spellStart"/>
    <w:r w:rsidRPr="00374ED3">
      <w:rPr>
        <w:rFonts w:cs="Arial"/>
      </w:rPr>
      <w:t>office.full_address|one_line_address</w:t>
    </w:r>
    <w:proofErr w:type="spellEnd"/>
    <w:r w:rsidRPr="00374ED3">
      <w:rPr>
        <w:rFonts w:cs="Arial"/>
      </w:rPr>
      <w:t>}}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3804A8" w14:textId="0F665B5C" w:rsidR="00187E6D" w:rsidRDefault="00187E6D" w:rsidP="00187E6D">
    <w:pPr>
      <w:pStyle w:val="gsinq8ptfooter"/>
      <w:tabs>
        <w:tab w:val="clear" w:pos="10224"/>
        <w:tab w:val="right" w:pos="13680"/>
      </w:tabs>
      <w:rPr>
        <w:rFonts w:cs="Arial"/>
      </w:rPr>
    </w:pPr>
    <w:r w:rsidRPr="00374ED3">
      <w:rPr>
        <w:rFonts w:cs="Arial"/>
      </w:rPr>
      <w:t xml:space="preserve">Estate of {{deceased.name}}; Application for </w:t>
    </w:r>
    <w:r w:rsidR="003E4D29" w:rsidRPr="003E4D29">
      <w:rPr>
        <w:rFonts w:cs="Arial"/>
        <w:bCs/>
      </w:rPr>
      <w:t>{{estate.grant_of_language}}</w:t>
    </w:r>
    <w:bookmarkStart w:id="0" w:name="_GoBack"/>
    <w:bookmarkEnd w:id="0"/>
    <w:r>
      <w:rPr>
        <w:rFonts w:cs="Arial"/>
      </w:rPr>
      <w:tab/>
    </w:r>
    <w:r w:rsidRPr="00374ED3">
      <w:rPr>
        <w:rFonts w:cs="Arial"/>
      </w:rPr>
      <w:t>{{</w:t>
    </w:r>
    <w:proofErr w:type="spellStart"/>
    <w:r w:rsidRPr="00374ED3">
      <w:rPr>
        <w:rFonts w:cs="Arial"/>
      </w:rPr>
      <w:t>firm_name</w:t>
    </w:r>
    <w:proofErr w:type="spellEnd"/>
    <w:r w:rsidRPr="00374ED3">
      <w:rPr>
        <w:rFonts w:cs="Arial"/>
      </w:rPr>
      <w:t>}</w:t>
    </w:r>
    <w:proofErr w:type="gramStart"/>
    <w:r w:rsidRPr="00374ED3">
      <w:rPr>
        <w:rFonts w:cs="Arial"/>
      </w:rPr>
      <w:t>}</w:t>
    </w:r>
    <w:r w:rsidRPr="00374ED3">
      <w:rPr>
        <w:rFonts w:cs="Arial"/>
        <w:b/>
      </w:rPr>
      <w:t>{</w:t>
    </w:r>
    <w:proofErr w:type="gramEnd"/>
    <w:r w:rsidRPr="00374ED3">
      <w:rPr>
        <w:rFonts w:cs="Arial"/>
        <w:b/>
      </w:rPr>
      <w:t xml:space="preserve">% if firm_name2 %}, </w:t>
    </w:r>
    <w:r w:rsidRPr="00374ED3">
      <w:rPr>
        <w:rFonts w:cs="Arial"/>
      </w:rPr>
      <w:t>{{firm_name2}}</w:t>
    </w:r>
    <w:r w:rsidRPr="00374ED3">
      <w:rPr>
        <w:rFonts w:cs="Arial"/>
        <w:b/>
      </w:rPr>
      <w:t xml:space="preserve">{% </w:t>
    </w:r>
    <w:proofErr w:type="spellStart"/>
    <w:r w:rsidRPr="00374ED3">
      <w:rPr>
        <w:rFonts w:cs="Arial"/>
        <w:b/>
      </w:rPr>
      <w:t>endif</w:t>
    </w:r>
    <w:proofErr w:type="spellEnd"/>
    <w:r w:rsidRPr="00374ED3">
      <w:rPr>
        <w:rFonts w:cs="Arial"/>
        <w:b/>
      </w:rPr>
      <w:t xml:space="preserve"> %}</w:t>
    </w:r>
  </w:p>
  <w:p w14:paraId="6317807D" w14:textId="37ED6E72" w:rsidR="00187E6D" w:rsidRPr="00374ED3" w:rsidRDefault="00187E6D" w:rsidP="00187E6D">
    <w:pPr>
      <w:pStyle w:val="gsinq8ptfooter"/>
      <w:tabs>
        <w:tab w:val="clear" w:pos="10224"/>
        <w:tab w:val="center" w:pos="7200"/>
        <w:tab w:val="right" w:pos="13680"/>
      </w:tabs>
      <w:rPr>
        <w:rFonts w:cs="Arial"/>
        <w:b/>
      </w:rPr>
    </w:pPr>
    <w:r w:rsidRPr="00374ED3">
      <w:rPr>
        <w:rFonts w:cs="Arial"/>
      </w:rPr>
      <w:t>File: {{</w:t>
    </w:r>
    <w:proofErr w:type="spellStart"/>
    <w:r w:rsidR="00500EBD">
      <w:rPr>
        <w:rFonts w:cs="Arial"/>
      </w:rPr>
      <w:t>matter.</w:t>
    </w:r>
    <w:r w:rsidRPr="00374ED3">
      <w:rPr>
        <w:rFonts w:cs="Arial"/>
      </w:rPr>
      <w:t>matter_number</w:t>
    </w:r>
    <w:proofErr w:type="spellEnd"/>
    <w:r w:rsidRPr="00374ED3">
      <w:rPr>
        <w:rFonts w:cs="Arial"/>
      </w:rPr>
      <w:t>}}</w:t>
    </w:r>
    <w:r>
      <w:rPr>
        <w:rFonts w:cs="Arial"/>
      </w:rPr>
      <w:tab/>
    </w:r>
    <w:r w:rsidRPr="000460B6">
      <w:rPr>
        <w:rStyle w:val="PageNumber"/>
      </w:rPr>
      <w:fldChar w:fldCharType="begin"/>
    </w:r>
    <w:r w:rsidRPr="000460B6">
      <w:rPr>
        <w:rStyle w:val="PageNumber"/>
      </w:rPr>
      <w:instrText xml:space="preserve"> PAGE </w:instrText>
    </w:r>
    <w:r w:rsidRPr="000460B6">
      <w:rPr>
        <w:rStyle w:val="PageNumber"/>
      </w:rPr>
      <w:fldChar w:fldCharType="separate"/>
    </w:r>
    <w:r w:rsidR="003E4D29">
      <w:rPr>
        <w:rStyle w:val="PageNumber"/>
        <w:noProof/>
      </w:rPr>
      <w:t>1</w:t>
    </w:r>
    <w:r w:rsidRPr="000460B6">
      <w:rPr>
        <w:rStyle w:val="PageNumber"/>
      </w:rPr>
      <w:fldChar w:fldCharType="end"/>
    </w:r>
    <w:r>
      <w:rPr>
        <w:rStyle w:val="PageNumber"/>
      </w:rPr>
      <w:tab/>
    </w:r>
    <w:r w:rsidRPr="00374ED3">
      <w:rPr>
        <w:rFonts w:cs="Arial"/>
      </w:rPr>
      <w:t>{{</w:t>
    </w:r>
    <w:proofErr w:type="spellStart"/>
    <w:r w:rsidRPr="00374ED3">
      <w:rPr>
        <w:rFonts w:cs="Arial"/>
      </w:rPr>
      <w:t>office.full_address|one_line_address</w:t>
    </w:r>
    <w:proofErr w:type="spellEnd"/>
    <w:r w:rsidRPr="00374ED3">
      <w:rPr>
        <w:rFonts w:cs="Arial"/>
      </w:rPr>
      <w:t>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DD63C5" w14:textId="77777777" w:rsidR="00B4276D" w:rsidRPr="00B90DDA" w:rsidRDefault="00B4276D">
      <w:r w:rsidRPr="00B90DDA">
        <w:separator/>
      </w:r>
    </w:p>
  </w:footnote>
  <w:footnote w:type="continuationSeparator" w:id="0">
    <w:p w14:paraId="3939E8D1" w14:textId="77777777" w:rsidR="00B4276D" w:rsidRPr="00B90DDA" w:rsidRDefault="00B4276D">
      <w:r w:rsidRPr="00B90DDA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5B36B7" w14:textId="77777777" w:rsidR="00A81246" w:rsidRDefault="00A812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398581" w14:textId="77777777" w:rsidR="00187E6D" w:rsidRPr="000460B6" w:rsidRDefault="00187E6D" w:rsidP="00187E6D">
    <w:pPr>
      <w:widowControl w:val="0"/>
      <w:tabs>
        <w:tab w:val="right" w:pos="13680"/>
      </w:tabs>
      <w:rPr>
        <w:rFonts w:ascii="Arial" w:hAnsi="Arial" w:cs="Arial"/>
        <w:sz w:val="18"/>
        <w:szCs w:val="18"/>
        <w:u w:val="single"/>
      </w:rPr>
    </w:pPr>
    <w:r w:rsidRPr="00BE5944">
      <w:rPr>
        <w:rFonts w:ascii="Arial" w:hAnsi="Arial" w:cs="Arial"/>
        <w:bCs/>
        <w:sz w:val="18"/>
        <w:szCs w:val="18"/>
      </w:rPr>
      <w:t xml:space="preserve">Statement of Funds Received and Disbursed and </w:t>
    </w:r>
    <w:r w:rsidRPr="00BE5944">
      <w:rPr>
        <w:rFonts w:ascii="Arial" w:hAnsi="Arial" w:cs="Arial"/>
        <w:bCs/>
        <w:sz w:val="18"/>
        <w:szCs w:val="18"/>
        <w:u w:val="single"/>
      </w:rPr>
      <w:t>{{</w:t>
    </w:r>
    <w:proofErr w:type="spellStart"/>
    <w:r w:rsidRPr="00BE5944">
      <w:rPr>
        <w:rFonts w:ascii="Arial" w:hAnsi="Arial" w:cs="Arial"/>
        <w:bCs/>
        <w:sz w:val="18"/>
        <w:szCs w:val="18"/>
        <w:u w:val="single"/>
      </w:rPr>
      <w:t>other.srd_distribution</w:t>
    </w:r>
    <w:proofErr w:type="spellEnd"/>
    <w:r w:rsidRPr="00BE5944">
      <w:rPr>
        <w:rFonts w:ascii="Arial" w:hAnsi="Arial" w:cs="Arial"/>
        <w:bCs/>
        <w:sz w:val="18"/>
        <w:szCs w:val="18"/>
        <w:u w:val="single"/>
      </w:rPr>
      <w:t>}}</w:t>
    </w:r>
    <w:r w:rsidRPr="00BE5944">
      <w:rPr>
        <w:rFonts w:ascii="Arial" w:hAnsi="Arial" w:cs="Arial"/>
        <w:bCs/>
        <w:sz w:val="18"/>
        <w:szCs w:val="18"/>
      </w:rPr>
      <w:t xml:space="preserve"> Distribution</w:t>
    </w:r>
    <w:r>
      <w:rPr>
        <w:rFonts w:ascii="Arial" w:hAnsi="Arial" w:cs="Arial"/>
        <w:bCs/>
        <w:sz w:val="18"/>
        <w:szCs w:val="18"/>
      </w:rPr>
      <w:tab/>
    </w:r>
    <w:r w:rsidRPr="000460B6">
      <w:rPr>
        <w:rFonts w:ascii="Arial" w:hAnsi="Arial" w:cs="Arial"/>
        <w:sz w:val="18"/>
        <w:szCs w:val="18"/>
        <w:u w:val="single"/>
      </w:rPr>
      <w:t>For the Period {{</w:t>
    </w:r>
    <w:proofErr w:type="spellStart"/>
    <w:r w:rsidRPr="000460B6">
      <w:rPr>
        <w:rFonts w:ascii="Arial" w:hAnsi="Arial" w:cs="Arial"/>
        <w:sz w:val="18"/>
        <w:szCs w:val="18"/>
        <w:u w:val="single"/>
      </w:rPr>
      <w:t>other.srd_start|</w:t>
    </w:r>
    <w:proofErr w:type="gramStart"/>
    <w:r w:rsidRPr="000460B6">
      <w:rPr>
        <w:rFonts w:ascii="Arial" w:hAnsi="Arial" w:cs="Arial"/>
        <w:sz w:val="18"/>
        <w:szCs w:val="18"/>
        <w:u w:val="single"/>
      </w:rPr>
      <w:t>toDate</w:t>
    </w:r>
    <w:proofErr w:type="spellEnd"/>
    <w:r w:rsidRPr="000460B6">
      <w:rPr>
        <w:rFonts w:ascii="Arial" w:hAnsi="Arial" w:cs="Arial"/>
        <w:sz w:val="18"/>
        <w:szCs w:val="18"/>
        <w:u w:val="single"/>
      </w:rPr>
      <w:t>(</w:t>
    </w:r>
    <w:proofErr w:type="gramEnd"/>
    <w:r w:rsidRPr="000460B6">
      <w:rPr>
        <w:rFonts w:ascii="Arial" w:hAnsi="Arial" w:cs="Arial"/>
        <w:sz w:val="18"/>
        <w:szCs w:val="18"/>
        <w:u w:val="single"/>
      </w:rPr>
      <w:t>“June 3, 1990”)}} to {{</w:t>
    </w:r>
    <w:proofErr w:type="spellStart"/>
    <w:r w:rsidRPr="000460B6">
      <w:rPr>
        <w:rFonts w:ascii="Arial" w:hAnsi="Arial" w:cs="Arial"/>
        <w:sz w:val="18"/>
        <w:szCs w:val="18"/>
        <w:u w:val="single"/>
      </w:rPr>
      <w:t>other.srd_end|toDate</w:t>
    </w:r>
    <w:proofErr w:type="spellEnd"/>
    <w:r w:rsidRPr="000460B6">
      <w:rPr>
        <w:rFonts w:ascii="Arial" w:hAnsi="Arial" w:cs="Arial"/>
        <w:sz w:val="18"/>
        <w:szCs w:val="18"/>
        <w:u w:val="single"/>
      </w:rPr>
      <w:t>(“June 3, 1990”)}}</w:t>
    </w:r>
  </w:p>
  <w:p w14:paraId="18C3A339" w14:textId="77777777" w:rsidR="00187E6D" w:rsidRPr="000460B6" w:rsidRDefault="00187E6D" w:rsidP="00187E6D">
    <w:pPr>
      <w:pStyle w:val="Header"/>
      <w:tabs>
        <w:tab w:val="clear" w:pos="4320"/>
        <w:tab w:val="clear" w:pos="8640"/>
      </w:tabs>
      <w:rPr>
        <w:rFonts w:ascii="Arial" w:hAnsi="Arial" w:cs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484DF0" w14:textId="6D7AC608" w:rsidR="00FF34A0" w:rsidRPr="00B90DDA" w:rsidRDefault="00FF34A0">
    <w:pPr>
      <w:widowControl w:val="0"/>
      <w:jc w:val="center"/>
      <w:rPr>
        <w:rFonts w:ascii="Arial" w:hAnsi="Arial" w:cs="Arial"/>
        <w:b/>
        <w:bCs/>
        <w:sz w:val="22"/>
        <w:szCs w:val="22"/>
      </w:rPr>
    </w:pPr>
    <w:r w:rsidRPr="00B90DDA">
      <w:rPr>
        <w:rFonts w:ascii="Arial" w:hAnsi="Arial" w:cs="Arial"/>
        <w:b/>
        <w:bCs/>
        <w:sz w:val="22"/>
        <w:szCs w:val="22"/>
      </w:rPr>
      <w:t xml:space="preserve">Statement of </w:t>
    </w:r>
    <w:r w:rsidR="00F8215D" w:rsidRPr="00B90DDA">
      <w:rPr>
        <w:rFonts w:ascii="Arial" w:hAnsi="Arial" w:cs="Arial"/>
        <w:b/>
        <w:bCs/>
        <w:sz w:val="22"/>
        <w:szCs w:val="22"/>
      </w:rPr>
      <w:t>Funds</w:t>
    </w:r>
    <w:r w:rsidRPr="00B90DDA">
      <w:rPr>
        <w:rFonts w:ascii="Arial" w:hAnsi="Arial" w:cs="Arial"/>
        <w:b/>
        <w:bCs/>
        <w:sz w:val="22"/>
        <w:szCs w:val="22"/>
      </w:rPr>
      <w:t xml:space="preserve"> Received and Disbursed</w:t>
    </w:r>
    <w:r w:rsidR="00E84392" w:rsidRPr="00B90DDA">
      <w:rPr>
        <w:rFonts w:ascii="Arial" w:hAnsi="Arial" w:cs="Arial"/>
        <w:b/>
        <w:bCs/>
        <w:sz w:val="22"/>
        <w:szCs w:val="22"/>
      </w:rPr>
      <w:t xml:space="preserve"> </w:t>
    </w:r>
    <w:r w:rsidRPr="00B90DDA">
      <w:rPr>
        <w:rFonts w:ascii="Arial" w:hAnsi="Arial" w:cs="Arial"/>
        <w:b/>
        <w:bCs/>
        <w:sz w:val="22"/>
        <w:szCs w:val="22"/>
      </w:rPr>
      <w:t>and</w:t>
    </w:r>
    <w:r w:rsidR="00F12A41" w:rsidRPr="00B90DDA">
      <w:rPr>
        <w:rFonts w:ascii="Arial" w:hAnsi="Arial" w:cs="Arial"/>
        <w:b/>
        <w:bCs/>
        <w:sz w:val="22"/>
        <w:szCs w:val="22"/>
      </w:rPr>
      <w:t xml:space="preserve"> Proposed</w:t>
    </w:r>
    <w:r w:rsidRPr="00B90DDA">
      <w:rPr>
        <w:rFonts w:ascii="Arial" w:hAnsi="Arial" w:cs="Arial"/>
        <w:b/>
        <w:bCs/>
        <w:sz w:val="22"/>
        <w:szCs w:val="22"/>
      </w:rPr>
      <w:t xml:space="preserve"> </w:t>
    </w:r>
    <w:r w:rsidR="00104243" w:rsidRPr="00B90DDA">
      <w:rPr>
        <w:rFonts w:ascii="Arial" w:hAnsi="Arial" w:cs="Arial"/>
        <w:b/>
        <w:bCs/>
        <w:sz w:val="22"/>
        <w:szCs w:val="22"/>
        <w:u w:val="single"/>
      </w:rPr>
      <w:t>{{</w:t>
    </w:r>
    <w:proofErr w:type="spellStart"/>
    <w:r w:rsidR="00104243" w:rsidRPr="00B90DDA">
      <w:rPr>
        <w:rFonts w:ascii="Arial" w:hAnsi="Arial" w:cs="Arial"/>
        <w:b/>
        <w:bCs/>
        <w:sz w:val="22"/>
        <w:szCs w:val="22"/>
        <w:u w:val="single"/>
      </w:rPr>
      <w:t>other.srd_distribution</w:t>
    </w:r>
    <w:proofErr w:type="spellEnd"/>
    <w:r w:rsidR="00104243" w:rsidRPr="00B90DDA">
      <w:rPr>
        <w:rFonts w:ascii="Arial" w:hAnsi="Arial" w:cs="Arial"/>
        <w:b/>
        <w:bCs/>
        <w:sz w:val="22"/>
        <w:szCs w:val="22"/>
        <w:u w:val="single"/>
      </w:rPr>
      <w:t>}}</w:t>
    </w:r>
    <w:r w:rsidRPr="00B90DDA">
      <w:rPr>
        <w:rFonts w:ascii="Arial" w:hAnsi="Arial" w:cs="Arial"/>
        <w:b/>
        <w:bCs/>
        <w:sz w:val="22"/>
        <w:szCs w:val="22"/>
      </w:rPr>
      <w:t xml:space="preserve"> Distribution</w:t>
    </w:r>
  </w:p>
  <w:p w14:paraId="73E2DC9B" w14:textId="40AEF397" w:rsidR="00FF34A0" w:rsidRPr="00B90DDA" w:rsidRDefault="00FF34A0" w:rsidP="00187E6D">
    <w:pPr>
      <w:pStyle w:val="Header"/>
      <w:tabs>
        <w:tab w:val="clear" w:pos="4320"/>
        <w:tab w:val="clear" w:pos="8640"/>
      </w:tabs>
      <w:spacing w:before="60" w:after="60"/>
      <w:jc w:val="center"/>
      <w:rPr>
        <w:rFonts w:ascii="Arial" w:hAnsi="Arial" w:cs="Arial"/>
        <w:sz w:val="21"/>
        <w:szCs w:val="21"/>
        <w:u w:val="single"/>
      </w:rPr>
    </w:pPr>
    <w:r w:rsidRPr="00B90DDA">
      <w:rPr>
        <w:rFonts w:ascii="Arial" w:hAnsi="Arial" w:cs="Arial"/>
        <w:sz w:val="21"/>
        <w:szCs w:val="21"/>
        <w:u w:val="single"/>
      </w:rPr>
      <w:t xml:space="preserve">For the Period </w:t>
    </w:r>
    <w:r w:rsidR="00104243" w:rsidRPr="00B90DDA">
      <w:rPr>
        <w:rFonts w:ascii="Arial" w:hAnsi="Arial" w:cs="Arial"/>
        <w:sz w:val="21"/>
        <w:szCs w:val="21"/>
        <w:u w:val="single"/>
      </w:rPr>
      <w:t>{{</w:t>
    </w:r>
    <w:proofErr w:type="spellStart"/>
    <w:r w:rsidR="00104243" w:rsidRPr="00B90DDA">
      <w:rPr>
        <w:rFonts w:ascii="Arial" w:hAnsi="Arial" w:cs="Arial"/>
        <w:sz w:val="21"/>
        <w:szCs w:val="21"/>
        <w:u w:val="single"/>
      </w:rPr>
      <w:t>other.srd_start|</w:t>
    </w:r>
    <w:proofErr w:type="gramStart"/>
    <w:r w:rsidR="00104243" w:rsidRPr="00B90DDA">
      <w:rPr>
        <w:rFonts w:ascii="Arial" w:hAnsi="Arial" w:cs="Arial"/>
        <w:sz w:val="21"/>
        <w:szCs w:val="21"/>
        <w:u w:val="single"/>
      </w:rPr>
      <w:t>toDate</w:t>
    </w:r>
    <w:proofErr w:type="spellEnd"/>
    <w:r w:rsidR="00104243" w:rsidRPr="00B90DDA">
      <w:rPr>
        <w:rFonts w:ascii="Arial" w:hAnsi="Arial" w:cs="Arial"/>
        <w:sz w:val="21"/>
        <w:szCs w:val="21"/>
        <w:u w:val="single"/>
      </w:rPr>
      <w:t>(</w:t>
    </w:r>
    <w:proofErr w:type="gramEnd"/>
    <w:r w:rsidR="00104243" w:rsidRPr="00B90DDA">
      <w:rPr>
        <w:rFonts w:ascii="Arial" w:hAnsi="Arial" w:cs="Arial"/>
        <w:sz w:val="21"/>
        <w:szCs w:val="21"/>
        <w:u w:val="single"/>
      </w:rPr>
      <w:t>“June 3, 1990”)}}</w:t>
    </w:r>
    <w:r w:rsidRPr="00B90DDA">
      <w:rPr>
        <w:rFonts w:ascii="Arial" w:hAnsi="Arial" w:cs="Arial"/>
        <w:sz w:val="21"/>
        <w:szCs w:val="21"/>
        <w:u w:val="single"/>
      </w:rPr>
      <w:t xml:space="preserve"> to </w:t>
    </w:r>
    <w:r w:rsidR="00104243" w:rsidRPr="00B90DDA">
      <w:rPr>
        <w:rFonts w:ascii="Arial" w:hAnsi="Arial" w:cs="Arial"/>
        <w:sz w:val="21"/>
        <w:szCs w:val="21"/>
        <w:u w:val="single"/>
      </w:rPr>
      <w:t>{{</w:t>
    </w:r>
    <w:proofErr w:type="spellStart"/>
    <w:r w:rsidR="00104243" w:rsidRPr="00B90DDA">
      <w:rPr>
        <w:rFonts w:ascii="Arial" w:hAnsi="Arial" w:cs="Arial"/>
        <w:sz w:val="21"/>
        <w:szCs w:val="21"/>
        <w:u w:val="single"/>
      </w:rPr>
      <w:t>other.srd_end|toDate</w:t>
    </w:r>
    <w:proofErr w:type="spellEnd"/>
    <w:r w:rsidR="00104243" w:rsidRPr="00B90DDA">
      <w:rPr>
        <w:rFonts w:ascii="Arial" w:hAnsi="Arial" w:cs="Arial"/>
        <w:sz w:val="21"/>
        <w:szCs w:val="21"/>
        <w:u w:val="single"/>
      </w:rPr>
      <w:t>(“June 3, 1990”)}}</w:t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3878"/>
    </w:tblGrid>
    <w:tr w:rsidR="00FF34A0" w:rsidRPr="00B90DDA" w14:paraId="512917C3" w14:textId="77777777" w:rsidTr="00187E6D">
      <w:tc>
        <w:tcPr>
          <w:tcW w:w="13878" w:type="dxa"/>
          <w:tcBorders>
            <w:top w:val="nil"/>
            <w:left w:val="nil"/>
            <w:right w:val="nil"/>
          </w:tcBorders>
        </w:tcPr>
        <w:p w14:paraId="747BEC67" w14:textId="7BCAD13F" w:rsidR="00FF34A0" w:rsidRPr="00B90DDA" w:rsidRDefault="00FF34A0" w:rsidP="00CF4EB1">
          <w:pPr>
            <w:pStyle w:val="Header"/>
            <w:tabs>
              <w:tab w:val="clear" w:pos="4320"/>
              <w:tab w:val="clear" w:pos="8640"/>
            </w:tabs>
            <w:spacing w:after="60"/>
            <w:jc w:val="center"/>
            <w:rPr>
              <w:rFonts w:ascii="Arial" w:hAnsi="Arial" w:cs="Arial"/>
              <w:sz w:val="22"/>
              <w:szCs w:val="22"/>
            </w:rPr>
          </w:pPr>
          <w:r w:rsidRPr="00B90DDA">
            <w:rPr>
              <w:rFonts w:ascii="Arial" w:hAnsi="Arial" w:cs="Arial"/>
              <w:sz w:val="22"/>
              <w:szCs w:val="22"/>
            </w:rPr>
            <w:t xml:space="preserve">Estate of </w:t>
          </w:r>
          <w:r w:rsidR="00104243" w:rsidRPr="00B90DDA">
            <w:rPr>
              <w:rFonts w:ascii="Arial" w:hAnsi="Arial" w:cs="Arial"/>
              <w:sz w:val="22"/>
              <w:szCs w:val="22"/>
            </w:rPr>
            <w:t>{{</w:t>
          </w:r>
          <w:r w:rsidR="00F8215D" w:rsidRPr="00B90DDA">
            <w:rPr>
              <w:rFonts w:ascii="Arial" w:hAnsi="Arial" w:cs="Arial"/>
              <w:sz w:val="22"/>
              <w:szCs w:val="22"/>
            </w:rPr>
            <w:t>deceased.name</w:t>
          </w:r>
          <w:r w:rsidR="00104243" w:rsidRPr="00B90DDA">
            <w:rPr>
              <w:rFonts w:ascii="Arial" w:hAnsi="Arial" w:cs="Arial"/>
              <w:sz w:val="22"/>
              <w:szCs w:val="22"/>
            </w:rPr>
            <w:t>}}</w:t>
          </w:r>
        </w:p>
      </w:tc>
    </w:tr>
  </w:tbl>
  <w:p w14:paraId="741F526D" w14:textId="77777777" w:rsidR="00FF34A0" w:rsidRPr="00187E6D" w:rsidRDefault="00FF34A0">
    <w:pPr>
      <w:pStyle w:val="Header"/>
      <w:tabs>
        <w:tab w:val="clear" w:pos="4320"/>
        <w:tab w:val="clear" w:pos="8640"/>
      </w:tabs>
      <w:rPr>
        <w:rFonts w:ascii="Arial" w:hAnsi="Arial" w:cs="Arial"/>
        <w:sz w:val="8"/>
        <w:szCs w:val="8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13ECC" w14:textId="2302FE56" w:rsidR="008371BF" w:rsidRPr="00B90DDA" w:rsidRDefault="008371BF" w:rsidP="008371BF">
    <w:pPr>
      <w:widowControl w:val="0"/>
      <w:rPr>
        <w:rFonts w:ascii="Arial" w:hAnsi="Arial" w:cs="Arial"/>
        <w:b/>
        <w:bCs/>
        <w:sz w:val="18"/>
        <w:szCs w:val="18"/>
      </w:rPr>
    </w:pPr>
    <w:r w:rsidRPr="00B90DDA">
      <w:rPr>
        <w:rFonts w:ascii="Arial" w:hAnsi="Arial" w:cs="Arial"/>
        <w:b/>
        <w:bCs/>
        <w:sz w:val="18"/>
        <w:szCs w:val="18"/>
      </w:rPr>
      <w:t xml:space="preserve">Statement of Funds Received and Disbursed and </w:t>
    </w:r>
    <w:r w:rsidR="00F12A41" w:rsidRPr="00B90DDA">
      <w:rPr>
        <w:rFonts w:ascii="Arial" w:hAnsi="Arial" w:cs="Arial"/>
        <w:b/>
        <w:bCs/>
        <w:sz w:val="18"/>
        <w:szCs w:val="18"/>
      </w:rPr>
      <w:t xml:space="preserve">Proposed </w:t>
    </w:r>
    <w:r w:rsidRPr="00B90DDA">
      <w:rPr>
        <w:rFonts w:ascii="Arial" w:hAnsi="Arial" w:cs="Arial"/>
        <w:b/>
        <w:bCs/>
        <w:sz w:val="18"/>
        <w:szCs w:val="18"/>
        <w:u w:val="single"/>
      </w:rPr>
      <w:t>{{</w:t>
    </w:r>
    <w:proofErr w:type="spellStart"/>
    <w:r w:rsidRPr="00B90DDA">
      <w:rPr>
        <w:rFonts w:ascii="Arial" w:hAnsi="Arial" w:cs="Arial"/>
        <w:b/>
        <w:bCs/>
        <w:sz w:val="18"/>
        <w:szCs w:val="18"/>
        <w:u w:val="single"/>
      </w:rPr>
      <w:t>other.srd_distribution</w:t>
    </w:r>
    <w:proofErr w:type="spellEnd"/>
    <w:r w:rsidRPr="00B90DDA">
      <w:rPr>
        <w:rFonts w:ascii="Arial" w:hAnsi="Arial" w:cs="Arial"/>
        <w:b/>
        <w:bCs/>
        <w:sz w:val="18"/>
        <w:szCs w:val="18"/>
        <w:u w:val="single"/>
      </w:rPr>
      <w:t>}}</w:t>
    </w:r>
    <w:r w:rsidRPr="00B90DDA">
      <w:rPr>
        <w:rFonts w:ascii="Arial" w:hAnsi="Arial" w:cs="Arial"/>
        <w:b/>
        <w:bCs/>
        <w:sz w:val="18"/>
        <w:szCs w:val="18"/>
      </w:rPr>
      <w:t xml:space="preserve"> Distribution</w:t>
    </w:r>
  </w:p>
  <w:p w14:paraId="5E62DEEA" w14:textId="77777777" w:rsidR="008371BF" w:rsidRPr="00B90DDA" w:rsidRDefault="008371BF" w:rsidP="008371BF">
    <w:pPr>
      <w:pStyle w:val="Header"/>
      <w:tabs>
        <w:tab w:val="clear" w:pos="4320"/>
        <w:tab w:val="left" w:pos="8640"/>
      </w:tabs>
      <w:rPr>
        <w:rFonts w:ascii="Arial" w:hAnsi="Arial" w:cs="Arial"/>
        <w:sz w:val="18"/>
        <w:szCs w:val="18"/>
        <w:u w:val="single"/>
      </w:rPr>
    </w:pPr>
    <w:r w:rsidRPr="00B90DDA">
      <w:rPr>
        <w:rFonts w:ascii="Arial" w:hAnsi="Arial" w:cs="Arial"/>
        <w:sz w:val="18"/>
        <w:szCs w:val="18"/>
        <w:u w:val="single"/>
      </w:rPr>
      <w:t>For the Period {{</w:t>
    </w:r>
    <w:proofErr w:type="spellStart"/>
    <w:r w:rsidRPr="00B90DDA">
      <w:rPr>
        <w:rFonts w:ascii="Arial" w:hAnsi="Arial" w:cs="Arial"/>
        <w:sz w:val="18"/>
        <w:szCs w:val="18"/>
        <w:u w:val="single"/>
      </w:rPr>
      <w:t>other.srd_start|</w:t>
    </w:r>
    <w:proofErr w:type="gramStart"/>
    <w:r w:rsidRPr="00B90DDA">
      <w:rPr>
        <w:rFonts w:ascii="Arial" w:hAnsi="Arial" w:cs="Arial"/>
        <w:sz w:val="18"/>
        <w:szCs w:val="18"/>
        <w:u w:val="single"/>
      </w:rPr>
      <w:t>toDate</w:t>
    </w:r>
    <w:proofErr w:type="spellEnd"/>
    <w:r w:rsidRPr="00B90DDA">
      <w:rPr>
        <w:rFonts w:ascii="Arial" w:hAnsi="Arial" w:cs="Arial"/>
        <w:sz w:val="18"/>
        <w:szCs w:val="18"/>
        <w:u w:val="single"/>
      </w:rPr>
      <w:t>(</w:t>
    </w:r>
    <w:proofErr w:type="gramEnd"/>
    <w:r w:rsidRPr="00B90DDA">
      <w:rPr>
        <w:rFonts w:ascii="Arial" w:hAnsi="Arial" w:cs="Arial"/>
        <w:sz w:val="18"/>
        <w:szCs w:val="18"/>
        <w:u w:val="single"/>
      </w:rPr>
      <w:t>“June 3, 1990”)}} to {{</w:t>
    </w:r>
    <w:proofErr w:type="spellStart"/>
    <w:r w:rsidRPr="00B90DDA">
      <w:rPr>
        <w:rFonts w:ascii="Arial" w:hAnsi="Arial" w:cs="Arial"/>
        <w:sz w:val="18"/>
        <w:szCs w:val="18"/>
        <w:u w:val="single"/>
      </w:rPr>
      <w:t>other.srd_end|toDate</w:t>
    </w:r>
    <w:proofErr w:type="spellEnd"/>
    <w:r w:rsidRPr="00B90DDA">
      <w:rPr>
        <w:rFonts w:ascii="Arial" w:hAnsi="Arial" w:cs="Arial"/>
        <w:sz w:val="18"/>
        <w:szCs w:val="18"/>
        <w:u w:val="single"/>
      </w:rPr>
      <w:t>(“June 3, 1990”)}}</w:t>
    </w:r>
  </w:p>
  <w:p w14:paraId="120EA9CD" w14:textId="77777777" w:rsidR="008371BF" w:rsidRPr="00B90DDA" w:rsidRDefault="008371BF" w:rsidP="008371BF">
    <w:pPr>
      <w:pStyle w:val="Header"/>
      <w:tabs>
        <w:tab w:val="clear" w:pos="4320"/>
        <w:tab w:val="clear" w:pos="8640"/>
      </w:tabs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2172A"/>
    <w:multiLevelType w:val="hybridMultilevel"/>
    <w:tmpl w:val="B0B472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635EA7"/>
    <w:multiLevelType w:val="hybridMultilevel"/>
    <w:tmpl w:val="FE68A3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CB9"/>
    <w:rsid w:val="000126BF"/>
    <w:rsid w:val="00014DDA"/>
    <w:rsid w:val="000155C3"/>
    <w:rsid w:val="0001653F"/>
    <w:rsid w:val="00021A89"/>
    <w:rsid w:val="0003755C"/>
    <w:rsid w:val="000376E7"/>
    <w:rsid w:val="000416C8"/>
    <w:rsid w:val="00050C0A"/>
    <w:rsid w:val="000526B0"/>
    <w:rsid w:val="00053526"/>
    <w:rsid w:val="00055357"/>
    <w:rsid w:val="000639C1"/>
    <w:rsid w:val="00063DFF"/>
    <w:rsid w:val="00066256"/>
    <w:rsid w:val="000702AB"/>
    <w:rsid w:val="00075B89"/>
    <w:rsid w:val="00076229"/>
    <w:rsid w:val="00081677"/>
    <w:rsid w:val="0008529D"/>
    <w:rsid w:val="00094CD2"/>
    <w:rsid w:val="000A147D"/>
    <w:rsid w:val="000A73C6"/>
    <w:rsid w:val="000B0BA5"/>
    <w:rsid w:val="000B6709"/>
    <w:rsid w:val="000C1413"/>
    <w:rsid w:val="000D4B6F"/>
    <w:rsid w:val="000D501E"/>
    <w:rsid w:val="000D789A"/>
    <w:rsid w:val="000E4A70"/>
    <w:rsid w:val="000F651D"/>
    <w:rsid w:val="00104243"/>
    <w:rsid w:val="00106768"/>
    <w:rsid w:val="00107592"/>
    <w:rsid w:val="0011236E"/>
    <w:rsid w:val="0011439B"/>
    <w:rsid w:val="00114A2D"/>
    <w:rsid w:val="00117E1D"/>
    <w:rsid w:val="001313CF"/>
    <w:rsid w:val="001465DD"/>
    <w:rsid w:val="0015377B"/>
    <w:rsid w:val="00155CBB"/>
    <w:rsid w:val="00187E6D"/>
    <w:rsid w:val="001900ED"/>
    <w:rsid w:val="00194879"/>
    <w:rsid w:val="0019507C"/>
    <w:rsid w:val="0019510D"/>
    <w:rsid w:val="00196EAF"/>
    <w:rsid w:val="001A4512"/>
    <w:rsid w:val="001B59E6"/>
    <w:rsid w:val="001D02FB"/>
    <w:rsid w:val="001D14EB"/>
    <w:rsid w:val="001D20C1"/>
    <w:rsid w:val="001D6BE5"/>
    <w:rsid w:val="001E6054"/>
    <w:rsid w:val="00200889"/>
    <w:rsid w:val="0020566E"/>
    <w:rsid w:val="00212BCC"/>
    <w:rsid w:val="002155A9"/>
    <w:rsid w:val="00221D56"/>
    <w:rsid w:val="00223597"/>
    <w:rsid w:val="002238F8"/>
    <w:rsid w:val="0022466F"/>
    <w:rsid w:val="00230F83"/>
    <w:rsid w:val="00231EB4"/>
    <w:rsid w:val="00235E59"/>
    <w:rsid w:val="0023684C"/>
    <w:rsid w:val="00237925"/>
    <w:rsid w:val="00240A03"/>
    <w:rsid w:val="002410EC"/>
    <w:rsid w:val="00245A10"/>
    <w:rsid w:val="00251058"/>
    <w:rsid w:val="00251242"/>
    <w:rsid w:val="0025522B"/>
    <w:rsid w:val="0025646E"/>
    <w:rsid w:val="00257E87"/>
    <w:rsid w:val="00263820"/>
    <w:rsid w:val="002661CC"/>
    <w:rsid w:val="00272789"/>
    <w:rsid w:val="00283357"/>
    <w:rsid w:val="0028390B"/>
    <w:rsid w:val="00297B00"/>
    <w:rsid w:val="002A4837"/>
    <w:rsid w:val="002A56F2"/>
    <w:rsid w:val="002B4919"/>
    <w:rsid w:val="002C0750"/>
    <w:rsid w:val="002C153D"/>
    <w:rsid w:val="002C3540"/>
    <w:rsid w:val="002C5D8F"/>
    <w:rsid w:val="002D330A"/>
    <w:rsid w:val="002E4771"/>
    <w:rsid w:val="002E4D35"/>
    <w:rsid w:val="002E6572"/>
    <w:rsid w:val="002F497E"/>
    <w:rsid w:val="002F541D"/>
    <w:rsid w:val="00305E2A"/>
    <w:rsid w:val="003106BC"/>
    <w:rsid w:val="00313D0D"/>
    <w:rsid w:val="003259A5"/>
    <w:rsid w:val="0032664E"/>
    <w:rsid w:val="003302A9"/>
    <w:rsid w:val="00330750"/>
    <w:rsid w:val="00335B54"/>
    <w:rsid w:val="003362E6"/>
    <w:rsid w:val="0034689C"/>
    <w:rsid w:val="00351454"/>
    <w:rsid w:val="00351470"/>
    <w:rsid w:val="00351ABA"/>
    <w:rsid w:val="00351EDE"/>
    <w:rsid w:val="00387CCB"/>
    <w:rsid w:val="00394569"/>
    <w:rsid w:val="00396412"/>
    <w:rsid w:val="00396709"/>
    <w:rsid w:val="003A0055"/>
    <w:rsid w:val="003A6F75"/>
    <w:rsid w:val="003B359E"/>
    <w:rsid w:val="003B3A79"/>
    <w:rsid w:val="003C03FD"/>
    <w:rsid w:val="003C1D30"/>
    <w:rsid w:val="003C1F01"/>
    <w:rsid w:val="003C5155"/>
    <w:rsid w:val="003E3BFD"/>
    <w:rsid w:val="003E4D29"/>
    <w:rsid w:val="003E674F"/>
    <w:rsid w:val="003F2C59"/>
    <w:rsid w:val="004063C8"/>
    <w:rsid w:val="00417061"/>
    <w:rsid w:val="00421567"/>
    <w:rsid w:val="00423513"/>
    <w:rsid w:val="00431383"/>
    <w:rsid w:val="00441726"/>
    <w:rsid w:val="00444273"/>
    <w:rsid w:val="00450C9D"/>
    <w:rsid w:val="00452E0C"/>
    <w:rsid w:val="00454C00"/>
    <w:rsid w:val="004644B7"/>
    <w:rsid w:val="004814DE"/>
    <w:rsid w:val="00482D82"/>
    <w:rsid w:val="00483CD7"/>
    <w:rsid w:val="00487B65"/>
    <w:rsid w:val="004941C6"/>
    <w:rsid w:val="004A661A"/>
    <w:rsid w:val="004B3BCA"/>
    <w:rsid w:val="004B61CA"/>
    <w:rsid w:val="004C0DD4"/>
    <w:rsid w:val="004C253F"/>
    <w:rsid w:val="004D041D"/>
    <w:rsid w:val="004D7F64"/>
    <w:rsid w:val="004E0F77"/>
    <w:rsid w:val="004E78EA"/>
    <w:rsid w:val="004F1D50"/>
    <w:rsid w:val="004F5405"/>
    <w:rsid w:val="00500EBD"/>
    <w:rsid w:val="00504877"/>
    <w:rsid w:val="0050612C"/>
    <w:rsid w:val="00516AB9"/>
    <w:rsid w:val="005213E9"/>
    <w:rsid w:val="005219CA"/>
    <w:rsid w:val="0052651D"/>
    <w:rsid w:val="0053038E"/>
    <w:rsid w:val="005303DA"/>
    <w:rsid w:val="00537808"/>
    <w:rsid w:val="00540723"/>
    <w:rsid w:val="005413B9"/>
    <w:rsid w:val="00541B65"/>
    <w:rsid w:val="00542C52"/>
    <w:rsid w:val="005564C6"/>
    <w:rsid w:val="00570357"/>
    <w:rsid w:val="00577386"/>
    <w:rsid w:val="00587C73"/>
    <w:rsid w:val="00593B9D"/>
    <w:rsid w:val="00595435"/>
    <w:rsid w:val="0059578D"/>
    <w:rsid w:val="005A019C"/>
    <w:rsid w:val="005B3E7C"/>
    <w:rsid w:val="005C00D7"/>
    <w:rsid w:val="005C6931"/>
    <w:rsid w:val="005C7F82"/>
    <w:rsid w:val="005D08A9"/>
    <w:rsid w:val="005D3BC3"/>
    <w:rsid w:val="005D44B0"/>
    <w:rsid w:val="005D6B1F"/>
    <w:rsid w:val="005E07E4"/>
    <w:rsid w:val="005E2803"/>
    <w:rsid w:val="005E349C"/>
    <w:rsid w:val="005F1A81"/>
    <w:rsid w:val="005F2308"/>
    <w:rsid w:val="00600F5C"/>
    <w:rsid w:val="006062CD"/>
    <w:rsid w:val="006112E2"/>
    <w:rsid w:val="00624AAB"/>
    <w:rsid w:val="00625082"/>
    <w:rsid w:val="0062635E"/>
    <w:rsid w:val="00626CC0"/>
    <w:rsid w:val="00627291"/>
    <w:rsid w:val="006341E6"/>
    <w:rsid w:val="00645D02"/>
    <w:rsid w:val="006636B6"/>
    <w:rsid w:val="006747ED"/>
    <w:rsid w:val="006803C9"/>
    <w:rsid w:val="00685A3B"/>
    <w:rsid w:val="006A3ADA"/>
    <w:rsid w:val="006A42E6"/>
    <w:rsid w:val="006B40FF"/>
    <w:rsid w:val="006C2D9A"/>
    <w:rsid w:val="006C586D"/>
    <w:rsid w:val="006D1BD3"/>
    <w:rsid w:val="006E1999"/>
    <w:rsid w:val="006F1872"/>
    <w:rsid w:val="006F1CB9"/>
    <w:rsid w:val="006F7BE5"/>
    <w:rsid w:val="007003E4"/>
    <w:rsid w:val="00701169"/>
    <w:rsid w:val="0070524B"/>
    <w:rsid w:val="007109E7"/>
    <w:rsid w:val="0071179A"/>
    <w:rsid w:val="00715091"/>
    <w:rsid w:val="00717FA6"/>
    <w:rsid w:val="00725EF4"/>
    <w:rsid w:val="007344CD"/>
    <w:rsid w:val="00741C53"/>
    <w:rsid w:val="00742D23"/>
    <w:rsid w:val="007521F9"/>
    <w:rsid w:val="00753E5B"/>
    <w:rsid w:val="00764C58"/>
    <w:rsid w:val="00777DDE"/>
    <w:rsid w:val="007C77D6"/>
    <w:rsid w:val="007C7AAF"/>
    <w:rsid w:val="007E20FF"/>
    <w:rsid w:val="007F3A19"/>
    <w:rsid w:val="007F4E2C"/>
    <w:rsid w:val="00807FFD"/>
    <w:rsid w:val="00810DC0"/>
    <w:rsid w:val="00813DD5"/>
    <w:rsid w:val="00820AA0"/>
    <w:rsid w:val="00822952"/>
    <w:rsid w:val="008342D1"/>
    <w:rsid w:val="008371BF"/>
    <w:rsid w:val="008377D8"/>
    <w:rsid w:val="00837ED4"/>
    <w:rsid w:val="00843243"/>
    <w:rsid w:val="0085350F"/>
    <w:rsid w:val="00861B63"/>
    <w:rsid w:val="00864B80"/>
    <w:rsid w:val="00864ECC"/>
    <w:rsid w:val="00874AAC"/>
    <w:rsid w:val="00882A44"/>
    <w:rsid w:val="008923A8"/>
    <w:rsid w:val="008A4195"/>
    <w:rsid w:val="008A50B4"/>
    <w:rsid w:val="008A5B51"/>
    <w:rsid w:val="008A6026"/>
    <w:rsid w:val="008B00A7"/>
    <w:rsid w:val="008B3757"/>
    <w:rsid w:val="008C3350"/>
    <w:rsid w:val="008C79EF"/>
    <w:rsid w:val="008D6DD9"/>
    <w:rsid w:val="008D6DFE"/>
    <w:rsid w:val="008E4D8A"/>
    <w:rsid w:val="008E64AE"/>
    <w:rsid w:val="008F175D"/>
    <w:rsid w:val="008F3FAD"/>
    <w:rsid w:val="008F528F"/>
    <w:rsid w:val="0090162A"/>
    <w:rsid w:val="009016FA"/>
    <w:rsid w:val="00902AA0"/>
    <w:rsid w:val="00917070"/>
    <w:rsid w:val="00922FFD"/>
    <w:rsid w:val="00923E52"/>
    <w:rsid w:val="0092521B"/>
    <w:rsid w:val="009269E5"/>
    <w:rsid w:val="00926C00"/>
    <w:rsid w:val="00926FCF"/>
    <w:rsid w:val="009317A7"/>
    <w:rsid w:val="00933019"/>
    <w:rsid w:val="00933914"/>
    <w:rsid w:val="00936A62"/>
    <w:rsid w:val="009420FA"/>
    <w:rsid w:val="00945E8A"/>
    <w:rsid w:val="00954323"/>
    <w:rsid w:val="009575BC"/>
    <w:rsid w:val="009629F8"/>
    <w:rsid w:val="00964768"/>
    <w:rsid w:val="00974CCD"/>
    <w:rsid w:val="00985B0B"/>
    <w:rsid w:val="00987C13"/>
    <w:rsid w:val="009A10A0"/>
    <w:rsid w:val="009A7EBB"/>
    <w:rsid w:val="009B3652"/>
    <w:rsid w:val="009B6996"/>
    <w:rsid w:val="009C2EF0"/>
    <w:rsid w:val="009C3A9C"/>
    <w:rsid w:val="009C68E7"/>
    <w:rsid w:val="009D6C27"/>
    <w:rsid w:val="009E280B"/>
    <w:rsid w:val="009E352E"/>
    <w:rsid w:val="009F2666"/>
    <w:rsid w:val="00A00C6E"/>
    <w:rsid w:val="00A035EE"/>
    <w:rsid w:val="00A03830"/>
    <w:rsid w:val="00A06755"/>
    <w:rsid w:val="00A07247"/>
    <w:rsid w:val="00A11ECA"/>
    <w:rsid w:val="00A3239E"/>
    <w:rsid w:val="00A34633"/>
    <w:rsid w:val="00A35291"/>
    <w:rsid w:val="00A37FC9"/>
    <w:rsid w:val="00A42CBC"/>
    <w:rsid w:val="00A4492E"/>
    <w:rsid w:val="00A47DD4"/>
    <w:rsid w:val="00A62F9F"/>
    <w:rsid w:val="00A81246"/>
    <w:rsid w:val="00A81E09"/>
    <w:rsid w:val="00A844BE"/>
    <w:rsid w:val="00A845ED"/>
    <w:rsid w:val="00A8663C"/>
    <w:rsid w:val="00A86916"/>
    <w:rsid w:val="00A9277A"/>
    <w:rsid w:val="00A9598F"/>
    <w:rsid w:val="00AC1A2B"/>
    <w:rsid w:val="00AC2D11"/>
    <w:rsid w:val="00AC4E0B"/>
    <w:rsid w:val="00AC51C5"/>
    <w:rsid w:val="00AC74C2"/>
    <w:rsid w:val="00AD1216"/>
    <w:rsid w:val="00AD3B33"/>
    <w:rsid w:val="00AD511A"/>
    <w:rsid w:val="00AD5CC5"/>
    <w:rsid w:val="00AE3967"/>
    <w:rsid w:val="00AF26DC"/>
    <w:rsid w:val="00B1238E"/>
    <w:rsid w:val="00B128A3"/>
    <w:rsid w:val="00B14491"/>
    <w:rsid w:val="00B17FFB"/>
    <w:rsid w:val="00B221B5"/>
    <w:rsid w:val="00B22A06"/>
    <w:rsid w:val="00B31578"/>
    <w:rsid w:val="00B41FCE"/>
    <w:rsid w:val="00B4276D"/>
    <w:rsid w:val="00B46922"/>
    <w:rsid w:val="00B52C62"/>
    <w:rsid w:val="00B623F9"/>
    <w:rsid w:val="00B715E8"/>
    <w:rsid w:val="00B85F53"/>
    <w:rsid w:val="00B90DDA"/>
    <w:rsid w:val="00B928AF"/>
    <w:rsid w:val="00B94E2C"/>
    <w:rsid w:val="00BA0A47"/>
    <w:rsid w:val="00BA0B41"/>
    <w:rsid w:val="00BA2D9F"/>
    <w:rsid w:val="00BB3179"/>
    <w:rsid w:val="00BB512C"/>
    <w:rsid w:val="00BB60ED"/>
    <w:rsid w:val="00BC2456"/>
    <w:rsid w:val="00BC5505"/>
    <w:rsid w:val="00BD02CD"/>
    <w:rsid w:val="00BD5C34"/>
    <w:rsid w:val="00BE2215"/>
    <w:rsid w:val="00BE3C3A"/>
    <w:rsid w:val="00BE4B2A"/>
    <w:rsid w:val="00BE6357"/>
    <w:rsid w:val="00BE7BB7"/>
    <w:rsid w:val="00BF4616"/>
    <w:rsid w:val="00BF520C"/>
    <w:rsid w:val="00BF757C"/>
    <w:rsid w:val="00C0345F"/>
    <w:rsid w:val="00C07BDE"/>
    <w:rsid w:val="00C12088"/>
    <w:rsid w:val="00C14ED4"/>
    <w:rsid w:val="00C17386"/>
    <w:rsid w:val="00C30470"/>
    <w:rsid w:val="00C30497"/>
    <w:rsid w:val="00C664D3"/>
    <w:rsid w:val="00C81468"/>
    <w:rsid w:val="00C919DD"/>
    <w:rsid w:val="00C9665B"/>
    <w:rsid w:val="00CA1621"/>
    <w:rsid w:val="00CA1B39"/>
    <w:rsid w:val="00CB03C1"/>
    <w:rsid w:val="00CB767E"/>
    <w:rsid w:val="00CD492E"/>
    <w:rsid w:val="00CD7641"/>
    <w:rsid w:val="00CF272D"/>
    <w:rsid w:val="00CF4EB1"/>
    <w:rsid w:val="00D0079C"/>
    <w:rsid w:val="00D16F7B"/>
    <w:rsid w:val="00D234AF"/>
    <w:rsid w:val="00D238D9"/>
    <w:rsid w:val="00D23B1A"/>
    <w:rsid w:val="00D37914"/>
    <w:rsid w:val="00D44B4C"/>
    <w:rsid w:val="00D5193A"/>
    <w:rsid w:val="00D55521"/>
    <w:rsid w:val="00D566E9"/>
    <w:rsid w:val="00D57216"/>
    <w:rsid w:val="00D62118"/>
    <w:rsid w:val="00D665E1"/>
    <w:rsid w:val="00D7123A"/>
    <w:rsid w:val="00D7424C"/>
    <w:rsid w:val="00D75635"/>
    <w:rsid w:val="00D82C67"/>
    <w:rsid w:val="00DA60CF"/>
    <w:rsid w:val="00DB644C"/>
    <w:rsid w:val="00DC4D15"/>
    <w:rsid w:val="00DC5DF4"/>
    <w:rsid w:val="00DD488F"/>
    <w:rsid w:val="00DD6326"/>
    <w:rsid w:val="00DD65D3"/>
    <w:rsid w:val="00DE5548"/>
    <w:rsid w:val="00E04DCB"/>
    <w:rsid w:val="00E104D1"/>
    <w:rsid w:val="00E12798"/>
    <w:rsid w:val="00E16F5B"/>
    <w:rsid w:val="00E2126A"/>
    <w:rsid w:val="00E23A86"/>
    <w:rsid w:val="00E259E7"/>
    <w:rsid w:val="00E417F8"/>
    <w:rsid w:val="00E43AA6"/>
    <w:rsid w:val="00E45301"/>
    <w:rsid w:val="00E51189"/>
    <w:rsid w:val="00E730B8"/>
    <w:rsid w:val="00E73140"/>
    <w:rsid w:val="00E75A15"/>
    <w:rsid w:val="00E77A1F"/>
    <w:rsid w:val="00E83118"/>
    <w:rsid w:val="00E84392"/>
    <w:rsid w:val="00E86215"/>
    <w:rsid w:val="00E87B72"/>
    <w:rsid w:val="00E93365"/>
    <w:rsid w:val="00E93896"/>
    <w:rsid w:val="00E95619"/>
    <w:rsid w:val="00EA1B10"/>
    <w:rsid w:val="00EB70FB"/>
    <w:rsid w:val="00EC3D01"/>
    <w:rsid w:val="00EC6397"/>
    <w:rsid w:val="00ED6840"/>
    <w:rsid w:val="00EE24C6"/>
    <w:rsid w:val="00EE4608"/>
    <w:rsid w:val="00EE4A3A"/>
    <w:rsid w:val="00EF00CC"/>
    <w:rsid w:val="00EF43FD"/>
    <w:rsid w:val="00EF6827"/>
    <w:rsid w:val="00F00370"/>
    <w:rsid w:val="00F03B04"/>
    <w:rsid w:val="00F10AE5"/>
    <w:rsid w:val="00F12A41"/>
    <w:rsid w:val="00F137F0"/>
    <w:rsid w:val="00F17D27"/>
    <w:rsid w:val="00F36A73"/>
    <w:rsid w:val="00F4018C"/>
    <w:rsid w:val="00F41753"/>
    <w:rsid w:val="00F41C87"/>
    <w:rsid w:val="00F46AE5"/>
    <w:rsid w:val="00F51B5E"/>
    <w:rsid w:val="00F57074"/>
    <w:rsid w:val="00F632A4"/>
    <w:rsid w:val="00F6707A"/>
    <w:rsid w:val="00F812DC"/>
    <w:rsid w:val="00F8215D"/>
    <w:rsid w:val="00F822E1"/>
    <w:rsid w:val="00F82BAA"/>
    <w:rsid w:val="00F85154"/>
    <w:rsid w:val="00F8530F"/>
    <w:rsid w:val="00F8568E"/>
    <w:rsid w:val="00F942EF"/>
    <w:rsid w:val="00FC2294"/>
    <w:rsid w:val="00FD64B8"/>
    <w:rsid w:val="00FD6BB7"/>
    <w:rsid w:val="00FF34A0"/>
    <w:rsid w:val="00FF6608"/>
    <w:rsid w:val="00FF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C76427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locked/>
    <w:rsid w:val="0011439B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uiPriority w:val="99"/>
    <w:rsid w:val="00F8215D"/>
  </w:style>
  <w:style w:type="paragraph" w:customStyle="1" w:styleId="gsinq8ptfooter">
    <w:name w:val="gsinq 8pt footer"/>
    <w:basedOn w:val="Footer"/>
    <w:qFormat/>
    <w:rsid w:val="00F8215D"/>
    <w:pPr>
      <w:tabs>
        <w:tab w:val="clear" w:pos="4320"/>
        <w:tab w:val="clear" w:pos="8640"/>
        <w:tab w:val="right" w:pos="10224"/>
      </w:tabs>
    </w:pPr>
    <w:rPr>
      <w:rFonts w:ascii="Arial" w:hAnsi="Arial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B41F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locked/>
    <w:rsid w:val="0011439B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uiPriority w:val="99"/>
    <w:rsid w:val="00F8215D"/>
  </w:style>
  <w:style w:type="paragraph" w:customStyle="1" w:styleId="gsinq8ptfooter">
    <w:name w:val="gsinq 8pt footer"/>
    <w:basedOn w:val="Footer"/>
    <w:qFormat/>
    <w:rsid w:val="00F8215D"/>
    <w:pPr>
      <w:tabs>
        <w:tab w:val="clear" w:pos="4320"/>
        <w:tab w:val="clear" w:pos="8640"/>
        <w:tab w:val="right" w:pos="10224"/>
      </w:tabs>
    </w:pPr>
    <w:rPr>
      <w:rFonts w:ascii="Arial" w:hAnsi="Arial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B41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628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36CF0-671C-4167-B469-0D279E942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309</TotalTime>
  <Pages>7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Receipts and Disbursements</vt:lpstr>
    </vt:vector>
  </TitlesOfParts>
  <Company>Granville Software Inc.</Company>
  <LinksUpToDate>false</LinksUpToDate>
  <CharactersWithSpaces>5365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Receipts and Disbursements</dc:title>
  <dc:creator>Granville Software Inc.</dc:creator>
  <cp:lastModifiedBy>GSI</cp:lastModifiedBy>
  <cp:revision>123</cp:revision>
  <dcterms:created xsi:type="dcterms:W3CDTF">2019-09-27T20:36:00Z</dcterms:created>
  <dcterms:modified xsi:type="dcterms:W3CDTF">2022-05-09T19:58:00Z</dcterms:modified>
</cp:coreProperties>
</file>