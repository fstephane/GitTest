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1A226F" w14:textId="77777777" w:rsidR="00B767CA" w:rsidRPr="00D018BF" w:rsidRDefault="00AF6007" w:rsidP="001107B6">
      <w:pPr>
        <w:pStyle w:val="gsinq8ptfooter"/>
        <w:rPr>
          <w:rFonts w:ascii="Arial" w:hAnsi="Arial" w:cs="Arial"/>
        </w:rPr>
      </w:pPr>
      <w:r w:rsidRPr="00D018BF">
        <w:rPr>
          <w:rFonts w:ascii="Arial" w:hAnsi="Arial" w:cs="Arial"/>
        </w:rPr>
        <w:t>{%</w:t>
      </w:r>
      <w:r w:rsidR="00107B57" w:rsidRPr="00D018BF">
        <w:rPr>
          <w:rFonts w:ascii="Arial" w:hAnsi="Arial" w:cs="Arial"/>
        </w:rPr>
        <w:t>p</w:t>
      </w:r>
      <w:r w:rsidRPr="00D018BF">
        <w:rPr>
          <w:rFonts w:ascii="Arial" w:hAnsi="Arial" w:cs="Arial"/>
        </w:rPr>
        <w:t xml:space="preserve"> if </w:t>
      </w:r>
      <w:proofErr w:type="spellStart"/>
      <w:r w:rsidRPr="00D018BF">
        <w:rPr>
          <w:rFonts w:ascii="Arial" w:hAnsi="Arial" w:cs="Arial"/>
        </w:rPr>
        <w:t>show_footer</w:t>
      </w:r>
      <w:proofErr w:type="spellEnd"/>
      <w:r w:rsidRPr="00D018BF">
        <w:rPr>
          <w:rFonts w:ascii="Arial" w:hAnsi="Arial" w:cs="Arial"/>
        </w:rPr>
        <w:t xml:space="preserve"> %}</w:t>
      </w:r>
    </w:p>
    <w:p w14:paraId="66CC9AB0" w14:textId="187D60FE" w:rsidR="002567B6" w:rsidRPr="00D018BF" w:rsidRDefault="0051220A" w:rsidP="001107B6">
      <w:pPr>
        <w:pStyle w:val="gsinq8ptfooter"/>
        <w:rPr>
          <w:rFonts w:ascii="Arial" w:hAnsi="Arial" w:cs="Arial"/>
        </w:rPr>
      </w:pPr>
      <w:r w:rsidRPr="00D018BF">
        <w:rPr>
          <w:rFonts w:ascii="Arial" w:hAnsi="Arial" w:cs="Arial"/>
        </w:rPr>
        <w:t xml:space="preserve">Estate of </w:t>
      </w:r>
      <w:r w:rsidR="00AF6007" w:rsidRPr="00D018BF">
        <w:rPr>
          <w:rFonts w:ascii="Arial" w:hAnsi="Arial" w:cs="Arial"/>
        </w:rPr>
        <w:t>{{</w:t>
      </w:r>
      <w:r w:rsidRPr="00D018BF">
        <w:rPr>
          <w:rFonts w:ascii="Arial" w:hAnsi="Arial" w:cs="Arial"/>
        </w:rPr>
        <w:t>deceased.name</w:t>
      </w:r>
      <w:r w:rsidR="00AF6007" w:rsidRPr="00D018BF">
        <w:rPr>
          <w:rFonts w:ascii="Arial" w:hAnsi="Arial" w:cs="Arial"/>
        </w:rPr>
        <w:t>}}</w:t>
      </w:r>
      <w:r w:rsidR="009C4719">
        <w:rPr>
          <w:rFonts w:ascii="Arial" w:hAnsi="Arial" w:cs="Arial"/>
        </w:rPr>
        <w:t>; Application</w:t>
      </w:r>
      <w:r w:rsidR="00536E58">
        <w:rPr>
          <w:rFonts w:ascii="Arial" w:hAnsi="Arial" w:cs="Arial"/>
        </w:rPr>
        <w:t xml:space="preserve"> </w:t>
      </w:r>
      <w:r w:rsidRPr="00D018BF">
        <w:rPr>
          <w:rFonts w:ascii="Arial" w:hAnsi="Arial" w:cs="Arial"/>
        </w:rPr>
        <w:t>for</w:t>
      </w:r>
      <w:bookmarkStart w:id="0" w:name="_GoBack"/>
      <w:bookmarkEnd w:id="0"/>
      <w:r w:rsidRPr="00D018BF">
        <w:rPr>
          <w:rFonts w:ascii="Arial" w:hAnsi="Arial" w:cs="Arial"/>
        </w:rPr>
        <w:t xml:space="preserve"> </w:t>
      </w:r>
      <w:r w:rsidR="00AF6007" w:rsidRPr="00D018BF">
        <w:rPr>
          <w:rFonts w:ascii="Arial" w:hAnsi="Arial" w:cs="Arial"/>
        </w:rPr>
        <w:t>{{</w:t>
      </w:r>
      <w:proofErr w:type="spellStart"/>
      <w:r w:rsidRPr="00D018BF">
        <w:rPr>
          <w:rFonts w:ascii="Arial" w:hAnsi="Arial" w:cs="Arial"/>
        </w:rPr>
        <w:t>estate.grant_</w:t>
      </w:r>
      <w:r w:rsidR="00F906CB" w:rsidRPr="00D018BF">
        <w:rPr>
          <w:rFonts w:ascii="Arial" w:hAnsi="Arial" w:cs="Arial"/>
        </w:rPr>
        <w:t>of_language</w:t>
      </w:r>
      <w:proofErr w:type="spellEnd"/>
      <w:r w:rsidR="00AF6007" w:rsidRPr="00D018BF">
        <w:rPr>
          <w:rFonts w:ascii="Arial" w:hAnsi="Arial" w:cs="Arial"/>
        </w:rPr>
        <w:t>}}</w:t>
      </w:r>
    </w:p>
    <w:p w14:paraId="45B4F616" w14:textId="29E938D7" w:rsidR="0051220A" w:rsidRPr="00D018BF" w:rsidRDefault="00AF6007" w:rsidP="001107B6">
      <w:pPr>
        <w:pStyle w:val="gsinq8ptfooter"/>
        <w:rPr>
          <w:rFonts w:ascii="Arial" w:hAnsi="Arial" w:cs="Arial"/>
        </w:rPr>
      </w:pPr>
      <w:r w:rsidRPr="00D018BF">
        <w:rPr>
          <w:rFonts w:ascii="Arial" w:hAnsi="Arial" w:cs="Arial"/>
        </w:rPr>
        <w:t>{{</w:t>
      </w:r>
      <w:proofErr w:type="spellStart"/>
      <w:r w:rsidR="0051220A" w:rsidRPr="00D018BF">
        <w:rPr>
          <w:rFonts w:ascii="Arial" w:hAnsi="Arial" w:cs="Arial"/>
        </w:rPr>
        <w:t>firm</w:t>
      </w:r>
      <w:r w:rsidR="00EC53EE" w:rsidRPr="00D018BF">
        <w:rPr>
          <w:rFonts w:ascii="Arial" w:hAnsi="Arial" w:cs="Arial"/>
        </w:rPr>
        <w:t>_</w:t>
      </w:r>
      <w:r w:rsidR="0051220A" w:rsidRPr="00D018BF">
        <w:rPr>
          <w:rFonts w:ascii="Arial" w:hAnsi="Arial" w:cs="Arial"/>
        </w:rPr>
        <w:t>name</w:t>
      </w:r>
      <w:proofErr w:type="spellEnd"/>
      <w:r w:rsidRPr="00D018BF">
        <w:rPr>
          <w:rFonts w:ascii="Arial" w:hAnsi="Arial" w:cs="Arial"/>
        </w:rPr>
        <w:t>}}{% if firm_name2 %}</w:t>
      </w:r>
      <w:r w:rsidR="00CB0751" w:rsidRPr="00D018BF">
        <w:rPr>
          <w:rFonts w:ascii="Arial" w:hAnsi="Arial" w:cs="Arial"/>
        </w:rPr>
        <w:t xml:space="preserve">, </w:t>
      </w:r>
      <w:r w:rsidRPr="00D018BF">
        <w:rPr>
          <w:rFonts w:ascii="Arial" w:hAnsi="Arial" w:cs="Arial"/>
        </w:rPr>
        <w:t>{{</w:t>
      </w:r>
      <w:r w:rsidR="0051220A" w:rsidRPr="00D018BF">
        <w:rPr>
          <w:rFonts w:ascii="Arial" w:hAnsi="Arial" w:cs="Arial"/>
        </w:rPr>
        <w:t>firm</w:t>
      </w:r>
      <w:r w:rsidR="00EC53EE" w:rsidRPr="00D018BF">
        <w:rPr>
          <w:rFonts w:ascii="Arial" w:hAnsi="Arial" w:cs="Arial"/>
        </w:rPr>
        <w:t>_</w:t>
      </w:r>
      <w:r w:rsidR="0051220A" w:rsidRPr="00D018BF">
        <w:rPr>
          <w:rFonts w:ascii="Arial" w:hAnsi="Arial" w:cs="Arial"/>
        </w:rPr>
        <w:t>name2</w:t>
      </w:r>
      <w:r w:rsidRPr="00D018BF">
        <w:rPr>
          <w:rFonts w:ascii="Arial" w:hAnsi="Arial" w:cs="Arial"/>
        </w:rPr>
        <w:t>}</w:t>
      </w:r>
      <w:proofErr w:type="gramStart"/>
      <w:r w:rsidRPr="00D018BF">
        <w:rPr>
          <w:rFonts w:ascii="Arial" w:hAnsi="Arial" w:cs="Arial"/>
        </w:rPr>
        <w:t>}{</w:t>
      </w:r>
      <w:proofErr w:type="gramEnd"/>
      <w:r w:rsidRPr="00D018BF">
        <w:rPr>
          <w:rFonts w:ascii="Arial" w:hAnsi="Arial" w:cs="Arial"/>
        </w:rPr>
        <w:t xml:space="preserve">% </w:t>
      </w:r>
      <w:proofErr w:type="spellStart"/>
      <w:r w:rsidRPr="00D018BF">
        <w:rPr>
          <w:rFonts w:ascii="Arial" w:hAnsi="Arial" w:cs="Arial"/>
        </w:rPr>
        <w:t>endif</w:t>
      </w:r>
      <w:proofErr w:type="spellEnd"/>
      <w:r w:rsidRPr="00D018BF">
        <w:rPr>
          <w:rFonts w:ascii="Arial" w:hAnsi="Arial" w:cs="Arial"/>
        </w:rPr>
        <w:t xml:space="preserve"> %}</w:t>
      </w:r>
    </w:p>
    <w:p w14:paraId="4A5191B1" w14:textId="7618014F" w:rsidR="0051220A" w:rsidRPr="00D018BF" w:rsidRDefault="00AF6007" w:rsidP="001107B6">
      <w:pPr>
        <w:pStyle w:val="gsinq8ptfooter"/>
        <w:rPr>
          <w:rFonts w:ascii="Arial" w:hAnsi="Arial" w:cs="Arial"/>
        </w:rPr>
      </w:pPr>
      <w:r w:rsidRPr="00D018BF">
        <w:rPr>
          <w:rFonts w:ascii="Arial" w:hAnsi="Arial" w:cs="Arial"/>
        </w:rPr>
        <w:t xml:space="preserve">{%p if </w:t>
      </w:r>
      <w:proofErr w:type="spellStart"/>
      <w:r w:rsidRPr="00D018BF">
        <w:rPr>
          <w:rFonts w:ascii="Arial" w:hAnsi="Arial" w:cs="Arial"/>
        </w:rPr>
        <w:t>show_firm</w:t>
      </w:r>
      <w:proofErr w:type="spellEnd"/>
      <w:r w:rsidRPr="00D018BF">
        <w:rPr>
          <w:rFonts w:ascii="Arial" w:hAnsi="Arial" w:cs="Arial"/>
        </w:rPr>
        <w:t xml:space="preserve"> == ‘Firm Name and Address’ %}</w:t>
      </w:r>
    </w:p>
    <w:p w14:paraId="364F1C20" w14:textId="290896A0" w:rsidR="0051220A" w:rsidRPr="00D018BF" w:rsidRDefault="00AF6007" w:rsidP="001107B6">
      <w:pPr>
        <w:pStyle w:val="gsinq8ptfooter"/>
        <w:rPr>
          <w:rFonts w:ascii="Arial" w:hAnsi="Arial" w:cs="Arial"/>
        </w:rPr>
      </w:pPr>
      <w:r w:rsidRPr="00D018BF">
        <w:rPr>
          <w:rFonts w:ascii="Arial" w:hAnsi="Arial" w:cs="Arial"/>
        </w:rPr>
        <w:t>{{</w:t>
      </w:r>
      <w:proofErr w:type="spellStart"/>
      <w:r w:rsidR="0051220A" w:rsidRPr="00D018BF">
        <w:rPr>
          <w:rFonts w:ascii="Arial" w:hAnsi="Arial" w:cs="Arial"/>
        </w:rPr>
        <w:t>office.full_address</w:t>
      </w:r>
      <w:r w:rsidR="00A21EDF" w:rsidRPr="00D018BF">
        <w:rPr>
          <w:rFonts w:ascii="Arial" w:hAnsi="Arial" w:cs="Arial"/>
        </w:rPr>
        <w:t>|</w:t>
      </w:r>
      <w:r w:rsidR="0089073A" w:rsidRPr="00D018BF">
        <w:rPr>
          <w:rFonts w:ascii="Arial" w:hAnsi="Arial" w:cs="Arial"/>
        </w:rPr>
        <w:t>one_line_address</w:t>
      </w:r>
      <w:proofErr w:type="spellEnd"/>
      <w:r w:rsidRPr="00D018BF">
        <w:rPr>
          <w:rFonts w:ascii="Arial" w:hAnsi="Arial" w:cs="Arial"/>
        </w:rPr>
        <w:t>}}</w:t>
      </w:r>
    </w:p>
    <w:p w14:paraId="3B6A8F22" w14:textId="39BE8A40" w:rsidR="00AF6007" w:rsidRPr="00D018BF" w:rsidRDefault="00AF6007" w:rsidP="001107B6">
      <w:pPr>
        <w:pStyle w:val="gsinq8ptfooter"/>
        <w:rPr>
          <w:rFonts w:ascii="Arial" w:hAnsi="Arial" w:cs="Arial"/>
        </w:rPr>
      </w:pPr>
      <w:r w:rsidRPr="00D018BF">
        <w:rPr>
          <w:rFonts w:ascii="Arial" w:hAnsi="Arial" w:cs="Arial"/>
        </w:rPr>
        <w:t xml:space="preserve">{%p </w:t>
      </w:r>
      <w:proofErr w:type="spellStart"/>
      <w:r w:rsidRPr="00D018BF">
        <w:rPr>
          <w:rFonts w:ascii="Arial" w:hAnsi="Arial" w:cs="Arial"/>
        </w:rPr>
        <w:t>endif</w:t>
      </w:r>
      <w:proofErr w:type="spellEnd"/>
      <w:r w:rsidRPr="00D018BF">
        <w:rPr>
          <w:rFonts w:ascii="Arial" w:hAnsi="Arial" w:cs="Arial"/>
        </w:rPr>
        <w:t xml:space="preserve"> %}</w:t>
      </w:r>
    </w:p>
    <w:p w14:paraId="7F782C45" w14:textId="522B917F" w:rsidR="0051220A" w:rsidRPr="00D018BF" w:rsidRDefault="0051220A" w:rsidP="001107B6">
      <w:pPr>
        <w:pStyle w:val="gsinq8ptfooter"/>
        <w:rPr>
          <w:rFonts w:ascii="Arial" w:hAnsi="Arial" w:cs="Arial"/>
        </w:rPr>
      </w:pPr>
      <w:r w:rsidRPr="00D018BF">
        <w:rPr>
          <w:rFonts w:ascii="Arial" w:hAnsi="Arial" w:cs="Arial"/>
        </w:rPr>
        <w:t xml:space="preserve">Attention: </w:t>
      </w:r>
      <w:r w:rsidR="00AF6007" w:rsidRPr="00D018BF">
        <w:rPr>
          <w:rFonts w:ascii="Arial" w:hAnsi="Arial" w:cs="Arial"/>
        </w:rPr>
        <w:t>{{</w:t>
      </w:r>
      <w:proofErr w:type="spellStart"/>
      <w:r w:rsidRPr="00D018BF">
        <w:rPr>
          <w:rFonts w:ascii="Arial" w:hAnsi="Arial" w:cs="Arial"/>
        </w:rPr>
        <w:t>lawyer.name_on_docs</w:t>
      </w:r>
      <w:proofErr w:type="spellEnd"/>
      <w:r w:rsidR="00AF6007" w:rsidRPr="00D018BF">
        <w:rPr>
          <w:rFonts w:ascii="Arial" w:hAnsi="Arial" w:cs="Arial"/>
        </w:rPr>
        <w:t>}}</w:t>
      </w:r>
      <w:r w:rsidRPr="00D018BF">
        <w:rPr>
          <w:rFonts w:ascii="Arial" w:hAnsi="Arial" w:cs="Arial"/>
        </w:rPr>
        <w:t xml:space="preserve">, </w:t>
      </w:r>
      <w:r w:rsidR="00AF6007" w:rsidRPr="00D018BF">
        <w:rPr>
          <w:rFonts w:ascii="Arial" w:hAnsi="Arial" w:cs="Arial"/>
        </w:rPr>
        <w:t>{{</w:t>
      </w:r>
      <w:proofErr w:type="spellStart"/>
      <w:r w:rsidRPr="00D018BF">
        <w:rPr>
          <w:rFonts w:ascii="Arial" w:hAnsi="Arial" w:cs="Arial"/>
        </w:rPr>
        <w:t>lawyer.phone</w:t>
      </w:r>
      <w:proofErr w:type="spellEnd"/>
      <w:r w:rsidR="00AF6007" w:rsidRPr="00D018BF">
        <w:rPr>
          <w:rFonts w:ascii="Arial" w:hAnsi="Arial" w:cs="Arial"/>
        </w:rPr>
        <w:t>}}</w:t>
      </w:r>
      <w:r w:rsidRPr="00D018BF">
        <w:rPr>
          <w:rFonts w:ascii="Arial" w:hAnsi="Arial" w:cs="Arial"/>
        </w:rPr>
        <w:t xml:space="preserve">           </w:t>
      </w:r>
      <w:proofErr w:type="gramStart"/>
      <w:r w:rsidRPr="00D018BF">
        <w:rPr>
          <w:rFonts w:ascii="Arial" w:hAnsi="Arial" w:cs="Arial"/>
        </w:rPr>
        <w:t>File</w:t>
      </w:r>
      <w:proofErr w:type="gramEnd"/>
      <w:r w:rsidRPr="00D018BF">
        <w:rPr>
          <w:rFonts w:ascii="Arial" w:hAnsi="Arial" w:cs="Arial"/>
        </w:rPr>
        <w:t xml:space="preserve">: </w:t>
      </w:r>
      <w:r w:rsidR="00AF6007" w:rsidRPr="00D018BF">
        <w:rPr>
          <w:rFonts w:ascii="Arial" w:hAnsi="Arial" w:cs="Arial"/>
        </w:rPr>
        <w:t>{{</w:t>
      </w:r>
      <w:proofErr w:type="spellStart"/>
      <w:r w:rsidR="000B2839" w:rsidRPr="00D018BF">
        <w:rPr>
          <w:rFonts w:ascii="Arial" w:hAnsi="Arial" w:cs="Arial"/>
        </w:rPr>
        <w:t>matter_number</w:t>
      </w:r>
      <w:proofErr w:type="spellEnd"/>
      <w:r w:rsidR="00AF6007" w:rsidRPr="00D018BF">
        <w:rPr>
          <w:rFonts w:ascii="Arial" w:hAnsi="Arial" w:cs="Arial"/>
        </w:rPr>
        <w:t>}}</w:t>
      </w:r>
    </w:p>
    <w:p w14:paraId="215E5FF6" w14:textId="25812261" w:rsidR="00885223" w:rsidRPr="00D018BF" w:rsidRDefault="00AF6007" w:rsidP="001107B6">
      <w:pPr>
        <w:pStyle w:val="gsinq8ptfooter"/>
        <w:rPr>
          <w:rFonts w:ascii="Arial" w:hAnsi="Arial" w:cs="Arial"/>
        </w:rPr>
      </w:pPr>
      <w:r w:rsidRPr="00D018BF">
        <w:rPr>
          <w:rFonts w:ascii="Arial" w:hAnsi="Arial" w:cs="Arial"/>
        </w:rPr>
        <w:t>{%</w:t>
      </w:r>
      <w:r w:rsidR="00107B57" w:rsidRPr="00D018BF">
        <w:rPr>
          <w:rFonts w:ascii="Arial" w:hAnsi="Arial" w:cs="Arial"/>
        </w:rPr>
        <w:t>p</w:t>
      </w:r>
      <w:r w:rsidRPr="00D018BF">
        <w:rPr>
          <w:rFonts w:ascii="Arial" w:hAnsi="Arial" w:cs="Arial"/>
        </w:rPr>
        <w:t xml:space="preserve"> </w:t>
      </w:r>
      <w:proofErr w:type="spellStart"/>
      <w:r w:rsidRPr="00D018BF">
        <w:rPr>
          <w:rFonts w:ascii="Arial" w:hAnsi="Arial" w:cs="Arial"/>
        </w:rPr>
        <w:t>endif</w:t>
      </w:r>
      <w:proofErr w:type="spellEnd"/>
      <w:r w:rsidRPr="00D018BF">
        <w:rPr>
          <w:rFonts w:ascii="Arial" w:hAnsi="Arial" w:cs="Arial"/>
        </w:rPr>
        <w:t xml:space="preserve"> %}</w:t>
      </w:r>
    </w:p>
    <w:sectPr w:rsidR="00885223" w:rsidRPr="00D018BF" w:rsidSect="00BA59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08" w:bottom="144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B52DA5" w14:textId="77777777" w:rsidR="00937FAB" w:rsidRPr="00374ED3" w:rsidRDefault="00937FAB">
      <w:r w:rsidRPr="00374ED3">
        <w:separator/>
      </w:r>
    </w:p>
  </w:endnote>
  <w:endnote w:type="continuationSeparator" w:id="0">
    <w:p w14:paraId="0A4D8FA5" w14:textId="77777777" w:rsidR="00937FAB" w:rsidRPr="00374ED3" w:rsidRDefault="00937FAB">
      <w:r w:rsidRPr="00374ED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01C9" w14:textId="77777777" w:rsidR="00C01098" w:rsidRPr="00374ED3" w:rsidRDefault="00C010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2E06E6" w14:textId="77777777" w:rsidR="00C01098" w:rsidRPr="00374ED3" w:rsidRDefault="00C0109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CB23DB" w14:textId="77777777" w:rsidR="00C01098" w:rsidRPr="00374ED3" w:rsidRDefault="00C010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479BE" w14:textId="77777777" w:rsidR="00937FAB" w:rsidRPr="00374ED3" w:rsidRDefault="00937FAB">
      <w:r w:rsidRPr="00374ED3">
        <w:separator/>
      </w:r>
    </w:p>
  </w:footnote>
  <w:footnote w:type="continuationSeparator" w:id="0">
    <w:p w14:paraId="13AA7673" w14:textId="77777777" w:rsidR="00937FAB" w:rsidRPr="00374ED3" w:rsidRDefault="00937FAB">
      <w:r w:rsidRPr="00374ED3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F73829" w14:textId="77777777" w:rsidR="00C01098" w:rsidRPr="00374ED3" w:rsidRDefault="00C010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5FAABB" w14:textId="77777777" w:rsidR="00C01098" w:rsidRPr="00374ED3" w:rsidRDefault="00C010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D740DD" w14:textId="77777777" w:rsidR="00C01098" w:rsidRPr="00374ED3" w:rsidRDefault="00C010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9CF"/>
    <w:multiLevelType w:val="multilevel"/>
    <w:tmpl w:val="9856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122075"/>
    <w:multiLevelType w:val="multilevel"/>
    <w:tmpl w:val="9856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58530EE"/>
    <w:multiLevelType w:val="multilevel"/>
    <w:tmpl w:val="4B2A03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53DA1DF9"/>
    <w:multiLevelType w:val="hybridMultilevel"/>
    <w:tmpl w:val="195C4162"/>
    <w:lvl w:ilvl="0" w:tplc="E4D43A30">
      <w:start w:val="2"/>
      <w:numFmt w:val="upperLetter"/>
      <w:lvlText w:val="%1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52F2DC0"/>
    <w:multiLevelType w:val="multilevel"/>
    <w:tmpl w:val="58DC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674C1821"/>
    <w:multiLevelType w:val="multilevel"/>
    <w:tmpl w:val="9856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D45337C"/>
    <w:multiLevelType w:val="multilevel"/>
    <w:tmpl w:val="9856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745"/>
    <w:rsid w:val="000034AC"/>
    <w:rsid w:val="00013A45"/>
    <w:rsid w:val="00022242"/>
    <w:rsid w:val="000844C7"/>
    <w:rsid w:val="000B2839"/>
    <w:rsid w:val="000F0C42"/>
    <w:rsid w:val="000F1564"/>
    <w:rsid w:val="00101A92"/>
    <w:rsid w:val="00106C5B"/>
    <w:rsid w:val="00107B57"/>
    <w:rsid w:val="001107B6"/>
    <w:rsid w:val="00157709"/>
    <w:rsid w:val="00193F4A"/>
    <w:rsid w:val="0020188B"/>
    <w:rsid w:val="00222828"/>
    <w:rsid w:val="00223AC5"/>
    <w:rsid w:val="002567B6"/>
    <w:rsid w:val="002568D8"/>
    <w:rsid w:val="002F6BDE"/>
    <w:rsid w:val="00302780"/>
    <w:rsid w:val="00321090"/>
    <w:rsid w:val="00374ED3"/>
    <w:rsid w:val="003D1ECF"/>
    <w:rsid w:val="003E3CCF"/>
    <w:rsid w:val="004075DA"/>
    <w:rsid w:val="004B57FB"/>
    <w:rsid w:val="0051220A"/>
    <w:rsid w:val="0052443F"/>
    <w:rsid w:val="00530D6F"/>
    <w:rsid w:val="00536E58"/>
    <w:rsid w:val="005955F0"/>
    <w:rsid w:val="005A00B0"/>
    <w:rsid w:val="005C3AAF"/>
    <w:rsid w:val="005F2393"/>
    <w:rsid w:val="005F56B8"/>
    <w:rsid w:val="0060024F"/>
    <w:rsid w:val="00603322"/>
    <w:rsid w:val="00604D02"/>
    <w:rsid w:val="006528C8"/>
    <w:rsid w:val="00666378"/>
    <w:rsid w:val="00683918"/>
    <w:rsid w:val="0068505C"/>
    <w:rsid w:val="006C4C5F"/>
    <w:rsid w:val="0070566E"/>
    <w:rsid w:val="00710029"/>
    <w:rsid w:val="007633C1"/>
    <w:rsid w:val="0077322E"/>
    <w:rsid w:val="007D0C58"/>
    <w:rsid w:val="0080799E"/>
    <w:rsid w:val="00847891"/>
    <w:rsid w:val="00852A73"/>
    <w:rsid w:val="00863DD8"/>
    <w:rsid w:val="00885223"/>
    <w:rsid w:val="0089073A"/>
    <w:rsid w:val="008929FD"/>
    <w:rsid w:val="0089346B"/>
    <w:rsid w:val="008D6A42"/>
    <w:rsid w:val="00914C23"/>
    <w:rsid w:val="00917243"/>
    <w:rsid w:val="00937FAB"/>
    <w:rsid w:val="00942179"/>
    <w:rsid w:val="00942B7C"/>
    <w:rsid w:val="00977474"/>
    <w:rsid w:val="00993CAB"/>
    <w:rsid w:val="009B20D5"/>
    <w:rsid w:val="009B4B07"/>
    <w:rsid w:val="009C4719"/>
    <w:rsid w:val="00A13A57"/>
    <w:rsid w:val="00A209F8"/>
    <w:rsid w:val="00A21B07"/>
    <w:rsid w:val="00A21EDF"/>
    <w:rsid w:val="00A24EBF"/>
    <w:rsid w:val="00A815D6"/>
    <w:rsid w:val="00AF6007"/>
    <w:rsid w:val="00B13FF9"/>
    <w:rsid w:val="00B20538"/>
    <w:rsid w:val="00B33784"/>
    <w:rsid w:val="00B53745"/>
    <w:rsid w:val="00B5670B"/>
    <w:rsid w:val="00B7582E"/>
    <w:rsid w:val="00B767CA"/>
    <w:rsid w:val="00B86066"/>
    <w:rsid w:val="00BA375E"/>
    <w:rsid w:val="00BA5918"/>
    <w:rsid w:val="00C01098"/>
    <w:rsid w:val="00C102AE"/>
    <w:rsid w:val="00C1173C"/>
    <w:rsid w:val="00C314E6"/>
    <w:rsid w:val="00C61ED8"/>
    <w:rsid w:val="00C66DEA"/>
    <w:rsid w:val="00C71019"/>
    <w:rsid w:val="00C95895"/>
    <w:rsid w:val="00CB0751"/>
    <w:rsid w:val="00CB554E"/>
    <w:rsid w:val="00CB7A0D"/>
    <w:rsid w:val="00CC666C"/>
    <w:rsid w:val="00CF71BE"/>
    <w:rsid w:val="00D018BF"/>
    <w:rsid w:val="00D070F2"/>
    <w:rsid w:val="00D155B0"/>
    <w:rsid w:val="00D36F27"/>
    <w:rsid w:val="00DB3CFF"/>
    <w:rsid w:val="00DD75A4"/>
    <w:rsid w:val="00DE6973"/>
    <w:rsid w:val="00E05F05"/>
    <w:rsid w:val="00E16D91"/>
    <w:rsid w:val="00E46DBA"/>
    <w:rsid w:val="00E64C7D"/>
    <w:rsid w:val="00EB04C2"/>
    <w:rsid w:val="00EC53EE"/>
    <w:rsid w:val="00EF6593"/>
    <w:rsid w:val="00F265B4"/>
    <w:rsid w:val="00F75C36"/>
    <w:rsid w:val="00F906CB"/>
    <w:rsid w:val="00FB75CC"/>
    <w:rsid w:val="00FC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D10F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F05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05F05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05F05"/>
    <w:rPr>
      <w:rFonts w:ascii="Cambria" w:hAnsi="Cambria" w:cs="Cambria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E05F05"/>
    <w:pPr>
      <w:tabs>
        <w:tab w:val="left" w:pos="2160"/>
        <w:tab w:val="left" w:pos="4320"/>
        <w:tab w:val="right" w:pos="8640"/>
      </w:tabs>
      <w:spacing w:before="24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05F0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05F05"/>
    <w:pPr>
      <w:tabs>
        <w:tab w:val="center" w:pos="4320"/>
        <w:tab w:val="right" w:pos="8640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05F05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E05F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5F05"/>
    <w:rPr>
      <w:sz w:val="24"/>
      <w:szCs w:val="24"/>
    </w:rPr>
  </w:style>
  <w:style w:type="paragraph" w:customStyle="1" w:styleId="8pt-Footer">
    <w:name w:val="8pt-Footer"/>
    <w:basedOn w:val="Footer"/>
    <w:qFormat/>
    <w:rsid w:val="000034AC"/>
  </w:style>
  <w:style w:type="paragraph" w:customStyle="1" w:styleId="8ptFooter2">
    <w:name w:val="8ptFooter2"/>
    <w:basedOn w:val="8pt-Footer"/>
    <w:qFormat/>
    <w:rsid w:val="00CB7A0D"/>
  </w:style>
  <w:style w:type="paragraph" w:customStyle="1" w:styleId="gsinq8ptfooter">
    <w:name w:val="gsinq 8pt footer"/>
    <w:basedOn w:val="8ptFooter2"/>
    <w:qFormat/>
    <w:rsid w:val="001107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F05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05F05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05F05"/>
    <w:rPr>
      <w:rFonts w:ascii="Cambria" w:hAnsi="Cambria" w:cs="Cambria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E05F05"/>
    <w:pPr>
      <w:tabs>
        <w:tab w:val="left" w:pos="2160"/>
        <w:tab w:val="left" w:pos="4320"/>
        <w:tab w:val="right" w:pos="8640"/>
      </w:tabs>
      <w:spacing w:before="24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05F0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05F05"/>
    <w:pPr>
      <w:tabs>
        <w:tab w:val="center" w:pos="4320"/>
        <w:tab w:val="right" w:pos="8640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05F05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E05F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5F05"/>
    <w:rPr>
      <w:sz w:val="24"/>
      <w:szCs w:val="24"/>
    </w:rPr>
  </w:style>
  <w:style w:type="paragraph" w:customStyle="1" w:styleId="8pt-Footer">
    <w:name w:val="8pt-Footer"/>
    <w:basedOn w:val="Footer"/>
    <w:qFormat/>
    <w:rsid w:val="000034AC"/>
  </w:style>
  <w:style w:type="paragraph" w:customStyle="1" w:styleId="8ptFooter2">
    <w:name w:val="8ptFooter2"/>
    <w:basedOn w:val="8pt-Footer"/>
    <w:qFormat/>
    <w:rsid w:val="00CB7A0D"/>
  </w:style>
  <w:style w:type="paragraph" w:customStyle="1" w:styleId="gsinq8ptfooter">
    <w:name w:val="gsinq 8pt footer"/>
    <w:basedOn w:val="8ptFooter2"/>
    <w:qFormat/>
    <w:rsid w:val="00110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70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Supplemental Affidavit</vt:lpstr>
    </vt:vector>
  </TitlesOfParts>
  <Company>Granville Software Inc.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Affidavit</dc:title>
  <dc:creator>Granville Software Inc.</dc:creator>
  <cp:lastModifiedBy>GSI</cp:lastModifiedBy>
  <cp:revision>46</cp:revision>
  <dcterms:created xsi:type="dcterms:W3CDTF">2019-05-16T01:11:00Z</dcterms:created>
  <dcterms:modified xsi:type="dcterms:W3CDTF">2022-05-09T19:56:00Z</dcterms:modified>
</cp:coreProperties>
</file>