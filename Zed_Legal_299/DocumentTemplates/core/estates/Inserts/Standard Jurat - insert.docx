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3F50F" w14:textId="57BB5A16" w:rsidR="00DF559D" w:rsidRPr="001B62B6" w:rsidRDefault="003F284B">
      <w:pPr>
        <w:keepLines/>
        <w:rPr>
          <w:rFonts w:ascii="Arial" w:hAnsi="Arial"/>
          <w:sz w:val="22"/>
        </w:rPr>
      </w:pPr>
      <w:r w:rsidRPr="001B62B6">
        <w:rPr>
          <w:rFonts w:ascii="Arial" w:hAnsi="Arial"/>
          <w:sz w:val="22"/>
        </w:rPr>
        <w:t>{</w:t>
      </w:r>
      <w:r w:rsidR="005E6D10" w:rsidRPr="001B62B6">
        <w:rPr>
          <w:rFonts w:ascii="Arial" w:hAnsi="Arial"/>
          <w:sz w:val="22"/>
        </w:rPr>
        <w:t>%</w:t>
      </w:r>
      <w:r w:rsidR="00DF559D" w:rsidRPr="001B62B6">
        <w:rPr>
          <w:rFonts w:ascii="Arial" w:hAnsi="Arial"/>
          <w:sz w:val="22"/>
        </w:rPr>
        <w:t>p for party in PD(estate_index, "Personal Representative Filter")</w:t>
      </w:r>
      <w:r w:rsidR="005E6D10" w:rsidRPr="001B62B6">
        <w:rPr>
          <w:rFonts w:ascii="Arial" w:hAnsi="Arial"/>
          <w:sz w:val="22"/>
        </w:rPr>
        <w:t>%</w:t>
      </w:r>
      <w:r w:rsidRPr="001B62B6">
        <w:rPr>
          <w:rFonts w:ascii="Arial" w:hAnsi="Arial"/>
          <w:sz w:val="22"/>
        </w:rPr>
        <w:t>}</w:t>
      </w:r>
    </w:p>
    <w:p w14:paraId="6DFCFE0A" w14:textId="77777777" w:rsidR="00DF559D" w:rsidRPr="001B62B6" w:rsidRDefault="00DF559D">
      <w:pPr>
        <w:keepLines/>
        <w:rPr>
          <w:rFonts w:ascii="Arial" w:hAnsi="Arial"/>
          <w:sz w:val="22"/>
        </w:rPr>
      </w:pPr>
    </w:p>
    <w:p w14:paraId="377AE245" w14:textId="4F0C5102" w:rsidR="006F33F1" w:rsidRPr="001B62B6" w:rsidRDefault="003F284B" w:rsidP="006F33F1">
      <w:pPr>
        <w:keepNext/>
        <w:keepLines/>
        <w:rPr>
          <w:rFonts w:ascii="Arial" w:hAnsi="Arial"/>
          <w:sz w:val="22"/>
        </w:rPr>
      </w:pPr>
      <w:r w:rsidRPr="001B62B6">
        <w:rPr>
          <w:rFonts w:ascii="Arial" w:hAnsi="Arial"/>
          <w:sz w:val="22"/>
        </w:rPr>
        <w:t>{{party.t_affidavits.deponent|swear_affirm(</w:t>
      </w:r>
      <w:r w:rsidR="00FA37CB" w:rsidRPr="001B62B6">
        <w:rPr>
          <w:rFonts w:ascii="Arial" w:hAnsi="Arial"/>
          <w:sz w:val="22"/>
        </w:rPr>
        <w:t>"</w:t>
      </w:r>
      <w:r w:rsidRPr="001B62B6">
        <w:rPr>
          <w:rFonts w:ascii="Arial" w:hAnsi="Arial"/>
          <w:sz w:val="22"/>
        </w:rPr>
        <w:t>SWORN UNDER OATH/AFFIRMED/SWORN UNDER OATH OR AFFIRMED</w:t>
      </w:r>
      <w:r w:rsidR="00FA37CB" w:rsidRPr="001B62B6">
        <w:rPr>
          <w:rFonts w:ascii="Arial" w:hAnsi="Arial"/>
          <w:sz w:val="22"/>
        </w:rPr>
        <w:t>"</w:t>
      </w:r>
      <w:r w:rsidRPr="001B62B6">
        <w:rPr>
          <w:rFonts w:ascii="Arial" w:hAnsi="Arial"/>
          <w:sz w:val="22"/>
        </w:rPr>
        <w:t>)}} BEFORE A {{party.comm_1_te|upper}} AT {{party.t_affidavits.place_of_commissioning|comm_place(</w:t>
      </w:r>
      <w:r w:rsidR="001324B8" w:rsidRPr="001B62B6">
        <w:rPr>
          <w:rFonts w:ascii="Arial" w:hAnsi="Arial"/>
          <w:sz w:val="22"/>
        </w:rPr>
        <w:t>office</w:t>
      </w:r>
      <w:r w:rsidRPr="001B62B6">
        <w:rPr>
          <w:rFonts w:ascii="Arial" w:hAnsi="Arial"/>
          <w:sz w:val="22"/>
        </w:rPr>
        <w:t>)</w:t>
      </w:r>
      <w:r w:rsidR="00355DEC" w:rsidRPr="001B62B6">
        <w:rPr>
          <w:rFonts w:ascii="Arial" w:hAnsi="Arial"/>
          <w:sz w:val="22"/>
        </w:rPr>
        <w:t>|</w:t>
      </w:r>
      <w:r w:rsidRPr="001B62B6">
        <w:rPr>
          <w:rFonts w:ascii="Arial" w:hAnsi="Arial"/>
          <w:sz w:val="22"/>
        </w:rPr>
        <w:t>upper}} ON {{estate.signing_date_options|signing_date(</w:t>
      </w:r>
      <w:r w:rsidR="00D8767A" w:rsidRPr="001B62B6">
        <w:rPr>
          <w:rFonts w:ascii="Arial" w:hAnsi="Arial"/>
          <w:sz w:val="22"/>
        </w:rPr>
        <w:t>estate.signing_date_other</w:t>
      </w:r>
      <w:r w:rsidRPr="001B62B6">
        <w:rPr>
          <w:rFonts w:ascii="Arial" w:hAnsi="Arial"/>
          <w:sz w:val="22"/>
        </w:rPr>
        <w:t>)|upper}}.</w:t>
      </w:r>
    </w:p>
    <w:p w14:paraId="0147C91F" w14:textId="77777777" w:rsidR="00A23EC2" w:rsidRPr="001B62B6" w:rsidRDefault="00A23EC2" w:rsidP="006F33F1">
      <w:pPr>
        <w:keepNext/>
        <w:keepLines/>
        <w:rPr>
          <w:rFonts w:ascii="Arial" w:hAnsi="Arial"/>
          <w:sz w:val="22"/>
        </w:rPr>
      </w:pPr>
    </w:p>
    <w:p w14:paraId="0047527A" w14:textId="77777777" w:rsidR="006F33F1" w:rsidRPr="001B62B6" w:rsidRDefault="006F33F1" w:rsidP="006F33F1">
      <w:pPr>
        <w:keepNext/>
        <w:keepLines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2"/>
        <w:gridCol w:w="236"/>
        <w:gridCol w:w="5350"/>
      </w:tblGrid>
      <w:tr w:rsidR="006F33F1" w:rsidRPr="001B62B6" w14:paraId="3A48AD8B" w14:textId="77777777" w:rsidTr="00F02D9E">
        <w:tc>
          <w:tcPr>
            <w:tcW w:w="4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69DD6" w14:textId="77777777" w:rsidR="00F02D9E" w:rsidRDefault="005957CC" w:rsidP="00F02D9E">
            <w:pPr>
              <w:keepNext/>
              <w:keepLines/>
              <w:tabs>
                <w:tab w:val="left" w:pos="1083"/>
              </w:tabs>
              <w:ind w:left="1083" w:hanging="1083"/>
              <w:rPr>
                <w:rFonts w:ascii="Arial" w:hAnsi="Arial"/>
                <w:i/>
                <w:sz w:val="22"/>
              </w:rPr>
            </w:pPr>
            <w:r w:rsidRPr="00F02D9E">
              <w:rPr>
                <w:rFonts w:ascii="Arial" w:hAnsi="Arial"/>
                <w:i/>
                <w:sz w:val="22"/>
              </w:rPr>
              <w:t>Deponent</w:t>
            </w:r>
          </w:p>
          <w:p w14:paraId="4B33CAE4" w14:textId="63AD453F" w:rsidR="006F33F1" w:rsidRPr="001B62B6" w:rsidRDefault="003F284B" w:rsidP="00F02D9E">
            <w:pPr>
              <w:keepNext/>
              <w:keepLines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</w:t>
            </w:r>
            <w:r w:rsidR="005E6D10" w:rsidRPr="001B62B6">
              <w:rPr>
                <w:rFonts w:ascii="Arial" w:hAnsi="Arial"/>
                <w:sz w:val="22"/>
              </w:rPr>
              <w:t>%</w:t>
            </w:r>
            <w:r w:rsidR="00DF559D" w:rsidRPr="001B62B6">
              <w:rPr>
                <w:rFonts w:ascii="Arial" w:hAnsi="Arial"/>
                <w:sz w:val="22"/>
              </w:rPr>
              <w:t xml:space="preserve"> if party</w:t>
            </w:r>
            <w:r w:rsidR="00637164" w:rsidRPr="001B62B6">
              <w:rPr>
                <w:rFonts w:ascii="Arial" w:hAnsi="Arial"/>
                <w:sz w:val="22"/>
              </w:rPr>
              <w:t>.</w:t>
            </w:r>
            <w:r w:rsidR="00DF559D" w:rsidRPr="001B62B6">
              <w:rPr>
                <w:rFonts w:ascii="Arial" w:hAnsi="Arial"/>
                <w:sz w:val="22"/>
              </w:rPr>
              <w:t xml:space="preserve">relationship == "Trust Company" </w:t>
            </w:r>
            <w:r w:rsidR="005E6D10" w:rsidRPr="001B62B6">
              <w:rPr>
                <w:rFonts w:ascii="Arial" w:hAnsi="Arial"/>
                <w:sz w:val="22"/>
              </w:rPr>
              <w:t>%</w:t>
            </w:r>
            <w:r w:rsidRPr="001B62B6">
              <w:rPr>
                <w:rFonts w:ascii="Arial" w:hAnsi="Arial"/>
                <w:sz w:val="22"/>
              </w:rPr>
              <w:t>}{{</w:t>
            </w:r>
            <w:r w:rsidR="00FF7C93">
              <w:rPr>
                <w:rFonts w:ascii="Arial" w:hAnsi="Arial"/>
                <w:sz w:val="22"/>
              </w:rPr>
              <w:t>party.</w:t>
            </w:r>
            <w:bookmarkStart w:id="0" w:name="_GoBack"/>
            <w:bookmarkEnd w:id="0"/>
            <w:r w:rsidR="00DF559D" w:rsidRPr="001B62B6">
              <w:rPr>
                <w:rFonts w:ascii="Arial" w:hAnsi="Arial"/>
                <w:sz w:val="22"/>
              </w:rPr>
              <w:t>trust_company_and_contact_te</w:t>
            </w:r>
            <w:r w:rsidRPr="001B62B6">
              <w:rPr>
                <w:rFonts w:ascii="Arial" w:hAnsi="Arial"/>
                <w:sz w:val="22"/>
              </w:rPr>
              <w:t>}}{</w:t>
            </w:r>
            <w:r w:rsidR="005E6D10" w:rsidRPr="001B62B6">
              <w:rPr>
                <w:rFonts w:ascii="Arial" w:hAnsi="Arial"/>
                <w:sz w:val="22"/>
              </w:rPr>
              <w:t>%</w:t>
            </w:r>
            <w:r w:rsidR="00DF559D" w:rsidRPr="001B62B6">
              <w:rPr>
                <w:rFonts w:ascii="Arial" w:hAnsi="Arial"/>
                <w:sz w:val="22"/>
              </w:rPr>
              <w:t xml:space="preserve"> else </w:t>
            </w:r>
            <w:r w:rsidR="005E6D10" w:rsidRPr="001B62B6">
              <w:rPr>
                <w:rFonts w:ascii="Arial" w:hAnsi="Arial"/>
                <w:sz w:val="22"/>
              </w:rPr>
              <w:t>%</w:t>
            </w:r>
            <w:r w:rsidRPr="001B62B6">
              <w:rPr>
                <w:rFonts w:ascii="Arial" w:hAnsi="Arial"/>
                <w:sz w:val="22"/>
              </w:rPr>
              <w:t>}{{</w:t>
            </w:r>
            <w:r w:rsidR="00DF559D" w:rsidRPr="001B62B6">
              <w:rPr>
                <w:rFonts w:ascii="Arial" w:hAnsi="Arial"/>
                <w:sz w:val="22"/>
              </w:rPr>
              <w:t>party.</w:t>
            </w:r>
            <w:r w:rsidR="007C0F31" w:rsidRPr="001B62B6">
              <w:rPr>
                <w:rFonts w:ascii="Arial" w:hAnsi="Arial"/>
                <w:sz w:val="22"/>
              </w:rPr>
              <w:t>name_on_file</w:t>
            </w:r>
            <w:r w:rsidRPr="001B62B6">
              <w:rPr>
                <w:rFonts w:ascii="Arial" w:hAnsi="Arial"/>
                <w:sz w:val="22"/>
              </w:rPr>
              <w:t>}}{</w:t>
            </w:r>
            <w:r w:rsidR="005E6D10" w:rsidRPr="001B62B6">
              <w:rPr>
                <w:rFonts w:ascii="Arial" w:hAnsi="Arial"/>
                <w:sz w:val="22"/>
              </w:rPr>
              <w:t>%</w:t>
            </w:r>
            <w:r w:rsidR="00DF559D" w:rsidRPr="001B62B6">
              <w:rPr>
                <w:rFonts w:ascii="Arial" w:hAnsi="Arial"/>
                <w:sz w:val="22"/>
              </w:rPr>
              <w:t xml:space="preserve"> endif </w:t>
            </w:r>
            <w:r w:rsidR="005E6D10" w:rsidRPr="001B62B6">
              <w:rPr>
                <w:rFonts w:ascii="Arial" w:hAnsi="Arial"/>
                <w:sz w:val="22"/>
              </w:rPr>
              <w:t>%</w:t>
            </w:r>
            <w:r w:rsidRPr="001B62B6">
              <w:rPr>
                <w:rFonts w:ascii="Arial" w:hAnsi="Arial"/>
                <w:sz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FB6BFE" w14:textId="77777777" w:rsidR="006F33F1" w:rsidRPr="001B62B6" w:rsidRDefault="006F33F1" w:rsidP="006F33F1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AA4FF" w14:textId="06B30E07" w:rsidR="006F33F1" w:rsidRPr="001B62B6" w:rsidRDefault="00F60077" w:rsidP="00A043B8">
            <w:pPr>
              <w:keepNext/>
              <w:keepLines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{% if </w:t>
            </w:r>
            <w:r w:rsidR="008753E9">
              <w:rPr>
                <w:rFonts w:ascii="Arial" w:hAnsi="Arial"/>
                <w:sz w:val="22"/>
              </w:rPr>
              <w:t xml:space="preserve">party.comm_2_te and </w:t>
            </w:r>
            <w:r>
              <w:rPr>
                <w:rFonts w:ascii="Arial" w:hAnsi="Arial"/>
                <w:sz w:val="22"/>
              </w:rPr>
              <w:t>"A Commissioner" in party.comm_2_te %}</w:t>
            </w:r>
            <w:r>
              <w:rPr>
                <w:rFonts w:ascii="Arial" w:hAnsi="Arial"/>
                <w:i/>
                <w:sz w:val="22"/>
              </w:rPr>
              <w:t>A Commissioner for Oaths in and for Alberta</w:t>
            </w:r>
            <w:r>
              <w:rPr>
                <w:rFonts w:ascii="Arial" w:hAnsi="Arial"/>
                <w:sz w:val="22"/>
              </w:rPr>
              <w:t>{% endif %}</w:t>
            </w:r>
            <w:r w:rsidR="00A043B8">
              <w:rPr>
                <w:rFonts w:ascii="Arial" w:hAnsi="Arial"/>
                <w:sz w:val="22"/>
              </w:rPr>
              <w:t>{% if</w:t>
            </w:r>
            <w:r w:rsidR="008753E9">
              <w:rPr>
                <w:rFonts w:ascii="Arial" w:hAnsi="Arial"/>
                <w:sz w:val="22"/>
              </w:rPr>
              <w:t xml:space="preserve"> party.comm_2_te and</w:t>
            </w:r>
            <w:r w:rsidR="00A043B8">
              <w:rPr>
                <w:rFonts w:ascii="Arial" w:hAnsi="Arial"/>
                <w:sz w:val="22"/>
              </w:rPr>
              <w:t xml:space="preserve"> "Notary" in party.comm_2_te %}</w:t>
            </w:r>
            <w:r w:rsidR="00A043B8">
              <w:rPr>
                <w:rFonts w:ascii="Arial" w:hAnsi="Arial"/>
                <w:i/>
                <w:sz w:val="22"/>
              </w:rPr>
              <w:t>Notary Public:</w:t>
            </w:r>
            <w:r w:rsidR="00653C26">
              <w:rPr>
                <w:rFonts w:ascii="Arial" w:hAnsi="Arial"/>
                <w:i/>
                <w:sz w:val="22"/>
              </w:rPr>
              <w:t xml:space="preserve"> </w:t>
            </w:r>
            <w:r w:rsidR="00A043B8">
              <w:rPr>
                <w:rFonts w:ascii="Arial" w:hAnsi="Arial"/>
                <w:sz w:val="22"/>
              </w:rPr>
              <w:t>{% endif %}</w:t>
            </w:r>
            <w:r w:rsidR="003F284B" w:rsidRPr="001B62B6">
              <w:rPr>
                <w:rFonts w:ascii="Arial" w:hAnsi="Arial"/>
                <w:sz w:val="22"/>
              </w:rPr>
              <w:t>{{</w:t>
            </w:r>
            <w:r w:rsidR="00DF559D" w:rsidRPr="001B62B6">
              <w:rPr>
                <w:rFonts w:ascii="Arial" w:hAnsi="Arial"/>
                <w:sz w:val="22"/>
              </w:rPr>
              <w:t>party.comm_2_te</w:t>
            </w:r>
            <w:r w:rsidR="00B13FFC">
              <w:rPr>
                <w:rFonts w:ascii="Arial" w:hAnsi="Arial"/>
                <w:sz w:val="22"/>
              </w:rPr>
              <w:t xml:space="preserve">|replace("A Commissioner for Oaths in and for Alberta", </w:t>
            </w:r>
            <w:r w:rsidRPr="00F60077">
              <w:rPr>
                <w:rFonts w:ascii="Arial" w:hAnsi="Arial"/>
                <w:sz w:val="22"/>
              </w:rPr>
              <w:t>"</w:t>
            </w:r>
            <w:r w:rsidR="00B13FFC" w:rsidRPr="00F60077">
              <w:rPr>
                <w:rFonts w:ascii="Arial" w:hAnsi="Arial"/>
                <w:sz w:val="22"/>
              </w:rPr>
              <w:t>"</w:t>
            </w:r>
            <w:r w:rsidR="00B13FFC">
              <w:rPr>
                <w:rFonts w:ascii="Arial" w:hAnsi="Arial"/>
                <w:sz w:val="22"/>
              </w:rPr>
              <w:t>)</w:t>
            </w:r>
            <w:r w:rsidR="00A043B8">
              <w:rPr>
                <w:rFonts w:ascii="Arial" w:hAnsi="Arial"/>
                <w:sz w:val="22"/>
              </w:rPr>
              <w:t>|replace("Notary Public: ", "")</w:t>
            </w:r>
            <w:r w:rsidR="003F284B" w:rsidRPr="001B62B6">
              <w:rPr>
                <w:rFonts w:ascii="Arial" w:hAnsi="Arial"/>
                <w:sz w:val="22"/>
              </w:rPr>
              <w:t>}}</w:t>
            </w:r>
          </w:p>
        </w:tc>
      </w:tr>
      <w:tr w:rsidR="006F33F1" w:rsidRPr="001B62B6" w14:paraId="4E157806" w14:textId="77777777" w:rsidTr="00F02D9E"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67E59" w14:textId="77777777" w:rsidR="006F33F1" w:rsidRPr="001B62B6" w:rsidRDefault="006F33F1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99CF6E" w14:textId="77777777" w:rsidR="006F33F1" w:rsidRPr="001B62B6" w:rsidRDefault="006F33F1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14:paraId="11B7AA85" w14:textId="4C15C4C6" w:rsidR="006F33F1" w:rsidRPr="001B62B6" w:rsidRDefault="003F284B" w:rsidP="00DF559D">
            <w:pPr>
              <w:keepNext/>
              <w:keepLines/>
              <w:rPr>
                <w:rFonts w:ascii="Arial" w:hAnsi="Arial"/>
                <w:sz w:val="22"/>
              </w:rPr>
            </w:pPr>
            <w:r w:rsidRPr="001B62B6">
              <w:rPr>
                <w:rFonts w:ascii="Arial" w:hAnsi="Arial"/>
                <w:sz w:val="22"/>
              </w:rPr>
              <w:t>{{</w:t>
            </w:r>
            <w:r w:rsidR="003178DB" w:rsidRPr="001B62B6">
              <w:rPr>
                <w:rFonts w:ascii="Arial" w:hAnsi="Arial"/>
                <w:sz w:val="22"/>
              </w:rPr>
              <w:t>party.comm_3_te</w:t>
            </w:r>
            <w:r w:rsidRPr="001B62B6">
              <w:rPr>
                <w:rFonts w:ascii="Arial" w:hAnsi="Arial"/>
                <w:sz w:val="22"/>
              </w:rPr>
              <w:t>}}</w:t>
            </w:r>
          </w:p>
        </w:tc>
      </w:tr>
    </w:tbl>
    <w:p w14:paraId="28AA5180" w14:textId="77777777" w:rsidR="00DF559D" w:rsidRPr="001B62B6" w:rsidRDefault="00DF559D" w:rsidP="00DF559D">
      <w:pPr>
        <w:rPr>
          <w:rFonts w:ascii="Arial" w:hAnsi="Arial"/>
          <w:sz w:val="22"/>
        </w:rPr>
      </w:pPr>
    </w:p>
    <w:p w14:paraId="0C6C85B9" w14:textId="6893DCB3" w:rsidR="00DF559D" w:rsidRPr="001B62B6" w:rsidRDefault="003F284B">
      <w:pPr>
        <w:rPr>
          <w:rFonts w:ascii="Arial" w:hAnsi="Arial"/>
          <w:sz w:val="22"/>
        </w:rPr>
      </w:pPr>
      <w:r w:rsidRPr="001B62B6">
        <w:rPr>
          <w:rFonts w:ascii="Arial" w:hAnsi="Arial"/>
          <w:sz w:val="22"/>
        </w:rPr>
        <w:t>{</w:t>
      </w:r>
      <w:r w:rsidR="005E6D10" w:rsidRPr="001B62B6">
        <w:rPr>
          <w:rFonts w:ascii="Arial" w:hAnsi="Arial"/>
          <w:sz w:val="22"/>
        </w:rPr>
        <w:t>%</w:t>
      </w:r>
      <w:r w:rsidR="00DF559D" w:rsidRPr="001B62B6">
        <w:rPr>
          <w:rFonts w:ascii="Arial" w:hAnsi="Arial"/>
          <w:sz w:val="22"/>
        </w:rPr>
        <w:t xml:space="preserve">p endfor </w:t>
      </w:r>
      <w:r w:rsidR="005E6D10" w:rsidRPr="001B62B6">
        <w:rPr>
          <w:rFonts w:ascii="Arial" w:hAnsi="Arial"/>
          <w:sz w:val="22"/>
        </w:rPr>
        <w:t>%</w:t>
      </w:r>
      <w:r w:rsidRPr="001B62B6">
        <w:rPr>
          <w:rFonts w:ascii="Arial" w:hAnsi="Arial"/>
          <w:sz w:val="22"/>
        </w:rPr>
        <w:t>}</w:t>
      </w:r>
    </w:p>
    <w:sectPr w:rsidR="00DF559D" w:rsidRPr="001B62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1440" w:left="1008" w:header="720" w:footer="720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4B047" w14:textId="77777777" w:rsidR="00656F1B" w:rsidRPr="007E2EDD" w:rsidRDefault="00656F1B" w:rsidP="00361902">
      <w:r w:rsidRPr="007E2EDD">
        <w:separator/>
      </w:r>
    </w:p>
  </w:endnote>
  <w:endnote w:type="continuationSeparator" w:id="0">
    <w:p w14:paraId="1C82A202" w14:textId="77777777" w:rsidR="00656F1B" w:rsidRPr="007E2EDD" w:rsidRDefault="00656F1B" w:rsidP="00361902">
      <w:r w:rsidRPr="007E2E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0110" w14:textId="77777777" w:rsidR="004A33E8" w:rsidRPr="007E2EDD" w:rsidRDefault="004A3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8B3EF" w14:textId="77777777" w:rsidR="004A33E8" w:rsidRPr="007E2EDD" w:rsidRDefault="004A3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D721D" w14:textId="77777777" w:rsidR="004A33E8" w:rsidRPr="007E2EDD" w:rsidRDefault="004A3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8FB32" w14:textId="77777777" w:rsidR="00656F1B" w:rsidRPr="007E2EDD" w:rsidRDefault="00656F1B" w:rsidP="00361902">
      <w:r w:rsidRPr="007E2EDD">
        <w:separator/>
      </w:r>
    </w:p>
  </w:footnote>
  <w:footnote w:type="continuationSeparator" w:id="0">
    <w:p w14:paraId="4F1AA5B2" w14:textId="77777777" w:rsidR="00656F1B" w:rsidRPr="007E2EDD" w:rsidRDefault="00656F1B" w:rsidP="00361902">
      <w:r w:rsidRPr="007E2ED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E149" w14:textId="77777777" w:rsidR="004A33E8" w:rsidRPr="007E2EDD" w:rsidRDefault="004A33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47750" w14:textId="77777777" w:rsidR="004A33E8" w:rsidRPr="007E2EDD" w:rsidRDefault="004A33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8783E" w14:textId="77777777" w:rsidR="004A33E8" w:rsidRPr="007E2EDD" w:rsidRDefault="004A3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rawingGridHorizontalSpacing w:val="57"/>
  <w:drawingGridVerticalSpacing w:val="3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F1"/>
    <w:rsid w:val="000166EF"/>
    <w:rsid w:val="001007CF"/>
    <w:rsid w:val="001073AB"/>
    <w:rsid w:val="001324B8"/>
    <w:rsid w:val="00187D14"/>
    <w:rsid w:val="001B62B6"/>
    <w:rsid w:val="001C1161"/>
    <w:rsid w:val="003178DB"/>
    <w:rsid w:val="00331F52"/>
    <w:rsid w:val="00355DEC"/>
    <w:rsid w:val="00361902"/>
    <w:rsid w:val="003F284B"/>
    <w:rsid w:val="004A33E8"/>
    <w:rsid w:val="004D58A1"/>
    <w:rsid w:val="004D58BF"/>
    <w:rsid w:val="004E4175"/>
    <w:rsid w:val="004F7732"/>
    <w:rsid w:val="00515754"/>
    <w:rsid w:val="00574D0D"/>
    <w:rsid w:val="005957CC"/>
    <w:rsid w:val="005E6D10"/>
    <w:rsid w:val="005E7ED8"/>
    <w:rsid w:val="005F3548"/>
    <w:rsid w:val="00637164"/>
    <w:rsid w:val="00653C26"/>
    <w:rsid w:val="00654DF1"/>
    <w:rsid w:val="00656F1B"/>
    <w:rsid w:val="00687CAD"/>
    <w:rsid w:val="006F33F1"/>
    <w:rsid w:val="00714CFE"/>
    <w:rsid w:val="00724117"/>
    <w:rsid w:val="007C0F31"/>
    <w:rsid w:val="007E2EDD"/>
    <w:rsid w:val="007F75B5"/>
    <w:rsid w:val="008753E9"/>
    <w:rsid w:val="0089296B"/>
    <w:rsid w:val="00895CC3"/>
    <w:rsid w:val="008976EA"/>
    <w:rsid w:val="009757B1"/>
    <w:rsid w:val="00987DEE"/>
    <w:rsid w:val="009E4F4C"/>
    <w:rsid w:val="00A043B8"/>
    <w:rsid w:val="00A23EC2"/>
    <w:rsid w:val="00A64027"/>
    <w:rsid w:val="00AD6711"/>
    <w:rsid w:val="00B13FFC"/>
    <w:rsid w:val="00B52BAD"/>
    <w:rsid w:val="00B75FAE"/>
    <w:rsid w:val="00BB6E5C"/>
    <w:rsid w:val="00C96644"/>
    <w:rsid w:val="00CA5E86"/>
    <w:rsid w:val="00D8767A"/>
    <w:rsid w:val="00DF559D"/>
    <w:rsid w:val="00F02D9E"/>
    <w:rsid w:val="00F60077"/>
    <w:rsid w:val="00F83B88"/>
    <w:rsid w:val="00FA37CB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F8AC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Webdings" w:eastAsia="Times New Roman" w:hAnsi="Webdings" w:cs="Arial"/>
        <w:sz w:val="1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Webdings" w:eastAsia="Times New Roman" w:hAnsi="Webdings" w:cs="Arial"/>
        <w:sz w:val="1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44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 Jurat</vt:lpstr>
    </vt:vector>
  </TitlesOfParts>
  <Company>Granville Software Inc.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 Jurat</dc:title>
  <dc:creator>Granville Software Inc.</dc:creator>
  <cp:lastModifiedBy>GSI</cp:lastModifiedBy>
  <cp:revision>45</cp:revision>
  <dcterms:created xsi:type="dcterms:W3CDTF">2019-07-04T20:34:00Z</dcterms:created>
  <dcterms:modified xsi:type="dcterms:W3CDTF">2020-12-16T17:47:00Z</dcterms:modified>
</cp:coreProperties>
</file>