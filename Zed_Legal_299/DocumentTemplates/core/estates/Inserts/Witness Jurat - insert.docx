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2EBEB" w14:textId="1AF9ED2A" w:rsidR="00AD71CE" w:rsidRPr="00146ADB" w:rsidRDefault="001A2DB4" w:rsidP="00E973BF">
      <w:pPr>
        <w:keepLines/>
        <w:jc w:val="both"/>
        <w:rPr>
          <w:rFonts w:ascii="Arial" w:hAnsi="Arial"/>
          <w:sz w:val="22"/>
        </w:rPr>
      </w:pPr>
      <w:bookmarkStart w:id="0" w:name="_GoBack"/>
      <w:bookmarkEnd w:id="0"/>
      <w:r w:rsidRPr="00146ADB">
        <w:rPr>
          <w:rFonts w:ascii="Arial" w:hAnsi="Arial"/>
          <w:sz w:val="22"/>
        </w:rPr>
        <w:t>{{</w:t>
      </w:r>
      <w:r w:rsidR="00E973BF" w:rsidRPr="00146ADB">
        <w:rPr>
          <w:rFonts w:ascii="Arial" w:hAnsi="Arial"/>
          <w:sz w:val="22"/>
        </w:rPr>
        <w:t>estate_</w:t>
      </w:r>
      <w:proofErr w:type="gramStart"/>
      <w:r w:rsidR="00E973BF" w:rsidRPr="00146ADB">
        <w:rPr>
          <w:rFonts w:ascii="Arial" w:hAnsi="Arial"/>
          <w:sz w:val="22"/>
        </w:rPr>
        <w:t>option(</w:t>
      </w:r>
      <w:proofErr w:type="gramEnd"/>
      <w:r w:rsidR="00E973BF" w:rsidRPr="00146ADB">
        <w:rPr>
          <w:rFonts w:ascii="Arial" w:hAnsi="Arial"/>
          <w:sz w:val="22"/>
        </w:rPr>
        <w:t>“swear_affirm”)|sw</w:t>
      </w:r>
      <w:r w:rsidR="00D97008">
        <w:rPr>
          <w:rFonts w:ascii="Arial" w:hAnsi="Arial"/>
          <w:sz w:val="22"/>
        </w:rPr>
        <w:t>ear_affirm(“SWORN/AFFIRMED/SWORN</w:t>
      </w:r>
      <w:r w:rsidR="00E973BF" w:rsidRPr="00146ADB">
        <w:rPr>
          <w:rFonts w:ascii="Arial" w:hAnsi="Arial"/>
          <w:sz w:val="22"/>
        </w:rPr>
        <w:t xml:space="preserve"> OR AFFIRMED”)</w:t>
      </w:r>
      <w:r w:rsidRPr="00146ADB">
        <w:rPr>
          <w:rFonts w:ascii="Arial" w:hAnsi="Arial"/>
          <w:sz w:val="22"/>
        </w:rPr>
        <w:t>}}</w:t>
      </w:r>
      <w:r w:rsidR="00AD71CE" w:rsidRPr="00146ADB">
        <w:rPr>
          <w:rFonts w:ascii="Arial" w:hAnsi="Arial"/>
          <w:sz w:val="22"/>
        </w:rPr>
        <w:t xml:space="preserve"> BEFORE A </w:t>
      </w:r>
      <w:r w:rsidRPr="00146ADB">
        <w:rPr>
          <w:rFonts w:ascii="Arial" w:hAnsi="Arial"/>
          <w:sz w:val="22"/>
        </w:rPr>
        <w:t>{{</w:t>
      </w:r>
      <w:r w:rsidR="00E973BF" w:rsidRPr="00146ADB">
        <w:rPr>
          <w:rFonts w:ascii="Arial" w:hAnsi="Arial"/>
          <w:sz w:val="22"/>
        </w:rPr>
        <w:t>party.comm_1_te|upper</w:t>
      </w:r>
      <w:r w:rsidRPr="00146ADB">
        <w:rPr>
          <w:rFonts w:ascii="Arial" w:hAnsi="Arial"/>
          <w:sz w:val="22"/>
        </w:rPr>
        <w:t>}}</w:t>
      </w:r>
      <w:r w:rsidR="00AD71CE" w:rsidRPr="00146ADB">
        <w:rPr>
          <w:rFonts w:ascii="Arial" w:hAnsi="Arial"/>
          <w:sz w:val="22"/>
        </w:rPr>
        <w:t xml:space="preserve"> AT </w:t>
      </w:r>
      <w:r w:rsidRPr="00146ADB">
        <w:rPr>
          <w:rFonts w:ascii="Arial" w:hAnsi="Arial"/>
          <w:sz w:val="22"/>
        </w:rPr>
        <w:t>{{</w:t>
      </w:r>
      <w:r w:rsidR="00E973BF" w:rsidRPr="00146ADB">
        <w:rPr>
          <w:rFonts w:ascii="Arial" w:hAnsi="Arial"/>
          <w:sz w:val="22"/>
        </w:rPr>
        <w:t>party.t_affidavits.place_of_commissioning|comm_</w:t>
      </w:r>
      <w:proofErr w:type="gramStart"/>
      <w:r w:rsidR="00E973BF" w:rsidRPr="00146ADB">
        <w:rPr>
          <w:rFonts w:ascii="Arial" w:hAnsi="Arial"/>
          <w:sz w:val="22"/>
        </w:rPr>
        <w:t>place(</w:t>
      </w:r>
      <w:proofErr w:type="gramEnd"/>
      <w:r w:rsidR="00E973BF" w:rsidRPr="00146ADB">
        <w:rPr>
          <w:rFonts w:ascii="Arial" w:hAnsi="Arial"/>
          <w:sz w:val="22"/>
        </w:rPr>
        <w:t>office)|upper</w:t>
      </w:r>
      <w:r w:rsidRPr="00146ADB">
        <w:rPr>
          <w:rFonts w:ascii="Arial" w:hAnsi="Arial"/>
          <w:sz w:val="22"/>
        </w:rPr>
        <w:t>}}</w:t>
      </w:r>
      <w:r w:rsidR="00AD71CE" w:rsidRPr="00146ADB">
        <w:rPr>
          <w:rFonts w:ascii="Arial" w:hAnsi="Arial"/>
          <w:sz w:val="22"/>
        </w:rPr>
        <w:t xml:space="preserve"> ON </w:t>
      </w:r>
      <w:r w:rsidRPr="00146ADB">
        <w:rPr>
          <w:rFonts w:ascii="Arial" w:hAnsi="Arial"/>
          <w:sz w:val="22"/>
        </w:rPr>
        <w:t>{{</w:t>
      </w:r>
      <w:r w:rsidR="00E973BF" w:rsidRPr="00146ADB">
        <w:rPr>
          <w:rFonts w:ascii="Arial" w:hAnsi="Arial"/>
          <w:sz w:val="22"/>
        </w:rPr>
        <w:t>estate.signing_date_options|signing_date(</w:t>
      </w:r>
      <w:r w:rsidR="00D34319" w:rsidRPr="00146ADB">
        <w:rPr>
          <w:rFonts w:ascii="Arial" w:hAnsi="Arial"/>
          <w:sz w:val="22"/>
        </w:rPr>
        <w:t>estate.signing_date_other</w:t>
      </w:r>
      <w:r w:rsidR="00E973BF" w:rsidRPr="00146ADB">
        <w:rPr>
          <w:rFonts w:ascii="Arial" w:hAnsi="Arial"/>
          <w:sz w:val="22"/>
        </w:rPr>
        <w:t>)|upper</w:t>
      </w:r>
      <w:r w:rsidRPr="00146ADB">
        <w:rPr>
          <w:rFonts w:ascii="Arial" w:hAnsi="Arial"/>
          <w:sz w:val="22"/>
        </w:rPr>
        <w:t>}}</w:t>
      </w:r>
      <w:r w:rsidR="00AD71CE" w:rsidRPr="00146ADB">
        <w:rPr>
          <w:rFonts w:ascii="Arial" w:hAnsi="Arial"/>
          <w:sz w:val="22"/>
        </w:rPr>
        <w:t>.</w:t>
      </w:r>
    </w:p>
    <w:p w14:paraId="32A58C27" w14:textId="77777777" w:rsidR="002123EA" w:rsidRPr="00146ADB" w:rsidRDefault="002123EA" w:rsidP="00E973BF">
      <w:pPr>
        <w:keepLines/>
        <w:jc w:val="both"/>
        <w:rPr>
          <w:rFonts w:ascii="Arial" w:hAnsi="Arial"/>
          <w:sz w:val="22"/>
        </w:rPr>
      </w:pPr>
    </w:p>
    <w:p w14:paraId="48218A96" w14:textId="77777777" w:rsidR="00AD71CE" w:rsidRPr="00146ADB" w:rsidRDefault="00AD71CE">
      <w:pPr>
        <w:keepNext/>
        <w:keepLines/>
        <w:rPr>
          <w:rFonts w:ascii="Arial" w:hAnsi="Arial"/>
          <w:sz w:val="22"/>
        </w:rPr>
      </w:pPr>
    </w:p>
    <w:p w14:paraId="49CE6BC4" w14:textId="77777777" w:rsidR="00AD71CE" w:rsidRPr="00146ADB" w:rsidRDefault="00AD71CE">
      <w:pPr>
        <w:keepNext/>
        <w:keepLines/>
        <w:rPr>
          <w:rFonts w:ascii="Arial" w:hAnsi="Arial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2"/>
        <w:gridCol w:w="236"/>
        <w:gridCol w:w="5350"/>
      </w:tblGrid>
      <w:tr w:rsidR="00AD71CE" w:rsidRPr="00146ADB" w14:paraId="3A087E24" w14:textId="77777777" w:rsidTr="00E36021">
        <w:trPr>
          <w:trHeight w:val="305"/>
        </w:trPr>
        <w:tc>
          <w:tcPr>
            <w:tcW w:w="47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43F6DE" w14:textId="77777777" w:rsidR="00700D1C" w:rsidRDefault="00700D1C" w:rsidP="001A2DB4">
            <w:pPr>
              <w:keepNext/>
              <w:keepLines/>
              <w:rPr>
                <w:rFonts w:ascii="Arial" w:hAnsi="Arial"/>
                <w:sz w:val="22"/>
              </w:rPr>
            </w:pPr>
            <w:r w:rsidRPr="00700D1C">
              <w:rPr>
                <w:rFonts w:ascii="Arial" w:hAnsi="Arial"/>
                <w:i/>
                <w:sz w:val="22"/>
              </w:rPr>
              <w:t>Deponent</w:t>
            </w:r>
          </w:p>
          <w:p w14:paraId="0F091ECA" w14:textId="446287E0" w:rsidR="00AD71CE" w:rsidRPr="00146ADB" w:rsidRDefault="001A2DB4" w:rsidP="001A2DB4">
            <w:pPr>
              <w:keepNext/>
              <w:keepLines/>
              <w:rPr>
                <w:rFonts w:ascii="Arial" w:hAnsi="Arial"/>
                <w:sz w:val="22"/>
              </w:rPr>
            </w:pPr>
            <w:r w:rsidRPr="00146ADB">
              <w:rPr>
                <w:rFonts w:ascii="Arial" w:hAnsi="Arial"/>
                <w:sz w:val="22"/>
              </w:rPr>
              <w:t xml:space="preserve">{{ </w:t>
            </w:r>
            <w:proofErr w:type="spellStart"/>
            <w:r w:rsidRPr="00146ADB">
              <w:rPr>
                <w:rFonts w:ascii="Arial" w:hAnsi="Arial"/>
                <w:sz w:val="22"/>
              </w:rPr>
              <w:t>party.t_affidavits.witness|witness</w:t>
            </w:r>
            <w:proofErr w:type="spellEnd"/>
            <w:r w:rsidRPr="00146ADB">
              <w:rPr>
                <w:rFonts w:ascii="Arial" w:hAnsi="Arial"/>
                <w:sz w:val="22"/>
              </w:rPr>
              <w:t>(lawyer, assistant) }}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BEEE407" w14:textId="77777777" w:rsidR="00AD71CE" w:rsidRPr="00146ADB" w:rsidRDefault="00AD71CE">
            <w:pPr>
              <w:keepNext/>
              <w:keepLines/>
              <w:rPr>
                <w:rFonts w:ascii="Arial" w:hAnsi="Arial"/>
                <w:sz w:val="22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EC6AC" w14:textId="1EA48ADA" w:rsidR="00DC1B5E" w:rsidRPr="00BC4D17" w:rsidRDefault="00700D1C" w:rsidP="003D110D">
            <w:pPr>
              <w:keepNext/>
              <w:keepLines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{% if</w:t>
            </w:r>
            <w:r w:rsidR="00F42159">
              <w:rPr>
                <w:rFonts w:ascii="Arial" w:hAnsi="Arial"/>
                <w:sz w:val="22"/>
              </w:rPr>
              <w:t xml:space="preserve"> party.comm_2_witness</w:t>
            </w:r>
            <w:r w:rsidR="005C513C">
              <w:rPr>
                <w:rFonts w:ascii="Arial" w:hAnsi="Arial"/>
                <w:sz w:val="22"/>
              </w:rPr>
              <w:t>_te</w:t>
            </w:r>
            <w:r w:rsidR="00F42159">
              <w:rPr>
                <w:rFonts w:ascii="Arial" w:hAnsi="Arial"/>
                <w:sz w:val="22"/>
              </w:rPr>
              <w:t xml:space="preserve"> and</w:t>
            </w:r>
            <w:r>
              <w:rPr>
                <w:rFonts w:ascii="Arial" w:hAnsi="Arial"/>
                <w:sz w:val="22"/>
              </w:rPr>
              <w:t xml:space="preserve"> "A Commissioner" in party.</w:t>
            </w:r>
            <w:r w:rsidRPr="00146ADB">
              <w:rPr>
                <w:rFonts w:ascii="Arial" w:hAnsi="Arial"/>
                <w:sz w:val="22"/>
              </w:rPr>
              <w:t>comm_2_witness_te</w:t>
            </w:r>
            <w:r>
              <w:rPr>
                <w:rFonts w:ascii="Arial" w:hAnsi="Arial"/>
                <w:sz w:val="22"/>
              </w:rPr>
              <w:t xml:space="preserve"> %}</w:t>
            </w:r>
            <w:r>
              <w:rPr>
                <w:rFonts w:ascii="Arial" w:hAnsi="Arial"/>
                <w:i/>
                <w:sz w:val="22"/>
              </w:rPr>
              <w:t>A Commissioner for Oaths in and for Alberta</w:t>
            </w:r>
            <w:r>
              <w:rPr>
                <w:rFonts w:ascii="Arial" w:hAnsi="Arial"/>
                <w:sz w:val="22"/>
              </w:rPr>
              <w:t xml:space="preserve">{% </w:t>
            </w:r>
            <w:proofErr w:type="spellStart"/>
            <w:r>
              <w:rPr>
                <w:rFonts w:ascii="Arial" w:hAnsi="Arial"/>
                <w:sz w:val="22"/>
              </w:rPr>
              <w:t>endif</w:t>
            </w:r>
            <w:proofErr w:type="spellEnd"/>
            <w:r>
              <w:rPr>
                <w:rFonts w:ascii="Arial" w:hAnsi="Arial"/>
                <w:sz w:val="22"/>
              </w:rPr>
              <w:t xml:space="preserve"> %}{% if </w:t>
            </w:r>
            <w:r w:rsidR="00F42159">
              <w:rPr>
                <w:rFonts w:ascii="Arial" w:hAnsi="Arial"/>
                <w:sz w:val="22"/>
              </w:rPr>
              <w:t>party.comm_2_witness</w:t>
            </w:r>
            <w:r w:rsidR="005C513C">
              <w:rPr>
                <w:rFonts w:ascii="Arial" w:hAnsi="Arial"/>
                <w:sz w:val="22"/>
              </w:rPr>
              <w:t>_te</w:t>
            </w:r>
            <w:r w:rsidR="00F42159">
              <w:rPr>
                <w:rFonts w:ascii="Arial" w:hAnsi="Arial"/>
                <w:sz w:val="22"/>
              </w:rPr>
              <w:t xml:space="preserve"> and </w:t>
            </w:r>
            <w:r>
              <w:rPr>
                <w:rFonts w:ascii="Arial" w:hAnsi="Arial"/>
                <w:sz w:val="22"/>
              </w:rPr>
              <w:t>"Notary" in party.</w:t>
            </w:r>
            <w:r w:rsidRPr="00146ADB">
              <w:rPr>
                <w:rFonts w:ascii="Arial" w:hAnsi="Arial"/>
                <w:sz w:val="22"/>
              </w:rPr>
              <w:t xml:space="preserve"> comm_2_witness_te</w:t>
            </w:r>
            <w:r>
              <w:rPr>
                <w:rFonts w:ascii="Arial" w:hAnsi="Arial"/>
                <w:sz w:val="22"/>
              </w:rPr>
              <w:t xml:space="preserve"> %}</w:t>
            </w:r>
            <w:r>
              <w:rPr>
                <w:rFonts w:ascii="Arial" w:hAnsi="Arial"/>
                <w:i/>
                <w:sz w:val="22"/>
              </w:rPr>
              <w:t xml:space="preserve">Notary Public: </w:t>
            </w:r>
            <w:r>
              <w:rPr>
                <w:rFonts w:ascii="Arial" w:hAnsi="Arial"/>
                <w:sz w:val="22"/>
              </w:rPr>
              <w:t xml:space="preserve">{% </w:t>
            </w:r>
            <w:proofErr w:type="spellStart"/>
            <w:r>
              <w:rPr>
                <w:rFonts w:ascii="Arial" w:hAnsi="Arial"/>
                <w:sz w:val="22"/>
              </w:rPr>
              <w:t>endif</w:t>
            </w:r>
            <w:proofErr w:type="spellEnd"/>
            <w:r>
              <w:rPr>
                <w:rFonts w:ascii="Arial" w:hAnsi="Arial"/>
                <w:sz w:val="22"/>
              </w:rPr>
              <w:t xml:space="preserve"> %}</w:t>
            </w:r>
            <w:r w:rsidRPr="001B62B6">
              <w:rPr>
                <w:rFonts w:ascii="Arial" w:hAnsi="Arial"/>
                <w:sz w:val="22"/>
              </w:rPr>
              <w:t>{{party.</w:t>
            </w:r>
            <w:r w:rsidRPr="00146ADB">
              <w:rPr>
                <w:rFonts w:ascii="Arial" w:hAnsi="Arial"/>
                <w:sz w:val="22"/>
              </w:rPr>
              <w:t xml:space="preserve"> comm_2_witness_te</w:t>
            </w:r>
            <w:r>
              <w:rPr>
                <w:rFonts w:ascii="Arial" w:hAnsi="Arial"/>
                <w:sz w:val="22"/>
              </w:rPr>
              <w:t xml:space="preserve"> |replace("A Commissioner for Oaths in and for Alberta", </w:t>
            </w:r>
            <w:r w:rsidRPr="00F60077">
              <w:rPr>
                <w:rFonts w:ascii="Arial" w:hAnsi="Arial"/>
                <w:sz w:val="22"/>
              </w:rPr>
              <w:t>""</w:t>
            </w:r>
            <w:r>
              <w:rPr>
                <w:rFonts w:ascii="Arial" w:hAnsi="Arial"/>
                <w:sz w:val="22"/>
              </w:rPr>
              <w:t>)|replace("Notary Public: ", "")</w:t>
            </w:r>
            <w:r w:rsidRPr="001B62B6">
              <w:rPr>
                <w:rFonts w:ascii="Arial" w:hAnsi="Arial"/>
                <w:sz w:val="22"/>
              </w:rPr>
              <w:t>}}</w:t>
            </w:r>
          </w:p>
        </w:tc>
      </w:tr>
      <w:tr w:rsidR="00AD71CE" w:rsidRPr="00146ADB" w14:paraId="16C10DB4" w14:textId="77777777"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2DBF3C1" w14:textId="77777777" w:rsidR="00AD71CE" w:rsidRPr="00146ADB" w:rsidRDefault="00AD71CE">
            <w:pPr>
              <w:keepNext/>
              <w:keepLines/>
              <w:rPr>
                <w:rFonts w:ascii="Arial" w:hAnsi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233AA8" w14:textId="77777777" w:rsidR="00AD71CE" w:rsidRPr="00146ADB" w:rsidRDefault="00AD71CE">
            <w:pPr>
              <w:keepNext/>
              <w:keepLines/>
              <w:rPr>
                <w:rFonts w:ascii="Arial" w:hAnsi="Arial"/>
                <w:sz w:val="22"/>
              </w:rPr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14:paraId="118E2F80" w14:textId="143CB013" w:rsidR="00AD71CE" w:rsidRPr="00146ADB" w:rsidRDefault="001A2DB4">
            <w:pPr>
              <w:keepNext/>
              <w:keepLines/>
              <w:rPr>
                <w:rFonts w:ascii="Arial" w:hAnsi="Arial"/>
                <w:sz w:val="22"/>
              </w:rPr>
            </w:pPr>
            <w:r w:rsidRPr="00146ADB">
              <w:rPr>
                <w:rFonts w:ascii="Arial" w:hAnsi="Arial"/>
                <w:sz w:val="22"/>
              </w:rPr>
              <w:t>{{</w:t>
            </w:r>
            <w:r w:rsidR="00E973BF" w:rsidRPr="00146ADB">
              <w:rPr>
                <w:rFonts w:ascii="Arial" w:hAnsi="Arial"/>
                <w:sz w:val="22"/>
              </w:rPr>
              <w:t>party.comm_3_</w:t>
            </w:r>
            <w:r w:rsidR="005D430D" w:rsidRPr="00146ADB">
              <w:rPr>
                <w:rFonts w:ascii="Arial" w:hAnsi="Arial"/>
                <w:sz w:val="22"/>
              </w:rPr>
              <w:t>witness_</w:t>
            </w:r>
            <w:r w:rsidR="00E973BF" w:rsidRPr="00146ADB">
              <w:rPr>
                <w:rFonts w:ascii="Arial" w:hAnsi="Arial"/>
                <w:sz w:val="22"/>
              </w:rPr>
              <w:t>te</w:t>
            </w:r>
            <w:r w:rsidRPr="00146ADB">
              <w:rPr>
                <w:rFonts w:ascii="Arial" w:hAnsi="Arial"/>
                <w:sz w:val="22"/>
              </w:rPr>
              <w:t>}}</w:t>
            </w:r>
          </w:p>
        </w:tc>
      </w:tr>
    </w:tbl>
    <w:p w14:paraId="073781D2" w14:textId="411837F9" w:rsidR="00A265B8" w:rsidRPr="00146ADB" w:rsidRDefault="00A265B8" w:rsidP="00A836EF">
      <w:pPr>
        <w:rPr>
          <w:rFonts w:ascii="Arial" w:hAnsi="Arial"/>
          <w:sz w:val="22"/>
        </w:rPr>
      </w:pPr>
    </w:p>
    <w:sectPr w:rsidR="00A265B8" w:rsidRPr="00146A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08" w:bottom="1440" w:left="1008" w:header="720" w:footer="720" w:gutter="0"/>
      <w:cols w:space="720"/>
      <w:docGrid w:linePitch="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E437B" w14:textId="77777777" w:rsidR="00D94E53" w:rsidRPr="00146ADB" w:rsidRDefault="00D94E53">
      <w:r w:rsidRPr="00146ADB">
        <w:separator/>
      </w:r>
    </w:p>
  </w:endnote>
  <w:endnote w:type="continuationSeparator" w:id="0">
    <w:p w14:paraId="2F3E61DA" w14:textId="77777777" w:rsidR="00D94E53" w:rsidRPr="00146ADB" w:rsidRDefault="00D94E53">
      <w:r w:rsidRPr="00146AD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0D461" w14:textId="77777777" w:rsidR="003210B2" w:rsidRPr="00146ADB" w:rsidRDefault="003210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5C8ED" w14:textId="77777777" w:rsidR="003210B2" w:rsidRPr="00146ADB" w:rsidRDefault="003210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E7DC4" w14:textId="77777777" w:rsidR="003210B2" w:rsidRPr="00146ADB" w:rsidRDefault="003210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E3551" w14:textId="77777777" w:rsidR="00D94E53" w:rsidRPr="00146ADB" w:rsidRDefault="00D94E53">
      <w:r w:rsidRPr="00146ADB">
        <w:separator/>
      </w:r>
    </w:p>
  </w:footnote>
  <w:footnote w:type="continuationSeparator" w:id="0">
    <w:p w14:paraId="25F0E6A4" w14:textId="77777777" w:rsidR="00D94E53" w:rsidRPr="00146ADB" w:rsidRDefault="00D94E53">
      <w:r w:rsidRPr="00146ADB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9A885" w14:textId="77777777" w:rsidR="003210B2" w:rsidRPr="00146ADB" w:rsidRDefault="003210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94EA8" w14:textId="77777777" w:rsidR="00AD71CE" w:rsidRPr="00146ADB" w:rsidRDefault="00AD71CE">
    <w:pPr>
      <w:pStyle w:val="Header"/>
      <w:tabs>
        <w:tab w:val="clear" w:pos="4320"/>
        <w:tab w:val="clear" w:pos="8640"/>
      </w:tabs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4ECCD" w14:textId="77777777" w:rsidR="003210B2" w:rsidRPr="00146ADB" w:rsidRDefault="003210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rawingGridHorizontalSpacing w:val="57"/>
  <w:drawingGridVerticalSpacing w:val="39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3A"/>
    <w:rsid w:val="00011D76"/>
    <w:rsid w:val="00081AA8"/>
    <w:rsid w:val="000C7596"/>
    <w:rsid w:val="00134DE5"/>
    <w:rsid w:val="00146ADB"/>
    <w:rsid w:val="001A2DB4"/>
    <w:rsid w:val="001E1242"/>
    <w:rsid w:val="002123EA"/>
    <w:rsid w:val="00216979"/>
    <w:rsid w:val="002A6344"/>
    <w:rsid w:val="002F060B"/>
    <w:rsid w:val="002F6FC5"/>
    <w:rsid w:val="003210B2"/>
    <w:rsid w:val="00370AC7"/>
    <w:rsid w:val="0039438F"/>
    <w:rsid w:val="003D110D"/>
    <w:rsid w:val="004C1523"/>
    <w:rsid w:val="004D573B"/>
    <w:rsid w:val="004D79D5"/>
    <w:rsid w:val="0059451A"/>
    <w:rsid w:val="005B1435"/>
    <w:rsid w:val="005C513C"/>
    <w:rsid w:val="005D430D"/>
    <w:rsid w:val="00642F88"/>
    <w:rsid w:val="006779C0"/>
    <w:rsid w:val="006F6021"/>
    <w:rsid w:val="00700D1C"/>
    <w:rsid w:val="00716BDF"/>
    <w:rsid w:val="007550C6"/>
    <w:rsid w:val="007A5303"/>
    <w:rsid w:val="007A5A00"/>
    <w:rsid w:val="008D287F"/>
    <w:rsid w:val="009234EF"/>
    <w:rsid w:val="00970A22"/>
    <w:rsid w:val="00A1268C"/>
    <w:rsid w:val="00A265B8"/>
    <w:rsid w:val="00A266C6"/>
    <w:rsid w:val="00A62E89"/>
    <w:rsid w:val="00A81A6C"/>
    <w:rsid w:val="00A836EF"/>
    <w:rsid w:val="00AD71CE"/>
    <w:rsid w:val="00B8477A"/>
    <w:rsid w:val="00BC4D17"/>
    <w:rsid w:val="00BF615D"/>
    <w:rsid w:val="00C279AE"/>
    <w:rsid w:val="00C6194E"/>
    <w:rsid w:val="00C701E5"/>
    <w:rsid w:val="00C717D2"/>
    <w:rsid w:val="00D331AB"/>
    <w:rsid w:val="00D34319"/>
    <w:rsid w:val="00D94E53"/>
    <w:rsid w:val="00D97008"/>
    <w:rsid w:val="00DC1B5E"/>
    <w:rsid w:val="00DD64C9"/>
    <w:rsid w:val="00DF3FF0"/>
    <w:rsid w:val="00E36021"/>
    <w:rsid w:val="00E60E3A"/>
    <w:rsid w:val="00E64D92"/>
    <w:rsid w:val="00E766A6"/>
    <w:rsid w:val="00E83FBA"/>
    <w:rsid w:val="00E973BF"/>
    <w:rsid w:val="00EB34AF"/>
    <w:rsid w:val="00EF283D"/>
    <w:rsid w:val="00F2407F"/>
    <w:rsid w:val="00F42159"/>
    <w:rsid w:val="00F630C2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3133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bol" w:eastAsia="Times New Roman" w:hAnsi="Symbol" w:cs="Arial"/>
        <w:sz w:val="40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Times New Roman" w:hAnsi="Symbol" w:cs="Arial"/>
        <w:sz w:val="40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64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Witness Jurat</vt:lpstr>
    </vt:vector>
  </TitlesOfParts>
  <Company>Granville Software Inc.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Witness Jurat</dc:title>
  <dc:subject/>
  <dc:creator>Granville Software Inc.</dc:creator>
  <cp:keywords>HotDocs Template</cp:keywords>
  <dc:description/>
  <cp:lastModifiedBy>GSI</cp:lastModifiedBy>
  <cp:revision>33</cp:revision>
  <dcterms:created xsi:type="dcterms:W3CDTF">2019-07-22T22:18:00Z</dcterms:created>
  <dcterms:modified xsi:type="dcterms:W3CDTF">2021-05-04T16:48:00Z</dcterms:modified>
</cp:coreProperties>
</file>