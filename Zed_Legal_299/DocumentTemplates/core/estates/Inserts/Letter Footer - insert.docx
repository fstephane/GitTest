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5220"/>
        <w:gridCol w:w="5220"/>
      </w:tblGrid>
      <w:tr w:rsidR="00535CEA" w:rsidRPr="00D726D4" w14:paraId="758AEF61" w14:textId="77777777" w:rsidTr="004D0577">
        <w:tc>
          <w:tcPr>
            <w:tcW w:w="5220" w:type="dxa"/>
            <w:vAlign w:val="bottom"/>
          </w:tcPr>
          <w:p w14:paraId="48B61711" w14:textId="77777777" w:rsidR="00535CEA" w:rsidRPr="00D726D4" w:rsidRDefault="00535CEA" w:rsidP="005219CE">
            <w:pPr>
              <w:pStyle w:val="gsinq8ptfooter"/>
              <w:rPr>
                <w:lang w:val="en-CA"/>
              </w:rPr>
            </w:pPr>
            <w:r w:rsidRPr="00D726D4">
              <w:rPr>
                <w:lang w:val="en-CA"/>
              </w:rPr>
              <w:t>{{firm_name}}</w:t>
            </w:r>
          </w:p>
          <w:p w14:paraId="0C9FC7B0" w14:textId="04D65B9B" w:rsidR="00535CEA" w:rsidRPr="00D726D4" w:rsidRDefault="00535CEA" w:rsidP="005219CE">
            <w:pPr>
              <w:pStyle w:val="gsinq8ptfooter"/>
              <w:rPr>
                <w:lang w:val="en-CA"/>
              </w:rPr>
            </w:pPr>
            <w:r w:rsidRPr="00D726D4">
              <w:rPr>
                <w:lang w:val="en-CA"/>
              </w:rPr>
              <w:t>{%</w:t>
            </w:r>
            <w:r w:rsidR="00920A6E" w:rsidRPr="00D726D4">
              <w:rPr>
                <w:lang w:val="en-CA"/>
              </w:rPr>
              <w:t>p if firm_name2|answered</w:t>
            </w:r>
            <w:r w:rsidRPr="00D726D4">
              <w:rPr>
                <w:lang w:val="en-CA"/>
              </w:rPr>
              <w:t xml:space="preserve"> %}</w:t>
            </w:r>
          </w:p>
          <w:p w14:paraId="68BC5C9D" w14:textId="49ACFEA6" w:rsidR="00535CEA" w:rsidRPr="00D726D4" w:rsidRDefault="00535CEA" w:rsidP="005219CE">
            <w:pPr>
              <w:pStyle w:val="gsinq8ptfooter"/>
              <w:rPr>
                <w:lang w:val="en-CA"/>
              </w:rPr>
            </w:pPr>
            <w:r w:rsidRPr="00D726D4">
              <w:rPr>
                <w:lang w:val="en-CA"/>
              </w:rPr>
              <w:t>{{firm</w:t>
            </w:r>
            <w:r w:rsidR="006C2A0A" w:rsidRPr="00D726D4">
              <w:rPr>
                <w:lang w:val="en-CA"/>
              </w:rPr>
              <w:t>_</w:t>
            </w:r>
            <w:r w:rsidRPr="00D726D4">
              <w:rPr>
                <w:lang w:val="en-CA"/>
              </w:rPr>
              <w:t>name2}}</w:t>
            </w:r>
          </w:p>
          <w:p w14:paraId="1D39DD49" w14:textId="15413F82" w:rsidR="00535CEA" w:rsidRPr="00D726D4" w:rsidRDefault="00535CEA" w:rsidP="005219CE">
            <w:pPr>
              <w:pStyle w:val="gsinq8ptfooter"/>
              <w:rPr>
                <w:lang w:val="en-CA"/>
              </w:rPr>
            </w:pPr>
            <w:r w:rsidRPr="00D726D4">
              <w:rPr>
                <w:lang w:val="en-CA"/>
              </w:rPr>
              <w:t>{%</w:t>
            </w:r>
            <w:r w:rsidR="00DA02B1" w:rsidRPr="00D726D4">
              <w:rPr>
                <w:lang w:val="en-CA"/>
              </w:rPr>
              <w:t>p</w:t>
            </w:r>
            <w:r w:rsidRPr="00D726D4">
              <w:rPr>
                <w:lang w:val="en-CA"/>
              </w:rPr>
              <w:t xml:space="preserve"> endif %}</w:t>
            </w:r>
          </w:p>
          <w:p w14:paraId="4FEB02B9" w14:textId="77777777" w:rsidR="00535CEA" w:rsidRPr="00D726D4" w:rsidRDefault="00535CEA" w:rsidP="005219CE">
            <w:pPr>
              <w:pStyle w:val="gsinq8ptfooter"/>
              <w:rPr>
                <w:lang w:val="en-CA"/>
              </w:rPr>
            </w:pPr>
            <w:r w:rsidRPr="00D726D4">
              <w:rPr>
                <w:lang w:val="en-CA"/>
              </w:rPr>
              <w:t>{{office.full_address}}</w:t>
            </w:r>
          </w:p>
        </w:tc>
        <w:tc>
          <w:tcPr>
            <w:tcW w:w="5220" w:type="dxa"/>
            <w:vAlign w:val="bottom"/>
          </w:tcPr>
          <w:p w14:paraId="05D45ECF" w14:textId="77777777" w:rsidR="00535CEA" w:rsidRPr="00D726D4" w:rsidRDefault="00535CEA" w:rsidP="005219CE">
            <w:pPr>
              <w:pStyle w:val="gsinq8ptfooter"/>
              <w:jc w:val="right"/>
              <w:rPr>
                <w:lang w:val="en-CA"/>
              </w:rPr>
            </w:pPr>
            <w:r w:rsidRPr="00D726D4">
              <w:rPr>
                <w:lang w:val="en-CA"/>
              </w:rPr>
              <w:t>Phone: {{office.phone}}</w:t>
            </w:r>
          </w:p>
          <w:p w14:paraId="3F45D862" w14:textId="77777777" w:rsidR="00535CEA" w:rsidRPr="00D726D4" w:rsidRDefault="00535CEA" w:rsidP="005219CE">
            <w:pPr>
              <w:pStyle w:val="gsinq8ptfooter"/>
              <w:jc w:val="right"/>
              <w:rPr>
                <w:lang w:val="en-CA"/>
              </w:rPr>
            </w:pPr>
            <w:r w:rsidRPr="00D726D4">
              <w:rPr>
                <w:lang w:val="en-CA"/>
              </w:rPr>
              <w:t>Fax: {{office.fax}}</w:t>
            </w:r>
          </w:p>
        </w:tc>
      </w:tr>
    </w:tbl>
    <w:p w14:paraId="02F9A1DE" w14:textId="77777777" w:rsidR="0062007E" w:rsidRPr="00D726D4" w:rsidRDefault="0062007E" w:rsidP="00DA02B1">
      <w:pPr>
        <w:rPr>
          <w:rFonts w:ascii="Century Gothic" w:hAnsi="Century Gothic" w:cs="Arial"/>
          <w:sz w:val="16"/>
          <w:szCs w:val="16"/>
        </w:rPr>
      </w:pPr>
    </w:p>
    <w:sectPr w:rsidR="0062007E" w:rsidRPr="00D726D4" w:rsidSect="00BA59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C0C7" w14:textId="77777777" w:rsidR="00143722" w:rsidRPr="00AA6BC1" w:rsidRDefault="00143722">
      <w:r w:rsidRPr="00AA6BC1">
        <w:separator/>
      </w:r>
    </w:p>
  </w:endnote>
  <w:endnote w:type="continuationSeparator" w:id="0">
    <w:p w14:paraId="32F69C24" w14:textId="77777777" w:rsidR="00143722" w:rsidRPr="00AA6BC1" w:rsidRDefault="00143722">
      <w:r w:rsidRPr="00AA6BC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7160" w14:textId="77777777" w:rsidR="00DF38A4" w:rsidRPr="00D726D4" w:rsidRDefault="00DF38A4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0041" w14:textId="77777777" w:rsidR="00DF38A4" w:rsidRPr="00D726D4" w:rsidRDefault="00DF38A4">
    <w:pPr>
      <w:pStyle w:val="Foo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C979" w14:textId="77777777" w:rsidR="00DF38A4" w:rsidRPr="00D726D4" w:rsidRDefault="00DF38A4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D18B" w14:textId="77777777" w:rsidR="00143722" w:rsidRPr="00AA6BC1" w:rsidRDefault="00143722">
      <w:r w:rsidRPr="00AA6BC1">
        <w:separator/>
      </w:r>
    </w:p>
  </w:footnote>
  <w:footnote w:type="continuationSeparator" w:id="0">
    <w:p w14:paraId="114FB635" w14:textId="77777777" w:rsidR="00143722" w:rsidRPr="00AA6BC1" w:rsidRDefault="00143722">
      <w:r w:rsidRPr="00AA6BC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BDC01" w14:textId="77777777" w:rsidR="00DF38A4" w:rsidRPr="00D726D4" w:rsidRDefault="00DF38A4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704D" w14:textId="77777777" w:rsidR="00DF38A4" w:rsidRPr="00D726D4" w:rsidRDefault="00DF38A4">
    <w:pPr>
      <w:pStyle w:val="Header"/>
      <w:rPr>
        <w:rFonts w:ascii="Century Gothic" w:hAnsi="Century Gothi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268D" w14:textId="77777777" w:rsidR="00DF38A4" w:rsidRPr="00D726D4" w:rsidRDefault="00DF38A4">
    <w:pPr>
      <w:pStyle w:val="Header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9CF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122075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8530EE"/>
    <w:multiLevelType w:val="multilevel"/>
    <w:tmpl w:val="4B2A0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53DA1DF9"/>
    <w:multiLevelType w:val="hybridMultilevel"/>
    <w:tmpl w:val="195C4162"/>
    <w:lvl w:ilvl="0" w:tplc="E4D43A30">
      <w:start w:val="2"/>
      <w:numFmt w:val="upperLetter"/>
      <w:lvlText w:val="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2F2DC0"/>
    <w:multiLevelType w:val="multilevel"/>
    <w:tmpl w:val="58DC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674C1821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45337C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6707800">
    <w:abstractNumId w:val="4"/>
  </w:num>
  <w:num w:numId="2" w16cid:durableId="1002902410">
    <w:abstractNumId w:val="3"/>
  </w:num>
  <w:num w:numId="3" w16cid:durableId="606163492">
    <w:abstractNumId w:val="2"/>
  </w:num>
  <w:num w:numId="4" w16cid:durableId="940727416">
    <w:abstractNumId w:val="5"/>
  </w:num>
  <w:num w:numId="5" w16cid:durableId="317348327">
    <w:abstractNumId w:val="1"/>
  </w:num>
  <w:num w:numId="6" w16cid:durableId="2140026268">
    <w:abstractNumId w:val="6"/>
  </w:num>
  <w:num w:numId="7" w16cid:durableId="36675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745"/>
    <w:rsid w:val="000034AC"/>
    <w:rsid w:val="00013A45"/>
    <w:rsid w:val="00022242"/>
    <w:rsid w:val="000B2839"/>
    <w:rsid w:val="000B4187"/>
    <w:rsid w:val="000F0C42"/>
    <w:rsid w:val="000F1564"/>
    <w:rsid w:val="00101A92"/>
    <w:rsid w:val="00106C5B"/>
    <w:rsid w:val="001107B6"/>
    <w:rsid w:val="0013379D"/>
    <w:rsid w:val="00143722"/>
    <w:rsid w:val="00157709"/>
    <w:rsid w:val="00193F4A"/>
    <w:rsid w:val="00216BE8"/>
    <w:rsid w:val="00222828"/>
    <w:rsid w:val="00263FEE"/>
    <w:rsid w:val="002F6BDE"/>
    <w:rsid w:val="00302780"/>
    <w:rsid w:val="00387E65"/>
    <w:rsid w:val="003D1ECF"/>
    <w:rsid w:val="004075DA"/>
    <w:rsid w:val="00470D0F"/>
    <w:rsid w:val="004B57FB"/>
    <w:rsid w:val="004D0577"/>
    <w:rsid w:val="0051220A"/>
    <w:rsid w:val="0052443F"/>
    <w:rsid w:val="00530D6F"/>
    <w:rsid w:val="00535CEA"/>
    <w:rsid w:val="0054368A"/>
    <w:rsid w:val="005955F0"/>
    <w:rsid w:val="005A00B0"/>
    <w:rsid w:val="005C3AAF"/>
    <w:rsid w:val="005F2393"/>
    <w:rsid w:val="005F56B8"/>
    <w:rsid w:val="00603322"/>
    <w:rsid w:val="0062007E"/>
    <w:rsid w:val="00626A33"/>
    <w:rsid w:val="006528C8"/>
    <w:rsid w:val="00666378"/>
    <w:rsid w:val="0068505C"/>
    <w:rsid w:val="006C2A0A"/>
    <w:rsid w:val="006C4C5F"/>
    <w:rsid w:val="0070566E"/>
    <w:rsid w:val="00710029"/>
    <w:rsid w:val="00713DC8"/>
    <w:rsid w:val="007633C1"/>
    <w:rsid w:val="0077322E"/>
    <w:rsid w:val="007C6F6E"/>
    <w:rsid w:val="0080799E"/>
    <w:rsid w:val="00863DD8"/>
    <w:rsid w:val="00885223"/>
    <w:rsid w:val="008929FD"/>
    <w:rsid w:val="008D6A42"/>
    <w:rsid w:val="00914C23"/>
    <w:rsid w:val="00917243"/>
    <w:rsid w:val="00920A6E"/>
    <w:rsid w:val="009414EB"/>
    <w:rsid w:val="00942179"/>
    <w:rsid w:val="00977474"/>
    <w:rsid w:val="00993CAB"/>
    <w:rsid w:val="009B4B07"/>
    <w:rsid w:val="009D2EDB"/>
    <w:rsid w:val="009D6912"/>
    <w:rsid w:val="009E518A"/>
    <w:rsid w:val="00A21B07"/>
    <w:rsid w:val="00A24EBF"/>
    <w:rsid w:val="00AA6BC1"/>
    <w:rsid w:val="00AF6007"/>
    <w:rsid w:val="00B20538"/>
    <w:rsid w:val="00B33784"/>
    <w:rsid w:val="00B3751B"/>
    <w:rsid w:val="00B53745"/>
    <w:rsid w:val="00B7582E"/>
    <w:rsid w:val="00B945C8"/>
    <w:rsid w:val="00BA375E"/>
    <w:rsid w:val="00BA5918"/>
    <w:rsid w:val="00C1173C"/>
    <w:rsid w:val="00C61ED8"/>
    <w:rsid w:val="00C66DEA"/>
    <w:rsid w:val="00C71019"/>
    <w:rsid w:val="00C95895"/>
    <w:rsid w:val="00CA55F1"/>
    <w:rsid w:val="00CB554E"/>
    <w:rsid w:val="00CB7A0D"/>
    <w:rsid w:val="00CC666C"/>
    <w:rsid w:val="00CF71BE"/>
    <w:rsid w:val="00D070F2"/>
    <w:rsid w:val="00D155B0"/>
    <w:rsid w:val="00D36F27"/>
    <w:rsid w:val="00D55666"/>
    <w:rsid w:val="00D726D4"/>
    <w:rsid w:val="00DA02B1"/>
    <w:rsid w:val="00DB3CFF"/>
    <w:rsid w:val="00DE6973"/>
    <w:rsid w:val="00DF38A4"/>
    <w:rsid w:val="00E05F05"/>
    <w:rsid w:val="00E16D91"/>
    <w:rsid w:val="00E46DBA"/>
    <w:rsid w:val="00E61B4A"/>
    <w:rsid w:val="00E64C7D"/>
    <w:rsid w:val="00EC53EE"/>
    <w:rsid w:val="00EF6593"/>
    <w:rsid w:val="00F265B4"/>
    <w:rsid w:val="00F62DD8"/>
    <w:rsid w:val="00F75C36"/>
    <w:rsid w:val="00FB75CC"/>
    <w:rsid w:val="00FC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10F89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F05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05F0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05F05"/>
    <w:rPr>
      <w:rFonts w:ascii="Cambria" w:hAnsi="Cambria" w:cs="Cambria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05F05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05F0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05F05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05F05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E05F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5F05"/>
    <w:rPr>
      <w:sz w:val="24"/>
      <w:szCs w:val="24"/>
    </w:rPr>
  </w:style>
  <w:style w:type="paragraph" w:customStyle="1" w:styleId="8pt-Footer">
    <w:name w:val="8pt-Footer"/>
    <w:basedOn w:val="Footer"/>
    <w:rsid w:val="000034AC"/>
  </w:style>
  <w:style w:type="paragraph" w:customStyle="1" w:styleId="8ptFooter2">
    <w:name w:val="8ptFooter2"/>
    <w:basedOn w:val="8pt-Footer"/>
    <w:rsid w:val="0054368A"/>
    <w:rPr>
      <w:rFonts w:ascii="Arial" w:hAnsi="Arial"/>
    </w:rPr>
  </w:style>
  <w:style w:type="paragraph" w:customStyle="1" w:styleId="gsinq8ptfooter">
    <w:name w:val="gsinq 8pt footer"/>
    <w:qFormat/>
    <w:rsid w:val="0054368A"/>
    <w:rPr>
      <w:rFonts w:ascii="Century Gothic" w:hAnsi="Century Gothic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75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Supplemental Affidavit</vt:lpstr>
    </vt:vector>
  </TitlesOfParts>
  <Company>Granville Software Inc.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Affidavit</dc:title>
  <dc:creator>Granville Software Inc.</dc:creator>
  <cp:lastModifiedBy>Remindex</cp:lastModifiedBy>
  <cp:revision>46</cp:revision>
  <dcterms:created xsi:type="dcterms:W3CDTF">2019-05-16T01:11:00Z</dcterms:created>
  <dcterms:modified xsi:type="dcterms:W3CDTF">2022-06-07T21:00:00Z</dcterms:modified>
</cp:coreProperties>
</file>