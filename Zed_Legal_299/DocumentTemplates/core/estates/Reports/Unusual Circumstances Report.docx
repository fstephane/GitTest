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BA3F0" w14:textId="6EADD0CB" w:rsidR="00F56A55" w:rsidRPr="008F30AB" w:rsidRDefault="00F56A55" w:rsidP="00F56A55">
      <w:pPr>
        <w:pStyle w:val="Header"/>
        <w:tabs>
          <w:tab w:val="clear" w:pos="4320"/>
          <w:tab w:val="clear" w:pos="8640"/>
        </w:tabs>
        <w:jc w:val="right"/>
        <w:rPr>
          <w:rFonts w:ascii="Arial" w:hAnsi="Arial" w:cs="Arial"/>
          <w:sz w:val="18"/>
          <w:szCs w:val="18"/>
        </w:rPr>
      </w:pPr>
      <w:r w:rsidRPr="008F30AB">
        <w:rPr>
          <w:rFonts w:ascii="Arial" w:hAnsi="Arial" w:cs="Arial"/>
          <w:sz w:val="18"/>
          <w:szCs w:val="18"/>
        </w:rPr>
        <w:t>Genera</w:t>
      </w:r>
      <w:r w:rsidR="008F30AB">
        <w:rPr>
          <w:rFonts w:ascii="Arial" w:hAnsi="Arial" w:cs="Arial"/>
          <w:sz w:val="18"/>
          <w:szCs w:val="18"/>
        </w:rPr>
        <w:t>ted</w:t>
      </w:r>
      <w:r w:rsidRPr="008F30AB">
        <w:rPr>
          <w:rFonts w:ascii="Arial" w:hAnsi="Arial" w:cs="Arial"/>
          <w:sz w:val="18"/>
          <w:szCs w:val="18"/>
        </w:rPr>
        <w:t xml:space="preserve">: </w:t>
      </w:r>
      <w:r w:rsidRPr="008F30AB">
        <w:rPr>
          <w:rFonts w:ascii="Arial" w:hAnsi="Arial" w:cs="Arial"/>
          <w:b/>
          <w:bCs/>
          <w:sz w:val="18"/>
          <w:szCs w:val="18"/>
        </w:rPr>
        <w:t>{{</w:t>
      </w:r>
      <w:proofErr w:type="spellStart"/>
      <w:r w:rsidRPr="008F30AB">
        <w:rPr>
          <w:rFonts w:ascii="Arial" w:hAnsi="Arial" w:cs="Arial"/>
          <w:b/>
          <w:bCs/>
          <w:sz w:val="18"/>
          <w:szCs w:val="18"/>
        </w:rPr>
        <w:t>TODAY|</w:t>
      </w:r>
      <w:proofErr w:type="gramStart"/>
      <w:r w:rsidRPr="008F30AB">
        <w:rPr>
          <w:rFonts w:ascii="Arial" w:hAnsi="Arial" w:cs="Arial"/>
          <w:b/>
          <w:bCs/>
          <w:sz w:val="18"/>
          <w:szCs w:val="18"/>
        </w:rPr>
        <w:t>toDate</w:t>
      </w:r>
      <w:proofErr w:type="spellEnd"/>
      <w:r w:rsidRPr="008F30AB">
        <w:rPr>
          <w:rFonts w:ascii="Arial" w:hAnsi="Arial" w:cs="Arial"/>
          <w:b/>
          <w:bCs/>
          <w:sz w:val="18"/>
          <w:szCs w:val="18"/>
        </w:rPr>
        <w:t>(</w:t>
      </w:r>
      <w:proofErr w:type="gramEnd"/>
      <w:r w:rsidRPr="008F30AB">
        <w:rPr>
          <w:rFonts w:ascii="Arial" w:hAnsi="Arial" w:cs="Arial"/>
          <w:b/>
          <w:bCs/>
          <w:sz w:val="18"/>
          <w:szCs w:val="18"/>
        </w:rPr>
        <w:t>'June 3, 1990')}}</w:t>
      </w:r>
      <w:r w:rsidR="008F30AB">
        <w:rPr>
          <w:rFonts w:ascii="Arial" w:hAnsi="Arial" w:cs="Arial"/>
          <w:sz w:val="18"/>
          <w:szCs w:val="18"/>
        </w:rPr>
        <w:t xml:space="preserve"> by {{</w:t>
      </w:r>
      <w:proofErr w:type="spellStart"/>
      <w:r w:rsidR="008F30AB">
        <w:rPr>
          <w:rFonts w:ascii="Arial" w:hAnsi="Arial" w:cs="Arial"/>
          <w:sz w:val="18"/>
          <w:szCs w:val="18"/>
        </w:rPr>
        <w:t>user.name_on_docs</w:t>
      </w:r>
      <w:proofErr w:type="spellEnd"/>
      <w:r w:rsidR="008F30AB">
        <w:rPr>
          <w:rFonts w:ascii="Arial" w:hAnsi="Arial" w:cs="Arial"/>
          <w:sz w:val="18"/>
          <w:szCs w:val="18"/>
        </w:rPr>
        <w:t>}}</w:t>
      </w:r>
    </w:p>
    <w:p w14:paraId="614DEC30" w14:textId="77777777" w:rsidR="00F56A55" w:rsidRDefault="00F56A55"/>
    <w:tbl>
      <w:tblPr>
        <w:tblStyle w:val="TableGrid"/>
        <w:tblW w:w="10447" w:type="dxa"/>
        <w:tblInd w:w="11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"/>
        <w:gridCol w:w="1508"/>
        <w:gridCol w:w="1102"/>
        <w:gridCol w:w="6300"/>
        <w:gridCol w:w="1523"/>
        <w:gridCol w:w="7"/>
      </w:tblGrid>
      <w:tr w:rsidR="004B3686" w:rsidRPr="00975DE5" w14:paraId="2718417A" w14:textId="77777777" w:rsidTr="008D58BF">
        <w:trPr>
          <w:gridBefore w:val="1"/>
          <w:wBefore w:w="7" w:type="dxa"/>
          <w:cantSplit/>
          <w:tblHeader/>
        </w:trPr>
        <w:tc>
          <w:tcPr>
            <w:tcW w:w="1508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E69EEE0" w14:textId="77777777" w:rsidR="004B3686" w:rsidRPr="00975DE5" w:rsidRDefault="004B3686" w:rsidP="00840B9F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GoBack"/>
            <w:r w:rsidRPr="00975DE5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102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0FDD24E" w14:textId="77777777" w:rsidR="004B3686" w:rsidRPr="00975DE5" w:rsidRDefault="004B3686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DE5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63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479C663" w14:textId="78B82D56" w:rsidR="004B3686" w:rsidRPr="00975DE5" w:rsidRDefault="002458FE" w:rsidP="00840B9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Unusual Circumstance</w:t>
            </w:r>
          </w:p>
        </w:tc>
        <w:tc>
          <w:tcPr>
            <w:tcW w:w="153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EBCABD0" w14:textId="77777777" w:rsidR="004B3686" w:rsidRPr="00975DE5" w:rsidRDefault="004B3686" w:rsidP="004216F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DE5">
              <w:rPr>
                <w:rFonts w:ascii="Arial" w:hAnsi="Arial" w:cs="Arial"/>
                <w:b/>
                <w:sz w:val="20"/>
                <w:szCs w:val="20"/>
              </w:rPr>
              <w:t>Modified</w:t>
            </w:r>
          </w:p>
        </w:tc>
      </w:tr>
      <w:tr w:rsidR="004B3686" w:rsidRPr="00975DE5" w14:paraId="293D8A32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0440" w:type="dxa"/>
            <w:gridSpan w:val="5"/>
          </w:tcPr>
          <w:p w14:paraId="6894A2FC" w14:textId="263DABC9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 xml:space="preserve">{%tr for 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unusual_circ</w:t>
            </w:r>
            <w:r w:rsidRPr="00975DE5">
              <w:rPr>
                <w:rFonts w:ascii="Arial" w:hAnsi="Arial" w:cs="Arial"/>
                <w:sz w:val="20"/>
                <w:szCs w:val="20"/>
              </w:rPr>
              <w:t>_list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4B3686" w:rsidRPr="00975DE5" w14:paraId="39223329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0440" w:type="dxa"/>
            <w:gridSpan w:val="5"/>
          </w:tcPr>
          <w:p w14:paraId="38EB622D" w14:textId="369BEC2D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if </w:t>
            </w:r>
            <w:r w:rsidR="002C42B8" w:rsidRPr="00975DE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r w:rsidR="002C42B8" w:rsidRPr="00975DE5">
              <w:rPr>
                <w:rFonts w:ascii="Arial" w:hAnsi="Arial" w:cs="Arial"/>
                <w:sz w:val="20"/>
                <w:szCs w:val="20"/>
              </w:rPr>
              <w:t>)</w:t>
            </w:r>
            <w:r w:rsidRPr="00975DE5">
              <w:rPr>
                <w:rFonts w:ascii="Arial" w:hAnsi="Arial" w:cs="Arial"/>
                <w:sz w:val="20"/>
                <w:szCs w:val="20"/>
              </w:rPr>
              <w:t xml:space="preserve"> is not 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2 %}</w:t>
            </w:r>
          </w:p>
        </w:tc>
      </w:tr>
      <w:tr w:rsidR="004B3686" w:rsidRPr="00975DE5" w14:paraId="3540C4F4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508" w:type="dxa"/>
          </w:tcPr>
          <w:p w14:paraId="70118B6D" w14:textId="5BC7033F" w:rsidR="004B3686" w:rsidRPr="00975DE5" w:rsidRDefault="004B3686" w:rsidP="00671938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="00671938" w:rsidRPr="00975DE5">
              <w:rPr>
                <w:rFonts w:ascii="Arial" w:hAnsi="Arial" w:cs="Arial"/>
                <w:sz w:val="20"/>
                <w:szCs w:val="20"/>
              </w:rPr>
              <w:t>.date</w:t>
            </w:r>
            <w:r w:rsidR="00F768FD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F768FD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02" w:type="dxa"/>
          </w:tcPr>
          <w:p w14:paraId="6C1EC523" w14:textId="79C90CAE" w:rsidR="004B3686" w:rsidRPr="00975DE5" w:rsidRDefault="004B3686" w:rsidP="004B3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Pr="00975DE5">
              <w:rPr>
                <w:rFonts w:ascii="Arial" w:hAnsi="Arial" w:cs="Arial"/>
                <w:sz w:val="20"/>
                <w:szCs w:val="20"/>
              </w:rPr>
              <w:t>.user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_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6300" w:type="dxa"/>
          </w:tcPr>
          <w:p w14:paraId="737DC952" w14:textId="4780741D" w:rsidR="004B3686" w:rsidRPr="00975DE5" w:rsidRDefault="004B3686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Pr="00975DE5">
              <w:rPr>
                <w:rFonts w:ascii="Arial" w:hAnsi="Arial" w:cs="Arial"/>
                <w:sz w:val="20"/>
                <w:szCs w:val="20"/>
              </w:rPr>
              <w:t>.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gridSpan w:val="2"/>
          </w:tcPr>
          <w:p w14:paraId="3BA14780" w14:textId="04D50093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Pr="00975DE5">
              <w:rPr>
                <w:rFonts w:ascii="Arial" w:hAnsi="Arial" w:cs="Arial"/>
                <w:sz w:val="20"/>
                <w:szCs w:val="20"/>
              </w:rPr>
              <w:t>.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date_</w:t>
            </w:r>
            <w:r w:rsidRPr="00975DE5">
              <w:rPr>
                <w:rFonts w:ascii="Arial" w:hAnsi="Arial" w:cs="Arial"/>
                <w:sz w:val="20"/>
                <w:szCs w:val="20"/>
              </w:rPr>
              <w:t>modified</w:t>
            </w:r>
            <w:r w:rsidR="008C08B8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8C08B8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4B3686" w:rsidRPr="00975DE5" w14:paraId="2DDB4C2D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0440" w:type="dxa"/>
            <w:gridSpan w:val="5"/>
          </w:tcPr>
          <w:p w14:paraId="10D09B1C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{%tr else %}</w:t>
            </w:r>
          </w:p>
        </w:tc>
      </w:tr>
      <w:tr w:rsidR="004B3686" w:rsidRPr="00975DE5" w14:paraId="083D6B0D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Before w:val="1"/>
          <w:wBefore w:w="7" w:type="dxa"/>
          <w:cantSplit/>
        </w:trPr>
        <w:tc>
          <w:tcPr>
            <w:tcW w:w="1508" w:type="dxa"/>
            <w:shd w:val="clear" w:color="auto" w:fill="F2F2F2" w:themeFill="background1" w:themeFillShade="F2"/>
          </w:tcPr>
          <w:p w14:paraId="51062D5E" w14:textId="2AF877A9" w:rsidR="004B3686" w:rsidRPr="00975DE5" w:rsidRDefault="004B3686" w:rsidP="00671938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="00671938" w:rsidRPr="00975DE5">
              <w:rPr>
                <w:rFonts w:ascii="Arial" w:hAnsi="Arial" w:cs="Arial"/>
                <w:sz w:val="20"/>
                <w:szCs w:val="20"/>
              </w:rPr>
              <w:t>.date</w:t>
            </w:r>
            <w:r w:rsidR="001B7C84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1B7C84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02" w:type="dxa"/>
            <w:shd w:val="clear" w:color="auto" w:fill="F2F2F2" w:themeFill="background1" w:themeFillShade="F2"/>
          </w:tcPr>
          <w:p w14:paraId="750752E0" w14:textId="17DA9FC0" w:rsidR="004B3686" w:rsidRPr="00975DE5" w:rsidRDefault="004B3686" w:rsidP="004B36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Pr="00975DE5">
              <w:rPr>
                <w:rFonts w:ascii="Arial" w:hAnsi="Arial" w:cs="Arial"/>
                <w:sz w:val="20"/>
                <w:szCs w:val="20"/>
              </w:rPr>
              <w:t>.user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_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6300" w:type="dxa"/>
            <w:shd w:val="clear" w:color="auto" w:fill="F2F2F2" w:themeFill="background1" w:themeFillShade="F2"/>
          </w:tcPr>
          <w:p w14:paraId="35035283" w14:textId="635D17CB" w:rsidR="004B3686" w:rsidRPr="00975DE5" w:rsidRDefault="004B3686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Pr="00975DE5">
              <w:rPr>
                <w:rFonts w:ascii="Arial" w:hAnsi="Arial" w:cs="Arial"/>
                <w:sz w:val="20"/>
                <w:szCs w:val="20"/>
              </w:rPr>
              <w:t>.</w:t>
            </w:r>
            <w:r w:rsidR="00514567" w:rsidRPr="00975DE5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gridSpan w:val="2"/>
            <w:shd w:val="clear" w:color="auto" w:fill="F2F2F2" w:themeFill="background1" w:themeFillShade="F2"/>
          </w:tcPr>
          <w:p w14:paraId="5B813E3C" w14:textId="5016CA8A" w:rsidR="004B3686" w:rsidRPr="00975DE5" w:rsidRDefault="004B3686" w:rsidP="00AB0B2A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2458FE">
              <w:rPr>
                <w:rFonts w:ascii="Arial" w:hAnsi="Arial" w:cs="Arial"/>
                <w:sz w:val="20"/>
                <w:szCs w:val="20"/>
              </w:rPr>
              <w:t>circ</w:t>
            </w:r>
            <w:r w:rsidRPr="00975DE5">
              <w:rPr>
                <w:rFonts w:ascii="Arial" w:hAnsi="Arial" w:cs="Arial"/>
                <w:sz w:val="20"/>
                <w:szCs w:val="20"/>
              </w:rPr>
              <w:t>.</w:t>
            </w:r>
            <w:r w:rsidR="00892106" w:rsidRPr="00975DE5">
              <w:rPr>
                <w:rFonts w:ascii="Arial" w:hAnsi="Arial" w:cs="Arial"/>
                <w:sz w:val="20"/>
                <w:szCs w:val="20"/>
              </w:rPr>
              <w:t>date_</w:t>
            </w:r>
            <w:r w:rsidRPr="00975DE5">
              <w:rPr>
                <w:rFonts w:ascii="Arial" w:hAnsi="Arial" w:cs="Arial"/>
                <w:sz w:val="20"/>
                <w:szCs w:val="20"/>
              </w:rPr>
              <w:t>modified</w:t>
            </w:r>
            <w:r w:rsidR="008C08B8" w:rsidRPr="00975DE5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8C08B8" w:rsidRPr="00975DE5">
              <w:rPr>
                <w:rFonts w:ascii="Arial" w:hAnsi="Arial" w:cs="Arial"/>
                <w:sz w:val="20"/>
                <w:szCs w:val="20"/>
              </w:rPr>
              <w:t>(‘Jun 3, 1990’)</w:t>
            </w:r>
            <w:r w:rsidRPr="00975DE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4B3686" w:rsidRPr="00975DE5" w14:paraId="42FD7348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0440" w:type="dxa"/>
            <w:gridSpan w:val="5"/>
          </w:tcPr>
          <w:p w14:paraId="374090BD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{%tr endif %}</w:t>
            </w:r>
          </w:p>
        </w:tc>
      </w:tr>
      <w:tr w:rsidR="004B3686" w:rsidRPr="00975DE5" w14:paraId="7B70ECD2" w14:textId="77777777" w:rsidTr="008D58B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  <w:cantSplit/>
        </w:trPr>
        <w:tc>
          <w:tcPr>
            <w:tcW w:w="10440" w:type="dxa"/>
            <w:gridSpan w:val="5"/>
          </w:tcPr>
          <w:p w14:paraId="103C7C15" w14:textId="77777777" w:rsidR="004B3686" w:rsidRPr="00975DE5" w:rsidRDefault="004B3686" w:rsidP="004B3686">
            <w:pPr>
              <w:rPr>
                <w:rFonts w:ascii="Arial" w:hAnsi="Arial" w:cs="Arial"/>
                <w:sz w:val="20"/>
                <w:szCs w:val="20"/>
              </w:rPr>
            </w:pPr>
            <w:r w:rsidRPr="00975DE5"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75DE5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975DE5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bookmarkEnd w:id="0"/>
    </w:tbl>
    <w:p w14:paraId="7B5ACAD6" w14:textId="6A9A0CD9" w:rsidR="00E606B6" w:rsidRDefault="00E606B6" w:rsidP="008F30AB">
      <w:pPr>
        <w:rPr>
          <w:rFonts w:ascii="Arial" w:hAnsi="Arial" w:cs="Arial"/>
          <w:sz w:val="20"/>
          <w:szCs w:val="20"/>
        </w:rPr>
      </w:pPr>
    </w:p>
    <w:p w14:paraId="232F59F0" w14:textId="0D5D75F8" w:rsidR="004B3686" w:rsidRPr="00975DE5" w:rsidRDefault="004B3686" w:rsidP="00DB5258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4B3686" w:rsidRPr="00975DE5" w:rsidSect="00F56A55">
      <w:headerReference w:type="default" r:id="rId7"/>
      <w:footerReference w:type="default" r:id="rId8"/>
      <w:headerReference w:type="first" r:id="rId9"/>
      <w:pgSz w:w="12240" w:h="15840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56381" w14:textId="77777777" w:rsidR="007866B1" w:rsidRPr="00975DE5" w:rsidRDefault="007866B1">
      <w:r w:rsidRPr="00975DE5">
        <w:separator/>
      </w:r>
    </w:p>
  </w:endnote>
  <w:endnote w:type="continuationSeparator" w:id="0">
    <w:p w14:paraId="0F6C8CC4" w14:textId="77777777" w:rsidR="007866B1" w:rsidRPr="00975DE5" w:rsidRDefault="007866B1">
      <w:r w:rsidRPr="00975DE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9CABD" w14:textId="77777777" w:rsidR="004F3D87" w:rsidRPr="00975DE5" w:rsidRDefault="004F3D87" w:rsidP="007D0999">
    <w:pPr>
      <w:pStyle w:val="Footer"/>
      <w:jc w:val="right"/>
      <w:rPr>
        <w:rFonts w:ascii="Arial" w:hAnsi="Arial" w:cs="Arial"/>
        <w:sz w:val="18"/>
        <w:szCs w:val="18"/>
      </w:rPr>
    </w:pPr>
  </w:p>
  <w:p w14:paraId="10000CAF" w14:textId="77777777" w:rsidR="00671938" w:rsidRPr="00975DE5" w:rsidRDefault="00671938" w:rsidP="007D0999">
    <w:pPr>
      <w:pStyle w:val="Footer"/>
      <w:jc w:val="right"/>
      <w:rPr>
        <w:rFonts w:ascii="Arial" w:hAnsi="Arial" w:cs="Arial"/>
        <w:sz w:val="18"/>
        <w:szCs w:val="18"/>
      </w:rPr>
    </w:pPr>
    <w:r w:rsidRPr="00975DE5">
      <w:rPr>
        <w:rFonts w:ascii="Arial" w:hAnsi="Arial" w:cs="Arial"/>
        <w:sz w:val="18"/>
        <w:szCs w:val="18"/>
      </w:rPr>
      <w:t xml:space="preserve">Page </w:t>
    </w:r>
    <w:r w:rsidRPr="00975DE5">
      <w:rPr>
        <w:rFonts w:ascii="Arial" w:hAnsi="Arial" w:cs="Arial"/>
        <w:sz w:val="18"/>
        <w:szCs w:val="18"/>
      </w:rPr>
      <w:fldChar w:fldCharType="begin"/>
    </w:r>
    <w:r w:rsidRPr="00975DE5">
      <w:rPr>
        <w:rFonts w:ascii="Arial" w:hAnsi="Arial" w:cs="Arial"/>
        <w:sz w:val="18"/>
        <w:szCs w:val="18"/>
      </w:rPr>
      <w:instrText xml:space="preserve"> PAGE </w:instrText>
    </w:r>
    <w:r w:rsidRPr="00975DE5">
      <w:rPr>
        <w:rFonts w:ascii="Arial" w:hAnsi="Arial" w:cs="Arial"/>
        <w:sz w:val="18"/>
        <w:szCs w:val="18"/>
      </w:rPr>
      <w:fldChar w:fldCharType="separate"/>
    </w:r>
    <w:r w:rsidR="00975DE5">
      <w:rPr>
        <w:rFonts w:ascii="Arial" w:hAnsi="Arial" w:cs="Arial"/>
        <w:noProof/>
        <w:sz w:val="18"/>
        <w:szCs w:val="18"/>
      </w:rPr>
      <w:t>1</w:t>
    </w:r>
    <w:r w:rsidRPr="00975DE5">
      <w:rPr>
        <w:rFonts w:ascii="Arial" w:hAnsi="Arial" w:cs="Arial"/>
        <w:sz w:val="18"/>
        <w:szCs w:val="18"/>
      </w:rPr>
      <w:fldChar w:fldCharType="end"/>
    </w:r>
    <w:r w:rsidRPr="00975DE5">
      <w:rPr>
        <w:rFonts w:ascii="Arial" w:hAnsi="Arial" w:cs="Arial"/>
        <w:sz w:val="18"/>
        <w:szCs w:val="18"/>
      </w:rPr>
      <w:t xml:space="preserve"> of </w:t>
    </w:r>
    <w:r w:rsidR="004F3D87" w:rsidRPr="00975DE5">
      <w:rPr>
        <w:rFonts w:ascii="Arial" w:hAnsi="Arial" w:cs="Arial"/>
        <w:sz w:val="18"/>
        <w:szCs w:val="18"/>
      </w:rPr>
      <w:fldChar w:fldCharType="begin"/>
    </w:r>
    <w:r w:rsidR="004F3D87" w:rsidRPr="00975DE5">
      <w:rPr>
        <w:rFonts w:ascii="Arial" w:hAnsi="Arial" w:cs="Arial"/>
        <w:sz w:val="18"/>
        <w:szCs w:val="18"/>
      </w:rPr>
      <w:instrText xml:space="preserve"> NUMPAGES </w:instrText>
    </w:r>
    <w:r w:rsidR="004F3D87" w:rsidRPr="00975DE5">
      <w:rPr>
        <w:rFonts w:ascii="Arial" w:hAnsi="Arial" w:cs="Arial"/>
        <w:sz w:val="18"/>
        <w:szCs w:val="18"/>
      </w:rPr>
      <w:fldChar w:fldCharType="separate"/>
    </w:r>
    <w:r w:rsidR="00975DE5">
      <w:rPr>
        <w:rFonts w:ascii="Arial" w:hAnsi="Arial" w:cs="Arial"/>
        <w:noProof/>
        <w:sz w:val="18"/>
        <w:szCs w:val="18"/>
      </w:rPr>
      <w:t>1</w:t>
    </w:r>
    <w:r w:rsidR="004F3D87" w:rsidRPr="00975DE5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54FA7" w14:textId="77777777" w:rsidR="007866B1" w:rsidRPr="00975DE5" w:rsidRDefault="007866B1">
      <w:r w:rsidRPr="00975DE5">
        <w:separator/>
      </w:r>
    </w:p>
  </w:footnote>
  <w:footnote w:type="continuationSeparator" w:id="0">
    <w:p w14:paraId="46F62706" w14:textId="77777777" w:rsidR="007866B1" w:rsidRPr="00975DE5" w:rsidRDefault="007866B1">
      <w:r w:rsidRPr="00975DE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42961" w14:textId="77777777" w:rsidR="008F30AB" w:rsidRPr="00F56A55" w:rsidRDefault="008F30AB" w:rsidP="008F30AB">
    <w:pPr>
      <w:tabs>
        <w:tab w:val="center" w:pos="5040"/>
      </w:tabs>
      <w:jc w:val="center"/>
      <w:rPr>
        <w:rFonts w:ascii="Arial" w:hAnsi="Arial" w:cs="Arial"/>
        <w:b/>
        <w:bCs/>
        <w:sz w:val="26"/>
        <w:szCs w:val="26"/>
      </w:rPr>
    </w:pPr>
    <w:r w:rsidRPr="00F56A55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74624" behindDoc="1" locked="0" layoutInCell="1" allowOverlap="1" wp14:anchorId="614F5D85" wp14:editId="3CC39966">
          <wp:simplePos x="0" y="0"/>
          <wp:positionH relativeFrom="column">
            <wp:posOffset>-68580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6A55">
      <w:rPr>
        <w:rFonts w:ascii="Arial" w:hAnsi="Arial" w:cs="Arial"/>
        <w:b/>
        <w:bCs/>
        <w:sz w:val="26"/>
        <w:szCs w:val="26"/>
      </w:rPr>
      <w:t>{</w:t>
    </w:r>
    <w:proofErr w:type="gramStart"/>
    <w:r w:rsidRPr="00F56A55">
      <w:rPr>
        <w:rFonts w:ascii="Arial" w:hAnsi="Arial" w:cs="Arial"/>
        <w:b/>
        <w:bCs/>
        <w:sz w:val="26"/>
        <w:szCs w:val="26"/>
      </w:rPr>
      <w:t xml:space="preserve">{ </w:t>
    </w:r>
    <w:proofErr w:type="spellStart"/>
    <w:r w:rsidRPr="00F56A55">
      <w:rPr>
        <w:rFonts w:ascii="Arial" w:hAnsi="Arial" w:cs="Arial"/>
        <w:b/>
        <w:bCs/>
        <w:sz w:val="26"/>
        <w:szCs w:val="26"/>
      </w:rPr>
      <w:t>firm</w:t>
    </w:r>
    <w:proofErr w:type="gramEnd"/>
    <w:r w:rsidRPr="00F56A55">
      <w:rPr>
        <w:rFonts w:ascii="Arial" w:hAnsi="Arial" w:cs="Arial"/>
        <w:b/>
        <w:bCs/>
        <w:sz w:val="26"/>
        <w:szCs w:val="26"/>
      </w:rPr>
      <w:t>_name</w:t>
    </w:r>
    <w:proofErr w:type="spellEnd"/>
    <w:r w:rsidRPr="00F56A55">
      <w:rPr>
        <w:rFonts w:ascii="Arial" w:hAnsi="Arial" w:cs="Arial"/>
        <w:b/>
        <w:bCs/>
        <w:sz w:val="26"/>
        <w:szCs w:val="26"/>
      </w:rPr>
      <w:t xml:space="preserve"> }}</w:t>
    </w:r>
  </w:p>
  <w:p w14:paraId="5B887CEB" w14:textId="77777777" w:rsidR="00E606B6" w:rsidRPr="00DB3D88" w:rsidRDefault="00E606B6" w:rsidP="00E606B6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bCs/>
        <w:sz w:val="26"/>
        <w:szCs w:val="26"/>
      </w:rPr>
    </w:pPr>
    <w:r w:rsidRPr="00DB3D88">
      <w:rPr>
        <w:rFonts w:ascii="Arial" w:hAnsi="Arial" w:cs="Arial"/>
        <w:b/>
        <w:bCs/>
        <w:sz w:val="26"/>
        <w:szCs w:val="26"/>
      </w:rPr>
      <w:t>{{</w:t>
    </w:r>
    <w:proofErr w:type="spellStart"/>
    <w:r w:rsidRPr="00DB3D88">
      <w:rPr>
        <w:rFonts w:ascii="Arial" w:hAnsi="Arial" w:cs="Arial"/>
        <w:b/>
        <w:bCs/>
        <w:sz w:val="26"/>
        <w:szCs w:val="26"/>
      </w:rPr>
      <w:t>matter_number</w:t>
    </w:r>
    <w:proofErr w:type="spellEnd"/>
    <w:r w:rsidRPr="00DB3D88">
      <w:rPr>
        <w:rFonts w:ascii="Arial" w:hAnsi="Arial" w:cs="Arial"/>
        <w:b/>
        <w:bCs/>
        <w:sz w:val="26"/>
        <w:szCs w:val="26"/>
      </w:rPr>
      <w:t>}} {{</w:t>
    </w:r>
    <w:proofErr w:type="spellStart"/>
    <w:r w:rsidRPr="00DB3D88">
      <w:rPr>
        <w:rFonts w:ascii="Arial" w:hAnsi="Arial" w:cs="Arial"/>
        <w:b/>
        <w:bCs/>
        <w:sz w:val="26"/>
        <w:szCs w:val="26"/>
      </w:rPr>
      <w:t>matter_description</w:t>
    </w:r>
    <w:proofErr w:type="spellEnd"/>
    <w:r w:rsidRPr="00DB3D88">
      <w:rPr>
        <w:rFonts w:ascii="Arial" w:hAnsi="Arial" w:cs="Arial"/>
        <w:b/>
        <w:bCs/>
        <w:sz w:val="26"/>
        <w:szCs w:val="26"/>
      </w:rPr>
      <w:t>}} – Unusual Circumstances</w:t>
    </w:r>
  </w:p>
  <w:p w14:paraId="7A94D777" w14:textId="77777777" w:rsidR="00671938" w:rsidRPr="00975DE5" w:rsidRDefault="00671938" w:rsidP="00742250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374C5" w14:textId="77777777" w:rsidR="00F56A55" w:rsidRPr="00F56A55" w:rsidRDefault="00F56A55" w:rsidP="00F56A55">
    <w:pPr>
      <w:tabs>
        <w:tab w:val="center" w:pos="5040"/>
      </w:tabs>
      <w:jc w:val="center"/>
      <w:rPr>
        <w:rFonts w:ascii="Arial" w:hAnsi="Arial" w:cs="Arial"/>
        <w:b/>
        <w:bCs/>
        <w:sz w:val="26"/>
        <w:szCs w:val="26"/>
      </w:rPr>
    </w:pPr>
    <w:r w:rsidRPr="00F56A55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72576" behindDoc="1" locked="0" layoutInCell="1" allowOverlap="1" wp14:anchorId="12691326" wp14:editId="64105306">
          <wp:simplePos x="0" y="0"/>
          <wp:positionH relativeFrom="column">
            <wp:posOffset>-68580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6A55">
      <w:rPr>
        <w:rFonts w:ascii="Arial" w:hAnsi="Arial" w:cs="Arial"/>
        <w:b/>
        <w:bCs/>
        <w:sz w:val="26"/>
        <w:szCs w:val="26"/>
      </w:rPr>
      <w:t>{</w:t>
    </w:r>
    <w:proofErr w:type="gramStart"/>
    <w:r w:rsidRPr="00F56A55">
      <w:rPr>
        <w:rFonts w:ascii="Arial" w:hAnsi="Arial" w:cs="Arial"/>
        <w:b/>
        <w:bCs/>
        <w:sz w:val="26"/>
        <w:szCs w:val="26"/>
      </w:rPr>
      <w:t xml:space="preserve">{ </w:t>
    </w:r>
    <w:proofErr w:type="spellStart"/>
    <w:r w:rsidRPr="00F56A55">
      <w:rPr>
        <w:rFonts w:ascii="Arial" w:hAnsi="Arial" w:cs="Arial"/>
        <w:b/>
        <w:bCs/>
        <w:sz w:val="26"/>
        <w:szCs w:val="26"/>
      </w:rPr>
      <w:t>firm</w:t>
    </w:r>
    <w:proofErr w:type="gramEnd"/>
    <w:r w:rsidRPr="00F56A55">
      <w:rPr>
        <w:rFonts w:ascii="Arial" w:hAnsi="Arial" w:cs="Arial"/>
        <w:b/>
        <w:bCs/>
        <w:sz w:val="26"/>
        <w:szCs w:val="26"/>
      </w:rPr>
      <w:t>_name</w:t>
    </w:r>
    <w:proofErr w:type="spellEnd"/>
    <w:r w:rsidRPr="00F56A55">
      <w:rPr>
        <w:rFonts w:ascii="Arial" w:hAnsi="Arial" w:cs="Arial"/>
        <w:b/>
        <w:bCs/>
        <w:sz w:val="26"/>
        <w:szCs w:val="26"/>
      </w:rPr>
      <w:t xml:space="preserve"> }}</w:t>
    </w:r>
  </w:p>
  <w:p w14:paraId="7F7B82EA" w14:textId="4F906DBB" w:rsidR="008F30AB" w:rsidRPr="00DB3D88" w:rsidRDefault="008F30AB" w:rsidP="008F30AB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b/>
        <w:bCs/>
        <w:sz w:val="26"/>
        <w:szCs w:val="26"/>
      </w:rPr>
    </w:pPr>
    <w:r w:rsidRPr="00DB3D88">
      <w:rPr>
        <w:rFonts w:ascii="Arial" w:hAnsi="Arial" w:cs="Arial"/>
        <w:b/>
        <w:bCs/>
        <w:sz w:val="26"/>
        <w:szCs w:val="26"/>
      </w:rPr>
      <w:t>{{</w:t>
    </w:r>
    <w:proofErr w:type="spellStart"/>
    <w:r w:rsidRPr="00DB3D88">
      <w:rPr>
        <w:rFonts w:ascii="Arial" w:hAnsi="Arial" w:cs="Arial"/>
        <w:b/>
        <w:bCs/>
        <w:sz w:val="26"/>
        <w:szCs w:val="26"/>
      </w:rPr>
      <w:t>matter_number</w:t>
    </w:r>
    <w:proofErr w:type="spellEnd"/>
    <w:r w:rsidRPr="00DB3D88">
      <w:rPr>
        <w:rFonts w:ascii="Arial" w:hAnsi="Arial" w:cs="Arial"/>
        <w:b/>
        <w:bCs/>
        <w:sz w:val="26"/>
        <w:szCs w:val="26"/>
      </w:rPr>
      <w:t>}} {{</w:t>
    </w:r>
    <w:proofErr w:type="spellStart"/>
    <w:r w:rsidRPr="00DB3D88">
      <w:rPr>
        <w:rFonts w:ascii="Arial" w:hAnsi="Arial" w:cs="Arial"/>
        <w:b/>
        <w:bCs/>
        <w:sz w:val="26"/>
        <w:szCs w:val="26"/>
      </w:rPr>
      <w:t>matter_description</w:t>
    </w:r>
    <w:proofErr w:type="spellEnd"/>
    <w:r w:rsidRPr="00DB3D88">
      <w:rPr>
        <w:rFonts w:ascii="Arial" w:hAnsi="Arial" w:cs="Arial"/>
        <w:b/>
        <w:bCs/>
        <w:sz w:val="26"/>
        <w:szCs w:val="26"/>
      </w:rPr>
      <w:t>}} – Unusual Circumstances</w:t>
    </w:r>
  </w:p>
  <w:p w14:paraId="5E13997E" w14:textId="77777777" w:rsidR="00F56A55" w:rsidRDefault="00F56A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52"/>
    <w:rsid w:val="00002A97"/>
    <w:rsid w:val="00015816"/>
    <w:rsid w:val="00021BA8"/>
    <w:rsid w:val="00026540"/>
    <w:rsid w:val="000425DD"/>
    <w:rsid w:val="000648A4"/>
    <w:rsid w:val="00072CBD"/>
    <w:rsid w:val="000730FF"/>
    <w:rsid w:val="00073B4C"/>
    <w:rsid w:val="000A3F09"/>
    <w:rsid w:val="000B7158"/>
    <w:rsid w:val="000B75D2"/>
    <w:rsid w:val="000B7ACE"/>
    <w:rsid w:val="000B7EEE"/>
    <w:rsid w:val="000C1DC9"/>
    <w:rsid w:val="000E28EA"/>
    <w:rsid w:val="00107A5D"/>
    <w:rsid w:val="00110078"/>
    <w:rsid w:val="00133AE6"/>
    <w:rsid w:val="0015604D"/>
    <w:rsid w:val="0016267F"/>
    <w:rsid w:val="001957D0"/>
    <w:rsid w:val="001B2843"/>
    <w:rsid w:val="001B3E93"/>
    <w:rsid w:val="001B7B56"/>
    <w:rsid w:val="001B7C84"/>
    <w:rsid w:val="001D1F59"/>
    <w:rsid w:val="001F0CE2"/>
    <w:rsid w:val="001F502E"/>
    <w:rsid w:val="00202F69"/>
    <w:rsid w:val="00214588"/>
    <w:rsid w:val="00217B03"/>
    <w:rsid w:val="002201EF"/>
    <w:rsid w:val="002245D0"/>
    <w:rsid w:val="002246E4"/>
    <w:rsid w:val="00224C7F"/>
    <w:rsid w:val="002354F7"/>
    <w:rsid w:val="00241FF4"/>
    <w:rsid w:val="0024558B"/>
    <w:rsid w:val="002458FE"/>
    <w:rsid w:val="00247453"/>
    <w:rsid w:val="002542CD"/>
    <w:rsid w:val="00257C4C"/>
    <w:rsid w:val="00262819"/>
    <w:rsid w:val="0026515C"/>
    <w:rsid w:val="002C4154"/>
    <w:rsid w:val="002C42B8"/>
    <w:rsid w:val="002C5D6A"/>
    <w:rsid w:val="002C5D8F"/>
    <w:rsid w:val="002C678B"/>
    <w:rsid w:val="002D108D"/>
    <w:rsid w:val="002D2B1D"/>
    <w:rsid w:val="002E339B"/>
    <w:rsid w:val="00300A5B"/>
    <w:rsid w:val="00307431"/>
    <w:rsid w:val="003156DC"/>
    <w:rsid w:val="0031585F"/>
    <w:rsid w:val="0035358A"/>
    <w:rsid w:val="003552B0"/>
    <w:rsid w:val="0037264B"/>
    <w:rsid w:val="00375421"/>
    <w:rsid w:val="0039172F"/>
    <w:rsid w:val="00394DDD"/>
    <w:rsid w:val="003B1F8D"/>
    <w:rsid w:val="003E15CF"/>
    <w:rsid w:val="003E1B31"/>
    <w:rsid w:val="003E7BEB"/>
    <w:rsid w:val="003F0FB9"/>
    <w:rsid w:val="003F401E"/>
    <w:rsid w:val="003F4D9B"/>
    <w:rsid w:val="003F7BBC"/>
    <w:rsid w:val="004125F1"/>
    <w:rsid w:val="004173FF"/>
    <w:rsid w:val="004216FF"/>
    <w:rsid w:val="004316DE"/>
    <w:rsid w:val="004616CE"/>
    <w:rsid w:val="00476CE1"/>
    <w:rsid w:val="004801F2"/>
    <w:rsid w:val="004B32E6"/>
    <w:rsid w:val="004B3686"/>
    <w:rsid w:val="004B37F8"/>
    <w:rsid w:val="004F2800"/>
    <w:rsid w:val="004F3D87"/>
    <w:rsid w:val="004F4A26"/>
    <w:rsid w:val="00506094"/>
    <w:rsid w:val="005126E6"/>
    <w:rsid w:val="00514567"/>
    <w:rsid w:val="00515C89"/>
    <w:rsid w:val="005318E2"/>
    <w:rsid w:val="005348C2"/>
    <w:rsid w:val="00556B6F"/>
    <w:rsid w:val="005621F9"/>
    <w:rsid w:val="0059766F"/>
    <w:rsid w:val="005C2AED"/>
    <w:rsid w:val="005C2E96"/>
    <w:rsid w:val="005C6C07"/>
    <w:rsid w:val="005C6C56"/>
    <w:rsid w:val="005D4EDD"/>
    <w:rsid w:val="006014E2"/>
    <w:rsid w:val="0064274C"/>
    <w:rsid w:val="00643076"/>
    <w:rsid w:val="00644A43"/>
    <w:rsid w:val="00651F7C"/>
    <w:rsid w:val="00655072"/>
    <w:rsid w:val="0066707F"/>
    <w:rsid w:val="006717B9"/>
    <w:rsid w:val="00671938"/>
    <w:rsid w:val="00677A03"/>
    <w:rsid w:val="00683320"/>
    <w:rsid w:val="006B07BE"/>
    <w:rsid w:val="006B5005"/>
    <w:rsid w:val="006B6089"/>
    <w:rsid w:val="006C44A1"/>
    <w:rsid w:val="006F52B8"/>
    <w:rsid w:val="00712CD8"/>
    <w:rsid w:val="0071388B"/>
    <w:rsid w:val="00716844"/>
    <w:rsid w:val="00726A34"/>
    <w:rsid w:val="00730B58"/>
    <w:rsid w:val="00742250"/>
    <w:rsid w:val="00747178"/>
    <w:rsid w:val="00764292"/>
    <w:rsid w:val="0076555F"/>
    <w:rsid w:val="00770BB2"/>
    <w:rsid w:val="00774F36"/>
    <w:rsid w:val="007866B1"/>
    <w:rsid w:val="007913B5"/>
    <w:rsid w:val="00795A72"/>
    <w:rsid w:val="007B524D"/>
    <w:rsid w:val="007C37AC"/>
    <w:rsid w:val="007C446D"/>
    <w:rsid w:val="007D0999"/>
    <w:rsid w:val="007F0D9A"/>
    <w:rsid w:val="00801659"/>
    <w:rsid w:val="00831180"/>
    <w:rsid w:val="0084045A"/>
    <w:rsid w:val="00840B43"/>
    <w:rsid w:val="00840B9F"/>
    <w:rsid w:val="008627E4"/>
    <w:rsid w:val="008669EF"/>
    <w:rsid w:val="00880568"/>
    <w:rsid w:val="00892106"/>
    <w:rsid w:val="008A33E6"/>
    <w:rsid w:val="008B1D5B"/>
    <w:rsid w:val="008B52E4"/>
    <w:rsid w:val="008B59C7"/>
    <w:rsid w:val="008C08B8"/>
    <w:rsid w:val="008C560E"/>
    <w:rsid w:val="008D58BF"/>
    <w:rsid w:val="008E5348"/>
    <w:rsid w:val="008F30AB"/>
    <w:rsid w:val="0092179A"/>
    <w:rsid w:val="00942796"/>
    <w:rsid w:val="0095352E"/>
    <w:rsid w:val="00966E59"/>
    <w:rsid w:val="00971D13"/>
    <w:rsid w:val="00973FF6"/>
    <w:rsid w:val="00975DE5"/>
    <w:rsid w:val="00994D3E"/>
    <w:rsid w:val="009A6777"/>
    <w:rsid w:val="009B3D6F"/>
    <w:rsid w:val="009B4F7A"/>
    <w:rsid w:val="009E2EC2"/>
    <w:rsid w:val="009E6A9E"/>
    <w:rsid w:val="009F0937"/>
    <w:rsid w:val="00A02B02"/>
    <w:rsid w:val="00A433C0"/>
    <w:rsid w:val="00A438EE"/>
    <w:rsid w:val="00A4575B"/>
    <w:rsid w:val="00A52916"/>
    <w:rsid w:val="00A54B60"/>
    <w:rsid w:val="00A65B7A"/>
    <w:rsid w:val="00A669C0"/>
    <w:rsid w:val="00A76C13"/>
    <w:rsid w:val="00A77C2B"/>
    <w:rsid w:val="00A83539"/>
    <w:rsid w:val="00A85DDD"/>
    <w:rsid w:val="00A922E2"/>
    <w:rsid w:val="00A96742"/>
    <w:rsid w:val="00AA34F6"/>
    <w:rsid w:val="00AA5E4A"/>
    <w:rsid w:val="00AA6E91"/>
    <w:rsid w:val="00AB0B2A"/>
    <w:rsid w:val="00AB5C06"/>
    <w:rsid w:val="00AC7161"/>
    <w:rsid w:val="00AE0458"/>
    <w:rsid w:val="00B0243C"/>
    <w:rsid w:val="00B11FB2"/>
    <w:rsid w:val="00B13F23"/>
    <w:rsid w:val="00B24F80"/>
    <w:rsid w:val="00B6536B"/>
    <w:rsid w:val="00B7171D"/>
    <w:rsid w:val="00B80CBB"/>
    <w:rsid w:val="00B80FBD"/>
    <w:rsid w:val="00B8795E"/>
    <w:rsid w:val="00B96383"/>
    <w:rsid w:val="00BC5EF2"/>
    <w:rsid w:val="00BD4B87"/>
    <w:rsid w:val="00BD7D1E"/>
    <w:rsid w:val="00C3647F"/>
    <w:rsid w:val="00C54794"/>
    <w:rsid w:val="00C64F33"/>
    <w:rsid w:val="00C817E0"/>
    <w:rsid w:val="00CB4D52"/>
    <w:rsid w:val="00CD0412"/>
    <w:rsid w:val="00CF5D52"/>
    <w:rsid w:val="00D21107"/>
    <w:rsid w:val="00D214B1"/>
    <w:rsid w:val="00D47B18"/>
    <w:rsid w:val="00D91FCF"/>
    <w:rsid w:val="00D92207"/>
    <w:rsid w:val="00DA4B27"/>
    <w:rsid w:val="00DA7609"/>
    <w:rsid w:val="00DB3D88"/>
    <w:rsid w:val="00DB5258"/>
    <w:rsid w:val="00DC38CB"/>
    <w:rsid w:val="00DC5DE1"/>
    <w:rsid w:val="00DC7529"/>
    <w:rsid w:val="00DD50BB"/>
    <w:rsid w:val="00DD57B8"/>
    <w:rsid w:val="00DD59D6"/>
    <w:rsid w:val="00DF3BD0"/>
    <w:rsid w:val="00DF42DD"/>
    <w:rsid w:val="00E17868"/>
    <w:rsid w:val="00E212DC"/>
    <w:rsid w:val="00E22C68"/>
    <w:rsid w:val="00E25EB4"/>
    <w:rsid w:val="00E31D87"/>
    <w:rsid w:val="00E36CF6"/>
    <w:rsid w:val="00E43452"/>
    <w:rsid w:val="00E51442"/>
    <w:rsid w:val="00E606B6"/>
    <w:rsid w:val="00E73FDF"/>
    <w:rsid w:val="00E8218C"/>
    <w:rsid w:val="00E82409"/>
    <w:rsid w:val="00E8522D"/>
    <w:rsid w:val="00E919D5"/>
    <w:rsid w:val="00E925AC"/>
    <w:rsid w:val="00E935A5"/>
    <w:rsid w:val="00EA1885"/>
    <w:rsid w:val="00EB20AD"/>
    <w:rsid w:val="00ED4A9B"/>
    <w:rsid w:val="00ED5CCD"/>
    <w:rsid w:val="00EE0650"/>
    <w:rsid w:val="00EE229F"/>
    <w:rsid w:val="00EF3DEF"/>
    <w:rsid w:val="00F14376"/>
    <w:rsid w:val="00F20266"/>
    <w:rsid w:val="00F26CD1"/>
    <w:rsid w:val="00F47597"/>
    <w:rsid w:val="00F56A55"/>
    <w:rsid w:val="00F74771"/>
    <w:rsid w:val="00F768FD"/>
    <w:rsid w:val="00F80B81"/>
    <w:rsid w:val="00F812C1"/>
    <w:rsid w:val="00F817E6"/>
    <w:rsid w:val="00F86C11"/>
    <w:rsid w:val="00FA2E1D"/>
    <w:rsid w:val="00FA3A86"/>
    <w:rsid w:val="00FB4A53"/>
    <w:rsid w:val="00FC1E20"/>
    <w:rsid w:val="00FE5EE4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85B66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0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GSI</cp:lastModifiedBy>
  <cp:revision>22</cp:revision>
  <dcterms:created xsi:type="dcterms:W3CDTF">2019-07-06T18:52:00Z</dcterms:created>
  <dcterms:modified xsi:type="dcterms:W3CDTF">2022-03-08T22:37:00Z</dcterms:modified>
</cp:coreProperties>
</file>