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95ACC" w14:textId="77777777" w:rsidR="00E035B1" w:rsidRPr="007C5B5D" w:rsidRDefault="006B3448">
      <w:pPr>
        <w:jc w:val="center"/>
        <w:rPr>
          <w:rFonts w:asciiTheme="minorHAnsi" w:hAnsiTheme="minorHAnsi" w:cs="Calibri"/>
        </w:rPr>
      </w:pPr>
      <w:r w:rsidRPr="007C5B5D">
        <w:rPr>
          <w:rFonts w:asciiTheme="minorHAnsi" w:hAnsiTheme="minorHAnsi" w:cs="Calibri"/>
          <w:b/>
          <w:bCs/>
          <w:sz w:val="28"/>
          <w:szCs w:val="28"/>
        </w:rPr>
        <w:t>INVOICE</w:t>
      </w:r>
    </w:p>
    <w:p w14:paraId="2E4D3733" w14:textId="77777777" w:rsidR="006379FF" w:rsidRPr="007C5B5D" w:rsidRDefault="006379FF">
      <w:pPr>
        <w:rPr>
          <w:rFonts w:asciiTheme="minorHAnsi" w:hAnsiTheme="minorHAnsi" w:cs="Calibr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48"/>
        <w:gridCol w:w="3420"/>
        <w:gridCol w:w="236"/>
        <w:gridCol w:w="5992"/>
      </w:tblGrid>
      <w:tr w:rsidR="00411CF8" w:rsidRPr="007C5B5D" w14:paraId="39873671" w14:textId="77777777">
        <w:trPr>
          <w:cantSplit/>
        </w:trPr>
        <w:tc>
          <w:tcPr>
            <w:tcW w:w="406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34B795D" w14:textId="36BD39F6" w:rsidR="00C325F8" w:rsidRPr="007C5B5D" w:rsidRDefault="00D97A28" w:rsidP="00C325F8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</w:t>
            </w:r>
            <w:proofErr w:type="spellStart"/>
            <w:r w:rsidR="00680995" w:rsidRPr="007C5B5D">
              <w:rPr>
                <w:rFonts w:asciiTheme="minorHAnsi" w:hAnsiTheme="minorHAnsi" w:cs="Calibri"/>
              </w:rPr>
              <w:t>firm_name</w:t>
            </w:r>
            <w:proofErr w:type="spellEnd"/>
            <w:r w:rsidRPr="007C5B5D">
              <w:rPr>
                <w:rFonts w:asciiTheme="minorHAnsi" w:hAnsiTheme="minorHAnsi" w:cs="Calibri"/>
              </w:rPr>
              <w:t>}}</w:t>
            </w:r>
          </w:p>
          <w:p w14:paraId="32205FD4" w14:textId="77777777" w:rsidR="006A3802" w:rsidRDefault="00D97A28" w:rsidP="00680995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</w:t>
            </w:r>
            <w:r w:rsidR="00680995" w:rsidRPr="007C5B5D">
              <w:rPr>
                <w:rFonts w:asciiTheme="minorHAnsi" w:hAnsiTheme="minorHAnsi" w:cs="Calibri"/>
              </w:rPr>
              <w:t>office.</w:t>
            </w:r>
            <w:r w:rsidR="00F0071B" w:rsidRPr="007C5B5D">
              <w:rPr>
                <w:rFonts w:asciiTheme="minorHAnsi" w:hAnsiTheme="minorHAnsi" w:cs="Calibri"/>
              </w:rPr>
              <w:t>street1</w:t>
            </w:r>
            <w:r w:rsidRPr="007C5B5D">
              <w:rPr>
                <w:rFonts w:asciiTheme="minorHAnsi" w:hAnsiTheme="minorHAnsi" w:cs="Calibri"/>
              </w:rPr>
              <w:t>}}</w:t>
            </w:r>
          </w:p>
          <w:p w14:paraId="50ADD9A9" w14:textId="77777777" w:rsidR="006A3802" w:rsidRDefault="006A3802" w:rsidP="00680995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{%p if office.street2 %}</w:t>
            </w:r>
          </w:p>
          <w:p w14:paraId="5A451D10" w14:textId="3883FABE" w:rsidR="00411CF8" w:rsidRDefault="00D97A28" w:rsidP="00680995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</w:t>
            </w:r>
            <w:r w:rsidR="00F0071B" w:rsidRPr="007C5B5D">
              <w:rPr>
                <w:rFonts w:asciiTheme="minorHAnsi" w:hAnsiTheme="minorHAnsi" w:cs="Calibri"/>
              </w:rPr>
              <w:t>office.street2</w:t>
            </w:r>
            <w:r w:rsidRPr="007C5B5D">
              <w:rPr>
                <w:rFonts w:asciiTheme="minorHAnsi" w:hAnsiTheme="minorHAnsi" w:cs="Calibri"/>
              </w:rPr>
              <w:t>}}</w:t>
            </w:r>
          </w:p>
          <w:p w14:paraId="3A371667" w14:textId="0BD1F72F" w:rsidR="006A3802" w:rsidRPr="007C5B5D" w:rsidRDefault="006A3802" w:rsidP="00680995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{%p endif %}</w:t>
            </w:r>
          </w:p>
          <w:p w14:paraId="3A434A31" w14:textId="47314A4C" w:rsidR="00F0071B" w:rsidRDefault="00D97A28" w:rsidP="00680995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</w:t>
            </w:r>
            <w:proofErr w:type="spellStart"/>
            <w:r w:rsidR="00F0071B" w:rsidRPr="007C5B5D">
              <w:rPr>
                <w:rFonts w:asciiTheme="minorHAnsi" w:hAnsiTheme="minorHAnsi" w:cs="Calibri"/>
              </w:rPr>
              <w:t>office.city</w:t>
            </w:r>
            <w:proofErr w:type="spellEnd"/>
            <w:r w:rsidRPr="007C5B5D">
              <w:rPr>
                <w:rFonts w:asciiTheme="minorHAnsi" w:hAnsiTheme="minorHAnsi" w:cs="Calibri"/>
              </w:rPr>
              <w:t>}}</w:t>
            </w:r>
            <w:r w:rsidR="00F0071B" w:rsidRPr="007C5B5D">
              <w:rPr>
                <w:rFonts w:asciiTheme="minorHAnsi" w:hAnsiTheme="minorHAnsi" w:cs="Calibri"/>
              </w:rPr>
              <w:t xml:space="preserve">, </w:t>
            </w:r>
            <w:r w:rsidRPr="007C5B5D">
              <w:rPr>
                <w:rFonts w:asciiTheme="minorHAnsi" w:hAnsiTheme="minorHAnsi" w:cs="Calibri"/>
              </w:rPr>
              <w:t>{{</w:t>
            </w:r>
            <w:proofErr w:type="spellStart"/>
            <w:r w:rsidR="00F0071B" w:rsidRPr="007C5B5D">
              <w:rPr>
                <w:rFonts w:asciiTheme="minorHAnsi" w:hAnsiTheme="minorHAnsi" w:cs="Calibri"/>
              </w:rPr>
              <w:t>office.province</w:t>
            </w:r>
            <w:proofErr w:type="spellEnd"/>
            <w:r w:rsidRPr="007C5B5D">
              <w:rPr>
                <w:rFonts w:asciiTheme="minorHAnsi" w:hAnsiTheme="minorHAnsi" w:cs="Calibri"/>
              </w:rPr>
              <w:t>}}</w:t>
            </w:r>
            <w:r w:rsidR="00F0071B" w:rsidRPr="007C5B5D">
              <w:rPr>
                <w:rFonts w:asciiTheme="minorHAnsi" w:hAnsiTheme="minorHAnsi" w:cs="Calibri"/>
              </w:rPr>
              <w:t xml:space="preserve"> </w:t>
            </w:r>
            <w:r w:rsidR="006A3802">
              <w:rPr>
                <w:rFonts w:asciiTheme="minorHAnsi" w:hAnsiTheme="minorHAnsi" w:cs="Calibri"/>
              </w:rPr>
              <w:t>{{</w:t>
            </w:r>
            <w:proofErr w:type="spellStart"/>
            <w:r w:rsidR="00F0071B" w:rsidRPr="007C5B5D">
              <w:rPr>
                <w:rFonts w:asciiTheme="minorHAnsi" w:hAnsiTheme="minorHAnsi" w:cs="Calibri"/>
              </w:rPr>
              <w:t>office.postal</w:t>
            </w:r>
            <w:proofErr w:type="spellEnd"/>
            <w:r w:rsidRPr="007C5B5D">
              <w:rPr>
                <w:rFonts w:asciiTheme="minorHAnsi" w:hAnsiTheme="minorHAnsi" w:cs="Calibri"/>
              </w:rPr>
              <w:t>}}</w:t>
            </w:r>
          </w:p>
          <w:p w14:paraId="6B89CE2D" w14:textId="77777777" w:rsidR="006A3802" w:rsidRDefault="006A3802" w:rsidP="00680995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{%</w:t>
            </w:r>
            <w:r>
              <w:rPr>
                <w:rFonts w:asciiTheme="minorHAnsi" w:hAnsiTheme="minorHAnsi" w:cs="Calibri"/>
              </w:rPr>
              <w:t>p</w:t>
            </w:r>
            <w:r w:rsidRPr="007C5B5D">
              <w:rPr>
                <w:rFonts w:asciiTheme="minorHAnsi" w:hAnsiTheme="minorHAnsi" w:cs="Calibri"/>
              </w:rPr>
              <w:t xml:space="preserve"> if </w:t>
            </w:r>
            <w:proofErr w:type="spellStart"/>
            <w:r w:rsidRPr="007C5B5D">
              <w:rPr>
                <w:rFonts w:asciiTheme="minorHAnsi" w:hAnsiTheme="minorHAnsi" w:cs="Calibri"/>
              </w:rPr>
              <w:t>office.country</w:t>
            </w:r>
            <w:proofErr w:type="spellEnd"/>
            <w:r w:rsidRPr="007C5B5D">
              <w:rPr>
                <w:rFonts w:asciiTheme="minorHAnsi" w:hAnsiTheme="minorHAnsi" w:cs="Calibri"/>
              </w:rPr>
              <w:t xml:space="preserve"> != ‘Canada’ %}</w:t>
            </w:r>
          </w:p>
          <w:p w14:paraId="708731DF" w14:textId="77777777" w:rsidR="006A3802" w:rsidRDefault="006A3802" w:rsidP="00680995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</w:t>
            </w:r>
            <w:proofErr w:type="spellStart"/>
            <w:r w:rsidRPr="007C5B5D">
              <w:rPr>
                <w:rFonts w:asciiTheme="minorHAnsi" w:hAnsiTheme="minorHAnsi" w:cs="Calibri"/>
              </w:rPr>
              <w:t>office.country</w:t>
            </w:r>
            <w:proofErr w:type="spellEnd"/>
            <w:r w:rsidRPr="007C5B5D">
              <w:rPr>
                <w:rFonts w:asciiTheme="minorHAnsi" w:hAnsiTheme="minorHAnsi" w:cs="Calibri"/>
              </w:rPr>
              <w:t>}}</w:t>
            </w:r>
          </w:p>
          <w:p w14:paraId="4B189271" w14:textId="77777777" w:rsidR="00F0071B" w:rsidRDefault="006A3802" w:rsidP="00F0071B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{%</w:t>
            </w:r>
            <w:r>
              <w:rPr>
                <w:rFonts w:asciiTheme="minorHAnsi" w:hAnsiTheme="minorHAnsi" w:cs="Calibri"/>
              </w:rPr>
              <w:t>p</w:t>
            </w:r>
            <w:r w:rsidRPr="007C5B5D">
              <w:rPr>
                <w:rFonts w:asciiTheme="minorHAnsi" w:hAnsiTheme="minorHAnsi" w:cs="Calibri"/>
              </w:rPr>
              <w:t xml:space="preserve"> endif %}</w:t>
            </w:r>
          </w:p>
          <w:p w14:paraId="617BDCD2" w14:textId="4AD0E61C" w:rsidR="001C3226" w:rsidRPr="007C5B5D" w:rsidRDefault="001C3226" w:rsidP="00F0071B">
            <w:pPr>
              <w:rPr>
                <w:rFonts w:asciiTheme="minorHAnsi" w:hAnsiTheme="minorHAnsi" w:cs="Calibr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D33DAD" w14:textId="77777777" w:rsidR="00411CF8" w:rsidRPr="007C5B5D" w:rsidRDefault="00411CF8">
            <w:pPr>
              <w:jc w:val="center"/>
              <w:rPr>
                <w:rFonts w:asciiTheme="minorHAnsi" w:hAnsiTheme="minorHAnsi" w:cs="Calibri"/>
                <w:b/>
                <w:bCs/>
                <w:sz w:val="28"/>
                <w:szCs w:val="2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2DF20A70" w14:textId="0931CD04" w:rsidR="00411CF8" w:rsidRPr="007C5B5D" w:rsidRDefault="006B3448" w:rsidP="00C325F8">
            <w:pPr>
              <w:jc w:val="right"/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  <w:sz w:val="18"/>
                <w:szCs w:val="18"/>
              </w:rPr>
              <w:t>Invoice</w:t>
            </w:r>
            <w:r w:rsidR="00411CF8" w:rsidRPr="007C5B5D">
              <w:rPr>
                <w:rFonts w:asciiTheme="minorHAnsi" w:hAnsiTheme="minorHAnsi" w:cs="Calibri"/>
                <w:sz w:val="18"/>
                <w:szCs w:val="18"/>
              </w:rPr>
              <w:t xml:space="preserve"> Date: </w:t>
            </w:r>
            <w:r w:rsidR="00D97A28" w:rsidRPr="007C5B5D">
              <w:rPr>
                <w:rFonts w:asciiTheme="minorHAnsi" w:hAnsiTheme="minorHAnsi" w:cs="Calibri"/>
                <w:b/>
                <w:bCs/>
              </w:rPr>
              <w:t>{{</w:t>
            </w:r>
            <w:proofErr w:type="spellStart"/>
            <w:r w:rsidR="00680995" w:rsidRPr="007C5B5D">
              <w:rPr>
                <w:rFonts w:asciiTheme="minorHAnsi" w:hAnsiTheme="minorHAnsi" w:cs="Calibri"/>
                <w:b/>
                <w:bCs/>
              </w:rPr>
              <w:t>bill</w:t>
            </w:r>
            <w:r w:rsidR="005A1A97" w:rsidRPr="007C5B5D">
              <w:rPr>
                <w:rFonts w:asciiTheme="minorHAnsi" w:hAnsiTheme="minorHAnsi" w:cs="Calibri"/>
                <w:b/>
                <w:bCs/>
              </w:rPr>
              <w:t>i</w:t>
            </w:r>
            <w:r w:rsidR="00680995" w:rsidRPr="007C5B5D">
              <w:rPr>
                <w:rFonts w:asciiTheme="minorHAnsi" w:hAnsiTheme="minorHAnsi" w:cs="Calibri"/>
                <w:b/>
                <w:bCs/>
              </w:rPr>
              <w:t>ng.date</w:t>
            </w:r>
            <w:r w:rsidR="00493475" w:rsidRPr="007C5B5D">
              <w:rPr>
                <w:rFonts w:asciiTheme="minorHAnsi" w:hAnsiTheme="minorHAnsi" w:cs="Calibri"/>
                <w:b/>
                <w:bCs/>
              </w:rPr>
              <w:t>|toDate</w:t>
            </w:r>
            <w:proofErr w:type="spellEnd"/>
            <w:r w:rsidR="00493475" w:rsidRPr="007C5B5D">
              <w:rPr>
                <w:rFonts w:asciiTheme="minorHAnsi" w:hAnsiTheme="minorHAnsi" w:cs="Calibri"/>
                <w:b/>
                <w:bCs/>
              </w:rPr>
              <w:t xml:space="preserve">(‘June 3, 1990’) </w:t>
            </w:r>
            <w:r w:rsidR="00D97A28" w:rsidRPr="007C5B5D">
              <w:rPr>
                <w:rFonts w:asciiTheme="minorHAnsi" w:hAnsiTheme="minorHAnsi" w:cs="Calibri"/>
                <w:b/>
                <w:bCs/>
              </w:rPr>
              <w:t>}}</w:t>
            </w:r>
          </w:p>
        </w:tc>
      </w:tr>
      <w:tr w:rsidR="006B3448" w:rsidRPr="007C5B5D" w14:paraId="2297688B" w14:textId="77777777">
        <w:trPr>
          <w:cantSplit/>
          <w:trHeight w:val="252"/>
        </w:trPr>
        <w:tc>
          <w:tcPr>
            <w:tcW w:w="4068" w:type="dxa"/>
            <w:gridSpan w:val="2"/>
            <w:vMerge/>
            <w:tcBorders>
              <w:left w:val="nil"/>
              <w:right w:val="nil"/>
            </w:tcBorders>
          </w:tcPr>
          <w:p w14:paraId="13405908" w14:textId="77777777" w:rsidR="006B3448" w:rsidRPr="007C5B5D" w:rsidRDefault="006B3448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26A4426D" w14:textId="77777777" w:rsidR="006B3448" w:rsidRPr="007C5B5D" w:rsidRDefault="006B3448">
            <w:pPr>
              <w:jc w:val="center"/>
              <w:rPr>
                <w:rFonts w:asciiTheme="minorHAnsi" w:hAnsiTheme="minorHAnsi" w:cs="Calibri"/>
                <w:b/>
                <w:bCs/>
                <w:sz w:val="28"/>
                <w:szCs w:val="28"/>
              </w:rPr>
            </w:pPr>
          </w:p>
        </w:tc>
        <w:tc>
          <w:tcPr>
            <w:tcW w:w="5992" w:type="dxa"/>
            <w:tcBorders>
              <w:top w:val="nil"/>
              <w:left w:val="nil"/>
              <w:right w:val="nil"/>
            </w:tcBorders>
          </w:tcPr>
          <w:p w14:paraId="0695241F" w14:textId="116C5B0A" w:rsidR="006B3448" w:rsidRPr="007C5B5D" w:rsidRDefault="006B3448" w:rsidP="00C325F8">
            <w:pPr>
              <w:jc w:val="right"/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  <w:sz w:val="18"/>
                <w:szCs w:val="18"/>
              </w:rPr>
              <w:t xml:space="preserve">Invoice #: </w:t>
            </w:r>
            <w:r w:rsidR="00D97A28" w:rsidRPr="007C5B5D">
              <w:rPr>
                <w:rFonts w:asciiTheme="minorHAnsi" w:hAnsiTheme="minorHAnsi" w:cs="Calibri"/>
                <w:b/>
                <w:bCs/>
              </w:rPr>
              <w:t>{{</w:t>
            </w:r>
            <w:proofErr w:type="spellStart"/>
            <w:r w:rsidR="00680995" w:rsidRPr="007C5B5D">
              <w:rPr>
                <w:rFonts w:asciiTheme="minorHAnsi" w:hAnsiTheme="minorHAnsi" w:cs="Calibri"/>
                <w:b/>
                <w:bCs/>
              </w:rPr>
              <w:t>billing.</w:t>
            </w:r>
            <w:r w:rsidR="00B47E3D" w:rsidRPr="007C5B5D">
              <w:rPr>
                <w:rFonts w:asciiTheme="minorHAnsi" w:hAnsiTheme="minorHAnsi" w:cs="Calibri"/>
                <w:b/>
                <w:bCs/>
              </w:rPr>
              <w:t>document</w:t>
            </w:r>
            <w:proofErr w:type="spellEnd"/>
            <w:r w:rsidR="00D97A28" w:rsidRPr="007C5B5D">
              <w:rPr>
                <w:rFonts w:asciiTheme="minorHAnsi" w:hAnsiTheme="minorHAnsi" w:cs="Calibri"/>
                <w:b/>
                <w:bCs/>
              </w:rPr>
              <w:t>}}</w:t>
            </w:r>
          </w:p>
        </w:tc>
      </w:tr>
      <w:tr w:rsidR="00411CF8" w:rsidRPr="007C5B5D" w14:paraId="05A50357" w14:textId="77777777" w:rsidTr="00E22171">
        <w:tc>
          <w:tcPr>
            <w:tcW w:w="406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5926794" w14:textId="77777777" w:rsidR="00411CF8" w:rsidRPr="007C5B5D" w:rsidRDefault="00411CF8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C9C4C63" w14:textId="77777777" w:rsidR="00411CF8" w:rsidRPr="007C5B5D" w:rsidRDefault="00411CF8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B77F1" w14:textId="2E7763CF" w:rsidR="00411CF8" w:rsidRPr="007C5B5D" w:rsidRDefault="00D97A28" w:rsidP="00AF4536">
            <w:pPr>
              <w:pStyle w:val="CommentText"/>
              <w:jc w:val="right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7C5B5D">
              <w:rPr>
                <w:rFonts w:asciiTheme="minorHAnsi" w:hAnsiTheme="minorHAnsi" w:cs="Calibri"/>
                <w:sz w:val="18"/>
                <w:szCs w:val="18"/>
              </w:rPr>
              <w:t>{</w:t>
            </w:r>
            <w:r w:rsidR="009266F5" w:rsidRPr="007C5B5D">
              <w:rPr>
                <w:rFonts w:asciiTheme="minorHAnsi" w:hAnsiTheme="minorHAnsi" w:cs="Calibri"/>
                <w:sz w:val="18"/>
                <w:szCs w:val="18"/>
              </w:rPr>
              <w:t xml:space="preserve">% if </w:t>
            </w:r>
            <w:proofErr w:type="spellStart"/>
            <w:r w:rsidR="009266F5" w:rsidRPr="007C5B5D">
              <w:rPr>
                <w:rFonts w:asciiTheme="minorHAnsi" w:hAnsiTheme="minorHAnsi" w:cs="Calibri"/>
                <w:sz w:val="18"/>
                <w:szCs w:val="18"/>
              </w:rPr>
              <w:t>is_rerun</w:t>
            </w:r>
            <w:proofErr w:type="spellEnd"/>
            <w:r w:rsidR="009266F5" w:rsidRPr="007C5B5D">
              <w:rPr>
                <w:rFonts w:asciiTheme="minorHAnsi" w:hAnsiTheme="minorHAnsi" w:cs="Calibri"/>
                <w:sz w:val="18"/>
                <w:szCs w:val="18"/>
              </w:rPr>
              <w:t xml:space="preserve"> == True %</w:t>
            </w:r>
            <w:r w:rsidRPr="007C5B5D">
              <w:rPr>
                <w:rFonts w:asciiTheme="minorHAnsi" w:hAnsiTheme="minorHAnsi" w:cs="Calibri"/>
                <w:sz w:val="18"/>
                <w:szCs w:val="18"/>
              </w:rPr>
              <w:t>}</w:t>
            </w:r>
            <w:r w:rsidR="004A724E"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Invoice</w:t>
            </w:r>
            <w:r w:rsidR="00F66FFA"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regenerated </w:t>
            </w:r>
            <w:r w:rsidR="00386948"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by </w:t>
            </w:r>
            <w:r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{{</w:t>
            </w:r>
            <w:r w:rsidR="00386948"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386948"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user.full_name</w:t>
            </w:r>
            <w:proofErr w:type="spellEnd"/>
            <w:r w:rsidR="00F874A9"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</w:t>
            </w:r>
            <w:r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}}</w:t>
            </w:r>
            <w:r w:rsidR="00AF4536"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</w:t>
            </w:r>
            <w:r w:rsidR="00386948"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on </w:t>
            </w:r>
            <w:r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{{</w:t>
            </w:r>
            <w:r w:rsidR="00386948"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386948"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TODAY|toDate</w:t>
            </w:r>
            <w:proofErr w:type="spellEnd"/>
            <w:r w:rsidR="00386948"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(‘June 3, 1990’)</w:t>
            </w:r>
            <w:r w:rsidR="00F874A9"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</w:t>
            </w:r>
            <w:r w:rsidRPr="007C5B5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}}</w:t>
            </w:r>
            <w:r w:rsidRPr="007C5B5D">
              <w:rPr>
                <w:rFonts w:asciiTheme="minorHAnsi" w:hAnsiTheme="minorHAnsi" w:cs="Calibri"/>
                <w:sz w:val="18"/>
                <w:szCs w:val="18"/>
              </w:rPr>
              <w:t>{</w:t>
            </w:r>
            <w:r w:rsidR="009266F5" w:rsidRPr="007C5B5D">
              <w:rPr>
                <w:rFonts w:asciiTheme="minorHAnsi" w:hAnsiTheme="minorHAnsi" w:cs="Calibri"/>
                <w:sz w:val="18"/>
                <w:szCs w:val="18"/>
              </w:rPr>
              <w:t>% endif %</w:t>
            </w:r>
            <w:r w:rsidRPr="007C5B5D">
              <w:rPr>
                <w:rFonts w:asciiTheme="minorHAnsi" w:hAnsiTheme="minorHAnsi" w:cs="Calibri"/>
                <w:sz w:val="18"/>
                <w:szCs w:val="18"/>
              </w:rPr>
              <w:t>}</w:t>
            </w:r>
          </w:p>
        </w:tc>
      </w:tr>
      <w:tr w:rsidR="00411CF8" w:rsidRPr="007C5B5D" w14:paraId="4F685A9C" w14:textId="77777777">
        <w:tc>
          <w:tcPr>
            <w:tcW w:w="4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7DC938" w14:textId="77777777" w:rsidR="00411CF8" w:rsidRPr="007C5B5D" w:rsidRDefault="00411CF8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9D2E0E" w14:textId="77777777" w:rsidR="00411CF8" w:rsidRPr="007C5B5D" w:rsidRDefault="00411CF8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22FC9838" w14:textId="77777777" w:rsidR="00411CF8" w:rsidRPr="007C5B5D" w:rsidRDefault="00411CF8" w:rsidP="00A5643D">
            <w:pPr>
              <w:jc w:val="right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E22171" w:rsidRPr="007C5B5D" w14:paraId="5E95F7F9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7168EA56" w14:textId="77777777" w:rsidR="00E22171" w:rsidRPr="007C5B5D" w:rsidRDefault="00E22171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RE:</w:t>
            </w:r>
          </w:p>
        </w:tc>
        <w:tc>
          <w:tcPr>
            <w:tcW w:w="9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F2D303" w14:textId="334CB104" w:rsidR="00E22171" w:rsidRPr="007C5B5D" w:rsidRDefault="00BD28F9" w:rsidP="00680995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New</w:t>
            </w:r>
            <w:r w:rsidR="00E22171" w:rsidRPr="007C5B5D">
              <w:rPr>
                <w:rFonts w:asciiTheme="minorHAnsi" w:hAnsiTheme="minorHAnsi" w:cs="Calibri"/>
              </w:rPr>
              <w:t xml:space="preserve"> </w:t>
            </w:r>
            <w:r w:rsidR="00D97A28" w:rsidRPr="007C5B5D">
              <w:rPr>
                <w:rFonts w:asciiTheme="minorHAnsi" w:hAnsiTheme="minorHAnsi" w:cs="Calibri"/>
              </w:rPr>
              <w:t>{</w:t>
            </w:r>
            <w:r w:rsidRPr="007C5B5D">
              <w:rPr>
                <w:rFonts w:asciiTheme="minorHAnsi" w:hAnsiTheme="minorHAnsi" w:cs="Calibri"/>
              </w:rPr>
              <w:t xml:space="preserve">% if </w:t>
            </w:r>
            <w:proofErr w:type="spellStart"/>
            <w:r w:rsidR="00306D70" w:rsidRPr="007C5B5D">
              <w:rPr>
                <w:rFonts w:asciiTheme="minorHAnsi" w:hAnsiTheme="minorHAnsi" w:cs="Calibri"/>
              </w:rPr>
              <w:t>billing.product</w:t>
            </w:r>
            <w:proofErr w:type="spellEnd"/>
            <w:r w:rsidRPr="007C5B5D">
              <w:rPr>
                <w:rFonts w:asciiTheme="minorHAnsi" w:hAnsiTheme="minorHAnsi" w:cs="Calibri"/>
              </w:rPr>
              <w:t xml:space="preserve"> == ‘Corporate’ %</w:t>
            </w:r>
            <w:r w:rsidR="00D97A28" w:rsidRPr="007C5B5D">
              <w:rPr>
                <w:rFonts w:asciiTheme="minorHAnsi" w:hAnsiTheme="minorHAnsi" w:cs="Calibri"/>
              </w:rPr>
              <w:t>}</w:t>
            </w:r>
            <w:r w:rsidRPr="007C5B5D">
              <w:rPr>
                <w:rFonts w:asciiTheme="minorHAnsi" w:hAnsiTheme="minorHAnsi" w:cs="Calibri"/>
              </w:rPr>
              <w:t>Corporate</w:t>
            </w:r>
            <w:r w:rsidR="00D97A28" w:rsidRPr="007C5B5D">
              <w:rPr>
                <w:rFonts w:asciiTheme="minorHAnsi" w:hAnsiTheme="minorHAnsi" w:cs="Calibri"/>
              </w:rPr>
              <w:t>{</w:t>
            </w:r>
            <w:r w:rsidRPr="007C5B5D">
              <w:rPr>
                <w:rFonts w:asciiTheme="minorHAnsi" w:hAnsiTheme="minorHAnsi" w:cs="Calibri"/>
              </w:rPr>
              <w:t xml:space="preserve">% </w:t>
            </w:r>
            <w:proofErr w:type="spellStart"/>
            <w:r w:rsidRPr="007C5B5D">
              <w:rPr>
                <w:rFonts w:asciiTheme="minorHAnsi" w:hAnsiTheme="minorHAnsi" w:cs="Calibri"/>
              </w:rPr>
              <w:t>elif</w:t>
            </w:r>
            <w:proofErr w:type="spellEnd"/>
            <w:r w:rsidRPr="007C5B5D">
              <w:rPr>
                <w:rFonts w:asciiTheme="minorHAnsi" w:hAnsiTheme="minorHAnsi" w:cs="Calibri"/>
              </w:rPr>
              <w:t xml:space="preserve"> </w:t>
            </w:r>
            <w:proofErr w:type="spellStart"/>
            <w:r w:rsidRPr="007C5B5D">
              <w:rPr>
                <w:rFonts w:asciiTheme="minorHAnsi" w:hAnsiTheme="minorHAnsi" w:cs="Calibri"/>
              </w:rPr>
              <w:t>billing.product</w:t>
            </w:r>
            <w:proofErr w:type="spellEnd"/>
            <w:r w:rsidRPr="007C5B5D">
              <w:rPr>
                <w:rFonts w:asciiTheme="minorHAnsi" w:hAnsiTheme="minorHAnsi" w:cs="Calibri"/>
              </w:rPr>
              <w:t xml:space="preserve"> == ‘Estates’ %</w:t>
            </w:r>
            <w:r w:rsidR="00D97A28" w:rsidRPr="007C5B5D">
              <w:rPr>
                <w:rFonts w:asciiTheme="minorHAnsi" w:hAnsiTheme="minorHAnsi" w:cs="Calibri"/>
              </w:rPr>
              <w:t>}</w:t>
            </w:r>
            <w:r w:rsidRPr="007C5B5D">
              <w:rPr>
                <w:rFonts w:asciiTheme="minorHAnsi" w:hAnsiTheme="minorHAnsi" w:cs="Calibri"/>
              </w:rPr>
              <w:t>Estate</w:t>
            </w:r>
            <w:r w:rsidR="00D97A28" w:rsidRPr="007C5B5D">
              <w:rPr>
                <w:rFonts w:asciiTheme="minorHAnsi" w:hAnsiTheme="minorHAnsi" w:cs="Calibri"/>
              </w:rPr>
              <w:t>{</w:t>
            </w:r>
            <w:r w:rsidR="00A362CC" w:rsidRPr="007C5B5D">
              <w:rPr>
                <w:rFonts w:asciiTheme="minorHAnsi" w:hAnsiTheme="minorHAnsi" w:cs="Calibri"/>
              </w:rPr>
              <w:t>% endif %</w:t>
            </w:r>
            <w:r w:rsidR="00D97A28" w:rsidRPr="007C5B5D">
              <w:rPr>
                <w:rFonts w:asciiTheme="minorHAnsi" w:hAnsiTheme="minorHAnsi" w:cs="Calibri"/>
              </w:rPr>
              <w:t>}</w:t>
            </w:r>
            <w:r w:rsidR="00306D70" w:rsidRPr="007C5B5D">
              <w:rPr>
                <w:rFonts w:asciiTheme="minorHAnsi" w:hAnsiTheme="minorHAnsi" w:cs="Calibri"/>
              </w:rPr>
              <w:t xml:space="preserve"> </w:t>
            </w:r>
            <w:r w:rsidRPr="007C5B5D">
              <w:rPr>
                <w:rFonts w:asciiTheme="minorHAnsi" w:hAnsiTheme="minorHAnsi" w:cs="Calibri"/>
              </w:rPr>
              <w:t xml:space="preserve">Matter </w:t>
            </w:r>
            <w:r w:rsidR="00F0534D" w:rsidRPr="007C5B5D">
              <w:rPr>
                <w:rFonts w:asciiTheme="minorHAnsi" w:hAnsiTheme="minorHAnsi" w:cs="Calibri"/>
              </w:rPr>
              <w:t>#</w:t>
            </w:r>
            <w:r w:rsidR="00306D70" w:rsidRPr="007C5B5D">
              <w:rPr>
                <w:rFonts w:asciiTheme="minorHAnsi" w:hAnsiTheme="minorHAnsi" w:cs="Calibri"/>
              </w:rPr>
              <w:t xml:space="preserve"> </w:t>
            </w:r>
            <w:r w:rsidR="00D97A28" w:rsidRPr="007C5B5D">
              <w:rPr>
                <w:rFonts w:asciiTheme="minorHAnsi" w:hAnsiTheme="minorHAnsi" w:cs="Calibri"/>
              </w:rPr>
              <w:t>{{</w:t>
            </w:r>
            <w:proofErr w:type="spellStart"/>
            <w:r w:rsidR="007D4C6D" w:rsidRPr="007C5B5D">
              <w:rPr>
                <w:rFonts w:asciiTheme="minorHAnsi" w:hAnsiTheme="minorHAnsi" w:cs="Calibri"/>
              </w:rPr>
              <w:t>matter</w:t>
            </w:r>
            <w:r w:rsidR="00306D70" w:rsidRPr="007C5B5D">
              <w:rPr>
                <w:rFonts w:asciiTheme="minorHAnsi" w:hAnsiTheme="minorHAnsi" w:cs="Calibri"/>
              </w:rPr>
              <w:t>.matter_number</w:t>
            </w:r>
            <w:proofErr w:type="spellEnd"/>
            <w:r w:rsidR="00D97A28" w:rsidRPr="007C5B5D">
              <w:rPr>
                <w:rFonts w:asciiTheme="minorHAnsi" w:hAnsiTheme="minorHAnsi" w:cs="Calibri"/>
              </w:rPr>
              <w:t>}}</w:t>
            </w:r>
            <w:r w:rsidRPr="007C5B5D">
              <w:rPr>
                <w:rFonts w:asciiTheme="minorHAnsi" w:hAnsiTheme="minorHAnsi" w:cs="Calibri"/>
              </w:rPr>
              <w:t xml:space="preserve">, prepared by </w:t>
            </w:r>
            <w:r w:rsidR="00D97A28" w:rsidRPr="007C5B5D">
              <w:rPr>
                <w:rFonts w:asciiTheme="minorHAnsi" w:hAnsiTheme="minorHAnsi" w:cs="Calibri"/>
              </w:rPr>
              <w:t>{{</w:t>
            </w:r>
            <w:r w:rsidRPr="007C5B5D">
              <w:rPr>
                <w:rFonts w:asciiTheme="minorHAnsi" w:hAnsiTheme="minorHAnsi" w:cs="Calibri"/>
              </w:rPr>
              <w:t xml:space="preserve"> </w:t>
            </w:r>
            <w:proofErr w:type="spellStart"/>
            <w:r w:rsidRPr="007C5B5D">
              <w:rPr>
                <w:rFonts w:asciiTheme="minorHAnsi" w:hAnsiTheme="minorHAnsi" w:cs="Calibri"/>
              </w:rPr>
              <w:t>user.full_name</w:t>
            </w:r>
            <w:proofErr w:type="spellEnd"/>
            <w:r w:rsidRPr="007C5B5D">
              <w:rPr>
                <w:rFonts w:asciiTheme="minorHAnsi" w:hAnsiTheme="minorHAnsi" w:cs="Calibri"/>
              </w:rPr>
              <w:t xml:space="preserve"> </w:t>
            </w:r>
            <w:r w:rsidR="00D97A28" w:rsidRPr="007C5B5D">
              <w:rPr>
                <w:rFonts w:asciiTheme="minorHAnsi" w:hAnsiTheme="minorHAnsi" w:cs="Calibri"/>
              </w:rPr>
              <w:t>}}</w:t>
            </w:r>
          </w:p>
        </w:tc>
      </w:tr>
      <w:tr w:rsidR="00E035B1" w:rsidRPr="007C5B5D" w14:paraId="36141ED6" w14:textId="77777777">
        <w:tc>
          <w:tcPr>
            <w:tcW w:w="102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6FC26" w14:textId="77777777" w:rsidR="00E035B1" w:rsidRPr="007C5B5D" w:rsidRDefault="00E035B1" w:rsidP="00D6625C">
            <w:pPr>
              <w:rPr>
                <w:rFonts w:asciiTheme="minorHAnsi" w:hAnsiTheme="minorHAnsi" w:cs="Calibri"/>
              </w:rPr>
            </w:pPr>
          </w:p>
        </w:tc>
      </w:tr>
    </w:tbl>
    <w:p w14:paraId="3CEFDA33" w14:textId="77777777" w:rsidR="00E035B1" w:rsidRPr="007C5B5D" w:rsidRDefault="00E035B1">
      <w:pPr>
        <w:rPr>
          <w:rFonts w:asciiTheme="minorHAnsi" w:hAnsiTheme="minorHAnsi" w:cs="Calibri"/>
        </w:rPr>
      </w:pPr>
    </w:p>
    <w:tbl>
      <w:tblPr>
        <w:tblW w:w="0" w:type="auto"/>
        <w:tblInd w:w="-34" w:type="dxa"/>
        <w:tblLook w:val="0000" w:firstRow="0" w:lastRow="0" w:firstColumn="0" w:lastColumn="0" w:noHBand="0" w:noVBand="0"/>
      </w:tblPr>
      <w:tblGrid>
        <w:gridCol w:w="850"/>
        <w:gridCol w:w="6545"/>
        <w:gridCol w:w="256"/>
        <w:gridCol w:w="1989"/>
        <w:gridCol w:w="684"/>
        <w:gridCol w:w="6"/>
      </w:tblGrid>
      <w:tr w:rsidR="009141A1" w:rsidRPr="007C5B5D" w14:paraId="4CD21BC7" w14:textId="17C7E197" w:rsidTr="009141A1">
        <w:trPr>
          <w:gridAfter w:val="1"/>
          <w:wAfter w:w="6" w:type="dxa"/>
          <w:tblHeader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8D9B4A" w14:textId="77777777" w:rsidR="009141A1" w:rsidRPr="007C5B5D" w:rsidRDefault="009141A1" w:rsidP="005D69EF">
            <w:pPr>
              <w:spacing w:before="60" w:after="60"/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</w:tcPr>
          <w:p w14:paraId="5892A3ED" w14:textId="5C913AE7" w:rsidR="009141A1" w:rsidRPr="007C5B5D" w:rsidRDefault="009141A1" w:rsidP="005D69EF">
            <w:pPr>
              <w:spacing w:before="60" w:after="60"/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  <w:r w:rsidRPr="007C5B5D">
              <w:rPr>
                <w:rFonts w:asciiTheme="minorHAnsi" w:hAnsiTheme="minorHAnsi" w:cs="Calibri"/>
                <w:i/>
                <w:iCs/>
                <w:smallCaps/>
                <w:u w:val="single"/>
              </w:rPr>
              <w:t>Description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0CA7AD4B" w14:textId="77777777" w:rsidR="009141A1" w:rsidRPr="007C5B5D" w:rsidRDefault="009141A1">
            <w:pPr>
              <w:rPr>
                <w:rFonts w:asciiTheme="minorHAnsi" w:hAnsiTheme="minorHAnsi" w:cs="Calibri"/>
                <w:u w:val="singl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14:paraId="17AFC2D5" w14:textId="77777777" w:rsidR="009141A1" w:rsidRPr="007C5B5D" w:rsidRDefault="009141A1">
            <w:pPr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  <w:r w:rsidRPr="007C5B5D">
              <w:rPr>
                <w:rFonts w:asciiTheme="minorHAnsi" w:hAnsiTheme="minorHAnsi" w:cs="Calibri"/>
                <w:i/>
                <w:iCs/>
                <w:smallCaps/>
                <w:u w:val="single"/>
              </w:rPr>
              <w:t>Amount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6A262782" w14:textId="77777777" w:rsidR="009141A1" w:rsidRPr="007C5B5D" w:rsidRDefault="009141A1">
            <w:pPr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</w:p>
        </w:tc>
      </w:tr>
      <w:tr w:rsidR="009141A1" w:rsidRPr="007C5B5D" w14:paraId="733B85E1" w14:textId="54C69545" w:rsidTr="009141A1">
        <w:tblPrEx>
          <w:tblCellMar>
            <w:left w:w="115" w:type="dxa"/>
            <w:right w:w="115" w:type="dxa"/>
          </w:tblCellMar>
        </w:tblPrEx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BC4BA9C" w14:textId="77777777" w:rsidR="009141A1" w:rsidRPr="007C5B5D" w:rsidRDefault="009141A1" w:rsidP="002E4756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</w:tcPr>
          <w:p w14:paraId="33807630" w14:textId="2C7800A4" w:rsidR="009141A1" w:rsidRPr="007C5B5D" w:rsidRDefault="00FB5683" w:rsidP="008B1854">
            <w:pPr>
              <w:spacing w:before="60" w:after="60"/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New</w:t>
            </w:r>
            <w:r w:rsidR="009141A1" w:rsidRPr="007C5B5D">
              <w:rPr>
                <w:rFonts w:asciiTheme="minorHAnsi" w:hAnsiTheme="minorHAnsi" w:cs="Calibri"/>
              </w:rPr>
              <w:t xml:space="preserve"> </w:t>
            </w:r>
            <w:r w:rsidR="00D97A28" w:rsidRPr="007C5B5D">
              <w:rPr>
                <w:rFonts w:asciiTheme="minorHAnsi" w:hAnsiTheme="minorHAnsi" w:cs="Calibri"/>
              </w:rPr>
              <w:t>{</w:t>
            </w:r>
            <w:r w:rsidRPr="007C5B5D">
              <w:rPr>
                <w:rFonts w:asciiTheme="minorHAnsi" w:hAnsiTheme="minorHAnsi" w:cs="Calibri"/>
              </w:rPr>
              <w:t xml:space="preserve">% if </w:t>
            </w:r>
            <w:proofErr w:type="spellStart"/>
            <w:r w:rsidRPr="007C5B5D">
              <w:rPr>
                <w:rFonts w:asciiTheme="minorHAnsi" w:hAnsiTheme="minorHAnsi" w:cs="Calibri"/>
              </w:rPr>
              <w:t>billing.product</w:t>
            </w:r>
            <w:proofErr w:type="spellEnd"/>
            <w:r w:rsidRPr="007C5B5D">
              <w:rPr>
                <w:rFonts w:asciiTheme="minorHAnsi" w:hAnsiTheme="minorHAnsi" w:cs="Calibri"/>
              </w:rPr>
              <w:t xml:space="preserve"> == "Estates" %</w:t>
            </w:r>
            <w:proofErr w:type="gramStart"/>
            <w:r w:rsidR="00D97A28" w:rsidRPr="007C5B5D">
              <w:rPr>
                <w:rFonts w:asciiTheme="minorHAnsi" w:hAnsiTheme="minorHAnsi" w:cs="Calibri"/>
              </w:rPr>
              <w:t>}</w:t>
            </w:r>
            <w:r w:rsidRPr="007C5B5D">
              <w:rPr>
                <w:rFonts w:asciiTheme="minorHAnsi" w:hAnsiTheme="minorHAnsi" w:cs="Calibri"/>
              </w:rPr>
              <w:t>Estate</w:t>
            </w:r>
            <w:proofErr w:type="gramEnd"/>
            <w:r w:rsidR="00D97A28" w:rsidRPr="007C5B5D">
              <w:rPr>
                <w:rFonts w:asciiTheme="minorHAnsi" w:hAnsiTheme="minorHAnsi" w:cs="Calibri"/>
              </w:rPr>
              <w:t>{</w:t>
            </w:r>
            <w:r w:rsidRPr="007C5B5D">
              <w:rPr>
                <w:rFonts w:asciiTheme="minorHAnsi" w:hAnsiTheme="minorHAnsi" w:cs="Calibri"/>
              </w:rPr>
              <w:t>% else %</w:t>
            </w:r>
            <w:r w:rsidR="00D97A28" w:rsidRPr="007C5B5D">
              <w:rPr>
                <w:rFonts w:asciiTheme="minorHAnsi" w:hAnsiTheme="minorHAnsi" w:cs="Calibri"/>
              </w:rPr>
              <w:t>}{{</w:t>
            </w:r>
            <w:proofErr w:type="spellStart"/>
            <w:r w:rsidR="009141A1" w:rsidRPr="007C5B5D">
              <w:rPr>
                <w:rFonts w:asciiTheme="minorHAnsi" w:hAnsiTheme="minorHAnsi" w:cs="Calibri"/>
              </w:rPr>
              <w:t>billing.product</w:t>
            </w:r>
            <w:proofErr w:type="spellEnd"/>
            <w:r w:rsidR="00D97A28" w:rsidRPr="007C5B5D">
              <w:rPr>
                <w:rFonts w:asciiTheme="minorHAnsi" w:hAnsiTheme="minorHAnsi" w:cs="Calibri"/>
              </w:rPr>
              <w:t>}}{</w:t>
            </w:r>
            <w:r w:rsidRPr="007C5B5D">
              <w:rPr>
                <w:rFonts w:asciiTheme="minorHAnsi" w:hAnsiTheme="minorHAnsi" w:cs="Calibri"/>
              </w:rPr>
              <w:t xml:space="preserve">% </w:t>
            </w:r>
            <w:proofErr w:type="spellStart"/>
            <w:r w:rsidRPr="007C5B5D">
              <w:rPr>
                <w:rFonts w:asciiTheme="minorHAnsi" w:hAnsiTheme="minorHAnsi" w:cs="Calibri"/>
              </w:rPr>
              <w:t>endif</w:t>
            </w:r>
            <w:proofErr w:type="spellEnd"/>
            <w:r w:rsidRPr="007C5B5D">
              <w:rPr>
                <w:rFonts w:asciiTheme="minorHAnsi" w:hAnsiTheme="minorHAnsi" w:cs="Calibri"/>
              </w:rPr>
              <w:t xml:space="preserve"> %</w:t>
            </w:r>
            <w:r w:rsidR="00D97A28" w:rsidRPr="007C5B5D">
              <w:rPr>
                <w:rFonts w:asciiTheme="minorHAnsi" w:hAnsiTheme="minorHAnsi" w:cs="Calibri"/>
              </w:rPr>
              <w:t>}</w:t>
            </w:r>
            <w:r w:rsidR="009141A1" w:rsidRPr="007C5B5D">
              <w:rPr>
                <w:rFonts w:asciiTheme="minorHAnsi" w:hAnsiTheme="minorHAnsi" w:cs="Calibri"/>
              </w:rPr>
              <w:t xml:space="preserve"> </w:t>
            </w:r>
            <w:r w:rsidRPr="007C5B5D">
              <w:rPr>
                <w:rFonts w:asciiTheme="minorHAnsi" w:hAnsiTheme="minorHAnsi" w:cs="Calibri"/>
              </w:rPr>
              <w:t xml:space="preserve">Matter </w:t>
            </w:r>
            <w:r w:rsidR="008B1854" w:rsidRPr="007C5B5D">
              <w:rPr>
                <w:rFonts w:asciiTheme="minorHAnsi" w:hAnsiTheme="minorHAnsi" w:cs="Calibri"/>
              </w:rPr>
              <w:t xml:space="preserve"># </w:t>
            </w:r>
            <w:r w:rsidR="00D97A28" w:rsidRPr="007C5B5D">
              <w:rPr>
                <w:rFonts w:asciiTheme="minorHAnsi" w:hAnsiTheme="minorHAnsi" w:cs="Calibri"/>
              </w:rPr>
              <w:t>{{</w:t>
            </w:r>
            <w:proofErr w:type="spellStart"/>
            <w:r w:rsidR="009141A1" w:rsidRPr="007C5B5D">
              <w:rPr>
                <w:rFonts w:asciiTheme="minorHAnsi" w:hAnsiTheme="minorHAnsi" w:cs="Calibri"/>
              </w:rPr>
              <w:t>matter.matter_number</w:t>
            </w:r>
            <w:proofErr w:type="spellEnd"/>
            <w:r w:rsidR="00D97A28" w:rsidRPr="007C5B5D">
              <w:rPr>
                <w:rFonts w:asciiTheme="minorHAnsi" w:hAnsiTheme="minorHAnsi" w:cs="Calibri"/>
              </w:rPr>
              <w:t>}}</w:t>
            </w:r>
            <w:r w:rsidR="009141A1" w:rsidRPr="007C5B5D">
              <w:rPr>
                <w:rFonts w:asciiTheme="minorHAnsi" w:hAnsiTheme="minorHAnsi" w:cs="Calibri"/>
              </w:rPr>
              <w:t xml:space="preserve"> </w:t>
            </w:r>
            <w:r w:rsidR="002D3030" w:rsidRPr="007C5B5D">
              <w:rPr>
                <w:rFonts w:asciiTheme="minorHAnsi" w:hAnsiTheme="minorHAnsi" w:cs="Calibri"/>
              </w:rPr>
              <w:t xml:space="preserve">- </w:t>
            </w:r>
            <w:r w:rsidR="00D97A28" w:rsidRPr="007C5B5D">
              <w:rPr>
                <w:rFonts w:asciiTheme="minorHAnsi" w:hAnsiTheme="minorHAnsi" w:cs="Calibri"/>
              </w:rPr>
              <w:t>{{</w:t>
            </w:r>
            <w:r w:rsidR="002D3030" w:rsidRPr="007C5B5D">
              <w:rPr>
                <w:rFonts w:asciiTheme="minorHAnsi" w:hAnsiTheme="minorHAnsi" w:cs="Calibri"/>
              </w:rPr>
              <w:t xml:space="preserve"> </w:t>
            </w:r>
            <w:proofErr w:type="spellStart"/>
            <w:r w:rsidR="002D3030" w:rsidRPr="007C5B5D">
              <w:rPr>
                <w:rFonts w:asciiTheme="minorHAnsi" w:hAnsiTheme="minorHAnsi" w:cs="Calibri"/>
              </w:rPr>
              <w:t>matter.matter</w:t>
            </w:r>
            <w:proofErr w:type="spellEnd"/>
            <w:r w:rsidR="002D3030" w:rsidRPr="007C5B5D">
              <w:rPr>
                <w:rFonts w:asciiTheme="minorHAnsi" w:hAnsiTheme="minorHAnsi" w:cs="Calibri"/>
              </w:rPr>
              <w:t xml:space="preserve"> </w:t>
            </w:r>
            <w:r w:rsidR="00D97A28" w:rsidRPr="007C5B5D">
              <w:rPr>
                <w:rFonts w:asciiTheme="minorHAnsi" w:hAnsiTheme="minorHAnsi" w:cs="Calibri"/>
              </w:rPr>
              <w:t>}}</w:t>
            </w:r>
            <w:r w:rsidRPr="007C5B5D">
              <w:rPr>
                <w:rFonts w:asciiTheme="minorHAnsi" w:hAnsiTheme="minorHAnsi" w:cs="Calibri"/>
              </w:rPr>
              <w:t>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6242E18F" w14:textId="77777777" w:rsidR="009141A1" w:rsidRPr="007C5B5D" w:rsidRDefault="009141A1">
            <w:pPr>
              <w:rPr>
                <w:rFonts w:asciiTheme="minorHAnsi" w:hAnsiTheme="minorHAnsi" w:cs="Calibri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14:paraId="3AD407C9" w14:textId="404096EF" w:rsidR="009141A1" w:rsidRPr="007C5B5D" w:rsidRDefault="00D97A28" w:rsidP="00634022">
            <w:pPr>
              <w:jc w:val="right"/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</w:t>
            </w:r>
            <w:proofErr w:type="spellStart"/>
            <w:r w:rsidR="009141A1" w:rsidRPr="007C5B5D">
              <w:rPr>
                <w:rFonts w:asciiTheme="minorHAnsi" w:hAnsiTheme="minorHAnsi" w:cs="Calibri"/>
              </w:rPr>
              <w:t>billing.amount</w:t>
            </w:r>
            <w:proofErr w:type="spellEnd"/>
            <w:r w:rsidRPr="007C5B5D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59593F" w14:textId="77777777" w:rsidR="009141A1" w:rsidRPr="007C5B5D" w:rsidRDefault="009141A1" w:rsidP="00634022">
            <w:pPr>
              <w:jc w:val="right"/>
              <w:rPr>
                <w:rFonts w:asciiTheme="minorHAnsi" w:hAnsiTheme="minorHAnsi" w:cs="Calibri"/>
              </w:rPr>
            </w:pPr>
          </w:p>
        </w:tc>
      </w:tr>
      <w:tr w:rsidR="009141A1" w:rsidRPr="007C5B5D" w14:paraId="50B59A29" w14:textId="3BC1B648" w:rsidTr="009141A1">
        <w:tblPrEx>
          <w:tblCellMar>
            <w:left w:w="115" w:type="dxa"/>
            <w:right w:w="115" w:type="dxa"/>
          </w:tblCellMar>
        </w:tblPrEx>
        <w:trPr>
          <w:gridAfter w:val="1"/>
          <w:wAfter w:w="6" w:type="dxa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893B06D" w14:textId="77777777" w:rsidR="009141A1" w:rsidRPr="007C5B5D" w:rsidRDefault="009141A1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</w:tcPr>
          <w:p w14:paraId="4D8BFD1A" w14:textId="0537CBD7" w:rsidR="009141A1" w:rsidRPr="007C5B5D" w:rsidRDefault="009141A1" w:rsidP="00634022">
            <w:pPr>
              <w:spacing w:before="60" w:after="60"/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Total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0E79ABBC" w14:textId="77777777" w:rsidR="009141A1" w:rsidRPr="007C5B5D" w:rsidRDefault="009141A1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E043D" w14:textId="7CB5DBBF" w:rsidR="009141A1" w:rsidRPr="007C5B5D" w:rsidRDefault="00D97A28" w:rsidP="0063402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</w:t>
            </w:r>
            <w:proofErr w:type="spellStart"/>
            <w:r w:rsidR="009141A1" w:rsidRPr="007C5B5D">
              <w:rPr>
                <w:rFonts w:asciiTheme="minorHAnsi" w:hAnsiTheme="minorHAnsi" w:cs="Calibri"/>
              </w:rPr>
              <w:t>billing.amount</w:t>
            </w:r>
            <w:proofErr w:type="spellEnd"/>
            <w:r w:rsidRPr="007C5B5D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14:paraId="117AAD51" w14:textId="77777777" w:rsidR="009141A1" w:rsidRPr="007C5B5D" w:rsidRDefault="009141A1" w:rsidP="0063402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</w:p>
        </w:tc>
      </w:tr>
      <w:tr w:rsidR="009141A1" w:rsidRPr="007C5B5D" w14:paraId="29639EAF" w14:textId="2A57C901" w:rsidTr="009141A1">
        <w:tblPrEx>
          <w:tblCellMar>
            <w:left w:w="115" w:type="dxa"/>
            <w:right w:w="115" w:type="dxa"/>
          </w:tblCellMar>
        </w:tblPrEx>
        <w:trPr>
          <w:gridAfter w:val="1"/>
          <w:wAfter w:w="6" w:type="dxa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E54C056" w14:textId="77777777" w:rsidR="009141A1" w:rsidRPr="007C5B5D" w:rsidRDefault="009141A1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</w:tcPr>
          <w:p w14:paraId="61E7F66D" w14:textId="64E41DB6" w:rsidR="009141A1" w:rsidRPr="007C5B5D" w:rsidRDefault="009141A1" w:rsidP="00634022">
            <w:pPr>
              <w:spacing w:before="60" w:after="60"/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 xml:space="preserve">GST </w:t>
            </w:r>
            <w:r w:rsidRPr="007C5B5D">
              <w:rPr>
                <w:rFonts w:asciiTheme="minorHAnsi" w:hAnsiTheme="minorHAnsi" w:cs="Calibri"/>
                <w:sz w:val="18"/>
                <w:szCs w:val="18"/>
              </w:rPr>
              <w:t>(Registration Number 86858 5639)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1AE5A424" w14:textId="77777777" w:rsidR="009141A1" w:rsidRPr="007C5B5D" w:rsidRDefault="009141A1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14:paraId="76D6CC2C" w14:textId="59D8DF8B" w:rsidR="009141A1" w:rsidRPr="007C5B5D" w:rsidRDefault="00D97A28" w:rsidP="0063402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</w:t>
            </w:r>
            <w:proofErr w:type="spellStart"/>
            <w:r w:rsidR="009141A1" w:rsidRPr="007C5B5D">
              <w:rPr>
                <w:rFonts w:asciiTheme="minorHAnsi" w:hAnsiTheme="minorHAnsi" w:cs="Calibri"/>
              </w:rPr>
              <w:t>billing.gst</w:t>
            </w:r>
            <w:proofErr w:type="spellEnd"/>
            <w:r w:rsidRPr="007C5B5D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04C6F745" w14:textId="77777777" w:rsidR="009141A1" w:rsidRPr="007C5B5D" w:rsidRDefault="009141A1" w:rsidP="0063402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</w:p>
        </w:tc>
      </w:tr>
      <w:tr w:rsidR="009141A1" w:rsidRPr="007C5B5D" w14:paraId="37EE06BA" w14:textId="6008C59E" w:rsidTr="009141A1">
        <w:tblPrEx>
          <w:tblCellMar>
            <w:left w:w="115" w:type="dxa"/>
            <w:right w:w="115" w:type="dxa"/>
          </w:tblCellMar>
        </w:tblPrEx>
        <w:trPr>
          <w:gridAfter w:val="1"/>
          <w:wAfter w:w="6" w:type="dxa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4A6241F" w14:textId="77777777" w:rsidR="009141A1" w:rsidRPr="007C5B5D" w:rsidRDefault="009141A1" w:rsidP="00634022">
            <w:pPr>
              <w:spacing w:before="60" w:after="60"/>
              <w:rPr>
                <w:rFonts w:asciiTheme="minorHAnsi" w:hAnsiTheme="minorHAnsi" w:cs="Calibri"/>
                <w:b/>
                <w:bCs/>
              </w:rPr>
            </w:pP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</w:tcPr>
          <w:p w14:paraId="6DCB6C39" w14:textId="34636854" w:rsidR="009141A1" w:rsidRPr="007C5B5D" w:rsidRDefault="009141A1" w:rsidP="00634022">
            <w:pPr>
              <w:spacing w:before="60" w:after="60"/>
              <w:rPr>
                <w:rFonts w:asciiTheme="minorHAnsi" w:hAnsiTheme="minorHAnsi" w:cs="Calibri"/>
                <w:b/>
                <w:bCs/>
              </w:rPr>
            </w:pPr>
            <w:r w:rsidRPr="007C5B5D">
              <w:rPr>
                <w:rFonts w:asciiTheme="minorHAnsi" w:hAnsiTheme="minorHAnsi" w:cs="Calibri"/>
                <w:b/>
                <w:bCs/>
              </w:rPr>
              <w:t>Balance Due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3003BFF1" w14:textId="77777777" w:rsidR="009141A1" w:rsidRPr="007C5B5D" w:rsidRDefault="009141A1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1AE7567F" w14:textId="6C43416E" w:rsidR="009141A1" w:rsidRPr="007C5B5D" w:rsidRDefault="009141A1" w:rsidP="00634022">
            <w:pPr>
              <w:spacing w:before="60" w:after="60"/>
              <w:jc w:val="right"/>
              <w:rPr>
                <w:rFonts w:asciiTheme="minorHAnsi" w:hAnsiTheme="minorHAnsi" w:cs="Calibri"/>
                <w:b/>
                <w:bCs/>
              </w:rPr>
            </w:pPr>
            <w:r w:rsidRPr="007C5B5D">
              <w:rPr>
                <w:rFonts w:asciiTheme="minorHAnsi" w:hAnsiTheme="minorHAnsi" w:cs="Calibri"/>
                <w:b/>
                <w:bCs/>
              </w:rPr>
              <w:t>$</w:t>
            </w:r>
            <w:r w:rsidR="00D97A28" w:rsidRPr="007C5B5D">
              <w:rPr>
                <w:rFonts w:asciiTheme="minorHAnsi" w:hAnsiTheme="minorHAnsi" w:cs="Calibri"/>
                <w:b/>
                <w:bCs/>
              </w:rPr>
              <w:t>{{</w:t>
            </w:r>
            <w:r w:rsidRPr="007C5B5D">
              <w:rPr>
                <w:rFonts w:asciiTheme="minorHAnsi" w:hAnsiTheme="minorHAnsi" w:cs="Calibri"/>
                <w:b/>
                <w:bCs/>
              </w:rPr>
              <w:t xml:space="preserve"> </w:t>
            </w:r>
            <w:proofErr w:type="spellStart"/>
            <w:r w:rsidRPr="007C5B5D">
              <w:rPr>
                <w:rFonts w:asciiTheme="minorHAnsi" w:hAnsiTheme="minorHAnsi" w:cs="Calibri"/>
                <w:b/>
                <w:bCs/>
              </w:rPr>
              <w:t>invoice_total</w:t>
            </w:r>
            <w:proofErr w:type="spellEnd"/>
            <w:r w:rsidRPr="007C5B5D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D97A28" w:rsidRPr="007C5B5D">
              <w:rPr>
                <w:rFonts w:asciiTheme="minorHAnsi" w:hAnsiTheme="minorHAnsi" w:cs="Calibri"/>
                <w:b/>
                <w:bCs/>
              </w:rPr>
              <w:t>}}</w:t>
            </w:r>
          </w:p>
        </w:tc>
        <w:tc>
          <w:tcPr>
            <w:tcW w:w="684" w:type="dxa"/>
            <w:tcBorders>
              <w:left w:val="nil"/>
              <w:right w:val="nil"/>
            </w:tcBorders>
          </w:tcPr>
          <w:p w14:paraId="4B92170A" w14:textId="77777777" w:rsidR="009141A1" w:rsidRPr="007C5B5D" w:rsidRDefault="009141A1" w:rsidP="00634022">
            <w:pPr>
              <w:spacing w:before="60" w:after="60"/>
              <w:jc w:val="right"/>
              <w:rPr>
                <w:rFonts w:asciiTheme="minorHAnsi" w:hAnsiTheme="minorHAnsi" w:cs="Calibri"/>
                <w:b/>
                <w:bCs/>
              </w:rPr>
            </w:pPr>
          </w:p>
        </w:tc>
      </w:tr>
    </w:tbl>
    <w:p w14:paraId="477EEA6F" w14:textId="6BE82C05" w:rsidR="008419CD" w:rsidRPr="007C5B5D" w:rsidRDefault="008419CD" w:rsidP="00510003">
      <w:pPr>
        <w:spacing w:after="200" w:line="276" w:lineRule="auto"/>
        <w:rPr>
          <w:rFonts w:asciiTheme="minorHAnsi" w:hAnsiTheme="minorHAnsi" w:cs="Calibri"/>
        </w:rPr>
      </w:pPr>
    </w:p>
    <w:sectPr w:rsidR="008419CD" w:rsidRPr="007C5B5D" w:rsidSect="009001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72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29511" w14:textId="77777777" w:rsidR="00B17584" w:rsidRPr="007C5B5D" w:rsidRDefault="00B17584">
      <w:r w:rsidRPr="007C5B5D">
        <w:separator/>
      </w:r>
    </w:p>
  </w:endnote>
  <w:endnote w:type="continuationSeparator" w:id="0">
    <w:p w14:paraId="35A1BC98" w14:textId="77777777" w:rsidR="00B17584" w:rsidRPr="007C5B5D" w:rsidRDefault="00B17584">
      <w:r w:rsidRPr="007C5B5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89F22" w14:textId="77777777" w:rsidR="000F3C55" w:rsidRPr="007C5B5D" w:rsidRDefault="000F3C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4BFD2" w14:textId="77777777" w:rsidR="00F2601B" w:rsidRPr="007C5B5D" w:rsidRDefault="00F2601B" w:rsidP="00F2601B">
    <w:pPr>
      <w:pStyle w:val="Footer"/>
      <w:jc w:val="center"/>
      <w:rPr>
        <w:sz w:val="18"/>
        <w:szCs w:val="18"/>
      </w:rPr>
    </w:pPr>
    <w:r w:rsidRPr="007C5B5D">
      <w:rPr>
        <w:sz w:val="18"/>
        <w:szCs w:val="18"/>
      </w:rPr>
      <w:t>Please pay invoice within 30 days.</w:t>
    </w:r>
    <w:r w:rsidRPr="007C5B5D">
      <w:rPr>
        <w:sz w:val="18"/>
        <w:szCs w:val="18"/>
      </w:rPr>
      <w:tab/>
      <w:t xml:space="preserve"> Interest charges of 1.5% per month apply to outstanding balances.</w:t>
    </w:r>
  </w:p>
  <w:p w14:paraId="0F5F8C25" w14:textId="77777777" w:rsidR="00F2601B" w:rsidRPr="007C5B5D" w:rsidRDefault="00F2601B" w:rsidP="00F260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F0427" w14:textId="24EA4492" w:rsidR="001A6AAF" w:rsidRPr="007C5B5D" w:rsidRDefault="001A6AAF" w:rsidP="00D84875">
    <w:pPr>
      <w:pStyle w:val="Footer"/>
      <w:jc w:val="center"/>
      <w:rPr>
        <w:sz w:val="18"/>
        <w:szCs w:val="18"/>
      </w:rPr>
    </w:pPr>
    <w:r w:rsidRPr="007C5B5D">
      <w:rPr>
        <w:sz w:val="18"/>
        <w:szCs w:val="18"/>
      </w:rPr>
      <w:t xml:space="preserve">Please pay invoice </w:t>
    </w:r>
    <w:r w:rsidR="00D84875" w:rsidRPr="007C5B5D">
      <w:rPr>
        <w:sz w:val="18"/>
        <w:szCs w:val="18"/>
      </w:rPr>
      <w:t>within 30 days</w:t>
    </w:r>
    <w:r w:rsidRPr="007C5B5D">
      <w:rPr>
        <w:sz w:val="18"/>
        <w:szCs w:val="18"/>
      </w:rPr>
      <w:t>.</w:t>
    </w:r>
    <w:r w:rsidRPr="007C5B5D">
      <w:rPr>
        <w:sz w:val="18"/>
        <w:szCs w:val="18"/>
      </w:rPr>
      <w:tab/>
    </w:r>
    <w:r w:rsidR="00D84875" w:rsidRPr="007C5B5D">
      <w:rPr>
        <w:sz w:val="18"/>
        <w:szCs w:val="18"/>
      </w:rPr>
      <w:t xml:space="preserve"> </w:t>
    </w:r>
    <w:r w:rsidRPr="007C5B5D">
      <w:rPr>
        <w:sz w:val="18"/>
        <w:szCs w:val="18"/>
      </w:rPr>
      <w:t>Interest charges of 1.5% per month apply to outstanding balances.</w:t>
    </w:r>
  </w:p>
  <w:p w14:paraId="3C1F25DC" w14:textId="77777777" w:rsidR="001A6AAF" w:rsidRPr="007C5B5D" w:rsidRDefault="001A6AAF" w:rsidP="00BC65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D95E7" w14:textId="77777777" w:rsidR="00B17584" w:rsidRPr="007C5B5D" w:rsidRDefault="00B17584">
      <w:r w:rsidRPr="007C5B5D">
        <w:separator/>
      </w:r>
    </w:p>
  </w:footnote>
  <w:footnote w:type="continuationSeparator" w:id="0">
    <w:p w14:paraId="267E10A8" w14:textId="77777777" w:rsidR="00B17584" w:rsidRPr="007C5B5D" w:rsidRDefault="00B17584">
      <w:r w:rsidRPr="007C5B5D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45735E" w14:textId="77777777" w:rsidR="000F3C55" w:rsidRPr="007C5B5D" w:rsidRDefault="000F3C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8EB49" w14:textId="77777777" w:rsidR="000F3C55" w:rsidRPr="007C5B5D" w:rsidRDefault="000F3C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159" w:type="dxa"/>
      </w:tblCellMar>
      <w:tblLook w:val="04A0" w:firstRow="1" w:lastRow="0" w:firstColumn="1" w:lastColumn="0" w:noHBand="0" w:noVBand="1"/>
    </w:tblPr>
    <w:tblGrid>
      <w:gridCol w:w="8169"/>
      <w:gridCol w:w="2178"/>
    </w:tblGrid>
    <w:tr w:rsidR="00F74D25" w:rsidRPr="007C5B5D" w14:paraId="43841574" w14:textId="77777777" w:rsidTr="00470742">
      <w:tc>
        <w:tcPr>
          <w:tcW w:w="7338" w:type="dxa"/>
        </w:tcPr>
        <w:p w14:paraId="55A18007" w14:textId="6B537D21" w:rsidR="00F74D25" w:rsidRPr="007C5B5D" w:rsidRDefault="007E3D44" w:rsidP="00470742">
          <w:pPr>
            <w:pStyle w:val="Header"/>
          </w:pPr>
          <w:r>
            <w:rPr>
              <w:noProof/>
              <w:lang w:eastAsia="en-CA"/>
            </w:rPr>
            <w:drawing>
              <wp:inline distT="0" distB="0" distL="0" distR="0" wp14:anchorId="7CF442FC" wp14:editId="41BAC23F">
                <wp:extent cx="5017770" cy="836295"/>
                <wp:effectExtent l="0" t="0" r="0" b="190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7770" cy="83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2958" w:type="dxa"/>
          <w:vAlign w:val="center"/>
        </w:tcPr>
        <w:p w14:paraId="2FB97BBD" w14:textId="77777777" w:rsidR="00F74D25" w:rsidRPr="007C5B5D" w:rsidRDefault="00F74D25" w:rsidP="00470742">
          <w:pPr>
            <w:pStyle w:val="Header"/>
            <w:spacing w:before="40"/>
            <w:ind w:left="-249" w:right="-126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7C5B5D">
            <w:rPr>
              <w:rFonts w:asciiTheme="minorHAnsi" w:hAnsiTheme="minorHAnsi" w:cstheme="minorHAnsi"/>
              <w:b/>
              <w:sz w:val="18"/>
              <w:szCs w:val="18"/>
            </w:rPr>
            <w:t>11134 – 29A Ave</w:t>
          </w:r>
          <w:r w:rsidRPr="007C5B5D">
            <w:rPr>
              <w:rFonts w:asciiTheme="minorHAnsi" w:hAnsiTheme="minorHAnsi" w:cstheme="minorHAnsi"/>
              <w:b/>
              <w:sz w:val="18"/>
              <w:szCs w:val="18"/>
            </w:rPr>
            <w:br/>
            <w:t>Edmonton, Alberta  T6J 3Z3</w:t>
          </w:r>
        </w:p>
        <w:p w14:paraId="79CCCA6A" w14:textId="77777777" w:rsidR="00F74D25" w:rsidRPr="007C5B5D" w:rsidRDefault="00F74D25" w:rsidP="00470742">
          <w:pPr>
            <w:pStyle w:val="Header"/>
            <w:spacing w:before="120"/>
            <w:ind w:left="-249" w:right="-126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7C5B5D">
            <w:rPr>
              <w:rFonts w:asciiTheme="minorHAnsi" w:hAnsiTheme="minorHAnsi" w:cstheme="minorHAnsi"/>
              <w:b/>
              <w:sz w:val="18"/>
              <w:szCs w:val="18"/>
            </w:rPr>
            <w:t>780-439-7637</w:t>
          </w:r>
        </w:p>
        <w:p w14:paraId="407E2CA9" w14:textId="77777777" w:rsidR="00F74D25" w:rsidRPr="007C5B5D" w:rsidRDefault="00F74D25" w:rsidP="00470742">
          <w:pPr>
            <w:pStyle w:val="Header"/>
            <w:ind w:left="-249" w:right="-126"/>
            <w:jc w:val="right"/>
            <w:rPr>
              <w:b/>
              <w:sz w:val="16"/>
              <w:szCs w:val="16"/>
            </w:rPr>
          </w:pPr>
          <w:r w:rsidRPr="007C5B5D">
            <w:rPr>
              <w:rFonts w:asciiTheme="minorHAnsi" w:hAnsiTheme="minorHAnsi" w:cstheme="minorHAnsi"/>
              <w:b/>
              <w:sz w:val="18"/>
              <w:szCs w:val="18"/>
            </w:rPr>
            <w:t>www.granvillesoftware.com</w:t>
          </w:r>
        </w:p>
      </w:tc>
    </w:tr>
  </w:tbl>
  <w:p w14:paraId="6A4D6038" w14:textId="77777777" w:rsidR="001A6AAF" w:rsidRPr="007C5B5D" w:rsidRDefault="001A6AAF" w:rsidP="001D38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EC"/>
    <w:rsid w:val="000016A8"/>
    <w:rsid w:val="000128A3"/>
    <w:rsid w:val="000168AF"/>
    <w:rsid w:val="0002083E"/>
    <w:rsid w:val="000416BF"/>
    <w:rsid w:val="000439FA"/>
    <w:rsid w:val="0005111B"/>
    <w:rsid w:val="00090971"/>
    <w:rsid w:val="000A208D"/>
    <w:rsid w:val="000F3C55"/>
    <w:rsid w:val="0010568E"/>
    <w:rsid w:val="00114842"/>
    <w:rsid w:val="0011507F"/>
    <w:rsid w:val="00130909"/>
    <w:rsid w:val="00181141"/>
    <w:rsid w:val="0019323A"/>
    <w:rsid w:val="001A6AAF"/>
    <w:rsid w:val="001C3226"/>
    <w:rsid w:val="001D38BE"/>
    <w:rsid w:val="0023434F"/>
    <w:rsid w:val="00274462"/>
    <w:rsid w:val="00276197"/>
    <w:rsid w:val="002B6474"/>
    <w:rsid w:val="002D3030"/>
    <w:rsid w:val="002E4756"/>
    <w:rsid w:val="002F139D"/>
    <w:rsid w:val="002F15C7"/>
    <w:rsid w:val="00306D70"/>
    <w:rsid w:val="00333F4B"/>
    <w:rsid w:val="00351090"/>
    <w:rsid w:val="00361DB7"/>
    <w:rsid w:val="00362166"/>
    <w:rsid w:val="00371A9C"/>
    <w:rsid w:val="00386948"/>
    <w:rsid w:val="003969A0"/>
    <w:rsid w:val="003A7987"/>
    <w:rsid w:val="003C5069"/>
    <w:rsid w:val="003D7998"/>
    <w:rsid w:val="003E3CB8"/>
    <w:rsid w:val="00405280"/>
    <w:rsid w:val="00411CF8"/>
    <w:rsid w:val="00461541"/>
    <w:rsid w:val="0046623F"/>
    <w:rsid w:val="00473D99"/>
    <w:rsid w:val="00493475"/>
    <w:rsid w:val="004A724E"/>
    <w:rsid w:val="004D5FEC"/>
    <w:rsid w:val="004E188B"/>
    <w:rsid w:val="004F2AEB"/>
    <w:rsid w:val="00510003"/>
    <w:rsid w:val="00516AEF"/>
    <w:rsid w:val="005412FB"/>
    <w:rsid w:val="0057540C"/>
    <w:rsid w:val="005763FA"/>
    <w:rsid w:val="0059610C"/>
    <w:rsid w:val="005A1A97"/>
    <w:rsid w:val="005B3D8E"/>
    <w:rsid w:val="005D69EF"/>
    <w:rsid w:val="005E4CA2"/>
    <w:rsid w:val="005F3CDF"/>
    <w:rsid w:val="006128DA"/>
    <w:rsid w:val="00626EED"/>
    <w:rsid w:val="00634022"/>
    <w:rsid w:val="006379FF"/>
    <w:rsid w:val="006426FB"/>
    <w:rsid w:val="00665E8B"/>
    <w:rsid w:val="00670755"/>
    <w:rsid w:val="00680995"/>
    <w:rsid w:val="006822CD"/>
    <w:rsid w:val="006A3802"/>
    <w:rsid w:val="006B3448"/>
    <w:rsid w:val="006D4EA7"/>
    <w:rsid w:val="006F401D"/>
    <w:rsid w:val="00701879"/>
    <w:rsid w:val="00772D66"/>
    <w:rsid w:val="00781630"/>
    <w:rsid w:val="007C5B5D"/>
    <w:rsid w:val="007D4C6D"/>
    <w:rsid w:val="007D75B2"/>
    <w:rsid w:val="007E3D44"/>
    <w:rsid w:val="00803EA3"/>
    <w:rsid w:val="00821785"/>
    <w:rsid w:val="00825F91"/>
    <w:rsid w:val="00826A94"/>
    <w:rsid w:val="008419CD"/>
    <w:rsid w:val="00856A41"/>
    <w:rsid w:val="008657DE"/>
    <w:rsid w:val="00884D20"/>
    <w:rsid w:val="008B1854"/>
    <w:rsid w:val="008C5052"/>
    <w:rsid w:val="008E1CF5"/>
    <w:rsid w:val="008F16D1"/>
    <w:rsid w:val="0090017D"/>
    <w:rsid w:val="009141A1"/>
    <w:rsid w:val="009266F5"/>
    <w:rsid w:val="0093453E"/>
    <w:rsid w:val="009A503B"/>
    <w:rsid w:val="009A6805"/>
    <w:rsid w:val="009D0A22"/>
    <w:rsid w:val="009D3930"/>
    <w:rsid w:val="00A12A01"/>
    <w:rsid w:val="00A16E73"/>
    <w:rsid w:val="00A353AC"/>
    <w:rsid w:val="00A362CC"/>
    <w:rsid w:val="00A5643D"/>
    <w:rsid w:val="00A87424"/>
    <w:rsid w:val="00A93020"/>
    <w:rsid w:val="00A95B4C"/>
    <w:rsid w:val="00A96A4D"/>
    <w:rsid w:val="00AD240E"/>
    <w:rsid w:val="00AD674C"/>
    <w:rsid w:val="00AE45BE"/>
    <w:rsid w:val="00AF4536"/>
    <w:rsid w:val="00B17584"/>
    <w:rsid w:val="00B3585D"/>
    <w:rsid w:val="00B4476F"/>
    <w:rsid w:val="00B47E3D"/>
    <w:rsid w:val="00B77A4C"/>
    <w:rsid w:val="00B93ACB"/>
    <w:rsid w:val="00BB5B50"/>
    <w:rsid w:val="00BC651B"/>
    <w:rsid w:val="00BD28F9"/>
    <w:rsid w:val="00C04112"/>
    <w:rsid w:val="00C07FEC"/>
    <w:rsid w:val="00C15F58"/>
    <w:rsid w:val="00C325F8"/>
    <w:rsid w:val="00C43B62"/>
    <w:rsid w:val="00C75E21"/>
    <w:rsid w:val="00CD5F2E"/>
    <w:rsid w:val="00D01C5D"/>
    <w:rsid w:val="00D02CEA"/>
    <w:rsid w:val="00D20E5E"/>
    <w:rsid w:val="00D6625C"/>
    <w:rsid w:val="00D761A9"/>
    <w:rsid w:val="00D84875"/>
    <w:rsid w:val="00D958AC"/>
    <w:rsid w:val="00D97A28"/>
    <w:rsid w:val="00DD2BA4"/>
    <w:rsid w:val="00DD4495"/>
    <w:rsid w:val="00DF3F62"/>
    <w:rsid w:val="00E035B1"/>
    <w:rsid w:val="00E22171"/>
    <w:rsid w:val="00E377C8"/>
    <w:rsid w:val="00E75824"/>
    <w:rsid w:val="00E82AAD"/>
    <w:rsid w:val="00E916D6"/>
    <w:rsid w:val="00EB151C"/>
    <w:rsid w:val="00EB2753"/>
    <w:rsid w:val="00ED0ED4"/>
    <w:rsid w:val="00EE203A"/>
    <w:rsid w:val="00EE7EEB"/>
    <w:rsid w:val="00F0071B"/>
    <w:rsid w:val="00F04501"/>
    <w:rsid w:val="00F0534D"/>
    <w:rsid w:val="00F2601B"/>
    <w:rsid w:val="00F44233"/>
    <w:rsid w:val="00F51FF8"/>
    <w:rsid w:val="00F66FFA"/>
    <w:rsid w:val="00F67DFD"/>
    <w:rsid w:val="00F74D25"/>
    <w:rsid w:val="00F874A9"/>
    <w:rsid w:val="00FB5683"/>
    <w:rsid w:val="00FE4177"/>
    <w:rsid w:val="00FF0A64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170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en-US"/>
    </w:rPr>
  </w:style>
  <w:style w:type="paragraph" w:customStyle="1" w:styleId="ReturnAddress">
    <w:name w:val="Return Address"/>
    <w:basedOn w:val="Normal"/>
    <w:uiPriority w:val="99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16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BC651B"/>
    <w:pPr>
      <w:spacing w:after="0" w:line="240" w:lineRule="auto"/>
    </w:pPr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32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5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5F8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5F8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en-US"/>
    </w:rPr>
  </w:style>
  <w:style w:type="paragraph" w:customStyle="1" w:styleId="ReturnAddress">
    <w:name w:val="Return Address"/>
    <w:basedOn w:val="Normal"/>
    <w:uiPriority w:val="99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16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BC651B"/>
    <w:pPr>
      <w:spacing w:after="0" w:line="240" w:lineRule="auto"/>
    </w:pPr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32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5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5F8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5F8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200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Note(s)</vt:lpstr>
    </vt:vector>
  </TitlesOfParts>
  <Company>Reed Elsevier PLC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Karen Miller</dc:creator>
  <cp:lastModifiedBy>Tiffany Mossing</cp:lastModifiedBy>
  <cp:revision>68</cp:revision>
  <dcterms:created xsi:type="dcterms:W3CDTF">2019-05-14T17:35:00Z</dcterms:created>
  <dcterms:modified xsi:type="dcterms:W3CDTF">2021-04-28T19:17:00Z</dcterms:modified>
</cp:coreProperties>
</file>