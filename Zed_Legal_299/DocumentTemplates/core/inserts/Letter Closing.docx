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9796" w14:textId="77777777" w:rsidR="004F67BF" w:rsidRPr="009278E7" w:rsidRDefault="004F67BF" w:rsidP="00F64D71">
      <w:pPr>
        <w:ind w:right="1800"/>
        <w:rPr>
          <w:rFonts w:ascii="Century Gothic" w:hAnsi="Century Gothic"/>
          <w:b/>
        </w:rPr>
      </w:pPr>
      <w:r w:rsidRPr="009278E7">
        <w:rPr>
          <w:rFonts w:ascii="Century Gothic" w:hAnsi="Century Gothic"/>
        </w:rPr>
        <w:t>Yours truly,</w:t>
      </w:r>
    </w:p>
    <w:p w14:paraId="487AF784" w14:textId="61151C77" w:rsidR="00AF4CD5" w:rsidRPr="009278E7" w:rsidRDefault="00192F43" w:rsidP="00A23951">
      <w:pPr>
        <w:ind w:right="1800"/>
        <w:outlineLvl w:val="0"/>
        <w:rPr>
          <w:rFonts w:ascii="Century Gothic" w:hAnsi="Century Gothic"/>
          <w:b/>
          <w:bCs/>
        </w:rPr>
      </w:pPr>
      <w:r w:rsidRPr="009278E7">
        <w:rPr>
          <w:rFonts w:ascii="Century Gothic" w:hAnsi="Century Gothic"/>
          <w:b/>
          <w:bCs/>
        </w:rPr>
        <w:t>{{</w:t>
      </w:r>
      <w:r w:rsidR="00A23951" w:rsidRPr="009278E7">
        <w:rPr>
          <w:rFonts w:ascii="Century Gothic" w:hAnsi="Century Gothic"/>
          <w:b/>
          <w:bCs/>
        </w:rPr>
        <w:t>firm_name|upper</w:t>
      </w:r>
      <w:r w:rsidRPr="009278E7">
        <w:rPr>
          <w:rFonts w:ascii="Century Gothic" w:hAnsi="Century Gothic"/>
          <w:b/>
          <w:bCs/>
        </w:rPr>
        <w:t>}}</w:t>
      </w:r>
    </w:p>
    <w:p w14:paraId="5D463C13" w14:textId="77777777" w:rsidR="004F67BF" w:rsidRPr="009278E7" w:rsidRDefault="004F67BF">
      <w:pPr>
        <w:ind w:right="1800"/>
        <w:rPr>
          <w:rFonts w:ascii="Century Gothic" w:hAnsi="Century Gothic"/>
        </w:rPr>
      </w:pPr>
    </w:p>
    <w:p w14:paraId="2319E046" w14:textId="77777777" w:rsidR="00F0048D" w:rsidRPr="009278E7" w:rsidRDefault="00F0048D">
      <w:pPr>
        <w:ind w:right="1800"/>
        <w:rPr>
          <w:rFonts w:ascii="Century Gothic" w:hAnsi="Century Gothic"/>
        </w:rPr>
      </w:pPr>
    </w:p>
    <w:p w14:paraId="6A7B9362" w14:textId="52D53CC6" w:rsidR="004F67BF" w:rsidRPr="009278E7" w:rsidRDefault="00D551AB">
      <w:pPr>
        <w:ind w:right="1800"/>
        <w:outlineLvl w:val="0"/>
        <w:rPr>
          <w:rFonts w:ascii="Century Gothic" w:hAnsi="Century Gothic"/>
          <w:b/>
          <w:bCs/>
        </w:rPr>
      </w:pPr>
      <w:r w:rsidRPr="009278E7">
        <w:rPr>
          <w:rFonts w:ascii="Century Gothic" w:hAnsi="Century Gothic"/>
          <w:b/>
          <w:bCs/>
        </w:rPr>
        <w:t>{{</w:t>
      </w:r>
      <w:r w:rsidR="004039DB" w:rsidRPr="009278E7">
        <w:rPr>
          <w:rFonts w:ascii="Century Gothic" w:hAnsi="Century Gothic"/>
          <w:b/>
          <w:bCs/>
        </w:rPr>
        <w:t>lawyer.</w:t>
      </w:r>
      <w:r w:rsidR="00E3494E" w:rsidRPr="009278E7">
        <w:rPr>
          <w:rFonts w:ascii="Century Gothic" w:hAnsi="Century Gothic"/>
          <w:b/>
          <w:bCs/>
        </w:rPr>
        <w:t>name_on_docs</w:t>
      </w:r>
      <w:r w:rsidRPr="009278E7">
        <w:rPr>
          <w:rFonts w:ascii="Century Gothic" w:hAnsi="Century Gothic"/>
          <w:b/>
          <w:bCs/>
        </w:rPr>
        <w:t>}}</w:t>
      </w:r>
    </w:p>
    <w:p w14:paraId="35AF1F65" w14:textId="2B0DCD7D" w:rsidR="00931115" w:rsidRPr="009278E7" w:rsidRDefault="00931115">
      <w:pPr>
        <w:ind w:right="1800"/>
        <w:outlineLvl w:val="0"/>
        <w:rPr>
          <w:rFonts w:ascii="Century Gothic" w:hAnsi="Century Gothic"/>
          <w:b/>
          <w:bCs/>
        </w:rPr>
      </w:pPr>
      <w:r w:rsidRPr="009278E7">
        <w:rPr>
          <w:rFonts w:ascii="Century Gothic" w:hAnsi="Century Gothic"/>
          <w:b/>
          <w:bCs/>
        </w:rPr>
        <w:t>{%p if lawyer.role == "Student" %}</w:t>
      </w:r>
    </w:p>
    <w:p w14:paraId="1A5431F9" w14:textId="1398048F" w:rsidR="00931115" w:rsidRPr="009278E7" w:rsidRDefault="00931115">
      <w:pPr>
        <w:ind w:right="1800"/>
        <w:outlineLvl w:val="0"/>
        <w:rPr>
          <w:rFonts w:ascii="Century Gothic" w:hAnsi="Century Gothic"/>
          <w:b/>
          <w:bCs/>
        </w:rPr>
      </w:pPr>
      <w:r w:rsidRPr="009278E7">
        <w:rPr>
          <w:rFonts w:ascii="Century Gothic" w:hAnsi="Century Gothic"/>
          <w:b/>
          <w:bCs/>
        </w:rPr>
        <w:t>Student-at-Law</w:t>
      </w:r>
    </w:p>
    <w:p w14:paraId="21D1FD1B" w14:textId="3ACEBB48" w:rsidR="004F67BF" w:rsidRPr="009278E7" w:rsidRDefault="00931115" w:rsidP="008A1CD6">
      <w:pPr>
        <w:ind w:right="1800"/>
        <w:outlineLvl w:val="0"/>
        <w:rPr>
          <w:rFonts w:ascii="Century Gothic" w:hAnsi="Century Gothic"/>
        </w:rPr>
      </w:pPr>
      <w:r w:rsidRPr="009278E7">
        <w:rPr>
          <w:rFonts w:ascii="Century Gothic" w:hAnsi="Century Gothic"/>
          <w:b/>
          <w:bCs/>
        </w:rPr>
        <w:t>{%p endif %}</w:t>
      </w:r>
    </w:p>
    <w:p w14:paraId="47F8AA1E" w14:textId="6058195D" w:rsidR="004F67BF" w:rsidRPr="009278E7" w:rsidRDefault="00D551AB" w:rsidP="006222CE">
      <w:pPr>
        <w:ind w:right="1800"/>
        <w:rPr>
          <w:rFonts w:ascii="Century Gothic" w:hAnsi="Century Gothic"/>
          <w:sz w:val="18"/>
          <w:szCs w:val="18"/>
        </w:rPr>
      </w:pPr>
      <w:r w:rsidRPr="009278E7">
        <w:rPr>
          <w:rFonts w:ascii="Century Gothic" w:hAnsi="Century Gothic"/>
          <w:sz w:val="18"/>
          <w:szCs w:val="18"/>
        </w:rPr>
        <w:t>{{</w:t>
      </w:r>
      <w:r w:rsidR="004039DB" w:rsidRPr="009278E7">
        <w:rPr>
          <w:rFonts w:ascii="Century Gothic" w:hAnsi="Century Gothic"/>
          <w:sz w:val="18"/>
          <w:szCs w:val="18"/>
        </w:rPr>
        <w:t>lawyer.initials|upper</w:t>
      </w:r>
      <w:r w:rsidRPr="009278E7">
        <w:rPr>
          <w:rFonts w:ascii="Century Gothic" w:hAnsi="Century Gothic"/>
          <w:sz w:val="18"/>
          <w:szCs w:val="18"/>
        </w:rPr>
        <w:t>}}</w:t>
      </w:r>
      <w:r w:rsidR="004F67BF" w:rsidRPr="009278E7">
        <w:rPr>
          <w:rFonts w:ascii="Century Gothic" w:hAnsi="Century Gothic"/>
          <w:sz w:val="18"/>
          <w:szCs w:val="18"/>
        </w:rPr>
        <w:t>/</w:t>
      </w:r>
      <w:r w:rsidRPr="009278E7">
        <w:rPr>
          <w:rFonts w:ascii="Century Gothic" w:hAnsi="Century Gothic"/>
          <w:sz w:val="18"/>
          <w:szCs w:val="18"/>
        </w:rPr>
        <w:t>{{</w:t>
      </w:r>
      <w:r w:rsidR="00FE1ABA" w:rsidRPr="009278E7">
        <w:rPr>
          <w:rFonts w:ascii="Century Gothic" w:hAnsi="Century Gothic"/>
          <w:sz w:val="18"/>
          <w:szCs w:val="18"/>
        </w:rPr>
        <w:t>assistant</w:t>
      </w:r>
      <w:r w:rsidR="004039DB" w:rsidRPr="009278E7">
        <w:rPr>
          <w:rFonts w:ascii="Century Gothic" w:hAnsi="Century Gothic"/>
          <w:sz w:val="18"/>
          <w:szCs w:val="18"/>
        </w:rPr>
        <w:t>.initials|lower</w:t>
      </w:r>
      <w:r w:rsidRPr="009278E7">
        <w:rPr>
          <w:rFonts w:ascii="Century Gothic" w:hAnsi="Century Gothic"/>
          <w:sz w:val="18"/>
          <w:szCs w:val="18"/>
        </w:rPr>
        <w:t>}}</w:t>
      </w:r>
    </w:p>
    <w:p w14:paraId="45D8E519" w14:textId="77777777" w:rsidR="007C6A03" w:rsidRPr="009278E7" w:rsidRDefault="00514B7A" w:rsidP="006222CE">
      <w:pPr>
        <w:ind w:right="1800"/>
        <w:rPr>
          <w:rFonts w:ascii="Century Gothic" w:hAnsi="Century Gothic"/>
        </w:rPr>
      </w:pPr>
      <w:r w:rsidRPr="009278E7">
        <w:rPr>
          <w:rFonts w:ascii="Century Gothic" w:hAnsi="Century Gothic"/>
        </w:rPr>
        <w:t>{%</w:t>
      </w:r>
      <w:r w:rsidR="007C6A03" w:rsidRPr="009278E7">
        <w:rPr>
          <w:rFonts w:ascii="Century Gothic" w:hAnsi="Century Gothic"/>
        </w:rPr>
        <w:t>p</w:t>
      </w:r>
      <w:r w:rsidRPr="009278E7">
        <w:rPr>
          <w:rFonts w:ascii="Century Gothic" w:hAnsi="Century Gothic"/>
        </w:rPr>
        <w:t xml:space="preserve"> if enc %}</w:t>
      </w:r>
    </w:p>
    <w:p w14:paraId="3C68DA48" w14:textId="77777777" w:rsidR="007C6A03" w:rsidRPr="009278E7" w:rsidRDefault="00514B7A" w:rsidP="006222CE">
      <w:pPr>
        <w:ind w:right="1800"/>
        <w:rPr>
          <w:rFonts w:ascii="Century Gothic" w:hAnsi="Century Gothic"/>
        </w:rPr>
      </w:pPr>
      <w:r w:rsidRPr="009278E7">
        <w:rPr>
          <w:rFonts w:ascii="Century Gothic" w:hAnsi="Century Gothic"/>
        </w:rPr>
        <w:t>Enc.</w:t>
      </w:r>
    </w:p>
    <w:p w14:paraId="42CBDB1A" w14:textId="1D8AE116" w:rsidR="00514B7A" w:rsidRPr="009278E7" w:rsidRDefault="00514B7A" w:rsidP="006222CE">
      <w:pPr>
        <w:ind w:right="1800"/>
        <w:rPr>
          <w:rFonts w:ascii="Century Gothic" w:hAnsi="Century Gothic"/>
        </w:rPr>
      </w:pPr>
      <w:r w:rsidRPr="009278E7">
        <w:rPr>
          <w:rFonts w:ascii="Century Gothic" w:hAnsi="Century Gothic"/>
        </w:rPr>
        <w:t>{%</w:t>
      </w:r>
      <w:r w:rsidR="007C6A03" w:rsidRPr="009278E7">
        <w:rPr>
          <w:rFonts w:ascii="Century Gothic" w:hAnsi="Century Gothic"/>
        </w:rPr>
        <w:t>p</w:t>
      </w:r>
      <w:r w:rsidRPr="009278E7">
        <w:rPr>
          <w:rFonts w:ascii="Century Gothic" w:hAnsi="Century Gothic"/>
        </w:rPr>
        <w:t xml:space="preserve"> endif %}</w:t>
      </w:r>
    </w:p>
    <w:sectPr w:rsidR="00514B7A" w:rsidRPr="009278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720" w:footer="72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53E2" w14:textId="77777777" w:rsidR="00C4574D" w:rsidRPr="0002068F" w:rsidRDefault="00C4574D">
      <w:r w:rsidRPr="0002068F">
        <w:separator/>
      </w:r>
    </w:p>
  </w:endnote>
  <w:endnote w:type="continuationSeparator" w:id="0">
    <w:p w14:paraId="2B6F11AB" w14:textId="77777777" w:rsidR="00C4574D" w:rsidRPr="0002068F" w:rsidRDefault="00C4574D">
      <w:r w:rsidRPr="000206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83C0C" w14:textId="77777777" w:rsidR="00854713" w:rsidRPr="009278E7" w:rsidRDefault="00854713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1A71" w14:textId="77777777" w:rsidR="00854713" w:rsidRPr="009278E7" w:rsidRDefault="00854713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6B45" w14:textId="77777777" w:rsidR="00854713" w:rsidRPr="009278E7" w:rsidRDefault="00854713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8C83" w14:textId="77777777" w:rsidR="00C4574D" w:rsidRPr="0002068F" w:rsidRDefault="00C4574D">
      <w:r w:rsidRPr="0002068F">
        <w:separator/>
      </w:r>
    </w:p>
  </w:footnote>
  <w:footnote w:type="continuationSeparator" w:id="0">
    <w:p w14:paraId="00BA739D" w14:textId="77777777" w:rsidR="00C4574D" w:rsidRPr="0002068F" w:rsidRDefault="00C4574D">
      <w:r w:rsidRPr="000206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67CB" w14:textId="77777777" w:rsidR="00854713" w:rsidRPr="009278E7" w:rsidRDefault="00854713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1836" w14:textId="77777777" w:rsidR="004F67BF" w:rsidRPr="009278E7" w:rsidRDefault="004F67BF">
    <w:pPr>
      <w:pStyle w:val="Header"/>
      <w:tabs>
        <w:tab w:val="clear" w:pos="4320"/>
        <w:tab w:val="clear" w:pos="8640"/>
      </w:tabs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6C5DA" w14:textId="77777777" w:rsidR="00854713" w:rsidRPr="009278E7" w:rsidRDefault="00854713">
    <w:pPr>
      <w:pStyle w:val="Header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47D25"/>
    <w:multiLevelType w:val="singleLevel"/>
    <w:tmpl w:val="8522DD2E"/>
    <w:lvl w:ilvl="0">
      <w:start w:val="1"/>
      <w:numFmt w:val="decimal"/>
      <w:lvlText w:val="%1."/>
      <w:legacy w:legacy="1" w:legacySpace="0" w:legacyIndent="720"/>
      <w:lvlJc w:val="left"/>
      <w:pPr>
        <w:ind w:left="1440" w:hanging="720"/>
      </w:pPr>
      <w:rPr>
        <w:rFonts w:cs="Times New Roman"/>
      </w:rPr>
    </w:lvl>
  </w:abstractNum>
  <w:num w:numId="1" w16cid:durableId="197775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7BF"/>
    <w:rsid w:val="0002068F"/>
    <w:rsid w:val="000913EF"/>
    <w:rsid w:val="000B07EA"/>
    <w:rsid w:val="00192F43"/>
    <w:rsid w:val="001B0B75"/>
    <w:rsid w:val="002004C7"/>
    <w:rsid w:val="0021191C"/>
    <w:rsid w:val="0022212A"/>
    <w:rsid w:val="002C4583"/>
    <w:rsid w:val="00351606"/>
    <w:rsid w:val="0035626F"/>
    <w:rsid w:val="004039DB"/>
    <w:rsid w:val="0045035F"/>
    <w:rsid w:val="004F67BF"/>
    <w:rsid w:val="00514B7A"/>
    <w:rsid w:val="005747CF"/>
    <w:rsid w:val="005A6DB7"/>
    <w:rsid w:val="006222CE"/>
    <w:rsid w:val="00695AF6"/>
    <w:rsid w:val="007C6A03"/>
    <w:rsid w:val="00852FFD"/>
    <w:rsid w:val="00854713"/>
    <w:rsid w:val="00875BCD"/>
    <w:rsid w:val="008A1CD6"/>
    <w:rsid w:val="008B0B2D"/>
    <w:rsid w:val="0092460F"/>
    <w:rsid w:val="009278E7"/>
    <w:rsid w:val="00931115"/>
    <w:rsid w:val="009404C5"/>
    <w:rsid w:val="00A23951"/>
    <w:rsid w:val="00A704C2"/>
    <w:rsid w:val="00AF4CD5"/>
    <w:rsid w:val="00B3045D"/>
    <w:rsid w:val="00B9273D"/>
    <w:rsid w:val="00C15AAC"/>
    <w:rsid w:val="00C4574D"/>
    <w:rsid w:val="00C744C8"/>
    <w:rsid w:val="00CF08D7"/>
    <w:rsid w:val="00D551AB"/>
    <w:rsid w:val="00E3494E"/>
    <w:rsid w:val="00EC13B3"/>
    <w:rsid w:val="00F0048D"/>
    <w:rsid w:val="00F64D71"/>
    <w:rsid w:val="00FE1ABA"/>
    <w:rsid w:val="00F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8980C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lockText">
    <w:name w:val="Block Text"/>
    <w:basedOn w:val="Normal"/>
    <w:uiPriority w:val="99"/>
    <w:pPr>
      <w:overflowPunct/>
      <w:autoSpaceDE/>
      <w:autoSpaceDN/>
      <w:adjustRightInd/>
      <w:ind w:left="3600" w:right="1440"/>
      <w:textAlignment w:val="auto"/>
    </w:pPr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pPr>
      <w:tabs>
        <w:tab w:val="left" w:pos="-720"/>
      </w:tabs>
      <w:suppressAutoHyphens/>
      <w:overflowPunct/>
      <w:autoSpaceDE/>
      <w:autoSpaceDN/>
      <w:adjustRightInd/>
      <w:ind w:right="1440"/>
      <w:textAlignment w:val="auto"/>
    </w:pPr>
    <w:rPr>
      <w:spacing w:val="-3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1B0B75"/>
    <w:tblPr/>
  </w:style>
  <w:style w:type="table" w:styleId="TableGrid">
    <w:name w:val="Table Grid"/>
    <w:basedOn w:val="TableNormal"/>
    <w:uiPriority w:val="59"/>
    <w:locked/>
    <w:rsid w:val="001B0B75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208</TotalTime>
  <Pages>1</Pages>
  <Words>31</Words>
  <Characters>178</Characters>
  <Application>Microsoft Office Word</Application>
  <DocSecurity>0</DocSecurity>
  <Lines>1</Lines>
  <Paragraphs>1</Paragraphs>
  <ScaleCrop>false</ScaleCrop>
  <Company>Granville Sofware Inc.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Closing</dc:title>
  <dc:creator>Granville Sofware Inc.</dc:creator>
  <cp:lastModifiedBy>Remindex</cp:lastModifiedBy>
  <cp:revision>28</cp:revision>
  <dcterms:created xsi:type="dcterms:W3CDTF">2018-12-21T18:59:00Z</dcterms:created>
  <dcterms:modified xsi:type="dcterms:W3CDTF">2022-06-07T21:00:00Z</dcterms:modified>
</cp:coreProperties>
</file>