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65D3C" w14:textId="56EEA388" w:rsidR="00E25806" w:rsidRPr="0019139B" w:rsidRDefault="00E25806" w:rsidP="0019139B">
      <w:bookmarkStart w:id="0" w:name="_GoBack"/>
      <w:bookmarkEnd w:id="0"/>
    </w:p>
    <w:sectPr w:rsidR="00E25806" w:rsidRPr="0019139B">
      <w:headerReference w:type="default" r:id="rId8"/>
      <w:headerReference w:type="first" r:id="rId9"/>
      <w:pgSz w:w="12240" w:h="15840" w:code="1"/>
      <w:pgMar w:top="720" w:right="1080" w:bottom="720" w:left="1080" w:header="72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8B9B" w14:textId="77777777" w:rsidR="009A5F66" w:rsidRPr="00D92AA4" w:rsidRDefault="009A5F66">
      <w:r w:rsidRPr="00D92AA4">
        <w:separator/>
      </w:r>
    </w:p>
  </w:endnote>
  <w:endnote w:type="continuationSeparator" w:id="0">
    <w:p w14:paraId="2F5DEB92" w14:textId="77777777" w:rsidR="009A5F66" w:rsidRPr="00D92AA4" w:rsidRDefault="009A5F66">
      <w:r w:rsidRPr="00D92A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Verdan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High Tower Tex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48DE1" w14:textId="77777777" w:rsidR="009A5F66" w:rsidRPr="00D92AA4" w:rsidRDefault="009A5F66">
      <w:r w:rsidRPr="00D92AA4">
        <w:separator/>
      </w:r>
    </w:p>
  </w:footnote>
  <w:footnote w:type="continuationSeparator" w:id="0">
    <w:p w14:paraId="7F6EA07D" w14:textId="77777777" w:rsidR="009A5F66" w:rsidRPr="00D92AA4" w:rsidRDefault="009A5F66">
      <w:r w:rsidRPr="00D92AA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FF5F3" w14:textId="77777777" w:rsidR="00E25806" w:rsidRPr="00D92AA4" w:rsidRDefault="00E25806">
    <w:pPr>
      <w:pStyle w:val="Header"/>
      <w:tabs>
        <w:tab w:val="clear" w:pos="4320"/>
        <w:tab w:val="clear" w:pos="8640"/>
      </w:tabs>
      <w:rPr>
        <w:rStyle w:val="PageNumber"/>
        <w:rFonts w:cs="Arial"/>
      </w:rPr>
    </w:pPr>
  </w:p>
  <w:p w14:paraId="769B5632" w14:textId="77777777" w:rsidR="00E25806" w:rsidRPr="00D92AA4" w:rsidRDefault="00E258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58E6E" w14:textId="77777777" w:rsidR="0019139B" w:rsidRDefault="0019139B" w:rsidP="0019139B">
    <w:r>
      <w:t xml:space="preserve">{%p if </w:t>
    </w:r>
    <w:proofErr w:type="spellStart"/>
    <w:r>
      <w:t>session_</w:t>
    </w:r>
    <w:proofErr w:type="gramStart"/>
    <w:r>
      <w:t>option</w:t>
    </w:r>
    <w:proofErr w:type="spellEnd"/>
    <w:r>
      <w:t>(</w:t>
    </w:r>
    <w:proofErr w:type="gramEnd"/>
    <w:r>
      <w:t>'</w:t>
    </w:r>
    <w:proofErr w:type="spellStart"/>
    <w:r>
      <w:t>selected_letterhead</w:t>
    </w:r>
    <w:proofErr w:type="spellEnd"/>
    <w:r>
      <w:t>') == 'Digital' %}</w:t>
    </w:r>
  </w:p>
  <w:p w14:paraId="7AE5D2EC" w14:textId="77777777" w:rsidR="0019139B" w:rsidRPr="00ED4EDD" w:rsidRDefault="0019139B" w:rsidP="0019139B">
    <w:pPr>
      <w:ind w:firstLine="720"/>
      <w:rPr>
        <w:b/>
        <w:bCs/>
        <w:sz w:val="44"/>
        <w:szCs w:val="44"/>
      </w:rPr>
    </w:pPr>
    <w:r>
      <w:rPr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58123F28" wp14:editId="4F0DC7A8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338328" cy="33832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quetra Circle 36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" cy="338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4EDD">
      <w:rPr>
        <w:b/>
        <w:bCs/>
        <w:sz w:val="44"/>
        <w:szCs w:val="44"/>
      </w:rPr>
      <w:t>{{</w:t>
    </w:r>
    <w:proofErr w:type="spellStart"/>
    <w:r w:rsidRPr="00ED4EDD">
      <w:rPr>
        <w:b/>
        <w:bCs/>
        <w:sz w:val="44"/>
        <w:szCs w:val="44"/>
      </w:rPr>
      <w:t>firm_name</w:t>
    </w:r>
    <w:proofErr w:type="spellEnd"/>
    <w:r w:rsidRPr="00ED4EDD">
      <w:rPr>
        <w:b/>
        <w:bCs/>
        <w:sz w:val="44"/>
        <w:szCs w:val="44"/>
      </w:rPr>
      <w:t>}}</w:t>
    </w:r>
  </w:p>
  <w:tbl>
    <w:tblPr>
      <w:tblW w:w="0" w:type="auto"/>
      <w:tblLook w:val="0000" w:firstRow="0" w:lastRow="0" w:firstColumn="0" w:lastColumn="0" w:noHBand="0" w:noVBand="0"/>
    </w:tblPr>
    <w:tblGrid>
      <w:gridCol w:w="5148"/>
      <w:gridCol w:w="5148"/>
    </w:tblGrid>
    <w:tr w:rsidR="0019139B" w:rsidRPr="00D92AA4" w14:paraId="69184B7C" w14:textId="77777777" w:rsidTr="00EA4C67">
      <w:trPr>
        <w:cantSplit/>
        <w:trHeight w:val="758"/>
      </w:trPr>
      <w:tc>
        <w:tcPr>
          <w:tcW w:w="5148" w:type="dxa"/>
          <w:tcBorders>
            <w:top w:val="nil"/>
            <w:left w:val="nil"/>
            <w:right w:val="nil"/>
          </w:tcBorders>
        </w:tcPr>
        <w:p w14:paraId="5DD99414" w14:textId="77777777" w:rsidR="0019139B" w:rsidRDefault="0019139B" w:rsidP="00EA4C67"/>
        <w:p w14:paraId="7F12B647" w14:textId="77777777" w:rsidR="0019139B" w:rsidRPr="00D92AA4" w:rsidRDefault="0019139B" w:rsidP="00EA4C67">
          <w:r w:rsidRPr="00D92AA4">
            <w:t>{{</w:t>
          </w:r>
          <w:proofErr w:type="spellStart"/>
          <w:r w:rsidRPr="00D92AA4">
            <w:t>office.full_address</w:t>
          </w:r>
          <w:proofErr w:type="spellEnd"/>
          <w:r w:rsidRPr="00D92AA4">
            <w:t>}}</w:t>
          </w:r>
        </w:p>
        <w:p w14:paraId="0BE7BB08" w14:textId="77777777" w:rsidR="0019139B" w:rsidRPr="00D92AA4" w:rsidRDefault="0019139B" w:rsidP="00EA4C67">
          <w:r w:rsidRPr="00D92AA4">
            <w:rPr>
              <w:sz w:val="18"/>
              <w:szCs w:val="18"/>
            </w:rPr>
            <w:t>Office:</w:t>
          </w:r>
          <w:r w:rsidRPr="00D92AA4">
            <w:tab/>
            <w:t>{{</w:t>
          </w:r>
          <w:proofErr w:type="spellStart"/>
          <w:r w:rsidRPr="00D92AA4">
            <w:t>office.phone</w:t>
          </w:r>
          <w:proofErr w:type="spellEnd"/>
          <w:r w:rsidRPr="00D92AA4">
            <w:t>}}</w:t>
          </w:r>
        </w:p>
        <w:p w14:paraId="53FED17C" w14:textId="77777777" w:rsidR="0019139B" w:rsidRPr="00315E05" w:rsidRDefault="0019139B" w:rsidP="00EA4C67">
          <w:r w:rsidRPr="00D92AA4">
            <w:rPr>
              <w:sz w:val="18"/>
              <w:szCs w:val="18"/>
            </w:rPr>
            <w:t>Fax:</w:t>
          </w:r>
          <w:r w:rsidRPr="00D92AA4">
            <w:tab/>
            <w:t>{{</w:t>
          </w:r>
          <w:proofErr w:type="spellStart"/>
          <w:r w:rsidRPr="00D92AA4">
            <w:t>office.fax</w:t>
          </w:r>
          <w:proofErr w:type="spellEnd"/>
          <w:r w:rsidRPr="00D92AA4">
            <w:t>}}</w:t>
          </w:r>
        </w:p>
      </w:tc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71B768FF" w14:textId="77777777" w:rsidR="0019139B" w:rsidRPr="00D92AA4" w:rsidRDefault="0019139B" w:rsidP="00EA4C67">
          <w:pPr>
            <w:jc w:val="right"/>
          </w:pPr>
          <w:r w:rsidRPr="00D92AA4">
            <w:t>{{</w:t>
          </w:r>
          <w:proofErr w:type="spellStart"/>
          <w:r w:rsidRPr="00D92AA4">
            <w:t>lawyer.name_on_docs</w:t>
          </w:r>
          <w:proofErr w:type="spellEnd"/>
          <w:r w:rsidRPr="00D92AA4">
            <w:t>}}</w:t>
          </w:r>
        </w:p>
        <w:p w14:paraId="2443EE82" w14:textId="77777777" w:rsidR="0019139B" w:rsidRPr="00D92AA4" w:rsidRDefault="0019139B" w:rsidP="00EA4C67">
          <w:pPr>
            <w:jc w:val="right"/>
            <w:rPr>
              <w:i/>
              <w:iCs/>
              <w:sz w:val="18"/>
              <w:szCs w:val="18"/>
            </w:rPr>
          </w:pPr>
          <w:r w:rsidRPr="00D92AA4">
            <w:rPr>
              <w:i/>
              <w:iCs/>
              <w:sz w:val="18"/>
              <w:szCs w:val="18"/>
            </w:rPr>
            <w:t xml:space="preserve">Phone: </w:t>
          </w:r>
          <w:r w:rsidRPr="00D92AA4">
            <w:t>{{</w:t>
          </w:r>
          <w:proofErr w:type="spellStart"/>
          <w:r w:rsidRPr="00D92AA4">
            <w:t>lawyer.phone</w:t>
          </w:r>
          <w:proofErr w:type="spellEnd"/>
          <w:r w:rsidRPr="00D92AA4">
            <w:t>}}</w:t>
          </w:r>
        </w:p>
        <w:p w14:paraId="5D21AC0B" w14:textId="77777777" w:rsidR="0019139B" w:rsidRPr="00D92AA4" w:rsidRDefault="0019139B" w:rsidP="00EA4C67">
          <w:pPr>
            <w:jc w:val="right"/>
          </w:pPr>
          <w:r w:rsidRPr="00D92AA4">
            <w:rPr>
              <w:i/>
              <w:iCs/>
              <w:sz w:val="18"/>
              <w:szCs w:val="18"/>
            </w:rPr>
            <w:t xml:space="preserve">Email: </w:t>
          </w:r>
          <w:r w:rsidRPr="00D92AA4">
            <w:t>{{</w:t>
          </w:r>
          <w:proofErr w:type="spellStart"/>
          <w:r w:rsidRPr="00D92AA4">
            <w:t>lawyer.email</w:t>
          </w:r>
          <w:proofErr w:type="spellEnd"/>
          <w:r w:rsidRPr="00D92AA4">
            <w:t>}}</w:t>
          </w:r>
        </w:p>
        <w:p w14:paraId="6FD21263" w14:textId="77777777" w:rsidR="0019139B" w:rsidRPr="00D92AA4" w:rsidRDefault="0019139B" w:rsidP="00EA4C67"/>
      </w:tc>
    </w:tr>
    <w:tr w:rsidR="0019139B" w:rsidRPr="00D92AA4" w14:paraId="50274601" w14:textId="77777777" w:rsidTr="00EA4C67">
      <w:trPr>
        <w:cantSplit/>
        <w:trHeight w:val="757"/>
      </w:trPr>
      <w:tc>
        <w:tcPr>
          <w:tcW w:w="5148" w:type="dxa"/>
          <w:tcBorders>
            <w:left w:val="nil"/>
            <w:bottom w:val="nil"/>
            <w:right w:val="nil"/>
          </w:tcBorders>
          <w:vAlign w:val="bottom"/>
        </w:tcPr>
        <w:p w14:paraId="6414C70F" w14:textId="77777777" w:rsidR="0019139B" w:rsidRPr="00D92AA4" w:rsidRDefault="0019139B" w:rsidP="00EA4C67">
          <w:r w:rsidRPr="0089095C">
            <w:rPr>
              <w:sz w:val="18"/>
              <w:szCs w:val="18"/>
            </w:rPr>
            <w:t xml:space="preserve">Our File: {{ </w:t>
          </w:r>
          <w:proofErr w:type="spellStart"/>
          <w:r w:rsidRPr="0089095C">
            <w:rPr>
              <w:sz w:val="18"/>
              <w:szCs w:val="18"/>
            </w:rPr>
            <w:t>matter.matter_number</w:t>
          </w:r>
          <w:proofErr w:type="spellEnd"/>
          <w:r w:rsidRPr="0089095C">
            <w:rPr>
              <w:sz w:val="18"/>
              <w:szCs w:val="18"/>
            </w:rPr>
            <w:t xml:space="preserve"> }}</w:t>
          </w:r>
        </w:p>
      </w:tc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0C2583B0" w14:textId="77777777" w:rsidR="0019139B" w:rsidRPr="00D92AA4" w:rsidRDefault="0019139B" w:rsidP="00EA4C67">
          <w:pPr>
            <w:tabs>
              <w:tab w:val="right" w:pos="4932"/>
            </w:tabs>
            <w:jc w:val="right"/>
          </w:pPr>
          <w:r w:rsidRPr="00D92AA4">
            <w:rPr>
              <w:i/>
              <w:iCs/>
              <w:sz w:val="18"/>
              <w:szCs w:val="18"/>
            </w:rPr>
            <w:t xml:space="preserve">{% if </w:t>
          </w:r>
          <w:proofErr w:type="spellStart"/>
          <w:r w:rsidRPr="00D92AA4">
            <w:rPr>
              <w:i/>
              <w:iCs/>
              <w:sz w:val="18"/>
              <w:szCs w:val="18"/>
            </w:rPr>
            <w:t>assistant.role</w:t>
          </w:r>
          <w:proofErr w:type="spellEnd"/>
          <w:r w:rsidRPr="00D92AA4">
            <w:rPr>
              <w:i/>
              <w:iCs/>
              <w:sz w:val="18"/>
              <w:szCs w:val="18"/>
            </w:rPr>
            <w:t xml:space="preserve"> %}{{ </w:t>
          </w:r>
          <w:proofErr w:type="spellStart"/>
          <w:r w:rsidRPr="00D92AA4">
            <w:rPr>
              <w:i/>
              <w:iCs/>
              <w:sz w:val="18"/>
              <w:szCs w:val="18"/>
            </w:rPr>
            <w:t>assistant.role</w:t>
          </w:r>
          <w:proofErr w:type="spellEnd"/>
          <w:r w:rsidRPr="00D92AA4">
            <w:rPr>
              <w:i/>
              <w:iCs/>
              <w:sz w:val="18"/>
              <w:szCs w:val="18"/>
            </w:rPr>
            <w:t xml:space="preserve"> }}{% else %}Assistant{% </w:t>
          </w:r>
          <w:proofErr w:type="spellStart"/>
          <w:r w:rsidRPr="00D92AA4">
            <w:rPr>
              <w:i/>
              <w:iCs/>
              <w:sz w:val="18"/>
              <w:szCs w:val="18"/>
            </w:rPr>
            <w:t>endif</w:t>
          </w:r>
          <w:proofErr w:type="spellEnd"/>
          <w:r w:rsidRPr="00D92AA4">
            <w:rPr>
              <w:i/>
              <w:iCs/>
              <w:sz w:val="18"/>
              <w:szCs w:val="18"/>
            </w:rPr>
            <w:t xml:space="preserve"> %}: </w:t>
          </w:r>
          <w:r w:rsidRPr="00D92AA4">
            <w:t>{{</w:t>
          </w:r>
          <w:proofErr w:type="spellStart"/>
          <w:r w:rsidRPr="00D92AA4">
            <w:t>assistant.full_name</w:t>
          </w:r>
          <w:proofErr w:type="spellEnd"/>
          <w:r w:rsidRPr="00D92AA4">
            <w:t>}}</w:t>
          </w:r>
        </w:p>
        <w:p w14:paraId="1639A65F" w14:textId="77777777" w:rsidR="0019139B" w:rsidRPr="00D92AA4" w:rsidRDefault="0019139B" w:rsidP="00EA4C67">
          <w:pPr>
            <w:jc w:val="right"/>
          </w:pPr>
          <w:r w:rsidRPr="00D92AA4">
            <w:rPr>
              <w:i/>
              <w:iCs/>
              <w:sz w:val="18"/>
              <w:szCs w:val="18"/>
            </w:rPr>
            <w:t xml:space="preserve">Phone: </w:t>
          </w:r>
          <w:r w:rsidRPr="00D92AA4">
            <w:t>{{</w:t>
          </w:r>
          <w:proofErr w:type="spellStart"/>
          <w:r w:rsidRPr="00D92AA4">
            <w:t>assistant.phone</w:t>
          </w:r>
          <w:proofErr w:type="spellEnd"/>
          <w:r w:rsidRPr="00D92AA4">
            <w:t>}}</w:t>
          </w:r>
        </w:p>
        <w:p w14:paraId="3CB03D2A" w14:textId="77777777" w:rsidR="0019139B" w:rsidRPr="00D92AA4" w:rsidRDefault="0019139B" w:rsidP="00EA4C67">
          <w:pPr>
            <w:jc w:val="right"/>
          </w:pPr>
          <w:r w:rsidRPr="00D92AA4">
            <w:rPr>
              <w:i/>
              <w:iCs/>
              <w:sz w:val="18"/>
              <w:szCs w:val="18"/>
            </w:rPr>
            <w:t xml:space="preserve">Email: </w:t>
          </w:r>
          <w:r w:rsidRPr="00D92AA4">
            <w:t>{{</w:t>
          </w:r>
          <w:proofErr w:type="spellStart"/>
          <w:r w:rsidRPr="00D92AA4">
            <w:t>assistant.email</w:t>
          </w:r>
          <w:proofErr w:type="spellEnd"/>
          <w:r w:rsidRPr="00D92AA4">
            <w:t>}}</w:t>
          </w:r>
        </w:p>
      </w:tc>
    </w:tr>
  </w:tbl>
  <w:p w14:paraId="0DB574B9" w14:textId="77777777" w:rsidR="0019139B" w:rsidRDefault="0019139B" w:rsidP="0019139B">
    <w:r>
      <w:t>{%p else %}</w:t>
    </w:r>
  </w:p>
  <w:p w14:paraId="054BA751" w14:textId="77777777" w:rsidR="0019139B" w:rsidRPr="00ED4EDD" w:rsidRDefault="0019139B" w:rsidP="0019139B">
    <w:pPr>
      <w:rPr>
        <w:b/>
        <w:bCs/>
        <w:sz w:val="44"/>
        <w:szCs w:val="44"/>
      </w:rPr>
    </w:pPr>
  </w:p>
  <w:tbl>
    <w:tblPr>
      <w:tblW w:w="0" w:type="auto"/>
      <w:tblLook w:val="0000" w:firstRow="0" w:lastRow="0" w:firstColumn="0" w:lastColumn="0" w:noHBand="0" w:noVBand="0"/>
    </w:tblPr>
    <w:tblGrid>
      <w:gridCol w:w="5148"/>
      <w:gridCol w:w="5148"/>
    </w:tblGrid>
    <w:tr w:rsidR="0019139B" w:rsidRPr="00D92AA4" w14:paraId="659E36C0" w14:textId="77777777" w:rsidTr="00EA4C67">
      <w:trPr>
        <w:cantSplit/>
        <w:trHeight w:val="758"/>
      </w:trPr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425E7431" w14:textId="77777777" w:rsidR="0019139B" w:rsidRDefault="0019139B" w:rsidP="00EA4C67"/>
        <w:p w14:paraId="3C9C4442" w14:textId="77777777" w:rsidR="0019139B" w:rsidRPr="00D92AA4" w:rsidRDefault="0019139B" w:rsidP="00EA4C67">
          <w:r w:rsidRPr="00D92AA4">
            <w:t>{{</w:t>
          </w:r>
          <w:proofErr w:type="spellStart"/>
          <w:r w:rsidRPr="00D92AA4">
            <w:t>office.full_address</w:t>
          </w:r>
          <w:proofErr w:type="spellEnd"/>
          <w:r w:rsidRPr="00D92AA4">
            <w:t>}}</w:t>
          </w:r>
        </w:p>
        <w:p w14:paraId="51F36441" w14:textId="77777777" w:rsidR="0019139B" w:rsidRPr="00D92AA4" w:rsidRDefault="0019139B" w:rsidP="00EA4C67">
          <w:r w:rsidRPr="00D92AA4">
            <w:rPr>
              <w:sz w:val="18"/>
              <w:szCs w:val="18"/>
            </w:rPr>
            <w:t>Office:</w:t>
          </w:r>
          <w:r w:rsidRPr="00D92AA4">
            <w:tab/>
            <w:t>{{</w:t>
          </w:r>
          <w:proofErr w:type="spellStart"/>
          <w:r w:rsidRPr="00D92AA4">
            <w:t>office.phone</w:t>
          </w:r>
          <w:proofErr w:type="spellEnd"/>
          <w:r w:rsidRPr="00D92AA4">
            <w:t>}}</w:t>
          </w:r>
        </w:p>
        <w:p w14:paraId="0159E802" w14:textId="77777777" w:rsidR="0019139B" w:rsidRPr="00315E05" w:rsidRDefault="0019139B" w:rsidP="00EA4C67">
          <w:r w:rsidRPr="00D92AA4">
            <w:rPr>
              <w:sz w:val="18"/>
              <w:szCs w:val="18"/>
            </w:rPr>
            <w:t>Fax:</w:t>
          </w:r>
          <w:r w:rsidRPr="00D92AA4">
            <w:tab/>
            <w:t>{{</w:t>
          </w:r>
          <w:proofErr w:type="spellStart"/>
          <w:r w:rsidRPr="00D92AA4">
            <w:t>office.fax</w:t>
          </w:r>
          <w:proofErr w:type="spellEnd"/>
          <w:r w:rsidRPr="00D92AA4">
            <w:t>}}</w:t>
          </w:r>
        </w:p>
      </w:tc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712658C2" w14:textId="77777777" w:rsidR="0019139B" w:rsidRPr="00D92AA4" w:rsidRDefault="0019139B" w:rsidP="00EA4C67">
          <w:pPr>
            <w:jc w:val="right"/>
          </w:pPr>
          <w:r w:rsidRPr="00D92AA4">
            <w:t>{{</w:t>
          </w:r>
          <w:proofErr w:type="spellStart"/>
          <w:r w:rsidRPr="00D92AA4">
            <w:t>lawyer.name_on_docs</w:t>
          </w:r>
          <w:proofErr w:type="spellEnd"/>
          <w:r w:rsidRPr="00D92AA4">
            <w:t>}}</w:t>
          </w:r>
        </w:p>
        <w:p w14:paraId="672807FB" w14:textId="77777777" w:rsidR="0019139B" w:rsidRPr="00D92AA4" w:rsidRDefault="0019139B" w:rsidP="00EA4C67">
          <w:pPr>
            <w:jc w:val="right"/>
            <w:rPr>
              <w:i/>
              <w:iCs/>
              <w:sz w:val="18"/>
              <w:szCs w:val="18"/>
            </w:rPr>
          </w:pPr>
          <w:r w:rsidRPr="00D92AA4">
            <w:rPr>
              <w:i/>
              <w:iCs/>
              <w:sz w:val="18"/>
              <w:szCs w:val="18"/>
            </w:rPr>
            <w:t xml:space="preserve">Phone: </w:t>
          </w:r>
          <w:r w:rsidRPr="00D92AA4">
            <w:t>{{</w:t>
          </w:r>
          <w:proofErr w:type="spellStart"/>
          <w:r w:rsidRPr="00D92AA4">
            <w:t>lawyer.phone</w:t>
          </w:r>
          <w:proofErr w:type="spellEnd"/>
          <w:r w:rsidRPr="00D92AA4">
            <w:t>}}</w:t>
          </w:r>
        </w:p>
        <w:p w14:paraId="05C71728" w14:textId="77777777" w:rsidR="0019139B" w:rsidRPr="00D92AA4" w:rsidRDefault="0019139B" w:rsidP="00EA4C67">
          <w:pPr>
            <w:jc w:val="right"/>
          </w:pPr>
          <w:r w:rsidRPr="00D92AA4">
            <w:rPr>
              <w:i/>
              <w:iCs/>
              <w:sz w:val="18"/>
              <w:szCs w:val="18"/>
            </w:rPr>
            <w:t xml:space="preserve">Email: </w:t>
          </w:r>
          <w:r w:rsidRPr="00D92AA4">
            <w:t>{{</w:t>
          </w:r>
          <w:proofErr w:type="spellStart"/>
          <w:r w:rsidRPr="00D92AA4">
            <w:t>lawyer.email</w:t>
          </w:r>
          <w:proofErr w:type="spellEnd"/>
          <w:r w:rsidRPr="00D92AA4">
            <w:t>}}</w:t>
          </w:r>
        </w:p>
        <w:p w14:paraId="41D00D62" w14:textId="77777777" w:rsidR="0019139B" w:rsidRPr="00D92AA4" w:rsidRDefault="0019139B" w:rsidP="00EA4C67"/>
      </w:tc>
    </w:tr>
    <w:tr w:rsidR="0019139B" w:rsidRPr="00D92AA4" w14:paraId="66E0EA5D" w14:textId="77777777" w:rsidTr="00EA4C67">
      <w:trPr>
        <w:cantSplit/>
        <w:trHeight w:val="80"/>
      </w:trPr>
      <w:tc>
        <w:tcPr>
          <w:tcW w:w="514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1A74EE7" w14:textId="77777777" w:rsidR="0019139B" w:rsidRPr="00D92AA4" w:rsidRDefault="0019139B" w:rsidP="00EA4C67">
          <w:r w:rsidRPr="0089095C">
            <w:rPr>
              <w:sz w:val="18"/>
              <w:szCs w:val="18"/>
            </w:rPr>
            <w:t xml:space="preserve">Our File: {{ </w:t>
          </w:r>
          <w:proofErr w:type="spellStart"/>
          <w:r w:rsidRPr="0089095C">
            <w:rPr>
              <w:sz w:val="18"/>
              <w:szCs w:val="18"/>
            </w:rPr>
            <w:t>matter.matter_number</w:t>
          </w:r>
          <w:proofErr w:type="spellEnd"/>
          <w:r w:rsidRPr="0089095C">
            <w:rPr>
              <w:sz w:val="18"/>
              <w:szCs w:val="18"/>
            </w:rPr>
            <w:t xml:space="preserve"> }}</w:t>
          </w:r>
        </w:p>
      </w:tc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0A8A9DA8" w14:textId="77777777" w:rsidR="0019139B" w:rsidRPr="00D92AA4" w:rsidRDefault="0019139B" w:rsidP="00EA4C67">
          <w:pPr>
            <w:tabs>
              <w:tab w:val="right" w:pos="4932"/>
            </w:tabs>
            <w:jc w:val="right"/>
          </w:pPr>
          <w:r w:rsidRPr="00D92AA4">
            <w:rPr>
              <w:i/>
              <w:iCs/>
              <w:sz w:val="18"/>
              <w:szCs w:val="18"/>
            </w:rPr>
            <w:t xml:space="preserve">{% if </w:t>
          </w:r>
          <w:proofErr w:type="spellStart"/>
          <w:r w:rsidRPr="00D92AA4">
            <w:rPr>
              <w:i/>
              <w:iCs/>
              <w:sz w:val="18"/>
              <w:szCs w:val="18"/>
            </w:rPr>
            <w:t>assistant.role</w:t>
          </w:r>
          <w:proofErr w:type="spellEnd"/>
          <w:r w:rsidRPr="00D92AA4">
            <w:rPr>
              <w:i/>
              <w:iCs/>
              <w:sz w:val="18"/>
              <w:szCs w:val="18"/>
            </w:rPr>
            <w:t xml:space="preserve"> %}{{ </w:t>
          </w:r>
          <w:proofErr w:type="spellStart"/>
          <w:r w:rsidRPr="00D92AA4">
            <w:rPr>
              <w:i/>
              <w:iCs/>
              <w:sz w:val="18"/>
              <w:szCs w:val="18"/>
            </w:rPr>
            <w:t>assistant.role</w:t>
          </w:r>
          <w:proofErr w:type="spellEnd"/>
          <w:r w:rsidRPr="00D92AA4">
            <w:rPr>
              <w:i/>
              <w:iCs/>
              <w:sz w:val="18"/>
              <w:szCs w:val="18"/>
            </w:rPr>
            <w:t xml:space="preserve"> }}{% else %}Assistant{% </w:t>
          </w:r>
          <w:proofErr w:type="spellStart"/>
          <w:r w:rsidRPr="00D92AA4">
            <w:rPr>
              <w:i/>
              <w:iCs/>
              <w:sz w:val="18"/>
              <w:szCs w:val="18"/>
            </w:rPr>
            <w:t>endif</w:t>
          </w:r>
          <w:proofErr w:type="spellEnd"/>
          <w:r w:rsidRPr="00D92AA4">
            <w:rPr>
              <w:i/>
              <w:iCs/>
              <w:sz w:val="18"/>
              <w:szCs w:val="18"/>
            </w:rPr>
            <w:t xml:space="preserve"> %}: </w:t>
          </w:r>
          <w:r w:rsidRPr="00D92AA4">
            <w:t>{{</w:t>
          </w:r>
          <w:proofErr w:type="spellStart"/>
          <w:r w:rsidRPr="00D92AA4">
            <w:t>assistant.full_name</w:t>
          </w:r>
          <w:proofErr w:type="spellEnd"/>
          <w:r w:rsidRPr="00D92AA4">
            <w:t>}}</w:t>
          </w:r>
        </w:p>
        <w:p w14:paraId="02CEF02E" w14:textId="77777777" w:rsidR="0019139B" w:rsidRPr="00D92AA4" w:rsidRDefault="0019139B" w:rsidP="00EA4C67">
          <w:pPr>
            <w:jc w:val="right"/>
          </w:pPr>
          <w:r w:rsidRPr="00D92AA4">
            <w:rPr>
              <w:i/>
              <w:iCs/>
              <w:sz w:val="18"/>
              <w:szCs w:val="18"/>
            </w:rPr>
            <w:t xml:space="preserve">Phone: </w:t>
          </w:r>
          <w:r w:rsidRPr="00D92AA4">
            <w:t>{{</w:t>
          </w:r>
          <w:proofErr w:type="spellStart"/>
          <w:r w:rsidRPr="00D92AA4">
            <w:t>assistant.phone</w:t>
          </w:r>
          <w:proofErr w:type="spellEnd"/>
          <w:r w:rsidRPr="00D92AA4">
            <w:t>}}</w:t>
          </w:r>
        </w:p>
        <w:p w14:paraId="57E0D1E4" w14:textId="77777777" w:rsidR="0019139B" w:rsidRPr="00D92AA4" w:rsidRDefault="0019139B" w:rsidP="00EA4C67">
          <w:pPr>
            <w:jc w:val="right"/>
          </w:pPr>
          <w:r w:rsidRPr="00D92AA4">
            <w:rPr>
              <w:i/>
              <w:iCs/>
              <w:sz w:val="18"/>
              <w:szCs w:val="18"/>
            </w:rPr>
            <w:t xml:space="preserve">Email: </w:t>
          </w:r>
          <w:r w:rsidRPr="00D92AA4">
            <w:t>{{</w:t>
          </w:r>
          <w:proofErr w:type="spellStart"/>
          <w:r w:rsidRPr="00D92AA4">
            <w:t>assistant.email</w:t>
          </w:r>
          <w:proofErr w:type="spellEnd"/>
          <w:r w:rsidRPr="00D92AA4">
            <w:t>}}</w:t>
          </w:r>
        </w:p>
      </w:tc>
    </w:tr>
  </w:tbl>
  <w:p w14:paraId="1530071D" w14:textId="5EB167F9" w:rsidR="00870877" w:rsidRDefault="0019139B" w:rsidP="0019139B">
    <w:r>
      <w:t xml:space="preserve">{%p </w:t>
    </w:r>
    <w:proofErr w:type="spellStart"/>
    <w:r>
      <w:t>endif</w:t>
    </w:r>
    <w:proofErr w:type="spellEnd"/>
    <w:r>
      <w:t xml:space="preserve"> %}</w:t>
    </w:r>
  </w:p>
  <w:p w14:paraId="0A728929" w14:textId="77777777" w:rsidR="003E4903" w:rsidRPr="00D92AA4" w:rsidRDefault="003E4903" w:rsidP="001913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47D25"/>
    <w:multiLevelType w:val="singleLevel"/>
    <w:tmpl w:val="8522DD2E"/>
    <w:lvl w:ilvl="0">
      <w:start w:val="1"/>
      <w:numFmt w:val="decimal"/>
      <w:lvlText w:val="%1."/>
      <w:legacy w:legacy="1" w:legacySpace="0" w:legacyIndent="720"/>
      <w:lvlJc w:val="left"/>
      <w:pPr>
        <w:ind w:left="144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806"/>
    <w:rsid w:val="000363E3"/>
    <w:rsid w:val="000C3438"/>
    <w:rsid w:val="00146690"/>
    <w:rsid w:val="0019139B"/>
    <w:rsid w:val="001F42D5"/>
    <w:rsid w:val="00287A28"/>
    <w:rsid w:val="002A2126"/>
    <w:rsid w:val="002E04B7"/>
    <w:rsid w:val="00315E05"/>
    <w:rsid w:val="00333664"/>
    <w:rsid w:val="003E4903"/>
    <w:rsid w:val="00437B68"/>
    <w:rsid w:val="0044441D"/>
    <w:rsid w:val="004C02DA"/>
    <w:rsid w:val="004F14F4"/>
    <w:rsid w:val="005F6CC8"/>
    <w:rsid w:val="00680408"/>
    <w:rsid w:val="007358DE"/>
    <w:rsid w:val="00744010"/>
    <w:rsid w:val="00756B0F"/>
    <w:rsid w:val="00763A84"/>
    <w:rsid w:val="007B5DB7"/>
    <w:rsid w:val="007E2205"/>
    <w:rsid w:val="00870877"/>
    <w:rsid w:val="0089095C"/>
    <w:rsid w:val="0093521D"/>
    <w:rsid w:val="00946D4F"/>
    <w:rsid w:val="009A5F66"/>
    <w:rsid w:val="009A7A86"/>
    <w:rsid w:val="009D324D"/>
    <w:rsid w:val="00A14EBB"/>
    <w:rsid w:val="00AC5882"/>
    <w:rsid w:val="00AC7E3A"/>
    <w:rsid w:val="00AD5DC7"/>
    <w:rsid w:val="00AE13FE"/>
    <w:rsid w:val="00BC1BBF"/>
    <w:rsid w:val="00BD2A9D"/>
    <w:rsid w:val="00CA33F1"/>
    <w:rsid w:val="00D573AD"/>
    <w:rsid w:val="00D654AF"/>
    <w:rsid w:val="00D66812"/>
    <w:rsid w:val="00D92AA4"/>
    <w:rsid w:val="00E25806"/>
    <w:rsid w:val="00EB1249"/>
    <w:rsid w:val="00ED4EDD"/>
    <w:rsid w:val="00F0348B"/>
    <w:rsid w:val="00F05A09"/>
    <w:rsid w:val="00F07AF6"/>
    <w:rsid w:val="00F938F9"/>
    <w:rsid w:val="00FB6BBD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34737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lockText">
    <w:name w:val="Block Text"/>
    <w:basedOn w:val="Normal"/>
    <w:uiPriority w:val="99"/>
    <w:pPr>
      <w:overflowPunct/>
      <w:autoSpaceDE/>
      <w:autoSpaceDN/>
      <w:adjustRightInd/>
      <w:ind w:left="3600" w:right="1440"/>
      <w:textAlignment w:val="auto"/>
    </w:pPr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pPr>
      <w:tabs>
        <w:tab w:val="left" w:pos="-720"/>
      </w:tabs>
      <w:suppressAutoHyphens/>
      <w:overflowPunct/>
      <w:autoSpaceDE/>
      <w:autoSpaceDN/>
      <w:adjustRightInd/>
      <w:ind w:right="1440"/>
      <w:textAlignment w:val="auto"/>
    </w:pPr>
    <w:rPr>
      <w:spacing w:val="-3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0C3438"/>
    <w:tblPr/>
  </w:style>
  <w:style w:type="table" w:styleId="TableGrid">
    <w:name w:val="Table Grid"/>
    <w:basedOn w:val="TableNormal"/>
    <w:uiPriority w:val="59"/>
    <w:rsid w:val="000C34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4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19</TotalTime>
  <Pages>1</Pages>
  <Words>0</Words>
  <Characters>0</Characters>
  <Application>Microsoft Office Word</Application>
  <DocSecurity>0</DocSecurity>
  <Lines>0</Lines>
  <Paragraphs>0</Paragraphs>
  <ScaleCrop>false</ScaleCrop>
  <Company>Granville Sofware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Granville Sofware Inc.</dc:creator>
  <cp:lastModifiedBy>GSI</cp:lastModifiedBy>
  <cp:revision>27</cp:revision>
  <dcterms:created xsi:type="dcterms:W3CDTF">2018-12-21T18:07:00Z</dcterms:created>
  <dcterms:modified xsi:type="dcterms:W3CDTF">2020-04-30T22:54:00Z</dcterms:modified>
</cp:coreProperties>
</file>