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7218"/>
      </w:tblGrid>
      <w:tr w:rsidR="000F5AE8" w:rsidRPr="00A262BD" w14:paraId="42B25E65" w14:textId="77777777" w:rsidTr="00582684">
        <w:tc>
          <w:tcPr>
            <w:tcW w:w="3078" w:type="dxa"/>
            <w:tcBorders>
              <w:top w:val="nil"/>
              <w:bottom w:val="single" w:sz="4" w:space="0" w:color="auto"/>
            </w:tcBorders>
          </w:tcPr>
          <w:p w14:paraId="35E3D185" w14:textId="77777777" w:rsidR="000F5AE8" w:rsidRPr="00A262BD" w:rsidRDefault="00BB2078" w:rsidP="00387C5E">
            <w:pPr>
              <w:suppressAutoHyphens/>
              <w:outlineLvl w:val="0"/>
            </w:pPr>
            <w:r w:rsidRPr="00A262BD">
              <w:t>{%</w:t>
            </w:r>
            <w:r w:rsidR="00387C5E" w:rsidRPr="00A262BD">
              <w:t xml:space="preserve"> if </w:t>
            </w:r>
            <w:proofErr w:type="spellStart"/>
            <w:r w:rsidR="00387C5E" w:rsidRPr="00A262BD">
              <w:t>min_book</w:t>
            </w:r>
            <w:proofErr w:type="spellEnd"/>
            <w:r w:rsidR="00387C5E" w:rsidRPr="00A262BD">
              <w:t xml:space="preserve"> </w:t>
            </w:r>
            <w:r w:rsidRPr="00A262BD">
              <w:t>%}</w:t>
            </w:r>
            <w:r w:rsidR="00387C5E" w:rsidRPr="00A262BD">
              <w:rPr>
                <w:rFonts w:ascii="Segoe Script" w:hAnsi="Segoe Script"/>
                <w:sz w:val="56"/>
                <w:szCs w:val="56"/>
              </w:rPr>
              <w:t>Alberta</w:t>
            </w:r>
            <w:r w:rsidR="00387C5E" w:rsidRPr="00A262BD">
              <w:t xml:space="preserve"> </w:t>
            </w:r>
            <w:r w:rsidRPr="00A262BD">
              <w:t>{%</w:t>
            </w:r>
            <w:r w:rsidR="00387C5E" w:rsidRPr="00A262BD">
              <w:t xml:space="preserve"> else </w:t>
            </w:r>
            <w:r w:rsidRPr="00A262BD">
              <w:t>%}</w:t>
            </w:r>
            <w:r w:rsidR="00387C5E" w:rsidRPr="00A262BD">
              <w:rPr>
                <w:lang w:eastAsia="en-US"/>
              </w:rPr>
              <w:object w:dxaOrig="2250" w:dyaOrig="660" w14:anchorId="4A217D1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5pt;height:33pt" o:ole="">
                  <v:imagedata r:id="rId8" o:title=""/>
                </v:shape>
                <o:OLEObject Type="Embed" ProgID="PBrush" ShapeID="_x0000_i1025" DrawAspect="Content" ObjectID="_1679990448" r:id="rId9"/>
              </w:object>
            </w:r>
            <w:r w:rsidRPr="00A262BD">
              <w:t>{%</w:t>
            </w:r>
            <w:r w:rsidR="00387C5E" w:rsidRPr="00A262BD">
              <w:t xml:space="preserve"> </w:t>
            </w:r>
            <w:proofErr w:type="spellStart"/>
            <w:r w:rsidR="00387C5E" w:rsidRPr="00A262BD">
              <w:t>endif</w:t>
            </w:r>
            <w:proofErr w:type="spellEnd"/>
            <w:r w:rsidR="00387C5E" w:rsidRPr="00A262BD">
              <w:t xml:space="preserve"> </w:t>
            </w:r>
            <w:r w:rsidRPr="00A262BD">
              <w:t>%}</w:t>
            </w:r>
          </w:p>
        </w:tc>
        <w:tc>
          <w:tcPr>
            <w:tcW w:w="7218" w:type="dxa"/>
            <w:tcBorders>
              <w:top w:val="nil"/>
              <w:bottom w:val="single" w:sz="4" w:space="0" w:color="auto"/>
            </w:tcBorders>
            <w:vAlign w:val="bottom"/>
          </w:tcPr>
          <w:p w14:paraId="7FE9AD82" w14:textId="77777777" w:rsidR="00E14694" w:rsidRPr="00A262BD" w:rsidRDefault="00E14694" w:rsidP="00582684">
            <w:pPr>
              <w:suppressAutoHyphens/>
              <w:jc w:val="right"/>
              <w:outlineLvl w:val="0"/>
              <w:rPr>
                <w:b/>
                <w:bCs/>
                <w:spacing w:val="-3"/>
                <w:sz w:val="28"/>
                <w:szCs w:val="28"/>
              </w:rPr>
            </w:pPr>
            <w:r w:rsidRPr="00A262BD">
              <w:rPr>
                <w:b/>
                <w:bCs/>
                <w:sz w:val="28"/>
                <w:szCs w:val="28"/>
              </w:rPr>
              <w:t xml:space="preserve">Notice of </w:t>
            </w:r>
            <w:r w:rsidR="00582684" w:rsidRPr="00A262BD">
              <w:rPr>
                <w:b/>
                <w:bCs/>
                <w:sz w:val="28"/>
                <w:szCs w:val="28"/>
              </w:rPr>
              <w:t>Agent for Service /Change of Agent</w:t>
            </w:r>
            <w:r w:rsidR="00FE1C18" w:rsidRPr="00A262BD">
              <w:rPr>
                <w:b/>
                <w:bCs/>
                <w:sz w:val="28"/>
                <w:szCs w:val="28"/>
              </w:rPr>
              <w:t xml:space="preserve"> for</w:t>
            </w:r>
            <w:r w:rsidR="00582684" w:rsidRPr="00A262BD">
              <w:rPr>
                <w:b/>
                <w:bCs/>
                <w:sz w:val="28"/>
                <w:szCs w:val="28"/>
              </w:rPr>
              <w:t xml:space="preserve"> Service for</w:t>
            </w:r>
            <w:r w:rsidR="00FE1C18" w:rsidRPr="00A262BD">
              <w:rPr>
                <w:b/>
                <w:bCs/>
                <w:sz w:val="28"/>
                <w:szCs w:val="28"/>
              </w:rPr>
              <w:t xml:space="preserve"> Alberta </w:t>
            </w:r>
            <w:r w:rsidR="00582684" w:rsidRPr="00A262BD">
              <w:rPr>
                <w:b/>
                <w:bCs/>
                <w:sz w:val="28"/>
                <w:szCs w:val="28"/>
              </w:rPr>
              <w:t xml:space="preserve">and Extra-provincial </w:t>
            </w:r>
            <w:r w:rsidR="00FE1C18" w:rsidRPr="00A262BD">
              <w:rPr>
                <w:b/>
                <w:bCs/>
                <w:sz w:val="28"/>
                <w:szCs w:val="28"/>
              </w:rPr>
              <w:t>Corporation</w:t>
            </w:r>
          </w:p>
        </w:tc>
      </w:tr>
      <w:tr w:rsidR="000F5AE8" w:rsidRPr="00A262BD" w14:paraId="4AD510B3" w14:textId="77777777" w:rsidTr="004F6623">
        <w:tblPrEx>
          <w:tblLook w:val="01E0" w:firstRow="1" w:lastRow="1" w:firstColumn="1" w:lastColumn="1" w:noHBand="0" w:noVBand="0"/>
        </w:tblPrEx>
        <w:tc>
          <w:tcPr>
            <w:tcW w:w="10296" w:type="dxa"/>
            <w:gridSpan w:val="2"/>
            <w:vAlign w:val="bottom"/>
          </w:tcPr>
          <w:p w14:paraId="4FDC206F" w14:textId="77777777" w:rsidR="000F5AE8" w:rsidRPr="00A262BD" w:rsidRDefault="00FE1C18" w:rsidP="00FE1C18">
            <w:pPr>
              <w:tabs>
                <w:tab w:val="right" w:pos="10080"/>
              </w:tabs>
            </w:pPr>
            <w:r w:rsidRPr="00A262BD">
              <w:rPr>
                <w:spacing w:val="-3"/>
                <w:sz w:val="16"/>
                <w:szCs w:val="16"/>
              </w:rPr>
              <w:t>Public (when complete)</w:t>
            </w:r>
            <w:r w:rsidRPr="00A262BD">
              <w:rPr>
                <w:spacing w:val="-3"/>
                <w:sz w:val="18"/>
                <w:szCs w:val="18"/>
              </w:rPr>
              <w:tab/>
            </w:r>
            <w:r w:rsidR="000F5AE8" w:rsidRPr="00A262BD">
              <w:rPr>
                <w:i/>
                <w:spacing w:val="-3"/>
                <w:sz w:val="18"/>
                <w:szCs w:val="18"/>
              </w:rPr>
              <w:t>Business Corporations Act</w:t>
            </w:r>
          </w:p>
        </w:tc>
      </w:tr>
    </w:tbl>
    <w:p w14:paraId="6AEE7CB7" w14:textId="77777777" w:rsidR="008D2283" w:rsidRPr="00A262BD" w:rsidRDefault="008D2283" w:rsidP="008D2283">
      <w:pPr>
        <w:suppressAutoHyphens/>
        <w:jc w:val="right"/>
        <w:outlineLvl w:val="0"/>
        <w:rPr>
          <w:i/>
          <w:spacing w:val="-3"/>
        </w:rPr>
      </w:pPr>
      <w:r w:rsidRPr="00A262BD">
        <w:rPr>
          <w:i/>
          <w:spacing w:val="-3"/>
          <w:sz w:val="18"/>
          <w:szCs w:val="18"/>
        </w:rPr>
        <w:t>Section</w:t>
      </w:r>
      <w:r w:rsidR="00582684" w:rsidRPr="00A262BD">
        <w:rPr>
          <w:i/>
          <w:spacing w:val="-3"/>
          <w:sz w:val="18"/>
          <w:szCs w:val="18"/>
        </w:rPr>
        <w:t>s</w:t>
      </w:r>
      <w:r w:rsidRPr="00A262BD">
        <w:rPr>
          <w:i/>
          <w:spacing w:val="-3"/>
          <w:sz w:val="18"/>
          <w:szCs w:val="18"/>
        </w:rPr>
        <w:t xml:space="preserve"> 20</w:t>
      </w:r>
      <w:r w:rsidR="00582684" w:rsidRPr="00A262BD">
        <w:rPr>
          <w:i/>
          <w:spacing w:val="-3"/>
          <w:sz w:val="18"/>
          <w:szCs w:val="18"/>
        </w:rPr>
        <w:t>.1, 20.2, 280 and 288</w:t>
      </w:r>
    </w:p>
    <w:p w14:paraId="5A336294" w14:textId="77777777" w:rsidR="008D2283" w:rsidRPr="00A262BD" w:rsidRDefault="008D2283" w:rsidP="00FE1C18">
      <w:pPr>
        <w:suppressAutoHyphens/>
        <w:spacing w:before="80"/>
        <w:ind w:left="-90" w:right="-180"/>
        <w:rPr>
          <w:spacing w:val="-3"/>
          <w:sz w:val="16"/>
          <w:szCs w:val="16"/>
        </w:rPr>
      </w:pPr>
      <w:r w:rsidRPr="00A262BD">
        <w:rPr>
          <w:spacing w:val="-3"/>
          <w:sz w:val="16"/>
          <w:szCs w:val="16"/>
        </w:rPr>
        <w:t>This information is collected</w:t>
      </w:r>
      <w:r w:rsidR="00FE1C18" w:rsidRPr="00A262BD">
        <w:rPr>
          <w:spacing w:val="-3"/>
          <w:sz w:val="16"/>
          <w:szCs w:val="16"/>
        </w:rPr>
        <w:t>, used and may be publicly disclosed in accordance with s. 33(</w:t>
      </w:r>
      <w:proofErr w:type="spellStart"/>
      <w:r w:rsidR="00FE1C18" w:rsidRPr="00A262BD">
        <w:rPr>
          <w:spacing w:val="-3"/>
          <w:sz w:val="16"/>
          <w:szCs w:val="16"/>
        </w:rPr>
        <w:t>a</w:t>
      </w:r>
      <w:proofErr w:type="gramStart"/>
      <w:r w:rsidR="00FE1C18" w:rsidRPr="00A262BD">
        <w:rPr>
          <w:spacing w:val="-3"/>
          <w:sz w:val="16"/>
          <w:szCs w:val="16"/>
        </w:rPr>
        <w:t>,c</w:t>
      </w:r>
      <w:proofErr w:type="spellEnd"/>
      <w:proofErr w:type="gramEnd"/>
      <w:r w:rsidR="00FE1C18" w:rsidRPr="00A262BD">
        <w:rPr>
          <w:spacing w:val="-3"/>
          <w:sz w:val="16"/>
          <w:szCs w:val="16"/>
        </w:rPr>
        <w:t>), 39(1)(</w:t>
      </w:r>
      <w:proofErr w:type="spellStart"/>
      <w:r w:rsidR="00FE1C18" w:rsidRPr="00A262BD">
        <w:rPr>
          <w:spacing w:val="-3"/>
          <w:sz w:val="16"/>
          <w:szCs w:val="16"/>
        </w:rPr>
        <w:t>a,c</w:t>
      </w:r>
      <w:proofErr w:type="spellEnd"/>
      <w:r w:rsidR="00FE1C18" w:rsidRPr="00A262BD">
        <w:rPr>
          <w:spacing w:val="-3"/>
          <w:sz w:val="16"/>
          <w:szCs w:val="16"/>
        </w:rPr>
        <w:t>) and 40(1)(</w:t>
      </w:r>
      <w:proofErr w:type="spellStart"/>
      <w:r w:rsidR="00FE1C18" w:rsidRPr="00A262BD">
        <w:rPr>
          <w:spacing w:val="-3"/>
          <w:sz w:val="16"/>
          <w:szCs w:val="16"/>
        </w:rPr>
        <w:t>c,e,f</w:t>
      </w:r>
      <w:proofErr w:type="spellEnd"/>
      <w:r w:rsidR="00FE1C18" w:rsidRPr="00A262BD">
        <w:rPr>
          <w:spacing w:val="-3"/>
          <w:sz w:val="16"/>
          <w:szCs w:val="16"/>
        </w:rPr>
        <w:t xml:space="preserve">) of the </w:t>
      </w:r>
      <w:r w:rsidRPr="00A262BD">
        <w:rPr>
          <w:i/>
          <w:spacing w:val="-3"/>
          <w:sz w:val="16"/>
          <w:szCs w:val="16"/>
        </w:rPr>
        <w:t>Freedom of Information and Protection of Privacy Act</w:t>
      </w:r>
      <w:r w:rsidR="00FE1C18" w:rsidRPr="00A262BD">
        <w:rPr>
          <w:spacing w:val="-3"/>
          <w:sz w:val="16"/>
          <w:szCs w:val="16"/>
        </w:rPr>
        <w:t xml:space="preserve">, the </w:t>
      </w:r>
      <w:r w:rsidR="00FE1C18" w:rsidRPr="00A262BD">
        <w:rPr>
          <w:i/>
          <w:spacing w:val="-3"/>
          <w:sz w:val="16"/>
          <w:szCs w:val="16"/>
        </w:rPr>
        <w:t>Business Corporations Act</w:t>
      </w:r>
      <w:r w:rsidR="00FE1C18" w:rsidRPr="00A262BD">
        <w:rPr>
          <w:spacing w:val="-3"/>
          <w:sz w:val="16"/>
          <w:szCs w:val="16"/>
        </w:rPr>
        <w:t xml:space="preserve"> and the </w:t>
      </w:r>
      <w:r w:rsidR="00FE1C18" w:rsidRPr="00A262BD">
        <w:rPr>
          <w:i/>
          <w:spacing w:val="-3"/>
          <w:sz w:val="16"/>
          <w:szCs w:val="16"/>
        </w:rPr>
        <w:t>Common Business Number Act</w:t>
      </w:r>
      <w:r w:rsidR="00FE1C18" w:rsidRPr="00A262BD">
        <w:rPr>
          <w:spacing w:val="-3"/>
          <w:sz w:val="16"/>
          <w:szCs w:val="16"/>
        </w:rPr>
        <w:t>. It is required to register</w:t>
      </w:r>
      <w:r w:rsidR="00582684" w:rsidRPr="00A262BD">
        <w:rPr>
          <w:spacing w:val="-3"/>
          <w:sz w:val="16"/>
          <w:szCs w:val="16"/>
        </w:rPr>
        <w:t xml:space="preserve"> or update</w:t>
      </w:r>
      <w:r w:rsidR="00FE1C18" w:rsidRPr="00A262BD">
        <w:rPr>
          <w:spacing w:val="-3"/>
          <w:sz w:val="16"/>
          <w:szCs w:val="16"/>
        </w:rPr>
        <w:t xml:space="preserve"> an Alberta</w:t>
      </w:r>
      <w:r w:rsidR="00582684" w:rsidRPr="00A262BD">
        <w:rPr>
          <w:spacing w:val="-3"/>
          <w:sz w:val="16"/>
          <w:szCs w:val="16"/>
        </w:rPr>
        <w:t xml:space="preserve"> or extra-provincial</w:t>
      </w:r>
      <w:r w:rsidR="00FE1C18" w:rsidRPr="00A262BD">
        <w:rPr>
          <w:spacing w:val="-3"/>
          <w:sz w:val="16"/>
          <w:szCs w:val="16"/>
        </w:rPr>
        <w:t xml:space="preserve"> corporation’s a</w:t>
      </w:r>
      <w:r w:rsidR="00582684" w:rsidRPr="00A262BD">
        <w:rPr>
          <w:spacing w:val="-3"/>
          <w:sz w:val="16"/>
          <w:szCs w:val="16"/>
        </w:rPr>
        <w:t>gent</w:t>
      </w:r>
      <w:r w:rsidR="00FE1C18" w:rsidRPr="00A262BD">
        <w:rPr>
          <w:spacing w:val="-3"/>
          <w:sz w:val="16"/>
          <w:szCs w:val="16"/>
        </w:rPr>
        <w:t xml:space="preserve"> for the purpose of notice and service. Questions can be directed to the Service Alberta Contact Centre</w:t>
      </w:r>
      <w:r w:rsidRPr="00A262BD">
        <w:rPr>
          <w:spacing w:val="-3"/>
          <w:sz w:val="16"/>
          <w:szCs w:val="16"/>
        </w:rPr>
        <w:t xml:space="preserve"> at </w:t>
      </w:r>
      <w:r w:rsidRPr="00A262BD">
        <w:rPr>
          <w:rFonts w:cs="Times New Roman"/>
          <w:spacing w:val="-3"/>
          <w:sz w:val="16"/>
          <w:szCs w:val="16"/>
        </w:rPr>
        <w:t>cr@gov.ab.ca</w:t>
      </w:r>
      <w:r w:rsidRPr="00A262BD">
        <w:rPr>
          <w:spacing w:val="-3"/>
          <w:sz w:val="16"/>
          <w:szCs w:val="16"/>
        </w:rPr>
        <w:t xml:space="preserve"> or 780-427-7013 (toll-free 310-0000 within Alberta). </w:t>
      </w:r>
    </w:p>
    <w:p w14:paraId="0059A967" w14:textId="77777777" w:rsidR="008D2283" w:rsidRPr="00A262BD" w:rsidRDefault="008D2283" w:rsidP="008D2283">
      <w:pPr>
        <w:suppressAutoHyphens/>
        <w:rPr>
          <w:spacing w:val="-3"/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518"/>
        <w:gridCol w:w="2970"/>
        <w:gridCol w:w="2808"/>
      </w:tblGrid>
      <w:tr w:rsidR="008D2283" w:rsidRPr="00A262BD" w14:paraId="35E5A4D0" w14:textId="77777777" w:rsidTr="00FE1C18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47B89" w14:textId="77777777" w:rsidR="008D2283" w:rsidRPr="00A262BD" w:rsidRDefault="008D2283" w:rsidP="00FE1C18">
            <w:pPr>
              <w:ind w:right="-18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 xml:space="preserve">1. </w:t>
            </w:r>
            <w:r w:rsidRPr="00A262BD">
              <w:rPr>
                <w:b/>
                <w:bCs/>
                <w:sz w:val="20"/>
                <w:szCs w:val="20"/>
              </w:rPr>
              <w:t>Name of Corporation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2EC3E334" w14:textId="77777777" w:rsidR="008D2283" w:rsidRPr="00A262BD" w:rsidRDefault="008D2283" w:rsidP="00FE1C18">
            <w:pPr>
              <w:ind w:left="-18" w:right="-9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 xml:space="preserve">2. </w:t>
            </w:r>
            <w:r w:rsidR="00FE1C18" w:rsidRPr="00A262BD">
              <w:rPr>
                <w:b/>
                <w:bCs/>
                <w:sz w:val="20"/>
                <w:szCs w:val="20"/>
              </w:rPr>
              <w:t>Corporate Access Number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2BF01F18" w14:textId="77777777" w:rsidR="008D2283" w:rsidRPr="00A262BD" w:rsidRDefault="00FE1C18" w:rsidP="00FE1C18">
            <w:pPr>
              <w:ind w:left="-27" w:right="-90"/>
            </w:pPr>
            <w:r w:rsidRPr="00A262BD">
              <w:rPr>
                <w:sz w:val="20"/>
                <w:szCs w:val="20"/>
              </w:rPr>
              <w:t xml:space="preserve">3. </w:t>
            </w:r>
            <w:r w:rsidRPr="00A262BD">
              <w:rPr>
                <w:b/>
                <w:bCs/>
                <w:sz w:val="20"/>
                <w:szCs w:val="20"/>
              </w:rPr>
              <w:t>Business Number</w:t>
            </w:r>
            <w:r w:rsidRPr="00A262BD">
              <w:rPr>
                <w:bCs/>
                <w:sz w:val="20"/>
                <w:szCs w:val="20"/>
              </w:rPr>
              <w:t xml:space="preserve"> </w:t>
            </w:r>
            <w:r w:rsidRPr="00A262BD">
              <w:rPr>
                <w:bCs/>
                <w:sz w:val="16"/>
                <w:szCs w:val="16"/>
              </w:rPr>
              <w:t>(optional)</w:t>
            </w:r>
          </w:p>
        </w:tc>
      </w:tr>
      <w:tr w:rsidR="00FE1C18" w:rsidRPr="00A262BD" w14:paraId="5C013F6B" w14:textId="77777777" w:rsidTr="00FE1C18">
        <w:trPr>
          <w:trHeight w:val="468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08D86" w14:textId="77777777" w:rsidR="00FE1C18" w:rsidRPr="00A262BD" w:rsidRDefault="00BB2078" w:rsidP="000C41BD">
            <w:pPr>
              <w:spacing w:before="160" w:after="160"/>
              <w:rPr>
                <w:sz w:val="20"/>
                <w:szCs w:val="20"/>
              </w:rPr>
            </w:pPr>
            <w:r w:rsidRPr="00A262BD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="00FE1C18" w:rsidRPr="00A262BD">
              <w:rPr>
                <w:b/>
                <w:bCs/>
                <w:sz w:val="20"/>
                <w:szCs w:val="20"/>
              </w:rPr>
              <w:t>corp.name|upper</w:t>
            </w:r>
            <w:proofErr w:type="spellEnd"/>
            <w:r w:rsidRPr="00A262BD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23AA0" w14:textId="77777777" w:rsidR="00FE1C18" w:rsidRPr="00A262BD" w:rsidRDefault="00BB2078" w:rsidP="000C41BD">
            <w:pPr>
              <w:spacing w:before="160" w:after="160"/>
              <w:jc w:val="center"/>
              <w:rPr>
                <w:sz w:val="20"/>
                <w:szCs w:val="20"/>
              </w:rPr>
            </w:pPr>
            <w:r w:rsidRPr="00A262BD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="00FE1C18" w:rsidRPr="00A262BD">
              <w:rPr>
                <w:b/>
                <w:bCs/>
                <w:sz w:val="20"/>
                <w:szCs w:val="20"/>
              </w:rPr>
              <w:t>corp.access_number</w:t>
            </w:r>
            <w:proofErr w:type="spellEnd"/>
            <w:r w:rsidRPr="00A262BD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FEA03" w14:textId="77777777" w:rsidR="00FE1C18" w:rsidRPr="00A262BD" w:rsidRDefault="00BB2078" w:rsidP="000C41BD">
            <w:pPr>
              <w:spacing w:before="160" w:after="160"/>
              <w:jc w:val="center"/>
              <w:rPr>
                <w:b/>
                <w:sz w:val="20"/>
                <w:szCs w:val="20"/>
              </w:rPr>
            </w:pPr>
            <w:r w:rsidRPr="00A262BD">
              <w:rPr>
                <w:b/>
                <w:sz w:val="20"/>
                <w:szCs w:val="20"/>
              </w:rPr>
              <w:t>{{</w:t>
            </w:r>
            <w:proofErr w:type="spellStart"/>
            <w:r w:rsidR="00FE1C18" w:rsidRPr="00A262BD">
              <w:rPr>
                <w:b/>
                <w:sz w:val="20"/>
                <w:szCs w:val="20"/>
              </w:rPr>
              <w:t>corp.bin</w:t>
            </w:r>
            <w:proofErr w:type="spellEnd"/>
            <w:r w:rsidRPr="00A262BD">
              <w:rPr>
                <w:b/>
                <w:sz w:val="20"/>
                <w:szCs w:val="20"/>
              </w:rPr>
              <w:t>}}</w:t>
            </w:r>
          </w:p>
        </w:tc>
      </w:tr>
    </w:tbl>
    <w:p w14:paraId="36EACCE7" w14:textId="77777777" w:rsidR="008D2283" w:rsidRPr="00A262BD" w:rsidRDefault="008D2283" w:rsidP="008D2283">
      <w:pPr>
        <w:rPr>
          <w:sz w:val="16"/>
          <w:szCs w:val="16"/>
        </w:rPr>
      </w:pPr>
    </w:p>
    <w:p w14:paraId="68C39C5F" w14:textId="77777777" w:rsidR="008D2283" w:rsidRPr="00A262BD" w:rsidRDefault="00FE1C18" w:rsidP="00582684">
      <w:pPr>
        <w:tabs>
          <w:tab w:val="left" w:pos="4545"/>
        </w:tabs>
        <w:spacing w:after="60"/>
        <w:rPr>
          <w:bCs/>
          <w:sz w:val="16"/>
          <w:szCs w:val="16"/>
        </w:rPr>
      </w:pPr>
      <w:r w:rsidRPr="00A262BD">
        <w:rPr>
          <w:sz w:val="20"/>
          <w:szCs w:val="20"/>
        </w:rPr>
        <w:t>4</w:t>
      </w:r>
      <w:r w:rsidR="008D2283" w:rsidRPr="00A262BD">
        <w:rPr>
          <w:sz w:val="20"/>
          <w:szCs w:val="20"/>
        </w:rPr>
        <w:t xml:space="preserve">. </w:t>
      </w:r>
      <w:r w:rsidR="008D2283" w:rsidRPr="00A262BD">
        <w:rPr>
          <w:b/>
          <w:bCs/>
          <w:sz w:val="20"/>
          <w:szCs w:val="20"/>
        </w:rPr>
        <w:t>A</w:t>
      </w:r>
      <w:r w:rsidR="00582684" w:rsidRPr="00A262BD">
        <w:rPr>
          <w:b/>
          <w:bCs/>
          <w:sz w:val="20"/>
          <w:szCs w:val="20"/>
        </w:rPr>
        <w:t>gent for Service</w:t>
      </w:r>
      <w:r w:rsidR="00582684" w:rsidRPr="00A262BD">
        <w:rPr>
          <w:b/>
          <w:bCs/>
          <w:sz w:val="16"/>
          <w:szCs w:val="16"/>
        </w:rPr>
        <w:t xml:space="preserve"> </w:t>
      </w:r>
      <w:r w:rsidR="00582684" w:rsidRPr="00A262BD">
        <w:rPr>
          <w:bCs/>
          <w:sz w:val="16"/>
          <w:szCs w:val="16"/>
        </w:rPr>
        <w:t>(Select the appropriate option)</w:t>
      </w:r>
    </w:p>
    <w:p w14:paraId="3352DC47" w14:textId="77777777" w:rsidR="00F36D05" w:rsidRPr="00A262BD" w:rsidRDefault="00BB2078" w:rsidP="00F36D05">
      <w:pPr>
        <w:spacing w:after="60"/>
        <w:ind w:left="274"/>
        <w:rPr>
          <w:sz w:val="20"/>
          <w:szCs w:val="20"/>
        </w:rPr>
      </w:pPr>
      <w:r w:rsidRPr="00A262BD">
        <w:rPr>
          <w:bCs/>
          <w:sz w:val="20"/>
          <w:szCs w:val="20"/>
        </w:rPr>
        <w:t>{%</w:t>
      </w:r>
      <w:r w:rsidR="00F36D05" w:rsidRPr="00A262BD">
        <w:rPr>
          <w:bCs/>
          <w:sz w:val="20"/>
          <w:szCs w:val="20"/>
        </w:rPr>
        <w:t xml:space="preserve">p if </w:t>
      </w:r>
      <w:proofErr w:type="spellStart"/>
      <w:r w:rsidR="00F36D05" w:rsidRPr="00A262BD">
        <w:rPr>
          <w:sz w:val="20"/>
          <w:szCs w:val="20"/>
        </w:rPr>
        <w:t>info</w:t>
      </w:r>
      <w:r w:rsidR="00F36D05" w:rsidRPr="00A262BD">
        <w:rPr>
          <w:bCs/>
          <w:sz w:val="20"/>
          <w:szCs w:val="20"/>
        </w:rPr>
        <w:t>_reqd.</w:t>
      </w:r>
      <w:r w:rsidR="00F87C20" w:rsidRPr="00A262BD">
        <w:rPr>
          <w:bCs/>
          <w:sz w:val="20"/>
          <w:szCs w:val="20"/>
        </w:rPr>
        <w:t>service_</w:t>
      </w:r>
      <w:r w:rsidR="00F36D05" w:rsidRPr="00A262BD">
        <w:rPr>
          <w:bCs/>
          <w:sz w:val="20"/>
          <w:szCs w:val="20"/>
        </w:rPr>
        <w:t>action</w:t>
      </w:r>
      <w:proofErr w:type="spellEnd"/>
      <w:r w:rsidR="00F36D05" w:rsidRPr="00A262BD">
        <w:rPr>
          <w:bCs/>
          <w:sz w:val="20"/>
          <w:szCs w:val="20"/>
        </w:rPr>
        <w:t xml:space="preserve"> == “</w:t>
      </w:r>
      <w:r w:rsidR="00F87C20" w:rsidRPr="00A262BD">
        <w:rPr>
          <w:bCs/>
          <w:sz w:val="20"/>
          <w:szCs w:val="20"/>
        </w:rPr>
        <w:t xml:space="preserve">Appointment" and </w:t>
      </w:r>
      <w:proofErr w:type="spellStart"/>
      <w:r w:rsidR="00F87C20" w:rsidRPr="00A262BD">
        <w:rPr>
          <w:bCs/>
          <w:sz w:val="20"/>
          <w:szCs w:val="20"/>
        </w:rPr>
        <w:t>info_reqd.service_prim_alt</w:t>
      </w:r>
      <w:proofErr w:type="spellEnd"/>
      <w:r w:rsidR="00F87C20" w:rsidRPr="00A262BD">
        <w:rPr>
          <w:bCs/>
          <w:sz w:val="20"/>
          <w:szCs w:val="20"/>
        </w:rPr>
        <w:t xml:space="preserve"> == "Primary"</w:t>
      </w:r>
      <w:r w:rsidR="00F36D05" w:rsidRPr="00A262BD">
        <w:rPr>
          <w:bCs/>
          <w:sz w:val="20"/>
          <w:szCs w:val="20"/>
        </w:rPr>
        <w:t xml:space="preserve"> </w:t>
      </w:r>
      <w:r w:rsidRPr="00A262BD">
        <w:rPr>
          <w:bCs/>
          <w:sz w:val="20"/>
          <w:szCs w:val="20"/>
        </w:rPr>
        <w:t>%}</w:t>
      </w:r>
    </w:p>
    <w:p w14:paraId="0CD95BA0" w14:textId="77777777" w:rsidR="00582684" w:rsidRPr="00A262BD" w:rsidRDefault="00FB0B0E" w:rsidP="00387C5E">
      <w:pPr>
        <w:spacing w:after="60"/>
        <w:ind w:left="274"/>
        <w:rPr>
          <w:sz w:val="20"/>
          <w:szCs w:val="20"/>
        </w:rPr>
      </w:pPr>
      <w:sdt>
        <w:sdtPr>
          <w:rPr>
            <w:sz w:val="20"/>
            <w:szCs w:val="20"/>
          </w:rPr>
          <w:id w:val="-8535672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6D05" w:rsidRPr="00A262BD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64080E" w:rsidRPr="00A262BD">
        <w:rPr>
          <w:sz w:val="20"/>
          <w:szCs w:val="20"/>
        </w:rPr>
        <w:tab/>
        <w:t>Appointment of primary agent for service</w:t>
      </w:r>
    </w:p>
    <w:p w14:paraId="099CB5B6" w14:textId="77777777" w:rsidR="00F36D05" w:rsidRPr="00A262BD" w:rsidRDefault="00BB2078" w:rsidP="00387C5E">
      <w:pPr>
        <w:spacing w:after="60"/>
        <w:ind w:left="274"/>
        <w:rPr>
          <w:sz w:val="20"/>
          <w:szCs w:val="20"/>
        </w:rPr>
      </w:pPr>
      <w:r w:rsidRPr="00A262BD">
        <w:rPr>
          <w:sz w:val="20"/>
          <w:szCs w:val="20"/>
        </w:rPr>
        <w:t>{%</w:t>
      </w:r>
      <w:r w:rsidR="00F36D05" w:rsidRPr="00A262BD">
        <w:rPr>
          <w:sz w:val="20"/>
          <w:szCs w:val="20"/>
        </w:rPr>
        <w:t xml:space="preserve">p else </w:t>
      </w:r>
      <w:r w:rsidRPr="00A262BD">
        <w:rPr>
          <w:sz w:val="20"/>
          <w:szCs w:val="20"/>
        </w:rPr>
        <w:t>%}</w:t>
      </w:r>
    </w:p>
    <w:p w14:paraId="5BF3BD84" w14:textId="77777777" w:rsidR="00F36D05" w:rsidRPr="00A262BD" w:rsidRDefault="00FB0B0E" w:rsidP="00387C5E">
      <w:pPr>
        <w:spacing w:after="60"/>
        <w:ind w:left="274"/>
        <w:rPr>
          <w:sz w:val="20"/>
          <w:szCs w:val="20"/>
        </w:rPr>
      </w:pPr>
      <w:sdt>
        <w:sdtPr>
          <w:rPr>
            <w:sz w:val="20"/>
            <w:szCs w:val="20"/>
          </w:rPr>
          <w:id w:val="5153534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6D05" w:rsidRPr="00A262B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36D05" w:rsidRPr="00A262BD">
        <w:rPr>
          <w:sz w:val="20"/>
          <w:szCs w:val="20"/>
        </w:rPr>
        <w:tab/>
        <w:t>Appointment of primary agent for service</w:t>
      </w:r>
    </w:p>
    <w:p w14:paraId="30BA45D9" w14:textId="77777777" w:rsidR="00F36D05" w:rsidRPr="00A262BD" w:rsidRDefault="00BB2078" w:rsidP="00387C5E">
      <w:pPr>
        <w:spacing w:after="60"/>
        <w:ind w:left="274"/>
        <w:rPr>
          <w:sz w:val="20"/>
          <w:szCs w:val="20"/>
        </w:rPr>
      </w:pPr>
      <w:r w:rsidRPr="00A262BD">
        <w:rPr>
          <w:sz w:val="20"/>
          <w:szCs w:val="20"/>
        </w:rPr>
        <w:t>{%</w:t>
      </w:r>
      <w:r w:rsidR="00F36D05" w:rsidRPr="00A262BD">
        <w:rPr>
          <w:sz w:val="20"/>
          <w:szCs w:val="20"/>
        </w:rPr>
        <w:t xml:space="preserve">p endif </w:t>
      </w:r>
      <w:r w:rsidRPr="00A262BD">
        <w:rPr>
          <w:sz w:val="20"/>
          <w:szCs w:val="20"/>
        </w:rPr>
        <w:t>%}</w:t>
      </w:r>
    </w:p>
    <w:p w14:paraId="751667F3" w14:textId="77777777" w:rsidR="00F36D05" w:rsidRPr="00A262BD" w:rsidRDefault="00BB2078" w:rsidP="00387C5E">
      <w:pPr>
        <w:spacing w:after="60"/>
        <w:ind w:left="274"/>
        <w:rPr>
          <w:sz w:val="20"/>
          <w:szCs w:val="20"/>
        </w:rPr>
      </w:pPr>
      <w:r w:rsidRPr="00A262BD">
        <w:rPr>
          <w:bCs/>
          <w:sz w:val="20"/>
          <w:szCs w:val="20"/>
        </w:rPr>
        <w:t>{%</w:t>
      </w:r>
      <w:r w:rsidR="00F36D05" w:rsidRPr="00A262BD">
        <w:rPr>
          <w:bCs/>
          <w:sz w:val="20"/>
          <w:szCs w:val="20"/>
        </w:rPr>
        <w:t xml:space="preserve">p if </w:t>
      </w:r>
      <w:proofErr w:type="spellStart"/>
      <w:r w:rsidR="00F87C20" w:rsidRPr="00A262BD">
        <w:rPr>
          <w:sz w:val="20"/>
          <w:szCs w:val="20"/>
        </w:rPr>
        <w:t>info</w:t>
      </w:r>
      <w:r w:rsidR="00F87C20" w:rsidRPr="00A262BD">
        <w:rPr>
          <w:bCs/>
          <w:sz w:val="20"/>
          <w:szCs w:val="20"/>
        </w:rPr>
        <w:t>_reqd.service_action</w:t>
      </w:r>
      <w:proofErr w:type="spellEnd"/>
      <w:r w:rsidR="00F87C20" w:rsidRPr="00A262BD">
        <w:rPr>
          <w:bCs/>
          <w:sz w:val="20"/>
          <w:szCs w:val="20"/>
        </w:rPr>
        <w:t xml:space="preserve"> == “Change" and </w:t>
      </w:r>
      <w:proofErr w:type="spellStart"/>
      <w:r w:rsidR="00F87C20" w:rsidRPr="00A262BD">
        <w:rPr>
          <w:bCs/>
          <w:sz w:val="20"/>
          <w:szCs w:val="20"/>
        </w:rPr>
        <w:t>info_reqd.service_prim_alt</w:t>
      </w:r>
      <w:proofErr w:type="spellEnd"/>
      <w:r w:rsidR="00F87C20" w:rsidRPr="00A262BD">
        <w:rPr>
          <w:bCs/>
          <w:sz w:val="20"/>
          <w:szCs w:val="20"/>
        </w:rPr>
        <w:t xml:space="preserve"> == "Primary" </w:t>
      </w:r>
      <w:r w:rsidRPr="00A262BD">
        <w:rPr>
          <w:bCs/>
          <w:sz w:val="20"/>
          <w:szCs w:val="20"/>
        </w:rPr>
        <w:t>%}</w:t>
      </w:r>
    </w:p>
    <w:p w14:paraId="779ED879" w14:textId="77777777" w:rsidR="0064080E" w:rsidRPr="00A262BD" w:rsidRDefault="00FB0B0E" w:rsidP="00387C5E">
      <w:pPr>
        <w:spacing w:after="60"/>
        <w:ind w:left="274"/>
        <w:rPr>
          <w:sz w:val="20"/>
          <w:szCs w:val="20"/>
        </w:rPr>
      </w:pPr>
      <w:sdt>
        <w:sdtPr>
          <w:rPr>
            <w:sz w:val="20"/>
            <w:szCs w:val="20"/>
          </w:rPr>
          <w:id w:val="1772972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6D05" w:rsidRPr="00A262BD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64080E" w:rsidRPr="00A262BD">
        <w:rPr>
          <w:sz w:val="20"/>
          <w:szCs w:val="20"/>
        </w:rPr>
        <w:tab/>
        <w:t>Change of primary agent for service</w:t>
      </w:r>
    </w:p>
    <w:p w14:paraId="23E39C42" w14:textId="77777777" w:rsidR="00F36D05" w:rsidRPr="00A262BD" w:rsidRDefault="00BB2078" w:rsidP="00F36D05">
      <w:pPr>
        <w:spacing w:after="60"/>
        <w:ind w:left="274"/>
        <w:rPr>
          <w:sz w:val="20"/>
          <w:szCs w:val="20"/>
        </w:rPr>
      </w:pPr>
      <w:r w:rsidRPr="00A262BD">
        <w:rPr>
          <w:sz w:val="20"/>
          <w:szCs w:val="20"/>
        </w:rPr>
        <w:t>{%</w:t>
      </w:r>
      <w:r w:rsidR="00F36D05" w:rsidRPr="00A262BD">
        <w:rPr>
          <w:sz w:val="20"/>
          <w:szCs w:val="20"/>
        </w:rPr>
        <w:t xml:space="preserve">p else </w:t>
      </w:r>
      <w:r w:rsidRPr="00A262BD">
        <w:rPr>
          <w:sz w:val="20"/>
          <w:szCs w:val="20"/>
        </w:rPr>
        <w:t>%}</w:t>
      </w:r>
    </w:p>
    <w:p w14:paraId="6DEE6505" w14:textId="77777777" w:rsidR="00F36D05" w:rsidRPr="00A262BD" w:rsidRDefault="00FB0B0E" w:rsidP="00F36D05">
      <w:pPr>
        <w:spacing w:after="60"/>
        <w:ind w:left="274"/>
        <w:rPr>
          <w:sz w:val="20"/>
          <w:szCs w:val="20"/>
        </w:rPr>
      </w:pPr>
      <w:sdt>
        <w:sdtPr>
          <w:rPr>
            <w:sz w:val="20"/>
            <w:szCs w:val="20"/>
          </w:rPr>
          <w:id w:val="146123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36D05" w:rsidRPr="00A262B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F36D05" w:rsidRPr="00A262BD">
        <w:rPr>
          <w:sz w:val="20"/>
          <w:szCs w:val="20"/>
        </w:rPr>
        <w:tab/>
        <w:t>Change of primary agent for service</w:t>
      </w:r>
    </w:p>
    <w:p w14:paraId="6DA650DF" w14:textId="77777777" w:rsidR="00F36D05" w:rsidRPr="00A262BD" w:rsidRDefault="00BB2078" w:rsidP="00F36D05">
      <w:pPr>
        <w:spacing w:after="60"/>
        <w:ind w:left="274"/>
        <w:rPr>
          <w:sz w:val="20"/>
          <w:szCs w:val="20"/>
        </w:rPr>
      </w:pPr>
      <w:r w:rsidRPr="00A262BD">
        <w:rPr>
          <w:sz w:val="20"/>
          <w:szCs w:val="20"/>
        </w:rPr>
        <w:t>{%</w:t>
      </w:r>
      <w:r w:rsidR="00F36D05" w:rsidRPr="00A262BD">
        <w:rPr>
          <w:sz w:val="20"/>
          <w:szCs w:val="20"/>
        </w:rPr>
        <w:t xml:space="preserve">p endif </w:t>
      </w:r>
      <w:r w:rsidRPr="00A262BD">
        <w:rPr>
          <w:sz w:val="20"/>
          <w:szCs w:val="20"/>
        </w:rPr>
        <w:t>%}</w:t>
      </w:r>
    </w:p>
    <w:p w14:paraId="2079761F" w14:textId="77777777" w:rsidR="00F36D05" w:rsidRPr="00A262BD" w:rsidRDefault="00BB2078" w:rsidP="00F36D05">
      <w:pPr>
        <w:spacing w:after="60"/>
        <w:ind w:left="274"/>
        <w:rPr>
          <w:sz w:val="20"/>
          <w:szCs w:val="20"/>
        </w:rPr>
      </w:pPr>
      <w:r w:rsidRPr="00A262BD">
        <w:rPr>
          <w:bCs/>
          <w:sz w:val="20"/>
          <w:szCs w:val="20"/>
        </w:rPr>
        <w:t>{%</w:t>
      </w:r>
      <w:r w:rsidR="00F36D05" w:rsidRPr="00A262BD">
        <w:rPr>
          <w:bCs/>
          <w:sz w:val="20"/>
          <w:szCs w:val="20"/>
        </w:rPr>
        <w:t xml:space="preserve">p if </w:t>
      </w:r>
      <w:proofErr w:type="spellStart"/>
      <w:r w:rsidR="00F87C20" w:rsidRPr="00A262BD">
        <w:rPr>
          <w:sz w:val="20"/>
          <w:szCs w:val="20"/>
        </w:rPr>
        <w:t>info</w:t>
      </w:r>
      <w:r w:rsidR="00F87C20" w:rsidRPr="00A262BD">
        <w:rPr>
          <w:bCs/>
          <w:sz w:val="20"/>
          <w:szCs w:val="20"/>
        </w:rPr>
        <w:t>_reqd.service_action</w:t>
      </w:r>
      <w:proofErr w:type="spellEnd"/>
      <w:r w:rsidR="00F87C20" w:rsidRPr="00A262BD">
        <w:rPr>
          <w:bCs/>
          <w:sz w:val="20"/>
          <w:szCs w:val="20"/>
        </w:rPr>
        <w:t xml:space="preserve"> == “Appointment" and </w:t>
      </w:r>
      <w:proofErr w:type="spellStart"/>
      <w:r w:rsidR="00F87C20" w:rsidRPr="00A262BD">
        <w:rPr>
          <w:bCs/>
          <w:sz w:val="20"/>
          <w:szCs w:val="20"/>
        </w:rPr>
        <w:t>info_reqd.service_prim_alt</w:t>
      </w:r>
      <w:proofErr w:type="spellEnd"/>
      <w:r w:rsidR="00F87C20" w:rsidRPr="00A262BD">
        <w:rPr>
          <w:bCs/>
          <w:sz w:val="20"/>
          <w:szCs w:val="20"/>
        </w:rPr>
        <w:t xml:space="preserve"> == "Alternate" </w:t>
      </w:r>
      <w:r w:rsidRPr="00A262BD">
        <w:rPr>
          <w:bCs/>
          <w:sz w:val="20"/>
          <w:szCs w:val="20"/>
        </w:rPr>
        <w:t>%}</w:t>
      </w:r>
    </w:p>
    <w:p w14:paraId="6EB54785" w14:textId="77777777" w:rsidR="0064080E" w:rsidRPr="00A262BD" w:rsidRDefault="00FB0B0E" w:rsidP="00387C5E">
      <w:pPr>
        <w:spacing w:after="60"/>
        <w:ind w:left="274"/>
        <w:rPr>
          <w:sz w:val="20"/>
          <w:szCs w:val="20"/>
        </w:rPr>
      </w:pPr>
      <w:sdt>
        <w:sdtPr>
          <w:rPr>
            <w:sz w:val="20"/>
            <w:szCs w:val="20"/>
          </w:rPr>
          <w:id w:val="-2132006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40FA8" w:rsidRPr="00A262BD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64080E" w:rsidRPr="00A262BD">
        <w:rPr>
          <w:sz w:val="20"/>
          <w:szCs w:val="20"/>
        </w:rPr>
        <w:tab/>
        <w:t>Appointment of alternate agent for service</w:t>
      </w:r>
    </w:p>
    <w:p w14:paraId="3B85A55D" w14:textId="77777777" w:rsidR="00740FA8" w:rsidRPr="00A262BD" w:rsidRDefault="00BB2078" w:rsidP="00740FA8">
      <w:pPr>
        <w:spacing w:after="60"/>
        <w:ind w:left="274"/>
        <w:rPr>
          <w:sz w:val="20"/>
          <w:szCs w:val="20"/>
        </w:rPr>
      </w:pPr>
      <w:r w:rsidRPr="00A262BD">
        <w:rPr>
          <w:sz w:val="20"/>
          <w:szCs w:val="20"/>
        </w:rPr>
        <w:t>{%</w:t>
      </w:r>
      <w:r w:rsidR="00740FA8" w:rsidRPr="00A262BD">
        <w:rPr>
          <w:sz w:val="20"/>
          <w:szCs w:val="20"/>
        </w:rPr>
        <w:t xml:space="preserve">p else </w:t>
      </w:r>
      <w:r w:rsidRPr="00A262BD">
        <w:rPr>
          <w:sz w:val="20"/>
          <w:szCs w:val="20"/>
        </w:rPr>
        <w:t>%}</w:t>
      </w:r>
    </w:p>
    <w:p w14:paraId="1125B7EE" w14:textId="77777777" w:rsidR="00740FA8" w:rsidRPr="00A262BD" w:rsidRDefault="00FB0B0E" w:rsidP="00740FA8">
      <w:pPr>
        <w:spacing w:after="60"/>
        <w:ind w:left="274"/>
        <w:rPr>
          <w:sz w:val="20"/>
          <w:szCs w:val="20"/>
        </w:rPr>
      </w:pPr>
      <w:sdt>
        <w:sdtPr>
          <w:rPr>
            <w:sz w:val="20"/>
            <w:szCs w:val="20"/>
          </w:rPr>
          <w:id w:val="1256778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40FA8" w:rsidRPr="00A262B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40FA8" w:rsidRPr="00A262BD">
        <w:rPr>
          <w:sz w:val="20"/>
          <w:szCs w:val="20"/>
        </w:rPr>
        <w:tab/>
        <w:t>Appointment of alternate agent for service</w:t>
      </w:r>
    </w:p>
    <w:p w14:paraId="6F0DE273" w14:textId="77777777" w:rsidR="00740FA8" w:rsidRPr="00A262BD" w:rsidRDefault="00BB2078" w:rsidP="00740FA8">
      <w:pPr>
        <w:spacing w:after="60"/>
        <w:ind w:left="274"/>
        <w:rPr>
          <w:sz w:val="20"/>
          <w:szCs w:val="20"/>
        </w:rPr>
      </w:pPr>
      <w:r w:rsidRPr="00A262BD">
        <w:rPr>
          <w:sz w:val="20"/>
          <w:szCs w:val="20"/>
        </w:rPr>
        <w:t>{%</w:t>
      </w:r>
      <w:r w:rsidR="00740FA8" w:rsidRPr="00A262BD">
        <w:rPr>
          <w:sz w:val="20"/>
          <w:szCs w:val="20"/>
        </w:rPr>
        <w:t xml:space="preserve">p endif </w:t>
      </w:r>
      <w:r w:rsidRPr="00A262BD">
        <w:rPr>
          <w:sz w:val="20"/>
          <w:szCs w:val="20"/>
        </w:rPr>
        <w:t>%}</w:t>
      </w:r>
    </w:p>
    <w:p w14:paraId="02B55070" w14:textId="77777777" w:rsidR="00740FA8" w:rsidRPr="00A262BD" w:rsidRDefault="00BB2078" w:rsidP="00740FA8">
      <w:pPr>
        <w:spacing w:after="60"/>
        <w:ind w:left="274"/>
        <w:rPr>
          <w:sz w:val="20"/>
          <w:szCs w:val="20"/>
        </w:rPr>
      </w:pPr>
      <w:r w:rsidRPr="00A262BD">
        <w:rPr>
          <w:bCs/>
          <w:sz w:val="20"/>
          <w:szCs w:val="20"/>
        </w:rPr>
        <w:t>{%</w:t>
      </w:r>
      <w:r w:rsidR="00740FA8" w:rsidRPr="00A262BD">
        <w:rPr>
          <w:bCs/>
          <w:sz w:val="20"/>
          <w:szCs w:val="20"/>
        </w:rPr>
        <w:t xml:space="preserve">p if </w:t>
      </w:r>
      <w:proofErr w:type="spellStart"/>
      <w:r w:rsidR="00F87C20" w:rsidRPr="00A262BD">
        <w:rPr>
          <w:sz w:val="20"/>
          <w:szCs w:val="20"/>
        </w:rPr>
        <w:t>info</w:t>
      </w:r>
      <w:r w:rsidR="00F87C20" w:rsidRPr="00A262BD">
        <w:rPr>
          <w:bCs/>
          <w:sz w:val="20"/>
          <w:szCs w:val="20"/>
        </w:rPr>
        <w:t>_reqd.service_action</w:t>
      </w:r>
      <w:proofErr w:type="spellEnd"/>
      <w:r w:rsidR="00F87C20" w:rsidRPr="00A262BD">
        <w:rPr>
          <w:bCs/>
          <w:sz w:val="20"/>
          <w:szCs w:val="20"/>
        </w:rPr>
        <w:t xml:space="preserve"> == “Change" and </w:t>
      </w:r>
      <w:proofErr w:type="spellStart"/>
      <w:r w:rsidR="00F87C20" w:rsidRPr="00A262BD">
        <w:rPr>
          <w:bCs/>
          <w:sz w:val="20"/>
          <w:szCs w:val="20"/>
        </w:rPr>
        <w:t>info_reqd.service_prim_alt</w:t>
      </w:r>
      <w:proofErr w:type="spellEnd"/>
      <w:r w:rsidR="00F87C20" w:rsidRPr="00A262BD">
        <w:rPr>
          <w:bCs/>
          <w:sz w:val="20"/>
          <w:szCs w:val="20"/>
        </w:rPr>
        <w:t xml:space="preserve"> == "Alternate" </w:t>
      </w:r>
      <w:r w:rsidRPr="00A262BD">
        <w:rPr>
          <w:bCs/>
          <w:sz w:val="20"/>
          <w:szCs w:val="20"/>
        </w:rPr>
        <w:t>%}</w:t>
      </w:r>
    </w:p>
    <w:p w14:paraId="00DB9981" w14:textId="77777777" w:rsidR="0064080E" w:rsidRPr="00A262BD" w:rsidRDefault="00FB0B0E" w:rsidP="00387C5E">
      <w:pPr>
        <w:spacing w:after="60"/>
        <w:ind w:left="274"/>
        <w:rPr>
          <w:sz w:val="20"/>
          <w:szCs w:val="20"/>
        </w:rPr>
      </w:pPr>
      <w:sdt>
        <w:sdtPr>
          <w:rPr>
            <w:sz w:val="20"/>
            <w:szCs w:val="20"/>
          </w:rPr>
          <w:id w:val="19892041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40FA8" w:rsidRPr="00A262BD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64080E" w:rsidRPr="00A262BD">
        <w:rPr>
          <w:sz w:val="20"/>
          <w:szCs w:val="20"/>
        </w:rPr>
        <w:tab/>
        <w:t>Change of alternate agent for service</w:t>
      </w:r>
    </w:p>
    <w:p w14:paraId="039CA1EA" w14:textId="77777777" w:rsidR="00740FA8" w:rsidRPr="00A262BD" w:rsidRDefault="00BB2078" w:rsidP="00740FA8">
      <w:pPr>
        <w:spacing w:after="60"/>
        <w:ind w:left="274"/>
        <w:rPr>
          <w:sz w:val="20"/>
          <w:szCs w:val="20"/>
        </w:rPr>
      </w:pPr>
      <w:r w:rsidRPr="00A262BD">
        <w:rPr>
          <w:sz w:val="20"/>
          <w:szCs w:val="20"/>
        </w:rPr>
        <w:t>{%</w:t>
      </w:r>
      <w:r w:rsidR="00740FA8" w:rsidRPr="00A262BD">
        <w:rPr>
          <w:sz w:val="20"/>
          <w:szCs w:val="20"/>
        </w:rPr>
        <w:t xml:space="preserve">p else </w:t>
      </w:r>
      <w:r w:rsidRPr="00A262BD">
        <w:rPr>
          <w:sz w:val="20"/>
          <w:szCs w:val="20"/>
        </w:rPr>
        <w:t>%}</w:t>
      </w:r>
    </w:p>
    <w:p w14:paraId="2AFC5363" w14:textId="77777777" w:rsidR="00740FA8" w:rsidRPr="00A262BD" w:rsidRDefault="00FB0B0E" w:rsidP="00740FA8">
      <w:pPr>
        <w:spacing w:after="60"/>
        <w:ind w:left="274"/>
        <w:rPr>
          <w:sz w:val="20"/>
          <w:szCs w:val="20"/>
        </w:rPr>
      </w:pPr>
      <w:sdt>
        <w:sdtPr>
          <w:rPr>
            <w:sz w:val="20"/>
            <w:szCs w:val="20"/>
          </w:rPr>
          <w:id w:val="-1361128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40FA8" w:rsidRPr="00A262B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40FA8" w:rsidRPr="00A262BD">
        <w:rPr>
          <w:sz w:val="20"/>
          <w:szCs w:val="20"/>
        </w:rPr>
        <w:tab/>
        <w:t>Change of alternate agent for service</w:t>
      </w:r>
    </w:p>
    <w:p w14:paraId="2D17CB53" w14:textId="77777777" w:rsidR="00740FA8" w:rsidRPr="00A262BD" w:rsidRDefault="00BB2078" w:rsidP="00740FA8">
      <w:pPr>
        <w:spacing w:after="60"/>
        <w:ind w:left="274"/>
        <w:rPr>
          <w:sz w:val="20"/>
          <w:szCs w:val="20"/>
        </w:rPr>
      </w:pPr>
      <w:r w:rsidRPr="00A262BD">
        <w:rPr>
          <w:sz w:val="20"/>
          <w:szCs w:val="20"/>
        </w:rPr>
        <w:t>{%</w:t>
      </w:r>
      <w:r w:rsidR="00740FA8" w:rsidRPr="00A262BD">
        <w:rPr>
          <w:sz w:val="20"/>
          <w:szCs w:val="20"/>
        </w:rPr>
        <w:t xml:space="preserve">p endif </w:t>
      </w:r>
      <w:r w:rsidRPr="00A262BD">
        <w:rPr>
          <w:sz w:val="20"/>
          <w:szCs w:val="20"/>
        </w:rPr>
        <w:t>%}</w:t>
      </w:r>
    </w:p>
    <w:p w14:paraId="04DFEA5A" w14:textId="77777777" w:rsidR="00740FA8" w:rsidRPr="00A262BD" w:rsidRDefault="00BB2078" w:rsidP="00387C5E">
      <w:pPr>
        <w:spacing w:after="60"/>
        <w:ind w:left="274"/>
        <w:rPr>
          <w:sz w:val="20"/>
          <w:szCs w:val="20"/>
        </w:rPr>
      </w:pPr>
      <w:r w:rsidRPr="00A262BD">
        <w:rPr>
          <w:bCs/>
          <w:sz w:val="20"/>
          <w:szCs w:val="20"/>
        </w:rPr>
        <w:t>{%</w:t>
      </w:r>
      <w:r w:rsidR="00740FA8" w:rsidRPr="00A262BD">
        <w:rPr>
          <w:bCs/>
          <w:sz w:val="20"/>
          <w:szCs w:val="20"/>
        </w:rPr>
        <w:t xml:space="preserve">p if </w:t>
      </w:r>
      <w:proofErr w:type="spellStart"/>
      <w:r w:rsidR="00F87C20" w:rsidRPr="00A262BD">
        <w:rPr>
          <w:sz w:val="20"/>
          <w:szCs w:val="20"/>
        </w:rPr>
        <w:t>info</w:t>
      </w:r>
      <w:r w:rsidR="00F87C20" w:rsidRPr="00A262BD">
        <w:rPr>
          <w:bCs/>
          <w:sz w:val="20"/>
          <w:szCs w:val="20"/>
        </w:rPr>
        <w:t>_reqd.service_action</w:t>
      </w:r>
      <w:proofErr w:type="spellEnd"/>
      <w:r w:rsidR="00F87C20" w:rsidRPr="00A262BD">
        <w:rPr>
          <w:bCs/>
          <w:sz w:val="20"/>
          <w:szCs w:val="20"/>
        </w:rPr>
        <w:t xml:space="preserve"> == “Resignation</w:t>
      </w:r>
      <w:r w:rsidR="00250F81" w:rsidRPr="00A262BD">
        <w:rPr>
          <w:bCs/>
          <w:sz w:val="20"/>
          <w:szCs w:val="20"/>
        </w:rPr>
        <w:t>"</w:t>
      </w:r>
      <w:r w:rsidR="00F87C20" w:rsidRPr="00A262BD">
        <w:rPr>
          <w:bCs/>
          <w:sz w:val="20"/>
          <w:szCs w:val="20"/>
        </w:rPr>
        <w:t xml:space="preserve"> </w:t>
      </w:r>
      <w:r w:rsidRPr="00A262BD">
        <w:rPr>
          <w:bCs/>
          <w:sz w:val="20"/>
          <w:szCs w:val="20"/>
        </w:rPr>
        <w:t>%}</w:t>
      </w:r>
    </w:p>
    <w:p w14:paraId="1D2E1ED8" w14:textId="77777777" w:rsidR="0064080E" w:rsidRPr="00A262BD" w:rsidRDefault="00FB0B0E" w:rsidP="00387C5E">
      <w:pPr>
        <w:spacing w:after="60"/>
        <w:ind w:left="274"/>
        <w:rPr>
          <w:sz w:val="20"/>
          <w:szCs w:val="20"/>
          <w:u w:val="single"/>
        </w:rPr>
      </w:pPr>
      <w:sdt>
        <w:sdtPr>
          <w:rPr>
            <w:sz w:val="20"/>
            <w:szCs w:val="20"/>
          </w:rPr>
          <w:id w:val="-16588482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40FA8" w:rsidRPr="00A262BD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64080E" w:rsidRPr="00A262BD">
        <w:rPr>
          <w:sz w:val="20"/>
          <w:szCs w:val="20"/>
        </w:rPr>
        <w:tab/>
        <w:t xml:space="preserve">Resignation of </w:t>
      </w:r>
      <w:r w:rsidR="00AA7CE7" w:rsidRPr="00A262BD">
        <w:rPr>
          <w:sz w:val="20"/>
          <w:szCs w:val="20"/>
          <w:u w:val="single"/>
        </w:rPr>
        <w:t>{{</w:t>
      </w:r>
      <w:proofErr w:type="spellStart"/>
      <w:r w:rsidR="00AA7CE7" w:rsidRPr="00A262BD">
        <w:rPr>
          <w:sz w:val="20"/>
          <w:szCs w:val="20"/>
          <w:u w:val="single"/>
        </w:rPr>
        <w:t>info_reqd.agent_name</w:t>
      </w:r>
      <w:proofErr w:type="spellEnd"/>
      <w:r w:rsidR="00AA7CE7" w:rsidRPr="00A262BD">
        <w:rPr>
          <w:sz w:val="20"/>
          <w:szCs w:val="20"/>
          <w:u w:val="single"/>
        </w:rPr>
        <w:t>}}</w:t>
      </w:r>
      <w:r w:rsidR="00AA7CE7" w:rsidRPr="00A262BD">
        <w:rPr>
          <w:sz w:val="20"/>
          <w:szCs w:val="20"/>
        </w:rPr>
        <w:t xml:space="preserve"> </w:t>
      </w:r>
      <w:r w:rsidR="0064080E" w:rsidRPr="00A262BD">
        <w:rPr>
          <w:sz w:val="20"/>
          <w:szCs w:val="20"/>
        </w:rPr>
        <w:t xml:space="preserve">as </w:t>
      </w:r>
      <w:r w:rsidR="009454BE" w:rsidRPr="00A262BD">
        <w:rPr>
          <w:sz w:val="20"/>
          <w:szCs w:val="20"/>
          <w:u w:val="single"/>
        </w:rPr>
        <w:t>{{</w:t>
      </w:r>
      <w:proofErr w:type="spellStart"/>
      <w:r w:rsidR="009454BE" w:rsidRPr="00A262BD">
        <w:rPr>
          <w:sz w:val="20"/>
          <w:szCs w:val="20"/>
          <w:u w:val="single"/>
        </w:rPr>
        <w:t>info_reqd.agent_role</w:t>
      </w:r>
      <w:proofErr w:type="spellEnd"/>
      <w:r w:rsidR="009454BE" w:rsidRPr="00A262BD">
        <w:rPr>
          <w:sz w:val="20"/>
          <w:szCs w:val="20"/>
          <w:u w:val="single"/>
        </w:rPr>
        <w:t>}}</w:t>
      </w:r>
    </w:p>
    <w:p w14:paraId="0D61F507" w14:textId="77777777" w:rsidR="0064080E" w:rsidRPr="00A262BD" w:rsidRDefault="0064080E" w:rsidP="00387C5E">
      <w:pPr>
        <w:spacing w:after="60"/>
        <w:ind w:left="720"/>
        <w:rPr>
          <w:sz w:val="20"/>
          <w:szCs w:val="20"/>
          <w:u w:val="single"/>
        </w:rPr>
      </w:pPr>
      <w:r w:rsidRPr="00A262BD">
        <w:rPr>
          <w:sz w:val="20"/>
          <w:szCs w:val="20"/>
        </w:rPr>
        <w:t>Date of Resignation</w:t>
      </w:r>
      <w:r w:rsidRPr="00A262BD">
        <w:rPr>
          <w:sz w:val="16"/>
          <w:szCs w:val="16"/>
        </w:rPr>
        <w:t xml:space="preserve"> (</w:t>
      </w:r>
      <w:proofErr w:type="spellStart"/>
      <w:r w:rsidRPr="00A262BD">
        <w:rPr>
          <w:sz w:val="16"/>
          <w:szCs w:val="16"/>
        </w:rPr>
        <w:t>yyyy</w:t>
      </w:r>
      <w:proofErr w:type="spellEnd"/>
      <w:r w:rsidRPr="00A262BD">
        <w:rPr>
          <w:sz w:val="16"/>
          <w:szCs w:val="16"/>
        </w:rPr>
        <w:t>-mm-</w:t>
      </w:r>
      <w:proofErr w:type="spellStart"/>
      <w:r w:rsidRPr="00A262BD">
        <w:rPr>
          <w:sz w:val="16"/>
          <w:szCs w:val="16"/>
        </w:rPr>
        <w:t>dd</w:t>
      </w:r>
      <w:proofErr w:type="spellEnd"/>
      <w:r w:rsidRPr="00A262BD">
        <w:rPr>
          <w:sz w:val="16"/>
          <w:szCs w:val="16"/>
        </w:rPr>
        <w:t>)</w:t>
      </w:r>
      <w:r w:rsidRPr="00A262BD">
        <w:rPr>
          <w:sz w:val="20"/>
          <w:szCs w:val="20"/>
        </w:rPr>
        <w:t xml:space="preserve"> </w:t>
      </w:r>
      <w:r w:rsidR="00BB2078" w:rsidRPr="00A262BD">
        <w:rPr>
          <w:sz w:val="20"/>
          <w:szCs w:val="20"/>
          <w:u w:val="single"/>
        </w:rPr>
        <w:t>{{</w:t>
      </w:r>
      <w:proofErr w:type="spellStart"/>
      <w:r w:rsidR="00740FA8" w:rsidRPr="00A262BD">
        <w:rPr>
          <w:sz w:val="20"/>
          <w:szCs w:val="20"/>
          <w:u w:val="single"/>
        </w:rPr>
        <w:t>info_reqd.</w:t>
      </w:r>
      <w:r w:rsidR="00E212B2" w:rsidRPr="00A262BD">
        <w:rPr>
          <w:sz w:val="20"/>
          <w:szCs w:val="20"/>
          <w:u w:val="single"/>
        </w:rPr>
        <w:t>service_date</w:t>
      </w:r>
      <w:proofErr w:type="spellEnd"/>
      <w:r w:rsidR="00BB2078" w:rsidRPr="00A262BD">
        <w:rPr>
          <w:sz w:val="20"/>
          <w:szCs w:val="20"/>
          <w:u w:val="single"/>
        </w:rPr>
        <w:t>}}</w:t>
      </w:r>
    </w:p>
    <w:p w14:paraId="0201B5A2" w14:textId="6EB33C9A" w:rsidR="00C86D31" w:rsidRPr="00A262BD" w:rsidRDefault="00C86D31" w:rsidP="00387C5E">
      <w:pPr>
        <w:spacing w:after="60"/>
        <w:ind w:left="720"/>
        <w:rPr>
          <w:sz w:val="20"/>
          <w:szCs w:val="20"/>
        </w:rPr>
      </w:pPr>
      <w:r w:rsidRPr="00A262BD">
        <w:rPr>
          <w:sz w:val="20"/>
          <w:szCs w:val="20"/>
        </w:rPr>
        <w:t>{%</w:t>
      </w:r>
      <w:r w:rsidR="00E80DB2" w:rsidRPr="00A262BD">
        <w:rPr>
          <w:sz w:val="20"/>
          <w:szCs w:val="20"/>
        </w:rPr>
        <w:t>p</w:t>
      </w:r>
      <w:r w:rsidRPr="00A262BD">
        <w:rPr>
          <w:sz w:val="20"/>
          <w:szCs w:val="20"/>
        </w:rPr>
        <w:t xml:space="preserve"> if </w:t>
      </w:r>
      <w:proofErr w:type="spellStart"/>
      <w:r w:rsidRPr="00A262BD">
        <w:rPr>
          <w:sz w:val="20"/>
          <w:szCs w:val="20"/>
        </w:rPr>
        <w:t>info_reqd.service_notice</w:t>
      </w:r>
      <w:proofErr w:type="spellEnd"/>
      <w:r w:rsidRPr="00A262BD">
        <w:rPr>
          <w:sz w:val="20"/>
          <w:szCs w:val="20"/>
        </w:rPr>
        <w:t xml:space="preserve"> == 'on' %}</w:t>
      </w:r>
    </w:p>
    <w:p w14:paraId="16A1C226" w14:textId="77777777" w:rsidR="00C86D31" w:rsidRPr="00A262BD" w:rsidRDefault="00FB0B0E" w:rsidP="00C86D31">
      <w:pPr>
        <w:spacing w:after="60"/>
        <w:ind w:left="1440" w:hanging="720"/>
        <w:rPr>
          <w:sz w:val="20"/>
          <w:szCs w:val="20"/>
        </w:rPr>
      </w:pPr>
      <w:sdt>
        <w:sdtPr>
          <w:rPr>
            <w:sz w:val="20"/>
            <w:szCs w:val="20"/>
          </w:rPr>
          <w:id w:val="13522273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86D31" w:rsidRPr="00A262BD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C86D31" w:rsidRPr="00A262BD">
        <w:rPr>
          <w:sz w:val="20"/>
          <w:szCs w:val="20"/>
        </w:rPr>
        <w:tab/>
        <w:t>The agent for service confirms that a 60-day resignation notice has been given to the corporation at its registered office/head office.</w:t>
      </w:r>
    </w:p>
    <w:p w14:paraId="56A1EB6C" w14:textId="6D28DB80" w:rsidR="00C86D31" w:rsidRPr="00A262BD" w:rsidRDefault="00C86D31" w:rsidP="00387C5E">
      <w:pPr>
        <w:spacing w:after="60"/>
        <w:ind w:left="720"/>
        <w:rPr>
          <w:sz w:val="20"/>
          <w:szCs w:val="20"/>
        </w:rPr>
      </w:pPr>
      <w:r w:rsidRPr="00A262BD">
        <w:rPr>
          <w:sz w:val="20"/>
          <w:szCs w:val="20"/>
        </w:rPr>
        <w:t>{%</w:t>
      </w:r>
      <w:r w:rsidR="00E80DB2" w:rsidRPr="00A262BD">
        <w:rPr>
          <w:sz w:val="20"/>
          <w:szCs w:val="20"/>
        </w:rPr>
        <w:t>p</w:t>
      </w:r>
      <w:r w:rsidRPr="00A262BD">
        <w:rPr>
          <w:sz w:val="20"/>
          <w:szCs w:val="20"/>
        </w:rPr>
        <w:t xml:space="preserve"> else %}</w:t>
      </w:r>
    </w:p>
    <w:p w14:paraId="1CD160E2" w14:textId="77777777" w:rsidR="0064080E" w:rsidRPr="00A262BD" w:rsidRDefault="00FB0B0E" w:rsidP="00387C5E">
      <w:pPr>
        <w:spacing w:after="60"/>
        <w:ind w:left="1440" w:hanging="720"/>
        <w:rPr>
          <w:sz w:val="20"/>
          <w:szCs w:val="20"/>
        </w:rPr>
      </w:pPr>
      <w:sdt>
        <w:sdtPr>
          <w:rPr>
            <w:sz w:val="20"/>
            <w:szCs w:val="20"/>
          </w:rPr>
          <w:id w:val="1460763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080E" w:rsidRPr="00A262B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64080E" w:rsidRPr="00A262BD">
        <w:rPr>
          <w:sz w:val="20"/>
          <w:szCs w:val="20"/>
        </w:rPr>
        <w:tab/>
        <w:t>The agent for service confirms that a 60-day resignation notice has been given to the corporation at its registered office/head office.</w:t>
      </w:r>
    </w:p>
    <w:p w14:paraId="277E7EFE" w14:textId="5379B71C" w:rsidR="00C86D31" w:rsidRPr="00A262BD" w:rsidRDefault="00C86D31" w:rsidP="00387C5E">
      <w:pPr>
        <w:spacing w:after="60"/>
        <w:ind w:left="1440" w:hanging="720"/>
        <w:rPr>
          <w:sz w:val="20"/>
          <w:szCs w:val="20"/>
        </w:rPr>
      </w:pPr>
      <w:r w:rsidRPr="00A262BD">
        <w:rPr>
          <w:sz w:val="20"/>
          <w:szCs w:val="20"/>
        </w:rPr>
        <w:t>{%</w:t>
      </w:r>
      <w:r w:rsidR="00E80DB2" w:rsidRPr="00A262BD">
        <w:rPr>
          <w:sz w:val="20"/>
          <w:szCs w:val="20"/>
        </w:rPr>
        <w:t>p</w:t>
      </w:r>
      <w:r w:rsidRPr="00A262BD">
        <w:rPr>
          <w:sz w:val="20"/>
          <w:szCs w:val="20"/>
        </w:rPr>
        <w:t xml:space="preserve"> </w:t>
      </w:r>
      <w:proofErr w:type="spellStart"/>
      <w:r w:rsidRPr="00A262BD">
        <w:rPr>
          <w:sz w:val="20"/>
          <w:szCs w:val="20"/>
        </w:rPr>
        <w:t>endif</w:t>
      </w:r>
      <w:proofErr w:type="spellEnd"/>
      <w:r w:rsidRPr="00A262BD">
        <w:rPr>
          <w:sz w:val="20"/>
          <w:szCs w:val="20"/>
        </w:rPr>
        <w:t xml:space="preserve"> %}</w:t>
      </w:r>
    </w:p>
    <w:p w14:paraId="3ADA954A" w14:textId="77777777" w:rsidR="00740FA8" w:rsidRPr="00A262BD" w:rsidRDefault="00BB2078" w:rsidP="00740FA8">
      <w:pPr>
        <w:spacing w:after="60"/>
        <w:ind w:left="274"/>
        <w:rPr>
          <w:sz w:val="20"/>
          <w:szCs w:val="20"/>
        </w:rPr>
      </w:pPr>
      <w:r w:rsidRPr="00A262BD">
        <w:rPr>
          <w:sz w:val="20"/>
          <w:szCs w:val="20"/>
        </w:rPr>
        <w:t>{%</w:t>
      </w:r>
      <w:r w:rsidR="00740FA8" w:rsidRPr="00A262BD">
        <w:rPr>
          <w:sz w:val="20"/>
          <w:szCs w:val="20"/>
        </w:rPr>
        <w:t xml:space="preserve">p else </w:t>
      </w:r>
      <w:r w:rsidRPr="00A262BD">
        <w:rPr>
          <w:sz w:val="20"/>
          <w:szCs w:val="20"/>
        </w:rPr>
        <w:t>%}</w:t>
      </w:r>
    </w:p>
    <w:p w14:paraId="6E9E0881" w14:textId="77777777" w:rsidR="00740FA8" w:rsidRPr="00A262BD" w:rsidRDefault="00FB0B0E" w:rsidP="00740FA8">
      <w:pPr>
        <w:spacing w:after="60"/>
        <w:ind w:left="274"/>
        <w:rPr>
          <w:sz w:val="20"/>
          <w:szCs w:val="20"/>
        </w:rPr>
      </w:pPr>
      <w:sdt>
        <w:sdtPr>
          <w:rPr>
            <w:sz w:val="20"/>
            <w:szCs w:val="20"/>
          </w:rPr>
          <w:id w:val="446812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40FA8" w:rsidRPr="00A262B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40FA8" w:rsidRPr="00A262BD">
        <w:rPr>
          <w:sz w:val="20"/>
          <w:szCs w:val="20"/>
        </w:rPr>
        <w:tab/>
        <w:t>Resignation of ________________________________________ as ____________________________</w:t>
      </w:r>
    </w:p>
    <w:p w14:paraId="3FB927C9" w14:textId="77777777" w:rsidR="00740FA8" w:rsidRPr="00A262BD" w:rsidRDefault="00740FA8" w:rsidP="00740FA8">
      <w:pPr>
        <w:spacing w:after="60"/>
        <w:ind w:left="720"/>
        <w:rPr>
          <w:sz w:val="20"/>
          <w:szCs w:val="20"/>
        </w:rPr>
      </w:pPr>
      <w:r w:rsidRPr="00A262BD">
        <w:rPr>
          <w:sz w:val="20"/>
          <w:szCs w:val="20"/>
        </w:rPr>
        <w:t>Date of Resignation</w:t>
      </w:r>
      <w:r w:rsidRPr="00A262BD">
        <w:rPr>
          <w:sz w:val="16"/>
          <w:szCs w:val="16"/>
        </w:rPr>
        <w:t xml:space="preserve"> (</w:t>
      </w:r>
      <w:proofErr w:type="spellStart"/>
      <w:r w:rsidRPr="00A262BD">
        <w:rPr>
          <w:sz w:val="16"/>
          <w:szCs w:val="16"/>
        </w:rPr>
        <w:t>yyyy</w:t>
      </w:r>
      <w:proofErr w:type="spellEnd"/>
      <w:r w:rsidRPr="00A262BD">
        <w:rPr>
          <w:sz w:val="16"/>
          <w:szCs w:val="16"/>
        </w:rPr>
        <w:t>-mm-</w:t>
      </w:r>
      <w:proofErr w:type="spellStart"/>
      <w:r w:rsidRPr="00A262BD">
        <w:rPr>
          <w:sz w:val="16"/>
          <w:szCs w:val="16"/>
        </w:rPr>
        <w:t>dd</w:t>
      </w:r>
      <w:proofErr w:type="spellEnd"/>
      <w:r w:rsidRPr="00A262BD">
        <w:rPr>
          <w:sz w:val="16"/>
          <w:szCs w:val="16"/>
        </w:rPr>
        <w:t>)</w:t>
      </w:r>
      <w:r w:rsidRPr="00A262BD">
        <w:rPr>
          <w:sz w:val="20"/>
          <w:szCs w:val="20"/>
        </w:rPr>
        <w:t xml:space="preserve"> ____________________</w:t>
      </w:r>
    </w:p>
    <w:p w14:paraId="3D382BA7" w14:textId="77777777" w:rsidR="00740FA8" w:rsidRPr="00A262BD" w:rsidRDefault="00FB0B0E" w:rsidP="00740FA8">
      <w:pPr>
        <w:spacing w:after="60"/>
        <w:ind w:left="1440" w:hanging="720"/>
        <w:rPr>
          <w:sz w:val="20"/>
          <w:szCs w:val="20"/>
        </w:rPr>
      </w:pPr>
      <w:sdt>
        <w:sdtPr>
          <w:rPr>
            <w:sz w:val="20"/>
            <w:szCs w:val="20"/>
          </w:rPr>
          <w:id w:val="-2032871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40FA8" w:rsidRPr="00A262B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40FA8" w:rsidRPr="00A262BD">
        <w:rPr>
          <w:sz w:val="20"/>
          <w:szCs w:val="20"/>
        </w:rPr>
        <w:tab/>
        <w:t>The agent for service confirms that a 60-day resignation notice has been given to the corporation at its registered office/head office.</w:t>
      </w:r>
    </w:p>
    <w:p w14:paraId="2EEF7325" w14:textId="77777777" w:rsidR="00740FA8" w:rsidRPr="00A262BD" w:rsidRDefault="00BB2078" w:rsidP="00740FA8">
      <w:pPr>
        <w:spacing w:after="60"/>
        <w:ind w:left="274"/>
        <w:rPr>
          <w:sz w:val="20"/>
          <w:szCs w:val="20"/>
        </w:rPr>
      </w:pPr>
      <w:r w:rsidRPr="00A262BD">
        <w:rPr>
          <w:sz w:val="20"/>
          <w:szCs w:val="20"/>
        </w:rPr>
        <w:t>{%</w:t>
      </w:r>
      <w:r w:rsidR="00740FA8" w:rsidRPr="00A262BD">
        <w:rPr>
          <w:sz w:val="20"/>
          <w:szCs w:val="20"/>
        </w:rPr>
        <w:t xml:space="preserve">p endif </w:t>
      </w:r>
      <w:r w:rsidRPr="00A262BD">
        <w:rPr>
          <w:sz w:val="20"/>
          <w:szCs w:val="20"/>
        </w:rPr>
        <w:t>%}</w:t>
      </w:r>
    </w:p>
    <w:p w14:paraId="3321253D" w14:textId="77777777" w:rsidR="00740FA8" w:rsidRPr="00A262BD" w:rsidRDefault="00BB2078" w:rsidP="00740FA8">
      <w:pPr>
        <w:spacing w:after="60"/>
        <w:ind w:left="274"/>
        <w:rPr>
          <w:sz w:val="20"/>
          <w:szCs w:val="20"/>
        </w:rPr>
      </w:pPr>
      <w:r w:rsidRPr="00A262BD">
        <w:rPr>
          <w:bCs/>
          <w:sz w:val="20"/>
          <w:szCs w:val="20"/>
        </w:rPr>
        <w:t>{%</w:t>
      </w:r>
      <w:r w:rsidR="00740FA8" w:rsidRPr="00A262BD">
        <w:rPr>
          <w:bCs/>
          <w:sz w:val="20"/>
          <w:szCs w:val="20"/>
        </w:rPr>
        <w:t xml:space="preserve">p if </w:t>
      </w:r>
      <w:proofErr w:type="spellStart"/>
      <w:r w:rsidR="00740FA8" w:rsidRPr="00A262BD">
        <w:rPr>
          <w:sz w:val="20"/>
          <w:szCs w:val="20"/>
        </w:rPr>
        <w:t>info</w:t>
      </w:r>
      <w:r w:rsidR="00740FA8" w:rsidRPr="00A262BD">
        <w:rPr>
          <w:bCs/>
          <w:sz w:val="20"/>
          <w:szCs w:val="20"/>
        </w:rPr>
        <w:t>_reqd.</w:t>
      </w:r>
      <w:r w:rsidR="006517B9" w:rsidRPr="00A262BD">
        <w:rPr>
          <w:bCs/>
          <w:sz w:val="20"/>
          <w:szCs w:val="20"/>
        </w:rPr>
        <w:t>service_</w:t>
      </w:r>
      <w:r w:rsidR="00740FA8" w:rsidRPr="00A262BD">
        <w:rPr>
          <w:bCs/>
          <w:sz w:val="20"/>
          <w:szCs w:val="20"/>
        </w:rPr>
        <w:t>action</w:t>
      </w:r>
      <w:proofErr w:type="spellEnd"/>
      <w:r w:rsidR="00740FA8" w:rsidRPr="00A262BD">
        <w:rPr>
          <w:bCs/>
          <w:sz w:val="20"/>
          <w:szCs w:val="20"/>
        </w:rPr>
        <w:t xml:space="preserve"> == “</w:t>
      </w:r>
      <w:r w:rsidR="006517B9" w:rsidRPr="00A262BD">
        <w:rPr>
          <w:bCs/>
          <w:sz w:val="20"/>
          <w:szCs w:val="20"/>
        </w:rPr>
        <w:t>R</w:t>
      </w:r>
      <w:r w:rsidR="00740FA8" w:rsidRPr="00A262BD">
        <w:rPr>
          <w:bCs/>
          <w:sz w:val="20"/>
          <w:szCs w:val="20"/>
        </w:rPr>
        <w:t xml:space="preserve">evocation” </w:t>
      </w:r>
      <w:r w:rsidRPr="00A262BD">
        <w:rPr>
          <w:bCs/>
          <w:sz w:val="20"/>
          <w:szCs w:val="20"/>
        </w:rPr>
        <w:t>%}</w:t>
      </w:r>
    </w:p>
    <w:p w14:paraId="199E63FD" w14:textId="77777777" w:rsidR="0064080E" w:rsidRPr="00A262BD" w:rsidRDefault="00FB0B0E" w:rsidP="00387C5E">
      <w:pPr>
        <w:spacing w:after="60"/>
        <w:ind w:left="274"/>
        <w:rPr>
          <w:sz w:val="20"/>
          <w:szCs w:val="20"/>
        </w:rPr>
      </w:pPr>
      <w:sdt>
        <w:sdtPr>
          <w:rPr>
            <w:sz w:val="20"/>
            <w:szCs w:val="20"/>
          </w:rPr>
          <w:id w:val="7695854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40FA8" w:rsidRPr="00A262BD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64080E" w:rsidRPr="00A262BD">
        <w:rPr>
          <w:sz w:val="20"/>
          <w:szCs w:val="20"/>
        </w:rPr>
        <w:tab/>
        <w:t xml:space="preserve">Revocation of </w:t>
      </w:r>
      <w:r w:rsidR="00B65D38" w:rsidRPr="00A262BD">
        <w:rPr>
          <w:sz w:val="20"/>
          <w:szCs w:val="20"/>
          <w:u w:val="single"/>
        </w:rPr>
        <w:t>{{</w:t>
      </w:r>
      <w:proofErr w:type="spellStart"/>
      <w:r w:rsidR="00B65D38" w:rsidRPr="00A262BD">
        <w:rPr>
          <w:sz w:val="20"/>
          <w:szCs w:val="20"/>
          <w:u w:val="single"/>
        </w:rPr>
        <w:t>info_reqd.agent_name</w:t>
      </w:r>
      <w:proofErr w:type="spellEnd"/>
      <w:r w:rsidR="00B65D38" w:rsidRPr="00A262BD">
        <w:rPr>
          <w:sz w:val="20"/>
          <w:szCs w:val="20"/>
          <w:u w:val="single"/>
        </w:rPr>
        <w:t>}}</w:t>
      </w:r>
      <w:r w:rsidR="00B65D38" w:rsidRPr="00A262BD">
        <w:rPr>
          <w:sz w:val="20"/>
          <w:szCs w:val="20"/>
        </w:rPr>
        <w:t xml:space="preserve"> as </w:t>
      </w:r>
      <w:r w:rsidR="00B65D38" w:rsidRPr="00A262BD">
        <w:rPr>
          <w:sz w:val="20"/>
          <w:szCs w:val="20"/>
          <w:u w:val="single"/>
        </w:rPr>
        <w:t>{{</w:t>
      </w:r>
      <w:proofErr w:type="spellStart"/>
      <w:r w:rsidR="00B65D38" w:rsidRPr="00A262BD">
        <w:rPr>
          <w:sz w:val="20"/>
          <w:szCs w:val="20"/>
          <w:u w:val="single"/>
        </w:rPr>
        <w:t>info_reqd.agent_role</w:t>
      </w:r>
      <w:proofErr w:type="spellEnd"/>
      <w:r w:rsidR="00B65D38" w:rsidRPr="00A262BD">
        <w:rPr>
          <w:sz w:val="20"/>
          <w:szCs w:val="20"/>
          <w:u w:val="single"/>
        </w:rPr>
        <w:t>}}</w:t>
      </w:r>
    </w:p>
    <w:p w14:paraId="6C6E97AE" w14:textId="77777777" w:rsidR="0064080E" w:rsidRPr="00A262BD" w:rsidRDefault="0064080E" w:rsidP="00387C5E">
      <w:pPr>
        <w:spacing w:after="60"/>
        <w:ind w:left="720"/>
        <w:rPr>
          <w:sz w:val="20"/>
          <w:szCs w:val="20"/>
        </w:rPr>
      </w:pPr>
      <w:r w:rsidRPr="00A262BD">
        <w:rPr>
          <w:sz w:val="20"/>
          <w:szCs w:val="20"/>
        </w:rPr>
        <w:t>Date of Revocation</w:t>
      </w:r>
      <w:r w:rsidRPr="00A262BD">
        <w:rPr>
          <w:sz w:val="16"/>
          <w:szCs w:val="16"/>
        </w:rPr>
        <w:t xml:space="preserve"> (</w:t>
      </w:r>
      <w:proofErr w:type="spellStart"/>
      <w:r w:rsidRPr="00A262BD">
        <w:rPr>
          <w:sz w:val="16"/>
          <w:szCs w:val="16"/>
        </w:rPr>
        <w:t>yyyy</w:t>
      </w:r>
      <w:proofErr w:type="spellEnd"/>
      <w:r w:rsidRPr="00A262BD">
        <w:rPr>
          <w:sz w:val="16"/>
          <w:szCs w:val="16"/>
        </w:rPr>
        <w:t>-mm-</w:t>
      </w:r>
      <w:proofErr w:type="spellStart"/>
      <w:r w:rsidRPr="00A262BD">
        <w:rPr>
          <w:sz w:val="16"/>
          <w:szCs w:val="16"/>
        </w:rPr>
        <w:t>dd</w:t>
      </w:r>
      <w:proofErr w:type="spellEnd"/>
      <w:r w:rsidRPr="00A262BD">
        <w:rPr>
          <w:sz w:val="16"/>
          <w:szCs w:val="16"/>
        </w:rPr>
        <w:t>)</w:t>
      </w:r>
      <w:r w:rsidRPr="00A262BD">
        <w:rPr>
          <w:sz w:val="20"/>
          <w:szCs w:val="20"/>
        </w:rPr>
        <w:t xml:space="preserve"> </w:t>
      </w:r>
      <w:r w:rsidR="00BB2078" w:rsidRPr="00A262BD">
        <w:rPr>
          <w:sz w:val="20"/>
          <w:szCs w:val="20"/>
          <w:u w:val="single"/>
        </w:rPr>
        <w:t>{{</w:t>
      </w:r>
      <w:proofErr w:type="spellStart"/>
      <w:r w:rsidR="00740FA8" w:rsidRPr="00A262BD">
        <w:rPr>
          <w:sz w:val="20"/>
          <w:szCs w:val="20"/>
          <w:u w:val="single"/>
        </w:rPr>
        <w:t>info_reqd.</w:t>
      </w:r>
      <w:r w:rsidR="00A3068B" w:rsidRPr="00A262BD">
        <w:rPr>
          <w:sz w:val="20"/>
          <w:szCs w:val="20"/>
          <w:u w:val="single"/>
        </w:rPr>
        <w:t>service_date</w:t>
      </w:r>
      <w:proofErr w:type="spellEnd"/>
      <w:r w:rsidR="00BB2078" w:rsidRPr="00A262BD">
        <w:rPr>
          <w:sz w:val="20"/>
          <w:szCs w:val="20"/>
          <w:u w:val="single"/>
        </w:rPr>
        <w:t>}}</w:t>
      </w:r>
    </w:p>
    <w:p w14:paraId="69BDE5F2" w14:textId="77777777" w:rsidR="00740FA8" w:rsidRPr="00A262BD" w:rsidRDefault="00BB2078" w:rsidP="00740FA8">
      <w:pPr>
        <w:spacing w:after="60"/>
        <w:ind w:left="274"/>
        <w:rPr>
          <w:sz w:val="20"/>
          <w:szCs w:val="20"/>
        </w:rPr>
      </w:pPr>
      <w:r w:rsidRPr="00A262BD">
        <w:rPr>
          <w:sz w:val="20"/>
          <w:szCs w:val="20"/>
        </w:rPr>
        <w:t>{%</w:t>
      </w:r>
      <w:r w:rsidR="00740FA8" w:rsidRPr="00A262BD">
        <w:rPr>
          <w:sz w:val="20"/>
          <w:szCs w:val="20"/>
        </w:rPr>
        <w:t xml:space="preserve">p else </w:t>
      </w:r>
      <w:r w:rsidRPr="00A262BD">
        <w:rPr>
          <w:sz w:val="20"/>
          <w:szCs w:val="20"/>
        </w:rPr>
        <w:t>%}</w:t>
      </w:r>
    </w:p>
    <w:p w14:paraId="352B58F2" w14:textId="77777777" w:rsidR="00740FA8" w:rsidRPr="00A262BD" w:rsidRDefault="00FB0B0E" w:rsidP="00740FA8">
      <w:pPr>
        <w:spacing w:after="60"/>
        <w:ind w:left="274"/>
        <w:rPr>
          <w:sz w:val="20"/>
          <w:szCs w:val="20"/>
        </w:rPr>
      </w:pPr>
      <w:sdt>
        <w:sdtPr>
          <w:rPr>
            <w:sz w:val="20"/>
            <w:szCs w:val="20"/>
          </w:rPr>
          <w:id w:val="1358232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40FA8" w:rsidRPr="00A262BD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740FA8" w:rsidRPr="00A262BD">
        <w:rPr>
          <w:sz w:val="20"/>
          <w:szCs w:val="20"/>
        </w:rPr>
        <w:tab/>
        <w:t>Revocation of ________________________________________ as ____________________________</w:t>
      </w:r>
    </w:p>
    <w:p w14:paraId="5B000232" w14:textId="77777777" w:rsidR="00740FA8" w:rsidRPr="00A262BD" w:rsidRDefault="00740FA8" w:rsidP="00740FA8">
      <w:pPr>
        <w:spacing w:after="60"/>
        <w:ind w:left="720"/>
        <w:rPr>
          <w:sz w:val="20"/>
          <w:szCs w:val="20"/>
        </w:rPr>
      </w:pPr>
      <w:r w:rsidRPr="00A262BD">
        <w:rPr>
          <w:sz w:val="20"/>
          <w:szCs w:val="20"/>
        </w:rPr>
        <w:t>Date of Revocation</w:t>
      </w:r>
      <w:r w:rsidRPr="00A262BD">
        <w:rPr>
          <w:sz w:val="16"/>
          <w:szCs w:val="16"/>
        </w:rPr>
        <w:t xml:space="preserve"> (</w:t>
      </w:r>
      <w:proofErr w:type="spellStart"/>
      <w:r w:rsidRPr="00A262BD">
        <w:rPr>
          <w:sz w:val="16"/>
          <w:szCs w:val="16"/>
        </w:rPr>
        <w:t>yyyy</w:t>
      </w:r>
      <w:proofErr w:type="spellEnd"/>
      <w:r w:rsidRPr="00A262BD">
        <w:rPr>
          <w:sz w:val="16"/>
          <w:szCs w:val="16"/>
        </w:rPr>
        <w:t>-mm-</w:t>
      </w:r>
      <w:proofErr w:type="spellStart"/>
      <w:r w:rsidRPr="00A262BD">
        <w:rPr>
          <w:sz w:val="16"/>
          <w:szCs w:val="16"/>
        </w:rPr>
        <w:t>dd</w:t>
      </w:r>
      <w:proofErr w:type="spellEnd"/>
      <w:r w:rsidRPr="00A262BD">
        <w:rPr>
          <w:sz w:val="16"/>
          <w:szCs w:val="16"/>
        </w:rPr>
        <w:t>)</w:t>
      </w:r>
      <w:r w:rsidRPr="00A262BD">
        <w:rPr>
          <w:sz w:val="20"/>
          <w:szCs w:val="20"/>
        </w:rPr>
        <w:t xml:space="preserve"> ____________________</w:t>
      </w:r>
    </w:p>
    <w:p w14:paraId="2A61208A" w14:textId="77777777" w:rsidR="00740FA8" w:rsidRPr="00A262BD" w:rsidRDefault="00BB2078" w:rsidP="00740FA8">
      <w:pPr>
        <w:spacing w:after="60"/>
        <w:ind w:left="274"/>
        <w:rPr>
          <w:sz w:val="20"/>
          <w:szCs w:val="20"/>
        </w:rPr>
      </w:pPr>
      <w:r w:rsidRPr="00A262BD">
        <w:rPr>
          <w:sz w:val="20"/>
          <w:szCs w:val="20"/>
        </w:rPr>
        <w:t>{%</w:t>
      </w:r>
      <w:r w:rsidR="00740FA8" w:rsidRPr="00A262BD">
        <w:rPr>
          <w:sz w:val="20"/>
          <w:szCs w:val="20"/>
        </w:rPr>
        <w:t xml:space="preserve">p endif </w:t>
      </w:r>
      <w:r w:rsidRPr="00A262BD">
        <w:rPr>
          <w:sz w:val="20"/>
          <w:szCs w:val="20"/>
        </w:rPr>
        <w:t>%}</w:t>
      </w:r>
    </w:p>
    <w:p w14:paraId="62CB2508" w14:textId="77777777" w:rsidR="00C7117C" w:rsidRPr="00A262BD" w:rsidRDefault="00C7117C" w:rsidP="008D2283">
      <w:pPr>
        <w:rPr>
          <w:sz w:val="20"/>
          <w:szCs w:val="20"/>
        </w:rPr>
      </w:pPr>
      <w:r w:rsidRPr="00A262BD">
        <w:rPr>
          <w:sz w:val="20"/>
          <w:szCs w:val="20"/>
        </w:rPr>
        <w:t xml:space="preserve">{%p if </w:t>
      </w:r>
      <w:proofErr w:type="spellStart"/>
      <w:r w:rsidRPr="00A262BD">
        <w:rPr>
          <w:sz w:val="20"/>
          <w:szCs w:val="20"/>
        </w:rPr>
        <w:t>info_reqd.service_action</w:t>
      </w:r>
      <w:proofErr w:type="spellEnd"/>
      <w:r w:rsidRPr="00A262BD">
        <w:rPr>
          <w:sz w:val="20"/>
          <w:szCs w:val="20"/>
        </w:rPr>
        <w:t xml:space="preserve"> in ['Appointment', 'Change'] %}</w:t>
      </w:r>
    </w:p>
    <w:p w14:paraId="26587DF9" w14:textId="77777777" w:rsidR="004B4601" w:rsidRPr="00A262BD" w:rsidRDefault="004B4601" w:rsidP="008D2283">
      <w:pPr>
        <w:rPr>
          <w:sz w:val="16"/>
          <w:szCs w:val="16"/>
        </w:rPr>
      </w:pPr>
    </w:p>
    <w:tbl>
      <w:tblPr>
        <w:tblStyle w:val="TableGrid"/>
        <w:tblW w:w="10262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04"/>
        <w:gridCol w:w="2340"/>
        <w:gridCol w:w="2014"/>
        <w:gridCol w:w="2504"/>
      </w:tblGrid>
      <w:tr w:rsidR="00E81304" w:rsidRPr="00A262BD" w14:paraId="29A56B8D" w14:textId="77777777" w:rsidTr="00AF54F9"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579AC" w14:textId="77777777" w:rsidR="00E81304" w:rsidRPr="00A262BD" w:rsidRDefault="00E81304" w:rsidP="00E81304">
            <w:pPr>
              <w:ind w:right="-80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 xml:space="preserve">5. </w:t>
            </w:r>
            <w:r w:rsidRPr="00A262BD">
              <w:rPr>
                <w:b/>
                <w:bCs/>
                <w:sz w:val="20"/>
                <w:szCs w:val="20"/>
              </w:rPr>
              <w:t>The corporation has appointed</w:t>
            </w:r>
            <w:bookmarkStart w:id="0" w:name="_GoBack"/>
            <w:bookmarkEnd w:id="0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98883" w14:textId="77777777" w:rsidR="00E81304" w:rsidRPr="00A262BD" w:rsidRDefault="00BB2078" w:rsidP="00AF54F9">
            <w:pPr>
              <w:ind w:left="-18" w:right="-9"/>
              <w:jc w:val="center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{{</w:t>
            </w:r>
            <w:proofErr w:type="spellStart"/>
            <w:r w:rsidR="00ED185E" w:rsidRPr="00A262BD">
              <w:rPr>
                <w:sz w:val="20"/>
                <w:szCs w:val="20"/>
              </w:rPr>
              <w:t>info_reqd.agent_first</w:t>
            </w:r>
            <w:proofErr w:type="spellEnd"/>
            <w:r w:rsidRPr="00A262BD">
              <w:rPr>
                <w:sz w:val="20"/>
                <w:szCs w:val="20"/>
              </w:rPr>
              <w:t>}}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6D8F0" w14:textId="77777777" w:rsidR="00E81304" w:rsidRPr="00A262BD" w:rsidRDefault="00BB2078" w:rsidP="00ED185E">
            <w:pPr>
              <w:ind w:left="-27" w:right="-90"/>
              <w:jc w:val="center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{{</w:t>
            </w:r>
            <w:proofErr w:type="spellStart"/>
            <w:r w:rsidR="00ED185E" w:rsidRPr="00A262BD">
              <w:rPr>
                <w:sz w:val="20"/>
                <w:szCs w:val="20"/>
              </w:rPr>
              <w:t>info_reqd.agent_middle</w:t>
            </w:r>
            <w:proofErr w:type="spellEnd"/>
            <w:r w:rsidRPr="00A262BD">
              <w:rPr>
                <w:sz w:val="20"/>
                <w:szCs w:val="20"/>
              </w:rPr>
              <w:t>}}</w:t>
            </w: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6D56BE" w14:textId="77777777" w:rsidR="00E81304" w:rsidRPr="00A262BD" w:rsidRDefault="00BB2078" w:rsidP="00ED185E">
            <w:pPr>
              <w:ind w:left="-27" w:right="-90"/>
              <w:jc w:val="center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{{</w:t>
            </w:r>
            <w:proofErr w:type="spellStart"/>
            <w:r w:rsidR="00ED185E" w:rsidRPr="00A262BD">
              <w:rPr>
                <w:sz w:val="20"/>
                <w:szCs w:val="20"/>
              </w:rPr>
              <w:t>info_reqd.agent_last</w:t>
            </w:r>
            <w:proofErr w:type="spellEnd"/>
            <w:r w:rsidRPr="00A262BD">
              <w:rPr>
                <w:sz w:val="20"/>
                <w:szCs w:val="20"/>
              </w:rPr>
              <w:t>}}</w:t>
            </w:r>
          </w:p>
        </w:tc>
      </w:tr>
      <w:tr w:rsidR="00E81304" w:rsidRPr="00A262BD" w14:paraId="3E4D3632" w14:textId="77777777" w:rsidTr="00AF54F9"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BC05C" w14:textId="77777777" w:rsidR="00E81304" w:rsidRPr="00A262BD" w:rsidRDefault="00E81304" w:rsidP="00D5256B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AF75D8" w14:textId="77777777" w:rsidR="00E81304" w:rsidRPr="00A262BD" w:rsidRDefault="00E81304" w:rsidP="00E81304">
            <w:pPr>
              <w:ind w:left="-18" w:right="-9"/>
              <w:jc w:val="center"/>
              <w:rPr>
                <w:sz w:val="18"/>
                <w:szCs w:val="18"/>
              </w:rPr>
            </w:pPr>
            <w:r w:rsidRPr="00A262BD">
              <w:rPr>
                <w:sz w:val="18"/>
                <w:szCs w:val="18"/>
              </w:rPr>
              <w:t>First Name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48B2F0" w14:textId="77777777" w:rsidR="00E81304" w:rsidRPr="00A262BD" w:rsidRDefault="00E81304" w:rsidP="00E81304">
            <w:pPr>
              <w:ind w:left="-27" w:right="-90"/>
              <w:jc w:val="center"/>
              <w:rPr>
                <w:sz w:val="18"/>
                <w:szCs w:val="18"/>
              </w:rPr>
            </w:pPr>
            <w:r w:rsidRPr="00A262BD">
              <w:rPr>
                <w:sz w:val="18"/>
                <w:szCs w:val="18"/>
              </w:rPr>
              <w:t>Middle Name</w:t>
            </w:r>
            <w:r w:rsidRPr="00A262BD">
              <w:rPr>
                <w:sz w:val="16"/>
                <w:szCs w:val="16"/>
              </w:rPr>
              <w:t xml:space="preserve"> (optional)</w:t>
            </w: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05885E" w14:textId="77777777" w:rsidR="00E81304" w:rsidRPr="00A262BD" w:rsidRDefault="00E81304" w:rsidP="00E81304">
            <w:pPr>
              <w:ind w:left="-27" w:right="-90"/>
              <w:jc w:val="center"/>
              <w:rPr>
                <w:sz w:val="18"/>
                <w:szCs w:val="18"/>
              </w:rPr>
            </w:pPr>
            <w:r w:rsidRPr="00A262BD">
              <w:rPr>
                <w:sz w:val="18"/>
                <w:szCs w:val="18"/>
              </w:rPr>
              <w:t>Last Name</w:t>
            </w:r>
          </w:p>
        </w:tc>
      </w:tr>
    </w:tbl>
    <w:p w14:paraId="3324F0E9" w14:textId="77777777" w:rsidR="00387C5E" w:rsidRPr="00A262BD" w:rsidRDefault="00387C5E">
      <w:pPr>
        <w:rPr>
          <w:sz w:val="12"/>
          <w:szCs w:val="12"/>
        </w:rPr>
      </w:pPr>
    </w:p>
    <w:tbl>
      <w:tblPr>
        <w:tblStyle w:val="TableGrid"/>
        <w:tblW w:w="10262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68"/>
        <w:gridCol w:w="4770"/>
        <w:gridCol w:w="1980"/>
        <w:gridCol w:w="3044"/>
      </w:tblGrid>
      <w:tr w:rsidR="00E81304" w:rsidRPr="00A262BD" w14:paraId="15C0AA4C" w14:textId="77777777" w:rsidTr="00AF54F9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ADED5" w14:textId="77777777" w:rsidR="00E81304" w:rsidRPr="00A262BD" w:rsidRDefault="00E81304" w:rsidP="00D5256B">
            <w:pPr>
              <w:ind w:right="-18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of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835019" w14:textId="18A36BD7" w:rsidR="00E81304" w:rsidRPr="00A262BD" w:rsidRDefault="00940031" w:rsidP="00ED185E">
            <w:pPr>
              <w:ind w:left="-18" w:right="-9"/>
              <w:jc w:val="center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 xml:space="preserve">{% if 'u' in </w:t>
            </w:r>
            <w:proofErr w:type="spellStart"/>
            <w:r w:rsidRPr="00A262BD">
              <w:rPr>
                <w:sz w:val="20"/>
                <w:szCs w:val="20"/>
              </w:rPr>
              <w:t>info_reqd.service_</w:t>
            </w:r>
            <w:r w:rsidR="00DD539F" w:rsidRPr="00A262BD">
              <w:rPr>
                <w:sz w:val="20"/>
                <w:szCs w:val="20"/>
              </w:rPr>
              <w:t>agent</w:t>
            </w:r>
            <w:proofErr w:type="spellEnd"/>
            <w:r w:rsidRPr="00A262BD">
              <w:rPr>
                <w:sz w:val="20"/>
                <w:szCs w:val="20"/>
              </w:rPr>
              <w:t xml:space="preserve"> %}</w:t>
            </w:r>
            <w:r w:rsidR="00BB2078" w:rsidRPr="00A262BD">
              <w:rPr>
                <w:sz w:val="20"/>
                <w:szCs w:val="20"/>
              </w:rPr>
              <w:t>{{</w:t>
            </w:r>
            <w:proofErr w:type="spellStart"/>
            <w:r w:rsidRPr="00A262BD">
              <w:rPr>
                <w:sz w:val="20"/>
                <w:szCs w:val="20"/>
              </w:rPr>
              <w:t>firm_name</w:t>
            </w:r>
            <w:proofErr w:type="spellEnd"/>
            <w:r w:rsidRPr="00A262BD">
              <w:rPr>
                <w:sz w:val="20"/>
                <w:szCs w:val="20"/>
              </w:rPr>
              <w:t xml:space="preserve">}}{% </w:t>
            </w:r>
            <w:proofErr w:type="spellStart"/>
            <w:r w:rsidRPr="00A262BD">
              <w:rPr>
                <w:sz w:val="20"/>
                <w:szCs w:val="20"/>
              </w:rPr>
              <w:t>endif</w:t>
            </w:r>
            <w:proofErr w:type="spellEnd"/>
            <w:r w:rsidRPr="00A262BD">
              <w:rPr>
                <w:sz w:val="20"/>
                <w:szCs w:val="20"/>
              </w:rPr>
              <w:t xml:space="preserve"> %}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4A483D5" w14:textId="77777777" w:rsidR="00E81304" w:rsidRPr="00A262BD" w:rsidRDefault="00E81304" w:rsidP="00D5256B">
            <w:pPr>
              <w:ind w:left="-27" w:right="-90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as the corporation’s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2576C" w14:textId="77777777" w:rsidR="00ED185E" w:rsidRPr="00A262BD" w:rsidRDefault="00B65D38" w:rsidP="00940031">
            <w:pPr>
              <w:ind w:left="-27" w:right="-90"/>
              <w:jc w:val="center"/>
              <w:rPr>
                <w:b/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{{</w:t>
            </w:r>
            <w:proofErr w:type="spellStart"/>
            <w:r w:rsidRPr="00A262BD">
              <w:rPr>
                <w:sz w:val="20"/>
                <w:szCs w:val="20"/>
              </w:rPr>
              <w:t>info_reqd.agent_role</w:t>
            </w:r>
            <w:proofErr w:type="spellEnd"/>
            <w:r w:rsidRPr="00A262BD">
              <w:rPr>
                <w:sz w:val="20"/>
                <w:szCs w:val="20"/>
              </w:rPr>
              <w:t>}}</w:t>
            </w:r>
          </w:p>
        </w:tc>
      </w:tr>
      <w:tr w:rsidR="00E81304" w:rsidRPr="00A262BD" w14:paraId="4A437FFB" w14:textId="77777777" w:rsidTr="00AF54F9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1D3D8" w14:textId="77777777" w:rsidR="00E81304" w:rsidRPr="00A262BD" w:rsidRDefault="00E81304" w:rsidP="00D5256B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2D38BBB8" w14:textId="77777777" w:rsidR="00E81304" w:rsidRPr="00A262BD" w:rsidRDefault="00E81304" w:rsidP="00E81304">
            <w:pPr>
              <w:ind w:left="-18" w:right="-9"/>
              <w:jc w:val="center"/>
              <w:rPr>
                <w:sz w:val="18"/>
                <w:szCs w:val="18"/>
              </w:rPr>
            </w:pPr>
            <w:r w:rsidRPr="00A262BD">
              <w:rPr>
                <w:sz w:val="18"/>
                <w:szCs w:val="18"/>
              </w:rPr>
              <w:t>Firm Name</w:t>
            </w:r>
            <w:r w:rsidRPr="00A262BD">
              <w:rPr>
                <w:sz w:val="16"/>
                <w:szCs w:val="16"/>
              </w:rPr>
              <w:t xml:space="preserve"> (optional)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48648CC" w14:textId="77777777" w:rsidR="00E81304" w:rsidRPr="00A262BD" w:rsidRDefault="00E81304" w:rsidP="00D5256B">
            <w:pPr>
              <w:ind w:left="-27" w:right="-90"/>
              <w:rPr>
                <w:sz w:val="18"/>
                <w:szCs w:val="18"/>
              </w:rPr>
            </w:pPr>
          </w:p>
        </w:tc>
        <w:tc>
          <w:tcPr>
            <w:tcW w:w="30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A3BAD6" w14:textId="77777777" w:rsidR="00E81304" w:rsidRPr="00A262BD" w:rsidRDefault="00E81304" w:rsidP="00D5256B">
            <w:pPr>
              <w:ind w:left="-27" w:right="-90"/>
              <w:rPr>
                <w:sz w:val="18"/>
                <w:szCs w:val="18"/>
              </w:rPr>
            </w:pPr>
          </w:p>
        </w:tc>
      </w:tr>
    </w:tbl>
    <w:p w14:paraId="1A918AAA" w14:textId="77777777" w:rsidR="0064080E" w:rsidRPr="00A262BD" w:rsidRDefault="0064080E" w:rsidP="008D2283">
      <w:pPr>
        <w:rPr>
          <w:sz w:val="12"/>
          <w:szCs w:val="12"/>
        </w:rPr>
      </w:pPr>
    </w:p>
    <w:p w14:paraId="5C81645D" w14:textId="77777777" w:rsidR="00E81304" w:rsidRPr="00A262BD" w:rsidRDefault="00E81304" w:rsidP="008D2283">
      <w:pPr>
        <w:rPr>
          <w:sz w:val="20"/>
          <w:szCs w:val="20"/>
        </w:rPr>
      </w:pPr>
      <w:r w:rsidRPr="00A262BD">
        <w:rPr>
          <w:sz w:val="20"/>
          <w:szCs w:val="20"/>
        </w:rPr>
        <w:t>Date of Appointment</w:t>
      </w:r>
      <w:r w:rsidRPr="00A262BD">
        <w:rPr>
          <w:sz w:val="16"/>
          <w:szCs w:val="16"/>
        </w:rPr>
        <w:t xml:space="preserve"> (</w:t>
      </w:r>
      <w:proofErr w:type="spellStart"/>
      <w:r w:rsidRPr="00A262BD">
        <w:rPr>
          <w:sz w:val="16"/>
          <w:szCs w:val="16"/>
        </w:rPr>
        <w:t>yyyy</w:t>
      </w:r>
      <w:proofErr w:type="spellEnd"/>
      <w:r w:rsidRPr="00A262BD">
        <w:rPr>
          <w:sz w:val="16"/>
          <w:szCs w:val="16"/>
        </w:rPr>
        <w:t>-mm-</w:t>
      </w:r>
      <w:proofErr w:type="spellStart"/>
      <w:r w:rsidRPr="00A262BD">
        <w:rPr>
          <w:sz w:val="16"/>
          <w:szCs w:val="16"/>
        </w:rPr>
        <w:t>dd</w:t>
      </w:r>
      <w:proofErr w:type="spellEnd"/>
      <w:r w:rsidRPr="00A262BD">
        <w:rPr>
          <w:sz w:val="16"/>
          <w:szCs w:val="16"/>
        </w:rPr>
        <w:t>)</w:t>
      </w:r>
      <w:r w:rsidRPr="00A262BD">
        <w:rPr>
          <w:sz w:val="20"/>
          <w:szCs w:val="20"/>
        </w:rPr>
        <w:t xml:space="preserve"> </w:t>
      </w:r>
      <w:r w:rsidR="00BB2078" w:rsidRPr="00A262BD">
        <w:rPr>
          <w:sz w:val="20"/>
          <w:szCs w:val="20"/>
          <w:u w:val="single"/>
        </w:rPr>
        <w:t>{{</w:t>
      </w:r>
      <w:proofErr w:type="spellStart"/>
      <w:r w:rsidR="004B4601" w:rsidRPr="00A262BD">
        <w:rPr>
          <w:sz w:val="20"/>
          <w:szCs w:val="20"/>
          <w:u w:val="single"/>
        </w:rPr>
        <w:t>info_reqd.</w:t>
      </w:r>
      <w:r w:rsidR="00602EA0" w:rsidRPr="00A262BD">
        <w:rPr>
          <w:sz w:val="20"/>
          <w:szCs w:val="20"/>
          <w:u w:val="single"/>
        </w:rPr>
        <w:t>service_date</w:t>
      </w:r>
      <w:proofErr w:type="spellEnd"/>
      <w:r w:rsidR="00BB2078" w:rsidRPr="00A262BD">
        <w:rPr>
          <w:sz w:val="20"/>
          <w:szCs w:val="20"/>
          <w:u w:val="single"/>
        </w:rPr>
        <w:t>}}</w:t>
      </w:r>
    </w:p>
    <w:p w14:paraId="6AF41DFF" w14:textId="77777777" w:rsidR="0064080E" w:rsidRPr="00A262BD" w:rsidRDefault="0064080E" w:rsidP="008D2283">
      <w:pPr>
        <w:rPr>
          <w:sz w:val="16"/>
          <w:szCs w:val="16"/>
        </w:rPr>
      </w:pPr>
    </w:p>
    <w:p w14:paraId="322FB427" w14:textId="68247B87" w:rsidR="008D2283" w:rsidRPr="00A262BD" w:rsidRDefault="00F842A7" w:rsidP="008D2283">
      <w:pPr>
        <w:spacing w:after="60"/>
        <w:rPr>
          <w:b/>
          <w:bCs/>
          <w:sz w:val="20"/>
          <w:szCs w:val="20"/>
        </w:rPr>
      </w:pPr>
      <w:r w:rsidRPr="00A262BD">
        <w:rPr>
          <w:sz w:val="20"/>
          <w:szCs w:val="20"/>
        </w:rPr>
        <w:t>6</w:t>
      </w:r>
      <w:r w:rsidR="008D2283" w:rsidRPr="00A262BD">
        <w:rPr>
          <w:sz w:val="20"/>
          <w:szCs w:val="20"/>
        </w:rPr>
        <w:t xml:space="preserve">. </w:t>
      </w:r>
      <w:r w:rsidR="00E81304" w:rsidRPr="00A262BD">
        <w:rPr>
          <w:b/>
          <w:sz w:val="20"/>
          <w:szCs w:val="20"/>
        </w:rPr>
        <w:t xml:space="preserve">Full </w:t>
      </w:r>
      <w:r w:rsidR="008D2283" w:rsidRPr="00A262BD">
        <w:rPr>
          <w:b/>
          <w:bCs/>
          <w:sz w:val="20"/>
          <w:szCs w:val="20"/>
        </w:rPr>
        <w:t xml:space="preserve">Address </w:t>
      </w:r>
      <w:r w:rsidR="00E81304" w:rsidRPr="00A262BD">
        <w:rPr>
          <w:b/>
          <w:bCs/>
          <w:sz w:val="20"/>
          <w:szCs w:val="20"/>
        </w:rPr>
        <w:t xml:space="preserve">of Agent </w:t>
      </w:r>
      <w:r w:rsidR="008D2283" w:rsidRPr="00A262BD">
        <w:rPr>
          <w:b/>
          <w:bCs/>
          <w:sz w:val="20"/>
          <w:szCs w:val="20"/>
        </w:rPr>
        <w:t>for Service</w:t>
      </w:r>
      <w:r w:rsidR="00052AA1" w:rsidRPr="00A262BD">
        <w:rPr>
          <w:b/>
          <w:bCs/>
          <w:sz w:val="20"/>
          <w:szCs w:val="20"/>
        </w:rPr>
        <w:t xml:space="preserve">  </w:t>
      </w:r>
    </w:p>
    <w:tbl>
      <w:tblPr>
        <w:tblStyle w:val="TableGrid"/>
        <w:tblW w:w="0" w:type="auto"/>
        <w:tblInd w:w="339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906"/>
        <w:gridCol w:w="2520"/>
        <w:gridCol w:w="1350"/>
        <w:gridCol w:w="1181"/>
      </w:tblGrid>
      <w:tr w:rsidR="00E81304" w:rsidRPr="00A262BD" w14:paraId="247158CC" w14:textId="77777777" w:rsidTr="00E81304">
        <w:trPr>
          <w:cantSplit/>
        </w:trPr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F0106" w14:textId="77777777" w:rsidR="00E81304" w:rsidRPr="00A262BD" w:rsidRDefault="00E81304" w:rsidP="00E81304">
            <w:pPr>
              <w:keepNext/>
              <w:jc w:val="both"/>
              <w:rPr>
                <w:sz w:val="18"/>
                <w:szCs w:val="18"/>
              </w:rPr>
            </w:pPr>
            <w:r w:rsidRPr="00A262BD">
              <w:rPr>
                <w:iCs/>
                <w:sz w:val="18"/>
                <w:szCs w:val="18"/>
              </w:rPr>
              <w:t>Street Address/ Legal Land Description/Mailing Address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7409D" w14:textId="77777777" w:rsidR="00E81304" w:rsidRPr="00A262BD" w:rsidRDefault="00E81304" w:rsidP="00E81304">
            <w:pPr>
              <w:keepNext/>
              <w:jc w:val="both"/>
              <w:rPr>
                <w:sz w:val="18"/>
                <w:szCs w:val="18"/>
              </w:rPr>
            </w:pPr>
            <w:r w:rsidRPr="00A262BD">
              <w:rPr>
                <w:iCs/>
                <w:sz w:val="18"/>
                <w:szCs w:val="18"/>
              </w:rPr>
              <w:t>City or Town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67D35" w14:textId="77777777" w:rsidR="00E81304" w:rsidRPr="00A262BD" w:rsidRDefault="00E81304" w:rsidP="00D5256B">
            <w:pPr>
              <w:keepNext/>
              <w:jc w:val="both"/>
              <w:rPr>
                <w:sz w:val="18"/>
                <w:szCs w:val="18"/>
              </w:rPr>
            </w:pPr>
            <w:r w:rsidRPr="00A262BD">
              <w:rPr>
                <w:iCs/>
                <w:sz w:val="18"/>
                <w:szCs w:val="18"/>
              </w:rPr>
              <w:t>Province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E409B" w14:textId="77777777" w:rsidR="00E81304" w:rsidRPr="00A262BD" w:rsidRDefault="00E81304" w:rsidP="00E81304">
            <w:pPr>
              <w:keepNext/>
              <w:ind w:right="-104"/>
              <w:jc w:val="both"/>
              <w:rPr>
                <w:sz w:val="18"/>
                <w:szCs w:val="18"/>
              </w:rPr>
            </w:pPr>
            <w:r w:rsidRPr="00A262BD">
              <w:rPr>
                <w:iCs/>
                <w:sz w:val="18"/>
                <w:szCs w:val="18"/>
              </w:rPr>
              <w:t>Postal Code</w:t>
            </w:r>
          </w:p>
        </w:tc>
      </w:tr>
      <w:tr w:rsidR="00E81304" w:rsidRPr="00A262BD" w14:paraId="1E07A989" w14:textId="77777777" w:rsidTr="00E81304">
        <w:trPr>
          <w:cantSplit/>
        </w:trPr>
        <w:tc>
          <w:tcPr>
            <w:tcW w:w="4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83F76" w14:textId="77777777" w:rsidR="00E81304" w:rsidRPr="00A262BD" w:rsidRDefault="00BB2078" w:rsidP="007B163C">
            <w:pPr>
              <w:keepNext/>
              <w:tabs>
                <w:tab w:val="left" w:pos="1065"/>
                <w:tab w:val="left" w:pos="2850"/>
              </w:tabs>
              <w:spacing w:before="80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{{</w:t>
            </w:r>
            <w:r w:rsidR="004B4601" w:rsidRPr="00A262BD">
              <w:rPr>
                <w:sz w:val="20"/>
                <w:szCs w:val="20"/>
              </w:rPr>
              <w:t>info_reqd.agent_street</w:t>
            </w:r>
            <w:r w:rsidR="007B163C" w:rsidRPr="00A262BD">
              <w:rPr>
                <w:sz w:val="20"/>
                <w:szCs w:val="20"/>
              </w:rPr>
              <w:t>1</w:t>
            </w:r>
            <w:r w:rsidRPr="00A262BD">
              <w:rPr>
                <w:sz w:val="20"/>
                <w:szCs w:val="20"/>
              </w:rPr>
              <w:t>}}</w:t>
            </w:r>
            <w:r w:rsidR="007B163C" w:rsidRPr="00A262BD">
              <w:rPr>
                <w:sz w:val="20"/>
                <w:szCs w:val="20"/>
              </w:rPr>
              <w:t>{% if info_reqd.agent_street2 %}</w:t>
            </w:r>
          </w:p>
          <w:p w14:paraId="595751EE" w14:textId="77777777" w:rsidR="007B163C" w:rsidRPr="00A262BD" w:rsidRDefault="007B163C" w:rsidP="007B163C">
            <w:pPr>
              <w:keepNext/>
              <w:tabs>
                <w:tab w:val="left" w:pos="1065"/>
                <w:tab w:val="left" w:pos="2850"/>
              </w:tabs>
              <w:spacing w:after="80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{{info_reqd.agent_street2}}{% endif %}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EFCEB" w14:textId="77777777" w:rsidR="00E81304" w:rsidRPr="00A262BD" w:rsidRDefault="00BB2078" w:rsidP="004B4601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{{</w:t>
            </w:r>
            <w:proofErr w:type="spellStart"/>
            <w:r w:rsidR="004B4601" w:rsidRPr="00A262BD">
              <w:rPr>
                <w:sz w:val="20"/>
                <w:szCs w:val="20"/>
              </w:rPr>
              <w:t>info_reqd.agent_city</w:t>
            </w:r>
            <w:proofErr w:type="spellEnd"/>
            <w:r w:rsidRPr="00A262BD">
              <w:rPr>
                <w:sz w:val="20"/>
                <w:szCs w:val="20"/>
              </w:rPr>
              <w:t>}}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7499" w14:textId="77777777" w:rsidR="00E81304" w:rsidRPr="00A262BD" w:rsidRDefault="00BB2078" w:rsidP="004B4601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{{</w:t>
            </w:r>
            <w:proofErr w:type="spellStart"/>
            <w:r w:rsidR="004B4601" w:rsidRPr="00A262BD">
              <w:rPr>
                <w:sz w:val="20"/>
                <w:szCs w:val="20"/>
              </w:rPr>
              <w:t>info_reqd.agent_province</w:t>
            </w:r>
            <w:proofErr w:type="spellEnd"/>
            <w:r w:rsidRPr="00A262BD">
              <w:rPr>
                <w:sz w:val="20"/>
                <w:szCs w:val="20"/>
              </w:rPr>
              <w:t>}}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AF862" w14:textId="77777777" w:rsidR="00E81304" w:rsidRPr="00A262BD" w:rsidRDefault="00BB2078" w:rsidP="004B4601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{{</w:t>
            </w:r>
            <w:proofErr w:type="spellStart"/>
            <w:r w:rsidR="004B4601" w:rsidRPr="00A262BD">
              <w:rPr>
                <w:sz w:val="20"/>
                <w:szCs w:val="20"/>
              </w:rPr>
              <w:t>info_reqd.agent_postal</w:t>
            </w:r>
            <w:proofErr w:type="spellEnd"/>
            <w:r w:rsidRPr="00A262BD">
              <w:rPr>
                <w:sz w:val="20"/>
                <w:szCs w:val="20"/>
              </w:rPr>
              <w:t>}}</w:t>
            </w:r>
          </w:p>
        </w:tc>
      </w:tr>
    </w:tbl>
    <w:p w14:paraId="26FFAFC2" w14:textId="77777777" w:rsidR="00E81304" w:rsidRPr="00A262BD" w:rsidRDefault="00E81304" w:rsidP="008D2283">
      <w:pPr>
        <w:spacing w:after="60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Ind w:w="378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918"/>
      </w:tblGrid>
      <w:tr w:rsidR="00E81304" w:rsidRPr="00A262BD" w14:paraId="22C880B5" w14:textId="77777777" w:rsidTr="00D5256B">
        <w:trPr>
          <w:trHeight w:val="70"/>
        </w:trPr>
        <w:tc>
          <w:tcPr>
            <w:tcW w:w="9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667CA" w14:textId="77777777" w:rsidR="00E81304" w:rsidRPr="00A262BD" w:rsidRDefault="00E81304" w:rsidP="00D5256B">
            <w:pPr>
              <w:tabs>
                <w:tab w:val="left" w:pos="1890"/>
              </w:tabs>
              <w:rPr>
                <w:iCs/>
                <w:sz w:val="18"/>
                <w:szCs w:val="18"/>
              </w:rPr>
            </w:pPr>
            <w:r w:rsidRPr="00A262BD">
              <w:rPr>
                <w:iCs/>
                <w:sz w:val="18"/>
                <w:szCs w:val="18"/>
              </w:rPr>
              <w:t>Email Address</w:t>
            </w:r>
            <w:r w:rsidRPr="00A262BD">
              <w:rPr>
                <w:iCs/>
                <w:sz w:val="16"/>
                <w:szCs w:val="16"/>
              </w:rPr>
              <w:t xml:space="preserve"> (mandatory)</w:t>
            </w:r>
          </w:p>
        </w:tc>
      </w:tr>
      <w:tr w:rsidR="00E81304" w:rsidRPr="00A262BD" w14:paraId="3BEDA084" w14:textId="77777777" w:rsidTr="00D5256B">
        <w:trPr>
          <w:trHeight w:val="70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00FE6ECF" w14:textId="77777777" w:rsidR="00E81304" w:rsidRPr="00A262BD" w:rsidRDefault="00BB2078" w:rsidP="004B4601">
            <w:pPr>
              <w:tabs>
                <w:tab w:val="left" w:pos="1890"/>
              </w:tabs>
              <w:spacing w:before="60" w:after="60"/>
              <w:rPr>
                <w:iCs/>
                <w:sz w:val="18"/>
                <w:szCs w:val="18"/>
              </w:rPr>
            </w:pPr>
            <w:r w:rsidRPr="00A262BD">
              <w:rPr>
                <w:iCs/>
                <w:sz w:val="18"/>
                <w:szCs w:val="18"/>
              </w:rPr>
              <w:t>{{</w:t>
            </w:r>
            <w:r w:rsidR="00E81304" w:rsidRPr="00A262BD">
              <w:rPr>
                <w:iCs/>
                <w:sz w:val="18"/>
                <w:szCs w:val="18"/>
              </w:rPr>
              <w:t xml:space="preserve"> </w:t>
            </w:r>
            <w:proofErr w:type="spellStart"/>
            <w:r w:rsidR="004B4601" w:rsidRPr="00A262BD">
              <w:rPr>
                <w:iCs/>
                <w:sz w:val="18"/>
                <w:szCs w:val="18"/>
              </w:rPr>
              <w:t>info_reqd.agent_email</w:t>
            </w:r>
            <w:proofErr w:type="spellEnd"/>
            <w:r w:rsidR="00E81304" w:rsidRPr="00A262BD">
              <w:rPr>
                <w:iCs/>
                <w:sz w:val="18"/>
                <w:szCs w:val="18"/>
              </w:rPr>
              <w:t xml:space="preserve"> </w:t>
            </w:r>
            <w:r w:rsidRPr="00A262BD">
              <w:rPr>
                <w:iCs/>
                <w:sz w:val="18"/>
                <w:szCs w:val="18"/>
              </w:rPr>
              <w:t>}}</w:t>
            </w:r>
          </w:p>
        </w:tc>
      </w:tr>
    </w:tbl>
    <w:p w14:paraId="2633ACF7" w14:textId="77777777" w:rsidR="00E81304" w:rsidRPr="00A262BD" w:rsidRDefault="00E81304" w:rsidP="008D2283">
      <w:pPr>
        <w:spacing w:after="60"/>
        <w:rPr>
          <w:i/>
          <w:iCs/>
          <w:sz w:val="16"/>
          <w:szCs w:val="16"/>
        </w:rPr>
      </w:pPr>
    </w:p>
    <w:p w14:paraId="277F49D6" w14:textId="77777777" w:rsidR="008D2283" w:rsidRPr="00A262BD" w:rsidRDefault="00F842A7" w:rsidP="008D2283">
      <w:pPr>
        <w:spacing w:after="60"/>
        <w:rPr>
          <w:i/>
          <w:iCs/>
          <w:sz w:val="18"/>
          <w:szCs w:val="18"/>
        </w:rPr>
      </w:pPr>
      <w:r w:rsidRPr="00A262BD">
        <w:rPr>
          <w:sz w:val="20"/>
          <w:szCs w:val="20"/>
        </w:rPr>
        <w:t>7</w:t>
      </w:r>
      <w:r w:rsidR="008D2283" w:rsidRPr="00A262BD">
        <w:rPr>
          <w:sz w:val="20"/>
          <w:szCs w:val="20"/>
        </w:rPr>
        <w:t xml:space="preserve">. </w:t>
      </w:r>
      <w:r w:rsidRPr="00A262BD">
        <w:rPr>
          <w:b/>
          <w:sz w:val="20"/>
          <w:szCs w:val="20"/>
        </w:rPr>
        <w:t>Co</w:t>
      </w:r>
      <w:r w:rsidR="00E81304" w:rsidRPr="00A262BD">
        <w:rPr>
          <w:b/>
          <w:sz w:val="20"/>
          <w:szCs w:val="20"/>
        </w:rPr>
        <w:t>nsent to act as Agent for Service</w:t>
      </w:r>
    </w:p>
    <w:p w14:paraId="594062DE" w14:textId="77777777" w:rsidR="00E81304" w:rsidRPr="00A262BD" w:rsidRDefault="00E81304" w:rsidP="00E81304">
      <w:pPr>
        <w:ind w:left="270"/>
        <w:rPr>
          <w:sz w:val="16"/>
          <w:szCs w:val="16"/>
        </w:rPr>
      </w:pPr>
    </w:p>
    <w:tbl>
      <w:tblPr>
        <w:tblStyle w:val="TableGrid"/>
        <w:tblW w:w="9990" w:type="dxa"/>
        <w:tblInd w:w="288" w:type="dxa"/>
        <w:tblLook w:val="01E0" w:firstRow="1" w:lastRow="1" w:firstColumn="1" w:lastColumn="1" w:noHBand="0" w:noVBand="0"/>
      </w:tblPr>
      <w:tblGrid>
        <w:gridCol w:w="7290"/>
        <w:gridCol w:w="2700"/>
      </w:tblGrid>
      <w:tr w:rsidR="00E81304" w:rsidRPr="00A262BD" w14:paraId="57A58167" w14:textId="77777777" w:rsidTr="00E81304"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DCD78" w14:textId="77777777" w:rsidR="00E81304" w:rsidRPr="00A262BD" w:rsidRDefault="00BB2078" w:rsidP="00F36D05">
            <w:pPr>
              <w:ind w:left="-18" w:right="-9"/>
              <w:jc w:val="center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{{</w:t>
            </w:r>
            <w:proofErr w:type="spellStart"/>
            <w:r w:rsidR="00740FA8" w:rsidRPr="00A262BD">
              <w:rPr>
                <w:sz w:val="20"/>
                <w:szCs w:val="20"/>
              </w:rPr>
              <w:t>info_reqd.agent</w:t>
            </w:r>
            <w:r w:rsidR="00C7117C" w:rsidRPr="00A262BD">
              <w:rPr>
                <w:sz w:val="20"/>
                <w:szCs w:val="20"/>
              </w:rPr>
              <w:t>_name</w:t>
            </w:r>
            <w:proofErr w:type="spellEnd"/>
            <w:r w:rsidRPr="00A262BD">
              <w:rPr>
                <w:sz w:val="20"/>
                <w:szCs w:val="20"/>
              </w:rPr>
              <w:t>}}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06040E0" w14:textId="77777777" w:rsidR="00E81304" w:rsidRPr="00A262BD" w:rsidRDefault="00E81304" w:rsidP="00D5256B">
            <w:pPr>
              <w:ind w:left="-27" w:right="-90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has consented to act as the</w:t>
            </w:r>
          </w:p>
        </w:tc>
      </w:tr>
      <w:tr w:rsidR="00E81304" w:rsidRPr="00A262BD" w14:paraId="7C2ABA87" w14:textId="77777777" w:rsidTr="00E81304"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6236D2" w14:textId="77777777" w:rsidR="00E81304" w:rsidRPr="00A262BD" w:rsidRDefault="00E81304" w:rsidP="00E81304">
            <w:pPr>
              <w:ind w:left="-18" w:right="-9"/>
              <w:jc w:val="center"/>
              <w:rPr>
                <w:sz w:val="18"/>
                <w:szCs w:val="18"/>
              </w:rPr>
            </w:pPr>
            <w:r w:rsidRPr="00A262BD">
              <w:rPr>
                <w:sz w:val="18"/>
                <w:szCs w:val="18"/>
              </w:rPr>
              <w:t>Name of Agent for Service</w:t>
            </w:r>
            <w:r w:rsidRPr="00A262BD">
              <w:rPr>
                <w:sz w:val="16"/>
                <w:szCs w:val="16"/>
              </w:rPr>
              <w:t xml:space="preserve"> (first, middle, last)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9DDC711" w14:textId="77777777" w:rsidR="00E81304" w:rsidRPr="00A262BD" w:rsidRDefault="00E81304" w:rsidP="00D5256B">
            <w:pPr>
              <w:ind w:left="-27" w:right="-90"/>
              <w:rPr>
                <w:sz w:val="18"/>
                <w:szCs w:val="18"/>
              </w:rPr>
            </w:pPr>
          </w:p>
        </w:tc>
      </w:tr>
    </w:tbl>
    <w:p w14:paraId="0E42C7B4" w14:textId="77777777" w:rsidR="00E81304" w:rsidRPr="00A262BD" w:rsidRDefault="00E81304" w:rsidP="00E81304">
      <w:pPr>
        <w:ind w:left="270"/>
        <w:rPr>
          <w:sz w:val="12"/>
          <w:szCs w:val="12"/>
        </w:rPr>
      </w:pPr>
    </w:p>
    <w:p w14:paraId="32F40534" w14:textId="77777777" w:rsidR="00C7117C" w:rsidRPr="00A262BD" w:rsidRDefault="00E81304" w:rsidP="00E81304">
      <w:pPr>
        <w:ind w:left="270"/>
        <w:rPr>
          <w:sz w:val="20"/>
          <w:szCs w:val="20"/>
        </w:rPr>
      </w:pPr>
      <w:proofErr w:type="gramStart"/>
      <w:r w:rsidRPr="00A262BD">
        <w:rPr>
          <w:sz w:val="20"/>
          <w:szCs w:val="20"/>
        </w:rPr>
        <w:t>agent</w:t>
      </w:r>
      <w:proofErr w:type="gramEnd"/>
      <w:r w:rsidRPr="00A262BD">
        <w:rPr>
          <w:sz w:val="20"/>
          <w:szCs w:val="20"/>
        </w:rPr>
        <w:t xml:space="preserve"> for service of the above named corporation.</w:t>
      </w:r>
    </w:p>
    <w:p w14:paraId="56787A4D" w14:textId="77777777" w:rsidR="00C7117C" w:rsidRPr="00A262BD" w:rsidRDefault="00C7117C" w:rsidP="00C7117C">
      <w:pPr>
        <w:rPr>
          <w:sz w:val="20"/>
          <w:szCs w:val="20"/>
        </w:rPr>
      </w:pPr>
      <w:r w:rsidRPr="00A262BD">
        <w:rPr>
          <w:sz w:val="20"/>
          <w:szCs w:val="20"/>
        </w:rPr>
        <w:t>{%p else %}</w:t>
      </w:r>
    </w:p>
    <w:tbl>
      <w:tblPr>
        <w:tblStyle w:val="TableGrid"/>
        <w:tblW w:w="10262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04"/>
        <w:gridCol w:w="2340"/>
        <w:gridCol w:w="2014"/>
        <w:gridCol w:w="2504"/>
      </w:tblGrid>
      <w:tr w:rsidR="00C7117C" w:rsidRPr="00A262BD" w14:paraId="21D1184B" w14:textId="77777777" w:rsidTr="001530D3"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F8B0B7" w14:textId="77777777" w:rsidR="00C7117C" w:rsidRPr="00A262BD" w:rsidRDefault="00C7117C" w:rsidP="001530D3">
            <w:pPr>
              <w:ind w:right="-80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 xml:space="preserve">5. </w:t>
            </w:r>
            <w:r w:rsidRPr="00A262BD">
              <w:rPr>
                <w:b/>
                <w:bCs/>
                <w:sz w:val="20"/>
                <w:szCs w:val="20"/>
              </w:rPr>
              <w:t>The corporation has appointed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04707" w14:textId="77777777" w:rsidR="00C7117C" w:rsidRPr="00A262BD" w:rsidRDefault="00C7117C" w:rsidP="001530D3">
            <w:pPr>
              <w:ind w:left="-18" w:right="-9"/>
              <w:jc w:val="center"/>
              <w:rPr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1BC9F" w14:textId="77777777" w:rsidR="00C7117C" w:rsidRPr="00A262BD" w:rsidRDefault="00C7117C" w:rsidP="001530D3">
            <w:pPr>
              <w:ind w:left="-27" w:right="-90"/>
              <w:jc w:val="center"/>
              <w:rPr>
                <w:sz w:val="20"/>
                <w:szCs w:val="20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DFAF3" w14:textId="77777777" w:rsidR="00C7117C" w:rsidRPr="00A262BD" w:rsidRDefault="00C7117C" w:rsidP="001530D3">
            <w:pPr>
              <w:ind w:left="-27" w:right="-90"/>
              <w:jc w:val="center"/>
              <w:rPr>
                <w:sz w:val="20"/>
                <w:szCs w:val="20"/>
              </w:rPr>
            </w:pPr>
          </w:p>
        </w:tc>
      </w:tr>
      <w:tr w:rsidR="00C7117C" w:rsidRPr="00A262BD" w14:paraId="6EB1DED8" w14:textId="77777777" w:rsidTr="001530D3"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DAAD1" w14:textId="77777777" w:rsidR="00C7117C" w:rsidRPr="00A262BD" w:rsidRDefault="00C7117C" w:rsidP="001530D3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AF0F42" w14:textId="77777777" w:rsidR="00C7117C" w:rsidRPr="00A262BD" w:rsidRDefault="00C7117C" w:rsidP="001530D3">
            <w:pPr>
              <w:ind w:left="-18" w:right="-9"/>
              <w:jc w:val="center"/>
              <w:rPr>
                <w:sz w:val="18"/>
                <w:szCs w:val="18"/>
              </w:rPr>
            </w:pPr>
            <w:r w:rsidRPr="00A262BD">
              <w:rPr>
                <w:sz w:val="18"/>
                <w:szCs w:val="18"/>
              </w:rPr>
              <w:t>First Name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93037" w14:textId="77777777" w:rsidR="00C7117C" w:rsidRPr="00A262BD" w:rsidRDefault="00C7117C" w:rsidP="001530D3">
            <w:pPr>
              <w:ind w:left="-27" w:right="-90"/>
              <w:jc w:val="center"/>
              <w:rPr>
                <w:sz w:val="18"/>
                <w:szCs w:val="18"/>
              </w:rPr>
            </w:pPr>
            <w:r w:rsidRPr="00A262BD">
              <w:rPr>
                <w:sz w:val="18"/>
                <w:szCs w:val="18"/>
              </w:rPr>
              <w:t>Middle Name</w:t>
            </w:r>
            <w:r w:rsidRPr="00A262BD">
              <w:rPr>
                <w:sz w:val="16"/>
                <w:szCs w:val="16"/>
              </w:rPr>
              <w:t xml:space="preserve"> (optional)</w:t>
            </w: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EB94A2" w14:textId="77777777" w:rsidR="00C7117C" w:rsidRPr="00A262BD" w:rsidRDefault="00C7117C" w:rsidP="001530D3">
            <w:pPr>
              <w:ind w:left="-27" w:right="-90"/>
              <w:jc w:val="center"/>
              <w:rPr>
                <w:sz w:val="18"/>
                <w:szCs w:val="18"/>
              </w:rPr>
            </w:pPr>
            <w:r w:rsidRPr="00A262BD">
              <w:rPr>
                <w:sz w:val="18"/>
                <w:szCs w:val="18"/>
              </w:rPr>
              <w:t>Last Name</w:t>
            </w:r>
          </w:p>
        </w:tc>
      </w:tr>
    </w:tbl>
    <w:p w14:paraId="38BEF610" w14:textId="77777777" w:rsidR="00C7117C" w:rsidRPr="00A262BD" w:rsidRDefault="00C7117C" w:rsidP="00C7117C">
      <w:pPr>
        <w:rPr>
          <w:sz w:val="12"/>
          <w:szCs w:val="12"/>
        </w:rPr>
      </w:pPr>
    </w:p>
    <w:tbl>
      <w:tblPr>
        <w:tblStyle w:val="TableGrid"/>
        <w:tblW w:w="10262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68"/>
        <w:gridCol w:w="4770"/>
        <w:gridCol w:w="1980"/>
        <w:gridCol w:w="3044"/>
      </w:tblGrid>
      <w:tr w:rsidR="00C7117C" w:rsidRPr="00A262BD" w14:paraId="60A4A17B" w14:textId="77777777" w:rsidTr="001530D3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28561" w14:textId="77777777" w:rsidR="00C7117C" w:rsidRPr="00A262BD" w:rsidRDefault="00C7117C" w:rsidP="001530D3">
            <w:pPr>
              <w:ind w:right="-18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of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38B3E" w14:textId="77777777" w:rsidR="00C7117C" w:rsidRPr="00A262BD" w:rsidRDefault="00C7117C" w:rsidP="001530D3">
            <w:pPr>
              <w:ind w:left="-18" w:right="-9"/>
              <w:jc w:val="center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4319B6C" w14:textId="77777777" w:rsidR="00C7117C" w:rsidRPr="00A262BD" w:rsidRDefault="00C7117C" w:rsidP="001530D3">
            <w:pPr>
              <w:ind w:left="-27" w:right="-90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as the corporation’s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4462A" w14:textId="77777777" w:rsidR="00C7117C" w:rsidRPr="00A262BD" w:rsidRDefault="00C7117C" w:rsidP="001530D3">
            <w:pPr>
              <w:ind w:left="-27" w:right="-90"/>
              <w:jc w:val="center"/>
              <w:rPr>
                <w:b/>
                <w:sz w:val="20"/>
                <w:szCs w:val="20"/>
              </w:rPr>
            </w:pPr>
          </w:p>
        </w:tc>
      </w:tr>
      <w:tr w:rsidR="00C7117C" w:rsidRPr="00A262BD" w14:paraId="526EAD2F" w14:textId="77777777" w:rsidTr="001530D3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3DEED" w14:textId="77777777" w:rsidR="00C7117C" w:rsidRPr="00A262BD" w:rsidRDefault="00C7117C" w:rsidP="001530D3">
            <w:pPr>
              <w:ind w:right="-18"/>
              <w:rPr>
                <w:sz w:val="18"/>
                <w:szCs w:val="18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291BEB83" w14:textId="77777777" w:rsidR="00C7117C" w:rsidRPr="00A262BD" w:rsidRDefault="00C7117C" w:rsidP="001530D3">
            <w:pPr>
              <w:ind w:left="-18" w:right="-9"/>
              <w:jc w:val="center"/>
              <w:rPr>
                <w:sz w:val="18"/>
                <w:szCs w:val="18"/>
              </w:rPr>
            </w:pPr>
            <w:r w:rsidRPr="00A262BD">
              <w:rPr>
                <w:sz w:val="18"/>
                <w:szCs w:val="18"/>
              </w:rPr>
              <w:t>Firm Name</w:t>
            </w:r>
            <w:r w:rsidRPr="00A262BD">
              <w:rPr>
                <w:sz w:val="16"/>
                <w:szCs w:val="16"/>
              </w:rPr>
              <w:t xml:space="preserve"> (optional)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F26CA05" w14:textId="77777777" w:rsidR="00C7117C" w:rsidRPr="00A262BD" w:rsidRDefault="00C7117C" w:rsidP="001530D3">
            <w:pPr>
              <w:ind w:left="-27" w:right="-90"/>
              <w:rPr>
                <w:sz w:val="18"/>
                <w:szCs w:val="18"/>
              </w:rPr>
            </w:pPr>
          </w:p>
        </w:tc>
        <w:tc>
          <w:tcPr>
            <w:tcW w:w="30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20FBF4" w14:textId="77777777" w:rsidR="00C7117C" w:rsidRPr="00A262BD" w:rsidRDefault="00C7117C" w:rsidP="001530D3">
            <w:pPr>
              <w:ind w:left="-27" w:right="-90"/>
              <w:rPr>
                <w:sz w:val="18"/>
                <w:szCs w:val="18"/>
              </w:rPr>
            </w:pPr>
          </w:p>
        </w:tc>
      </w:tr>
    </w:tbl>
    <w:p w14:paraId="7AF6D37D" w14:textId="77777777" w:rsidR="00C7117C" w:rsidRPr="00A262BD" w:rsidRDefault="00C7117C" w:rsidP="00C7117C">
      <w:pPr>
        <w:rPr>
          <w:sz w:val="12"/>
          <w:szCs w:val="12"/>
        </w:rPr>
      </w:pPr>
    </w:p>
    <w:p w14:paraId="6A1C666E" w14:textId="77777777" w:rsidR="00C7117C" w:rsidRPr="00A262BD" w:rsidRDefault="00C7117C" w:rsidP="00C7117C">
      <w:pPr>
        <w:rPr>
          <w:sz w:val="20"/>
          <w:szCs w:val="20"/>
        </w:rPr>
      </w:pPr>
      <w:r w:rsidRPr="00A262BD">
        <w:rPr>
          <w:sz w:val="20"/>
          <w:szCs w:val="20"/>
        </w:rPr>
        <w:t>Date of Appointment</w:t>
      </w:r>
      <w:r w:rsidRPr="00A262BD">
        <w:rPr>
          <w:sz w:val="16"/>
          <w:szCs w:val="16"/>
        </w:rPr>
        <w:t xml:space="preserve"> (</w:t>
      </w:r>
      <w:proofErr w:type="spellStart"/>
      <w:r w:rsidRPr="00A262BD">
        <w:rPr>
          <w:sz w:val="16"/>
          <w:szCs w:val="16"/>
        </w:rPr>
        <w:t>yyyy</w:t>
      </w:r>
      <w:proofErr w:type="spellEnd"/>
      <w:r w:rsidRPr="00A262BD">
        <w:rPr>
          <w:sz w:val="16"/>
          <w:szCs w:val="16"/>
        </w:rPr>
        <w:t>-mm-</w:t>
      </w:r>
      <w:proofErr w:type="spellStart"/>
      <w:r w:rsidRPr="00A262BD">
        <w:rPr>
          <w:sz w:val="16"/>
          <w:szCs w:val="16"/>
        </w:rPr>
        <w:t>dd</w:t>
      </w:r>
      <w:proofErr w:type="spellEnd"/>
      <w:r w:rsidRPr="00A262BD">
        <w:rPr>
          <w:sz w:val="16"/>
          <w:szCs w:val="16"/>
        </w:rPr>
        <w:t>)</w:t>
      </w:r>
    </w:p>
    <w:p w14:paraId="5E928C42" w14:textId="77777777" w:rsidR="00C7117C" w:rsidRPr="00A262BD" w:rsidRDefault="00C7117C" w:rsidP="00C7117C">
      <w:pPr>
        <w:rPr>
          <w:sz w:val="16"/>
          <w:szCs w:val="16"/>
        </w:rPr>
      </w:pPr>
    </w:p>
    <w:p w14:paraId="371BBB4F" w14:textId="77777777" w:rsidR="00C7117C" w:rsidRPr="00A262BD" w:rsidRDefault="00C7117C" w:rsidP="00C7117C">
      <w:pPr>
        <w:spacing w:after="60"/>
        <w:rPr>
          <w:b/>
          <w:bCs/>
          <w:sz w:val="20"/>
          <w:szCs w:val="20"/>
        </w:rPr>
      </w:pPr>
      <w:r w:rsidRPr="00A262BD">
        <w:rPr>
          <w:sz w:val="20"/>
          <w:szCs w:val="20"/>
        </w:rPr>
        <w:t xml:space="preserve">6. </w:t>
      </w:r>
      <w:r w:rsidRPr="00A262BD">
        <w:rPr>
          <w:b/>
          <w:sz w:val="20"/>
          <w:szCs w:val="20"/>
        </w:rPr>
        <w:t xml:space="preserve">Full </w:t>
      </w:r>
      <w:r w:rsidRPr="00A262BD">
        <w:rPr>
          <w:b/>
          <w:bCs/>
          <w:sz w:val="20"/>
          <w:szCs w:val="20"/>
        </w:rPr>
        <w:t xml:space="preserve">Address of Agent for Service  </w:t>
      </w:r>
    </w:p>
    <w:tbl>
      <w:tblPr>
        <w:tblStyle w:val="TableGrid"/>
        <w:tblW w:w="0" w:type="auto"/>
        <w:tblInd w:w="339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906"/>
        <w:gridCol w:w="2520"/>
        <w:gridCol w:w="1350"/>
        <w:gridCol w:w="1181"/>
      </w:tblGrid>
      <w:tr w:rsidR="00C7117C" w:rsidRPr="00A262BD" w14:paraId="2E7BAAAC" w14:textId="77777777" w:rsidTr="001530D3">
        <w:trPr>
          <w:cantSplit/>
        </w:trPr>
        <w:tc>
          <w:tcPr>
            <w:tcW w:w="4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D9ECA" w14:textId="77777777" w:rsidR="00C7117C" w:rsidRPr="00A262BD" w:rsidRDefault="00C7117C" w:rsidP="001530D3">
            <w:pPr>
              <w:keepNext/>
              <w:jc w:val="both"/>
              <w:rPr>
                <w:sz w:val="18"/>
                <w:szCs w:val="18"/>
              </w:rPr>
            </w:pPr>
            <w:r w:rsidRPr="00A262BD">
              <w:rPr>
                <w:iCs/>
                <w:sz w:val="18"/>
                <w:szCs w:val="18"/>
              </w:rPr>
              <w:t>Street Address/ Legal Land Description/Mailing Address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F18419" w14:textId="77777777" w:rsidR="00C7117C" w:rsidRPr="00A262BD" w:rsidRDefault="00C7117C" w:rsidP="001530D3">
            <w:pPr>
              <w:keepNext/>
              <w:jc w:val="both"/>
              <w:rPr>
                <w:sz w:val="18"/>
                <w:szCs w:val="18"/>
              </w:rPr>
            </w:pPr>
            <w:r w:rsidRPr="00A262BD">
              <w:rPr>
                <w:iCs/>
                <w:sz w:val="18"/>
                <w:szCs w:val="18"/>
              </w:rPr>
              <w:t>City or Town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58F51" w14:textId="77777777" w:rsidR="00C7117C" w:rsidRPr="00A262BD" w:rsidRDefault="00C7117C" w:rsidP="001530D3">
            <w:pPr>
              <w:keepNext/>
              <w:jc w:val="both"/>
              <w:rPr>
                <w:sz w:val="18"/>
                <w:szCs w:val="18"/>
              </w:rPr>
            </w:pPr>
            <w:r w:rsidRPr="00A262BD">
              <w:rPr>
                <w:iCs/>
                <w:sz w:val="18"/>
                <w:szCs w:val="18"/>
              </w:rPr>
              <w:t>Province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80746" w14:textId="77777777" w:rsidR="00C7117C" w:rsidRPr="00A262BD" w:rsidRDefault="00C7117C" w:rsidP="001530D3">
            <w:pPr>
              <w:keepNext/>
              <w:ind w:right="-104"/>
              <w:jc w:val="both"/>
              <w:rPr>
                <w:sz w:val="18"/>
                <w:szCs w:val="18"/>
              </w:rPr>
            </w:pPr>
            <w:r w:rsidRPr="00A262BD">
              <w:rPr>
                <w:iCs/>
                <w:sz w:val="18"/>
                <w:szCs w:val="18"/>
              </w:rPr>
              <w:t>Postal Code</w:t>
            </w:r>
          </w:p>
        </w:tc>
      </w:tr>
      <w:tr w:rsidR="00C7117C" w:rsidRPr="00A262BD" w14:paraId="57B72E4E" w14:textId="77777777" w:rsidTr="001530D3">
        <w:trPr>
          <w:cantSplit/>
        </w:trPr>
        <w:tc>
          <w:tcPr>
            <w:tcW w:w="4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F62B2" w14:textId="77777777" w:rsidR="00C7117C" w:rsidRPr="00A262BD" w:rsidRDefault="00C7117C" w:rsidP="001530D3">
            <w:pPr>
              <w:keepNext/>
              <w:tabs>
                <w:tab w:val="left" w:pos="1065"/>
                <w:tab w:val="left" w:pos="2850"/>
              </w:tabs>
              <w:spacing w:after="80"/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3B2D" w14:textId="77777777" w:rsidR="00C7117C" w:rsidRPr="00A262BD" w:rsidRDefault="00C7117C" w:rsidP="001530D3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187F" w14:textId="77777777" w:rsidR="00C7117C" w:rsidRPr="00A262BD" w:rsidRDefault="00C7117C" w:rsidP="001530D3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1903D" w14:textId="77777777" w:rsidR="00C7117C" w:rsidRPr="00A262BD" w:rsidRDefault="00C7117C" w:rsidP="001530D3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</w:tr>
    </w:tbl>
    <w:p w14:paraId="29783E61" w14:textId="77777777" w:rsidR="00C7117C" w:rsidRPr="00A262BD" w:rsidRDefault="00C7117C" w:rsidP="00C7117C">
      <w:pPr>
        <w:spacing w:after="60"/>
        <w:rPr>
          <w:i/>
          <w:iCs/>
          <w:sz w:val="20"/>
          <w:szCs w:val="20"/>
        </w:rPr>
      </w:pPr>
    </w:p>
    <w:tbl>
      <w:tblPr>
        <w:tblStyle w:val="TableGrid"/>
        <w:tblW w:w="0" w:type="auto"/>
        <w:tblInd w:w="378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918"/>
      </w:tblGrid>
      <w:tr w:rsidR="00C7117C" w:rsidRPr="00A262BD" w14:paraId="18993BD5" w14:textId="77777777" w:rsidTr="001530D3">
        <w:trPr>
          <w:trHeight w:val="70"/>
        </w:trPr>
        <w:tc>
          <w:tcPr>
            <w:tcW w:w="9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FDD321" w14:textId="77777777" w:rsidR="00C7117C" w:rsidRPr="00A262BD" w:rsidRDefault="00C7117C" w:rsidP="001530D3">
            <w:pPr>
              <w:tabs>
                <w:tab w:val="left" w:pos="1890"/>
              </w:tabs>
              <w:rPr>
                <w:iCs/>
                <w:sz w:val="18"/>
                <w:szCs w:val="18"/>
              </w:rPr>
            </w:pPr>
            <w:r w:rsidRPr="00A262BD">
              <w:rPr>
                <w:iCs/>
                <w:sz w:val="18"/>
                <w:szCs w:val="18"/>
              </w:rPr>
              <w:t>Email Address</w:t>
            </w:r>
            <w:r w:rsidRPr="00A262BD">
              <w:rPr>
                <w:iCs/>
                <w:sz w:val="16"/>
                <w:szCs w:val="16"/>
              </w:rPr>
              <w:t xml:space="preserve"> (mandatory)</w:t>
            </w:r>
          </w:p>
        </w:tc>
      </w:tr>
      <w:tr w:rsidR="00C7117C" w:rsidRPr="00A262BD" w14:paraId="125E9D95" w14:textId="77777777" w:rsidTr="001530D3">
        <w:trPr>
          <w:trHeight w:val="70"/>
        </w:trPr>
        <w:tc>
          <w:tcPr>
            <w:tcW w:w="9918" w:type="dxa"/>
            <w:tcBorders>
              <w:top w:val="single" w:sz="4" w:space="0" w:color="auto"/>
              <w:bottom w:val="single" w:sz="4" w:space="0" w:color="auto"/>
            </w:tcBorders>
          </w:tcPr>
          <w:p w14:paraId="49991F9D" w14:textId="77777777" w:rsidR="00C7117C" w:rsidRPr="00A262BD" w:rsidRDefault="00C7117C" w:rsidP="001530D3">
            <w:pPr>
              <w:tabs>
                <w:tab w:val="left" w:pos="1890"/>
              </w:tabs>
              <w:spacing w:before="60" w:after="60"/>
              <w:rPr>
                <w:iCs/>
                <w:sz w:val="18"/>
                <w:szCs w:val="18"/>
              </w:rPr>
            </w:pPr>
          </w:p>
        </w:tc>
      </w:tr>
    </w:tbl>
    <w:p w14:paraId="52D024E9" w14:textId="77777777" w:rsidR="00C7117C" w:rsidRPr="00A262BD" w:rsidRDefault="00C7117C" w:rsidP="00C7117C">
      <w:pPr>
        <w:spacing w:after="60"/>
        <w:rPr>
          <w:i/>
          <w:iCs/>
          <w:sz w:val="16"/>
          <w:szCs w:val="16"/>
        </w:rPr>
      </w:pPr>
    </w:p>
    <w:p w14:paraId="1624D8F0" w14:textId="77777777" w:rsidR="00C7117C" w:rsidRPr="00A262BD" w:rsidRDefault="00C7117C" w:rsidP="00C7117C">
      <w:pPr>
        <w:spacing w:after="60"/>
        <w:rPr>
          <w:i/>
          <w:iCs/>
          <w:sz w:val="18"/>
          <w:szCs w:val="18"/>
        </w:rPr>
      </w:pPr>
      <w:r w:rsidRPr="00A262BD">
        <w:rPr>
          <w:sz w:val="20"/>
          <w:szCs w:val="20"/>
        </w:rPr>
        <w:t xml:space="preserve">7. </w:t>
      </w:r>
      <w:r w:rsidRPr="00A262BD">
        <w:rPr>
          <w:b/>
          <w:sz w:val="20"/>
          <w:szCs w:val="20"/>
        </w:rPr>
        <w:t>Consent to act as Agent for Service</w:t>
      </w:r>
    </w:p>
    <w:p w14:paraId="1EA31DF2" w14:textId="77777777" w:rsidR="00C7117C" w:rsidRPr="00A262BD" w:rsidRDefault="00C7117C" w:rsidP="00C7117C">
      <w:pPr>
        <w:ind w:left="270"/>
        <w:rPr>
          <w:sz w:val="16"/>
          <w:szCs w:val="16"/>
        </w:rPr>
      </w:pPr>
    </w:p>
    <w:tbl>
      <w:tblPr>
        <w:tblStyle w:val="TableGrid"/>
        <w:tblW w:w="9990" w:type="dxa"/>
        <w:tblInd w:w="288" w:type="dxa"/>
        <w:tblLook w:val="01E0" w:firstRow="1" w:lastRow="1" w:firstColumn="1" w:lastColumn="1" w:noHBand="0" w:noVBand="0"/>
      </w:tblPr>
      <w:tblGrid>
        <w:gridCol w:w="7290"/>
        <w:gridCol w:w="2700"/>
      </w:tblGrid>
      <w:tr w:rsidR="00C7117C" w:rsidRPr="00A262BD" w14:paraId="1CC7FC4C" w14:textId="77777777" w:rsidTr="001530D3"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C08D93" w14:textId="77777777" w:rsidR="00C7117C" w:rsidRPr="00A262BD" w:rsidRDefault="00C7117C" w:rsidP="001530D3">
            <w:pPr>
              <w:ind w:left="-18" w:right="-9"/>
              <w:jc w:val="center"/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004373D" w14:textId="77777777" w:rsidR="00C7117C" w:rsidRPr="00A262BD" w:rsidRDefault="00C7117C" w:rsidP="001530D3">
            <w:pPr>
              <w:ind w:left="-27" w:right="-90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has consented to act as the</w:t>
            </w:r>
          </w:p>
        </w:tc>
      </w:tr>
      <w:tr w:rsidR="00C7117C" w:rsidRPr="00A262BD" w14:paraId="6CBAE185" w14:textId="77777777" w:rsidTr="001530D3"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F26C0FB" w14:textId="77777777" w:rsidR="00C7117C" w:rsidRPr="00A262BD" w:rsidRDefault="00C7117C" w:rsidP="001530D3">
            <w:pPr>
              <w:ind w:left="-18" w:right="-9"/>
              <w:jc w:val="center"/>
              <w:rPr>
                <w:sz w:val="18"/>
                <w:szCs w:val="18"/>
              </w:rPr>
            </w:pPr>
            <w:r w:rsidRPr="00A262BD">
              <w:rPr>
                <w:sz w:val="18"/>
                <w:szCs w:val="18"/>
              </w:rPr>
              <w:t>Name of Agent for Service</w:t>
            </w:r>
            <w:r w:rsidRPr="00A262BD">
              <w:rPr>
                <w:sz w:val="16"/>
                <w:szCs w:val="16"/>
              </w:rPr>
              <w:t xml:space="preserve"> (first, middle, last)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CC64110" w14:textId="77777777" w:rsidR="00C7117C" w:rsidRPr="00A262BD" w:rsidRDefault="00C7117C" w:rsidP="001530D3">
            <w:pPr>
              <w:ind w:left="-27" w:right="-90"/>
              <w:rPr>
                <w:sz w:val="18"/>
                <w:szCs w:val="18"/>
              </w:rPr>
            </w:pPr>
          </w:p>
        </w:tc>
      </w:tr>
    </w:tbl>
    <w:p w14:paraId="586A9BEF" w14:textId="77777777" w:rsidR="00C7117C" w:rsidRPr="00A262BD" w:rsidRDefault="00C7117C" w:rsidP="00C7117C">
      <w:pPr>
        <w:ind w:left="270"/>
        <w:rPr>
          <w:sz w:val="12"/>
          <w:szCs w:val="12"/>
        </w:rPr>
      </w:pPr>
    </w:p>
    <w:p w14:paraId="0CECF9F7" w14:textId="77777777" w:rsidR="00C7117C" w:rsidRPr="00A262BD" w:rsidRDefault="00C7117C" w:rsidP="00C7117C">
      <w:pPr>
        <w:ind w:left="270"/>
        <w:rPr>
          <w:sz w:val="20"/>
          <w:szCs w:val="20"/>
        </w:rPr>
      </w:pPr>
      <w:proofErr w:type="gramStart"/>
      <w:r w:rsidRPr="00A262BD">
        <w:rPr>
          <w:sz w:val="20"/>
          <w:szCs w:val="20"/>
        </w:rPr>
        <w:t>agent</w:t>
      </w:r>
      <w:proofErr w:type="gramEnd"/>
      <w:r w:rsidRPr="00A262BD">
        <w:rPr>
          <w:sz w:val="20"/>
          <w:szCs w:val="20"/>
        </w:rPr>
        <w:t xml:space="preserve"> for service of the above named corporation.</w:t>
      </w:r>
    </w:p>
    <w:p w14:paraId="7A3E3FE9" w14:textId="77777777" w:rsidR="00C7117C" w:rsidRPr="00A262BD" w:rsidRDefault="00C7117C" w:rsidP="00C7117C">
      <w:pPr>
        <w:rPr>
          <w:sz w:val="20"/>
          <w:szCs w:val="20"/>
        </w:rPr>
      </w:pPr>
      <w:r w:rsidRPr="00A262BD">
        <w:rPr>
          <w:sz w:val="20"/>
          <w:szCs w:val="20"/>
        </w:rPr>
        <w:t>{%p endif %}</w:t>
      </w:r>
    </w:p>
    <w:p w14:paraId="4126BCEA" w14:textId="77777777" w:rsidR="00E81304" w:rsidRPr="00A262BD" w:rsidRDefault="00E81304" w:rsidP="008D2283">
      <w:pPr>
        <w:rPr>
          <w:sz w:val="16"/>
          <w:szCs w:val="16"/>
        </w:rPr>
      </w:pPr>
    </w:p>
    <w:p w14:paraId="062A2CCF" w14:textId="77777777" w:rsidR="008D2283" w:rsidRPr="00A262BD" w:rsidRDefault="00F842A7" w:rsidP="008D2283">
      <w:pPr>
        <w:rPr>
          <w:sz w:val="16"/>
          <w:szCs w:val="16"/>
        </w:rPr>
      </w:pPr>
      <w:r w:rsidRPr="00A262BD">
        <w:rPr>
          <w:sz w:val="20"/>
          <w:szCs w:val="20"/>
        </w:rPr>
        <w:t>8</w:t>
      </w:r>
      <w:r w:rsidR="008D2283" w:rsidRPr="00A262BD">
        <w:rPr>
          <w:sz w:val="20"/>
          <w:szCs w:val="20"/>
        </w:rPr>
        <w:t xml:space="preserve">. </w:t>
      </w:r>
      <w:r w:rsidR="008D2283" w:rsidRPr="00A262BD">
        <w:rPr>
          <w:b/>
          <w:sz w:val="20"/>
          <w:szCs w:val="20"/>
        </w:rPr>
        <w:t>Authorized Representative/Authorized Signing Authority for the Corporation</w:t>
      </w:r>
    </w:p>
    <w:p w14:paraId="1B05C5D6" w14:textId="77777777" w:rsidR="008D2283" w:rsidRPr="00A262BD" w:rsidRDefault="008D2283" w:rsidP="00F842A7">
      <w:pPr>
        <w:tabs>
          <w:tab w:val="left" w:pos="2940"/>
        </w:tabs>
        <w:rPr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270"/>
        <w:gridCol w:w="3150"/>
        <w:gridCol w:w="270"/>
        <w:gridCol w:w="3240"/>
      </w:tblGrid>
      <w:tr w:rsidR="00F842A7" w:rsidRPr="00A262BD" w14:paraId="459F2083" w14:textId="77777777" w:rsidTr="00F842A7">
        <w:tc>
          <w:tcPr>
            <w:tcW w:w="3348" w:type="dxa"/>
            <w:tcBorders>
              <w:top w:val="nil"/>
              <w:left w:val="nil"/>
              <w:right w:val="nil"/>
            </w:tcBorders>
          </w:tcPr>
          <w:p w14:paraId="478364E7" w14:textId="77777777" w:rsidR="00F842A7" w:rsidRPr="00A262BD" w:rsidRDefault="00BB2078" w:rsidP="00D5256B">
            <w:pPr>
              <w:jc w:val="center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{{</w:t>
            </w:r>
            <w:proofErr w:type="spellStart"/>
            <w:r w:rsidR="00E81304" w:rsidRPr="00A262BD">
              <w:rPr>
                <w:sz w:val="20"/>
                <w:szCs w:val="20"/>
              </w:rPr>
              <w:t>lawyer.first_name</w:t>
            </w:r>
            <w:proofErr w:type="spellEnd"/>
            <w:r w:rsidRPr="00A262BD">
              <w:rPr>
                <w:sz w:val="20"/>
                <w:szCs w:val="20"/>
              </w:rPr>
              <w:t>}}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6C2DAAC" w14:textId="77777777" w:rsidR="00F842A7" w:rsidRPr="00A262BD" w:rsidRDefault="00F842A7" w:rsidP="00D525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right w:val="nil"/>
            </w:tcBorders>
          </w:tcPr>
          <w:p w14:paraId="4C4BA96A" w14:textId="77777777" w:rsidR="00F842A7" w:rsidRPr="00A262BD" w:rsidRDefault="00BB2078" w:rsidP="00E81304">
            <w:pPr>
              <w:jc w:val="center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{{</w:t>
            </w:r>
            <w:proofErr w:type="spellStart"/>
            <w:r w:rsidR="00F842A7" w:rsidRPr="00A262BD">
              <w:rPr>
                <w:sz w:val="20"/>
                <w:szCs w:val="20"/>
              </w:rPr>
              <w:t>lawyer.</w:t>
            </w:r>
            <w:r w:rsidR="00E81304" w:rsidRPr="00A262BD">
              <w:rPr>
                <w:sz w:val="20"/>
                <w:szCs w:val="20"/>
              </w:rPr>
              <w:t>middle</w:t>
            </w:r>
            <w:r w:rsidR="00F842A7" w:rsidRPr="00A262BD">
              <w:rPr>
                <w:sz w:val="20"/>
                <w:szCs w:val="20"/>
              </w:rPr>
              <w:t>_name</w:t>
            </w:r>
            <w:proofErr w:type="spellEnd"/>
            <w:r w:rsidRPr="00A262BD">
              <w:rPr>
                <w:sz w:val="20"/>
                <w:szCs w:val="20"/>
              </w:rPr>
              <w:t>}}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DAF1271" w14:textId="77777777" w:rsidR="00F842A7" w:rsidRPr="00A262BD" w:rsidRDefault="00F842A7" w:rsidP="00D525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14:paraId="10631EBE" w14:textId="77777777" w:rsidR="00F842A7" w:rsidRPr="00A262BD" w:rsidRDefault="00BB2078" w:rsidP="00D5256B">
            <w:pPr>
              <w:jc w:val="center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{{</w:t>
            </w:r>
            <w:proofErr w:type="spellStart"/>
            <w:r w:rsidR="00E81304" w:rsidRPr="00A262BD">
              <w:rPr>
                <w:sz w:val="20"/>
                <w:szCs w:val="20"/>
              </w:rPr>
              <w:t>lawyer.last_name</w:t>
            </w:r>
            <w:proofErr w:type="spellEnd"/>
            <w:r w:rsidRPr="00A262BD">
              <w:rPr>
                <w:sz w:val="20"/>
                <w:szCs w:val="20"/>
              </w:rPr>
              <w:t>}}</w:t>
            </w:r>
          </w:p>
        </w:tc>
      </w:tr>
      <w:tr w:rsidR="00F842A7" w:rsidRPr="00A262BD" w14:paraId="3C0C33A1" w14:textId="77777777" w:rsidTr="00F84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48" w:type="dxa"/>
            <w:tcBorders>
              <w:top w:val="single" w:sz="4" w:space="0" w:color="auto"/>
            </w:tcBorders>
          </w:tcPr>
          <w:p w14:paraId="04AF11FE" w14:textId="77777777" w:rsidR="00F842A7" w:rsidRPr="00A262BD" w:rsidRDefault="00E81304" w:rsidP="00D5256B">
            <w:pPr>
              <w:jc w:val="center"/>
              <w:rPr>
                <w:sz w:val="16"/>
                <w:szCs w:val="16"/>
              </w:rPr>
            </w:pPr>
            <w:r w:rsidRPr="00A262BD">
              <w:rPr>
                <w:sz w:val="16"/>
                <w:szCs w:val="16"/>
              </w:rPr>
              <w:t>First name</w:t>
            </w:r>
          </w:p>
        </w:tc>
        <w:tc>
          <w:tcPr>
            <w:tcW w:w="270" w:type="dxa"/>
          </w:tcPr>
          <w:p w14:paraId="4B51ECED" w14:textId="77777777" w:rsidR="00F842A7" w:rsidRPr="00A262BD" w:rsidRDefault="00F842A7" w:rsidP="00D5256B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20FB2E05" w14:textId="77777777" w:rsidR="00F842A7" w:rsidRPr="00A262BD" w:rsidRDefault="00E81304" w:rsidP="00D5256B">
            <w:pPr>
              <w:jc w:val="center"/>
              <w:rPr>
                <w:i/>
                <w:iCs/>
                <w:sz w:val="16"/>
                <w:szCs w:val="16"/>
              </w:rPr>
            </w:pPr>
            <w:r w:rsidRPr="00A262BD">
              <w:rPr>
                <w:iCs/>
                <w:sz w:val="16"/>
                <w:szCs w:val="16"/>
              </w:rPr>
              <w:t>Middle Name (optional)</w:t>
            </w:r>
          </w:p>
        </w:tc>
        <w:tc>
          <w:tcPr>
            <w:tcW w:w="270" w:type="dxa"/>
          </w:tcPr>
          <w:p w14:paraId="5F213B33" w14:textId="77777777" w:rsidR="00F842A7" w:rsidRPr="00A262BD" w:rsidRDefault="00F842A7" w:rsidP="00D5256B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18E8F503" w14:textId="77777777" w:rsidR="00F842A7" w:rsidRPr="00A262BD" w:rsidRDefault="00E81304" w:rsidP="00F842A7">
            <w:pPr>
              <w:jc w:val="center"/>
              <w:rPr>
                <w:iCs/>
                <w:sz w:val="16"/>
                <w:szCs w:val="16"/>
              </w:rPr>
            </w:pPr>
            <w:r w:rsidRPr="00A262BD">
              <w:rPr>
                <w:iCs/>
                <w:sz w:val="16"/>
                <w:szCs w:val="16"/>
              </w:rPr>
              <w:t>Last Name</w:t>
            </w:r>
          </w:p>
        </w:tc>
      </w:tr>
    </w:tbl>
    <w:p w14:paraId="3B258287" w14:textId="77777777" w:rsidR="000C41BD" w:rsidRPr="00A262BD" w:rsidRDefault="000C41BD" w:rsidP="000C41BD">
      <w:pPr>
        <w:tabs>
          <w:tab w:val="left" w:pos="2940"/>
        </w:tabs>
        <w:rPr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270"/>
        <w:gridCol w:w="3150"/>
        <w:gridCol w:w="270"/>
        <w:gridCol w:w="3240"/>
      </w:tblGrid>
      <w:tr w:rsidR="000C41BD" w:rsidRPr="00A262BD" w14:paraId="3D80EBEC" w14:textId="77777777" w:rsidTr="00D5256B">
        <w:tc>
          <w:tcPr>
            <w:tcW w:w="3348" w:type="dxa"/>
            <w:tcBorders>
              <w:top w:val="nil"/>
              <w:left w:val="nil"/>
              <w:right w:val="nil"/>
            </w:tcBorders>
          </w:tcPr>
          <w:p w14:paraId="290D431F" w14:textId="77777777" w:rsidR="000C41BD" w:rsidRPr="00A262BD" w:rsidRDefault="000C41BD" w:rsidP="000C41BD">
            <w:pPr>
              <w:tabs>
                <w:tab w:val="left" w:pos="2400"/>
              </w:tabs>
              <w:jc w:val="center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Solicitor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CD4BA13" w14:textId="77777777" w:rsidR="000C41BD" w:rsidRPr="00A262BD" w:rsidRDefault="000C41BD" w:rsidP="00D5256B">
            <w:pPr>
              <w:jc w:val="center"/>
            </w:pPr>
          </w:p>
        </w:tc>
        <w:tc>
          <w:tcPr>
            <w:tcW w:w="3150" w:type="dxa"/>
            <w:tcBorders>
              <w:top w:val="nil"/>
              <w:left w:val="nil"/>
              <w:right w:val="nil"/>
            </w:tcBorders>
          </w:tcPr>
          <w:p w14:paraId="07F3657D" w14:textId="77777777" w:rsidR="000C41BD" w:rsidRPr="00A262BD" w:rsidRDefault="00BB2078" w:rsidP="00D5256B">
            <w:pPr>
              <w:jc w:val="center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{{</w:t>
            </w:r>
            <w:proofErr w:type="spellStart"/>
            <w:r w:rsidR="000C41BD" w:rsidRPr="00A262BD">
              <w:rPr>
                <w:sz w:val="20"/>
                <w:szCs w:val="20"/>
              </w:rPr>
              <w:t>lawyer.email</w:t>
            </w:r>
            <w:proofErr w:type="spellEnd"/>
            <w:r w:rsidRPr="00A262BD">
              <w:rPr>
                <w:sz w:val="20"/>
                <w:szCs w:val="20"/>
              </w:rPr>
              <w:t>}}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F89262F" w14:textId="77777777" w:rsidR="000C41BD" w:rsidRPr="00A262BD" w:rsidRDefault="000C41BD" w:rsidP="00D525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14:paraId="6B8A8E45" w14:textId="77777777" w:rsidR="000C41BD" w:rsidRPr="00A262BD" w:rsidRDefault="00BB2078" w:rsidP="00C65D2E">
            <w:pPr>
              <w:jc w:val="center"/>
              <w:rPr>
                <w:sz w:val="20"/>
                <w:szCs w:val="20"/>
              </w:rPr>
            </w:pPr>
            <w:r w:rsidRPr="00A262BD">
              <w:rPr>
                <w:sz w:val="20"/>
                <w:szCs w:val="20"/>
              </w:rPr>
              <w:t>{{</w:t>
            </w:r>
            <w:proofErr w:type="spellStart"/>
            <w:r w:rsidR="000C41BD" w:rsidRPr="00A262BD">
              <w:rPr>
                <w:sz w:val="20"/>
                <w:szCs w:val="20"/>
              </w:rPr>
              <w:t>lawyer.</w:t>
            </w:r>
            <w:r w:rsidR="00C65D2E" w:rsidRPr="00A262BD">
              <w:rPr>
                <w:sz w:val="20"/>
                <w:szCs w:val="20"/>
              </w:rPr>
              <w:t>phone</w:t>
            </w:r>
            <w:proofErr w:type="spellEnd"/>
            <w:r w:rsidRPr="00A262BD">
              <w:rPr>
                <w:sz w:val="20"/>
                <w:szCs w:val="20"/>
              </w:rPr>
              <w:t>}}</w:t>
            </w:r>
          </w:p>
        </w:tc>
      </w:tr>
      <w:tr w:rsidR="000C41BD" w:rsidRPr="00A262BD" w14:paraId="3E426E00" w14:textId="77777777" w:rsidTr="00D525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48" w:type="dxa"/>
            <w:tcBorders>
              <w:top w:val="single" w:sz="4" w:space="0" w:color="auto"/>
            </w:tcBorders>
          </w:tcPr>
          <w:p w14:paraId="15E78425" w14:textId="77777777" w:rsidR="000C41BD" w:rsidRPr="00A262BD" w:rsidRDefault="000C41BD" w:rsidP="00D5256B">
            <w:pPr>
              <w:jc w:val="center"/>
              <w:rPr>
                <w:sz w:val="16"/>
                <w:szCs w:val="16"/>
              </w:rPr>
            </w:pPr>
            <w:r w:rsidRPr="00A262BD">
              <w:rPr>
                <w:sz w:val="16"/>
                <w:szCs w:val="16"/>
              </w:rPr>
              <w:t>Relationship to Corporation</w:t>
            </w:r>
          </w:p>
        </w:tc>
        <w:tc>
          <w:tcPr>
            <w:tcW w:w="270" w:type="dxa"/>
          </w:tcPr>
          <w:p w14:paraId="6DC536E3" w14:textId="77777777" w:rsidR="000C41BD" w:rsidRPr="00A262BD" w:rsidRDefault="000C41BD" w:rsidP="00D5256B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41D78C30" w14:textId="77777777" w:rsidR="000C41BD" w:rsidRPr="00A262BD" w:rsidRDefault="000C41BD" w:rsidP="00D5256B">
            <w:pPr>
              <w:jc w:val="center"/>
              <w:rPr>
                <w:i/>
                <w:iCs/>
                <w:sz w:val="16"/>
                <w:szCs w:val="16"/>
              </w:rPr>
            </w:pPr>
            <w:r w:rsidRPr="00A262BD">
              <w:rPr>
                <w:sz w:val="16"/>
                <w:szCs w:val="16"/>
              </w:rPr>
              <w:t>Email Address (optional)</w:t>
            </w:r>
          </w:p>
        </w:tc>
        <w:tc>
          <w:tcPr>
            <w:tcW w:w="270" w:type="dxa"/>
          </w:tcPr>
          <w:p w14:paraId="0529F2AB" w14:textId="77777777" w:rsidR="000C41BD" w:rsidRPr="00A262BD" w:rsidRDefault="000C41BD" w:rsidP="00D5256B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354F4CCF" w14:textId="77777777" w:rsidR="000C41BD" w:rsidRPr="00A262BD" w:rsidRDefault="000C41BD" w:rsidP="00D5256B">
            <w:pPr>
              <w:jc w:val="center"/>
              <w:rPr>
                <w:iCs/>
                <w:sz w:val="16"/>
                <w:szCs w:val="16"/>
              </w:rPr>
            </w:pPr>
            <w:r w:rsidRPr="00A262BD">
              <w:rPr>
                <w:iCs/>
                <w:sz w:val="16"/>
                <w:szCs w:val="16"/>
              </w:rPr>
              <w:t>Phone Number (optional)</w:t>
            </w:r>
          </w:p>
        </w:tc>
      </w:tr>
    </w:tbl>
    <w:p w14:paraId="1582D6CF" w14:textId="77777777" w:rsidR="008D2283" w:rsidRPr="00A262BD" w:rsidRDefault="008D2283" w:rsidP="008D2283">
      <w:pPr>
        <w:rPr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270"/>
        <w:gridCol w:w="6660"/>
      </w:tblGrid>
      <w:tr w:rsidR="008D2283" w:rsidRPr="00A262BD" w14:paraId="488DBB8B" w14:textId="77777777" w:rsidTr="000C41BD">
        <w:tc>
          <w:tcPr>
            <w:tcW w:w="3348" w:type="dxa"/>
            <w:tcBorders>
              <w:top w:val="nil"/>
              <w:left w:val="nil"/>
              <w:right w:val="nil"/>
            </w:tcBorders>
          </w:tcPr>
          <w:p w14:paraId="577790C0" w14:textId="77777777" w:rsidR="008D2283" w:rsidRPr="00A262BD" w:rsidRDefault="008D2283" w:rsidP="008543AD">
            <w:pPr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0F8EF84" w14:textId="77777777" w:rsidR="008D2283" w:rsidRPr="00A262BD" w:rsidRDefault="008D2283" w:rsidP="008543AD">
            <w:pPr>
              <w:jc w:val="center"/>
            </w:pPr>
          </w:p>
        </w:tc>
        <w:tc>
          <w:tcPr>
            <w:tcW w:w="6660" w:type="dxa"/>
            <w:tcBorders>
              <w:top w:val="nil"/>
              <w:left w:val="nil"/>
              <w:right w:val="nil"/>
            </w:tcBorders>
          </w:tcPr>
          <w:p w14:paraId="090965A9" w14:textId="77777777" w:rsidR="008D2283" w:rsidRPr="00A262BD" w:rsidRDefault="008D2283" w:rsidP="008543AD">
            <w:pPr>
              <w:jc w:val="center"/>
            </w:pPr>
          </w:p>
        </w:tc>
      </w:tr>
      <w:tr w:rsidR="008D2283" w:rsidRPr="00E02772" w14:paraId="792B6C34" w14:textId="77777777" w:rsidTr="000C41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48" w:type="dxa"/>
            <w:tcBorders>
              <w:top w:val="single" w:sz="4" w:space="0" w:color="auto"/>
            </w:tcBorders>
          </w:tcPr>
          <w:p w14:paraId="0060915A" w14:textId="77777777" w:rsidR="008D2283" w:rsidRPr="00A262BD" w:rsidRDefault="008D2283" w:rsidP="008543AD">
            <w:pPr>
              <w:jc w:val="center"/>
              <w:rPr>
                <w:sz w:val="16"/>
                <w:szCs w:val="16"/>
              </w:rPr>
            </w:pPr>
            <w:r w:rsidRPr="00A262BD">
              <w:rPr>
                <w:sz w:val="16"/>
                <w:szCs w:val="16"/>
              </w:rPr>
              <w:t>Date of submission (</w:t>
            </w:r>
            <w:proofErr w:type="spellStart"/>
            <w:r w:rsidRPr="00A262BD">
              <w:rPr>
                <w:sz w:val="16"/>
                <w:szCs w:val="16"/>
              </w:rPr>
              <w:t>yyyy</w:t>
            </w:r>
            <w:proofErr w:type="spellEnd"/>
            <w:r w:rsidRPr="00A262BD">
              <w:rPr>
                <w:sz w:val="16"/>
                <w:szCs w:val="16"/>
              </w:rPr>
              <w:t>-mm-</w:t>
            </w:r>
            <w:proofErr w:type="spellStart"/>
            <w:r w:rsidRPr="00A262BD">
              <w:rPr>
                <w:sz w:val="16"/>
                <w:szCs w:val="16"/>
              </w:rPr>
              <w:t>dd</w:t>
            </w:r>
            <w:proofErr w:type="spellEnd"/>
            <w:r w:rsidRPr="00A262BD">
              <w:rPr>
                <w:sz w:val="16"/>
                <w:szCs w:val="16"/>
              </w:rPr>
              <w:t>)</w:t>
            </w:r>
          </w:p>
        </w:tc>
        <w:tc>
          <w:tcPr>
            <w:tcW w:w="270" w:type="dxa"/>
          </w:tcPr>
          <w:p w14:paraId="13B4D29C" w14:textId="77777777" w:rsidR="008D2283" w:rsidRPr="00A262BD" w:rsidRDefault="008D2283" w:rsidP="008543AD">
            <w:pPr>
              <w:rPr>
                <w:sz w:val="16"/>
                <w:szCs w:val="16"/>
              </w:rPr>
            </w:pPr>
          </w:p>
        </w:tc>
        <w:tc>
          <w:tcPr>
            <w:tcW w:w="6660" w:type="dxa"/>
            <w:tcBorders>
              <w:top w:val="single" w:sz="4" w:space="0" w:color="auto"/>
            </w:tcBorders>
          </w:tcPr>
          <w:p w14:paraId="1B0064E5" w14:textId="77777777" w:rsidR="008D2283" w:rsidRPr="00E02772" w:rsidRDefault="008D2283" w:rsidP="008543AD">
            <w:pPr>
              <w:jc w:val="center"/>
              <w:rPr>
                <w:i/>
                <w:iCs/>
                <w:sz w:val="16"/>
                <w:szCs w:val="16"/>
              </w:rPr>
            </w:pPr>
            <w:r w:rsidRPr="00A262BD">
              <w:rPr>
                <w:sz w:val="16"/>
                <w:szCs w:val="16"/>
              </w:rPr>
              <w:t>Signature</w:t>
            </w:r>
          </w:p>
        </w:tc>
      </w:tr>
    </w:tbl>
    <w:p w14:paraId="11E2F018" w14:textId="77777777" w:rsidR="008D2283" w:rsidRPr="000C41BD" w:rsidRDefault="008D2283" w:rsidP="000C41BD">
      <w:pPr>
        <w:rPr>
          <w:sz w:val="4"/>
          <w:szCs w:val="4"/>
        </w:rPr>
      </w:pPr>
    </w:p>
    <w:sectPr w:rsidR="008D2283" w:rsidRPr="000C41BD" w:rsidSect="000708A2">
      <w:footerReference w:type="default" r:id="rId10"/>
      <w:footerReference w:type="first" r:id="rId11"/>
      <w:pgSz w:w="12240" w:h="15840" w:code="1"/>
      <w:pgMar w:top="720" w:right="1080" w:bottom="720" w:left="1080" w:header="720" w:footer="720" w:gutter="0"/>
      <w:paperSrc w:first="7" w:other="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455CD" w14:textId="77777777" w:rsidR="00FB0B0E" w:rsidRPr="00E02772" w:rsidRDefault="00FB0B0E">
      <w:r w:rsidRPr="00E02772">
        <w:separator/>
      </w:r>
    </w:p>
  </w:endnote>
  <w:endnote w:type="continuationSeparator" w:id="0">
    <w:p w14:paraId="372FA321" w14:textId="77777777" w:rsidR="00FB0B0E" w:rsidRPr="00E02772" w:rsidRDefault="00FB0B0E">
      <w:r w:rsidRPr="00E0277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E5AF1" w14:textId="77777777" w:rsidR="000708A2" w:rsidRPr="00E02772" w:rsidRDefault="000708A2" w:rsidP="000708A2">
    <w:pPr>
      <w:tabs>
        <w:tab w:val="right" w:pos="10080"/>
      </w:tabs>
    </w:pPr>
    <w:proofErr w:type="gramStart"/>
    <w:r w:rsidRPr="00E02772">
      <w:rPr>
        <w:sz w:val="18"/>
        <w:szCs w:val="18"/>
      </w:rPr>
      <w:t>REG30</w:t>
    </w:r>
    <w:r>
      <w:rPr>
        <w:sz w:val="18"/>
        <w:szCs w:val="18"/>
      </w:rPr>
      <w:t>37</w:t>
    </w:r>
    <w:r w:rsidRPr="00E02772">
      <w:rPr>
        <w:sz w:val="18"/>
        <w:szCs w:val="18"/>
      </w:rPr>
      <w:t xml:space="preserve">  Rev</w:t>
    </w:r>
    <w:proofErr w:type="gramEnd"/>
    <w:r w:rsidRPr="00E02772">
      <w:rPr>
        <w:sz w:val="18"/>
        <w:szCs w:val="18"/>
      </w:rPr>
      <w:t>. 20</w:t>
    </w:r>
    <w:r>
      <w:rPr>
        <w:sz w:val="18"/>
        <w:szCs w:val="18"/>
      </w:rPr>
      <w:t>21</w:t>
    </w:r>
    <w:r w:rsidRPr="00E02772">
      <w:rPr>
        <w:sz w:val="18"/>
        <w:szCs w:val="18"/>
      </w:rPr>
      <w:t>-</w:t>
    </w:r>
    <w:r>
      <w:rPr>
        <w:sz w:val="18"/>
        <w:szCs w:val="18"/>
      </w:rPr>
      <w:t>03</w:t>
    </w:r>
    <w:r>
      <w:rPr>
        <w:sz w:val="18"/>
        <w:szCs w:val="18"/>
      </w:rPr>
      <w:tab/>
    </w:r>
    <w:r w:rsidRPr="00E02772">
      <w:rPr>
        <w:iCs/>
        <w:sz w:val="18"/>
        <w:szCs w:val="18"/>
      </w:rPr>
      <w:t xml:space="preserve">Page </w:t>
    </w:r>
    <w:r>
      <w:rPr>
        <w:iCs/>
        <w:sz w:val="18"/>
        <w:szCs w:val="18"/>
      </w:rPr>
      <w:fldChar w:fldCharType="begin"/>
    </w:r>
    <w:r>
      <w:rPr>
        <w:iCs/>
        <w:sz w:val="18"/>
        <w:szCs w:val="18"/>
      </w:rPr>
      <w:instrText xml:space="preserve"> PAGE  \* Arabic  \* MERGEFORMAT </w:instrText>
    </w:r>
    <w:r>
      <w:rPr>
        <w:iCs/>
        <w:sz w:val="18"/>
        <w:szCs w:val="18"/>
      </w:rPr>
      <w:fldChar w:fldCharType="separate"/>
    </w:r>
    <w:r w:rsidR="00A262BD">
      <w:rPr>
        <w:iCs/>
        <w:noProof/>
        <w:sz w:val="18"/>
        <w:szCs w:val="18"/>
      </w:rPr>
      <w:t>2</w:t>
    </w:r>
    <w:r>
      <w:rPr>
        <w:iCs/>
        <w:sz w:val="18"/>
        <w:szCs w:val="18"/>
      </w:rPr>
      <w:fldChar w:fldCharType="end"/>
    </w:r>
    <w:r w:rsidRPr="00E02772">
      <w:rPr>
        <w:iCs/>
        <w:sz w:val="18"/>
        <w:szCs w:val="18"/>
      </w:rPr>
      <w:t xml:space="preserve"> of </w:t>
    </w:r>
    <w:r>
      <w:rPr>
        <w:iCs/>
        <w:sz w:val="18"/>
        <w:szCs w:val="18"/>
      </w:rPr>
      <w:fldChar w:fldCharType="begin"/>
    </w:r>
    <w:r>
      <w:rPr>
        <w:iCs/>
        <w:sz w:val="18"/>
        <w:szCs w:val="18"/>
      </w:rPr>
      <w:instrText xml:space="preserve"> NUMPAGES  \* Arabic  \* MERGEFORMAT </w:instrText>
    </w:r>
    <w:r>
      <w:rPr>
        <w:iCs/>
        <w:sz w:val="18"/>
        <w:szCs w:val="18"/>
      </w:rPr>
      <w:fldChar w:fldCharType="separate"/>
    </w:r>
    <w:r w:rsidR="00A262BD">
      <w:rPr>
        <w:iCs/>
        <w:noProof/>
        <w:sz w:val="18"/>
        <w:szCs w:val="18"/>
      </w:rPr>
      <w:t>3</w:t>
    </w:r>
    <w:r>
      <w:rPr>
        <w:iCs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5DBFB" w14:textId="77777777" w:rsidR="000C41BD" w:rsidRPr="00E02772" w:rsidRDefault="000C41BD" w:rsidP="000C41BD">
    <w:pPr>
      <w:tabs>
        <w:tab w:val="right" w:pos="10080"/>
      </w:tabs>
    </w:pPr>
    <w:proofErr w:type="gramStart"/>
    <w:r w:rsidRPr="00E02772">
      <w:rPr>
        <w:sz w:val="18"/>
        <w:szCs w:val="18"/>
      </w:rPr>
      <w:t>REG30</w:t>
    </w:r>
    <w:r w:rsidR="000708A2">
      <w:rPr>
        <w:sz w:val="18"/>
        <w:szCs w:val="18"/>
      </w:rPr>
      <w:t>37</w:t>
    </w:r>
    <w:r w:rsidRPr="00E02772">
      <w:rPr>
        <w:sz w:val="18"/>
        <w:szCs w:val="18"/>
      </w:rPr>
      <w:t xml:space="preserve">  Rev</w:t>
    </w:r>
    <w:proofErr w:type="gramEnd"/>
    <w:r w:rsidRPr="00E02772">
      <w:rPr>
        <w:sz w:val="18"/>
        <w:szCs w:val="18"/>
      </w:rPr>
      <w:t>. 20</w:t>
    </w:r>
    <w:r>
      <w:rPr>
        <w:sz w:val="18"/>
        <w:szCs w:val="18"/>
      </w:rPr>
      <w:t>2</w:t>
    </w:r>
    <w:r w:rsidR="000708A2">
      <w:rPr>
        <w:sz w:val="18"/>
        <w:szCs w:val="18"/>
      </w:rPr>
      <w:t>1</w:t>
    </w:r>
    <w:r w:rsidRPr="00E02772">
      <w:rPr>
        <w:sz w:val="18"/>
        <w:szCs w:val="18"/>
      </w:rPr>
      <w:t>-</w:t>
    </w:r>
    <w:r>
      <w:rPr>
        <w:sz w:val="18"/>
        <w:szCs w:val="18"/>
      </w:rPr>
      <w:t>0</w:t>
    </w:r>
    <w:r w:rsidR="000708A2">
      <w:rPr>
        <w:sz w:val="18"/>
        <w:szCs w:val="18"/>
      </w:rPr>
      <w:t>3</w:t>
    </w:r>
    <w:r>
      <w:rPr>
        <w:sz w:val="18"/>
        <w:szCs w:val="18"/>
      </w:rPr>
      <w:tab/>
    </w:r>
    <w:r w:rsidRPr="00E02772">
      <w:rPr>
        <w:iCs/>
        <w:sz w:val="18"/>
        <w:szCs w:val="18"/>
      </w:rPr>
      <w:t>Page 1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A82A7" w14:textId="77777777" w:rsidR="00FB0B0E" w:rsidRPr="00E02772" w:rsidRDefault="00FB0B0E">
      <w:r w:rsidRPr="00E02772">
        <w:separator/>
      </w:r>
    </w:p>
  </w:footnote>
  <w:footnote w:type="continuationSeparator" w:id="0">
    <w:p w14:paraId="0F0A257F" w14:textId="77777777" w:rsidR="00FB0B0E" w:rsidRPr="00E02772" w:rsidRDefault="00FB0B0E">
      <w:r w:rsidRPr="00E02772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5AE"/>
    <w:rsid w:val="00016667"/>
    <w:rsid w:val="00051348"/>
    <w:rsid w:val="00052AA1"/>
    <w:rsid w:val="000541D6"/>
    <w:rsid w:val="000708A2"/>
    <w:rsid w:val="000C16B5"/>
    <w:rsid w:val="000C41BD"/>
    <w:rsid w:val="000C5C99"/>
    <w:rsid w:val="000E4CAD"/>
    <w:rsid w:val="000F5AE8"/>
    <w:rsid w:val="000F698B"/>
    <w:rsid w:val="00127BF1"/>
    <w:rsid w:val="00142F67"/>
    <w:rsid w:val="001508E5"/>
    <w:rsid w:val="00151115"/>
    <w:rsid w:val="00167A20"/>
    <w:rsid w:val="0017040B"/>
    <w:rsid w:val="0017259B"/>
    <w:rsid w:val="00173F6E"/>
    <w:rsid w:val="00177725"/>
    <w:rsid w:val="001A1CC3"/>
    <w:rsid w:val="001A6A06"/>
    <w:rsid w:val="001E7F8A"/>
    <w:rsid w:val="001F271E"/>
    <w:rsid w:val="00216F37"/>
    <w:rsid w:val="00234798"/>
    <w:rsid w:val="00234978"/>
    <w:rsid w:val="00247C1F"/>
    <w:rsid w:val="00250F81"/>
    <w:rsid w:val="00285035"/>
    <w:rsid w:val="002A18E8"/>
    <w:rsid w:val="002C5AE2"/>
    <w:rsid w:val="002E6D30"/>
    <w:rsid w:val="00315928"/>
    <w:rsid w:val="0038237A"/>
    <w:rsid w:val="00387C5E"/>
    <w:rsid w:val="003C7AFC"/>
    <w:rsid w:val="003E190F"/>
    <w:rsid w:val="003E35AE"/>
    <w:rsid w:val="003E7D88"/>
    <w:rsid w:val="00451018"/>
    <w:rsid w:val="004B4601"/>
    <w:rsid w:val="004C0A83"/>
    <w:rsid w:val="005068E9"/>
    <w:rsid w:val="005103EC"/>
    <w:rsid w:val="005122B8"/>
    <w:rsid w:val="005170B9"/>
    <w:rsid w:val="00521A7D"/>
    <w:rsid w:val="00566C8A"/>
    <w:rsid w:val="00582684"/>
    <w:rsid w:val="00583339"/>
    <w:rsid w:val="005927E9"/>
    <w:rsid w:val="005C4C67"/>
    <w:rsid w:val="005D3A91"/>
    <w:rsid w:val="005E7FED"/>
    <w:rsid w:val="005F7C9C"/>
    <w:rsid w:val="00602EA0"/>
    <w:rsid w:val="0060634F"/>
    <w:rsid w:val="006244DD"/>
    <w:rsid w:val="0062720C"/>
    <w:rsid w:val="006334C1"/>
    <w:rsid w:val="0064080E"/>
    <w:rsid w:val="006517B9"/>
    <w:rsid w:val="006522DE"/>
    <w:rsid w:val="006748C2"/>
    <w:rsid w:val="00693513"/>
    <w:rsid w:val="006A71D6"/>
    <w:rsid w:val="006C3E8E"/>
    <w:rsid w:val="006E1CEA"/>
    <w:rsid w:val="00700BEF"/>
    <w:rsid w:val="00740FA8"/>
    <w:rsid w:val="00745339"/>
    <w:rsid w:val="00760CDC"/>
    <w:rsid w:val="00775E58"/>
    <w:rsid w:val="007A41AA"/>
    <w:rsid w:val="007A7731"/>
    <w:rsid w:val="007B163C"/>
    <w:rsid w:val="007C3B4F"/>
    <w:rsid w:val="007D1490"/>
    <w:rsid w:val="007E6694"/>
    <w:rsid w:val="00843521"/>
    <w:rsid w:val="008A67C5"/>
    <w:rsid w:val="008D2283"/>
    <w:rsid w:val="008D2B09"/>
    <w:rsid w:val="008E19DC"/>
    <w:rsid w:val="00911486"/>
    <w:rsid w:val="00922BDE"/>
    <w:rsid w:val="00940031"/>
    <w:rsid w:val="009454BE"/>
    <w:rsid w:val="009C483D"/>
    <w:rsid w:val="00A0078D"/>
    <w:rsid w:val="00A06138"/>
    <w:rsid w:val="00A260C4"/>
    <w:rsid w:val="00A262BD"/>
    <w:rsid w:val="00A3068B"/>
    <w:rsid w:val="00A5566A"/>
    <w:rsid w:val="00A67CE2"/>
    <w:rsid w:val="00A71FCA"/>
    <w:rsid w:val="00A76961"/>
    <w:rsid w:val="00AA7CE7"/>
    <w:rsid w:val="00AE3668"/>
    <w:rsid w:val="00AE4ED4"/>
    <w:rsid w:val="00AF54F9"/>
    <w:rsid w:val="00AF6885"/>
    <w:rsid w:val="00B02E78"/>
    <w:rsid w:val="00B0631E"/>
    <w:rsid w:val="00B159EC"/>
    <w:rsid w:val="00B342AD"/>
    <w:rsid w:val="00B65D38"/>
    <w:rsid w:val="00B86940"/>
    <w:rsid w:val="00BB2078"/>
    <w:rsid w:val="00BB43DB"/>
    <w:rsid w:val="00BB7BEE"/>
    <w:rsid w:val="00BD3B67"/>
    <w:rsid w:val="00C13FD1"/>
    <w:rsid w:val="00C31AE7"/>
    <w:rsid w:val="00C65D2E"/>
    <w:rsid w:val="00C7117C"/>
    <w:rsid w:val="00C817CA"/>
    <w:rsid w:val="00C86D31"/>
    <w:rsid w:val="00C91786"/>
    <w:rsid w:val="00C947A5"/>
    <w:rsid w:val="00CC2A21"/>
    <w:rsid w:val="00CD3F94"/>
    <w:rsid w:val="00CF35AC"/>
    <w:rsid w:val="00D12D95"/>
    <w:rsid w:val="00D17606"/>
    <w:rsid w:val="00D90E48"/>
    <w:rsid w:val="00DA0062"/>
    <w:rsid w:val="00DA20AD"/>
    <w:rsid w:val="00DB7491"/>
    <w:rsid w:val="00DD539F"/>
    <w:rsid w:val="00DE3B00"/>
    <w:rsid w:val="00E02772"/>
    <w:rsid w:val="00E14694"/>
    <w:rsid w:val="00E212B2"/>
    <w:rsid w:val="00E31361"/>
    <w:rsid w:val="00E32690"/>
    <w:rsid w:val="00E56656"/>
    <w:rsid w:val="00E80DB2"/>
    <w:rsid w:val="00E81304"/>
    <w:rsid w:val="00E833EC"/>
    <w:rsid w:val="00E91EC3"/>
    <w:rsid w:val="00EA0D3E"/>
    <w:rsid w:val="00EC15B8"/>
    <w:rsid w:val="00ED185E"/>
    <w:rsid w:val="00EF0AC7"/>
    <w:rsid w:val="00EF6188"/>
    <w:rsid w:val="00F12EE7"/>
    <w:rsid w:val="00F36D05"/>
    <w:rsid w:val="00F6772F"/>
    <w:rsid w:val="00F842A7"/>
    <w:rsid w:val="00F87C20"/>
    <w:rsid w:val="00FA2689"/>
    <w:rsid w:val="00FB0B0E"/>
    <w:rsid w:val="00FD14BB"/>
    <w:rsid w:val="00FE1C18"/>
    <w:rsid w:val="00FE3F45"/>
    <w:rsid w:val="00FE5DE4"/>
    <w:rsid w:val="00FE6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B7BB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7A5"/>
    <w:rPr>
      <w:rFonts w:ascii="Arial" w:hAnsi="Arial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947A5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C947A5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EA0D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C947A5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EA0D3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C947A5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uiPriority w:val="99"/>
    <w:rsid w:val="00216F37"/>
    <w:rPr>
      <w:rFonts w:ascii="Arial" w:hAnsi="Arial" w:cs="Arial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tDocsGrid">
    <w:name w:val="HotDocs Grid"/>
    <w:basedOn w:val="TableGrid"/>
    <w:rsid w:val="00234978"/>
    <w:tblPr/>
  </w:style>
  <w:style w:type="character" w:styleId="Hyperlink">
    <w:name w:val="Hyperlink"/>
    <w:basedOn w:val="DefaultParagraphFont"/>
    <w:uiPriority w:val="99"/>
    <w:unhideWhenUsed/>
    <w:rsid w:val="008D2283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A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7A5"/>
    <w:rPr>
      <w:rFonts w:ascii="Arial" w:hAnsi="Arial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947A5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C947A5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rsid w:val="00EA0D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C947A5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EA0D3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C947A5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uiPriority w:val="99"/>
    <w:rsid w:val="00216F37"/>
    <w:rPr>
      <w:rFonts w:ascii="Arial" w:hAnsi="Arial" w:cs="Arial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tDocsGrid">
    <w:name w:val="HotDocs Grid"/>
    <w:basedOn w:val="TableGrid"/>
    <w:rsid w:val="00234978"/>
    <w:tblPr/>
  </w:style>
  <w:style w:type="character" w:styleId="Hyperlink">
    <w:name w:val="Hyperlink"/>
    <w:basedOn w:val="DefaultParagraphFont"/>
    <w:uiPriority w:val="99"/>
    <w:unhideWhenUsed/>
    <w:rsid w:val="008D2283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A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57E54-A532-49C1-882B-63B453C7F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1781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AB Notice of Address</vt:lpstr>
      <vt:lpstr>Sections 20.1, 20.2, 280 and 288</vt:lpstr>
    </vt:vector>
  </TitlesOfParts>
  <Company>Granville Sofware Inc.</Company>
  <LinksUpToDate>false</LinksUpToDate>
  <CharactersWithSpaces>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 Notice of Address</dc:title>
  <dc:creator>Granville Sofware Inc.</dc:creator>
  <cp:keywords>HotDocs Template</cp:keywords>
  <cp:lastModifiedBy>GSI</cp:lastModifiedBy>
  <cp:revision>29</cp:revision>
  <dcterms:created xsi:type="dcterms:W3CDTF">2021-04-01T14:32:00Z</dcterms:created>
  <dcterms:modified xsi:type="dcterms:W3CDTF">2021-04-15T17:14:00Z</dcterms:modified>
</cp:coreProperties>
</file>