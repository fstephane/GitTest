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14D47" w14:textId="77777777" w:rsidR="00A7090F" w:rsidRPr="00CB3970" w:rsidRDefault="00A7090F">
      <w:bookmarkStart w:id="0" w:name="_GoBack"/>
      <w:bookmarkEnd w:id="0"/>
    </w:p>
    <w:p w14:paraId="471E3DC3" w14:textId="77777777" w:rsidR="007760EA" w:rsidRPr="00CB3970" w:rsidRDefault="00B57F6C" w:rsidP="007760EA">
      <w:pPr>
        <w:jc w:val="center"/>
        <w:rPr>
          <w:b/>
          <w:bCs/>
          <w:sz w:val="40"/>
          <w:szCs w:val="40"/>
          <w:u w:val="single"/>
        </w:rPr>
      </w:pPr>
      <w:r w:rsidRPr="00CB3970">
        <w:rPr>
          <w:b/>
          <w:bCs/>
          <w:sz w:val="40"/>
          <w:szCs w:val="40"/>
          <w:u w:val="single"/>
        </w:rPr>
        <w:t>{{</w:t>
      </w:r>
      <w:r w:rsidR="00AD41A5" w:rsidRPr="00CB3970">
        <w:rPr>
          <w:b/>
          <w:bCs/>
          <w:sz w:val="40"/>
          <w:szCs w:val="40"/>
          <w:u w:val="single"/>
        </w:rPr>
        <w:t>corp</w:t>
      </w:r>
      <w:r w:rsidR="00FE56D9" w:rsidRPr="00CB3970">
        <w:rPr>
          <w:b/>
          <w:bCs/>
          <w:sz w:val="40"/>
          <w:szCs w:val="40"/>
          <w:u w:val="single"/>
        </w:rPr>
        <w:t>.name|upper</w:t>
      </w:r>
      <w:r w:rsidRPr="00CB3970">
        <w:rPr>
          <w:b/>
          <w:bCs/>
          <w:sz w:val="40"/>
          <w:szCs w:val="40"/>
          <w:u w:val="single"/>
        </w:rPr>
        <w:t>}}</w:t>
      </w:r>
    </w:p>
    <w:p w14:paraId="6E3438AE" w14:textId="77777777" w:rsidR="00A7090F" w:rsidRPr="00CB3970" w:rsidRDefault="00A7090F" w:rsidP="00A7090F">
      <w:pPr>
        <w:rPr>
          <w:sz w:val="16"/>
          <w:szCs w:val="16"/>
        </w:rPr>
      </w:pPr>
    </w:p>
    <w:p w14:paraId="646F6485" w14:textId="77777777" w:rsidR="004F1903" w:rsidRPr="00CB3970" w:rsidRDefault="004F1903" w:rsidP="004F1903">
      <w:pPr>
        <w:jc w:val="center"/>
        <w:rPr>
          <w:b/>
          <w:bCs/>
          <w:u w:val="double"/>
        </w:rPr>
      </w:pPr>
    </w:p>
    <w:p w14:paraId="20701F28" w14:textId="77777777" w:rsidR="004F1903" w:rsidRPr="00CB3970" w:rsidRDefault="004F1903" w:rsidP="004F1903">
      <w:pPr>
        <w:jc w:val="center"/>
        <w:rPr>
          <w:b/>
          <w:bCs/>
          <w:u w:val="double"/>
        </w:rPr>
      </w:pPr>
      <w:r w:rsidRPr="00CB3970">
        <w:rPr>
          <w:b/>
          <w:bCs/>
          <w:u w:val="double"/>
        </w:rPr>
        <w:t xml:space="preserve">REGISTER OF </w:t>
      </w:r>
      <w:r w:rsidR="00736446" w:rsidRPr="00CB3970">
        <w:rPr>
          <w:b/>
          <w:bCs/>
          <w:u w:val="double"/>
        </w:rPr>
        <w:t>SHAREHOLDERS</w:t>
      </w:r>
    </w:p>
    <w:p w14:paraId="0867F709" w14:textId="77777777" w:rsidR="004F1903" w:rsidRPr="00CB3970" w:rsidRDefault="004F1903" w:rsidP="004F19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798"/>
        <w:gridCol w:w="3870"/>
        <w:gridCol w:w="1530"/>
        <w:gridCol w:w="1710"/>
      </w:tblGrid>
      <w:tr w:rsidR="004919A7" w:rsidRPr="00CB3970" w14:paraId="54FDDA4B" w14:textId="77777777" w:rsidTr="00B57F6C">
        <w:trPr>
          <w:trHeight w:val="233"/>
          <w:tblHeader/>
        </w:trPr>
        <w:tc>
          <w:tcPr>
            <w:tcW w:w="3798" w:type="dxa"/>
            <w:vMerge w:val="restart"/>
            <w:shd w:val="clear" w:color="auto" w:fill="D9D9D9"/>
            <w:vAlign w:val="center"/>
          </w:tcPr>
          <w:p w14:paraId="177CBBE9" w14:textId="77777777" w:rsidR="004919A7" w:rsidRPr="00CB3970" w:rsidRDefault="00FB303D" w:rsidP="00FB303D">
            <w:pPr>
              <w:rPr>
                <w:b/>
                <w:bCs/>
                <w:sz w:val="20"/>
                <w:szCs w:val="20"/>
              </w:rPr>
            </w:pPr>
            <w:r w:rsidRPr="00CB3970">
              <w:rPr>
                <w:b/>
                <w:bCs/>
                <w:sz w:val="20"/>
                <w:szCs w:val="20"/>
              </w:rPr>
              <w:tab/>
            </w:r>
            <w:r w:rsidR="004919A7" w:rsidRPr="00CB39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870" w:type="dxa"/>
            <w:vMerge w:val="restart"/>
            <w:shd w:val="clear" w:color="auto" w:fill="D9D9D9"/>
            <w:vAlign w:val="center"/>
          </w:tcPr>
          <w:p w14:paraId="2741907E" w14:textId="77777777" w:rsidR="004919A7" w:rsidRPr="00CB3970" w:rsidRDefault="004919A7" w:rsidP="00D32896">
            <w:pPr>
              <w:jc w:val="center"/>
              <w:rPr>
                <w:b/>
                <w:bCs/>
                <w:sz w:val="20"/>
                <w:szCs w:val="20"/>
              </w:rPr>
            </w:pPr>
            <w:r w:rsidRPr="00CB3970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3240" w:type="dxa"/>
            <w:gridSpan w:val="2"/>
            <w:shd w:val="clear" w:color="auto" w:fill="D9D9D9"/>
            <w:vAlign w:val="center"/>
          </w:tcPr>
          <w:p w14:paraId="19510A1E" w14:textId="77777777" w:rsidR="004919A7" w:rsidRPr="00CB3970" w:rsidRDefault="00FB303D" w:rsidP="00FB303D">
            <w:pPr>
              <w:spacing w:before="40" w:after="40"/>
              <w:jc w:val="center"/>
              <w:rPr>
                <w:b/>
                <w:bCs/>
                <w:sz w:val="20"/>
                <w:szCs w:val="20"/>
              </w:rPr>
            </w:pPr>
            <w:r w:rsidRPr="00CB3970">
              <w:rPr>
                <w:b/>
                <w:bCs/>
                <w:sz w:val="20"/>
                <w:szCs w:val="20"/>
              </w:rPr>
              <w:t>Date When</w:t>
            </w:r>
          </w:p>
        </w:tc>
      </w:tr>
      <w:tr w:rsidR="004919A7" w:rsidRPr="00CB3970" w14:paraId="051EB77E" w14:textId="77777777" w:rsidTr="00B57F6C">
        <w:trPr>
          <w:trHeight w:val="232"/>
        </w:trPr>
        <w:tc>
          <w:tcPr>
            <w:tcW w:w="3798" w:type="dxa"/>
            <w:vMerge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29AC4E55" w14:textId="77777777" w:rsidR="004919A7" w:rsidRPr="00CB3970" w:rsidRDefault="004919A7" w:rsidP="00D3289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70" w:type="dxa"/>
            <w:vMerge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5245D99C" w14:textId="77777777" w:rsidR="004919A7" w:rsidRPr="00CB3970" w:rsidRDefault="004919A7" w:rsidP="00D3289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5CBA217E" w14:textId="77777777" w:rsidR="004919A7" w:rsidRPr="00CB3970" w:rsidRDefault="004919A7" w:rsidP="00FB303D">
            <w:pPr>
              <w:spacing w:before="40" w:after="40"/>
              <w:jc w:val="center"/>
              <w:rPr>
                <w:b/>
                <w:bCs/>
                <w:sz w:val="20"/>
                <w:szCs w:val="20"/>
              </w:rPr>
            </w:pPr>
            <w:r w:rsidRPr="00CB3970">
              <w:rPr>
                <w:b/>
                <w:bCs/>
                <w:sz w:val="20"/>
                <w:szCs w:val="20"/>
              </w:rPr>
              <w:t>Entered as a Shareholder</w:t>
            </w:r>
          </w:p>
        </w:tc>
        <w:tc>
          <w:tcPr>
            <w:tcW w:w="1710" w:type="dxa"/>
            <w:tcBorders>
              <w:bottom w:val="threeDEmboss" w:sz="24" w:space="0" w:color="auto"/>
            </w:tcBorders>
            <w:shd w:val="clear" w:color="auto" w:fill="D9D9D9"/>
            <w:vAlign w:val="center"/>
          </w:tcPr>
          <w:p w14:paraId="6BA3C739" w14:textId="77777777" w:rsidR="004919A7" w:rsidRPr="00CB3970" w:rsidRDefault="004919A7" w:rsidP="00FB303D">
            <w:pPr>
              <w:spacing w:before="40" w:after="40"/>
              <w:jc w:val="center"/>
              <w:rPr>
                <w:b/>
                <w:bCs/>
                <w:sz w:val="20"/>
                <w:szCs w:val="20"/>
              </w:rPr>
            </w:pPr>
            <w:r w:rsidRPr="00CB3970">
              <w:rPr>
                <w:b/>
                <w:bCs/>
                <w:sz w:val="20"/>
                <w:szCs w:val="20"/>
              </w:rPr>
              <w:t>Ceased to be a Shareholder</w:t>
            </w:r>
          </w:p>
        </w:tc>
      </w:tr>
      <w:tr w:rsidR="00AD41A5" w:rsidRPr="00CB3970" w14:paraId="61257613" w14:textId="77777777" w:rsidTr="00B57F6C">
        <w:trPr>
          <w:trHeight w:val="735"/>
        </w:trPr>
        <w:tc>
          <w:tcPr>
            <w:tcW w:w="10908" w:type="dxa"/>
            <w:gridSpan w:val="4"/>
            <w:vAlign w:val="center"/>
          </w:tcPr>
          <w:p w14:paraId="067211E7" w14:textId="77777777" w:rsidR="00AD41A5" w:rsidRPr="00CB3970" w:rsidRDefault="00B57F6C" w:rsidP="00EF68B6">
            <w:pPr>
              <w:rPr>
                <w:sz w:val="20"/>
                <w:szCs w:val="20"/>
              </w:rPr>
            </w:pPr>
            <w:r w:rsidRPr="00CB3970">
              <w:rPr>
                <w:sz w:val="20"/>
                <w:szCs w:val="20"/>
              </w:rPr>
              <w:t>{</w:t>
            </w:r>
            <w:r w:rsidR="00AD41A5" w:rsidRPr="00CB3970">
              <w:rPr>
                <w:sz w:val="20"/>
                <w:szCs w:val="20"/>
              </w:rPr>
              <w:t>%tr for sh in shareholder</w:t>
            </w:r>
            <w:r w:rsidRPr="00CB3970">
              <w:rPr>
                <w:sz w:val="20"/>
                <w:szCs w:val="20"/>
              </w:rPr>
              <w:t>_</w:t>
            </w:r>
            <w:r w:rsidR="00AD41A5" w:rsidRPr="00CB3970">
              <w:rPr>
                <w:sz w:val="20"/>
                <w:szCs w:val="20"/>
              </w:rPr>
              <w:t>list %</w:t>
            </w:r>
            <w:r w:rsidRPr="00CB3970">
              <w:rPr>
                <w:sz w:val="20"/>
                <w:szCs w:val="20"/>
              </w:rPr>
              <w:t>}</w:t>
            </w:r>
          </w:p>
        </w:tc>
      </w:tr>
      <w:tr w:rsidR="00E7751F" w:rsidRPr="00CB3970" w14:paraId="5BBFF5AD" w14:textId="77777777" w:rsidTr="00B57F6C">
        <w:trPr>
          <w:trHeight w:val="735"/>
        </w:trPr>
        <w:tc>
          <w:tcPr>
            <w:tcW w:w="3798" w:type="dxa"/>
            <w:vAlign w:val="center"/>
          </w:tcPr>
          <w:p w14:paraId="752FA8B7" w14:textId="77777777" w:rsidR="00E7751F" w:rsidRPr="00CB3970" w:rsidRDefault="00B57F6C" w:rsidP="00EF68B6">
            <w:pPr>
              <w:rPr>
                <w:b/>
                <w:bCs/>
                <w:sz w:val="20"/>
                <w:szCs w:val="20"/>
              </w:rPr>
            </w:pPr>
            <w:r w:rsidRPr="00CB3970">
              <w:rPr>
                <w:b/>
                <w:bCs/>
                <w:sz w:val="20"/>
                <w:szCs w:val="20"/>
              </w:rPr>
              <w:t>{{</w:t>
            </w:r>
            <w:r w:rsidR="00AD41A5" w:rsidRPr="00CB3970">
              <w:rPr>
                <w:b/>
                <w:bCs/>
                <w:sz w:val="20"/>
                <w:szCs w:val="20"/>
              </w:rPr>
              <w:t>sh</w:t>
            </w:r>
            <w:r w:rsidR="00E7751F" w:rsidRPr="00CB3970">
              <w:rPr>
                <w:b/>
                <w:bCs/>
                <w:sz w:val="20"/>
                <w:szCs w:val="20"/>
              </w:rPr>
              <w:t>.</w:t>
            </w:r>
            <w:r w:rsidR="00EF68B6" w:rsidRPr="00CB3970">
              <w:rPr>
                <w:b/>
                <w:bCs/>
                <w:sz w:val="20"/>
                <w:szCs w:val="20"/>
              </w:rPr>
              <w:t>full_</w:t>
            </w:r>
            <w:r w:rsidR="00E7751F" w:rsidRPr="00CB3970">
              <w:rPr>
                <w:b/>
                <w:bCs/>
                <w:sz w:val="20"/>
                <w:szCs w:val="20"/>
              </w:rPr>
              <w:t>name</w:t>
            </w:r>
            <w:r w:rsidRPr="00CB3970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3870" w:type="dxa"/>
            <w:vAlign w:val="center"/>
          </w:tcPr>
          <w:p w14:paraId="40687150" w14:textId="77777777" w:rsidR="00E7751F" w:rsidRPr="00CB3970" w:rsidRDefault="00B57F6C" w:rsidP="00EF68B6">
            <w:pPr>
              <w:rPr>
                <w:b/>
                <w:bCs/>
                <w:sz w:val="20"/>
                <w:szCs w:val="20"/>
              </w:rPr>
            </w:pPr>
            <w:r w:rsidRPr="00CB3970">
              <w:rPr>
                <w:b/>
                <w:bCs/>
                <w:sz w:val="20"/>
                <w:szCs w:val="20"/>
              </w:rPr>
              <w:t>{{</w:t>
            </w:r>
            <w:r w:rsidR="00AD41A5" w:rsidRPr="00CB3970">
              <w:rPr>
                <w:b/>
                <w:bCs/>
                <w:sz w:val="20"/>
                <w:szCs w:val="20"/>
              </w:rPr>
              <w:t>sh</w:t>
            </w:r>
            <w:r w:rsidR="00C50A90" w:rsidRPr="00CB3970">
              <w:rPr>
                <w:b/>
                <w:bCs/>
                <w:sz w:val="20"/>
                <w:szCs w:val="20"/>
              </w:rPr>
              <w:t>.</w:t>
            </w:r>
            <w:r w:rsidR="0055228B" w:rsidRPr="00CB3970">
              <w:rPr>
                <w:b/>
                <w:bCs/>
                <w:sz w:val="20"/>
                <w:szCs w:val="20"/>
              </w:rPr>
              <w:t>full_address</w:t>
            </w:r>
            <w:r w:rsidRPr="00CB3970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530" w:type="dxa"/>
            <w:vAlign w:val="center"/>
          </w:tcPr>
          <w:p w14:paraId="01CFD538" w14:textId="77777777" w:rsidR="00E7751F" w:rsidRPr="00CB3970" w:rsidRDefault="00B57F6C" w:rsidP="00FE56D9">
            <w:pPr>
              <w:jc w:val="center"/>
              <w:rPr>
                <w:sz w:val="20"/>
                <w:szCs w:val="20"/>
              </w:rPr>
            </w:pPr>
            <w:r w:rsidRPr="00CB3970">
              <w:rPr>
                <w:iCs/>
                <w:sz w:val="20"/>
                <w:szCs w:val="20"/>
              </w:rPr>
              <w:t>{{</w:t>
            </w:r>
            <w:r w:rsidR="00C50A90" w:rsidRPr="00CB3970">
              <w:rPr>
                <w:iCs/>
                <w:sz w:val="20"/>
                <w:szCs w:val="20"/>
              </w:rPr>
              <w:t>sh.first_date</w:t>
            </w:r>
            <w:r w:rsidRPr="00CB3970">
              <w:rPr>
                <w:iCs/>
                <w:sz w:val="20"/>
                <w:szCs w:val="20"/>
              </w:rPr>
              <w:t>|toDate(</w:t>
            </w:r>
            <w:r w:rsidR="00FE56D9" w:rsidRPr="00CB3970">
              <w:rPr>
                <w:iCs/>
                <w:sz w:val="20"/>
                <w:szCs w:val="20"/>
              </w:rPr>
              <w:t>"Jun 3, 1990"</w:t>
            </w:r>
            <w:r w:rsidRPr="00CB3970">
              <w:rPr>
                <w:iCs/>
                <w:sz w:val="20"/>
                <w:szCs w:val="20"/>
              </w:rPr>
              <w:t>)}}</w:t>
            </w:r>
          </w:p>
        </w:tc>
        <w:tc>
          <w:tcPr>
            <w:tcW w:w="1710" w:type="dxa"/>
            <w:vAlign w:val="center"/>
          </w:tcPr>
          <w:p w14:paraId="1D337FF1" w14:textId="77777777" w:rsidR="00E7751F" w:rsidRPr="00CB3970" w:rsidRDefault="00B57F6C" w:rsidP="00FE56D9">
            <w:pPr>
              <w:jc w:val="center"/>
              <w:rPr>
                <w:sz w:val="20"/>
                <w:szCs w:val="20"/>
              </w:rPr>
            </w:pPr>
            <w:r w:rsidRPr="00CB3970">
              <w:rPr>
                <w:iCs/>
                <w:sz w:val="20"/>
                <w:szCs w:val="20"/>
              </w:rPr>
              <w:t>{{</w:t>
            </w:r>
            <w:r w:rsidR="00C50A90" w:rsidRPr="00CB3970">
              <w:rPr>
                <w:iCs/>
                <w:sz w:val="20"/>
                <w:szCs w:val="20"/>
              </w:rPr>
              <w:t>sh.last_date</w:t>
            </w:r>
            <w:r w:rsidRPr="00CB3970">
              <w:rPr>
                <w:iCs/>
                <w:sz w:val="20"/>
                <w:szCs w:val="20"/>
              </w:rPr>
              <w:t>|toDate(</w:t>
            </w:r>
            <w:r w:rsidR="00FE56D9" w:rsidRPr="00CB3970">
              <w:rPr>
                <w:iCs/>
                <w:sz w:val="20"/>
                <w:szCs w:val="20"/>
              </w:rPr>
              <w:t>"Jun 3, 1990"</w:t>
            </w:r>
            <w:r w:rsidRPr="00CB3970">
              <w:rPr>
                <w:iCs/>
                <w:sz w:val="20"/>
                <w:szCs w:val="20"/>
              </w:rPr>
              <w:t>)}}</w:t>
            </w:r>
          </w:p>
        </w:tc>
      </w:tr>
      <w:tr w:rsidR="00AD41A5" w:rsidRPr="00CB3970" w14:paraId="486CE343" w14:textId="77777777" w:rsidTr="00B57F6C">
        <w:trPr>
          <w:trHeight w:val="735"/>
        </w:trPr>
        <w:tc>
          <w:tcPr>
            <w:tcW w:w="10908" w:type="dxa"/>
            <w:gridSpan w:val="4"/>
            <w:vAlign w:val="center"/>
          </w:tcPr>
          <w:p w14:paraId="6E40D65F" w14:textId="77777777" w:rsidR="00AD41A5" w:rsidRPr="00CB3970" w:rsidRDefault="00B57F6C" w:rsidP="00AD41A5">
            <w:pPr>
              <w:rPr>
                <w:sz w:val="20"/>
                <w:szCs w:val="20"/>
              </w:rPr>
            </w:pPr>
            <w:r w:rsidRPr="00CB3970">
              <w:rPr>
                <w:sz w:val="20"/>
                <w:szCs w:val="20"/>
              </w:rPr>
              <w:t>{</w:t>
            </w:r>
            <w:r w:rsidR="00AD41A5" w:rsidRPr="00CB3970">
              <w:rPr>
                <w:sz w:val="20"/>
                <w:szCs w:val="20"/>
              </w:rPr>
              <w:t>%tr</w:t>
            </w:r>
            <w:r w:rsidR="00C50A90" w:rsidRPr="00CB3970">
              <w:rPr>
                <w:sz w:val="20"/>
                <w:szCs w:val="20"/>
              </w:rPr>
              <w:t xml:space="preserve"> </w:t>
            </w:r>
            <w:r w:rsidR="00AD41A5" w:rsidRPr="00CB3970">
              <w:rPr>
                <w:sz w:val="20"/>
                <w:szCs w:val="20"/>
              </w:rPr>
              <w:t>endfor %</w:t>
            </w:r>
            <w:r w:rsidRPr="00CB3970">
              <w:rPr>
                <w:sz w:val="20"/>
                <w:szCs w:val="20"/>
              </w:rPr>
              <w:t>}</w:t>
            </w:r>
          </w:p>
        </w:tc>
      </w:tr>
    </w:tbl>
    <w:p w14:paraId="145758C9" w14:textId="77777777" w:rsidR="00A7090F" w:rsidRPr="00CB3970" w:rsidRDefault="00A7090F" w:rsidP="00AD41A5"/>
    <w:sectPr w:rsidR="00A7090F" w:rsidRPr="00CB3970" w:rsidSect="000648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720" w:bottom="1080" w:left="720" w:header="1440" w:footer="461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ECDF07" w14:textId="77777777" w:rsidR="008531E9" w:rsidRPr="00CB3970" w:rsidRDefault="008531E9">
      <w:r w:rsidRPr="00CB3970">
        <w:separator/>
      </w:r>
    </w:p>
  </w:endnote>
  <w:endnote w:type="continuationSeparator" w:id="0">
    <w:p w14:paraId="1664BBA8" w14:textId="77777777" w:rsidR="008531E9" w:rsidRPr="00CB3970" w:rsidRDefault="008531E9">
      <w:r w:rsidRPr="00CB397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C3FB4" w14:textId="77777777" w:rsidR="00790776" w:rsidRPr="00CB3970" w:rsidRDefault="007907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5B25C" w14:textId="77777777" w:rsidR="00790776" w:rsidRPr="00CB3970" w:rsidRDefault="007907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540C4" w14:textId="77777777" w:rsidR="00790776" w:rsidRPr="00CB3970" w:rsidRDefault="007907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232FA" w14:textId="77777777" w:rsidR="008531E9" w:rsidRPr="00CB3970" w:rsidRDefault="008531E9">
      <w:r w:rsidRPr="00CB3970">
        <w:separator/>
      </w:r>
    </w:p>
  </w:footnote>
  <w:footnote w:type="continuationSeparator" w:id="0">
    <w:p w14:paraId="34D94684" w14:textId="77777777" w:rsidR="008531E9" w:rsidRPr="00CB3970" w:rsidRDefault="008531E9">
      <w:r w:rsidRPr="00CB3970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CF3DA" w14:textId="77777777" w:rsidR="00790776" w:rsidRPr="00CB3970" w:rsidRDefault="007907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E98AC" w14:textId="77777777" w:rsidR="00790776" w:rsidRPr="00CB3970" w:rsidRDefault="007907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4A11D" w14:textId="77777777" w:rsidR="00790776" w:rsidRPr="00CB3970" w:rsidRDefault="007907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C1AC8"/>
    <w:rsid w:val="00000B80"/>
    <w:rsid w:val="00002837"/>
    <w:rsid w:val="00027D6E"/>
    <w:rsid w:val="00046273"/>
    <w:rsid w:val="000648E1"/>
    <w:rsid w:val="0010017D"/>
    <w:rsid w:val="0010166E"/>
    <w:rsid w:val="0012592C"/>
    <w:rsid w:val="00162688"/>
    <w:rsid w:val="002214FC"/>
    <w:rsid w:val="002475A6"/>
    <w:rsid w:val="00282A31"/>
    <w:rsid w:val="00315E7F"/>
    <w:rsid w:val="00394E6D"/>
    <w:rsid w:val="003C1AC8"/>
    <w:rsid w:val="00464700"/>
    <w:rsid w:val="004919A7"/>
    <w:rsid w:val="0049779A"/>
    <w:rsid w:val="004F1903"/>
    <w:rsid w:val="005036AD"/>
    <w:rsid w:val="0055228B"/>
    <w:rsid w:val="00572EBE"/>
    <w:rsid w:val="00630AD2"/>
    <w:rsid w:val="00702204"/>
    <w:rsid w:val="00713867"/>
    <w:rsid w:val="00736446"/>
    <w:rsid w:val="007760EA"/>
    <w:rsid w:val="00785073"/>
    <w:rsid w:val="00790776"/>
    <w:rsid w:val="00814758"/>
    <w:rsid w:val="008531E9"/>
    <w:rsid w:val="00893272"/>
    <w:rsid w:val="00897B12"/>
    <w:rsid w:val="00907158"/>
    <w:rsid w:val="00911B06"/>
    <w:rsid w:val="00926D0F"/>
    <w:rsid w:val="009A5AC6"/>
    <w:rsid w:val="00A4235B"/>
    <w:rsid w:val="00A7090F"/>
    <w:rsid w:val="00A70D51"/>
    <w:rsid w:val="00A92F09"/>
    <w:rsid w:val="00AD41A5"/>
    <w:rsid w:val="00AD4592"/>
    <w:rsid w:val="00B57F6C"/>
    <w:rsid w:val="00B60ECA"/>
    <w:rsid w:val="00B94E73"/>
    <w:rsid w:val="00BC65E9"/>
    <w:rsid w:val="00BF2DD5"/>
    <w:rsid w:val="00C25F62"/>
    <w:rsid w:val="00C50A90"/>
    <w:rsid w:val="00C717D2"/>
    <w:rsid w:val="00C73308"/>
    <w:rsid w:val="00CB3970"/>
    <w:rsid w:val="00D32896"/>
    <w:rsid w:val="00D74618"/>
    <w:rsid w:val="00DC03A6"/>
    <w:rsid w:val="00E22343"/>
    <w:rsid w:val="00E25CD4"/>
    <w:rsid w:val="00E7751F"/>
    <w:rsid w:val="00EB3BB9"/>
    <w:rsid w:val="00EF68B6"/>
    <w:rsid w:val="00FB303D"/>
    <w:rsid w:val="00FE5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58A6E5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ECA"/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0ECA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B60ECA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B60ECA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B60ECA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AD459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60ECA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AD45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60ECA"/>
    <w:rPr>
      <w:rFonts w:ascii="Arial" w:hAnsi="Arial" w:cs="Arial"/>
      <w:lang w:val="en-US" w:eastAsia="en-US"/>
    </w:rPr>
  </w:style>
  <w:style w:type="character" w:styleId="CommentReference">
    <w:name w:val="annotation reference"/>
    <w:uiPriority w:val="99"/>
    <w:semiHidden/>
    <w:unhideWhenUsed/>
    <w:rsid w:val="00AD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1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D41A5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1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D41A5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1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4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Shareholder List</vt:lpstr>
    </vt:vector>
  </TitlesOfParts>
  <Company>Granville Sofware Inc.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Shareholder List</dc:title>
  <dc:creator>Granville Sofware Inc.</dc:creator>
  <cp:keywords>HotDocs Template</cp:keywords>
  <cp:lastModifiedBy>GSI</cp:lastModifiedBy>
  <cp:revision>15</cp:revision>
  <dcterms:created xsi:type="dcterms:W3CDTF">2018-09-26T18:36:00Z</dcterms:created>
  <dcterms:modified xsi:type="dcterms:W3CDTF">2020-03-05T18:07:00Z</dcterms:modified>
</cp:coreProperties>
</file>