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2782E" w14:textId="0D02A89C" w:rsidR="009048E3" w:rsidRPr="009F06C5" w:rsidRDefault="007C76CE" w:rsidP="007C76CE">
      <w:pPr>
        <w:rPr>
          <w:sz w:val="20"/>
          <w:szCs w:val="20"/>
        </w:rPr>
      </w:pPr>
      <w:bookmarkStart w:id="0" w:name="_GoBack"/>
      <w:bookmarkEnd w:id="0"/>
      <w:r w:rsidRPr="009F06C5">
        <w:rPr>
          <w:sz w:val="20"/>
          <w:szCs w:val="20"/>
        </w:rPr>
        <w:t>{</w:t>
      </w:r>
      <w:r w:rsidR="009048E3" w:rsidRPr="009F06C5">
        <w:rPr>
          <w:sz w:val="20"/>
          <w:szCs w:val="20"/>
        </w:rPr>
        <w:t>%p for share in shares %</w:t>
      </w:r>
      <w:r w:rsidRPr="009F06C5">
        <w:rPr>
          <w:sz w:val="20"/>
          <w:szCs w:val="20"/>
        </w:rPr>
        <w:t>}</w:t>
      </w:r>
    </w:p>
    <w:p w14:paraId="22A97C3E" w14:textId="77777777" w:rsidR="009048E3" w:rsidRPr="009F06C5" w:rsidRDefault="007C76CE" w:rsidP="007C76CE">
      <w:pPr>
        <w:rPr>
          <w:sz w:val="20"/>
          <w:szCs w:val="20"/>
        </w:rPr>
      </w:pPr>
      <w:r w:rsidRPr="009F06C5">
        <w:rPr>
          <w:sz w:val="20"/>
          <w:szCs w:val="20"/>
        </w:rPr>
        <w:t>{</w:t>
      </w:r>
      <w:r w:rsidR="009048E3" w:rsidRPr="009F06C5">
        <w:rPr>
          <w:sz w:val="20"/>
          <w:szCs w:val="20"/>
        </w:rPr>
        <w:t>%p if not loop.first %</w:t>
      </w:r>
      <w:r w:rsidRPr="009F06C5">
        <w:rPr>
          <w:sz w:val="20"/>
          <w:szCs w:val="20"/>
        </w:rPr>
        <w:t>}</w:t>
      </w:r>
    </w:p>
    <w:p w14:paraId="5B100FFE" w14:textId="77777777" w:rsidR="009048E3" w:rsidRPr="009F06C5" w:rsidRDefault="009048E3" w:rsidP="007C76CE">
      <w:pPr>
        <w:jc w:val="center"/>
        <w:rPr>
          <w:sz w:val="22"/>
          <w:szCs w:val="22"/>
        </w:rPr>
        <w:sectPr w:rsidR="009048E3" w:rsidRPr="009F06C5" w:rsidSect="002339FD">
          <w:headerReference w:type="even" r:id="rId7"/>
          <w:headerReference w:type="default" r:id="rId8"/>
          <w:footerReference w:type="even" r:id="rId9"/>
          <w:footerReference w:type="default" r:id="rId10"/>
          <w:headerReference w:type="first" r:id="rId11"/>
          <w:footerReference w:type="first" r:id="rId12"/>
          <w:pgSz w:w="12240" w:h="15840"/>
          <w:pgMar w:top="1440" w:right="2160" w:bottom="1440" w:left="2160" w:header="720" w:footer="720" w:gutter="0"/>
          <w:cols w:space="720"/>
          <w:docGrid w:linePitch="360"/>
        </w:sectPr>
      </w:pPr>
    </w:p>
    <w:p w14:paraId="12426954" w14:textId="77777777" w:rsidR="00125499" w:rsidRPr="009F06C5" w:rsidRDefault="007C76CE" w:rsidP="007C76CE">
      <w:pPr>
        <w:jc w:val="center"/>
        <w:rPr>
          <w:bCs/>
          <w:sz w:val="22"/>
          <w:szCs w:val="22"/>
        </w:rPr>
      </w:pPr>
      <w:r w:rsidRPr="009F06C5">
        <w:rPr>
          <w:bCs/>
          <w:sz w:val="22"/>
          <w:szCs w:val="22"/>
        </w:rPr>
        <w:lastRenderedPageBreak/>
        <w:t>{</w:t>
      </w:r>
      <w:r w:rsidR="009048E3" w:rsidRPr="009F06C5">
        <w:rPr>
          <w:bCs/>
          <w:sz w:val="22"/>
          <w:szCs w:val="22"/>
        </w:rPr>
        <w:t>%p endif %</w:t>
      </w:r>
      <w:r w:rsidRPr="009F06C5">
        <w:rPr>
          <w:bCs/>
          <w:sz w:val="22"/>
          <w:szCs w:val="22"/>
        </w:rPr>
        <w:t>}</w:t>
      </w:r>
    </w:p>
    <w:p w14:paraId="18CF7E21" w14:textId="77777777" w:rsidR="00764EEB" w:rsidRPr="009F06C5" w:rsidRDefault="00764EEB" w:rsidP="007C76CE">
      <w:pPr>
        <w:jc w:val="center"/>
        <w:rPr>
          <w:sz w:val="20"/>
          <w:szCs w:val="20"/>
        </w:rPr>
      </w:pPr>
      <w:r w:rsidRPr="009F06C5">
        <w:rPr>
          <w:b/>
          <w:bCs/>
          <w:sz w:val="36"/>
          <w:szCs w:val="36"/>
        </w:rPr>
        <w:t>SHARE CERTIFICATE</w:t>
      </w:r>
    </w:p>
    <w:p w14:paraId="6B267DD2" w14:textId="77777777" w:rsidR="00764EEB" w:rsidRPr="009F06C5" w:rsidRDefault="00764EEB" w:rsidP="007C76CE">
      <w:pPr>
        <w:jc w:val="center"/>
        <w:rPr>
          <w:sz w:val="20"/>
          <w:szCs w:val="20"/>
        </w:rPr>
      </w:pPr>
    </w:p>
    <w:p w14:paraId="3EB5C638" w14:textId="77777777" w:rsidR="00764EEB" w:rsidRPr="009F06C5" w:rsidRDefault="00764EEB" w:rsidP="007C76CE">
      <w:pPr>
        <w:jc w:val="center"/>
        <w:rPr>
          <w:b/>
          <w:bCs/>
          <w:sz w:val="22"/>
          <w:szCs w:val="22"/>
        </w:rPr>
      </w:pPr>
      <w:r w:rsidRPr="009F06C5">
        <w:rPr>
          <w:b/>
          <w:bCs/>
          <w:sz w:val="22"/>
          <w:szCs w:val="22"/>
        </w:rPr>
        <w:t>CERTIFICATE</w:t>
      </w:r>
      <w:r w:rsidRPr="009F06C5">
        <w:rPr>
          <w:sz w:val="22"/>
          <w:szCs w:val="22"/>
        </w:rPr>
        <w:t xml:space="preserve"> </w:t>
      </w:r>
      <w:r w:rsidRPr="009F06C5">
        <w:rPr>
          <w:b/>
          <w:bCs/>
          <w:sz w:val="22"/>
          <w:szCs w:val="22"/>
        </w:rPr>
        <w:t xml:space="preserve">NO. </w:t>
      </w:r>
      <w:r w:rsidR="007C76CE" w:rsidRPr="009F06C5">
        <w:rPr>
          <w:b/>
          <w:bCs/>
          <w:sz w:val="22"/>
          <w:szCs w:val="22"/>
        </w:rPr>
        <w:t>{{</w:t>
      </w:r>
      <w:r w:rsidR="009048E3" w:rsidRPr="009F06C5">
        <w:rPr>
          <w:b/>
          <w:bCs/>
          <w:sz w:val="22"/>
          <w:szCs w:val="22"/>
        </w:rPr>
        <w:t>share.cert</w:t>
      </w:r>
      <w:r w:rsidR="007C76CE" w:rsidRPr="009F06C5">
        <w:rPr>
          <w:b/>
          <w:bCs/>
          <w:sz w:val="22"/>
          <w:szCs w:val="22"/>
        </w:rPr>
        <w:t>}}</w:t>
      </w:r>
      <w:r w:rsidR="007C76CE" w:rsidRPr="009F06C5">
        <w:rPr>
          <w:sz w:val="22"/>
          <w:szCs w:val="22"/>
        </w:rPr>
        <w:t>{</w:t>
      </w:r>
      <w:r w:rsidR="009048E3" w:rsidRPr="009F06C5">
        <w:rPr>
          <w:sz w:val="22"/>
          <w:szCs w:val="22"/>
        </w:rPr>
        <w:t>% if corp.class_used %</w:t>
      </w:r>
      <w:r w:rsidR="007C76CE" w:rsidRPr="009F06C5">
        <w:rPr>
          <w:sz w:val="22"/>
          <w:szCs w:val="22"/>
        </w:rPr>
        <w:t>}</w:t>
      </w:r>
      <w:r w:rsidRPr="009F06C5">
        <w:rPr>
          <w:b/>
          <w:bCs/>
          <w:sz w:val="22"/>
          <w:szCs w:val="22"/>
        </w:rPr>
        <w:t xml:space="preserve">       CLASS "</w:t>
      </w:r>
      <w:r w:rsidR="007C76CE" w:rsidRPr="009F06C5">
        <w:rPr>
          <w:b/>
          <w:bCs/>
          <w:sz w:val="22"/>
          <w:szCs w:val="22"/>
        </w:rPr>
        <w:t>{{</w:t>
      </w:r>
      <w:r w:rsidR="009048E3" w:rsidRPr="009F06C5">
        <w:rPr>
          <w:b/>
          <w:bCs/>
          <w:sz w:val="22"/>
          <w:szCs w:val="22"/>
        </w:rPr>
        <w:t>share.s_class</w:t>
      </w:r>
      <w:r w:rsidR="007C76CE" w:rsidRPr="009F06C5">
        <w:rPr>
          <w:b/>
          <w:bCs/>
          <w:sz w:val="22"/>
          <w:szCs w:val="22"/>
        </w:rPr>
        <w:t>}}</w:t>
      </w:r>
      <w:r w:rsidRPr="009F06C5">
        <w:rPr>
          <w:b/>
          <w:bCs/>
          <w:sz w:val="22"/>
          <w:szCs w:val="22"/>
        </w:rPr>
        <w:t>"</w:t>
      </w:r>
      <w:r w:rsidR="007C76CE" w:rsidRPr="009F06C5">
        <w:rPr>
          <w:sz w:val="22"/>
          <w:szCs w:val="22"/>
        </w:rPr>
        <w:t>{</w:t>
      </w:r>
      <w:r w:rsidR="009048E3" w:rsidRPr="009F06C5">
        <w:rPr>
          <w:sz w:val="22"/>
          <w:szCs w:val="22"/>
        </w:rPr>
        <w:t>% endif %</w:t>
      </w:r>
      <w:r w:rsidR="007C76CE" w:rsidRPr="009F06C5">
        <w:rPr>
          <w:sz w:val="22"/>
          <w:szCs w:val="22"/>
        </w:rPr>
        <w:t>}</w:t>
      </w:r>
      <w:r w:rsidRPr="009F06C5">
        <w:rPr>
          <w:sz w:val="22"/>
          <w:szCs w:val="22"/>
        </w:rPr>
        <w:t xml:space="preserve"> </w:t>
      </w:r>
    </w:p>
    <w:p w14:paraId="5E821F98" w14:textId="412AE3CB" w:rsidR="00764EEB" w:rsidRPr="009F06C5" w:rsidRDefault="007C76CE" w:rsidP="007C76CE">
      <w:pPr>
        <w:jc w:val="center"/>
      </w:pPr>
      <w:r w:rsidRPr="009F06C5">
        <w:rPr>
          <w:sz w:val="22"/>
          <w:szCs w:val="22"/>
        </w:rPr>
        <w:t>{</w:t>
      </w:r>
      <w:r w:rsidR="009048E3" w:rsidRPr="009F06C5">
        <w:rPr>
          <w:sz w:val="22"/>
          <w:szCs w:val="22"/>
        </w:rPr>
        <w:t>% if share.series %</w:t>
      </w:r>
      <w:r w:rsidRPr="009F06C5">
        <w:rPr>
          <w:sz w:val="22"/>
          <w:szCs w:val="22"/>
        </w:rPr>
        <w:t>}</w:t>
      </w:r>
      <w:r w:rsidR="00764EEB" w:rsidRPr="009F06C5">
        <w:rPr>
          <w:b/>
          <w:bCs/>
          <w:sz w:val="22"/>
          <w:szCs w:val="22"/>
        </w:rPr>
        <w:t xml:space="preserve">SERIES </w:t>
      </w:r>
      <w:r w:rsidRPr="009F06C5">
        <w:rPr>
          <w:b/>
          <w:bCs/>
          <w:sz w:val="22"/>
          <w:szCs w:val="22"/>
        </w:rPr>
        <w:t>{{</w:t>
      </w:r>
      <w:r w:rsidR="009048E3" w:rsidRPr="009F06C5">
        <w:rPr>
          <w:b/>
          <w:bCs/>
          <w:sz w:val="22"/>
          <w:szCs w:val="22"/>
        </w:rPr>
        <w:t>share.series</w:t>
      </w:r>
      <w:r w:rsidRPr="009F06C5">
        <w:rPr>
          <w:b/>
          <w:bCs/>
          <w:sz w:val="22"/>
          <w:szCs w:val="22"/>
        </w:rPr>
        <w:t>}}</w:t>
      </w:r>
      <w:r w:rsidR="00764EEB" w:rsidRPr="009F06C5">
        <w:rPr>
          <w:b/>
          <w:bCs/>
          <w:sz w:val="22"/>
          <w:szCs w:val="22"/>
        </w:rPr>
        <w:t xml:space="preserve"> </w:t>
      </w:r>
      <w:r w:rsidRPr="009F06C5">
        <w:rPr>
          <w:sz w:val="22"/>
          <w:szCs w:val="22"/>
        </w:rPr>
        <w:t>{</w:t>
      </w:r>
      <w:r w:rsidR="009048E3" w:rsidRPr="009F06C5">
        <w:rPr>
          <w:sz w:val="22"/>
          <w:szCs w:val="22"/>
        </w:rPr>
        <w:t>% endif %</w:t>
      </w:r>
      <w:r w:rsidRPr="009F06C5">
        <w:rPr>
          <w:sz w:val="22"/>
          <w:szCs w:val="22"/>
        </w:rPr>
        <w:t>}</w:t>
      </w:r>
      <w:r w:rsidR="000260C8">
        <w:rPr>
          <w:sz w:val="22"/>
          <w:szCs w:val="22"/>
        </w:rPr>
        <w:t>{% if corp.type_used %}</w:t>
      </w:r>
      <w:r w:rsidRPr="009F06C5">
        <w:rPr>
          <w:b/>
          <w:bCs/>
          <w:sz w:val="22"/>
          <w:szCs w:val="22"/>
        </w:rPr>
        <w:t>{{</w:t>
      </w:r>
      <w:r w:rsidR="009048E3" w:rsidRPr="009F06C5">
        <w:rPr>
          <w:b/>
          <w:bCs/>
          <w:sz w:val="22"/>
          <w:szCs w:val="22"/>
        </w:rPr>
        <w:t>share.s_type|upper</w:t>
      </w:r>
      <w:r w:rsidRPr="009F06C5">
        <w:rPr>
          <w:b/>
          <w:bCs/>
          <w:sz w:val="22"/>
          <w:szCs w:val="22"/>
        </w:rPr>
        <w:t>}}</w:t>
      </w:r>
      <w:r w:rsidR="000260C8">
        <w:rPr>
          <w:b/>
          <w:bCs/>
          <w:sz w:val="22"/>
          <w:szCs w:val="22"/>
        </w:rPr>
        <w:t xml:space="preserve"> </w:t>
      </w:r>
      <w:r w:rsidR="000260C8" w:rsidRPr="000260C8">
        <w:rPr>
          <w:bCs/>
          <w:sz w:val="22"/>
          <w:szCs w:val="22"/>
        </w:rPr>
        <w:t>{%</w:t>
      </w:r>
      <w:r w:rsidR="000260C8">
        <w:rPr>
          <w:bCs/>
          <w:sz w:val="22"/>
          <w:szCs w:val="22"/>
        </w:rPr>
        <w:t xml:space="preserve"> endif </w:t>
      </w:r>
      <w:r w:rsidR="000260C8" w:rsidRPr="000260C8">
        <w:rPr>
          <w:bCs/>
          <w:sz w:val="22"/>
          <w:szCs w:val="22"/>
        </w:rPr>
        <w:t>%}</w:t>
      </w:r>
      <w:r w:rsidR="007D4B36">
        <w:rPr>
          <w:b/>
          <w:bCs/>
          <w:sz w:val="22"/>
          <w:szCs w:val="22"/>
        </w:rPr>
        <w:t>{{share.</w:t>
      </w:r>
      <w:r w:rsidR="000260C8" w:rsidRPr="008142A1">
        <w:rPr>
          <w:b/>
          <w:bCs/>
          <w:sz w:val="22"/>
          <w:szCs w:val="22"/>
        </w:rPr>
        <w:t>voting</w:t>
      </w:r>
      <w:r w:rsidR="007D4B36">
        <w:rPr>
          <w:b/>
          <w:bCs/>
          <w:sz w:val="22"/>
          <w:szCs w:val="22"/>
        </w:rPr>
        <w:t>_tf</w:t>
      </w:r>
      <w:r w:rsidR="000260C8" w:rsidRPr="008142A1">
        <w:rPr>
          <w:b/>
          <w:bCs/>
          <w:sz w:val="22"/>
          <w:szCs w:val="22"/>
        </w:rPr>
        <w:t>|voting("Voting/Non-Voting")</w:t>
      </w:r>
      <w:r w:rsidR="008142A1">
        <w:rPr>
          <w:b/>
          <w:bCs/>
          <w:sz w:val="22"/>
          <w:szCs w:val="22"/>
        </w:rPr>
        <w:t>|upper</w:t>
      </w:r>
      <w:r w:rsidR="000260C8" w:rsidRPr="008142A1">
        <w:rPr>
          <w:b/>
          <w:bCs/>
          <w:sz w:val="22"/>
          <w:szCs w:val="22"/>
        </w:rPr>
        <w:t>}}</w:t>
      </w:r>
      <w:r w:rsidR="00764EEB" w:rsidRPr="009F06C5">
        <w:rPr>
          <w:b/>
          <w:bCs/>
          <w:sz w:val="22"/>
          <w:szCs w:val="22"/>
        </w:rPr>
        <w:t xml:space="preserve">    </w:t>
      </w:r>
      <w:r w:rsidRPr="009F06C5">
        <w:rPr>
          <w:b/>
          <w:bCs/>
          <w:sz w:val="22"/>
          <w:szCs w:val="22"/>
        </w:rPr>
        <w:t>{{</w:t>
      </w:r>
      <w:r w:rsidR="009048E3" w:rsidRPr="009F06C5">
        <w:rPr>
          <w:b/>
          <w:bCs/>
          <w:sz w:val="22"/>
          <w:szCs w:val="22"/>
        </w:rPr>
        <w:t>share.</w:t>
      </w:r>
      <w:r w:rsidR="001A1213" w:rsidRPr="009F06C5">
        <w:rPr>
          <w:b/>
          <w:bCs/>
          <w:sz w:val="22"/>
          <w:szCs w:val="22"/>
        </w:rPr>
        <w:t>issuance</w:t>
      </w:r>
      <w:r w:rsidRPr="009F06C5">
        <w:rPr>
          <w:b/>
          <w:bCs/>
          <w:sz w:val="22"/>
          <w:szCs w:val="22"/>
        </w:rPr>
        <w:t>}}</w:t>
      </w:r>
      <w:r w:rsidR="00764EEB" w:rsidRPr="009F06C5">
        <w:rPr>
          <w:b/>
          <w:bCs/>
          <w:sz w:val="22"/>
          <w:szCs w:val="22"/>
        </w:rPr>
        <w:t xml:space="preserve">  </w:t>
      </w:r>
      <w:r w:rsidRPr="009F06C5">
        <w:rPr>
          <w:b/>
          <w:bCs/>
          <w:sz w:val="22"/>
          <w:szCs w:val="22"/>
        </w:rPr>
        <w:t>{{</w:t>
      </w:r>
      <w:r w:rsidR="00ED2702" w:rsidRPr="009F06C5">
        <w:rPr>
          <w:b/>
          <w:bCs/>
          <w:sz w:val="22"/>
          <w:szCs w:val="22"/>
        </w:rPr>
        <w:t>share</w:t>
      </w:r>
      <w:r w:rsidR="009048E3" w:rsidRPr="009F06C5">
        <w:rPr>
          <w:b/>
          <w:bCs/>
          <w:sz w:val="22"/>
          <w:szCs w:val="22"/>
        </w:rPr>
        <w:t>.s_plural|upper</w:t>
      </w:r>
      <w:r w:rsidRPr="009F06C5">
        <w:rPr>
          <w:b/>
          <w:bCs/>
          <w:sz w:val="22"/>
          <w:szCs w:val="22"/>
        </w:rPr>
        <w:t>}}</w:t>
      </w:r>
    </w:p>
    <w:p w14:paraId="4102EE79" w14:textId="77777777" w:rsidR="00764EEB" w:rsidRPr="009F06C5" w:rsidRDefault="00764EEB" w:rsidP="007C76CE">
      <w:pPr>
        <w:jc w:val="both"/>
        <w:rPr>
          <w:sz w:val="20"/>
          <w:szCs w:val="20"/>
        </w:rPr>
      </w:pPr>
    </w:p>
    <w:p w14:paraId="28837326" w14:textId="77777777" w:rsidR="00764EEB" w:rsidRPr="009F06C5" w:rsidRDefault="00764EEB" w:rsidP="007C76CE">
      <w:pPr>
        <w:jc w:val="center"/>
        <w:rPr>
          <w:sz w:val="22"/>
          <w:szCs w:val="22"/>
        </w:rPr>
      </w:pPr>
      <w:r w:rsidRPr="009F06C5">
        <w:rPr>
          <w:sz w:val="22"/>
          <w:szCs w:val="22"/>
        </w:rPr>
        <w:t>THIS CERTIFIES THAT</w:t>
      </w:r>
    </w:p>
    <w:p w14:paraId="55E52E74" w14:textId="77777777" w:rsidR="00764EEB" w:rsidRPr="009F06C5" w:rsidRDefault="007C76CE" w:rsidP="007C76CE">
      <w:pPr>
        <w:jc w:val="center"/>
        <w:rPr>
          <w:b/>
          <w:bCs/>
          <w:sz w:val="22"/>
          <w:szCs w:val="22"/>
        </w:rPr>
      </w:pPr>
      <w:r w:rsidRPr="009F06C5">
        <w:rPr>
          <w:b/>
          <w:bCs/>
          <w:sz w:val="22"/>
          <w:szCs w:val="22"/>
        </w:rPr>
        <w:t>{{</w:t>
      </w:r>
      <w:r w:rsidR="009048E3" w:rsidRPr="009F06C5">
        <w:rPr>
          <w:b/>
          <w:bCs/>
          <w:sz w:val="22"/>
          <w:szCs w:val="22"/>
        </w:rPr>
        <w:t>share.full_name|upper</w:t>
      </w:r>
      <w:r w:rsidRPr="009F06C5">
        <w:rPr>
          <w:b/>
          <w:bCs/>
          <w:sz w:val="22"/>
          <w:szCs w:val="22"/>
        </w:rPr>
        <w:t>}}</w:t>
      </w:r>
    </w:p>
    <w:p w14:paraId="5433F414" w14:textId="12724F67" w:rsidR="00764EEB" w:rsidRPr="009F06C5" w:rsidRDefault="007C76CE" w:rsidP="007C76CE">
      <w:pPr>
        <w:jc w:val="center"/>
        <w:rPr>
          <w:sz w:val="22"/>
          <w:szCs w:val="22"/>
        </w:rPr>
      </w:pPr>
      <w:r w:rsidRPr="009F06C5">
        <w:rPr>
          <w:sz w:val="22"/>
          <w:szCs w:val="22"/>
        </w:rPr>
        <w:t>{</w:t>
      </w:r>
      <w:r w:rsidR="009048E3" w:rsidRPr="009F06C5">
        <w:rPr>
          <w:sz w:val="22"/>
          <w:szCs w:val="22"/>
        </w:rPr>
        <w:t>% if "JOINTLY" in share.full_name or "Jointly" in share.full_name or "jointly" in share.full_name %</w:t>
      </w:r>
      <w:r w:rsidRPr="009F06C5">
        <w:rPr>
          <w:sz w:val="22"/>
          <w:szCs w:val="22"/>
        </w:rPr>
        <w:t>}</w:t>
      </w:r>
      <w:r w:rsidR="00764EEB" w:rsidRPr="009F06C5">
        <w:rPr>
          <w:sz w:val="22"/>
          <w:szCs w:val="22"/>
        </w:rPr>
        <w:t>are the registered holders</w:t>
      </w:r>
      <w:r w:rsidRPr="009F06C5">
        <w:rPr>
          <w:sz w:val="22"/>
          <w:szCs w:val="22"/>
        </w:rPr>
        <w:t>{</w:t>
      </w:r>
      <w:r w:rsidR="009048E3" w:rsidRPr="009F06C5">
        <w:rPr>
          <w:sz w:val="22"/>
          <w:szCs w:val="22"/>
        </w:rPr>
        <w:t>% else %</w:t>
      </w:r>
      <w:r w:rsidRPr="009F06C5">
        <w:rPr>
          <w:sz w:val="22"/>
          <w:szCs w:val="22"/>
        </w:rPr>
        <w:t>}</w:t>
      </w:r>
      <w:r w:rsidR="00764EEB" w:rsidRPr="009F06C5">
        <w:rPr>
          <w:sz w:val="22"/>
          <w:szCs w:val="22"/>
        </w:rPr>
        <w:t>is the registered holder</w:t>
      </w:r>
      <w:r w:rsidRPr="009F06C5">
        <w:rPr>
          <w:sz w:val="22"/>
          <w:szCs w:val="22"/>
        </w:rPr>
        <w:t>{</w:t>
      </w:r>
      <w:r w:rsidR="009048E3" w:rsidRPr="009F06C5">
        <w:rPr>
          <w:sz w:val="22"/>
          <w:szCs w:val="22"/>
        </w:rPr>
        <w:t>% endif %</w:t>
      </w:r>
      <w:r w:rsidRPr="009F06C5">
        <w:rPr>
          <w:sz w:val="22"/>
          <w:szCs w:val="22"/>
        </w:rPr>
        <w:t>}</w:t>
      </w:r>
      <w:r w:rsidR="00764EEB" w:rsidRPr="009F06C5">
        <w:rPr>
          <w:sz w:val="22"/>
          <w:szCs w:val="22"/>
        </w:rPr>
        <w:t xml:space="preserve"> of</w:t>
      </w:r>
      <w:r w:rsidR="001A1213" w:rsidRPr="009F06C5">
        <w:rPr>
          <w:sz w:val="22"/>
          <w:szCs w:val="22"/>
        </w:rPr>
        <w:t xml:space="preserve"> </w:t>
      </w:r>
      <w:r w:rsidRPr="009F06C5">
        <w:rPr>
          <w:sz w:val="22"/>
          <w:szCs w:val="22"/>
        </w:rPr>
        <w:t>{{</w:t>
      </w:r>
      <w:r w:rsidR="000332F2" w:rsidRPr="009F06C5">
        <w:rPr>
          <w:sz w:val="22"/>
          <w:szCs w:val="22"/>
        </w:rPr>
        <w:t>share.</w:t>
      </w:r>
      <w:r w:rsidR="001A1213" w:rsidRPr="009F06C5">
        <w:rPr>
          <w:sz w:val="22"/>
          <w:szCs w:val="22"/>
        </w:rPr>
        <w:t>issuance</w:t>
      </w:r>
      <w:r w:rsidRPr="009F06C5">
        <w:rPr>
          <w:sz w:val="22"/>
          <w:szCs w:val="22"/>
        </w:rPr>
        <w:t>}}</w:t>
      </w:r>
      <w:r w:rsidR="00ED2702" w:rsidRPr="009F06C5">
        <w:rPr>
          <w:sz w:val="22"/>
          <w:szCs w:val="22"/>
        </w:rPr>
        <w:t xml:space="preserve"> </w:t>
      </w:r>
      <w:r w:rsidRPr="009F06C5">
        <w:rPr>
          <w:sz w:val="22"/>
          <w:szCs w:val="22"/>
        </w:rPr>
        <w:t>{</w:t>
      </w:r>
      <w:r w:rsidR="000332F2" w:rsidRPr="009F06C5">
        <w:rPr>
          <w:sz w:val="22"/>
          <w:szCs w:val="22"/>
        </w:rPr>
        <w:t>% if corp.class_used %</w:t>
      </w:r>
      <w:r w:rsidRPr="009F06C5">
        <w:rPr>
          <w:sz w:val="22"/>
          <w:szCs w:val="22"/>
        </w:rPr>
        <w:t>}</w:t>
      </w:r>
      <w:r w:rsidR="00764EEB" w:rsidRPr="009F06C5">
        <w:rPr>
          <w:sz w:val="22"/>
          <w:szCs w:val="22"/>
        </w:rPr>
        <w:t>Class "</w:t>
      </w:r>
      <w:r w:rsidRPr="009F06C5">
        <w:rPr>
          <w:sz w:val="22"/>
          <w:szCs w:val="22"/>
        </w:rPr>
        <w:t>{{</w:t>
      </w:r>
      <w:r w:rsidR="000332F2" w:rsidRPr="009F06C5">
        <w:rPr>
          <w:sz w:val="22"/>
          <w:szCs w:val="22"/>
        </w:rPr>
        <w:t>share.s_class</w:t>
      </w:r>
      <w:r w:rsidRPr="009F06C5">
        <w:rPr>
          <w:sz w:val="22"/>
          <w:szCs w:val="22"/>
        </w:rPr>
        <w:t>}}</w:t>
      </w:r>
      <w:r w:rsidR="00764EEB" w:rsidRPr="009F06C5">
        <w:rPr>
          <w:sz w:val="22"/>
          <w:szCs w:val="22"/>
        </w:rPr>
        <w:t>"</w:t>
      </w:r>
      <w:r w:rsidR="00ED2702" w:rsidRPr="009F06C5">
        <w:rPr>
          <w:sz w:val="22"/>
          <w:szCs w:val="22"/>
        </w:rPr>
        <w:t xml:space="preserve"> </w:t>
      </w:r>
      <w:r w:rsidRPr="009F06C5">
        <w:rPr>
          <w:sz w:val="22"/>
          <w:szCs w:val="22"/>
        </w:rPr>
        <w:t>{</w:t>
      </w:r>
      <w:r w:rsidR="000332F2" w:rsidRPr="009F06C5">
        <w:rPr>
          <w:sz w:val="22"/>
          <w:szCs w:val="22"/>
        </w:rPr>
        <w:t>% endif %</w:t>
      </w:r>
      <w:r w:rsidRPr="009F06C5">
        <w:rPr>
          <w:sz w:val="22"/>
          <w:szCs w:val="22"/>
        </w:rPr>
        <w:t>}{{</w:t>
      </w:r>
      <w:r w:rsidR="000332F2" w:rsidRPr="009F06C5">
        <w:rPr>
          <w:sz w:val="22"/>
          <w:szCs w:val="22"/>
        </w:rPr>
        <w:t>share.s_plural|lower</w:t>
      </w:r>
      <w:r w:rsidRPr="009F06C5">
        <w:rPr>
          <w:sz w:val="22"/>
          <w:szCs w:val="22"/>
        </w:rPr>
        <w:t>}}</w:t>
      </w:r>
      <w:r w:rsidR="00764EEB" w:rsidRPr="009F06C5">
        <w:rPr>
          <w:sz w:val="22"/>
          <w:szCs w:val="22"/>
        </w:rPr>
        <w:t xml:space="preserve"> in the capital of</w:t>
      </w:r>
    </w:p>
    <w:p w14:paraId="6827783B" w14:textId="77777777" w:rsidR="00764EEB" w:rsidRPr="009F06C5" w:rsidRDefault="00764EEB" w:rsidP="007C76CE">
      <w:pPr>
        <w:jc w:val="center"/>
        <w:rPr>
          <w:sz w:val="20"/>
          <w:szCs w:val="20"/>
        </w:rPr>
      </w:pPr>
    </w:p>
    <w:p w14:paraId="4D3C6EE3" w14:textId="77777777" w:rsidR="00764EEB" w:rsidRPr="009F06C5" w:rsidRDefault="007C76CE" w:rsidP="007C76CE">
      <w:pPr>
        <w:jc w:val="center"/>
        <w:rPr>
          <w:b/>
          <w:bCs/>
          <w:sz w:val="28"/>
          <w:szCs w:val="28"/>
        </w:rPr>
      </w:pPr>
      <w:r w:rsidRPr="009F06C5">
        <w:rPr>
          <w:b/>
          <w:bCs/>
          <w:sz w:val="28"/>
          <w:szCs w:val="28"/>
        </w:rPr>
        <w:t>{{</w:t>
      </w:r>
      <w:r w:rsidR="000332F2" w:rsidRPr="009F06C5">
        <w:rPr>
          <w:b/>
          <w:bCs/>
          <w:sz w:val="28"/>
          <w:szCs w:val="28"/>
        </w:rPr>
        <w:t>corp.name|upper</w:t>
      </w:r>
      <w:r w:rsidRPr="009F06C5">
        <w:rPr>
          <w:b/>
          <w:bCs/>
          <w:sz w:val="28"/>
          <w:szCs w:val="28"/>
        </w:rPr>
        <w:t>}}</w:t>
      </w:r>
    </w:p>
    <w:p w14:paraId="2276D32F" w14:textId="77777777" w:rsidR="00764EEB" w:rsidRPr="009F06C5" w:rsidRDefault="00764EEB" w:rsidP="007C76CE">
      <w:pPr>
        <w:jc w:val="both"/>
        <w:rPr>
          <w:sz w:val="20"/>
          <w:szCs w:val="20"/>
        </w:rPr>
      </w:pPr>
    </w:p>
    <w:p w14:paraId="439067F3" w14:textId="12AD42FD" w:rsidR="00764EEB" w:rsidRPr="009F06C5" w:rsidRDefault="00764EEB" w:rsidP="007C76CE">
      <w:pPr>
        <w:jc w:val="center"/>
      </w:pPr>
      <w:r w:rsidRPr="009F06C5">
        <w:t xml:space="preserve">INCORPORATED UNDER THE </w:t>
      </w:r>
      <w:r w:rsidRPr="009F06C5">
        <w:rPr>
          <w:i/>
          <w:iCs/>
        </w:rPr>
        <w:t xml:space="preserve">BUSINESS CORPORATIONS ACT </w:t>
      </w:r>
      <w:r w:rsidRPr="009F06C5">
        <w:t>(</w:t>
      </w:r>
      <w:r w:rsidR="007978B9">
        <w:t>{{corp.incorp_prov|upper}}</w:t>
      </w:r>
      <w:r w:rsidRPr="009F06C5">
        <w:t>)</w:t>
      </w:r>
    </w:p>
    <w:p w14:paraId="15F09FC2" w14:textId="77777777" w:rsidR="00764EEB" w:rsidRPr="009F06C5" w:rsidRDefault="00764EEB" w:rsidP="007C76CE">
      <w:pPr>
        <w:jc w:val="both"/>
        <w:rPr>
          <w:sz w:val="20"/>
          <w:szCs w:val="20"/>
        </w:rPr>
      </w:pPr>
    </w:p>
    <w:p w14:paraId="4B2D9E15" w14:textId="77777777" w:rsidR="00764EEB" w:rsidRPr="009F06C5" w:rsidRDefault="00764EEB" w:rsidP="007C76CE">
      <w:pPr>
        <w:jc w:val="both"/>
      </w:pPr>
      <w:r w:rsidRPr="009F06C5">
        <w:rPr>
          <w:sz w:val="22"/>
          <w:szCs w:val="22"/>
        </w:rPr>
        <w:t>transferable in the securities register of the Corporation only upon surrender of this certificate properly endorsed by the appropriate person.</w:t>
      </w:r>
    </w:p>
    <w:p w14:paraId="301665D8" w14:textId="77777777" w:rsidR="00764EEB" w:rsidRPr="009F06C5" w:rsidRDefault="00764EEB" w:rsidP="007C76CE">
      <w:pPr>
        <w:jc w:val="both"/>
        <w:rPr>
          <w:sz w:val="20"/>
          <w:szCs w:val="20"/>
        </w:rPr>
      </w:pPr>
    </w:p>
    <w:p w14:paraId="664DDD9E" w14:textId="77777777" w:rsidR="00764EEB" w:rsidRPr="009F06C5" w:rsidRDefault="00764EEB" w:rsidP="007C76CE">
      <w:pPr>
        <w:jc w:val="both"/>
        <w:rPr>
          <w:sz w:val="22"/>
          <w:szCs w:val="22"/>
        </w:rPr>
      </w:pPr>
      <w:r w:rsidRPr="009F06C5">
        <w:rPr>
          <w:sz w:val="22"/>
          <w:szCs w:val="22"/>
        </w:rPr>
        <w:t xml:space="preserve">IN WITNESS WHEREOF the Corporation has caused this certificate to be signed by its duly authorized directors or officers as of the </w:t>
      </w:r>
      <w:r w:rsidR="007C76CE" w:rsidRPr="009F06C5">
        <w:rPr>
          <w:sz w:val="22"/>
          <w:szCs w:val="22"/>
        </w:rPr>
        <w:t>{</w:t>
      </w:r>
      <w:r w:rsidR="000332F2" w:rsidRPr="009F06C5">
        <w:rPr>
          <w:sz w:val="22"/>
          <w:szCs w:val="22"/>
        </w:rPr>
        <w:t>% if share.s_date %</w:t>
      </w:r>
      <w:r w:rsidR="007C76CE" w:rsidRPr="009F06C5">
        <w:rPr>
          <w:sz w:val="22"/>
          <w:szCs w:val="22"/>
        </w:rPr>
        <w:t>}{{</w:t>
      </w:r>
      <w:r w:rsidR="000332F2" w:rsidRPr="009F06C5">
        <w:rPr>
          <w:sz w:val="22"/>
          <w:szCs w:val="22"/>
        </w:rPr>
        <w:t>share.s_date|toDate("3rd day of June, 1990")</w:t>
      </w:r>
      <w:r w:rsidR="007C76CE" w:rsidRPr="009F06C5">
        <w:rPr>
          <w:sz w:val="22"/>
          <w:szCs w:val="22"/>
        </w:rPr>
        <w:t>}}{</w:t>
      </w:r>
      <w:r w:rsidR="000332F2" w:rsidRPr="009F06C5">
        <w:rPr>
          <w:sz w:val="22"/>
          <w:szCs w:val="22"/>
        </w:rPr>
        <w:t>% else %</w:t>
      </w:r>
      <w:r w:rsidR="007C76CE" w:rsidRPr="009F06C5">
        <w:rPr>
          <w:sz w:val="22"/>
          <w:szCs w:val="22"/>
        </w:rPr>
        <w:t>}</w:t>
      </w:r>
      <w:r w:rsidR="000332F2" w:rsidRPr="009F06C5">
        <w:rPr>
          <w:sz w:val="22"/>
          <w:szCs w:val="22"/>
        </w:rPr>
        <w:t>__________________</w:t>
      </w:r>
      <w:r w:rsidR="007C76CE" w:rsidRPr="009F06C5">
        <w:rPr>
          <w:sz w:val="22"/>
          <w:szCs w:val="22"/>
        </w:rPr>
        <w:t>{</w:t>
      </w:r>
      <w:r w:rsidR="000332F2" w:rsidRPr="009F06C5">
        <w:rPr>
          <w:sz w:val="22"/>
          <w:szCs w:val="22"/>
        </w:rPr>
        <w:t>% endif %</w:t>
      </w:r>
      <w:r w:rsidR="007C76CE" w:rsidRPr="009F06C5">
        <w:rPr>
          <w:sz w:val="22"/>
          <w:szCs w:val="22"/>
        </w:rPr>
        <w:t>}</w:t>
      </w:r>
      <w:r w:rsidRPr="009F06C5">
        <w:rPr>
          <w:sz w:val="22"/>
          <w:szCs w:val="22"/>
        </w:rPr>
        <w:t>.</w:t>
      </w:r>
    </w:p>
    <w:p w14:paraId="3194A283" w14:textId="77777777" w:rsidR="00764EEB" w:rsidRPr="009F06C5" w:rsidRDefault="007C76CE" w:rsidP="007C76CE">
      <w:pPr>
        <w:jc w:val="both"/>
        <w:rPr>
          <w:sz w:val="20"/>
          <w:szCs w:val="20"/>
        </w:rPr>
      </w:pPr>
      <w:r w:rsidRPr="009F06C5">
        <w:rPr>
          <w:sz w:val="20"/>
          <w:szCs w:val="20"/>
        </w:rPr>
        <w:t>{</w:t>
      </w:r>
      <w:r w:rsidR="000332F2" w:rsidRPr="009F06C5">
        <w:rPr>
          <w:sz w:val="20"/>
          <w:szCs w:val="20"/>
        </w:rPr>
        <w:t>%p</w:t>
      </w:r>
      <w:r w:rsidR="00ED2702" w:rsidRPr="009F06C5">
        <w:rPr>
          <w:sz w:val="20"/>
          <w:szCs w:val="20"/>
        </w:rPr>
        <w:t xml:space="preserve"> if pres_sec.sec_name</w:t>
      </w:r>
      <w:r w:rsidR="000332F2" w:rsidRPr="009F06C5">
        <w:rPr>
          <w:sz w:val="20"/>
          <w:szCs w:val="20"/>
        </w:rPr>
        <w:t xml:space="preserve"> and pres_sec.pres_link_key != pres_sec.sec_link_key %</w:t>
      </w:r>
      <w:r w:rsidRPr="009F06C5">
        <w:rPr>
          <w:sz w:val="20"/>
          <w:szCs w:val="20"/>
        </w:rPr>
        <w:t>}</w:t>
      </w:r>
    </w:p>
    <w:tbl>
      <w:tblPr>
        <w:tblW w:w="0" w:type="auto"/>
        <w:tblInd w:w="108" w:type="dxa"/>
        <w:tblLook w:val="01E0" w:firstRow="1" w:lastRow="1" w:firstColumn="1" w:lastColumn="1" w:noHBand="0" w:noVBand="0"/>
      </w:tblPr>
      <w:tblGrid>
        <w:gridCol w:w="3755"/>
        <w:gridCol w:w="619"/>
        <w:gridCol w:w="3654"/>
      </w:tblGrid>
      <w:tr w:rsidR="00764EEB" w:rsidRPr="009F06C5" w14:paraId="23648E17" w14:textId="77777777" w:rsidTr="00CB6A84">
        <w:tc>
          <w:tcPr>
            <w:tcW w:w="3780" w:type="dxa"/>
          </w:tcPr>
          <w:p w14:paraId="7B9E0D54" w14:textId="18055D63" w:rsidR="00CB6A84" w:rsidRPr="00CB6A84" w:rsidRDefault="00CB6A84" w:rsidP="00CB6A84">
            <w:pPr>
              <w:keepNext/>
              <w:keepLines/>
              <w:rPr>
                <w:sz w:val="22"/>
                <w:szCs w:val="22"/>
              </w:rPr>
            </w:pPr>
            <w:r w:rsidRPr="00CB6A84">
              <w:rPr>
                <w:sz w:val="22"/>
                <w:szCs w:val="22"/>
              </w:rPr>
              <w:t xml:space="preserve">{%p if not </w:t>
            </w:r>
            <w:r w:rsidR="00A12E38">
              <w:rPr>
                <w:sz w:val="22"/>
                <w:szCs w:val="22"/>
              </w:rPr>
              <w:t>pres_sec</w:t>
            </w:r>
            <w:r w:rsidRPr="00CB6A84">
              <w:rPr>
                <w:sz w:val="22"/>
                <w:szCs w:val="22"/>
              </w:rPr>
              <w:t>.pres_signers %}</w:t>
            </w:r>
          </w:p>
          <w:p w14:paraId="79724E71" w14:textId="77777777" w:rsidR="00CB6A84" w:rsidRPr="00CB6A84" w:rsidRDefault="00CB6A84" w:rsidP="00CB6A84">
            <w:pPr>
              <w:keepNext/>
              <w:keepLines/>
              <w:rPr>
                <w:sz w:val="22"/>
                <w:szCs w:val="22"/>
              </w:rPr>
            </w:pPr>
          </w:p>
          <w:p w14:paraId="4ADFCD78" w14:textId="77777777" w:rsidR="00CB6A84" w:rsidRDefault="00CB6A84" w:rsidP="00CB6A84">
            <w:pPr>
              <w:tabs>
                <w:tab w:val="right" w:pos="3437"/>
              </w:tabs>
              <w:jc w:val="both"/>
              <w:rPr>
                <w:sz w:val="22"/>
                <w:szCs w:val="22"/>
                <w:u w:val="single"/>
              </w:rPr>
            </w:pPr>
          </w:p>
          <w:p w14:paraId="0FF789C7" w14:textId="266D5197" w:rsidR="00CB6A84" w:rsidRPr="00CB6A84" w:rsidRDefault="00CB6A84" w:rsidP="00CB6A84">
            <w:pPr>
              <w:tabs>
                <w:tab w:val="right" w:pos="3437"/>
              </w:tabs>
              <w:jc w:val="both"/>
              <w:rPr>
                <w:sz w:val="22"/>
                <w:szCs w:val="22"/>
                <w:u w:val="single"/>
              </w:rPr>
            </w:pPr>
            <w:r w:rsidRPr="00CB6A84">
              <w:rPr>
                <w:sz w:val="22"/>
                <w:szCs w:val="22"/>
                <w:u w:val="single"/>
              </w:rPr>
              <w:tab/>
            </w:r>
          </w:p>
          <w:p w14:paraId="4D017CF1" w14:textId="01391BE7" w:rsidR="00CB6A84" w:rsidRDefault="00CB6A84" w:rsidP="00CB6A84">
            <w:pPr>
              <w:keepNext/>
              <w:keepLines/>
              <w:spacing w:line="240" w:lineRule="exact"/>
              <w:jc w:val="both"/>
              <w:rPr>
                <w:sz w:val="22"/>
                <w:szCs w:val="22"/>
              </w:rPr>
            </w:pPr>
            <w:r w:rsidRPr="00CB6A84">
              <w:rPr>
                <w:sz w:val="22"/>
                <w:szCs w:val="22"/>
              </w:rPr>
              <w:t>{{pres_sec.pres_name|upper}}</w:t>
            </w:r>
          </w:p>
          <w:p w14:paraId="06F02B1D" w14:textId="46B2A1DF" w:rsidR="00CB6A84" w:rsidRPr="00CB6A84" w:rsidRDefault="00CB6A84" w:rsidP="00CB6A84">
            <w:pPr>
              <w:keepNext/>
              <w:keepLines/>
              <w:spacing w:line="240" w:lineRule="exact"/>
              <w:jc w:val="both"/>
              <w:rPr>
                <w:sz w:val="22"/>
                <w:szCs w:val="22"/>
              </w:rPr>
            </w:pPr>
            <w:r w:rsidRPr="00CB6A84">
              <w:rPr>
                <w:sz w:val="22"/>
                <w:szCs w:val="22"/>
              </w:rPr>
              <w:t>PRESIDENT</w:t>
            </w:r>
          </w:p>
          <w:p w14:paraId="4D2306FC" w14:textId="77777777" w:rsidR="00CB6A84" w:rsidRPr="00CB6A84" w:rsidRDefault="00CB6A84" w:rsidP="00CB6A84">
            <w:pPr>
              <w:spacing w:line="240" w:lineRule="exact"/>
              <w:jc w:val="both"/>
              <w:rPr>
                <w:sz w:val="22"/>
                <w:szCs w:val="22"/>
              </w:rPr>
            </w:pPr>
            <w:r w:rsidRPr="00CB6A84">
              <w:rPr>
                <w:sz w:val="22"/>
                <w:szCs w:val="22"/>
              </w:rPr>
              <w:t>{%p else %}</w:t>
            </w:r>
          </w:p>
          <w:p w14:paraId="53CFDECB" w14:textId="2E57E828" w:rsidR="00CB6A84" w:rsidRPr="00CB6A84" w:rsidRDefault="00CB6A84" w:rsidP="00CB6A84">
            <w:pPr>
              <w:spacing w:line="240" w:lineRule="exact"/>
              <w:jc w:val="both"/>
              <w:rPr>
                <w:sz w:val="22"/>
                <w:szCs w:val="22"/>
              </w:rPr>
            </w:pPr>
            <w:r w:rsidRPr="00CB6A84">
              <w:rPr>
                <w:sz w:val="22"/>
                <w:szCs w:val="22"/>
              </w:rPr>
              <w:t>{%p for sig in pres_sec.pres_signers %}</w:t>
            </w:r>
          </w:p>
          <w:p w14:paraId="66751707" w14:textId="77777777" w:rsidR="00CB6A84" w:rsidRPr="00CB6A84" w:rsidRDefault="00CB6A84" w:rsidP="00CB6A84">
            <w:pPr>
              <w:tabs>
                <w:tab w:val="right" w:pos="3437"/>
              </w:tabs>
              <w:jc w:val="both"/>
              <w:rPr>
                <w:sz w:val="22"/>
                <w:szCs w:val="22"/>
                <w:u w:val="single"/>
              </w:rPr>
            </w:pPr>
          </w:p>
          <w:p w14:paraId="3501590F" w14:textId="77777777" w:rsidR="00CB6A84" w:rsidRPr="00CB6A84" w:rsidRDefault="00CB6A84" w:rsidP="00CB6A84">
            <w:pPr>
              <w:tabs>
                <w:tab w:val="right" w:pos="3437"/>
              </w:tabs>
              <w:jc w:val="both"/>
              <w:rPr>
                <w:sz w:val="22"/>
                <w:szCs w:val="22"/>
                <w:u w:val="single"/>
              </w:rPr>
            </w:pPr>
          </w:p>
          <w:p w14:paraId="0FC27569" w14:textId="77777777" w:rsidR="00CB6A84" w:rsidRPr="00CB6A84" w:rsidRDefault="00CB6A84" w:rsidP="00CB6A84">
            <w:pPr>
              <w:tabs>
                <w:tab w:val="right" w:pos="3437"/>
              </w:tabs>
              <w:jc w:val="both"/>
              <w:rPr>
                <w:sz w:val="22"/>
                <w:szCs w:val="22"/>
                <w:u w:val="single"/>
              </w:rPr>
            </w:pPr>
            <w:r w:rsidRPr="00CB6A84">
              <w:rPr>
                <w:sz w:val="22"/>
                <w:szCs w:val="22"/>
                <w:u w:val="single"/>
              </w:rPr>
              <w:tab/>
            </w:r>
          </w:p>
          <w:p w14:paraId="42681418" w14:textId="1ECC01B9" w:rsidR="00CB6A84" w:rsidRDefault="00CB6A84" w:rsidP="00CB6A84">
            <w:pPr>
              <w:keepNext/>
              <w:keepLines/>
              <w:tabs>
                <w:tab w:val="right" w:pos="3672"/>
              </w:tabs>
              <w:suppressAutoHyphens/>
              <w:rPr>
                <w:bCs/>
                <w:sz w:val="22"/>
                <w:szCs w:val="22"/>
              </w:rPr>
            </w:pPr>
            <w:r w:rsidRPr="00CB6A84">
              <w:rPr>
                <w:bCs/>
                <w:sz w:val="22"/>
                <w:szCs w:val="22"/>
              </w:rPr>
              <w:t>{{sig.full_name</w:t>
            </w:r>
            <w:r w:rsidR="00D4526D">
              <w:rPr>
                <w:bCs/>
                <w:sz w:val="22"/>
                <w:szCs w:val="22"/>
              </w:rPr>
              <w:t>|upper</w:t>
            </w:r>
            <w:r w:rsidRPr="00CB6A84">
              <w:rPr>
                <w:bCs/>
                <w:sz w:val="22"/>
                <w:szCs w:val="22"/>
              </w:rPr>
              <w:t>}},</w:t>
            </w:r>
            <w:r w:rsidR="00DC6853">
              <w:rPr>
                <w:bCs/>
                <w:sz w:val="22"/>
                <w:szCs w:val="22"/>
              </w:rPr>
              <w:t xml:space="preserve"> </w:t>
            </w:r>
            <w:r w:rsidR="008D1289" w:rsidRPr="00CB6A84">
              <w:rPr>
                <w:bCs/>
                <w:sz w:val="22"/>
                <w:szCs w:val="22"/>
              </w:rPr>
              <w:t>{{sig.role</w:t>
            </w:r>
            <w:r w:rsidR="008D1289">
              <w:rPr>
                <w:bCs/>
                <w:sz w:val="22"/>
                <w:szCs w:val="22"/>
              </w:rPr>
              <w:t>|upper</w:t>
            </w:r>
            <w:r w:rsidR="008D1289" w:rsidRPr="00CB6A84">
              <w:rPr>
                <w:bCs/>
                <w:sz w:val="22"/>
                <w:szCs w:val="22"/>
              </w:rPr>
              <w:t>}}</w:t>
            </w:r>
            <w:r w:rsidR="00DC6853">
              <w:rPr>
                <w:bCs/>
                <w:sz w:val="22"/>
                <w:szCs w:val="22"/>
              </w:rPr>
              <w:t xml:space="preserve"> </w:t>
            </w:r>
            <w:r w:rsidR="008D1289">
              <w:rPr>
                <w:bCs/>
                <w:sz w:val="22"/>
                <w:szCs w:val="22"/>
              </w:rPr>
              <w:t>ON BEHALF OF</w:t>
            </w:r>
            <w:r w:rsidR="008D1289" w:rsidRPr="00CB6A84">
              <w:rPr>
                <w:bCs/>
                <w:sz w:val="22"/>
                <w:szCs w:val="22"/>
              </w:rPr>
              <w:t xml:space="preserve"> </w:t>
            </w:r>
            <w:r w:rsidR="007B13B2">
              <w:rPr>
                <w:bCs/>
                <w:sz w:val="22"/>
                <w:szCs w:val="22"/>
              </w:rPr>
              <w:t>{{</w:t>
            </w:r>
            <w:r w:rsidRPr="00CB6A84">
              <w:rPr>
                <w:bCs/>
                <w:sz w:val="22"/>
                <w:szCs w:val="22"/>
              </w:rPr>
              <w:t>pres</w:t>
            </w:r>
            <w:r w:rsidR="00035B0C">
              <w:rPr>
                <w:bCs/>
                <w:sz w:val="22"/>
                <w:szCs w:val="22"/>
              </w:rPr>
              <w:t>_sec</w:t>
            </w:r>
            <w:r w:rsidRPr="00CB6A84">
              <w:rPr>
                <w:bCs/>
                <w:sz w:val="22"/>
                <w:szCs w:val="22"/>
              </w:rPr>
              <w:t>.pres_name</w:t>
            </w:r>
            <w:r w:rsidR="00D4526D">
              <w:rPr>
                <w:bCs/>
                <w:sz w:val="22"/>
                <w:szCs w:val="22"/>
              </w:rPr>
              <w:t>|upper</w:t>
            </w:r>
            <w:r w:rsidRPr="00CB6A84">
              <w:rPr>
                <w:bCs/>
                <w:sz w:val="22"/>
                <w:szCs w:val="22"/>
              </w:rPr>
              <w:t>}}</w:t>
            </w:r>
          </w:p>
          <w:p w14:paraId="5AC5CEAE" w14:textId="7196C033" w:rsidR="00CB6A84" w:rsidRPr="00CB6A84" w:rsidRDefault="00CB6A84" w:rsidP="00CB6A84">
            <w:pPr>
              <w:keepNext/>
              <w:keepLines/>
              <w:tabs>
                <w:tab w:val="right" w:pos="3672"/>
              </w:tabs>
              <w:suppressAutoHyphens/>
              <w:rPr>
                <w:bCs/>
                <w:sz w:val="22"/>
                <w:szCs w:val="22"/>
              </w:rPr>
            </w:pPr>
            <w:r w:rsidRPr="00CB6A84">
              <w:rPr>
                <w:sz w:val="22"/>
                <w:szCs w:val="22"/>
              </w:rPr>
              <w:t>PRESIDENT</w:t>
            </w:r>
          </w:p>
          <w:p w14:paraId="2DD7A494" w14:textId="77777777" w:rsidR="00CB6A84" w:rsidRPr="00CB6A84" w:rsidRDefault="00CB6A84" w:rsidP="00CB6A84">
            <w:pPr>
              <w:spacing w:line="240" w:lineRule="exact"/>
              <w:jc w:val="both"/>
              <w:rPr>
                <w:sz w:val="22"/>
                <w:szCs w:val="22"/>
              </w:rPr>
            </w:pPr>
            <w:r w:rsidRPr="00CB6A84">
              <w:rPr>
                <w:sz w:val="22"/>
                <w:szCs w:val="22"/>
              </w:rPr>
              <w:t>{%p endfor %}</w:t>
            </w:r>
          </w:p>
          <w:p w14:paraId="4F3431BC" w14:textId="3C73933C" w:rsidR="00764EEB" w:rsidRPr="00CB6A84" w:rsidRDefault="00CB6A84" w:rsidP="00CB6A84">
            <w:pPr>
              <w:spacing w:line="240" w:lineRule="exact"/>
              <w:jc w:val="both"/>
              <w:rPr>
                <w:sz w:val="22"/>
                <w:szCs w:val="22"/>
              </w:rPr>
            </w:pPr>
            <w:r w:rsidRPr="00CB6A84">
              <w:rPr>
                <w:sz w:val="22"/>
                <w:szCs w:val="22"/>
              </w:rPr>
              <w:t>{%p endif %}</w:t>
            </w:r>
          </w:p>
        </w:tc>
        <w:tc>
          <w:tcPr>
            <w:tcW w:w="720" w:type="dxa"/>
          </w:tcPr>
          <w:p w14:paraId="2064E8DE" w14:textId="77777777" w:rsidR="00764EEB" w:rsidRPr="009F06C5" w:rsidRDefault="00764EEB" w:rsidP="007C76CE">
            <w:pPr>
              <w:jc w:val="both"/>
              <w:rPr>
                <w:sz w:val="20"/>
                <w:szCs w:val="20"/>
              </w:rPr>
            </w:pPr>
          </w:p>
        </w:tc>
        <w:tc>
          <w:tcPr>
            <w:tcW w:w="3420" w:type="dxa"/>
          </w:tcPr>
          <w:p w14:paraId="69423AD3" w14:textId="5DC0B1F2" w:rsidR="003B2D0D" w:rsidRPr="00CB6A84" w:rsidRDefault="003B2D0D" w:rsidP="003B2D0D">
            <w:pPr>
              <w:keepNext/>
              <w:keepLines/>
              <w:rPr>
                <w:sz w:val="22"/>
                <w:szCs w:val="22"/>
              </w:rPr>
            </w:pPr>
            <w:r w:rsidRPr="00CB6A84">
              <w:rPr>
                <w:sz w:val="22"/>
                <w:szCs w:val="22"/>
              </w:rPr>
              <w:t xml:space="preserve">{%p if not </w:t>
            </w:r>
            <w:r>
              <w:rPr>
                <w:sz w:val="22"/>
                <w:szCs w:val="22"/>
              </w:rPr>
              <w:t>pres_sec</w:t>
            </w:r>
            <w:r w:rsidRPr="00CB6A84">
              <w:rPr>
                <w:sz w:val="22"/>
                <w:szCs w:val="22"/>
              </w:rPr>
              <w:t>.</w:t>
            </w:r>
            <w:r>
              <w:rPr>
                <w:sz w:val="22"/>
                <w:szCs w:val="22"/>
              </w:rPr>
              <w:t>sec</w:t>
            </w:r>
            <w:r w:rsidRPr="00CB6A84">
              <w:rPr>
                <w:sz w:val="22"/>
                <w:szCs w:val="22"/>
              </w:rPr>
              <w:t>_signers %}</w:t>
            </w:r>
          </w:p>
          <w:p w14:paraId="2CD79642" w14:textId="77777777" w:rsidR="003B2D0D" w:rsidRPr="00CB6A84" w:rsidRDefault="003B2D0D" w:rsidP="003B2D0D">
            <w:pPr>
              <w:keepNext/>
              <w:keepLines/>
              <w:rPr>
                <w:sz w:val="22"/>
                <w:szCs w:val="22"/>
              </w:rPr>
            </w:pPr>
          </w:p>
          <w:p w14:paraId="65AC2124" w14:textId="77777777" w:rsidR="003B2D0D" w:rsidRDefault="003B2D0D" w:rsidP="003B2D0D">
            <w:pPr>
              <w:tabs>
                <w:tab w:val="right" w:pos="3437"/>
              </w:tabs>
              <w:jc w:val="both"/>
              <w:rPr>
                <w:sz w:val="22"/>
                <w:szCs w:val="22"/>
                <w:u w:val="single"/>
              </w:rPr>
            </w:pPr>
          </w:p>
          <w:p w14:paraId="178040A4" w14:textId="77777777" w:rsidR="003B2D0D" w:rsidRPr="00CB6A84" w:rsidRDefault="003B2D0D" w:rsidP="003B2D0D">
            <w:pPr>
              <w:tabs>
                <w:tab w:val="right" w:pos="3437"/>
              </w:tabs>
              <w:jc w:val="both"/>
              <w:rPr>
                <w:sz w:val="22"/>
                <w:szCs w:val="22"/>
                <w:u w:val="single"/>
              </w:rPr>
            </w:pPr>
            <w:r w:rsidRPr="00CB6A84">
              <w:rPr>
                <w:sz w:val="22"/>
                <w:szCs w:val="22"/>
                <w:u w:val="single"/>
              </w:rPr>
              <w:tab/>
            </w:r>
          </w:p>
          <w:p w14:paraId="2E3C8FE6" w14:textId="7EA57E8C" w:rsidR="003B2D0D" w:rsidRDefault="003B2D0D" w:rsidP="003B2D0D">
            <w:pPr>
              <w:keepNext/>
              <w:keepLines/>
              <w:spacing w:line="240" w:lineRule="exact"/>
              <w:jc w:val="both"/>
              <w:rPr>
                <w:sz w:val="22"/>
                <w:szCs w:val="22"/>
              </w:rPr>
            </w:pPr>
            <w:r w:rsidRPr="00CB6A84">
              <w:rPr>
                <w:sz w:val="22"/>
                <w:szCs w:val="22"/>
              </w:rPr>
              <w:t>{{pres_sec.</w:t>
            </w:r>
            <w:r>
              <w:rPr>
                <w:sz w:val="22"/>
                <w:szCs w:val="22"/>
              </w:rPr>
              <w:t>sec</w:t>
            </w:r>
            <w:r w:rsidRPr="00CB6A84">
              <w:rPr>
                <w:sz w:val="22"/>
                <w:szCs w:val="22"/>
              </w:rPr>
              <w:t>_name|upper}}</w:t>
            </w:r>
          </w:p>
          <w:p w14:paraId="6FEFEA77" w14:textId="77777777" w:rsidR="003B2D0D" w:rsidRDefault="003B2D0D" w:rsidP="003B2D0D">
            <w:pPr>
              <w:spacing w:line="240" w:lineRule="exact"/>
              <w:jc w:val="both"/>
              <w:rPr>
                <w:sz w:val="22"/>
                <w:szCs w:val="22"/>
              </w:rPr>
            </w:pPr>
            <w:r w:rsidRPr="009F06C5">
              <w:rPr>
                <w:sz w:val="22"/>
                <w:szCs w:val="22"/>
              </w:rPr>
              <w:t>{{pres_sec.sec_role|upper}}</w:t>
            </w:r>
          </w:p>
          <w:p w14:paraId="30F6BBF7" w14:textId="163E5281" w:rsidR="003B2D0D" w:rsidRPr="00CB6A84" w:rsidRDefault="003B2D0D" w:rsidP="003B2D0D">
            <w:pPr>
              <w:spacing w:line="240" w:lineRule="exact"/>
              <w:jc w:val="both"/>
              <w:rPr>
                <w:sz w:val="22"/>
                <w:szCs w:val="22"/>
              </w:rPr>
            </w:pPr>
            <w:r w:rsidRPr="00CB6A84">
              <w:rPr>
                <w:sz w:val="22"/>
                <w:szCs w:val="22"/>
              </w:rPr>
              <w:t>{%p else %}</w:t>
            </w:r>
          </w:p>
          <w:p w14:paraId="0495C6CE" w14:textId="66D8AC3A" w:rsidR="003B2D0D" w:rsidRPr="00CB6A84" w:rsidRDefault="003B2D0D" w:rsidP="003B2D0D">
            <w:pPr>
              <w:spacing w:line="240" w:lineRule="exact"/>
              <w:jc w:val="both"/>
              <w:rPr>
                <w:sz w:val="22"/>
                <w:szCs w:val="22"/>
              </w:rPr>
            </w:pPr>
            <w:r w:rsidRPr="00CB6A84">
              <w:rPr>
                <w:sz w:val="22"/>
                <w:szCs w:val="22"/>
              </w:rPr>
              <w:t>{%p for sig in pres_sec.</w:t>
            </w:r>
            <w:r>
              <w:rPr>
                <w:sz w:val="22"/>
                <w:szCs w:val="22"/>
              </w:rPr>
              <w:t>sec</w:t>
            </w:r>
            <w:r w:rsidRPr="00CB6A84">
              <w:rPr>
                <w:sz w:val="22"/>
                <w:szCs w:val="22"/>
              </w:rPr>
              <w:t>_signers %}</w:t>
            </w:r>
          </w:p>
          <w:p w14:paraId="00F878AC" w14:textId="77777777" w:rsidR="003B2D0D" w:rsidRPr="00CB6A84" w:rsidRDefault="003B2D0D" w:rsidP="003B2D0D">
            <w:pPr>
              <w:tabs>
                <w:tab w:val="right" w:pos="3437"/>
              </w:tabs>
              <w:jc w:val="both"/>
              <w:rPr>
                <w:sz w:val="22"/>
                <w:szCs w:val="22"/>
                <w:u w:val="single"/>
              </w:rPr>
            </w:pPr>
          </w:p>
          <w:p w14:paraId="573A1BED" w14:textId="77777777" w:rsidR="003B2D0D" w:rsidRPr="00CB6A84" w:rsidRDefault="003B2D0D" w:rsidP="003B2D0D">
            <w:pPr>
              <w:tabs>
                <w:tab w:val="right" w:pos="3437"/>
              </w:tabs>
              <w:jc w:val="both"/>
              <w:rPr>
                <w:sz w:val="22"/>
                <w:szCs w:val="22"/>
                <w:u w:val="single"/>
              </w:rPr>
            </w:pPr>
          </w:p>
          <w:p w14:paraId="6B4E2AD6" w14:textId="77777777" w:rsidR="003B2D0D" w:rsidRPr="00CB6A84" w:rsidRDefault="003B2D0D" w:rsidP="003B2D0D">
            <w:pPr>
              <w:tabs>
                <w:tab w:val="right" w:pos="3437"/>
              </w:tabs>
              <w:jc w:val="both"/>
              <w:rPr>
                <w:sz w:val="22"/>
                <w:szCs w:val="22"/>
                <w:u w:val="single"/>
              </w:rPr>
            </w:pPr>
            <w:r w:rsidRPr="00CB6A84">
              <w:rPr>
                <w:sz w:val="22"/>
                <w:szCs w:val="22"/>
                <w:u w:val="single"/>
              </w:rPr>
              <w:tab/>
            </w:r>
          </w:p>
          <w:p w14:paraId="30CE53F2" w14:textId="34FFBA74" w:rsidR="003B2D0D" w:rsidRDefault="003B2D0D" w:rsidP="003B2D0D">
            <w:pPr>
              <w:keepNext/>
              <w:keepLines/>
              <w:tabs>
                <w:tab w:val="right" w:pos="3672"/>
              </w:tabs>
              <w:suppressAutoHyphens/>
              <w:rPr>
                <w:bCs/>
                <w:sz w:val="22"/>
                <w:szCs w:val="22"/>
              </w:rPr>
            </w:pPr>
            <w:r w:rsidRPr="00CB6A84">
              <w:rPr>
                <w:bCs/>
                <w:sz w:val="22"/>
                <w:szCs w:val="22"/>
              </w:rPr>
              <w:t>{{sig.full_name</w:t>
            </w:r>
            <w:r>
              <w:rPr>
                <w:bCs/>
                <w:sz w:val="22"/>
                <w:szCs w:val="22"/>
              </w:rPr>
              <w:t>|upper</w:t>
            </w:r>
            <w:r w:rsidRPr="00CB6A84">
              <w:rPr>
                <w:bCs/>
                <w:sz w:val="22"/>
                <w:szCs w:val="22"/>
              </w:rPr>
              <w:t>}},</w:t>
            </w:r>
            <w:r w:rsidR="00DC6853">
              <w:rPr>
                <w:bCs/>
                <w:sz w:val="22"/>
                <w:szCs w:val="22"/>
              </w:rPr>
              <w:t xml:space="preserve"> </w:t>
            </w:r>
            <w:r w:rsidRPr="00CB6A84">
              <w:rPr>
                <w:bCs/>
                <w:sz w:val="22"/>
                <w:szCs w:val="22"/>
              </w:rPr>
              <w:t>{{sig.role</w:t>
            </w:r>
            <w:r w:rsidR="008D1289">
              <w:rPr>
                <w:bCs/>
                <w:sz w:val="22"/>
                <w:szCs w:val="22"/>
              </w:rPr>
              <w:t>|upper</w:t>
            </w:r>
            <w:r w:rsidRPr="00CB6A84">
              <w:rPr>
                <w:bCs/>
                <w:sz w:val="22"/>
                <w:szCs w:val="22"/>
              </w:rPr>
              <w:t>}}</w:t>
            </w:r>
            <w:r w:rsidR="00DC6853">
              <w:rPr>
                <w:bCs/>
                <w:sz w:val="22"/>
                <w:szCs w:val="22"/>
              </w:rPr>
              <w:t xml:space="preserve"> </w:t>
            </w:r>
            <w:r w:rsidR="008D1289">
              <w:rPr>
                <w:bCs/>
                <w:sz w:val="22"/>
                <w:szCs w:val="22"/>
              </w:rPr>
              <w:t>ON BEHALF OF</w:t>
            </w:r>
            <w:r w:rsidRPr="00CB6A84">
              <w:rPr>
                <w:bCs/>
                <w:sz w:val="22"/>
                <w:szCs w:val="22"/>
              </w:rPr>
              <w:t xml:space="preserve"> {{pres</w:t>
            </w:r>
            <w:r>
              <w:rPr>
                <w:bCs/>
                <w:sz w:val="22"/>
                <w:szCs w:val="22"/>
              </w:rPr>
              <w:t>_sec</w:t>
            </w:r>
            <w:r w:rsidRPr="00CB6A84">
              <w:rPr>
                <w:bCs/>
                <w:sz w:val="22"/>
                <w:szCs w:val="22"/>
              </w:rPr>
              <w:t>.</w:t>
            </w:r>
            <w:r>
              <w:rPr>
                <w:bCs/>
                <w:sz w:val="22"/>
                <w:szCs w:val="22"/>
              </w:rPr>
              <w:t>sec</w:t>
            </w:r>
            <w:r w:rsidRPr="00CB6A84">
              <w:rPr>
                <w:bCs/>
                <w:sz w:val="22"/>
                <w:szCs w:val="22"/>
              </w:rPr>
              <w:t>_name</w:t>
            </w:r>
            <w:r>
              <w:rPr>
                <w:bCs/>
                <w:sz w:val="22"/>
                <w:szCs w:val="22"/>
              </w:rPr>
              <w:t>|upper</w:t>
            </w:r>
            <w:r w:rsidRPr="00CB6A84">
              <w:rPr>
                <w:bCs/>
                <w:sz w:val="22"/>
                <w:szCs w:val="22"/>
              </w:rPr>
              <w:t>}}</w:t>
            </w:r>
          </w:p>
          <w:p w14:paraId="1DE51EFA" w14:textId="77777777" w:rsidR="003B2D0D" w:rsidRDefault="003B2D0D" w:rsidP="003B2D0D">
            <w:pPr>
              <w:spacing w:line="240" w:lineRule="exact"/>
              <w:jc w:val="both"/>
              <w:rPr>
                <w:sz w:val="22"/>
                <w:szCs w:val="22"/>
              </w:rPr>
            </w:pPr>
            <w:r w:rsidRPr="009F06C5">
              <w:rPr>
                <w:sz w:val="22"/>
                <w:szCs w:val="22"/>
              </w:rPr>
              <w:t>{{pres_sec.sec_role|upper}}</w:t>
            </w:r>
          </w:p>
          <w:p w14:paraId="575EFFC0" w14:textId="6202BBA2" w:rsidR="003B2D0D" w:rsidRPr="00CB6A84" w:rsidRDefault="003B2D0D" w:rsidP="003B2D0D">
            <w:pPr>
              <w:spacing w:line="240" w:lineRule="exact"/>
              <w:jc w:val="both"/>
              <w:rPr>
                <w:sz w:val="22"/>
                <w:szCs w:val="22"/>
              </w:rPr>
            </w:pPr>
            <w:r w:rsidRPr="00CB6A84">
              <w:rPr>
                <w:sz w:val="22"/>
                <w:szCs w:val="22"/>
              </w:rPr>
              <w:t>{%p endfor %}</w:t>
            </w:r>
          </w:p>
          <w:p w14:paraId="56C01EA5" w14:textId="6074D46C" w:rsidR="00764EEB" w:rsidRPr="009F06C5" w:rsidRDefault="003B2D0D" w:rsidP="003B2D0D">
            <w:pPr>
              <w:tabs>
                <w:tab w:val="right" w:pos="3437"/>
              </w:tabs>
              <w:jc w:val="both"/>
              <w:rPr>
                <w:sz w:val="20"/>
                <w:szCs w:val="20"/>
              </w:rPr>
            </w:pPr>
            <w:r w:rsidRPr="00CB6A84">
              <w:rPr>
                <w:sz w:val="22"/>
                <w:szCs w:val="22"/>
              </w:rPr>
              <w:t>{%p endif %}</w:t>
            </w:r>
          </w:p>
        </w:tc>
      </w:tr>
    </w:tbl>
    <w:p w14:paraId="63ABBC47" w14:textId="77777777" w:rsidR="00764EEB" w:rsidRPr="009F06C5" w:rsidRDefault="007C76CE" w:rsidP="007C76CE">
      <w:pPr>
        <w:jc w:val="both"/>
        <w:rPr>
          <w:sz w:val="20"/>
          <w:szCs w:val="20"/>
        </w:rPr>
      </w:pPr>
      <w:r w:rsidRPr="009F06C5">
        <w:rPr>
          <w:sz w:val="20"/>
          <w:szCs w:val="20"/>
        </w:rPr>
        <w:t>{</w:t>
      </w:r>
      <w:r w:rsidR="000332F2" w:rsidRPr="009F06C5">
        <w:rPr>
          <w:sz w:val="20"/>
          <w:szCs w:val="20"/>
        </w:rPr>
        <w:t>%p else %</w:t>
      </w:r>
      <w:r w:rsidRPr="009F06C5">
        <w:rPr>
          <w:sz w:val="20"/>
          <w:szCs w:val="20"/>
        </w:rPr>
        <w:t>}</w:t>
      </w:r>
    </w:p>
    <w:tbl>
      <w:tblPr>
        <w:tblW w:w="0" w:type="auto"/>
        <w:tblInd w:w="108" w:type="dxa"/>
        <w:tblLook w:val="01E0" w:firstRow="1" w:lastRow="1" w:firstColumn="1" w:lastColumn="1" w:noHBand="0" w:noVBand="0"/>
      </w:tblPr>
      <w:tblGrid>
        <w:gridCol w:w="3780"/>
        <w:gridCol w:w="720"/>
        <w:gridCol w:w="3420"/>
      </w:tblGrid>
      <w:tr w:rsidR="00764EEB" w:rsidRPr="009F06C5" w14:paraId="3374D6A3" w14:textId="77777777" w:rsidTr="00CB6A84">
        <w:tc>
          <w:tcPr>
            <w:tcW w:w="3780" w:type="dxa"/>
          </w:tcPr>
          <w:p w14:paraId="42613409" w14:textId="75DD069D" w:rsidR="00D4526D" w:rsidRPr="00CB6A84" w:rsidRDefault="00D4526D" w:rsidP="00D4526D">
            <w:pPr>
              <w:keepNext/>
              <w:keepLines/>
              <w:rPr>
                <w:sz w:val="22"/>
                <w:szCs w:val="22"/>
              </w:rPr>
            </w:pPr>
            <w:r w:rsidRPr="00CB6A84">
              <w:rPr>
                <w:sz w:val="22"/>
                <w:szCs w:val="22"/>
              </w:rPr>
              <w:lastRenderedPageBreak/>
              <w:t>{%p if not pres</w:t>
            </w:r>
            <w:r w:rsidR="00A12E38">
              <w:rPr>
                <w:sz w:val="22"/>
                <w:szCs w:val="22"/>
              </w:rPr>
              <w:t>_sec</w:t>
            </w:r>
            <w:r w:rsidRPr="00CB6A84">
              <w:rPr>
                <w:sz w:val="22"/>
                <w:szCs w:val="22"/>
              </w:rPr>
              <w:t>.pres_signers %}</w:t>
            </w:r>
          </w:p>
          <w:p w14:paraId="26162246" w14:textId="77777777" w:rsidR="00D4526D" w:rsidRPr="00CB6A84" w:rsidRDefault="00D4526D" w:rsidP="00D4526D">
            <w:pPr>
              <w:keepNext/>
              <w:keepLines/>
              <w:rPr>
                <w:sz w:val="22"/>
                <w:szCs w:val="22"/>
              </w:rPr>
            </w:pPr>
          </w:p>
          <w:p w14:paraId="3A2DAB93" w14:textId="77777777" w:rsidR="00D4526D" w:rsidRDefault="00D4526D" w:rsidP="00D4526D">
            <w:pPr>
              <w:tabs>
                <w:tab w:val="right" w:pos="3437"/>
              </w:tabs>
              <w:jc w:val="both"/>
              <w:rPr>
                <w:sz w:val="22"/>
                <w:szCs w:val="22"/>
                <w:u w:val="single"/>
              </w:rPr>
            </w:pPr>
          </w:p>
          <w:p w14:paraId="051BFF92" w14:textId="77777777" w:rsidR="00D4526D" w:rsidRPr="00CB6A84" w:rsidRDefault="00D4526D" w:rsidP="00D4526D">
            <w:pPr>
              <w:tabs>
                <w:tab w:val="right" w:pos="3437"/>
              </w:tabs>
              <w:jc w:val="both"/>
              <w:rPr>
                <w:sz w:val="22"/>
                <w:szCs w:val="22"/>
                <w:u w:val="single"/>
              </w:rPr>
            </w:pPr>
            <w:r w:rsidRPr="00CB6A84">
              <w:rPr>
                <w:sz w:val="22"/>
                <w:szCs w:val="22"/>
                <w:u w:val="single"/>
              </w:rPr>
              <w:tab/>
            </w:r>
          </w:p>
          <w:p w14:paraId="1E283D5D" w14:textId="77777777" w:rsidR="00D4526D" w:rsidRDefault="00D4526D" w:rsidP="00D4526D">
            <w:pPr>
              <w:keepNext/>
              <w:keepLines/>
              <w:spacing w:line="240" w:lineRule="exact"/>
              <w:jc w:val="both"/>
              <w:rPr>
                <w:sz w:val="22"/>
                <w:szCs w:val="22"/>
              </w:rPr>
            </w:pPr>
            <w:r w:rsidRPr="00CB6A84">
              <w:rPr>
                <w:sz w:val="22"/>
                <w:szCs w:val="22"/>
              </w:rPr>
              <w:t>{{pres_sec.pres_name|upper}}</w:t>
            </w:r>
          </w:p>
          <w:p w14:paraId="08C6CA8B" w14:textId="77777777" w:rsidR="00D4526D" w:rsidRPr="00CB6A84" w:rsidRDefault="00D4526D" w:rsidP="00D4526D">
            <w:pPr>
              <w:keepNext/>
              <w:keepLines/>
              <w:spacing w:line="240" w:lineRule="exact"/>
              <w:jc w:val="both"/>
              <w:rPr>
                <w:sz w:val="22"/>
                <w:szCs w:val="22"/>
              </w:rPr>
            </w:pPr>
            <w:r w:rsidRPr="00CB6A84">
              <w:rPr>
                <w:sz w:val="22"/>
                <w:szCs w:val="22"/>
              </w:rPr>
              <w:t>PRESIDENT</w:t>
            </w:r>
          </w:p>
          <w:p w14:paraId="4D54DAFC" w14:textId="77777777" w:rsidR="00D4526D" w:rsidRPr="00CB6A84" w:rsidRDefault="00D4526D" w:rsidP="00D4526D">
            <w:pPr>
              <w:spacing w:line="240" w:lineRule="exact"/>
              <w:jc w:val="both"/>
              <w:rPr>
                <w:sz w:val="22"/>
                <w:szCs w:val="22"/>
              </w:rPr>
            </w:pPr>
            <w:r w:rsidRPr="00CB6A84">
              <w:rPr>
                <w:sz w:val="22"/>
                <w:szCs w:val="22"/>
              </w:rPr>
              <w:t>{%p else %}</w:t>
            </w:r>
          </w:p>
          <w:p w14:paraId="4B61E0FE" w14:textId="77777777" w:rsidR="00D4526D" w:rsidRPr="00CB6A84" w:rsidRDefault="00D4526D" w:rsidP="00D4526D">
            <w:pPr>
              <w:spacing w:line="240" w:lineRule="exact"/>
              <w:jc w:val="both"/>
              <w:rPr>
                <w:sz w:val="22"/>
                <w:szCs w:val="22"/>
              </w:rPr>
            </w:pPr>
            <w:r w:rsidRPr="00CB6A84">
              <w:rPr>
                <w:sz w:val="22"/>
                <w:szCs w:val="22"/>
              </w:rPr>
              <w:t>{%p for sig in pres_sec.pres_signers %}</w:t>
            </w:r>
          </w:p>
          <w:p w14:paraId="05015C40" w14:textId="77777777" w:rsidR="00D4526D" w:rsidRPr="00CB6A84" w:rsidRDefault="00D4526D" w:rsidP="00D4526D">
            <w:pPr>
              <w:tabs>
                <w:tab w:val="right" w:pos="3437"/>
              </w:tabs>
              <w:jc w:val="both"/>
              <w:rPr>
                <w:sz w:val="22"/>
                <w:szCs w:val="22"/>
                <w:u w:val="single"/>
              </w:rPr>
            </w:pPr>
          </w:p>
          <w:p w14:paraId="203CACEA" w14:textId="77777777" w:rsidR="00D4526D" w:rsidRPr="00CB6A84" w:rsidRDefault="00D4526D" w:rsidP="00D4526D">
            <w:pPr>
              <w:tabs>
                <w:tab w:val="right" w:pos="3437"/>
              </w:tabs>
              <w:jc w:val="both"/>
              <w:rPr>
                <w:sz w:val="22"/>
                <w:szCs w:val="22"/>
                <w:u w:val="single"/>
              </w:rPr>
            </w:pPr>
          </w:p>
          <w:p w14:paraId="52C2402F" w14:textId="77777777" w:rsidR="00D4526D" w:rsidRPr="00CB6A84" w:rsidRDefault="00D4526D" w:rsidP="00D4526D">
            <w:pPr>
              <w:tabs>
                <w:tab w:val="right" w:pos="3437"/>
              </w:tabs>
              <w:jc w:val="both"/>
              <w:rPr>
                <w:sz w:val="22"/>
                <w:szCs w:val="22"/>
                <w:u w:val="single"/>
              </w:rPr>
            </w:pPr>
            <w:r w:rsidRPr="00CB6A84">
              <w:rPr>
                <w:sz w:val="22"/>
                <w:szCs w:val="22"/>
                <w:u w:val="single"/>
              </w:rPr>
              <w:tab/>
            </w:r>
          </w:p>
          <w:p w14:paraId="0125273D" w14:textId="057FB0F4" w:rsidR="00D4526D" w:rsidRDefault="00D4526D" w:rsidP="00D4526D">
            <w:pPr>
              <w:keepNext/>
              <w:keepLines/>
              <w:tabs>
                <w:tab w:val="right" w:pos="3672"/>
              </w:tabs>
              <w:suppressAutoHyphens/>
              <w:rPr>
                <w:bCs/>
                <w:sz w:val="22"/>
                <w:szCs w:val="22"/>
              </w:rPr>
            </w:pPr>
            <w:r w:rsidRPr="00CB6A84">
              <w:rPr>
                <w:bCs/>
                <w:sz w:val="22"/>
                <w:szCs w:val="22"/>
              </w:rPr>
              <w:t>{{sig.full_name</w:t>
            </w:r>
            <w:r>
              <w:rPr>
                <w:bCs/>
                <w:sz w:val="22"/>
                <w:szCs w:val="22"/>
              </w:rPr>
              <w:t>|upper</w:t>
            </w:r>
            <w:r w:rsidRPr="00CB6A84">
              <w:rPr>
                <w:bCs/>
                <w:sz w:val="22"/>
                <w:szCs w:val="22"/>
              </w:rPr>
              <w:t>}},</w:t>
            </w:r>
            <w:r w:rsidR="00DC6853">
              <w:rPr>
                <w:bCs/>
                <w:sz w:val="22"/>
                <w:szCs w:val="22"/>
              </w:rPr>
              <w:t xml:space="preserve"> </w:t>
            </w:r>
            <w:r w:rsidR="008D1289" w:rsidRPr="00CB6A84">
              <w:rPr>
                <w:bCs/>
                <w:sz w:val="22"/>
                <w:szCs w:val="22"/>
              </w:rPr>
              <w:t>{{sig.role</w:t>
            </w:r>
            <w:r w:rsidR="008D1289">
              <w:rPr>
                <w:bCs/>
                <w:sz w:val="22"/>
                <w:szCs w:val="22"/>
              </w:rPr>
              <w:t>|upper</w:t>
            </w:r>
            <w:r w:rsidR="008D1289" w:rsidRPr="00CB6A84">
              <w:rPr>
                <w:bCs/>
                <w:sz w:val="22"/>
                <w:szCs w:val="22"/>
              </w:rPr>
              <w:t>}}</w:t>
            </w:r>
            <w:r w:rsidR="00DC6853">
              <w:rPr>
                <w:bCs/>
                <w:sz w:val="22"/>
                <w:szCs w:val="22"/>
              </w:rPr>
              <w:t xml:space="preserve"> </w:t>
            </w:r>
            <w:r w:rsidR="008D1289">
              <w:rPr>
                <w:bCs/>
                <w:sz w:val="22"/>
                <w:szCs w:val="22"/>
              </w:rPr>
              <w:t>ON BEHALF OF</w:t>
            </w:r>
            <w:r w:rsidR="008D1289" w:rsidRPr="00CB6A84">
              <w:rPr>
                <w:bCs/>
                <w:sz w:val="22"/>
                <w:szCs w:val="22"/>
              </w:rPr>
              <w:t xml:space="preserve"> </w:t>
            </w:r>
            <w:r w:rsidRPr="00CB6A84">
              <w:rPr>
                <w:bCs/>
                <w:sz w:val="22"/>
                <w:szCs w:val="22"/>
              </w:rPr>
              <w:t>{{pres</w:t>
            </w:r>
            <w:r w:rsidR="00035B0C">
              <w:rPr>
                <w:bCs/>
                <w:sz w:val="22"/>
                <w:szCs w:val="22"/>
              </w:rPr>
              <w:t>_sec</w:t>
            </w:r>
            <w:r w:rsidRPr="00CB6A84">
              <w:rPr>
                <w:bCs/>
                <w:sz w:val="22"/>
                <w:szCs w:val="22"/>
              </w:rPr>
              <w:t>.pres_name</w:t>
            </w:r>
            <w:r>
              <w:rPr>
                <w:bCs/>
                <w:sz w:val="22"/>
                <w:szCs w:val="22"/>
              </w:rPr>
              <w:t>|upper</w:t>
            </w:r>
            <w:r w:rsidRPr="00CB6A84">
              <w:rPr>
                <w:bCs/>
                <w:sz w:val="22"/>
                <w:szCs w:val="22"/>
              </w:rPr>
              <w:t>}}</w:t>
            </w:r>
          </w:p>
          <w:p w14:paraId="095F12AD" w14:textId="77777777" w:rsidR="00D4526D" w:rsidRPr="00CB6A84" w:rsidRDefault="00D4526D" w:rsidP="00D4526D">
            <w:pPr>
              <w:keepNext/>
              <w:keepLines/>
              <w:tabs>
                <w:tab w:val="right" w:pos="3672"/>
              </w:tabs>
              <w:suppressAutoHyphens/>
              <w:rPr>
                <w:bCs/>
                <w:sz w:val="22"/>
                <w:szCs w:val="22"/>
              </w:rPr>
            </w:pPr>
            <w:r w:rsidRPr="00CB6A84">
              <w:rPr>
                <w:sz w:val="22"/>
                <w:szCs w:val="22"/>
              </w:rPr>
              <w:t>PRESIDENT</w:t>
            </w:r>
          </w:p>
          <w:p w14:paraId="1F5C1D37" w14:textId="77777777" w:rsidR="00D4526D" w:rsidRPr="00CB6A84" w:rsidRDefault="00D4526D" w:rsidP="00D4526D">
            <w:pPr>
              <w:spacing w:line="240" w:lineRule="exact"/>
              <w:jc w:val="both"/>
              <w:rPr>
                <w:sz w:val="22"/>
                <w:szCs w:val="22"/>
              </w:rPr>
            </w:pPr>
            <w:r w:rsidRPr="00CB6A84">
              <w:rPr>
                <w:sz w:val="22"/>
                <w:szCs w:val="22"/>
              </w:rPr>
              <w:t>{%p endfor %}</w:t>
            </w:r>
          </w:p>
          <w:p w14:paraId="43E8C375" w14:textId="2BD985F6" w:rsidR="00764EEB" w:rsidRPr="009F06C5" w:rsidRDefault="00D4526D" w:rsidP="00D4526D">
            <w:pPr>
              <w:jc w:val="both"/>
              <w:rPr>
                <w:sz w:val="20"/>
                <w:szCs w:val="20"/>
              </w:rPr>
            </w:pPr>
            <w:r w:rsidRPr="00CB6A84">
              <w:rPr>
                <w:sz w:val="22"/>
                <w:szCs w:val="22"/>
              </w:rPr>
              <w:t>{%p endif %}</w:t>
            </w:r>
          </w:p>
        </w:tc>
        <w:tc>
          <w:tcPr>
            <w:tcW w:w="720" w:type="dxa"/>
          </w:tcPr>
          <w:p w14:paraId="539F2FFA" w14:textId="77777777" w:rsidR="00764EEB" w:rsidRPr="009F06C5" w:rsidRDefault="00764EEB" w:rsidP="007C76CE">
            <w:pPr>
              <w:jc w:val="both"/>
              <w:rPr>
                <w:sz w:val="20"/>
                <w:szCs w:val="20"/>
              </w:rPr>
            </w:pPr>
          </w:p>
        </w:tc>
        <w:tc>
          <w:tcPr>
            <w:tcW w:w="3420" w:type="dxa"/>
          </w:tcPr>
          <w:p w14:paraId="1D0066CF" w14:textId="77777777" w:rsidR="00764EEB" w:rsidRPr="009F06C5" w:rsidRDefault="00764EEB" w:rsidP="007C76CE">
            <w:pPr>
              <w:jc w:val="both"/>
              <w:rPr>
                <w:sz w:val="20"/>
                <w:szCs w:val="20"/>
              </w:rPr>
            </w:pPr>
          </w:p>
        </w:tc>
      </w:tr>
    </w:tbl>
    <w:p w14:paraId="245AF0FA" w14:textId="77777777" w:rsidR="00764EEB" w:rsidRPr="009F06C5" w:rsidRDefault="007C76CE" w:rsidP="007C76CE">
      <w:pPr>
        <w:jc w:val="both"/>
        <w:rPr>
          <w:sz w:val="20"/>
          <w:szCs w:val="20"/>
        </w:rPr>
      </w:pPr>
      <w:r w:rsidRPr="009F06C5">
        <w:rPr>
          <w:sz w:val="20"/>
          <w:szCs w:val="20"/>
        </w:rPr>
        <w:t>{</w:t>
      </w:r>
      <w:r w:rsidR="000332F2" w:rsidRPr="009F06C5">
        <w:rPr>
          <w:sz w:val="20"/>
          <w:szCs w:val="20"/>
        </w:rPr>
        <w:t>%p endif %</w:t>
      </w:r>
      <w:r w:rsidRPr="009F06C5">
        <w:rPr>
          <w:sz w:val="20"/>
          <w:szCs w:val="20"/>
        </w:rPr>
        <w:t>}</w:t>
      </w:r>
    </w:p>
    <w:p w14:paraId="4FDB5E6B" w14:textId="77777777" w:rsidR="00764EEB" w:rsidRPr="009F06C5" w:rsidRDefault="00764EEB" w:rsidP="007C76CE">
      <w:pPr>
        <w:jc w:val="both"/>
        <w:rPr>
          <w:sz w:val="20"/>
          <w:szCs w:val="20"/>
        </w:rPr>
      </w:pPr>
    </w:p>
    <w:p w14:paraId="2DC2002B" w14:textId="77777777" w:rsidR="00764EEB" w:rsidRPr="009F06C5" w:rsidRDefault="00764EEB" w:rsidP="007C76CE">
      <w:pPr>
        <w:jc w:val="both"/>
        <w:rPr>
          <w:b/>
          <w:bCs/>
        </w:rPr>
      </w:pPr>
      <w:r w:rsidRPr="009F06C5">
        <w:rPr>
          <w:b/>
          <w:bCs/>
          <w:sz w:val="28"/>
          <w:szCs w:val="28"/>
        </w:rPr>
        <w:t>THIS CERTIFICATE IS NON-NEGOTIABLE.</w:t>
      </w:r>
    </w:p>
    <w:p w14:paraId="068D4E89" w14:textId="77777777" w:rsidR="00764EEB" w:rsidRPr="009F06C5" w:rsidRDefault="00764EEB" w:rsidP="007C76CE">
      <w:pPr>
        <w:jc w:val="both"/>
        <w:rPr>
          <w:sz w:val="20"/>
          <w:szCs w:val="20"/>
        </w:rPr>
      </w:pPr>
    </w:p>
    <w:p w14:paraId="760A9A3C" w14:textId="77777777" w:rsidR="00764EEB" w:rsidRPr="009F06C5" w:rsidRDefault="00764EEB" w:rsidP="007C76CE">
      <w:pPr>
        <w:jc w:val="both"/>
        <w:rPr>
          <w:b/>
          <w:bCs/>
          <w:sz w:val="18"/>
          <w:szCs w:val="18"/>
        </w:rPr>
      </w:pPr>
      <w:r w:rsidRPr="009F06C5">
        <w:rPr>
          <w:b/>
          <w:bCs/>
          <w:sz w:val="18"/>
          <w:szCs w:val="18"/>
        </w:rPr>
        <w:t>THE SHARES REPRESENTED BY THIS CERTIFICATE BELONG TO A CLASS OR SERIES OF SHARES TO WHICH ARE ATTACHED RIGHTS, PRIVILEGES, RESTRICTIONS AND CONDITIONS AND THE CORPORATION WILL FURNISH TO A SHAREHOLDER, ON DEMAND AND WITHOUT CHARGE, A FULL COPY OF THE TEXT OF (i) THE RIGHTS, PRIVILEGES, RESTRICTIONS AND CONDITIONS ATTACHED TO EACH CLASS AUTHORIZED TO BE ISSUED AND TO EACH SERIES IN SO FAR AS THEY HAVE BEEN FIXED BY THE DIRECTORS, AND (ii) THE AUTHORITY OF THE DIRECTORS TO FIX THE RIGHTS, PRIVILEGES, RESTRICTIONS AND CONDITIONS OF SUBSEQUENT SERIES.</w:t>
      </w:r>
    </w:p>
    <w:p w14:paraId="0FCBE00B" w14:textId="77777777" w:rsidR="00764EEB" w:rsidRPr="009F06C5" w:rsidRDefault="00764EEB" w:rsidP="007C76CE">
      <w:pPr>
        <w:jc w:val="both"/>
        <w:rPr>
          <w:sz w:val="20"/>
          <w:szCs w:val="20"/>
        </w:rPr>
      </w:pPr>
    </w:p>
    <w:p w14:paraId="1B5EBD5F" w14:textId="77777777" w:rsidR="00764EEB" w:rsidRPr="009F06C5" w:rsidRDefault="00764EEB" w:rsidP="007C76CE">
      <w:pPr>
        <w:jc w:val="both"/>
        <w:rPr>
          <w:sz w:val="20"/>
          <w:szCs w:val="20"/>
        </w:rPr>
      </w:pPr>
      <w:r w:rsidRPr="009F06C5">
        <w:rPr>
          <w:sz w:val="20"/>
          <w:szCs w:val="20"/>
        </w:rPr>
        <w:t>NOTICE: The Shares represented by this certificate are subject to the following restrictions:</w:t>
      </w:r>
    </w:p>
    <w:p w14:paraId="1C93A1E8" w14:textId="77777777" w:rsidR="00764EEB" w:rsidRPr="009F06C5" w:rsidRDefault="00764EEB" w:rsidP="007C76CE">
      <w:pPr>
        <w:jc w:val="center"/>
        <w:rPr>
          <w:sz w:val="20"/>
          <w:szCs w:val="20"/>
        </w:rPr>
      </w:pPr>
      <w:r w:rsidRPr="009F06C5">
        <w:rPr>
          <w:sz w:val="20"/>
          <w:szCs w:val="20"/>
        </w:rPr>
        <w:t>(      ) transfer restrictions;   (     ) lien on shares;   (     ) unanimous shareholder agreement;</w:t>
      </w:r>
    </w:p>
    <w:tbl>
      <w:tblPr>
        <w:tblW w:w="0" w:type="auto"/>
        <w:tblBorders>
          <w:bottom w:val="single" w:sz="2" w:space="0" w:color="auto"/>
        </w:tblBorders>
        <w:tblLook w:val="01E0" w:firstRow="1" w:lastRow="1" w:firstColumn="1" w:lastColumn="1" w:noHBand="0" w:noVBand="0"/>
      </w:tblPr>
      <w:tblGrid>
        <w:gridCol w:w="8136"/>
      </w:tblGrid>
      <w:tr w:rsidR="00764EEB" w:rsidRPr="009F06C5" w14:paraId="1628AD83" w14:textId="77777777" w:rsidTr="00764EEB">
        <w:tc>
          <w:tcPr>
            <w:tcW w:w="8136" w:type="dxa"/>
            <w:tcBorders>
              <w:bottom w:val="single" w:sz="2" w:space="0" w:color="auto"/>
            </w:tcBorders>
          </w:tcPr>
          <w:p w14:paraId="66B70431" w14:textId="77777777" w:rsidR="00764EEB" w:rsidRPr="009F06C5" w:rsidRDefault="00764EEB" w:rsidP="007C76CE">
            <w:pPr>
              <w:rPr>
                <w:sz w:val="20"/>
                <w:szCs w:val="20"/>
              </w:rPr>
            </w:pPr>
          </w:p>
        </w:tc>
      </w:tr>
    </w:tbl>
    <w:p w14:paraId="319528AC" w14:textId="77777777" w:rsidR="00764EEB" w:rsidRPr="009F06C5" w:rsidRDefault="00764EEB" w:rsidP="007C76CE">
      <w:pPr>
        <w:jc w:val="center"/>
      </w:pPr>
      <w:r w:rsidRPr="009F06C5">
        <w:rPr>
          <w:sz w:val="22"/>
          <w:szCs w:val="22"/>
        </w:rPr>
        <w:t>FOR TRANSFER PURPOSES ONLY</w:t>
      </w:r>
    </w:p>
    <w:p w14:paraId="42461D29" w14:textId="77777777" w:rsidR="00764EEB" w:rsidRPr="009F06C5" w:rsidRDefault="00764EEB" w:rsidP="007C76CE">
      <w:pPr>
        <w:jc w:val="both"/>
        <w:rPr>
          <w:sz w:val="20"/>
          <w:szCs w:val="20"/>
        </w:rPr>
      </w:pPr>
      <w:r w:rsidRPr="009F06C5">
        <w:rPr>
          <w:sz w:val="20"/>
          <w:szCs w:val="20"/>
        </w:rPr>
        <w:t>FOR VALUE RECEIVED, the undersigned transfers ____________________________</w:t>
      </w:r>
    </w:p>
    <w:p w14:paraId="16D97D19" w14:textId="77777777" w:rsidR="00764EEB" w:rsidRPr="009F06C5" w:rsidRDefault="00764EEB" w:rsidP="007C76CE">
      <w:pPr>
        <w:tabs>
          <w:tab w:val="right" w:pos="7200"/>
        </w:tabs>
        <w:jc w:val="both"/>
        <w:rPr>
          <w:sz w:val="16"/>
          <w:szCs w:val="16"/>
        </w:rPr>
      </w:pPr>
      <w:r w:rsidRPr="009F06C5">
        <w:tab/>
      </w:r>
      <w:r w:rsidRPr="009F06C5">
        <w:rPr>
          <w:sz w:val="16"/>
          <w:szCs w:val="16"/>
        </w:rPr>
        <w:t>(Number of Shares Transferred)</w:t>
      </w:r>
    </w:p>
    <w:p w14:paraId="30A0DB56" w14:textId="77777777" w:rsidR="00764EEB" w:rsidRPr="009F06C5" w:rsidRDefault="00764EEB" w:rsidP="007C76CE">
      <w:pPr>
        <w:jc w:val="both"/>
        <w:rPr>
          <w:sz w:val="20"/>
          <w:szCs w:val="20"/>
        </w:rPr>
      </w:pPr>
      <w:r w:rsidRPr="009F06C5">
        <w:rPr>
          <w:sz w:val="20"/>
          <w:szCs w:val="20"/>
        </w:rPr>
        <w:t>of the shares represented by this certificate to</w:t>
      </w:r>
    </w:p>
    <w:tbl>
      <w:tblPr>
        <w:tblW w:w="0" w:type="auto"/>
        <w:tblBorders>
          <w:bottom w:val="single" w:sz="2" w:space="0" w:color="auto"/>
        </w:tblBorders>
        <w:tblLook w:val="01E0" w:firstRow="1" w:lastRow="1" w:firstColumn="1" w:lastColumn="1" w:noHBand="0" w:noVBand="0"/>
      </w:tblPr>
      <w:tblGrid>
        <w:gridCol w:w="8136"/>
      </w:tblGrid>
      <w:tr w:rsidR="00764EEB" w:rsidRPr="009F06C5" w14:paraId="1617457B" w14:textId="77777777" w:rsidTr="00764EEB">
        <w:tc>
          <w:tcPr>
            <w:tcW w:w="8136" w:type="dxa"/>
            <w:tcBorders>
              <w:bottom w:val="single" w:sz="2" w:space="0" w:color="auto"/>
            </w:tcBorders>
          </w:tcPr>
          <w:p w14:paraId="260B2F03" w14:textId="77777777" w:rsidR="00764EEB" w:rsidRPr="009F06C5" w:rsidRDefault="00764EEB" w:rsidP="007C76CE">
            <w:pPr>
              <w:rPr>
                <w:sz w:val="20"/>
                <w:szCs w:val="20"/>
              </w:rPr>
            </w:pPr>
          </w:p>
        </w:tc>
      </w:tr>
    </w:tbl>
    <w:p w14:paraId="15D14CCA" w14:textId="77777777" w:rsidR="00764EEB" w:rsidRPr="009F06C5" w:rsidRDefault="00764EEB" w:rsidP="007C76CE">
      <w:pPr>
        <w:pStyle w:val="NoSpacing"/>
        <w:jc w:val="center"/>
        <w:rPr>
          <w:sz w:val="16"/>
          <w:szCs w:val="16"/>
          <w:lang w:val="en-CA"/>
        </w:rPr>
      </w:pPr>
      <w:r w:rsidRPr="009F06C5">
        <w:rPr>
          <w:sz w:val="16"/>
          <w:szCs w:val="16"/>
          <w:lang w:val="en-CA"/>
        </w:rPr>
        <w:t>(Full Name of Transferee)</w:t>
      </w:r>
    </w:p>
    <w:p w14:paraId="197B9157" w14:textId="77777777" w:rsidR="00764EEB" w:rsidRPr="009F06C5" w:rsidRDefault="00764EEB" w:rsidP="007C76CE">
      <w:pPr>
        <w:spacing w:line="120" w:lineRule="auto"/>
        <w:jc w:val="both"/>
        <w:rPr>
          <w:sz w:val="20"/>
          <w:szCs w:val="20"/>
        </w:rPr>
      </w:pPr>
    </w:p>
    <w:p w14:paraId="348373AC" w14:textId="77777777" w:rsidR="00764EEB" w:rsidRPr="009F06C5" w:rsidRDefault="00764EEB" w:rsidP="007C76CE">
      <w:pPr>
        <w:pStyle w:val="NoSpacing"/>
        <w:rPr>
          <w:lang w:val="en-CA"/>
        </w:rPr>
      </w:pPr>
      <w:r w:rsidRPr="009F06C5">
        <w:rPr>
          <w:lang w:val="en-CA"/>
        </w:rPr>
        <w:t>DATED this ___ day of _____________,   20__.</w:t>
      </w:r>
    </w:p>
    <w:p w14:paraId="31F968C0" w14:textId="77777777" w:rsidR="00764EEB" w:rsidRPr="009F06C5" w:rsidRDefault="00764EEB" w:rsidP="007C76CE">
      <w:pPr>
        <w:pStyle w:val="NoSpacing"/>
        <w:rPr>
          <w:lang w:val="en-CA"/>
        </w:rPr>
      </w:pPr>
      <w:r w:rsidRPr="009F06C5">
        <w:rPr>
          <w:lang w:val="en-CA"/>
        </w:rPr>
        <w:t>IN THE PRESENCE OF</w:t>
      </w:r>
    </w:p>
    <w:p w14:paraId="48344A5E" w14:textId="77777777" w:rsidR="00764EEB" w:rsidRPr="009F06C5" w:rsidRDefault="00764EEB" w:rsidP="007C76CE">
      <w:pPr>
        <w:pStyle w:val="NoSpacing"/>
        <w:rPr>
          <w:lang w:val="en-CA"/>
        </w:rPr>
      </w:pPr>
    </w:p>
    <w:tbl>
      <w:tblPr>
        <w:tblW w:w="0" w:type="auto"/>
        <w:tblInd w:w="108" w:type="dxa"/>
        <w:tblLook w:val="01E0" w:firstRow="1" w:lastRow="1" w:firstColumn="1" w:lastColumn="1" w:noHBand="0" w:noVBand="0"/>
      </w:tblPr>
      <w:tblGrid>
        <w:gridCol w:w="2604"/>
        <w:gridCol w:w="2436"/>
        <w:gridCol w:w="2340"/>
      </w:tblGrid>
      <w:tr w:rsidR="00764EEB" w:rsidRPr="009F06C5" w14:paraId="76228837" w14:textId="77777777" w:rsidTr="00764EEB">
        <w:tc>
          <w:tcPr>
            <w:tcW w:w="2604" w:type="dxa"/>
            <w:tcBorders>
              <w:top w:val="single" w:sz="2" w:space="0" w:color="auto"/>
            </w:tcBorders>
          </w:tcPr>
          <w:p w14:paraId="1915CFF8" w14:textId="77777777" w:rsidR="00764EEB" w:rsidRPr="009F06C5" w:rsidRDefault="00764EEB" w:rsidP="007C76CE">
            <w:pPr>
              <w:pStyle w:val="NoSpacing"/>
              <w:rPr>
                <w:lang w:val="en-CA"/>
              </w:rPr>
            </w:pPr>
            <w:r w:rsidRPr="009F06C5">
              <w:rPr>
                <w:sz w:val="16"/>
                <w:szCs w:val="16"/>
                <w:lang w:val="en-CA"/>
              </w:rPr>
              <w:t>(Signature of Witness)</w:t>
            </w:r>
          </w:p>
        </w:tc>
        <w:tc>
          <w:tcPr>
            <w:tcW w:w="2436" w:type="dxa"/>
          </w:tcPr>
          <w:p w14:paraId="74D80C12" w14:textId="77777777" w:rsidR="00764EEB" w:rsidRPr="009F06C5" w:rsidRDefault="00764EEB" w:rsidP="007C76CE">
            <w:pPr>
              <w:pStyle w:val="NoSpacing"/>
              <w:rPr>
                <w:lang w:val="en-CA"/>
              </w:rPr>
            </w:pPr>
          </w:p>
        </w:tc>
        <w:tc>
          <w:tcPr>
            <w:tcW w:w="2340" w:type="dxa"/>
            <w:tcBorders>
              <w:top w:val="single" w:sz="2" w:space="0" w:color="auto"/>
            </w:tcBorders>
          </w:tcPr>
          <w:p w14:paraId="1F540A79" w14:textId="77777777" w:rsidR="00764EEB" w:rsidRPr="009F06C5" w:rsidRDefault="00764EEB" w:rsidP="007C76CE">
            <w:pPr>
              <w:pStyle w:val="NoSpacing"/>
              <w:rPr>
                <w:lang w:val="en-CA"/>
              </w:rPr>
            </w:pPr>
            <w:r w:rsidRPr="009F06C5">
              <w:rPr>
                <w:sz w:val="16"/>
                <w:szCs w:val="16"/>
                <w:lang w:val="en-CA"/>
              </w:rPr>
              <w:t>(Signature of Transferor)</w:t>
            </w:r>
          </w:p>
        </w:tc>
      </w:tr>
    </w:tbl>
    <w:p w14:paraId="25D09207" w14:textId="77777777" w:rsidR="009B2E37" w:rsidRPr="009F06C5" w:rsidRDefault="007C76CE" w:rsidP="007C76CE">
      <w:pPr>
        <w:rPr>
          <w:szCs w:val="16"/>
        </w:rPr>
      </w:pPr>
      <w:r w:rsidRPr="009F06C5">
        <w:rPr>
          <w:sz w:val="16"/>
          <w:szCs w:val="16"/>
        </w:rPr>
        <w:t>{</w:t>
      </w:r>
      <w:r w:rsidR="000332F2" w:rsidRPr="009F06C5">
        <w:rPr>
          <w:sz w:val="16"/>
          <w:szCs w:val="16"/>
        </w:rPr>
        <w:t>%p endfor %</w:t>
      </w:r>
      <w:r w:rsidRPr="009F06C5">
        <w:rPr>
          <w:sz w:val="16"/>
          <w:szCs w:val="16"/>
        </w:rPr>
        <w:t>}</w:t>
      </w:r>
    </w:p>
    <w:sectPr w:rsidR="009B2E37" w:rsidRPr="009F06C5" w:rsidSect="002339FD">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F6312" w14:textId="77777777" w:rsidR="00541994" w:rsidRPr="009F06C5" w:rsidRDefault="00541994" w:rsidP="004266D7">
      <w:r w:rsidRPr="009F06C5">
        <w:separator/>
      </w:r>
    </w:p>
  </w:endnote>
  <w:endnote w:type="continuationSeparator" w:id="0">
    <w:p w14:paraId="54701A72" w14:textId="77777777" w:rsidR="00541994" w:rsidRPr="009F06C5" w:rsidRDefault="00541994" w:rsidP="004266D7">
      <w:r w:rsidRPr="009F06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A3EFE" w14:textId="77777777" w:rsidR="00D03E80" w:rsidRPr="009F06C5" w:rsidRDefault="00D03E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4661B" w14:textId="77777777" w:rsidR="00D03E80" w:rsidRPr="009F06C5" w:rsidRDefault="00D03E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20075" w14:textId="77777777" w:rsidR="00D03E80" w:rsidRPr="009F06C5" w:rsidRDefault="00D03E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7D5E2" w14:textId="77777777" w:rsidR="00541994" w:rsidRPr="009F06C5" w:rsidRDefault="00541994" w:rsidP="004266D7">
      <w:r w:rsidRPr="009F06C5">
        <w:separator/>
      </w:r>
    </w:p>
  </w:footnote>
  <w:footnote w:type="continuationSeparator" w:id="0">
    <w:p w14:paraId="2D168E48" w14:textId="77777777" w:rsidR="00541994" w:rsidRPr="009F06C5" w:rsidRDefault="00541994" w:rsidP="004266D7">
      <w:r w:rsidRPr="009F06C5">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AD39A" w14:textId="77777777" w:rsidR="00D03E80" w:rsidRPr="009F06C5" w:rsidRDefault="00D03E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0A847" w14:textId="77777777" w:rsidR="00D03E80" w:rsidRPr="009F06C5" w:rsidRDefault="00D03E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B4184" w14:textId="77777777" w:rsidR="00D03E80" w:rsidRPr="009F06C5" w:rsidRDefault="00D03E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57"/>
    <w:rsid w:val="0000777D"/>
    <w:rsid w:val="000260C8"/>
    <w:rsid w:val="00032FD5"/>
    <w:rsid w:val="000332F2"/>
    <w:rsid w:val="00035B0C"/>
    <w:rsid w:val="0006357D"/>
    <w:rsid w:val="0007187E"/>
    <w:rsid w:val="0009671D"/>
    <w:rsid w:val="000E0138"/>
    <w:rsid w:val="000E1C1C"/>
    <w:rsid w:val="000F143B"/>
    <w:rsid w:val="000F6328"/>
    <w:rsid w:val="00111ADB"/>
    <w:rsid w:val="001131D8"/>
    <w:rsid w:val="00120228"/>
    <w:rsid w:val="00125499"/>
    <w:rsid w:val="00125F3D"/>
    <w:rsid w:val="00130604"/>
    <w:rsid w:val="0013715D"/>
    <w:rsid w:val="00150002"/>
    <w:rsid w:val="001713EF"/>
    <w:rsid w:val="00175525"/>
    <w:rsid w:val="00194DBA"/>
    <w:rsid w:val="001A1213"/>
    <w:rsid w:val="001B656F"/>
    <w:rsid w:val="001D06D4"/>
    <w:rsid w:val="001D2920"/>
    <w:rsid w:val="001E24C5"/>
    <w:rsid w:val="00201F5E"/>
    <w:rsid w:val="002339FD"/>
    <w:rsid w:val="0023530D"/>
    <w:rsid w:val="0024155A"/>
    <w:rsid w:val="00262E9A"/>
    <w:rsid w:val="00274BBB"/>
    <w:rsid w:val="002A038D"/>
    <w:rsid w:val="002A0F53"/>
    <w:rsid w:val="002A3FB3"/>
    <w:rsid w:val="002B10EE"/>
    <w:rsid w:val="002E5E4E"/>
    <w:rsid w:val="002F480D"/>
    <w:rsid w:val="002F4AC6"/>
    <w:rsid w:val="003369BB"/>
    <w:rsid w:val="0034067D"/>
    <w:rsid w:val="00352196"/>
    <w:rsid w:val="003543D9"/>
    <w:rsid w:val="00366F5D"/>
    <w:rsid w:val="003670CB"/>
    <w:rsid w:val="003B2D0D"/>
    <w:rsid w:val="003C2A11"/>
    <w:rsid w:val="003C6A7E"/>
    <w:rsid w:val="004100AE"/>
    <w:rsid w:val="00417C23"/>
    <w:rsid w:val="00421D19"/>
    <w:rsid w:val="0042498C"/>
    <w:rsid w:val="004266D7"/>
    <w:rsid w:val="0043334E"/>
    <w:rsid w:val="00490833"/>
    <w:rsid w:val="00496783"/>
    <w:rsid w:val="004A7FCD"/>
    <w:rsid w:val="004D5980"/>
    <w:rsid w:val="004E393A"/>
    <w:rsid w:val="004F2F57"/>
    <w:rsid w:val="00520D84"/>
    <w:rsid w:val="00540F4B"/>
    <w:rsid w:val="00541994"/>
    <w:rsid w:val="005774B9"/>
    <w:rsid w:val="0058293B"/>
    <w:rsid w:val="005A463B"/>
    <w:rsid w:val="005B1F22"/>
    <w:rsid w:val="005C5A72"/>
    <w:rsid w:val="005C7E4B"/>
    <w:rsid w:val="006008E0"/>
    <w:rsid w:val="006426A5"/>
    <w:rsid w:val="00643705"/>
    <w:rsid w:val="00646189"/>
    <w:rsid w:val="00675488"/>
    <w:rsid w:val="00680AEE"/>
    <w:rsid w:val="006838B0"/>
    <w:rsid w:val="006B2986"/>
    <w:rsid w:val="006F07C0"/>
    <w:rsid w:val="006F4952"/>
    <w:rsid w:val="007131A6"/>
    <w:rsid w:val="0072351B"/>
    <w:rsid w:val="00735ACC"/>
    <w:rsid w:val="00746D5E"/>
    <w:rsid w:val="00762411"/>
    <w:rsid w:val="00764EEB"/>
    <w:rsid w:val="00787C10"/>
    <w:rsid w:val="007978B9"/>
    <w:rsid w:val="007A066D"/>
    <w:rsid w:val="007B009A"/>
    <w:rsid w:val="007B13B2"/>
    <w:rsid w:val="007C76CE"/>
    <w:rsid w:val="007D4B36"/>
    <w:rsid w:val="007E3EDE"/>
    <w:rsid w:val="008142A1"/>
    <w:rsid w:val="00820892"/>
    <w:rsid w:val="00860CB7"/>
    <w:rsid w:val="0086266F"/>
    <w:rsid w:val="00864EA5"/>
    <w:rsid w:val="00870A38"/>
    <w:rsid w:val="00886216"/>
    <w:rsid w:val="00887EE3"/>
    <w:rsid w:val="00892483"/>
    <w:rsid w:val="008A4DC3"/>
    <w:rsid w:val="008B2BD9"/>
    <w:rsid w:val="008D0559"/>
    <w:rsid w:val="008D1289"/>
    <w:rsid w:val="008E6828"/>
    <w:rsid w:val="008F251B"/>
    <w:rsid w:val="008F646F"/>
    <w:rsid w:val="009048E3"/>
    <w:rsid w:val="00904E2B"/>
    <w:rsid w:val="009069B8"/>
    <w:rsid w:val="00927A31"/>
    <w:rsid w:val="00930FB1"/>
    <w:rsid w:val="00944C18"/>
    <w:rsid w:val="00946489"/>
    <w:rsid w:val="009614F0"/>
    <w:rsid w:val="00975CC9"/>
    <w:rsid w:val="009850DC"/>
    <w:rsid w:val="00993A78"/>
    <w:rsid w:val="009A57FB"/>
    <w:rsid w:val="009B2E37"/>
    <w:rsid w:val="009C3F91"/>
    <w:rsid w:val="009F06C5"/>
    <w:rsid w:val="00A12E38"/>
    <w:rsid w:val="00A16E52"/>
    <w:rsid w:val="00A47395"/>
    <w:rsid w:val="00A5031C"/>
    <w:rsid w:val="00A53AFE"/>
    <w:rsid w:val="00A63940"/>
    <w:rsid w:val="00A67533"/>
    <w:rsid w:val="00B072B0"/>
    <w:rsid w:val="00B14FC4"/>
    <w:rsid w:val="00B27053"/>
    <w:rsid w:val="00B35D8D"/>
    <w:rsid w:val="00B4382A"/>
    <w:rsid w:val="00B76B2E"/>
    <w:rsid w:val="00B80A83"/>
    <w:rsid w:val="00B83F6C"/>
    <w:rsid w:val="00B865DC"/>
    <w:rsid w:val="00BB1F84"/>
    <w:rsid w:val="00BD764A"/>
    <w:rsid w:val="00C11DDA"/>
    <w:rsid w:val="00C20E00"/>
    <w:rsid w:val="00C4016A"/>
    <w:rsid w:val="00C46ACB"/>
    <w:rsid w:val="00CB6A84"/>
    <w:rsid w:val="00CD48A0"/>
    <w:rsid w:val="00CE797E"/>
    <w:rsid w:val="00CF34AA"/>
    <w:rsid w:val="00D03E80"/>
    <w:rsid w:val="00D4526D"/>
    <w:rsid w:val="00D6371F"/>
    <w:rsid w:val="00D7153E"/>
    <w:rsid w:val="00D81484"/>
    <w:rsid w:val="00D831DB"/>
    <w:rsid w:val="00DC4F27"/>
    <w:rsid w:val="00DC6853"/>
    <w:rsid w:val="00DD3CE3"/>
    <w:rsid w:val="00DF1028"/>
    <w:rsid w:val="00E0335D"/>
    <w:rsid w:val="00E44BDD"/>
    <w:rsid w:val="00E614D9"/>
    <w:rsid w:val="00E9098F"/>
    <w:rsid w:val="00EA3730"/>
    <w:rsid w:val="00EA47C1"/>
    <w:rsid w:val="00EC4455"/>
    <w:rsid w:val="00EC6BB9"/>
    <w:rsid w:val="00ED05CA"/>
    <w:rsid w:val="00ED2702"/>
    <w:rsid w:val="00ED4926"/>
    <w:rsid w:val="00ED5B0A"/>
    <w:rsid w:val="00ED7C9D"/>
    <w:rsid w:val="00EE608D"/>
    <w:rsid w:val="00EF08B7"/>
    <w:rsid w:val="00EF1871"/>
    <w:rsid w:val="00EF5881"/>
    <w:rsid w:val="00F00B89"/>
    <w:rsid w:val="00F07D41"/>
    <w:rsid w:val="00F57198"/>
    <w:rsid w:val="00F723CD"/>
    <w:rsid w:val="00F908C4"/>
    <w:rsid w:val="00FB4378"/>
    <w:rsid w:val="00FB552D"/>
    <w:rsid w:val="00FD49ED"/>
    <w:rsid w:val="00FE2E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2E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B2E37"/>
    <w:pPr>
      <w:autoSpaceDE w:val="0"/>
      <w:autoSpaceDN w:val="0"/>
      <w:adjustRightInd w:val="0"/>
      <w:spacing w:after="0" w:line="240" w:lineRule="auto"/>
    </w:pPr>
    <w:rPr>
      <w:sz w:val="20"/>
      <w:szCs w:val="20"/>
      <w:lang w:val="en-US" w:eastAsia="en-US"/>
    </w:rPr>
  </w:style>
  <w:style w:type="table" w:styleId="TableGrid">
    <w:name w:val="Table Grid"/>
    <w:basedOn w:val="TableNormal"/>
    <w:uiPriority w:val="99"/>
    <w:rsid w:val="004D5980"/>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otDocsGrid">
    <w:name w:val="HotDocs Grid"/>
    <w:basedOn w:val="TableGrid"/>
    <w:rsid w:val="0024155A"/>
    <w:tblPr/>
  </w:style>
  <w:style w:type="paragraph" w:styleId="Header">
    <w:name w:val="header"/>
    <w:basedOn w:val="Normal"/>
    <w:link w:val="HeaderChar"/>
    <w:uiPriority w:val="99"/>
    <w:unhideWhenUsed/>
    <w:rsid w:val="004266D7"/>
    <w:pPr>
      <w:tabs>
        <w:tab w:val="center" w:pos="4680"/>
        <w:tab w:val="right" w:pos="9360"/>
      </w:tabs>
    </w:pPr>
  </w:style>
  <w:style w:type="character" w:customStyle="1" w:styleId="HeaderChar">
    <w:name w:val="Header Char"/>
    <w:basedOn w:val="DefaultParagraphFont"/>
    <w:link w:val="Header"/>
    <w:uiPriority w:val="99"/>
    <w:rsid w:val="004266D7"/>
    <w:rPr>
      <w:sz w:val="24"/>
      <w:szCs w:val="24"/>
      <w:lang w:eastAsia="en-US"/>
    </w:rPr>
  </w:style>
  <w:style w:type="paragraph" w:styleId="Footer">
    <w:name w:val="footer"/>
    <w:basedOn w:val="Normal"/>
    <w:link w:val="FooterChar"/>
    <w:uiPriority w:val="99"/>
    <w:unhideWhenUsed/>
    <w:rsid w:val="004266D7"/>
    <w:pPr>
      <w:tabs>
        <w:tab w:val="center" w:pos="4680"/>
        <w:tab w:val="right" w:pos="9360"/>
      </w:tabs>
    </w:pPr>
  </w:style>
  <w:style w:type="character" w:customStyle="1" w:styleId="FooterChar">
    <w:name w:val="Footer Char"/>
    <w:basedOn w:val="DefaultParagraphFont"/>
    <w:link w:val="Footer"/>
    <w:uiPriority w:val="99"/>
    <w:rsid w:val="004266D7"/>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B2E37"/>
    <w:pPr>
      <w:autoSpaceDE w:val="0"/>
      <w:autoSpaceDN w:val="0"/>
      <w:adjustRightInd w:val="0"/>
      <w:spacing w:after="0" w:line="240" w:lineRule="auto"/>
    </w:pPr>
    <w:rPr>
      <w:sz w:val="20"/>
      <w:szCs w:val="20"/>
      <w:lang w:val="en-US" w:eastAsia="en-US"/>
    </w:rPr>
  </w:style>
  <w:style w:type="table" w:styleId="TableGrid">
    <w:name w:val="Table Grid"/>
    <w:basedOn w:val="TableNormal"/>
    <w:uiPriority w:val="99"/>
    <w:rsid w:val="004D5980"/>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otDocsGrid">
    <w:name w:val="HotDocs Grid"/>
    <w:basedOn w:val="TableGrid"/>
    <w:rsid w:val="0024155A"/>
    <w:tblPr/>
  </w:style>
  <w:style w:type="paragraph" w:styleId="Header">
    <w:name w:val="header"/>
    <w:basedOn w:val="Normal"/>
    <w:link w:val="HeaderChar"/>
    <w:uiPriority w:val="99"/>
    <w:unhideWhenUsed/>
    <w:rsid w:val="004266D7"/>
    <w:pPr>
      <w:tabs>
        <w:tab w:val="center" w:pos="4680"/>
        <w:tab w:val="right" w:pos="9360"/>
      </w:tabs>
    </w:pPr>
  </w:style>
  <w:style w:type="character" w:customStyle="1" w:styleId="HeaderChar">
    <w:name w:val="Header Char"/>
    <w:basedOn w:val="DefaultParagraphFont"/>
    <w:link w:val="Header"/>
    <w:uiPriority w:val="99"/>
    <w:rsid w:val="004266D7"/>
    <w:rPr>
      <w:sz w:val="24"/>
      <w:szCs w:val="24"/>
      <w:lang w:eastAsia="en-US"/>
    </w:rPr>
  </w:style>
  <w:style w:type="paragraph" w:styleId="Footer">
    <w:name w:val="footer"/>
    <w:basedOn w:val="Normal"/>
    <w:link w:val="FooterChar"/>
    <w:uiPriority w:val="99"/>
    <w:unhideWhenUsed/>
    <w:rsid w:val="004266D7"/>
    <w:pPr>
      <w:tabs>
        <w:tab w:val="center" w:pos="4680"/>
        <w:tab w:val="right" w:pos="9360"/>
      </w:tabs>
    </w:pPr>
  </w:style>
  <w:style w:type="character" w:customStyle="1" w:styleId="FooterChar">
    <w:name w:val="Footer Char"/>
    <w:basedOn w:val="DefaultParagraphFont"/>
    <w:link w:val="Footer"/>
    <w:uiPriority w:val="99"/>
    <w:rsid w:val="004266D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hotdocs.dotx</Template>
  <TotalTime>25</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Share Certificate</vt:lpstr>
    </vt:vector>
  </TitlesOfParts>
  <Company>Granville Software Inc.</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 Certificate</dc:title>
  <dc:creator>Doug Miller</dc:creator>
  <cp:lastModifiedBy>GSI</cp:lastModifiedBy>
  <cp:revision>29</cp:revision>
  <dcterms:created xsi:type="dcterms:W3CDTF">2020-12-05T22:32:00Z</dcterms:created>
  <dcterms:modified xsi:type="dcterms:W3CDTF">2022-03-08T00:40:00Z</dcterms:modified>
</cp:coreProperties>
</file>