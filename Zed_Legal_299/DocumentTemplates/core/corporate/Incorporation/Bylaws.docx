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F906"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59E41519"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1E0A4995"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0BB5A961"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532FB652"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rPr>
          <w:b/>
          <w:bCs/>
        </w:rPr>
      </w:pPr>
    </w:p>
    <w:p w14:paraId="68723796"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rPr>
          <w:b/>
          <w:bCs/>
        </w:rPr>
      </w:pPr>
    </w:p>
    <w:p w14:paraId="00CB607E"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154183F0"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0D6F5094"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0272FA33"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0FF529BE"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4B4F2A7D"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371DE90C"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1182353F"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4B417B17"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2A1C0CF4"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rPr>
          <w:b/>
          <w:bCs/>
        </w:rPr>
      </w:pPr>
    </w:p>
    <w:p w14:paraId="1129C030"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rPr>
          <w:b/>
          <w:bCs/>
        </w:rPr>
      </w:pPr>
      <w:r w:rsidRPr="00956701">
        <w:rPr>
          <w:b/>
          <w:bCs/>
        </w:rPr>
        <w:t>BY-LAW NO. 1</w:t>
      </w:r>
    </w:p>
    <w:p w14:paraId="09BEB939"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74D473A1"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r w:rsidRPr="00956701">
        <w:t>A By-law relating generally</w:t>
      </w:r>
    </w:p>
    <w:p w14:paraId="1564E2F9"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r w:rsidRPr="00956701">
        <w:t xml:space="preserve">to the transaction of the </w:t>
      </w:r>
    </w:p>
    <w:p w14:paraId="5A642B1E"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r w:rsidRPr="00956701">
        <w:t>business and affairs of</w:t>
      </w:r>
    </w:p>
    <w:p w14:paraId="4FD714BC"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09434D49"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75F8ACF4"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rPr>
          <w:b/>
          <w:bCs/>
        </w:rPr>
      </w:pPr>
    </w:p>
    <w:p w14:paraId="600FF8C3"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rPr>
          <w:b/>
          <w:bCs/>
        </w:rPr>
      </w:pPr>
      <w:r w:rsidRPr="00956701">
        <w:rPr>
          <w:b/>
          <w:bCs/>
        </w:rPr>
        <w:t>{{corp.name|upper}}</w:t>
      </w:r>
    </w:p>
    <w:p w14:paraId="5FC72EE0"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r w:rsidRPr="00956701">
        <w:t>____________</w:t>
      </w:r>
    </w:p>
    <w:p w14:paraId="775E1FA3"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70F0AF5E"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5C848C6D"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640C255C"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41022C9D"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0B7655FC"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55CD5AF2"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4226CACF"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653F3952"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4586DBA0"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61A464FC"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7AC30BE8"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27ACC6DB"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2A5597E7"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30B13250"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18E40626"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7ECCA689"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0C1DC198"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6C98A661"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3733BFFD"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pPr>
    </w:p>
    <w:p w14:paraId="5759245A" w14:textId="77777777" w:rsidR="00034014" w:rsidRPr="00956701" w:rsidRDefault="00034014" w:rsidP="00034014">
      <w:pPr>
        <w:pBdr>
          <w:top w:val="double" w:sz="6" w:space="0" w:color="000000"/>
          <w:left w:val="double" w:sz="6" w:space="0" w:color="000000"/>
          <w:bottom w:val="double" w:sz="6" w:space="0" w:color="000000"/>
          <w:right w:val="double" w:sz="6" w:space="0" w:color="000000"/>
        </w:pBdr>
        <w:spacing w:line="240" w:lineRule="exact"/>
        <w:jc w:val="center"/>
        <w:rPr>
          <w:u w:val="single"/>
        </w:rPr>
      </w:pPr>
    </w:p>
    <w:p w14:paraId="11D46990" w14:textId="77777777" w:rsidR="00034014" w:rsidRPr="00956701" w:rsidRDefault="00034014" w:rsidP="00034014">
      <w:pPr>
        <w:spacing w:line="240" w:lineRule="exact"/>
        <w:jc w:val="center"/>
      </w:pPr>
      <w:r w:rsidRPr="00956701">
        <w:rPr>
          <w:u w:val="single"/>
        </w:rPr>
        <w:br w:type="page"/>
      </w:r>
      <w:r w:rsidRPr="00956701">
        <w:rPr>
          <w:u w:val="single"/>
        </w:rPr>
        <w:lastRenderedPageBreak/>
        <w:t>TABLE OF CONTENTS</w:t>
      </w:r>
    </w:p>
    <w:p w14:paraId="1CE27D20" w14:textId="77777777" w:rsidR="00034014" w:rsidRPr="00956701" w:rsidRDefault="00034014" w:rsidP="00034014">
      <w:pPr>
        <w:jc w:val="center"/>
      </w:pPr>
    </w:p>
    <w:p w14:paraId="37E6F6DD" w14:textId="77777777" w:rsidR="00034014" w:rsidRPr="00956701" w:rsidRDefault="00034014" w:rsidP="00034014">
      <w:pPr>
        <w:spacing w:line="240" w:lineRule="exact"/>
        <w:jc w:val="center"/>
      </w:pPr>
      <w:r w:rsidRPr="00956701">
        <w:t>AND</w:t>
      </w:r>
    </w:p>
    <w:p w14:paraId="329945A4" w14:textId="77777777" w:rsidR="00034014" w:rsidRPr="00956701" w:rsidRDefault="00034014" w:rsidP="00034014">
      <w:pPr>
        <w:jc w:val="center"/>
      </w:pPr>
    </w:p>
    <w:p w14:paraId="3D1177C0" w14:textId="77777777" w:rsidR="00034014" w:rsidRPr="00956701" w:rsidRDefault="00034014" w:rsidP="00034014">
      <w:pPr>
        <w:spacing w:line="240" w:lineRule="exact"/>
        <w:jc w:val="center"/>
        <w:rPr>
          <w:u w:val="single"/>
        </w:rPr>
      </w:pPr>
      <w:r w:rsidRPr="00956701">
        <w:rPr>
          <w:u w:val="single"/>
        </w:rPr>
        <w:t>BUSINESS CORPORATIONS ACT REFERENCE</w:t>
      </w:r>
    </w:p>
    <w:p w14:paraId="622BCC0D" w14:textId="77777777" w:rsidR="00034014" w:rsidRPr="00956701" w:rsidRDefault="00034014" w:rsidP="00034014"/>
    <w:p w14:paraId="453FFD9E" w14:textId="77777777" w:rsidR="00034014" w:rsidRPr="00956701" w:rsidRDefault="00034014" w:rsidP="00034014">
      <w:pPr>
        <w:tabs>
          <w:tab w:val="left" w:pos="5760"/>
        </w:tabs>
        <w:spacing w:line="240" w:lineRule="exact"/>
      </w:pPr>
      <w:r w:rsidRPr="00956701">
        <w:tab/>
        <w:t>Section of</w:t>
      </w:r>
    </w:p>
    <w:p w14:paraId="42F169A5" w14:textId="77777777" w:rsidR="00034014" w:rsidRPr="00956701" w:rsidRDefault="00034014" w:rsidP="00034014">
      <w:pPr>
        <w:tabs>
          <w:tab w:val="left" w:pos="6048"/>
          <w:tab w:val="left" w:pos="7920"/>
        </w:tabs>
        <w:spacing w:line="240" w:lineRule="exact"/>
        <w:rPr>
          <w:u w:val="single"/>
        </w:rPr>
      </w:pPr>
      <w:r w:rsidRPr="00956701">
        <w:rPr>
          <w:u w:val="single"/>
        </w:rPr>
        <w:t>SECTION ONE - INTERPRETATION</w:t>
      </w:r>
      <w:r w:rsidRPr="00956701">
        <w:tab/>
      </w:r>
      <w:r w:rsidRPr="00956701">
        <w:rPr>
          <w:u w:val="single"/>
        </w:rPr>
        <w:t>By-Law</w:t>
      </w:r>
      <w:r w:rsidRPr="00956701">
        <w:tab/>
      </w:r>
      <w:r w:rsidRPr="00956701">
        <w:rPr>
          <w:u w:val="single"/>
        </w:rPr>
        <w:t>Page</w:t>
      </w:r>
    </w:p>
    <w:p w14:paraId="426EB136" w14:textId="77777777" w:rsidR="00034014" w:rsidRPr="00956701" w:rsidRDefault="00034014" w:rsidP="00034014">
      <w:pPr>
        <w:rPr>
          <w:u w:val="single"/>
        </w:rPr>
      </w:pPr>
    </w:p>
    <w:p w14:paraId="2B914F64" w14:textId="77777777" w:rsidR="00034014" w:rsidRPr="00956701" w:rsidRDefault="00034014" w:rsidP="00034014">
      <w:pPr>
        <w:tabs>
          <w:tab w:val="left" w:pos="6048"/>
          <w:tab w:val="left" w:pos="8208"/>
        </w:tabs>
        <w:spacing w:line="240" w:lineRule="exact"/>
      </w:pPr>
      <w:r w:rsidRPr="00956701">
        <w:t>Definitions</w:t>
      </w:r>
      <w:r w:rsidRPr="00956701">
        <w:tab/>
        <w:t>1.01</w:t>
      </w:r>
      <w:r w:rsidRPr="00956701">
        <w:tab/>
        <w:t>1</w:t>
      </w:r>
    </w:p>
    <w:p w14:paraId="009F82F4" w14:textId="77777777" w:rsidR="00034014" w:rsidRPr="00956701" w:rsidRDefault="00034014" w:rsidP="00034014">
      <w:pPr>
        <w:tabs>
          <w:tab w:val="left" w:pos="6048"/>
          <w:tab w:val="left" w:pos="8208"/>
        </w:tabs>
        <w:spacing w:line="240" w:lineRule="exact"/>
      </w:pPr>
      <w:r w:rsidRPr="00956701">
        <w:t>Interpretation</w:t>
      </w:r>
      <w:r w:rsidRPr="00956701">
        <w:tab/>
        <w:t>1.02</w:t>
      </w:r>
      <w:r w:rsidRPr="00956701">
        <w:tab/>
        <w:t>1</w:t>
      </w:r>
    </w:p>
    <w:p w14:paraId="026F7308" w14:textId="77777777" w:rsidR="00034014" w:rsidRPr="00956701" w:rsidRDefault="00034014" w:rsidP="00034014">
      <w:pPr>
        <w:tabs>
          <w:tab w:val="left" w:pos="6048"/>
          <w:tab w:val="left" w:pos="8208"/>
        </w:tabs>
        <w:spacing w:line="240" w:lineRule="exact"/>
      </w:pPr>
      <w:r w:rsidRPr="00956701">
        <w:t>Conflict with Act</w:t>
      </w:r>
      <w:r w:rsidRPr="00956701">
        <w:tab/>
        <w:t>1.03</w:t>
      </w:r>
      <w:r w:rsidRPr="00956701">
        <w:tab/>
        <w:t>1</w:t>
      </w:r>
    </w:p>
    <w:p w14:paraId="089CA9B7" w14:textId="77777777" w:rsidR="00034014" w:rsidRPr="00956701" w:rsidRDefault="00034014" w:rsidP="00034014">
      <w:pPr>
        <w:tabs>
          <w:tab w:val="left" w:pos="6048"/>
          <w:tab w:val="left" w:pos="8208"/>
        </w:tabs>
        <w:spacing w:line="240" w:lineRule="exact"/>
      </w:pPr>
      <w:r w:rsidRPr="00956701">
        <w:t>Conflict with Documents</w:t>
      </w:r>
      <w:r w:rsidRPr="00956701">
        <w:tab/>
        <w:t>1.04</w:t>
      </w:r>
      <w:r w:rsidRPr="00956701">
        <w:tab/>
        <w:t>1</w:t>
      </w:r>
    </w:p>
    <w:p w14:paraId="7D278C1B" w14:textId="77777777" w:rsidR="00034014" w:rsidRPr="00956701" w:rsidRDefault="00034014" w:rsidP="00034014">
      <w:pPr>
        <w:tabs>
          <w:tab w:val="left" w:pos="6048"/>
          <w:tab w:val="left" w:pos="8208"/>
        </w:tabs>
        <w:spacing w:line="240" w:lineRule="exact"/>
      </w:pPr>
      <w:r w:rsidRPr="00956701">
        <w:t>Headings</w:t>
      </w:r>
      <w:r w:rsidRPr="00956701">
        <w:tab/>
        <w:t>1.05</w:t>
      </w:r>
      <w:r w:rsidRPr="00956701">
        <w:tab/>
        <w:t>2</w:t>
      </w:r>
    </w:p>
    <w:p w14:paraId="7136E954" w14:textId="77777777" w:rsidR="00034014" w:rsidRPr="00956701" w:rsidRDefault="00034014" w:rsidP="00034014">
      <w:pPr>
        <w:tabs>
          <w:tab w:val="left" w:pos="6048"/>
          <w:tab w:val="left" w:pos="8208"/>
        </w:tabs>
        <w:spacing w:line="240" w:lineRule="exact"/>
      </w:pPr>
    </w:p>
    <w:p w14:paraId="62A2369F" w14:textId="77777777" w:rsidR="00034014" w:rsidRPr="00956701" w:rsidRDefault="00034014" w:rsidP="00034014">
      <w:pPr>
        <w:tabs>
          <w:tab w:val="left" w:pos="6048"/>
          <w:tab w:val="left" w:pos="8208"/>
        </w:tabs>
        <w:spacing w:line="240" w:lineRule="exact"/>
      </w:pPr>
    </w:p>
    <w:p w14:paraId="04165C63" w14:textId="77777777" w:rsidR="00034014" w:rsidRPr="00956701" w:rsidRDefault="00034014" w:rsidP="00034014">
      <w:pPr>
        <w:tabs>
          <w:tab w:val="left" w:pos="6048"/>
          <w:tab w:val="left" w:pos="8208"/>
        </w:tabs>
        <w:spacing w:line="240" w:lineRule="exact"/>
        <w:rPr>
          <w:u w:val="single"/>
        </w:rPr>
      </w:pPr>
      <w:r w:rsidRPr="00956701">
        <w:rPr>
          <w:u w:val="single"/>
        </w:rPr>
        <w:t>SECTION TWO - DIRECTORS AND BOARD</w:t>
      </w:r>
    </w:p>
    <w:p w14:paraId="68E307A5" w14:textId="77777777" w:rsidR="00034014" w:rsidRPr="00956701" w:rsidRDefault="00034014" w:rsidP="00034014">
      <w:pPr>
        <w:tabs>
          <w:tab w:val="left" w:pos="6048"/>
          <w:tab w:val="left" w:pos="8208"/>
        </w:tabs>
        <w:spacing w:line="240" w:lineRule="exact"/>
      </w:pPr>
    </w:p>
    <w:p w14:paraId="68A9424B" w14:textId="77777777" w:rsidR="00034014" w:rsidRPr="00956701" w:rsidRDefault="00034014" w:rsidP="00034014">
      <w:pPr>
        <w:tabs>
          <w:tab w:val="left" w:pos="6048"/>
          <w:tab w:val="left" w:pos="8208"/>
        </w:tabs>
        <w:spacing w:line="240" w:lineRule="exact"/>
      </w:pPr>
      <w:r w:rsidRPr="00956701">
        <w:t>Calling of Meeting</w:t>
      </w:r>
      <w:r w:rsidRPr="00956701">
        <w:tab/>
        <w:t>2.01</w:t>
      </w:r>
      <w:r w:rsidRPr="00956701">
        <w:tab/>
        <w:t>2</w:t>
      </w:r>
    </w:p>
    <w:p w14:paraId="40613307" w14:textId="77777777" w:rsidR="00034014" w:rsidRPr="00956701" w:rsidRDefault="00034014" w:rsidP="00034014">
      <w:pPr>
        <w:tabs>
          <w:tab w:val="left" w:pos="6048"/>
          <w:tab w:val="left" w:pos="8208"/>
        </w:tabs>
        <w:spacing w:line="240" w:lineRule="exact"/>
      </w:pPr>
      <w:r w:rsidRPr="00956701">
        <w:t>Notice of Meetings</w:t>
      </w:r>
      <w:r w:rsidRPr="00956701">
        <w:tab/>
        <w:t>2.02</w:t>
      </w:r>
      <w:r w:rsidRPr="00956701">
        <w:tab/>
        <w:t>2</w:t>
      </w:r>
    </w:p>
    <w:p w14:paraId="6BEF7014" w14:textId="77777777" w:rsidR="00034014" w:rsidRPr="00956701" w:rsidRDefault="00034014" w:rsidP="00034014">
      <w:pPr>
        <w:tabs>
          <w:tab w:val="left" w:pos="6048"/>
          <w:tab w:val="left" w:pos="8208"/>
        </w:tabs>
        <w:spacing w:line="240" w:lineRule="exact"/>
      </w:pPr>
      <w:r w:rsidRPr="00956701">
        <w:t>Telecommunication</w:t>
      </w:r>
      <w:r w:rsidRPr="00956701">
        <w:tab/>
        <w:t>2.03</w:t>
      </w:r>
      <w:r w:rsidRPr="00956701">
        <w:tab/>
        <w:t>2</w:t>
      </w:r>
    </w:p>
    <w:p w14:paraId="5BAB959E" w14:textId="77777777" w:rsidR="00034014" w:rsidRPr="00956701" w:rsidRDefault="00034014" w:rsidP="00034014">
      <w:pPr>
        <w:tabs>
          <w:tab w:val="left" w:pos="6048"/>
          <w:tab w:val="left" w:pos="8208"/>
        </w:tabs>
        <w:spacing w:line="240" w:lineRule="exact"/>
      </w:pPr>
      <w:r w:rsidRPr="00956701">
        <w:t>Consent Resolution</w:t>
      </w:r>
      <w:r w:rsidRPr="00956701">
        <w:tab/>
        <w:t>2.04</w:t>
      </w:r>
      <w:r w:rsidRPr="00956701">
        <w:tab/>
        <w:t>2</w:t>
      </w:r>
    </w:p>
    <w:p w14:paraId="6097AD08" w14:textId="77777777" w:rsidR="00034014" w:rsidRPr="00956701" w:rsidRDefault="00034014" w:rsidP="00034014">
      <w:pPr>
        <w:tabs>
          <w:tab w:val="left" w:pos="6048"/>
          <w:tab w:val="left" w:pos="8208"/>
        </w:tabs>
        <w:spacing w:line="240" w:lineRule="exact"/>
      </w:pPr>
      <w:r w:rsidRPr="00956701">
        <w:t>Casting Vote</w:t>
      </w:r>
      <w:r w:rsidRPr="00956701">
        <w:tab/>
        <w:t>2.05</w:t>
      </w:r>
      <w:r w:rsidRPr="00956701">
        <w:tab/>
        <w:t>2</w:t>
      </w:r>
    </w:p>
    <w:p w14:paraId="35D5F58E" w14:textId="77777777" w:rsidR="00034014" w:rsidRPr="00956701" w:rsidRDefault="00034014" w:rsidP="00034014">
      <w:pPr>
        <w:tabs>
          <w:tab w:val="left" w:pos="6048"/>
          <w:tab w:val="left" w:pos="8208"/>
        </w:tabs>
        <w:spacing w:line="240" w:lineRule="exact"/>
      </w:pPr>
      <w:r w:rsidRPr="00956701">
        <w:t>Alternate Directors</w:t>
      </w:r>
      <w:r w:rsidRPr="00956701">
        <w:tab/>
        <w:t>2.06</w:t>
      </w:r>
      <w:r w:rsidRPr="00956701">
        <w:tab/>
        <w:t>2</w:t>
      </w:r>
    </w:p>
    <w:p w14:paraId="6C3A26C5" w14:textId="77777777" w:rsidR="00034014" w:rsidRPr="00956701" w:rsidRDefault="00034014" w:rsidP="00034014">
      <w:pPr>
        <w:tabs>
          <w:tab w:val="left" w:pos="6048"/>
          <w:tab w:val="left" w:pos="8208"/>
        </w:tabs>
        <w:spacing w:line="240" w:lineRule="exact"/>
      </w:pPr>
      <w:r w:rsidRPr="00956701">
        <w:t>Committees of Directors</w:t>
      </w:r>
      <w:r w:rsidRPr="00956701">
        <w:tab/>
        <w:t>2.07</w:t>
      </w:r>
      <w:r w:rsidRPr="00956701">
        <w:tab/>
        <w:t>3</w:t>
      </w:r>
    </w:p>
    <w:p w14:paraId="0DEE39C6" w14:textId="77777777" w:rsidR="00034014" w:rsidRPr="00956701" w:rsidRDefault="00034014" w:rsidP="00034014">
      <w:pPr>
        <w:tabs>
          <w:tab w:val="left" w:pos="6048"/>
          <w:tab w:val="left" w:pos="8208"/>
        </w:tabs>
        <w:spacing w:line="240" w:lineRule="exact"/>
      </w:pPr>
      <w:r w:rsidRPr="00956701">
        <w:t>Corporate Seal</w:t>
      </w:r>
      <w:r w:rsidRPr="00956701">
        <w:tab/>
        <w:t>2.08</w:t>
      </w:r>
      <w:r w:rsidRPr="00956701">
        <w:tab/>
        <w:t>3</w:t>
      </w:r>
    </w:p>
    <w:p w14:paraId="072B0B1E" w14:textId="77777777" w:rsidR="00034014" w:rsidRPr="00956701" w:rsidRDefault="00034014" w:rsidP="00034014">
      <w:pPr>
        <w:tabs>
          <w:tab w:val="left" w:pos="6048"/>
          <w:tab w:val="left" w:pos="8208"/>
        </w:tabs>
        <w:spacing w:line="240" w:lineRule="exact"/>
      </w:pPr>
      <w:r w:rsidRPr="00956701">
        <w:t>Execution of Instruments</w:t>
      </w:r>
      <w:r w:rsidRPr="00956701">
        <w:tab/>
        <w:t>2.09</w:t>
      </w:r>
      <w:r w:rsidRPr="00956701">
        <w:tab/>
        <w:t>3</w:t>
      </w:r>
    </w:p>
    <w:p w14:paraId="19563B7E" w14:textId="77777777" w:rsidR="00034014" w:rsidRPr="00956701" w:rsidRDefault="00034014" w:rsidP="00034014">
      <w:pPr>
        <w:tabs>
          <w:tab w:val="left" w:pos="6048"/>
          <w:tab w:val="left" w:pos="8208"/>
        </w:tabs>
        <w:spacing w:line="240" w:lineRule="exact"/>
      </w:pPr>
    </w:p>
    <w:p w14:paraId="1C351017" w14:textId="77777777" w:rsidR="00034014" w:rsidRPr="00956701" w:rsidRDefault="00034014" w:rsidP="00034014">
      <w:pPr>
        <w:tabs>
          <w:tab w:val="left" w:pos="6048"/>
          <w:tab w:val="left" w:pos="8208"/>
        </w:tabs>
        <w:spacing w:line="240" w:lineRule="exact"/>
      </w:pPr>
    </w:p>
    <w:p w14:paraId="3AB7087D" w14:textId="77777777" w:rsidR="00034014" w:rsidRPr="00956701" w:rsidRDefault="00034014" w:rsidP="00034014">
      <w:pPr>
        <w:tabs>
          <w:tab w:val="left" w:pos="6048"/>
          <w:tab w:val="left" w:pos="8208"/>
        </w:tabs>
        <w:spacing w:line="240" w:lineRule="exact"/>
        <w:rPr>
          <w:u w:val="single"/>
        </w:rPr>
      </w:pPr>
      <w:r w:rsidRPr="00956701">
        <w:rPr>
          <w:u w:val="single"/>
        </w:rPr>
        <w:t>SECTION THREE - OFFICERS</w:t>
      </w:r>
    </w:p>
    <w:p w14:paraId="1ACD7DDA" w14:textId="77777777" w:rsidR="00034014" w:rsidRPr="00956701" w:rsidRDefault="00034014" w:rsidP="00034014">
      <w:pPr>
        <w:tabs>
          <w:tab w:val="left" w:pos="6048"/>
          <w:tab w:val="left" w:pos="8208"/>
        </w:tabs>
        <w:spacing w:line="240" w:lineRule="exact"/>
        <w:rPr>
          <w:u w:val="single"/>
        </w:rPr>
      </w:pPr>
    </w:p>
    <w:p w14:paraId="5861D0E3" w14:textId="77777777" w:rsidR="00034014" w:rsidRPr="00956701" w:rsidRDefault="00034014" w:rsidP="00034014">
      <w:pPr>
        <w:tabs>
          <w:tab w:val="left" w:pos="6048"/>
          <w:tab w:val="left" w:pos="8208"/>
        </w:tabs>
        <w:spacing w:line="240" w:lineRule="exact"/>
      </w:pPr>
      <w:r w:rsidRPr="00956701">
        <w:t>Appointment</w:t>
      </w:r>
      <w:r w:rsidRPr="00956701">
        <w:tab/>
        <w:t>3.01</w:t>
      </w:r>
      <w:r w:rsidRPr="00956701">
        <w:tab/>
        <w:t>3</w:t>
      </w:r>
    </w:p>
    <w:p w14:paraId="3B977340" w14:textId="77777777" w:rsidR="00034014" w:rsidRPr="00956701" w:rsidRDefault="00034014" w:rsidP="00034014">
      <w:pPr>
        <w:tabs>
          <w:tab w:val="left" w:pos="6048"/>
          <w:tab w:val="left" w:pos="8208"/>
        </w:tabs>
        <w:spacing w:line="240" w:lineRule="exact"/>
      </w:pPr>
      <w:r w:rsidRPr="00956701">
        <w:t>Chairman of the Board</w:t>
      </w:r>
      <w:r w:rsidRPr="00956701">
        <w:tab/>
        <w:t>3.02</w:t>
      </w:r>
      <w:r w:rsidRPr="00956701">
        <w:tab/>
        <w:t>4</w:t>
      </w:r>
    </w:p>
    <w:p w14:paraId="3C2D2F79" w14:textId="77777777" w:rsidR="00034014" w:rsidRPr="00956701" w:rsidRDefault="00034014" w:rsidP="00034014">
      <w:pPr>
        <w:tabs>
          <w:tab w:val="left" w:pos="6048"/>
          <w:tab w:val="left" w:pos="8208"/>
        </w:tabs>
        <w:spacing w:line="240" w:lineRule="exact"/>
      </w:pPr>
      <w:r w:rsidRPr="00956701">
        <w:t>President</w:t>
      </w:r>
      <w:r w:rsidRPr="00956701">
        <w:tab/>
        <w:t>3.03</w:t>
      </w:r>
      <w:r w:rsidRPr="00956701">
        <w:tab/>
        <w:t>4</w:t>
      </w:r>
    </w:p>
    <w:p w14:paraId="2C830AE7" w14:textId="77777777" w:rsidR="00034014" w:rsidRPr="00956701" w:rsidRDefault="00034014" w:rsidP="00034014">
      <w:pPr>
        <w:tabs>
          <w:tab w:val="left" w:pos="6048"/>
          <w:tab w:val="left" w:pos="8208"/>
        </w:tabs>
        <w:spacing w:line="240" w:lineRule="exact"/>
      </w:pPr>
      <w:r w:rsidRPr="00956701">
        <w:t>Vice-President</w:t>
      </w:r>
      <w:r w:rsidRPr="00956701">
        <w:tab/>
        <w:t>3.04</w:t>
      </w:r>
      <w:r w:rsidRPr="00956701">
        <w:tab/>
        <w:t>4</w:t>
      </w:r>
    </w:p>
    <w:p w14:paraId="3A460082" w14:textId="77777777" w:rsidR="00034014" w:rsidRPr="00956701" w:rsidRDefault="00034014" w:rsidP="00034014">
      <w:pPr>
        <w:tabs>
          <w:tab w:val="left" w:pos="6048"/>
          <w:tab w:val="left" w:pos="8208"/>
        </w:tabs>
        <w:spacing w:line="240" w:lineRule="exact"/>
      </w:pPr>
      <w:r w:rsidRPr="00956701">
        <w:t>Managing Director</w:t>
      </w:r>
      <w:r w:rsidRPr="00956701">
        <w:tab/>
        <w:t>3.05</w:t>
      </w:r>
      <w:r w:rsidRPr="00956701">
        <w:tab/>
        <w:t>4</w:t>
      </w:r>
    </w:p>
    <w:p w14:paraId="2A8E44BC" w14:textId="77777777" w:rsidR="00034014" w:rsidRPr="00956701" w:rsidRDefault="00034014" w:rsidP="00034014">
      <w:pPr>
        <w:tabs>
          <w:tab w:val="left" w:pos="6048"/>
          <w:tab w:val="left" w:pos="8208"/>
        </w:tabs>
        <w:spacing w:line="240" w:lineRule="exact"/>
      </w:pPr>
      <w:r w:rsidRPr="00956701">
        <w:t>Secretary</w:t>
      </w:r>
      <w:r w:rsidRPr="00956701">
        <w:tab/>
        <w:t>3.06</w:t>
      </w:r>
      <w:r w:rsidRPr="00956701">
        <w:tab/>
        <w:t>4</w:t>
      </w:r>
    </w:p>
    <w:p w14:paraId="2EEF9B0B" w14:textId="77777777" w:rsidR="00034014" w:rsidRPr="00956701" w:rsidRDefault="00034014" w:rsidP="00034014">
      <w:pPr>
        <w:tabs>
          <w:tab w:val="left" w:pos="6048"/>
          <w:tab w:val="left" w:pos="8208"/>
        </w:tabs>
        <w:spacing w:line="240" w:lineRule="exact"/>
      </w:pPr>
      <w:r w:rsidRPr="00956701">
        <w:t>Treasurer</w:t>
      </w:r>
      <w:r w:rsidRPr="00956701">
        <w:tab/>
        <w:t>3.07</w:t>
      </w:r>
      <w:r w:rsidRPr="00956701">
        <w:tab/>
        <w:t>5</w:t>
      </w:r>
    </w:p>
    <w:p w14:paraId="391BB80F" w14:textId="77777777" w:rsidR="00034014" w:rsidRPr="00956701" w:rsidRDefault="00034014" w:rsidP="00034014">
      <w:pPr>
        <w:tabs>
          <w:tab w:val="left" w:pos="6048"/>
          <w:tab w:val="left" w:pos="8208"/>
        </w:tabs>
        <w:spacing w:line="240" w:lineRule="exact"/>
      </w:pPr>
      <w:r w:rsidRPr="00956701">
        <w:t>Other Officers</w:t>
      </w:r>
      <w:r w:rsidRPr="00956701">
        <w:tab/>
        <w:t>3.08</w:t>
      </w:r>
      <w:r w:rsidRPr="00956701">
        <w:tab/>
        <w:t>5</w:t>
      </w:r>
    </w:p>
    <w:p w14:paraId="7770E0BA" w14:textId="77777777" w:rsidR="00034014" w:rsidRPr="00956701" w:rsidRDefault="00034014" w:rsidP="00034014">
      <w:pPr>
        <w:tabs>
          <w:tab w:val="left" w:pos="6048"/>
          <w:tab w:val="left" w:pos="8208"/>
        </w:tabs>
        <w:spacing w:line="240" w:lineRule="exact"/>
      </w:pPr>
      <w:r w:rsidRPr="00956701">
        <w:t>Variation of Powers and Duties</w:t>
      </w:r>
      <w:r w:rsidRPr="00956701">
        <w:tab/>
        <w:t>3.09</w:t>
      </w:r>
      <w:r w:rsidRPr="00956701">
        <w:tab/>
        <w:t>5</w:t>
      </w:r>
    </w:p>
    <w:p w14:paraId="406A3223" w14:textId="77777777" w:rsidR="00034014" w:rsidRPr="00956701" w:rsidRDefault="00034014" w:rsidP="00034014">
      <w:pPr>
        <w:tabs>
          <w:tab w:val="left" w:pos="6048"/>
          <w:tab w:val="left" w:pos="8208"/>
        </w:tabs>
        <w:spacing w:line="240" w:lineRule="exact"/>
      </w:pPr>
      <w:r w:rsidRPr="00956701">
        <w:t>Removal and Discharge</w:t>
      </w:r>
      <w:r w:rsidRPr="00956701">
        <w:tab/>
        <w:t>3.10</w:t>
      </w:r>
      <w:r w:rsidRPr="00956701">
        <w:tab/>
        <w:t>5</w:t>
      </w:r>
    </w:p>
    <w:p w14:paraId="45123837" w14:textId="77777777" w:rsidR="00034014" w:rsidRPr="00956701" w:rsidRDefault="00034014" w:rsidP="00034014">
      <w:pPr>
        <w:tabs>
          <w:tab w:val="left" w:pos="6048"/>
          <w:tab w:val="left" w:pos="8208"/>
        </w:tabs>
        <w:spacing w:line="240" w:lineRule="exact"/>
      </w:pPr>
      <w:r w:rsidRPr="00956701">
        <w:t>Term of Office</w:t>
      </w:r>
      <w:r w:rsidRPr="00956701">
        <w:tab/>
        <w:t>3.11</w:t>
      </w:r>
      <w:r w:rsidRPr="00956701">
        <w:tab/>
        <w:t>5</w:t>
      </w:r>
    </w:p>
    <w:p w14:paraId="6703651A" w14:textId="77777777" w:rsidR="00034014" w:rsidRPr="00956701" w:rsidRDefault="00034014" w:rsidP="00034014"/>
    <w:p w14:paraId="084A8F75" w14:textId="77777777" w:rsidR="00034014" w:rsidRPr="00956701" w:rsidRDefault="00034014" w:rsidP="00034014"/>
    <w:p w14:paraId="330FADB5" w14:textId="0970D09E" w:rsidR="00034014" w:rsidRPr="00956701" w:rsidRDefault="00760762" w:rsidP="00034014">
      <w:pPr>
        <w:tabs>
          <w:tab w:val="center" w:pos="4680"/>
        </w:tabs>
        <w:spacing w:line="240" w:lineRule="exact"/>
      </w:pPr>
      <w:r w:rsidRPr="00956701">
        <w:br w:type="page"/>
      </w:r>
      <w:r w:rsidR="00034014" w:rsidRPr="00956701">
        <w:lastRenderedPageBreak/>
        <w:t>TABLE OF CONTENTS</w:t>
      </w:r>
      <w:r w:rsidR="00034014" w:rsidRPr="00956701">
        <w:tab/>
        <w:t>- 2 -</w:t>
      </w:r>
    </w:p>
    <w:p w14:paraId="7B87C960" w14:textId="77777777" w:rsidR="00034014" w:rsidRPr="00956701" w:rsidRDefault="00034014" w:rsidP="00034014"/>
    <w:p w14:paraId="234552CD" w14:textId="77777777" w:rsidR="00034014" w:rsidRPr="00956701" w:rsidRDefault="00034014" w:rsidP="00034014"/>
    <w:p w14:paraId="35863DBE" w14:textId="77777777" w:rsidR="00034014" w:rsidRPr="00956701" w:rsidRDefault="00034014" w:rsidP="00034014">
      <w:pPr>
        <w:tabs>
          <w:tab w:val="left" w:pos="5760"/>
        </w:tabs>
        <w:spacing w:line="240" w:lineRule="exact"/>
        <w:rPr>
          <w:u w:val="single"/>
        </w:rPr>
      </w:pPr>
      <w:r w:rsidRPr="00956701">
        <w:t>SECTION FOUR -</w:t>
      </w:r>
      <w:r w:rsidRPr="00956701">
        <w:tab/>
        <w:t>Section of</w:t>
      </w:r>
    </w:p>
    <w:p w14:paraId="79FB6F7F" w14:textId="77777777" w:rsidR="00034014" w:rsidRPr="00956701" w:rsidRDefault="00034014" w:rsidP="00034014">
      <w:pPr>
        <w:tabs>
          <w:tab w:val="left" w:pos="5760"/>
          <w:tab w:val="left" w:pos="7920"/>
        </w:tabs>
        <w:spacing w:line="240" w:lineRule="exact"/>
        <w:rPr>
          <w:u w:val="single"/>
        </w:rPr>
      </w:pPr>
      <w:r w:rsidRPr="00956701">
        <w:rPr>
          <w:u w:val="single"/>
        </w:rPr>
        <w:t>SHAREHOLDERS AND SHARES</w:t>
      </w:r>
      <w:r w:rsidRPr="00956701">
        <w:tab/>
      </w:r>
      <w:r w:rsidRPr="00956701">
        <w:rPr>
          <w:u w:val="single"/>
        </w:rPr>
        <w:t xml:space="preserve">  By-Law  </w:t>
      </w:r>
      <w:r w:rsidRPr="00956701">
        <w:tab/>
      </w:r>
      <w:r w:rsidRPr="00956701">
        <w:rPr>
          <w:u w:val="single"/>
        </w:rPr>
        <w:t>Page</w:t>
      </w:r>
    </w:p>
    <w:p w14:paraId="3DF1544C" w14:textId="77777777" w:rsidR="00034014" w:rsidRPr="00956701" w:rsidRDefault="00034014" w:rsidP="00034014">
      <w:pPr>
        <w:rPr>
          <w:u w:val="single"/>
        </w:rPr>
      </w:pPr>
    </w:p>
    <w:p w14:paraId="6E3BB682" w14:textId="77777777" w:rsidR="00034014" w:rsidRPr="00956701" w:rsidRDefault="00034014" w:rsidP="00034014">
      <w:pPr>
        <w:tabs>
          <w:tab w:val="left" w:pos="6048"/>
          <w:tab w:val="left" w:pos="8208"/>
        </w:tabs>
        <w:spacing w:line="240" w:lineRule="exact"/>
      </w:pPr>
      <w:r w:rsidRPr="00956701">
        <w:t>Telecommunication Meetings</w:t>
      </w:r>
      <w:r w:rsidRPr="00956701">
        <w:tab/>
        <w:t>4.01</w:t>
      </w:r>
      <w:r w:rsidRPr="00956701">
        <w:tab/>
        <w:t>5</w:t>
      </w:r>
    </w:p>
    <w:p w14:paraId="03D57D56" w14:textId="77777777" w:rsidR="00034014" w:rsidRPr="00956701" w:rsidRDefault="00034014" w:rsidP="00034014">
      <w:pPr>
        <w:tabs>
          <w:tab w:val="left" w:pos="6048"/>
          <w:tab w:val="left" w:pos="8208"/>
        </w:tabs>
        <w:spacing w:line="240" w:lineRule="exact"/>
      </w:pPr>
      <w:r w:rsidRPr="00956701">
        <w:t>Persons Entitled to be Present</w:t>
      </w:r>
      <w:r w:rsidRPr="00956701">
        <w:tab/>
        <w:t>4.02</w:t>
      </w:r>
      <w:r w:rsidRPr="00956701">
        <w:tab/>
        <w:t>5</w:t>
      </w:r>
    </w:p>
    <w:p w14:paraId="3035F322" w14:textId="77777777" w:rsidR="00034014" w:rsidRPr="00956701" w:rsidRDefault="00034014" w:rsidP="00034014">
      <w:pPr>
        <w:tabs>
          <w:tab w:val="left" w:pos="6048"/>
          <w:tab w:val="left" w:pos="8208"/>
        </w:tabs>
        <w:spacing w:line="240" w:lineRule="exact"/>
      </w:pPr>
      <w:r w:rsidRPr="00956701">
        <w:t>Chairman</w:t>
      </w:r>
      <w:r w:rsidRPr="00956701">
        <w:tab/>
        <w:t>4.03</w:t>
      </w:r>
      <w:r w:rsidRPr="00956701">
        <w:tab/>
        <w:t>6</w:t>
      </w:r>
    </w:p>
    <w:p w14:paraId="20BD1D3F" w14:textId="77777777" w:rsidR="00034014" w:rsidRPr="00956701" w:rsidRDefault="00034014" w:rsidP="00034014">
      <w:pPr>
        <w:tabs>
          <w:tab w:val="left" w:pos="6048"/>
          <w:tab w:val="left" w:pos="8208"/>
        </w:tabs>
        <w:spacing w:line="240" w:lineRule="exact"/>
      </w:pPr>
      <w:r w:rsidRPr="00956701">
        <w:t>Secretary of Meeting</w:t>
      </w:r>
      <w:r w:rsidRPr="00956701">
        <w:tab/>
        <w:t>4.04</w:t>
      </w:r>
      <w:r w:rsidRPr="00956701">
        <w:tab/>
        <w:t>6</w:t>
      </w:r>
    </w:p>
    <w:p w14:paraId="1217AEB7" w14:textId="77777777" w:rsidR="00034014" w:rsidRPr="00956701" w:rsidRDefault="00034014" w:rsidP="00034014">
      <w:pPr>
        <w:tabs>
          <w:tab w:val="left" w:pos="6048"/>
          <w:tab w:val="left" w:pos="8208"/>
        </w:tabs>
        <w:spacing w:line="240" w:lineRule="exact"/>
      </w:pPr>
      <w:r w:rsidRPr="00956701">
        <w:t>Chairman's Casting Vote</w:t>
      </w:r>
      <w:r w:rsidRPr="00956701">
        <w:tab/>
        <w:t>4.05</w:t>
      </w:r>
      <w:r w:rsidRPr="00956701">
        <w:tab/>
        <w:t>6</w:t>
      </w:r>
    </w:p>
    <w:p w14:paraId="31965821" w14:textId="77777777" w:rsidR="00034014" w:rsidRPr="00956701" w:rsidRDefault="00034014" w:rsidP="00034014">
      <w:pPr>
        <w:tabs>
          <w:tab w:val="left" w:pos="6048"/>
          <w:tab w:val="left" w:pos="8208"/>
        </w:tabs>
        <w:spacing w:line="240" w:lineRule="exact"/>
      </w:pPr>
      <w:r w:rsidRPr="00956701">
        <w:t>Chairman's Declaration</w:t>
      </w:r>
      <w:r w:rsidRPr="00956701">
        <w:tab/>
        <w:t>4.06</w:t>
      </w:r>
      <w:r w:rsidRPr="00956701">
        <w:tab/>
        <w:t>6</w:t>
      </w:r>
    </w:p>
    <w:p w14:paraId="6FBFC5EC" w14:textId="77777777" w:rsidR="00034014" w:rsidRPr="00956701" w:rsidRDefault="00034014" w:rsidP="00034014">
      <w:pPr>
        <w:tabs>
          <w:tab w:val="left" w:pos="6048"/>
          <w:tab w:val="left" w:pos="8208"/>
        </w:tabs>
        <w:spacing w:line="240" w:lineRule="exact"/>
      </w:pPr>
      <w:r w:rsidRPr="00956701">
        <w:t>Voting by Ballot</w:t>
      </w:r>
      <w:r w:rsidRPr="00956701">
        <w:tab/>
        <w:t>4.07</w:t>
      </w:r>
      <w:r w:rsidRPr="00956701">
        <w:tab/>
        <w:t>6</w:t>
      </w:r>
    </w:p>
    <w:p w14:paraId="2B18EA11" w14:textId="77777777" w:rsidR="00034014" w:rsidRPr="00956701" w:rsidRDefault="00034014" w:rsidP="00034014">
      <w:pPr>
        <w:tabs>
          <w:tab w:val="left" w:pos="6048"/>
          <w:tab w:val="left" w:pos="8208"/>
        </w:tabs>
        <w:spacing w:line="240" w:lineRule="exact"/>
      </w:pPr>
      <w:r w:rsidRPr="00956701">
        <w:t>Scrutineers</w:t>
      </w:r>
      <w:r w:rsidRPr="00956701">
        <w:tab/>
        <w:t>4.08</w:t>
      </w:r>
      <w:r w:rsidRPr="00956701">
        <w:tab/>
        <w:t>7</w:t>
      </w:r>
    </w:p>
    <w:p w14:paraId="75D8676A" w14:textId="77777777" w:rsidR="00034014" w:rsidRPr="00956701" w:rsidRDefault="00034014" w:rsidP="00034014">
      <w:pPr>
        <w:tabs>
          <w:tab w:val="left" w:pos="6048"/>
          <w:tab w:val="left" w:pos="8208"/>
        </w:tabs>
        <w:spacing w:line="240" w:lineRule="exact"/>
      </w:pPr>
      <w:r w:rsidRPr="00956701">
        <w:t>Joint Shareholders</w:t>
      </w:r>
      <w:r w:rsidRPr="00956701">
        <w:tab/>
        <w:t>4.09</w:t>
      </w:r>
      <w:r w:rsidRPr="00956701">
        <w:tab/>
        <w:t>7</w:t>
      </w:r>
    </w:p>
    <w:p w14:paraId="0A04342A" w14:textId="77777777" w:rsidR="00034014" w:rsidRPr="00956701" w:rsidRDefault="00034014" w:rsidP="00034014">
      <w:pPr>
        <w:tabs>
          <w:tab w:val="left" w:pos="6048"/>
          <w:tab w:val="left" w:pos="8208"/>
        </w:tabs>
        <w:spacing w:line="240" w:lineRule="exact"/>
      </w:pPr>
      <w:r w:rsidRPr="00956701">
        <w:t>Vote by Joint Shareholders</w:t>
      </w:r>
      <w:r w:rsidRPr="00956701">
        <w:tab/>
        <w:t>4.10</w:t>
      </w:r>
      <w:r w:rsidRPr="00956701">
        <w:tab/>
        <w:t>7</w:t>
      </w:r>
    </w:p>
    <w:p w14:paraId="5E51DD0A" w14:textId="77777777" w:rsidR="00034014" w:rsidRPr="00956701" w:rsidRDefault="00034014" w:rsidP="00034014">
      <w:pPr>
        <w:tabs>
          <w:tab w:val="left" w:pos="6048"/>
          <w:tab w:val="left" w:pos="8208"/>
        </w:tabs>
        <w:spacing w:line="240" w:lineRule="exact"/>
      </w:pPr>
      <w:r w:rsidRPr="00956701">
        <w:t>Proxy</w:t>
      </w:r>
      <w:r w:rsidRPr="00956701">
        <w:tab/>
        <w:t>4.11</w:t>
      </w:r>
      <w:r w:rsidRPr="00956701">
        <w:tab/>
        <w:t>7</w:t>
      </w:r>
    </w:p>
    <w:p w14:paraId="0599A1CD" w14:textId="77777777" w:rsidR="00034014" w:rsidRPr="00956701" w:rsidRDefault="00034014" w:rsidP="00034014">
      <w:pPr>
        <w:tabs>
          <w:tab w:val="left" w:pos="6048"/>
          <w:tab w:val="left" w:pos="8208"/>
        </w:tabs>
        <w:spacing w:line="240" w:lineRule="exact"/>
      </w:pPr>
    </w:p>
    <w:p w14:paraId="71E0EECA" w14:textId="77777777" w:rsidR="00034014" w:rsidRPr="00956701" w:rsidRDefault="00034014" w:rsidP="00034014">
      <w:pPr>
        <w:tabs>
          <w:tab w:val="left" w:pos="6048"/>
          <w:tab w:val="left" w:pos="8208"/>
        </w:tabs>
        <w:spacing w:line="240" w:lineRule="exact"/>
      </w:pPr>
    </w:p>
    <w:p w14:paraId="5D35B9DC" w14:textId="77777777" w:rsidR="00034014" w:rsidRPr="00956701" w:rsidRDefault="00034014" w:rsidP="00034014">
      <w:pPr>
        <w:tabs>
          <w:tab w:val="left" w:pos="6048"/>
          <w:tab w:val="left" w:pos="8208"/>
        </w:tabs>
        <w:spacing w:line="240" w:lineRule="exact"/>
        <w:rPr>
          <w:u w:val="single"/>
        </w:rPr>
      </w:pPr>
      <w:r w:rsidRPr="00956701">
        <w:rPr>
          <w:u w:val="single"/>
        </w:rPr>
        <w:t>SECTION FIVE - INDEMNIFICATION</w:t>
      </w:r>
    </w:p>
    <w:p w14:paraId="71281E23" w14:textId="77777777" w:rsidR="00034014" w:rsidRPr="00956701" w:rsidRDefault="00034014" w:rsidP="00034014">
      <w:pPr>
        <w:tabs>
          <w:tab w:val="left" w:pos="6048"/>
          <w:tab w:val="left" w:pos="8208"/>
        </w:tabs>
        <w:spacing w:line="240" w:lineRule="exact"/>
      </w:pPr>
    </w:p>
    <w:p w14:paraId="2B19102A" w14:textId="77777777" w:rsidR="00034014" w:rsidRPr="00956701" w:rsidRDefault="00034014" w:rsidP="00034014">
      <w:pPr>
        <w:tabs>
          <w:tab w:val="left" w:pos="6048"/>
          <w:tab w:val="left" w:pos="8208"/>
        </w:tabs>
        <w:spacing w:line="240" w:lineRule="exact"/>
      </w:pPr>
      <w:r w:rsidRPr="00956701">
        <w:t>Indemnification of Directors and</w:t>
      </w:r>
    </w:p>
    <w:p w14:paraId="7B8DE103" w14:textId="77777777" w:rsidR="00034014" w:rsidRPr="00956701" w:rsidRDefault="00034014" w:rsidP="00034014">
      <w:pPr>
        <w:tabs>
          <w:tab w:val="left" w:pos="6048"/>
          <w:tab w:val="left" w:pos="8208"/>
        </w:tabs>
        <w:spacing w:line="240" w:lineRule="exact"/>
      </w:pPr>
      <w:r w:rsidRPr="00956701">
        <w:t xml:space="preserve">  Officers</w:t>
      </w:r>
      <w:r w:rsidRPr="00956701">
        <w:tab/>
        <w:t>5.01</w:t>
      </w:r>
      <w:r w:rsidRPr="00956701">
        <w:tab/>
        <w:t>8</w:t>
      </w:r>
    </w:p>
    <w:p w14:paraId="0CFE346B" w14:textId="77777777" w:rsidR="00034014" w:rsidRPr="00956701" w:rsidRDefault="00034014" w:rsidP="00034014">
      <w:pPr>
        <w:tabs>
          <w:tab w:val="left" w:pos="6048"/>
          <w:tab w:val="left" w:pos="8208"/>
        </w:tabs>
        <w:spacing w:line="240" w:lineRule="exact"/>
      </w:pPr>
      <w:r w:rsidRPr="00956701">
        <w:t>Indemnification of Others</w:t>
      </w:r>
      <w:r w:rsidRPr="00956701">
        <w:tab/>
        <w:t>5.02</w:t>
      </w:r>
      <w:r w:rsidRPr="00956701">
        <w:tab/>
        <w:t>8</w:t>
      </w:r>
    </w:p>
    <w:p w14:paraId="0F2D97F5" w14:textId="77777777" w:rsidR="00034014" w:rsidRPr="00956701" w:rsidRDefault="00034014" w:rsidP="00034014">
      <w:pPr>
        <w:tabs>
          <w:tab w:val="left" w:pos="6048"/>
          <w:tab w:val="left" w:pos="8208"/>
        </w:tabs>
        <w:spacing w:line="240" w:lineRule="exact"/>
      </w:pPr>
      <w:r w:rsidRPr="00956701">
        <w:t>Right of Indemnity not Exclusive</w:t>
      </w:r>
      <w:r w:rsidRPr="00956701">
        <w:tab/>
        <w:t>5.03</w:t>
      </w:r>
      <w:r w:rsidRPr="00956701">
        <w:tab/>
        <w:t>9</w:t>
      </w:r>
    </w:p>
    <w:p w14:paraId="632B567D" w14:textId="77777777" w:rsidR="00034014" w:rsidRPr="00956701" w:rsidRDefault="00034014" w:rsidP="00034014">
      <w:pPr>
        <w:tabs>
          <w:tab w:val="left" w:pos="6048"/>
          <w:tab w:val="left" w:pos="8208"/>
        </w:tabs>
        <w:spacing w:line="240" w:lineRule="exact"/>
      </w:pPr>
    </w:p>
    <w:p w14:paraId="10A1D400" w14:textId="77777777" w:rsidR="00034014" w:rsidRPr="00956701" w:rsidRDefault="00034014" w:rsidP="00034014">
      <w:pPr>
        <w:tabs>
          <w:tab w:val="left" w:pos="6048"/>
          <w:tab w:val="left" w:pos="8208"/>
        </w:tabs>
        <w:spacing w:line="240" w:lineRule="exact"/>
      </w:pPr>
    </w:p>
    <w:p w14:paraId="2B4ECEA1" w14:textId="77777777" w:rsidR="00034014" w:rsidRPr="00956701" w:rsidRDefault="00034014" w:rsidP="00034014">
      <w:pPr>
        <w:tabs>
          <w:tab w:val="left" w:pos="6048"/>
          <w:tab w:val="left" w:pos="8208"/>
        </w:tabs>
        <w:spacing w:line="240" w:lineRule="exact"/>
        <w:rPr>
          <w:u w:val="single"/>
        </w:rPr>
      </w:pPr>
      <w:r w:rsidRPr="00956701">
        <w:rPr>
          <w:u w:val="single"/>
        </w:rPr>
        <w:t>SECTION SIX - GENERAL</w:t>
      </w:r>
    </w:p>
    <w:p w14:paraId="0959CD09" w14:textId="77777777" w:rsidR="00034014" w:rsidRPr="00956701" w:rsidRDefault="00034014" w:rsidP="00034014">
      <w:pPr>
        <w:tabs>
          <w:tab w:val="left" w:pos="6048"/>
          <w:tab w:val="left" w:pos="8208"/>
        </w:tabs>
        <w:spacing w:line="240" w:lineRule="exact"/>
      </w:pPr>
    </w:p>
    <w:p w14:paraId="551B7DE0" w14:textId="77777777" w:rsidR="00034014" w:rsidRPr="00956701" w:rsidRDefault="00034014" w:rsidP="00034014">
      <w:pPr>
        <w:tabs>
          <w:tab w:val="left" w:pos="6048"/>
          <w:tab w:val="left" w:pos="8208"/>
        </w:tabs>
        <w:spacing w:line="240" w:lineRule="exact"/>
      </w:pPr>
      <w:r w:rsidRPr="00956701">
        <w:t>Notices</w:t>
      </w:r>
      <w:r w:rsidRPr="00956701">
        <w:tab/>
        <w:t>6.01</w:t>
      </w:r>
      <w:r w:rsidRPr="00956701">
        <w:tab/>
        <w:t>9</w:t>
      </w:r>
    </w:p>
    <w:p w14:paraId="1AB8EFA4" w14:textId="77777777" w:rsidR="00034014" w:rsidRPr="00956701" w:rsidRDefault="00034014" w:rsidP="00034014">
      <w:pPr>
        <w:tabs>
          <w:tab w:val="left" w:pos="6048"/>
          <w:tab w:val="left" w:pos="8208"/>
        </w:tabs>
        <w:spacing w:line="240" w:lineRule="exact"/>
      </w:pPr>
      <w:r w:rsidRPr="00956701">
        <w:t>Waiver of Notice</w:t>
      </w:r>
      <w:r w:rsidRPr="00956701">
        <w:tab/>
        <w:t>6.02</w:t>
      </w:r>
      <w:r w:rsidRPr="00956701">
        <w:tab/>
        <w:t>9</w:t>
      </w:r>
    </w:p>
    <w:p w14:paraId="43CE2452" w14:textId="77777777" w:rsidR="00034014" w:rsidRPr="00956701" w:rsidRDefault="00034014" w:rsidP="00034014">
      <w:pPr>
        <w:tabs>
          <w:tab w:val="left" w:pos="6048"/>
          <w:tab w:val="left" w:pos="8208"/>
        </w:tabs>
        <w:spacing w:line="240" w:lineRule="exact"/>
      </w:pPr>
      <w:r w:rsidRPr="00956701">
        <w:t>Notice to Joint Shareholders</w:t>
      </w:r>
      <w:r w:rsidRPr="00956701">
        <w:tab/>
        <w:t>6.03</w:t>
      </w:r>
      <w:r w:rsidRPr="00956701">
        <w:tab/>
        <w:t>9</w:t>
      </w:r>
    </w:p>
    <w:p w14:paraId="56542B0A" w14:textId="77777777" w:rsidR="00034014" w:rsidRPr="00956701" w:rsidRDefault="00034014" w:rsidP="00034014">
      <w:pPr>
        <w:tabs>
          <w:tab w:val="left" w:pos="6048"/>
          <w:tab w:val="left" w:pos="8208"/>
        </w:tabs>
        <w:spacing w:line="240" w:lineRule="exact"/>
      </w:pPr>
      <w:r w:rsidRPr="00956701">
        <w:t>Signature on Notice</w:t>
      </w:r>
      <w:r w:rsidRPr="00956701">
        <w:tab/>
        <w:t>6.04</w:t>
      </w:r>
      <w:r w:rsidRPr="00956701">
        <w:tab/>
        <w:t>9</w:t>
      </w:r>
    </w:p>
    <w:p w14:paraId="760402E2" w14:textId="666BBA1A" w:rsidR="00034014" w:rsidRPr="00956701" w:rsidRDefault="00034014" w:rsidP="00054688">
      <w:pPr>
        <w:tabs>
          <w:tab w:val="left" w:pos="6048"/>
          <w:tab w:val="left" w:pos="8222"/>
        </w:tabs>
        <w:spacing w:line="240" w:lineRule="exact"/>
      </w:pPr>
      <w:r w:rsidRPr="00956701">
        <w:t>Surrender of Share on Continuance</w:t>
      </w:r>
      <w:r w:rsidRPr="00956701">
        <w:tab/>
        <w:t>6.05</w:t>
      </w:r>
      <w:r w:rsidR="00054688" w:rsidRPr="00956701">
        <w:tab/>
        <w:t>9</w:t>
      </w:r>
    </w:p>
    <w:p w14:paraId="12EF99A8" w14:textId="77777777" w:rsidR="00034014" w:rsidRPr="00956701" w:rsidRDefault="00034014" w:rsidP="00034014">
      <w:pPr>
        <w:tabs>
          <w:tab w:val="left" w:pos="6048"/>
          <w:tab w:val="left" w:pos="8064"/>
        </w:tabs>
        <w:spacing w:line="240" w:lineRule="exact"/>
      </w:pPr>
    </w:p>
    <w:p w14:paraId="008D0A06" w14:textId="47FFE602" w:rsidR="00034014" w:rsidRPr="00956701" w:rsidRDefault="00760762" w:rsidP="00034014">
      <w:pPr>
        <w:tabs>
          <w:tab w:val="left" w:pos="6048"/>
          <w:tab w:val="left" w:pos="8064"/>
        </w:tabs>
        <w:spacing w:line="240" w:lineRule="exact"/>
        <w:jc w:val="center"/>
        <w:rPr>
          <w:b/>
          <w:bCs/>
          <w:u w:val="single"/>
        </w:rPr>
      </w:pPr>
      <w:r w:rsidRPr="00956701">
        <w:rPr>
          <w:b/>
          <w:bCs/>
          <w:u w:val="single"/>
        </w:rPr>
        <w:br w:type="page"/>
      </w:r>
      <w:r w:rsidR="00034014" w:rsidRPr="00956701">
        <w:rPr>
          <w:b/>
          <w:bCs/>
          <w:u w:val="single"/>
        </w:rPr>
        <w:lastRenderedPageBreak/>
        <w:t>BY-LAW NO. 1</w:t>
      </w:r>
    </w:p>
    <w:p w14:paraId="3DC632AA" w14:textId="77777777" w:rsidR="00034014" w:rsidRPr="00956701" w:rsidRDefault="00034014" w:rsidP="00034014">
      <w:pPr>
        <w:jc w:val="center"/>
      </w:pPr>
    </w:p>
    <w:p w14:paraId="77927D38" w14:textId="77777777" w:rsidR="00034014" w:rsidRPr="00956701" w:rsidRDefault="00034014" w:rsidP="00034014">
      <w:pPr>
        <w:spacing w:line="240" w:lineRule="exact"/>
        <w:jc w:val="center"/>
      </w:pPr>
      <w:r w:rsidRPr="00956701">
        <w:t>A By-law relating generally to the transaction</w:t>
      </w:r>
    </w:p>
    <w:p w14:paraId="49DAD45D" w14:textId="77777777" w:rsidR="00034014" w:rsidRPr="00956701" w:rsidRDefault="00034014" w:rsidP="00034014">
      <w:pPr>
        <w:spacing w:line="240" w:lineRule="exact"/>
        <w:jc w:val="center"/>
      </w:pPr>
      <w:r w:rsidRPr="00956701">
        <w:t>of the business and affairs of</w:t>
      </w:r>
    </w:p>
    <w:p w14:paraId="6B11D9E9" w14:textId="77777777" w:rsidR="00034014" w:rsidRPr="00956701" w:rsidRDefault="00034014" w:rsidP="00034014">
      <w:pPr>
        <w:jc w:val="center"/>
      </w:pPr>
    </w:p>
    <w:p w14:paraId="26E1AF97" w14:textId="77777777" w:rsidR="00034014" w:rsidRPr="00956701" w:rsidRDefault="00034014" w:rsidP="00034014">
      <w:pPr>
        <w:spacing w:line="240" w:lineRule="exact"/>
        <w:jc w:val="center"/>
        <w:rPr>
          <w:b/>
          <w:bCs/>
        </w:rPr>
      </w:pPr>
      <w:r w:rsidRPr="00956701">
        <w:rPr>
          <w:b/>
          <w:bCs/>
        </w:rPr>
        <w:t>{{corp.name|upper}}</w:t>
      </w:r>
    </w:p>
    <w:p w14:paraId="3B19F5B8" w14:textId="77777777" w:rsidR="00034014" w:rsidRPr="00956701" w:rsidRDefault="00034014" w:rsidP="00034014">
      <w:pPr>
        <w:spacing w:line="240" w:lineRule="exact"/>
        <w:jc w:val="center"/>
      </w:pPr>
      <w:r w:rsidRPr="00956701">
        <w:t>(the "Corporation")</w:t>
      </w:r>
    </w:p>
    <w:p w14:paraId="6DF460B8" w14:textId="77777777" w:rsidR="00034014" w:rsidRPr="00956701" w:rsidRDefault="00034014" w:rsidP="00034014"/>
    <w:p w14:paraId="532F5A9E" w14:textId="77777777" w:rsidR="00034014" w:rsidRPr="00956701" w:rsidRDefault="00034014" w:rsidP="00034014"/>
    <w:p w14:paraId="5AB44F44" w14:textId="77777777" w:rsidR="00034014" w:rsidRPr="00956701" w:rsidRDefault="00034014" w:rsidP="00034014">
      <w:pPr>
        <w:spacing w:line="240" w:lineRule="exact"/>
        <w:jc w:val="center"/>
        <w:rPr>
          <w:u w:val="single"/>
        </w:rPr>
      </w:pPr>
      <w:r w:rsidRPr="00956701">
        <w:rPr>
          <w:u w:val="single"/>
        </w:rPr>
        <w:t>SECTION ONE - INTERPRETATION</w:t>
      </w:r>
    </w:p>
    <w:p w14:paraId="5251C4CF" w14:textId="77777777" w:rsidR="00034014" w:rsidRPr="00956701" w:rsidRDefault="00034014" w:rsidP="00034014">
      <w:pPr>
        <w:rPr>
          <w:u w:val="single"/>
        </w:rPr>
      </w:pPr>
    </w:p>
    <w:p w14:paraId="25F822A0" w14:textId="77777777" w:rsidR="00034014" w:rsidRPr="00956701" w:rsidRDefault="00034014" w:rsidP="00034014">
      <w:pPr>
        <w:spacing w:line="240" w:lineRule="exact"/>
        <w:rPr>
          <w:u w:val="single"/>
        </w:rPr>
      </w:pPr>
      <w:r w:rsidRPr="00956701">
        <w:t>1.01</w:t>
      </w:r>
      <w:r w:rsidRPr="00956701">
        <w:tab/>
      </w:r>
      <w:r w:rsidRPr="00956701">
        <w:rPr>
          <w:u w:val="single"/>
        </w:rPr>
        <w:t>Definitions</w:t>
      </w:r>
    </w:p>
    <w:p w14:paraId="3B551D68" w14:textId="77777777" w:rsidR="00034014" w:rsidRPr="00956701" w:rsidRDefault="00034014" w:rsidP="00034014">
      <w:pPr>
        <w:rPr>
          <w:u w:val="single"/>
        </w:rPr>
      </w:pPr>
    </w:p>
    <w:p w14:paraId="4B55EAFC" w14:textId="77777777" w:rsidR="00034014" w:rsidRPr="00956701" w:rsidRDefault="00034014" w:rsidP="00034014">
      <w:pPr>
        <w:spacing w:line="240" w:lineRule="exact"/>
        <w:jc w:val="both"/>
      </w:pPr>
      <w:r w:rsidRPr="00956701">
        <w:tab/>
        <w:t>In these and other by-laws of the Corporation, unless the context otherwise requires:</w:t>
      </w:r>
    </w:p>
    <w:p w14:paraId="3A2494F9" w14:textId="77777777" w:rsidR="00034014" w:rsidRPr="00956701" w:rsidRDefault="00034014" w:rsidP="00034014">
      <w:pPr>
        <w:jc w:val="both"/>
      </w:pPr>
    </w:p>
    <w:p w14:paraId="2873DC9D" w14:textId="77777777" w:rsidR="00034014" w:rsidRPr="00956701" w:rsidRDefault="00034014" w:rsidP="00034014">
      <w:pPr>
        <w:tabs>
          <w:tab w:val="left" w:pos="1440"/>
          <w:tab w:val="left" w:pos="2160"/>
        </w:tabs>
        <w:spacing w:line="240" w:lineRule="exact"/>
        <w:ind w:left="2160" w:hanging="2160"/>
        <w:jc w:val="both"/>
      </w:pPr>
      <w:r w:rsidRPr="00956701">
        <w:tab/>
        <w:t>(a)</w:t>
      </w:r>
      <w:r w:rsidRPr="00956701">
        <w:tab/>
        <w:t xml:space="preserve">"Act" means the </w:t>
      </w:r>
      <w:r w:rsidRPr="00956701">
        <w:rPr>
          <w:i/>
          <w:iCs/>
        </w:rPr>
        <w:t>Business Corporations Act</w:t>
      </w:r>
      <w:r w:rsidRPr="00956701">
        <w:t>, R.S.A. 2000, Chapter B-9 as amended from time to time, and any statute that may be substituted therefor, as amended from time to time;</w:t>
      </w:r>
    </w:p>
    <w:p w14:paraId="7FE349CC" w14:textId="77777777" w:rsidR="00034014" w:rsidRPr="00956701" w:rsidRDefault="00034014" w:rsidP="00034014">
      <w:pPr>
        <w:tabs>
          <w:tab w:val="left" w:pos="720"/>
        </w:tabs>
        <w:ind w:left="1440" w:hanging="1440"/>
        <w:jc w:val="both"/>
      </w:pPr>
    </w:p>
    <w:p w14:paraId="4D932459" w14:textId="77777777" w:rsidR="00034014" w:rsidRPr="00956701" w:rsidRDefault="00034014" w:rsidP="00034014">
      <w:pPr>
        <w:tabs>
          <w:tab w:val="left" w:pos="1440"/>
          <w:tab w:val="left" w:pos="2160"/>
        </w:tabs>
        <w:spacing w:line="240" w:lineRule="exact"/>
        <w:ind w:left="1440" w:hanging="1440"/>
        <w:jc w:val="both"/>
      </w:pPr>
      <w:r w:rsidRPr="00956701">
        <w:tab/>
        <w:t>(b)</w:t>
      </w:r>
      <w:r w:rsidRPr="00956701">
        <w:tab/>
        <w:t>"appoint" includes "elect" and vice versa;</w:t>
      </w:r>
    </w:p>
    <w:p w14:paraId="20E6534F" w14:textId="77777777" w:rsidR="00034014" w:rsidRPr="00956701" w:rsidRDefault="00034014" w:rsidP="00034014">
      <w:pPr>
        <w:tabs>
          <w:tab w:val="left" w:pos="1440"/>
          <w:tab w:val="left" w:pos="2160"/>
        </w:tabs>
        <w:spacing w:line="240" w:lineRule="exact"/>
        <w:ind w:left="1440" w:hanging="1440"/>
        <w:jc w:val="both"/>
      </w:pPr>
    </w:p>
    <w:p w14:paraId="3F16C388" w14:textId="77777777" w:rsidR="00034014" w:rsidRPr="00956701" w:rsidRDefault="00034014" w:rsidP="00034014">
      <w:pPr>
        <w:tabs>
          <w:tab w:val="left" w:pos="1440"/>
          <w:tab w:val="left" w:pos="2160"/>
        </w:tabs>
        <w:spacing w:line="240" w:lineRule="exact"/>
        <w:ind w:left="2160" w:hanging="2160"/>
        <w:jc w:val="both"/>
      </w:pPr>
      <w:r w:rsidRPr="00956701">
        <w:tab/>
        <w:t>(c)</w:t>
      </w:r>
      <w:r w:rsidRPr="00956701">
        <w:tab/>
        <w:t>"Articles" means the latest of the Corporation's Articles of Incorporation, Articles of Amendment, Articles of Revival, Articles of Continuance, and Articles of Amalgamation, all as may be applicable and all as may be amended from time to time;</w:t>
      </w:r>
    </w:p>
    <w:p w14:paraId="67581D55" w14:textId="77777777" w:rsidR="00034014" w:rsidRPr="00956701" w:rsidRDefault="00034014" w:rsidP="00034014">
      <w:pPr>
        <w:tabs>
          <w:tab w:val="left" w:pos="1440"/>
          <w:tab w:val="left" w:pos="2160"/>
        </w:tabs>
        <w:spacing w:line="240" w:lineRule="exact"/>
        <w:ind w:left="1440" w:hanging="1440"/>
        <w:jc w:val="both"/>
      </w:pPr>
    </w:p>
    <w:p w14:paraId="3A6A396B" w14:textId="77777777" w:rsidR="00034014" w:rsidRPr="00956701" w:rsidRDefault="00034014" w:rsidP="00034014">
      <w:pPr>
        <w:tabs>
          <w:tab w:val="left" w:pos="1440"/>
          <w:tab w:val="left" w:pos="2160"/>
        </w:tabs>
        <w:spacing w:line="240" w:lineRule="exact"/>
        <w:ind w:left="2160" w:hanging="2160"/>
        <w:jc w:val="both"/>
      </w:pPr>
      <w:r w:rsidRPr="00956701">
        <w:tab/>
        <w:t>(d)</w:t>
      </w:r>
      <w:r w:rsidRPr="00956701">
        <w:tab/>
        <w:t>"Board" means the Board of Directors of the Corporation;</w:t>
      </w:r>
    </w:p>
    <w:p w14:paraId="18299B29" w14:textId="77777777" w:rsidR="00034014" w:rsidRPr="00956701" w:rsidRDefault="00034014" w:rsidP="00034014">
      <w:pPr>
        <w:tabs>
          <w:tab w:val="left" w:pos="1440"/>
          <w:tab w:val="left" w:pos="2160"/>
        </w:tabs>
        <w:spacing w:line="240" w:lineRule="exact"/>
        <w:ind w:left="1440" w:hanging="1440"/>
        <w:jc w:val="both"/>
      </w:pPr>
    </w:p>
    <w:p w14:paraId="0F322CD8" w14:textId="77777777" w:rsidR="00034014" w:rsidRPr="00956701" w:rsidRDefault="00034014" w:rsidP="00034014">
      <w:pPr>
        <w:tabs>
          <w:tab w:val="left" w:pos="1440"/>
          <w:tab w:val="left" w:pos="2160"/>
        </w:tabs>
        <w:spacing w:line="240" w:lineRule="exact"/>
        <w:ind w:left="2160" w:hanging="2160"/>
        <w:jc w:val="both"/>
      </w:pPr>
      <w:r w:rsidRPr="00956701">
        <w:tab/>
        <w:t>(e)</w:t>
      </w:r>
      <w:r w:rsidRPr="00956701">
        <w:tab/>
        <w:t>"By-laws" means this By-law and all other by-laws of the Corporation from time to time in force and effect;</w:t>
      </w:r>
    </w:p>
    <w:p w14:paraId="12EF0FBF" w14:textId="77777777" w:rsidR="00034014" w:rsidRPr="00956701" w:rsidRDefault="00034014" w:rsidP="00034014">
      <w:pPr>
        <w:tabs>
          <w:tab w:val="left" w:pos="1440"/>
          <w:tab w:val="left" w:pos="2160"/>
        </w:tabs>
        <w:spacing w:line="240" w:lineRule="exact"/>
        <w:ind w:left="1440" w:hanging="1440"/>
        <w:jc w:val="both"/>
      </w:pPr>
    </w:p>
    <w:p w14:paraId="783BCB7B" w14:textId="77777777" w:rsidR="00034014" w:rsidRPr="00956701" w:rsidRDefault="00034014" w:rsidP="00034014">
      <w:pPr>
        <w:tabs>
          <w:tab w:val="left" w:pos="1440"/>
          <w:tab w:val="left" w:pos="2160"/>
        </w:tabs>
        <w:spacing w:line="240" w:lineRule="exact"/>
        <w:ind w:left="2160" w:hanging="2160"/>
        <w:jc w:val="both"/>
      </w:pPr>
      <w:r w:rsidRPr="00956701">
        <w:tab/>
        <w:t>(f)</w:t>
      </w:r>
      <w:r w:rsidRPr="00956701">
        <w:tab/>
        <w:t>"Corporation" means the Corporation which has adopted these By-laws and to which the same apply;</w:t>
      </w:r>
    </w:p>
    <w:p w14:paraId="28FA1742" w14:textId="77777777" w:rsidR="00034014" w:rsidRPr="00956701" w:rsidRDefault="00034014" w:rsidP="00034014">
      <w:pPr>
        <w:tabs>
          <w:tab w:val="left" w:pos="1440"/>
          <w:tab w:val="left" w:pos="2160"/>
        </w:tabs>
        <w:spacing w:line="240" w:lineRule="exact"/>
        <w:ind w:left="1440" w:hanging="1440"/>
        <w:jc w:val="both"/>
      </w:pPr>
    </w:p>
    <w:p w14:paraId="1D5B1645" w14:textId="77777777" w:rsidR="00034014" w:rsidRPr="00956701" w:rsidRDefault="00034014" w:rsidP="00034014">
      <w:pPr>
        <w:tabs>
          <w:tab w:val="left" w:pos="1440"/>
          <w:tab w:val="left" w:pos="2160"/>
        </w:tabs>
        <w:spacing w:line="240" w:lineRule="exact"/>
        <w:ind w:left="2160" w:hanging="2160"/>
        <w:jc w:val="both"/>
      </w:pPr>
      <w:r w:rsidRPr="00956701">
        <w:tab/>
        <w:t>(g)</w:t>
      </w:r>
      <w:r w:rsidRPr="00956701">
        <w:tab/>
        <w:t>"shareholder" means a shareholder of the Corporation.</w:t>
      </w:r>
    </w:p>
    <w:p w14:paraId="4A721FFF" w14:textId="77777777" w:rsidR="00034014" w:rsidRPr="00956701" w:rsidRDefault="00034014" w:rsidP="00034014">
      <w:pPr>
        <w:tabs>
          <w:tab w:val="left" w:pos="1440"/>
          <w:tab w:val="left" w:pos="2160"/>
        </w:tabs>
        <w:spacing w:line="240" w:lineRule="exact"/>
        <w:ind w:left="1440" w:hanging="1440"/>
        <w:jc w:val="both"/>
      </w:pPr>
    </w:p>
    <w:p w14:paraId="174245B1" w14:textId="77777777" w:rsidR="00034014" w:rsidRPr="00956701" w:rsidRDefault="00034014" w:rsidP="00034014">
      <w:pPr>
        <w:tabs>
          <w:tab w:val="left" w:pos="1440"/>
          <w:tab w:val="left" w:pos="2160"/>
        </w:tabs>
        <w:spacing w:line="240" w:lineRule="exact"/>
        <w:ind w:left="1440" w:hanging="1440"/>
        <w:jc w:val="both"/>
        <w:rPr>
          <w:u w:val="single"/>
        </w:rPr>
      </w:pPr>
      <w:r w:rsidRPr="00956701">
        <w:t>1.02</w:t>
      </w:r>
      <w:r w:rsidRPr="00956701">
        <w:tab/>
      </w:r>
      <w:r w:rsidRPr="00956701">
        <w:rPr>
          <w:u w:val="single"/>
        </w:rPr>
        <w:t>Interpretation</w:t>
      </w:r>
    </w:p>
    <w:p w14:paraId="647858C9" w14:textId="77777777" w:rsidR="00034014" w:rsidRPr="00956701" w:rsidRDefault="00034014" w:rsidP="00034014">
      <w:pPr>
        <w:tabs>
          <w:tab w:val="left" w:pos="1440"/>
          <w:tab w:val="left" w:pos="2160"/>
        </w:tabs>
        <w:spacing w:line="240" w:lineRule="exact"/>
        <w:ind w:left="1440" w:hanging="1440"/>
        <w:jc w:val="both"/>
        <w:rPr>
          <w:u w:val="single"/>
        </w:rPr>
      </w:pPr>
    </w:p>
    <w:p w14:paraId="77F30DC7" w14:textId="77777777" w:rsidR="00034014" w:rsidRPr="00956701" w:rsidRDefault="00034014" w:rsidP="00034014">
      <w:pPr>
        <w:tabs>
          <w:tab w:val="left" w:pos="1440"/>
          <w:tab w:val="left" w:pos="2160"/>
        </w:tabs>
        <w:spacing w:line="240" w:lineRule="exact"/>
        <w:jc w:val="both"/>
      </w:pPr>
      <w:r w:rsidRPr="00956701">
        <w:tab/>
        <w:t>Words and expressions defined in the Act have the same meaning when used in the By-laws.  Words importing the singular number include the plural and vice versa and words importing gender include masculine, feminine and neuter genders as required by the context.  Without limiting the generality of the foregoing, a reference to the directors shall include a sole director when the Corporation has only a sole director.</w:t>
      </w:r>
    </w:p>
    <w:p w14:paraId="426487AD" w14:textId="77777777" w:rsidR="00034014" w:rsidRPr="00956701" w:rsidRDefault="00034014" w:rsidP="00034014">
      <w:pPr>
        <w:tabs>
          <w:tab w:val="left" w:pos="1440"/>
          <w:tab w:val="left" w:pos="2160"/>
        </w:tabs>
        <w:spacing w:line="240" w:lineRule="exact"/>
        <w:jc w:val="both"/>
      </w:pPr>
    </w:p>
    <w:p w14:paraId="25B5BF68" w14:textId="77777777" w:rsidR="00034014" w:rsidRPr="00956701" w:rsidRDefault="00034014" w:rsidP="00034014">
      <w:pPr>
        <w:tabs>
          <w:tab w:val="left" w:pos="1440"/>
          <w:tab w:val="left" w:pos="2160"/>
        </w:tabs>
        <w:spacing w:line="240" w:lineRule="exact"/>
        <w:jc w:val="both"/>
        <w:rPr>
          <w:u w:val="single"/>
        </w:rPr>
      </w:pPr>
      <w:r w:rsidRPr="00956701">
        <w:t>1.03</w:t>
      </w:r>
      <w:r w:rsidRPr="00956701">
        <w:tab/>
      </w:r>
      <w:r w:rsidRPr="00956701">
        <w:rPr>
          <w:u w:val="single"/>
        </w:rPr>
        <w:t>Conflict with Act</w:t>
      </w:r>
    </w:p>
    <w:p w14:paraId="487CBE2A" w14:textId="77777777" w:rsidR="00034014" w:rsidRPr="00956701" w:rsidRDefault="00034014" w:rsidP="00034014">
      <w:pPr>
        <w:tabs>
          <w:tab w:val="left" w:pos="1440"/>
          <w:tab w:val="left" w:pos="2160"/>
        </w:tabs>
        <w:spacing w:line="240" w:lineRule="exact"/>
        <w:jc w:val="both"/>
        <w:rPr>
          <w:u w:val="single"/>
        </w:rPr>
      </w:pPr>
    </w:p>
    <w:p w14:paraId="749832BD" w14:textId="77777777" w:rsidR="00034014" w:rsidRPr="00956701" w:rsidRDefault="00034014" w:rsidP="00034014">
      <w:pPr>
        <w:tabs>
          <w:tab w:val="left" w:pos="1440"/>
          <w:tab w:val="left" w:pos="2160"/>
        </w:tabs>
        <w:spacing w:line="240" w:lineRule="exact"/>
        <w:jc w:val="both"/>
      </w:pPr>
      <w:r w:rsidRPr="00956701">
        <w:tab/>
        <w:t>The By-laws are subject to the provisions of the Act, unless the Act otherwise specifically provides.</w:t>
      </w:r>
    </w:p>
    <w:p w14:paraId="0DDF6291" w14:textId="77777777" w:rsidR="00034014" w:rsidRPr="00956701" w:rsidRDefault="00034014" w:rsidP="00034014">
      <w:pPr>
        <w:tabs>
          <w:tab w:val="left" w:pos="1440"/>
          <w:tab w:val="left" w:pos="2160"/>
        </w:tabs>
        <w:spacing w:line="240" w:lineRule="exact"/>
        <w:jc w:val="both"/>
      </w:pPr>
    </w:p>
    <w:p w14:paraId="4DD5095A" w14:textId="77777777" w:rsidR="00034014" w:rsidRPr="00956701" w:rsidRDefault="00034014" w:rsidP="00034014">
      <w:pPr>
        <w:tabs>
          <w:tab w:val="left" w:pos="1440"/>
          <w:tab w:val="left" w:pos="2160"/>
        </w:tabs>
        <w:spacing w:line="240" w:lineRule="exact"/>
        <w:jc w:val="both"/>
        <w:rPr>
          <w:u w:val="single"/>
        </w:rPr>
      </w:pPr>
      <w:r w:rsidRPr="00956701">
        <w:t>1.04</w:t>
      </w:r>
      <w:r w:rsidRPr="00956701">
        <w:tab/>
      </w:r>
      <w:r w:rsidRPr="00956701">
        <w:rPr>
          <w:u w:val="single"/>
        </w:rPr>
        <w:t>Conflict with Documents</w:t>
      </w:r>
    </w:p>
    <w:p w14:paraId="00D48FC6" w14:textId="77777777" w:rsidR="00034014" w:rsidRPr="00956701" w:rsidRDefault="00034014" w:rsidP="00034014">
      <w:pPr>
        <w:tabs>
          <w:tab w:val="left" w:pos="1440"/>
          <w:tab w:val="left" w:pos="2160"/>
        </w:tabs>
        <w:spacing w:line="240" w:lineRule="exact"/>
        <w:jc w:val="both"/>
        <w:rPr>
          <w:u w:val="single"/>
        </w:rPr>
      </w:pPr>
    </w:p>
    <w:p w14:paraId="759C5CBE" w14:textId="77777777" w:rsidR="00034014" w:rsidRPr="00956701" w:rsidRDefault="00034014" w:rsidP="00034014">
      <w:pPr>
        <w:tabs>
          <w:tab w:val="left" w:pos="1440"/>
          <w:tab w:val="left" w:pos="2160"/>
        </w:tabs>
        <w:spacing w:line="240" w:lineRule="exact"/>
        <w:jc w:val="both"/>
      </w:pPr>
      <w:r w:rsidRPr="00956701">
        <w:tab/>
        <w:t>The By-laws are subject to the provisions of the Articles and any unanimous shareholders agreement and in the event of conflict between the provisions of any By-laws and the provisions of the Articles or a unanimous shareholders agreement, the provisions of the Articles or the unanimous shareholder agreement shall prevail over the By-laws.</w:t>
      </w:r>
    </w:p>
    <w:p w14:paraId="0A9EDF9C" w14:textId="77777777" w:rsidR="00034014" w:rsidRPr="00956701" w:rsidRDefault="00034014" w:rsidP="00034014">
      <w:pPr>
        <w:tabs>
          <w:tab w:val="left" w:pos="1440"/>
          <w:tab w:val="left" w:pos="2160"/>
        </w:tabs>
        <w:spacing w:line="240" w:lineRule="exact"/>
        <w:jc w:val="right"/>
      </w:pPr>
      <w:r w:rsidRPr="00956701">
        <w:br w:type="page"/>
      </w:r>
      <w:r w:rsidRPr="00956701">
        <w:lastRenderedPageBreak/>
        <w:t>2.</w:t>
      </w:r>
    </w:p>
    <w:p w14:paraId="0BF528FC" w14:textId="77777777" w:rsidR="00034014" w:rsidRPr="00956701" w:rsidRDefault="00034014" w:rsidP="00034014">
      <w:pPr>
        <w:tabs>
          <w:tab w:val="left" w:pos="1440"/>
          <w:tab w:val="left" w:pos="2160"/>
        </w:tabs>
        <w:spacing w:line="240" w:lineRule="exact"/>
        <w:jc w:val="both"/>
        <w:rPr>
          <w:u w:val="single"/>
        </w:rPr>
      </w:pPr>
      <w:r w:rsidRPr="00956701">
        <w:t>1.05</w:t>
      </w:r>
      <w:r w:rsidRPr="00956701">
        <w:tab/>
      </w:r>
      <w:r w:rsidRPr="00956701">
        <w:rPr>
          <w:u w:val="single"/>
        </w:rPr>
        <w:t>Headings</w:t>
      </w:r>
    </w:p>
    <w:p w14:paraId="5731FFB2" w14:textId="77777777" w:rsidR="00034014" w:rsidRPr="00956701" w:rsidRDefault="00034014" w:rsidP="00034014">
      <w:pPr>
        <w:tabs>
          <w:tab w:val="left" w:pos="1440"/>
          <w:tab w:val="left" w:pos="2160"/>
        </w:tabs>
        <w:spacing w:line="240" w:lineRule="exact"/>
        <w:jc w:val="both"/>
        <w:rPr>
          <w:u w:val="single"/>
        </w:rPr>
      </w:pPr>
    </w:p>
    <w:p w14:paraId="342B39B0" w14:textId="77777777" w:rsidR="00034014" w:rsidRPr="00956701" w:rsidRDefault="00034014" w:rsidP="00034014">
      <w:pPr>
        <w:tabs>
          <w:tab w:val="left" w:pos="1440"/>
          <w:tab w:val="left" w:pos="2160"/>
        </w:tabs>
        <w:spacing w:line="240" w:lineRule="exact"/>
        <w:jc w:val="both"/>
      </w:pPr>
      <w:r w:rsidRPr="00956701">
        <w:tab/>
        <w:t>The headings and indices used in the By-laws are inserted for convenience of reference only and do not affect the interpretation of the By-laws or any part thereof.</w:t>
      </w:r>
    </w:p>
    <w:p w14:paraId="7950EF99" w14:textId="77777777" w:rsidR="00034014" w:rsidRPr="00956701" w:rsidRDefault="00034014" w:rsidP="00034014">
      <w:pPr>
        <w:tabs>
          <w:tab w:val="left" w:pos="1440"/>
          <w:tab w:val="left" w:pos="2160"/>
        </w:tabs>
        <w:spacing w:line="240" w:lineRule="exact"/>
        <w:jc w:val="both"/>
      </w:pPr>
    </w:p>
    <w:p w14:paraId="3104B88B" w14:textId="77777777" w:rsidR="00034014" w:rsidRPr="00956701" w:rsidRDefault="00034014" w:rsidP="00034014">
      <w:pPr>
        <w:tabs>
          <w:tab w:val="left" w:pos="1440"/>
          <w:tab w:val="left" w:pos="2160"/>
        </w:tabs>
        <w:spacing w:line="240" w:lineRule="exact"/>
        <w:jc w:val="both"/>
      </w:pPr>
    </w:p>
    <w:p w14:paraId="1D287EFF" w14:textId="77777777" w:rsidR="00034014" w:rsidRPr="00956701" w:rsidRDefault="00034014" w:rsidP="00034014">
      <w:pPr>
        <w:tabs>
          <w:tab w:val="left" w:pos="1440"/>
          <w:tab w:val="left" w:pos="2160"/>
        </w:tabs>
        <w:spacing w:line="240" w:lineRule="exact"/>
        <w:jc w:val="center"/>
        <w:rPr>
          <w:u w:val="single"/>
        </w:rPr>
      </w:pPr>
      <w:r w:rsidRPr="00956701">
        <w:rPr>
          <w:u w:val="single"/>
        </w:rPr>
        <w:t>SECTION TWO - DIRECTORS AND BOARD</w:t>
      </w:r>
    </w:p>
    <w:p w14:paraId="359CAF97" w14:textId="77777777" w:rsidR="00034014" w:rsidRPr="00956701" w:rsidRDefault="00034014" w:rsidP="00034014">
      <w:pPr>
        <w:tabs>
          <w:tab w:val="left" w:pos="1440"/>
          <w:tab w:val="left" w:pos="2160"/>
        </w:tabs>
        <w:spacing w:line="240" w:lineRule="exact"/>
        <w:jc w:val="center"/>
        <w:rPr>
          <w:u w:val="single"/>
        </w:rPr>
      </w:pPr>
    </w:p>
    <w:p w14:paraId="5708FB1C" w14:textId="77777777" w:rsidR="00034014" w:rsidRPr="00956701" w:rsidRDefault="00034014" w:rsidP="00034014">
      <w:pPr>
        <w:tabs>
          <w:tab w:val="left" w:pos="1440"/>
          <w:tab w:val="left" w:pos="2160"/>
        </w:tabs>
        <w:spacing w:line="240" w:lineRule="exact"/>
        <w:rPr>
          <w:u w:val="single"/>
        </w:rPr>
      </w:pPr>
      <w:r w:rsidRPr="00956701">
        <w:t>2.01</w:t>
      </w:r>
      <w:r w:rsidRPr="00956701">
        <w:tab/>
      </w:r>
      <w:r w:rsidRPr="00956701">
        <w:rPr>
          <w:u w:val="single"/>
        </w:rPr>
        <w:t>Calling of Meeting</w:t>
      </w:r>
    </w:p>
    <w:p w14:paraId="0E965769" w14:textId="77777777" w:rsidR="00034014" w:rsidRPr="00956701" w:rsidRDefault="00034014" w:rsidP="00034014">
      <w:pPr>
        <w:tabs>
          <w:tab w:val="left" w:pos="1440"/>
          <w:tab w:val="left" w:pos="2160"/>
        </w:tabs>
        <w:spacing w:line="240" w:lineRule="exact"/>
        <w:jc w:val="both"/>
        <w:rPr>
          <w:u w:val="single"/>
        </w:rPr>
      </w:pPr>
    </w:p>
    <w:p w14:paraId="38A422BF" w14:textId="77777777" w:rsidR="00034014" w:rsidRPr="00956701" w:rsidRDefault="00034014" w:rsidP="00034014">
      <w:pPr>
        <w:tabs>
          <w:tab w:val="left" w:pos="1440"/>
          <w:tab w:val="left" w:pos="2160"/>
        </w:tabs>
        <w:spacing w:line="240" w:lineRule="exact"/>
        <w:jc w:val="both"/>
      </w:pPr>
      <w:r w:rsidRPr="00956701">
        <w:tab/>
        <w:t>The Secretary shall, upon request of a director, summon a meeting of the Board.</w:t>
      </w:r>
    </w:p>
    <w:p w14:paraId="0BD5DDCB" w14:textId="77777777" w:rsidR="00034014" w:rsidRPr="00956701" w:rsidRDefault="00034014" w:rsidP="00034014">
      <w:pPr>
        <w:tabs>
          <w:tab w:val="left" w:pos="1440"/>
          <w:tab w:val="left" w:pos="2160"/>
        </w:tabs>
        <w:spacing w:line="240" w:lineRule="exact"/>
        <w:jc w:val="both"/>
      </w:pPr>
    </w:p>
    <w:p w14:paraId="26AA7782" w14:textId="77777777" w:rsidR="00034014" w:rsidRPr="00956701" w:rsidRDefault="00034014" w:rsidP="00034014">
      <w:pPr>
        <w:tabs>
          <w:tab w:val="left" w:pos="1440"/>
          <w:tab w:val="left" w:pos="2160"/>
        </w:tabs>
        <w:spacing w:line="240" w:lineRule="exact"/>
        <w:jc w:val="both"/>
        <w:rPr>
          <w:u w:val="single"/>
        </w:rPr>
      </w:pPr>
      <w:r w:rsidRPr="00956701">
        <w:t>2.02</w:t>
      </w:r>
      <w:r w:rsidRPr="00956701">
        <w:tab/>
      </w:r>
      <w:r w:rsidRPr="00956701">
        <w:rPr>
          <w:u w:val="single"/>
        </w:rPr>
        <w:t>Notice of Meetings</w:t>
      </w:r>
    </w:p>
    <w:p w14:paraId="74B789FE" w14:textId="77777777" w:rsidR="00034014" w:rsidRPr="00956701" w:rsidRDefault="00034014" w:rsidP="00034014">
      <w:pPr>
        <w:tabs>
          <w:tab w:val="left" w:pos="1440"/>
          <w:tab w:val="left" w:pos="2160"/>
        </w:tabs>
        <w:spacing w:line="240" w:lineRule="exact"/>
        <w:jc w:val="both"/>
        <w:rPr>
          <w:u w:val="single"/>
        </w:rPr>
      </w:pPr>
    </w:p>
    <w:p w14:paraId="4035D853" w14:textId="77777777" w:rsidR="00034014" w:rsidRPr="00956701" w:rsidRDefault="00034014" w:rsidP="00034014">
      <w:pPr>
        <w:tabs>
          <w:tab w:val="left" w:pos="1440"/>
          <w:tab w:val="left" w:pos="2160"/>
        </w:tabs>
        <w:spacing w:line="240" w:lineRule="exact"/>
        <w:jc w:val="both"/>
      </w:pPr>
      <w:r w:rsidRPr="00956701">
        <w:tab/>
        <w:t>Notice of the time and place of director's meetings shall be given to each director not less than seventy-two (72) hours before the time of the meeting.  A notice of a meeting of directors need not specify the purpose or the business to be transacted at the meeting, except where the Act requires otherwise.</w:t>
      </w:r>
    </w:p>
    <w:p w14:paraId="6CB8B626" w14:textId="77777777" w:rsidR="00034014" w:rsidRPr="00956701" w:rsidRDefault="00034014" w:rsidP="00034014">
      <w:pPr>
        <w:tabs>
          <w:tab w:val="left" w:pos="1440"/>
          <w:tab w:val="left" w:pos="2160"/>
        </w:tabs>
        <w:spacing w:line="240" w:lineRule="exact"/>
        <w:jc w:val="both"/>
      </w:pPr>
    </w:p>
    <w:p w14:paraId="0530D362" w14:textId="77777777" w:rsidR="00034014" w:rsidRPr="00956701" w:rsidRDefault="00034014" w:rsidP="00034014">
      <w:pPr>
        <w:tabs>
          <w:tab w:val="left" w:pos="1440"/>
          <w:tab w:val="left" w:pos="2160"/>
        </w:tabs>
        <w:spacing w:line="240" w:lineRule="exact"/>
        <w:jc w:val="both"/>
        <w:rPr>
          <w:u w:val="single"/>
        </w:rPr>
      </w:pPr>
      <w:r w:rsidRPr="00956701">
        <w:t>2.03</w:t>
      </w:r>
      <w:r w:rsidRPr="00956701">
        <w:tab/>
      </w:r>
      <w:r w:rsidRPr="00956701">
        <w:rPr>
          <w:u w:val="single"/>
        </w:rPr>
        <w:t>Telecommunication</w:t>
      </w:r>
    </w:p>
    <w:p w14:paraId="3D2A0894" w14:textId="77777777" w:rsidR="00034014" w:rsidRPr="00956701" w:rsidRDefault="00034014" w:rsidP="00034014">
      <w:pPr>
        <w:tabs>
          <w:tab w:val="left" w:pos="1440"/>
          <w:tab w:val="left" w:pos="2160"/>
        </w:tabs>
        <w:spacing w:line="240" w:lineRule="exact"/>
        <w:jc w:val="both"/>
        <w:rPr>
          <w:u w:val="single"/>
        </w:rPr>
      </w:pPr>
    </w:p>
    <w:p w14:paraId="1097F587" w14:textId="77777777" w:rsidR="00034014" w:rsidRPr="00956701" w:rsidRDefault="00034014" w:rsidP="00034014">
      <w:pPr>
        <w:tabs>
          <w:tab w:val="left" w:pos="1440"/>
          <w:tab w:val="left" w:pos="2160"/>
        </w:tabs>
        <w:spacing w:line="240" w:lineRule="exact"/>
        <w:jc w:val="both"/>
      </w:pPr>
      <w:r w:rsidRPr="00956701">
        <w:tab/>
        <w:t>A director may participate in a meeting of directors or of a committee of directors by means of telephone or other communication facilities that permit all directors participating in the meeting to hear each other and a director participating in a meeting by those means is deemed to be present at the meeting.</w:t>
      </w:r>
    </w:p>
    <w:p w14:paraId="30B2F4C4" w14:textId="77777777" w:rsidR="00034014" w:rsidRPr="00956701" w:rsidRDefault="00034014" w:rsidP="00034014">
      <w:pPr>
        <w:tabs>
          <w:tab w:val="left" w:pos="1440"/>
          <w:tab w:val="left" w:pos="2160"/>
        </w:tabs>
        <w:spacing w:line="240" w:lineRule="exact"/>
        <w:jc w:val="both"/>
      </w:pPr>
    </w:p>
    <w:p w14:paraId="5C64C9EF" w14:textId="77777777" w:rsidR="00034014" w:rsidRPr="00956701" w:rsidRDefault="00034014" w:rsidP="00034014">
      <w:pPr>
        <w:tabs>
          <w:tab w:val="left" w:pos="1440"/>
          <w:tab w:val="left" w:pos="2160"/>
        </w:tabs>
        <w:spacing w:line="240" w:lineRule="exact"/>
        <w:jc w:val="both"/>
        <w:rPr>
          <w:u w:val="single"/>
        </w:rPr>
      </w:pPr>
      <w:r w:rsidRPr="00956701">
        <w:t>2.04</w:t>
      </w:r>
      <w:r w:rsidRPr="00956701">
        <w:tab/>
      </w:r>
      <w:r w:rsidRPr="00956701">
        <w:rPr>
          <w:u w:val="single"/>
        </w:rPr>
        <w:t>Consent Resolution</w:t>
      </w:r>
    </w:p>
    <w:p w14:paraId="21A3C1A6" w14:textId="77777777" w:rsidR="00034014" w:rsidRPr="00956701" w:rsidRDefault="00034014" w:rsidP="00034014">
      <w:pPr>
        <w:tabs>
          <w:tab w:val="left" w:pos="1440"/>
          <w:tab w:val="left" w:pos="2160"/>
        </w:tabs>
        <w:spacing w:line="240" w:lineRule="exact"/>
        <w:jc w:val="both"/>
      </w:pPr>
    </w:p>
    <w:p w14:paraId="2248BF65" w14:textId="77777777" w:rsidR="00034014" w:rsidRPr="00956701" w:rsidRDefault="00034014" w:rsidP="00034014">
      <w:pPr>
        <w:tabs>
          <w:tab w:val="left" w:pos="1440"/>
          <w:tab w:val="left" w:pos="2160"/>
        </w:tabs>
        <w:spacing w:line="240" w:lineRule="exact"/>
        <w:jc w:val="both"/>
      </w:pPr>
      <w:r w:rsidRPr="00956701">
        <w:tab/>
        <w:t>A resolution or resolutions signed by all of the directors, as such, without meeting together, whether embodied in the form of minutes of a meeting of directors or not, shall be valid and effectual as if passed at a meeting of the directors duly called and constituted and shall be entered into the minute book of the Corporation accordingly and may relate back to any date therein stated to be the effective date thereof.  A director may signify his assent to such resolution or resolutions in writing or by means of telecommunication with respect to which a written record is made.</w:t>
      </w:r>
    </w:p>
    <w:p w14:paraId="5BE3411C" w14:textId="77777777" w:rsidR="00034014" w:rsidRPr="00956701" w:rsidRDefault="00034014" w:rsidP="00034014">
      <w:pPr>
        <w:tabs>
          <w:tab w:val="left" w:pos="1440"/>
          <w:tab w:val="left" w:pos="2160"/>
        </w:tabs>
        <w:spacing w:line="240" w:lineRule="exact"/>
        <w:jc w:val="both"/>
      </w:pPr>
    </w:p>
    <w:p w14:paraId="3845AA96" w14:textId="77777777" w:rsidR="00034014" w:rsidRPr="00956701" w:rsidRDefault="00034014" w:rsidP="00034014">
      <w:pPr>
        <w:tabs>
          <w:tab w:val="left" w:pos="1440"/>
          <w:tab w:val="left" w:pos="2160"/>
        </w:tabs>
        <w:spacing w:line="240" w:lineRule="exact"/>
        <w:jc w:val="both"/>
        <w:rPr>
          <w:u w:val="single"/>
        </w:rPr>
      </w:pPr>
      <w:r w:rsidRPr="00956701">
        <w:t>2.05</w:t>
      </w:r>
      <w:r w:rsidRPr="00956701">
        <w:tab/>
      </w:r>
      <w:r w:rsidRPr="00956701">
        <w:rPr>
          <w:u w:val="single"/>
        </w:rPr>
        <w:t>Casting Vote</w:t>
      </w:r>
    </w:p>
    <w:p w14:paraId="63AE070B" w14:textId="77777777" w:rsidR="00034014" w:rsidRPr="00956701" w:rsidRDefault="00034014" w:rsidP="00034014">
      <w:pPr>
        <w:tabs>
          <w:tab w:val="left" w:pos="1440"/>
          <w:tab w:val="left" w:pos="2160"/>
        </w:tabs>
        <w:spacing w:line="240" w:lineRule="exact"/>
        <w:jc w:val="both"/>
        <w:rPr>
          <w:u w:val="single"/>
        </w:rPr>
      </w:pPr>
    </w:p>
    <w:p w14:paraId="265126EF" w14:textId="77777777" w:rsidR="00034014" w:rsidRPr="00956701" w:rsidRDefault="00034014" w:rsidP="00034014">
      <w:pPr>
        <w:tabs>
          <w:tab w:val="left" w:pos="1440"/>
          <w:tab w:val="left" w:pos="2160"/>
        </w:tabs>
        <w:spacing w:line="240" w:lineRule="exact"/>
        <w:jc w:val="both"/>
      </w:pPr>
      <w:r w:rsidRPr="00956701">
        <w:tab/>
        <w:t>At all meetings of the directors, every question shall be decided by a majority of votes cast on each question.  In the case of an equality of votes, the chairman of the meeting shall not be entitled to a second or casting vote in addition to the vote or votes to which he may be entitled as a director.</w:t>
      </w:r>
    </w:p>
    <w:p w14:paraId="124F74EC" w14:textId="77777777" w:rsidR="00034014" w:rsidRPr="00956701" w:rsidRDefault="00034014" w:rsidP="00034014">
      <w:pPr>
        <w:tabs>
          <w:tab w:val="left" w:pos="1440"/>
          <w:tab w:val="left" w:pos="2160"/>
        </w:tabs>
        <w:spacing w:line="240" w:lineRule="exact"/>
        <w:jc w:val="both"/>
      </w:pPr>
    </w:p>
    <w:p w14:paraId="0D4529E6" w14:textId="77777777" w:rsidR="00034014" w:rsidRPr="00956701" w:rsidRDefault="00034014" w:rsidP="00034014">
      <w:pPr>
        <w:tabs>
          <w:tab w:val="left" w:pos="1440"/>
          <w:tab w:val="left" w:pos="2160"/>
        </w:tabs>
        <w:spacing w:line="240" w:lineRule="exact"/>
        <w:jc w:val="both"/>
        <w:rPr>
          <w:u w:val="single"/>
        </w:rPr>
      </w:pPr>
      <w:r w:rsidRPr="00956701">
        <w:t>2.06</w:t>
      </w:r>
      <w:r w:rsidRPr="00956701">
        <w:tab/>
      </w:r>
      <w:r w:rsidRPr="00956701">
        <w:rPr>
          <w:u w:val="single"/>
        </w:rPr>
        <w:t>Alternate Directors</w:t>
      </w:r>
    </w:p>
    <w:p w14:paraId="31651DD2" w14:textId="77777777" w:rsidR="00034014" w:rsidRPr="00956701" w:rsidRDefault="00034014" w:rsidP="00034014">
      <w:pPr>
        <w:tabs>
          <w:tab w:val="left" w:pos="1440"/>
          <w:tab w:val="left" w:pos="2160"/>
        </w:tabs>
        <w:spacing w:line="240" w:lineRule="exact"/>
        <w:jc w:val="both"/>
        <w:rPr>
          <w:u w:val="single"/>
        </w:rPr>
      </w:pPr>
    </w:p>
    <w:p w14:paraId="0F35BCC9" w14:textId="77777777" w:rsidR="00034014" w:rsidRPr="00956701" w:rsidRDefault="00034014" w:rsidP="00034014">
      <w:pPr>
        <w:tabs>
          <w:tab w:val="left" w:pos="1440"/>
          <w:tab w:val="left" w:pos="2160"/>
        </w:tabs>
        <w:spacing w:line="240" w:lineRule="exact"/>
        <w:jc w:val="both"/>
      </w:pPr>
      <w:r w:rsidRPr="00956701">
        <w:tab/>
        <w:t>Any director (in this paragraph referred to as the "director"), may appoint by notice to the Corporation any person not otherwise disqualified to be a director, to be the alternate director (in this paragraph referred to as the "alternate director") of the director and once appointed, the alternate director shall be entitled to notice of meetings of the directors and to attend and vote as a director at any directors' meetings at which the director is not personally present.  The alternate director, if also a director, shall have a separate vote on behalf of the director represented in addition to the vote of such person as a director.  The director may, by notice to the Corporation, revoke the appointment of the alternate director at any time.</w:t>
      </w:r>
    </w:p>
    <w:p w14:paraId="1B98270A" w14:textId="77777777" w:rsidR="00034014" w:rsidRPr="00956701" w:rsidRDefault="00034014" w:rsidP="00034014">
      <w:pPr>
        <w:tabs>
          <w:tab w:val="left" w:pos="1440"/>
          <w:tab w:val="left" w:pos="2160"/>
        </w:tabs>
        <w:spacing w:line="240" w:lineRule="exact"/>
        <w:jc w:val="right"/>
      </w:pPr>
    </w:p>
    <w:p w14:paraId="69C0A75D" w14:textId="77777777" w:rsidR="00AA428C" w:rsidRDefault="00AA428C" w:rsidP="00034014">
      <w:pPr>
        <w:keepNext/>
        <w:keepLines/>
        <w:tabs>
          <w:tab w:val="left" w:pos="1440"/>
          <w:tab w:val="left" w:pos="2160"/>
        </w:tabs>
        <w:spacing w:line="240" w:lineRule="exact"/>
        <w:jc w:val="right"/>
      </w:pPr>
    </w:p>
    <w:p w14:paraId="371E7111" w14:textId="77777777" w:rsidR="00034014" w:rsidRPr="00956701" w:rsidRDefault="00034014" w:rsidP="00034014">
      <w:pPr>
        <w:keepNext/>
        <w:keepLines/>
        <w:tabs>
          <w:tab w:val="left" w:pos="1440"/>
          <w:tab w:val="left" w:pos="2160"/>
        </w:tabs>
        <w:spacing w:line="240" w:lineRule="exact"/>
        <w:jc w:val="right"/>
      </w:pPr>
      <w:r w:rsidRPr="00956701">
        <w:t>3.</w:t>
      </w:r>
    </w:p>
    <w:p w14:paraId="25E46920" w14:textId="77777777" w:rsidR="00034014" w:rsidRPr="00956701" w:rsidRDefault="00034014" w:rsidP="00034014">
      <w:pPr>
        <w:keepNext/>
        <w:keepLines/>
        <w:tabs>
          <w:tab w:val="left" w:pos="1440"/>
          <w:tab w:val="left" w:pos="2160"/>
        </w:tabs>
        <w:spacing w:line="240" w:lineRule="exact"/>
        <w:jc w:val="both"/>
        <w:rPr>
          <w:u w:val="single"/>
        </w:rPr>
      </w:pPr>
      <w:r w:rsidRPr="00956701">
        <w:t>2.07</w:t>
      </w:r>
      <w:r w:rsidRPr="00956701">
        <w:tab/>
      </w:r>
      <w:r w:rsidRPr="00956701">
        <w:rPr>
          <w:u w:val="single"/>
        </w:rPr>
        <w:t>Committees of Directors</w:t>
      </w:r>
    </w:p>
    <w:p w14:paraId="46A1C332" w14:textId="77777777" w:rsidR="00034014" w:rsidRPr="00956701" w:rsidRDefault="00034014" w:rsidP="00034014">
      <w:pPr>
        <w:keepNext/>
        <w:keepLines/>
        <w:spacing w:line="240" w:lineRule="exact"/>
      </w:pPr>
    </w:p>
    <w:p w14:paraId="46CA3572" w14:textId="77777777" w:rsidR="00034014" w:rsidRPr="00956701" w:rsidRDefault="00034014" w:rsidP="00034014">
      <w:pPr>
        <w:tabs>
          <w:tab w:val="left" w:pos="1440"/>
          <w:tab w:val="left" w:pos="2160"/>
        </w:tabs>
        <w:spacing w:line="240" w:lineRule="exact"/>
        <w:jc w:val="both"/>
      </w:pPr>
      <w:r w:rsidRPr="00956701">
        <w:tab/>
        <w:t>Unless otherwise ordered by the Board each committee of directors shall have power to fix its quorum at not less than a majority of its members, to elect its chairman and to regulate its procedure.</w:t>
      </w:r>
    </w:p>
    <w:p w14:paraId="56713FE9" w14:textId="77777777" w:rsidR="00034014" w:rsidRPr="00956701" w:rsidRDefault="00034014" w:rsidP="00034014">
      <w:pPr>
        <w:tabs>
          <w:tab w:val="left" w:pos="1440"/>
          <w:tab w:val="left" w:pos="2160"/>
        </w:tabs>
        <w:spacing w:line="240" w:lineRule="exact"/>
        <w:jc w:val="both"/>
      </w:pPr>
    </w:p>
    <w:p w14:paraId="51ADC441" w14:textId="77777777" w:rsidR="00034014" w:rsidRPr="00956701" w:rsidRDefault="00034014" w:rsidP="00034014">
      <w:pPr>
        <w:tabs>
          <w:tab w:val="left" w:pos="1440"/>
          <w:tab w:val="left" w:pos="2160"/>
        </w:tabs>
        <w:spacing w:line="240" w:lineRule="exact"/>
        <w:jc w:val="both"/>
        <w:rPr>
          <w:u w:val="single"/>
        </w:rPr>
      </w:pPr>
      <w:r w:rsidRPr="00956701">
        <w:t>2.08</w:t>
      </w:r>
      <w:r w:rsidRPr="00956701">
        <w:tab/>
      </w:r>
      <w:r w:rsidRPr="00956701">
        <w:rPr>
          <w:u w:val="single"/>
        </w:rPr>
        <w:t>Corporate Seal</w:t>
      </w:r>
    </w:p>
    <w:p w14:paraId="124EE010" w14:textId="77777777" w:rsidR="00034014" w:rsidRPr="00956701" w:rsidRDefault="00034014" w:rsidP="00034014">
      <w:pPr>
        <w:tabs>
          <w:tab w:val="left" w:pos="1440"/>
          <w:tab w:val="left" w:pos="2160"/>
        </w:tabs>
        <w:spacing w:line="240" w:lineRule="exact"/>
        <w:jc w:val="both"/>
        <w:rPr>
          <w:u w:val="single"/>
        </w:rPr>
      </w:pPr>
    </w:p>
    <w:p w14:paraId="76F66F3F" w14:textId="77777777" w:rsidR="00034014" w:rsidRPr="00956701" w:rsidRDefault="00034014" w:rsidP="00034014">
      <w:pPr>
        <w:tabs>
          <w:tab w:val="left" w:pos="1440"/>
          <w:tab w:val="left" w:pos="2160"/>
        </w:tabs>
        <w:spacing w:line="240" w:lineRule="exact"/>
        <w:jc w:val="both"/>
      </w:pPr>
      <w:r w:rsidRPr="00956701">
        <w:tab/>
        <w:t>The Board may adopt and change a corporate seal which shall contain the name of the Corporation and the Board may cause to be created as many duplicates thereof as the Board shall determine.</w:t>
      </w:r>
    </w:p>
    <w:p w14:paraId="6716AEE2" w14:textId="77777777" w:rsidR="00034014" w:rsidRPr="00956701" w:rsidRDefault="00034014" w:rsidP="00034014">
      <w:pPr>
        <w:tabs>
          <w:tab w:val="left" w:pos="1440"/>
          <w:tab w:val="left" w:pos="2160"/>
        </w:tabs>
        <w:spacing w:line="240" w:lineRule="exact"/>
        <w:jc w:val="both"/>
      </w:pPr>
    </w:p>
    <w:p w14:paraId="6C3FFCA0" w14:textId="77777777" w:rsidR="00034014" w:rsidRPr="00956701" w:rsidRDefault="00034014" w:rsidP="00034014">
      <w:pPr>
        <w:tabs>
          <w:tab w:val="left" w:pos="1440"/>
          <w:tab w:val="left" w:pos="2160"/>
        </w:tabs>
        <w:spacing w:line="240" w:lineRule="exact"/>
        <w:jc w:val="both"/>
        <w:rPr>
          <w:u w:val="single"/>
        </w:rPr>
      </w:pPr>
      <w:r w:rsidRPr="00956701">
        <w:t>2.09</w:t>
      </w:r>
      <w:r w:rsidRPr="00956701">
        <w:tab/>
      </w:r>
      <w:r w:rsidRPr="00956701">
        <w:rPr>
          <w:u w:val="single"/>
        </w:rPr>
        <w:t>Execution of Instruments</w:t>
      </w:r>
    </w:p>
    <w:p w14:paraId="6DCB6EDF" w14:textId="77777777" w:rsidR="00034014" w:rsidRPr="00956701" w:rsidRDefault="00034014" w:rsidP="00034014">
      <w:pPr>
        <w:tabs>
          <w:tab w:val="left" w:pos="1440"/>
          <w:tab w:val="left" w:pos="2160"/>
        </w:tabs>
        <w:spacing w:line="240" w:lineRule="exact"/>
        <w:jc w:val="both"/>
        <w:rPr>
          <w:u w:val="single"/>
        </w:rPr>
      </w:pPr>
    </w:p>
    <w:p w14:paraId="30695ED1" w14:textId="77777777" w:rsidR="00034014" w:rsidRPr="00956701" w:rsidRDefault="00034014" w:rsidP="00034014">
      <w:pPr>
        <w:tabs>
          <w:tab w:val="left" w:pos="1440"/>
          <w:tab w:val="left" w:pos="2160"/>
        </w:tabs>
        <w:spacing w:line="240" w:lineRule="exact"/>
        <w:jc w:val="both"/>
      </w:pPr>
      <w:r w:rsidRPr="00956701">
        <w:tab/>
        <w:t>The Board may from time to time direct the manner in which, and the person or persons by whom, any particular instrument or class of instruments may or shall be signed and delivered.  In the absence of a director's resolution, any particular instrument or class of instruments may be signed and delivered on behalf of the Corporation by any person holding the office of Chairman of the Board, President, Vice-President, Secretary, Treasurer or Managing Director or any other office created by By-law or by the directors, or if the Corporation is authorized to have and has only one director by any such person acting alone.  Any signing officer may affix the corporate seal to any instrument requiring the same.</w:t>
      </w:r>
    </w:p>
    <w:p w14:paraId="556750DD" w14:textId="77777777" w:rsidR="00034014" w:rsidRPr="00956701" w:rsidRDefault="00034014" w:rsidP="00034014">
      <w:pPr>
        <w:tabs>
          <w:tab w:val="left" w:pos="1440"/>
          <w:tab w:val="left" w:pos="2160"/>
        </w:tabs>
        <w:spacing w:line="240" w:lineRule="exact"/>
        <w:jc w:val="both"/>
      </w:pPr>
    </w:p>
    <w:p w14:paraId="77961F6C" w14:textId="77777777" w:rsidR="00034014" w:rsidRPr="00956701" w:rsidRDefault="00034014" w:rsidP="00034014">
      <w:pPr>
        <w:tabs>
          <w:tab w:val="left" w:pos="1440"/>
          <w:tab w:val="left" w:pos="2160"/>
        </w:tabs>
        <w:spacing w:line="240" w:lineRule="exact"/>
        <w:jc w:val="both"/>
      </w:pPr>
    </w:p>
    <w:p w14:paraId="55407D13" w14:textId="77777777" w:rsidR="00034014" w:rsidRPr="00956701" w:rsidRDefault="00034014" w:rsidP="00034014">
      <w:pPr>
        <w:tabs>
          <w:tab w:val="left" w:pos="1440"/>
          <w:tab w:val="left" w:pos="2160"/>
        </w:tabs>
        <w:spacing w:line="240" w:lineRule="exact"/>
        <w:jc w:val="center"/>
        <w:rPr>
          <w:u w:val="single"/>
        </w:rPr>
      </w:pPr>
      <w:r w:rsidRPr="00956701">
        <w:rPr>
          <w:u w:val="single"/>
        </w:rPr>
        <w:t>SECTION THREE - OFFICERS</w:t>
      </w:r>
    </w:p>
    <w:p w14:paraId="260B3212" w14:textId="77777777" w:rsidR="00034014" w:rsidRPr="00956701" w:rsidRDefault="00034014" w:rsidP="00034014">
      <w:pPr>
        <w:tabs>
          <w:tab w:val="left" w:pos="1440"/>
          <w:tab w:val="left" w:pos="2160"/>
        </w:tabs>
        <w:spacing w:line="240" w:lineRule="exact"/>
      </w:pPr>
    </w:p>
    <w:p w14:paraId="168CB329" w14:textId="77777777" w:rsidR="00034014" w:rsidRPr="00956701" w:rsidRDefault="00034014" w:rsidP="00034014">
      <w:pPr>
        <w:tabs>
          <w:tab w:val="left" w:pos="1440"/>
          <w:tab w:val="left" w:pos="2160"/>
        </w:tabs>
        <w:spacing w:line="240" w:lineRule="exact"/>
        <w:rPr>
          <w:u w:val="single"/>
        </w:rPr>
      </w:pPr>
      <w:r w:rsidRPr="00956701">
        <w:t>3.01</w:t>
      </w:r>
      <w:r w:rsidRPr="00956701">
        <w:tab/>
      </w:r>
      <w:r w:rsidRPr="00956701">
        <w:rPr>
          <w:u w:val="single"/>
        </w:rPr>
        <w:t>Appointment</w:t>
      </w:r>
    </w:p>
    <w:p w14:paraId="2EC1DE79" w14:textId="77777777" w:rsidR="00034014" w:rsidRPr="00956701" w:rsidRDefault="00034014" w:rsidP="00034014">
      <w:pPr>
        <w:tabs>
          <w:tab w:val="left" w:pos="1440"/>
          <w:tab w:val="left" w:pos="2160"/>
        </w:tabs>
        <w:spacing w:line="240" w:lineRule="exact"/>
        <w:rPr>
          <w:u w:val="single"/>
        </w:rPr>
      </w:pPr>
    </w:p>
    <w:p w14:paraId="5E8092BC" w14:textId="77777777" w:rsidR="00034014" w:rsidRPr="00956701" w:rsidRDefault="00034014" w:rsidP="00034014">
      <w:pPr>
        <w:tabs>
          <w:tab w:val="left" w:pos="1440"/>
          <w:tab w:val="left" w:pos="2160"/>
        </w:tabs>
        <w:spacing w:line="240" w:lineRule="exact"/>
        <w:jc w:val="both"/>
      </w:pPr>
      <w:r w:rsidRPr="00956701">
        <w:tab/>
        <w:t>The directors may from time to time appoint a Chairman of the Board, a President, one or more Vice-Presidents (to which title may be added words indicating seniority or function), a Secretary, a Treasurer, a Managing Director, and such other officers as the directors may determine, including one or more assistants to any of the officers so appointed.  Subject to those powers and authority which by law may only be exercised by the directors, the officers of the Corporation may exercise respectively such powers and authority and shall perform such duties, in addition to those specified in the By-laws, as may from time to time be prescribed by the directors.  Except for the Chairman of the Board, if appointed, and the Managing Director, if appointed, an officer may, but need not be, a director.  One person may hold more than one office of the Corporation except that the offices of President and Secretary must be held by different persons unless the Board consists of a sole director.  The directors may also from time to time appoint other agents, attorneys, officers and employees of the Corporation within or without Canada, who may be given such titles and who may exercise such powers and authority (including the power of subdelegation) and shall perform such duties of management or otherwise, as the directors may from time to time prescribe.  In case of the absence of any officer or employee of the Corporation or for any other reason that the directors may deem sufficient, the directors may delegate for the time being the powers and authority of such officer or employee to any other officer or employee or to any director of the Corporation.</w:t>
      </w:r>
    </w:p>
    <w:p w14:paraId="058A1AC8" w14:textId="77777777" w:rsidR="00034014" w:rsidRPr="00956701" w:rsidRDefault="00034014" w:rsidP="00034014">
      <w:pPr>
        <w:tabs>
          <w:tab w:val="left" w:pos="1440"/>
          <w:tab w:val="left" w:pos="2160"/>
        </w:tabs>
        <w:spacing w:line="240" w:lineRule="exact"/>
        <w:jc w:val="right"/>
      </w:pPr>
      <w:r w:rsidRPr="00956701">
        <w:br w:type="page"/>
      </w:r>
      <w:r w:rsidRPr="00956701">
        <w:lastRenderedPageBreak/>
        <w:t>4.</w:t>
      </w:r>
    </w:p>
    <w:p w14:paraId="1E320E06" w14:textId="77777777" w:rsidR="00034014" w:rsidRPr="00956701" w:rsidRDefault="00034014" w:rsidP="00034014">
      <w:pPr>
        <w:tabs>
          <w:tab w:val="left" w:pos="1440"/>
          <w:tab w:val="left" w:pos="2160"/>
        </w:tabs>
        <w:spacing w:line="240" w:lineRule="exact"/>
        <w:jc w:val="both"/>
        <w:rPr>
          <w:u w:val="single"/>
        </w:rPr>
      </w:pPr>
      <w:r w:rsidRPr="00956701">
        <w:t>3.02</w:t>
      </w:r>
      <w:r w:rsidRPr="00956701">
        <w:tab/>
      </w:r>
      <w:r w:rsidRPr="00956701">
        <w:rPr>
          <w:u w:val="single"/>
        </w:rPr>
        <w:t>Chairman of the Board</w:t>
      </w:r>
    </w:p>
    <w:p w14:paraId="0150CBD5" w14:textId="77777777" w:rsidR="00034014" w:rsidRPr="00956701" w:rsidRDefault="00034014" w:rsidP="00034014">
      <w:pPr>
        <w:tabs>
          <w:tab w:val="left" w:pos="1440"/>
          <w:tab w:val="left" w:pos="2160"/>
        </w:tabs>
        <w:spacing w:line="240" w:lineRule="exact"/>
        <w:jc w:val="both"/>
        <w:rPr>
          <w:u w:val="single"/>
        </w:rPr>
      </w:pPr>
    </w:p>
    <w:p w14:paraId="13A86114" w14:textId="77777777" w:rsidR="00034014" w:rsidRPr="00956701" w:rsidRDefault="00034014" w:rsidP="00034014">
      <w:pPr>
        <w:tabs>
          <w:tab w:val="left" w:pos="1440"/>
          <w:tab w:val="left" w:pos="2160"/>
        </w:tabs>
        <w:spacing w:line="240" w:lineRule="exact"/>
        <w:jc w:val="both"/>
      </w:pPr>
      <w:r w:rsidRPr="00956701">
        <w:tab/>
        <w:t>The Chairman of the Board, if appointed, shall preside at all meetings of the Board and may exercise such other powers and authority and shall perform the duties which the directors may from time to time prescribe.</w:t>
      </w:r>
    </w:p>
    <w:p w14:paraId="3DA106AC" w14:textId="77777777" w:rsidR="00034014" w:rsidRPr="00956701" w:rsidRDefault="00034014" w:rsidP="00034014">
      <w:pPr>
        <w:tabs>
          <w:tab w:val="left" w:pos="1440"/>
          <w:tab w:val="left" w:pos="2160"/>
        </w:tabs>
        <w:spacing w:line="240" w:lineRule="exact"/>
        <w:jc w:val="both"/>
      </w:pPr>
    </w:p>
    <w:p w14:paraId="6589C19F" w14:textId="77777777" w:rsidR="00034014" w:rsidRPr="00956701" w:rsidRDefault="00034014" w:rsidP="00034014">
      <w:pPr>
        <w:tabs>
          <w:tab w:val="left" w:pos="1440"/>
          <w:tab w:val="left" w:pos="2160"/>
        </w:tabs>
        <w:spacing w:line="240" w:lineRule="exact"/>
        <w:jc w:val="both"/>
        <w:rPr>
          <w:u w:val="single"/>
        </w:rPr>
      </w:pPr>
      <w:r w:rsidRPr="00956701">
        <w:t>3.03</w:t>
      </w:r>
      <w:r w:rsidRPr="00956701">
        <w:tab/>
      </w:r>
      <w:r w:rsidRPr="00956701">
        <w:rPr>
          <w:u w:val="single"/>
        </w:rPr>
        <w:t>President</w:t>
      </w:r>
    </w:p>
    <w:p w14:paraId="70D5DDB4" w14:textId="77777777" w:rsidR="00034014" w:rsidRPr="00956701" w:rsidRDefault="00034014" w:rsidP="00034014">
      <w:pPr>
        <w:tabs>
          <w:tab w:val="left" w:pos="1440"/>
          <w:tab w:val="left" w:pos="2160"/>
        </w:tabs>
        <w:spacing w:line="240" w:lineRule="exact"/>
        <w:jc w:val="both"/>
        <w:rPr>
          <w:u w:val="single"/>
        </w:rPr>
      </w:pPr>
    </w:p>
    <w:p w14:paraId="57A746A3" w14:textId="77777777" w:rsidR="00034014" w:rsidRPr="00956701" w:rsidRDefault="00034014" w:rsidP="00034014">
      <w:pPr>
        <w:tabs>
          <w:tab w:val="left" w:pos="1440"/>
          <w:tab w:val="left" w:pos="2160"/>
        </w:tabs>
        <w:spacing w:line="240" w:lineRule="exact"/>
        <w:jc w:val="both"/>
      </w:pPr>
      <w:r w:rsidRPr="00956701">
        <w:tab/>
        <w:t>The President shall be the chief operating officer of the Corporation and, subject to the authority of the directors shall have general supervision of the business and affairs of the Corporation and shall have such other powers and duties as the directors may specify.  The President shall preside at all meetings of the shareholders, unless otherwise determined by the directors, and in the event no Chairman of the Board has been appointed or during the absence of the Chairman of the Board or inability or failure of the Chairman of the Board to act, the President shall also have the powers and duties of the office of the Chairman of the Board.</w:t>
      </w:r>
    </w:p>
    <w:p w14:paraId="474DCBFB" w14:textId="77777777" w:rsidR="00034014" w:rsidRPr="00956701" w:rsidRDefault="00034014" w:rsidP="00034014">
      <w:pPr>
        <w:tabs>
          <w:tab w:val="left" w:pos="1440"/>
          <w:tab w:val="left" w:pos="2160"/>
        </w:tabs>
        <w:spacing w:line="240" w:lineRule="exact"/>
        <w:jc w:val="both"/>
      </w:pPr>
    </w:p>
    <w:p w14:paraId="0E974430" w14:textId="77777777" w:rsidR="00034014" w:rsidRPr="00956701" w:rsidRDefault="00034014" w:rsidP="00034014">
      <w:pPr>
        <w:tabs>
          <w:tab w:val="left" w:pos="1440"/>
          <w:tab w:val="left" w:pos="2160"/>
        </w:tabs>
        <w:spacing w:line="240" w:lineRule="exact"/>
        <w:jc w:val="both"/>
        <w:rPr>
          <w:u w:val="single"/>
        </w:rPr>
      </w:pPr>
      <w:r w:rsidRPr="00956701">
        <w:t>3.04</w:t>
      </w:r>
      <w:r w:rsidRPr="00956701">
        <w:tab/>
      </w:r>
      <w:r w:rsidRPr="00956701">
        <w:rPr>
          <w:u w:val="single"/>
        </w:rPr>
        <w:t>Vice-President</w:t>
      </w:r>
    </w:p>
    <w:p w14:paraId="5C1F9D68" w14:textId="77777777" w:rsidR="00034014" w:rsidRPr="00956701" w:rsidRDefault="00034014" w:rsidP="00034014">
      <w:pPr>
        <w:tabs>
          <w:tab w:val="left" w:pos="1440"/>
          <w:tab w:val="left" w:pos="2160"/>
        </w:tabs>
        <w:spacing w:line="240" w:lineRule="exact"/>
        <w:jc w:val="both"/>
        <w:rPr>
          <w:u w:val="single"/>
        </w:rPr>
      </w:pPr>
    </w:p>
    <w:p w14:paraId="43E692EC" w14:textId="77777777" w:rsidR="00034014" w:rsidRPr="00956701" w:rsidRDefault="00034014" w:rsidP="00034014">
      <w:pPr>
        <w:tabs>
          <w:tab w:val="left" w:pos="1440"/>
          <w:tab w:val="left" w:pos="2160"/>
        </w:tabs>
        <w:spacing w:line="240" w:lineRule="exact"/>
        <w:jc w:val="both"/>
      </w:pPr>
      <w:r w:rsidRPr="00956701">
        <w:tab/>
        <w:t>The Vice-President, or if more than one Vice-President has been appointed, the Vice-Presidents, may exercise such powers and authority and shall perform such duties as may from time to time be prescribed by the directors.  During the absence of the President or the inability or failure of the President to act, the Vice-President, or if more than one Vice-President has been appointed, the Vice-President first appointed, shall also have the powers and duties of the office of President.</w:t>
      </w:r>
    </w:p>
    <w:p w14:paraId="7F9F3009" w14:textId="77777777" w:rsidR="00034014" w:rsidRPr="00956701" w:rsidRDefault="00034014" w:rsidP="00034014">
      <w:pPr>
        <w:tabs>
          <w:tab w:val="left" w:pos="1440"/>
          <w:tab w:val="left" w:pos="2160"/>
        </w:tabs>
        <w:spacing w:line="240" w:lineRule="exact"/>
        <w:jc w:val="both"/>
      </w:pPr>
    </w:p>
    <w:p w14:paraId="1902D457" w14:textId="77777777" w:rsidR="00034014" w:rsidRPr="00956701" w:rsidRDefault="00034014" w:rsidP="00034014">
      <w:pPr>
        <w:tabs>
          <w:tab w:val="left" w:pos="1440"/>
          <w:tab w:val="left" w:pos="2160"/>
        </w:tabs>
        <w:spacing w:line="240" w:lineRule="exact"/>
        <w:jc w:val="both"/>
        <w:rPr>
          <w:u w:val="single"/>
        </w:rPr>
      </w:pPr>
      <w:r w:rsidRPr="00956701">
        <w:t>3.05</w:t>
      </w:r>
      <w:r w:rsidRPr="00956701">
        <w:tab/>
      </w:r>
      <w:r w:rsidRPr="00956701">
        <w:rPr>
          <w:u w:val="single"/>
        </w:rPr>
        <w:t>Managing Director</w:t>
      </w:r>
    </w:p>
    <w:p w14:paraId="1C98C5E1" w14:textId="77777777" w:rsidR="00034014" w:rsidRPr="00956701" w:rsidRDefault="00034014" w:rsidP="00034014">
      <w:pPr>
        <w:tabs>
          <w:tab w:val="left" w:pos="1440"/>
          <w:tab w:val="left" w:pos="2160"/>
        </w:tabs>
        <w:spacing w:line="240" w:lineRule="exact"/>
        <w:jc w:val="both"/>
        <w:rPr>
          <w:u w:val="single"/>
        </w:rPr>
      </w:pPr>
    </w:p>
    <w:p w14:paraId="2BEC0C07" w14:textId="77777777" w:rsidR="00034014" w:rsidRPr="00956701" w:rsidRDefault="00034014" w:rsidP="00034014">
      <w:pPr>
        <w:tabs>
          <w:tab w:val="left" w:pos="1440"/>
          <w:tab w:val="left" w:pos="2160"/>
        </w:tabs>
        <w:spacing w:line="240" w:lineRule="exact"/>
        <w:jc w:val="both"/>
      </w:pPr>
      <w:r w:rsidRPr="00956701">
        <w:tab/>
        <w:t>The Managing Director, if appointed, shall manage the operations of the Corporation generally, and may exercise such other powers and authority and shall perform such other duties as may from time to time be prescribed by the directors.</w:t>
      </w:r>
    </w:p>
    <w:p w14:paraId="1996205E" w14:textId="77777777" w:rsidR="00034014" w:rsidRPr="00956701" w:rsidRDefault="00034014" w:rsidP="00034014">
      <w:pPr>
        <w:tabs>
          <w:tab w:val="left" w:pos="1440"/>
          <w:tab w:val="left" w:pos="2160"/>
        </w:tabs>
        <w:spacing w:line="240" w:lineRule="exact"/>
        <w:jc w:val="both"/>
      </w:pPr>
    </w:p>
    <w:p w14:paraId="2F6475FD" w14:textId="77777777" w:rsidR="00034014" w:rsidRPr="00956701" w:rsidRDefault="00034014" w:rsidP="00034014">
      <w:pPr>
        <w:tabs>
          <w:tab w:val="left" w:pos="1440"/>
          <w:tab w:val="left" w:pos="2160"/>
        </w:tabs>
        <w:spacing w:line="240" w:lineRule="exact"/>
        <w:jc w:val="both"/>
        <w:rPr>
          <w:u w:val="single"/>
        </w:rPr>
      </w:pPr>
      <w:r w:rsidRPr="00956701">
        <w:t>3.06</w:t>
      </w:r>
      <w:r w:rsidRPr="00956701">
        <w:tab/>
      </w:r>
      <w:r w:rsidRPr="00956701">
        <w:rPr>
          <w:u w:val="single"/>
        </w:rPr>
        <w:t>Secretary</w:t>
      </w:r>
    </w:p>
    <w:p w14:paraId="3C0F3B75" w14:textId="77777777" w:rsidR="00034014" w:rsidRPr="00956701" w:rsidRDefault="00034014" w:rsidP="00034014">
      <w:pPr>
        <w:tabs>
          <w:tab w:val="left" w:pos="1440"/>
          <w:tab w:val="left" w:pos="2160"/>
        </w:tabs>
        <w:spacing w:line="240" w:lineRule="exact"/>
        <w:jc w:val="both"/>
      </w:pPr>
    </w:p>
    <w:p w14:paraId="2F68DB76" w14:textId="77777777" w:rsidR="00034014" w:rsidRPr="00956701" w:rsidRDefault="00034014" w:rsidP="00034014">
      <w:pPr>
        <w:tabs>
          <w:tab w:val="left" w:pos="1440"/>
          <w:tab w:val="left" w:pos="2160"/>
        </w:tabs>
        <w:spacing w:line="240" w:lineRule="exact"/>
        <w:jc w:val="both"/>
      </w:pPr>
      <w:r w:rsidRPr="00956701">
        <w:tab/>
        <w:t>The Secretary, if appointed, shall attend and be the secretary to all meetings of the directors, shareholders and committees of the Board and shall enter or cause to be entered in records kept for that purpose minutes of all proceedings at such meetings.  The Secretary shall give or cause to be given as and when instructed all notices to shareholders, directors, officers, auditors and members of committees of the Board.  The Secretary shall be the custodian of the corporate seal, if any, of the Corporation and shall have charge of all books, papers, reports, certificates, records, documents, registers and instruments belonging to the Corporation.  The Secretary shall be responsible for registering or filing of all reports, certificates and all other documents required by law to be registered or filed by the Corporation.  The Secretary shall certify any documents of the Corporation except when some other officer or agent has been appointed for any such purpose and may exercise such other powers and authority and shall perform such other duties as may from time to time be prescribed by the directors or the President.</w:t>
      </w:r>
    </w:p>
    <w:p w14:paraId="64B7FD2E" w14:textId="77777777" w:rsidR="00034014" w:rsidRPr="00956701" w:rsidRDefault="00034014" w:rsidP="00034014">
      <w:pPr>
        <w:tabs>
          <w:tab w:val="left" w:pos="1440"/>
          <w:tab w:val="left" w:pos="2160"/>
        </w:tabs>
        <w:spacing w:line="240" w:lineRule="exact"/>
        <w:jc w:val="right"/>
      </w:pPr>
      <w:r w:rsidRPr="00956701">
        <w:br w:type="page"/>
      </w:r>
      <w:r w:rsidRPr="00956701">
        <w:lastRenderedPageBreak/>
        <w:t>5.</w:t>
      </w:r>
    </w:p>
    <w:p w14:paraId="0178BA36" w14:textId="77777777" w:rsidR="00034014" w:rsidRPr="00956701" w:rsidRDefault="00034014" w:rsidP="00034014">
      <w:pPr>
        <w:tabs>
          <w:tab w:val="left" w:pos="1440"/>
          <w:tab w:val="left" w:pos="2160"/>
        </w:tabs>
        <w:spacing w:line="240" w:lineRule="exact"/>
        <w:jc w:val="both"/>
        <w:rPr>
          <w:u w:val="single"/>
        </w:rPr>
      </w:pPr>
      <w:r w:rsidRPr="00956701">
        <w:t>3.07</w:t>
      </w:r>
      <w:r w:rsidRPr="00956701">
        <w:tab/>
      </w:r>
      <w:r w:rsidRPr="00956701">
        <w:rPr>
          <w:u w:val="single"/>
        </w:rPr>
        <w:t>Treasurer</w:t>
      </w:r>
    </w:p>
    <w:p w14:paraId="0F8C5DB2" w14:textId="77777777" w:rsidR="00034014" w:rsidRPr="00956701" w:rsidRDefault="00034014" w:rsidP="00034014">
      <w:pPr>
        <w:tabs>
          <w:tab w:val="left" w:pos="1440"/>
          <w:tab w:val="left" w:pos="2160"/>
        </w:tabs>
        <w:spacing w:line="240" w:lineRule="exact"/>
        <w:jc w:val="both"/>
        <w:rPr>
          <w:u w:val="single"/>
        </w:rPr>
      </w:pPr>
    </w:p>
    <w:p w14:paraId="16F3325C" w14:textId="77777777" w:rsidR="00034014" w:rsidRPr="00956701" w:rsidRDefault="00034014" w:rsidP="00034014">
      <w:pPr>
        <w:tabs>
          <w:tab w:val="left" w:pos="1440"/>
          <w:tab w:val="left" w:pos="2160"/>
        </w:tabs>
        <w:spacing w:line="240" w:lineRule="exact"/>
        <w:jc w:val="both"/>
      </w:pPr>
      <w:r w:rsidRPr="00956701">
        <w:tab/>
        <w:t>The Treasurer, if appointed, shall be responsible for the keeping of proper accounting records in compliance with the Act and shall be responsible for the deposit of monies and other valuable effects of the Corporation in the name and to the credit of the Corporation in such banks or other depositories as the directors may from time to time designate and shall be responsible for the disbursement of the funds of the Corporation.  The Treasurer shall render to the President and the Board whenever so directed an account of all financial transactions and of the financial position of the Corporation.  The Treasurer shall be subject to the control of the President and may exercise such other powers and authority and shall perform such other duties as may from time to time be prescribed by the directors or by the President.  Whenever the Secretary is also the Treasurer the office may be designated Secretary-Treasurer.</w:t>
      </w:r>
    </w:p>
    <w:p w14:paraId="0ADFB759" w14:textId="77777777" w:rsidR="00034014" w:rsidRPr="00956701" w:rsidRDefault="00034014" w:rsidP="00034014">
      <w:pPr>
        <w:tabs>
          <w:tab w:val="left" w:pos="1440"/>
          <w:tab w:val="left" w:pos="2160"/>
        </w:tabs>
        <w:spacing w:line="240" w:lineRule="exact"/>
        <w:jc w:val="both"/>
      </w:pPr>
    </w:p>
    <w:p w14:paraId="43898AD7" w14:textId="77777777" w:rsidR="00034014" w:rsidRPr="00956701" w:rsidRDefault="00034014" w:rsidP="00034014">
      <w:pPr>
        <w:tabs>
          <w:tab w:val="left" w:pos="1440"/>
          <w:tab w:val="left" w:pos="2160"/>
        </w:tabs>
        <w:spacing w:line="240" w:lineRule="exact"/>
        <w:jc w:val="both"/>
        <w:rPr>
          <w:u w:val="single"/>
        </w:rPr>
      </w:pPr>
      <w:r w:rsidRPr="00956701">
        <w:t>3.08</w:t>
      </w:r>
      <w:r w:rsidRPr="00956701">
        <w:tab/>
      </w:r>
      <w:r w:rsidRPr="00956701">
        <w:rPr>
          <w:u w:val="single"/>
        </w:rPr>
        <w:t>Other Officers</w:t>
      </w:r>
    </w:p>
    <w:p w14:paraId="0EA03077" w14:textId="77777777" w:rsidR="00034014" w:rsidRPr="00956701" w:rsidRDefault="00034014" w:rsidP="00034014">
      <w:pPr>
        <w:tabs>
          <w:tab w:val="left" w:pos="1440"/>
          <w:tab w:val="left" w:pos="2160"/>
        </w:tabs>
        <w:spacing w:line="240" w:lineRule="exact"/>
        <w:jc w:val="both"/>
        <w:rPr>
          <w:u w:val="single"/>
        </w:rPr>
      </w:pPr>
    </w:p>
    <w:p w14:paraId="326FF2A3" w14:textId="77777777" w:rsidR="00034014" w:rsidRPr="00956701" w:rsidRDefault="00034014" w:rsidP="00034014">
      <w:pPr>
        <w:tabs>
          <w:tab w:val="left" w:pos="1440"/>
          <w:tab w:val="left" w:pos="2160"/>
        </w:tabs>
        <w:spacing w:line="240" w:lineRule="exact"/>
        <w:jc w:val="both"/>
      </w:pPr>
      <w:r w:rsidRPr="00956701">
        <w:tab/>
        <w:t>The powers and duties of all other officers shall be such as prescribed by the directors.  Any of the powers and duties of an officer to whom an assistant has been appointed may be exercised and performed by such assistant, unless the directors otherwise direct.</w:t>
      </w:r>
    </w:p>
    <w:p w14:paraId="0BBC33E8" w14:textId="77777777" w:rsidR="00034014" w:rsidRPr="00956701" w:rsidRDefault="00034014" w:rsidP="00034014">
      <w:pPr>
        <w:tabs>
          <w:tab w:val="left" w:pos="1440"/>
          <w:tab w:val="left" w:pos="2160"/>
        </w:tabs>
        <w:spacing w:line="240" w:lineRule="exact"/>
        <w:jc w:val="both"/>
      </w:pPr>
    </w:p>
    <w:p w14:paraId="4E1FF2D8" w14:textId="77777777" w:rsidR="00034014" w:rsidRPr="00956701" w:rsidRDefault="00034014" w:rsidP="00034014">
      <w:pPr>
        <w:tabs>
          <w:tab w:val="left" w:pos="1440"/>
          <w:tab w:val="left" w:pos="2160"/>
        </w:tabs>
        <w:spacing w:line="240" w:lineRule="exact"/>
        <w:jc w:val="both"/>
        <w:rPr>
          <w:u w:val="single"/>
        </w:rPr>
      </w:pPr>
      <w:r w:rsidRPr="00956701">
        <w:t>3.09</w:t>
      </w:r>
      <w:r w:rsidRPr="00956701">
        <w:tab/>
      </w:r>
      <w:r w:rsidRPr="00956701">
        <w:rPr>
          <w:u w:val="single"/>
        </w:rPr>
        <w:t>Variation of Powers and Duties</w:t>
      </w:r>
    </w:p>
    <w:p w14:paraId="3AB41EB6" w14:textId="77777777" w:rsidR="00034014" w:rsidRPr="00956701" w:rsidRDefault="00034014" w:rsidP="00034014">
      <w:pPr>
        <w:tabs>
          <w:tab w:val="left" w:pos="1440"/>
          <w:tab w:val="left" w:pos="2160"/>
        </w:tabs>
        <w:spacing w:line="240" w:lineRule="exact"/>
        <w:jc w:val="both"/>
        <w:rPr>
          <w:u w:val="single"/>
        </w:rPr>
      </w:pPr>
    </w:p>
    <w:p w14:paraId="2B0B0895" w14:textId="77777777" w:rsidR="00034014" w:rsidRPr="00956701" w:rsidRDefault="00034014" w:rsidP="00034014">
      <w:pPr>
        <w:tabs>
          <w:tab w:val="left" w:pos="1440"/>
          <w:tab w:val="left" w:pos="2160"/>
        </w:tabs>
        <w:spacing w:line="240" w:lineRule="exact"/>
        <w:jc w:val="both"/>
      </w:pPr>
      <w:r w:rsidRPr="00956701">
        <w:tab/>
        <w:t>The directors may from time to time vary, add to or limit the powers, authority and duties of any officer.</w:t>
      </w:r>
    </w:p>
    <w:p w14:paraId="6154F526" w14:textId="77777777" w:rsidR="00034014" w:rsidRPr="00956701" w:rsidRDefault="00034014" w:rsidP="00034014">
      <w:pPr>
        <w:tabs>
          <w:tab w:val="left" w:pos="1440"/>
          <w:tab w:val="left" w:pos="2160"/>
        </w:tabs>
        <w:spacing w:line="240" w:lineRule="exact"/>
        <w:jc w:val="both"/>
      </w:pPr>
    </w:p>
    <w:p w14:paraId="134D956A" w14:textId="77777777" w:rsidR="00034014" w:rsidRPr="00956701" w:rsidRDefault="00034014" w:rsidP="00034014">
      <w:pPr>
        <w:tabs>
          <w:tab w:val="left" w:pos="1440"/>
          <w:tab w:val="left" w:pos="2160"/>
        </w:tabs>
        <w:spacing w:line="240" w:lineRule="exact"/>
        <w:jc w:val="both"/>
        <w:rPr>
          <w:u w:val="single"/>
        </w:rPr>
      </w:pPr>
      <w:r w:rsidRPr="00956701">
        <w:t>3.10</w:t>
      </w:r>
      <w:r w:rsidRPr="00956701">
        <w:tab/>
      </w:r>
      <w:r w:rsidRPr="00956701">
        <w:rPr>
          <w:u w:val="single"/>
        </w:rPr>
        <w:t>Removal and Discharge</w:t>
      </w:r>
    </w:p>
    <w:p w14:paraId="2269B87C" w14:textId="77777777" w:rsidR="00034014" w:rsidRPr="00956701" w:rsidRDefault="00034014" w:rsidP="00034014">
      <w:pPr>
        <w:tabs>
          <w:tab w:val="left" w:pos="1440"/>
          <w:tab w:val="left" w:pos="2160"/>
        </w:tabs>
        <w:spacing w:line="240" w:lineRule="exact"/>
        <w:jc w:val="both"/>
        <w:rPr>
          <w:u w:val="single"/>
        </w:rPr>
      </w:pPr>
    </w:p>
    <w:p w14:paraId="4CD730A2" w14:textId="77777777" w:rsidR="00034014" w:rsidRPr="00956701" w:rsidRDefault="00034014" w:rsidP="00034014">
      <w:pPr>
        <w:tabs>
          <w:tab w:val="left" w:pos="1440"/>
          <w:tab w:val="left" w:pos="2160"/>
        </w:tabs>
        <w:spacing w:line="240" w:lineRule="exact"/>
        <w:jc w:val="both"/>
      </w:pPr>
      <w:r w:rsidRPr="00956701">
        <w:tab/>
        <w:t>The directors, in their discretion, may remove any officer of the Corporation, with or without cause, at any time, unless the resolution or contract providing for the appointment of such officer stipulates otherwise.</w:t>
      </w:r>
    </w:p>
    <w:p w14:paraId="76718A8B" w14:textId="77777777" w:rsidR="00034014" w:rsidRPr="00956701" w:rsidRDefault="00034014" w:rsidP="00034014">
      <w:pPr>
        <w:tabs>
          <w:tab w:val="left" w:pos="1440"/>
          <w:tab w:val="left" w:pos="2160"/>
        </w:tabs>
        <w:spacing w:line="240" w:lineRule="exact"/>
        <w:jc w:val="both"/>
      </w:pPr>
    </w:p>
    <w:p w14:paraId="7CDCF293" w14:textId="77777777" w:rsidR="00034014" w:rsidRPr="00956701" w:rsidRDefault="00034014" w:rsidP="00034014">
      <w:pPr>
        <w:tabs>
          <w:tab w:val="left" w:pos="1440"/>
          <w:tab w:val="left" w:pos="2160"/>
        </w:tabs>
        <w:spacing w:line="240" w:lineRule="exact"/>
        <w:jc w:val="both"/>
        <w:rPr>
          <w:u w:val="single"/>
        </w:rPr>
      </w:pPr>
      <w:r w:rsidRPr="00956701">
        <w:t>3.11</w:t>
      </w:r>
      <w:r w:rsidRPr="00956701">
        <w:tab/>
      </w:r>
      <w:r w:rsidRPr="00956701">
        <w:rPr>
          <w:u w:val="single"/>
        </w:rPr>
        <w:t>Term of Office</w:t>
      </w:r>
    </w:p>
    <w:p w14:paraId="4352E9D0" w14:textId="77777777" w:rsidR="00034014" w:rsidRPr="00956701" w:rsidRDefault="00034014" w:rsidP="00034014">
      <w:pPr>
        <w:tabs>
          <w:tab w:val="left" w:pos="1440"/>
          <w:tab w:val="left" w:pos="2160"/>
        </w:tabs>
        <w:spacing w:line="240" w:lineRule="exact"/>
        <w:jc w:val="both"/>
      </w:pPr>
    </w:p>
    <w:p w14:paraId="5EE0A681" w14:textId="77777777" w:rsidR="00034014" w:rsidRPr="00956701" w:rsidRDefault="00034014" w:rsidP="00034014">
      <w:pPr>
        <w:tabs>
          <w:tab w:val="left" w:pos="1440"/>
          <w:tab w:val="left" w:pos="2160"/>
        </w:tabs>
        <w:spacing w:line="240" w:lineRule="exact"/>
        <w:jc w:val="both"/>
      </w:pPr>
      <w:r w:rsidRPr="00956701">
        <w:tab/>
        <w:t>Each officer appointed by the directors shall hold office until a successor is appointed, or until earlier resignation or removal by the directors.</w:t>
      </w:r>
    </w:p>
    <w:p w14:paraId="6B6089D0" w14:textId="77777777" w:rsidR="00034014" w:rsidRPr="00956701" w:rsidRDefault="00034014" w:rsidP="00034014">
      <w:pPr>
        <w:tabs>
          <w:tab w:val="left" w:pos="1440"/>
          <w:tab w:val="left" w:pos="2160"/>
        </w:tabs>
        <w:spacing w:line="240" w:lineRule="exact"/>
        <w:jc w:val="both"/>
      </w:pPr>
    </w:p>
    <w:p w14:paraId="7193E06E" w14:textId="77777777" w:rsidR="00034014" w:rsidRPr="00956701" w:rsidRDefault="00034014" w:rsidP="00034014">
      <w:pPr>
        <w:tabs>
          <w:tab w:val="left" w:pos="1440"/>
          <w:tab w:val="left" w:pos="2160"/>
        </w:tabs>
        <w:spacing w:line="240" w:lineRule="exact"/>
        <w:jc w:val="both"/>
      </w:pPr>
    </w:p>
    <w:p w14:paraId="5115BD24" w14:textId="77777777" w:rsidR="00034014" w:rsidRPr="00956701" w:rsidRDefault="00034014" w:rsidP="00034014">
      <w:pPr>
        <w:tabs>
          <w:tab w:val="left" w:pos="1440"/>
          <w:tab w:val="left" w:pos="2160"/>
        </w:tabs>
        <w:spacing w:line="240" w:lineRule="exact"/>
        <w:jc w:val="center"/>
        <w:rPr>
          <w:u w:val="single"/>
        </w:rPr>
      </w:pPr>
      <w:r w:rsidRPr="00956701">
        <w:rPr>
          <w:u w:val="single"/>
        </w:rPr>
        <w:t>SECTION FOUR - SHAREHOLDERS AND SHARES</w:t>
      </w:r>
    </w:p>
    <w:p w14:paraId="4A05FE8C" w14:textId="77777777" w:rsidR="00034014" w:rsidRPr="00956701" w:rsidRDefault="00034014" w:rsidP="00034014">
      <w:pPr>
        <w:tabs>
          <w:tab w:val="left" w:pos="1440"/>
          <w:tab w:val="left" w:pos="2160"/>
        </w:tabs>
        <w:spacing w:line="240" w:lineRule="exact"/>
      </w:pPr>
    </w:p>
    <w:p w14:paraId="63030CFC" w14:textId="77777777" w:rsidR="00034014" w:rsidRPr="00956701" w:rsidRDefault="00034014" w:rsidP="00034014">
      <w:pPr>
        <w:tabs>
          <w:tab w:val="left" w:pos="1440"/>
          <w:tab w:val="left" w:pos="2160"/>
        </w:tabs>
        <w:spacing w:line="240" w:lineRule="exact"/>
        <w:rPr>
          <w:u w:val="single"/>
        </w:rPr>
      </w:pPr>
      <w:r w:rsidRPr="00956701">
        <w:t>4.01</w:t>
      </w:r>
      <w:r w:rsidRPr="00956701">
        <w:tab/>
      </w:r>
      <w:r w:rsidRPr="00956701">
        <w:rPr>
          <w:u w:val="single"/>
        </w:rPr>
        <w:t>Telecommunication Meetings</w:t>
      </w:r>
    </w:p>
    <w:p w14:paraId="07160E5F" w14:textId="77777777" w:rsidR="00034014" w:rsidRPr="00956701" w:rsidRDefault="00034014" w:rsidP="00034014">
      <w:pPr>
        <w:tabs>
          <w:tab w:val="left" w:pos="1440"/>
          <w:tab w:val="left" w:pos="2160"/>
        </w:tabs>
        <w:spacing w:line="240" w:lineRule="exact"/>
        <w:rPr>
          <w:u w:val="single"/>
        </w:rPr>
      </w:pPr>
    </w:p>
    <w:p w14:paraId="7431F86C" w14:textId="77777777" w:rsidR="00034014" w:rsidRPr="00956701" w:rsidRDefault="00034014" w:rsidP="00034014">
      <w:pPr>
        <w:tabs>
          <w:tab w:val="left" w:pos="1440"/>
          <w:tab w:val="left" w:pos="2160"/>
        </w:tabs>
        <w:spacing w:line="240" w:lineRule="exact"/>
        <w:jc w:val="both"/>
      </w:pPr>
      <w:r w:rsidRPr="00956701">
        <w:tab/>
        <w:t>A shareholder or any other person entitled to attend a meeting of shareholders may participate in the meeting by means of telephone or other communication facilities that permit all persons participating in the meeting to hear each other (and a person participating in such a meeting by those means is deemed to be present at the meeting).</w:t>
      </w:r>
    </w:p>
    <w:p w14:paraId="3C1443FE" w14:textId="77777777" w:rsidR="00034014" w:rsidRPr="00956701" w:rsidRDefault="00034014" w:rsidP="00034014">
      <w:pPr>
        <w:tabs>
          <w:tab w:val="left" w:pos="1440"/>
          <w:tab w:val="left" w:pos="2160"/>
        </w:tabs>
        <w:spacing w:line="240" w:lineRule="exact"/>
        <w:jc w:val="both"/>
      </w:pPr>
    </w:p>
    <w:p w14:paraId="70812B61" w14:textId="77777777" w:rsidR="00034014" w:rsidRPr="00956701" w:rsidRDefault="00034014" w:rsidP="00034014">
      <w:pPr>
        <w:tabs>
          <w:tab w:val="left" w:pos="1440"/>
          <w:tab w:val="left" w:pos="2160"/>
        </w:tabs>
        <w:spacing w:line="240" w:lineRule="exact"/>
        <w:jc w:val="both"/>
      </w:pPr>
      <w:r w:rsidRPr="00956701">
        <w:t>4.02</w:t>
      </w:r>
      <w:r w:rsidRPr="00956701">
        <w:tab/>
      </w:r>
      <w:r w:rsidRPr="00956701">
        <w:rPr>
          <w:u w:val="single"/>
        </w:rPr>
        <w:t>Persons Entitled to be Present</w:t>
      </w:r>
    </w:p>
    <w:p w14:paraId="266A2CB7" w14:textId="77777777" w:rsidR="00034014" w:rsidRPr="00956701" w:rsidRDefault="00034014" w:rsidP="00034014">
      <w:pPr>
        <w:tabs>
          <w:tab w:val="left" w:pos="1440"/>
          <w:tab w:val="left" w:pos="2160"/>
        </w:tabs>
        <w:spacing w:line="240" w:lineRule="exact"/>
        <w:jc w:val="both"/>
      </w:pPr>
    </w:p>
    <w:p w14:paraId="5242215A" w14:textId="77777777" w:rsidR="00034014" w:rsidRPr="00956701" w:rsidRDefault="00034014" w:rsidP="00034014">
      <w:pPr>
        <w:tabs>
          <w:tab w:val="left" w:pos="1440"/>
          <w:tab w:val="left" w:pos="2160"/>
        </w:tabs>
        <w:spacing w:line="240" w:lineRule="exact"/>
        <w:jc w:val="both"/>
      </w:pPr>
      <w:r w:rsidRPr="00956701">
        <w:tab/>
        <w:t>The only persons entitled to be present at a meeting of the shareholders shall be those persons entitled to vote thereat, the directors and auditor (if any) of the Corporation and others who, although not entitled to vote, are entitled or required under any provision of the Act or the Articles or By-laws to be present at the meeting.</w:t>
      </w:r>
    </w:p>
    <w:p w14:paraId="4E064E5D" w14:textId="77777777" w:rsidR="00034014" w:rsidRPr="00956701" w:rsidRDefault="00034014" w:rsidP="00034014">
      <w:pPr>
        <w:tabs>
          <w:tab w:val="left" w:pos="1440"/>
          <w:tab w:val="left" w:pos="2160"/>
        </w:tabs>
        <w:spacing w:line="240" w:lineRule="exact"/>
        <w:jc w:val="right"/>
      </w:pPr>
      <w:r w:rsidRPr="00956701">
        <w:br w:type="page"/>
      </w:r>
      <w:r w:rsidRPr="00956701">
        <w:lastRenderedPageBreak/>
        <w:t>6.</w:t>
      </w:r>
    </w:p>
    <w:p w14:paraId="62F9295D" w14:textId="77777777" w:rsidR="00034014" w:rsidRPr="00956701" w:rsidRDefault="00034014" w:rsidP="00034014">
      <w:pPr>
        <w:tabs>
          <w:tab w:val="left" w:pos="1440"/>
          <w:tab w:val="left" w:pos="2160"/>
        </w:tabs>
        <w:spacing w:line="240" w:lineRule="exact"/>
        <w:jc w:val="both"/>
      </w:pPr>
    </w:p>
    <w:p w14:paraId="0BB4BDFD" w14:textId="77777777" w:rsidR="00034014" w:rsidRPr="00956701" w:rsidRDefault="00034014" w:rsidP="00034014">
      <w:pPr>
        <w:tabs>
          <w:tab w:val="left" w:pos="1440"/>
          <w:tab w:val="left" w:pos="2160"/>
        </w:tabs>
        <w:spacing w:line="240" w:lineRule="exact"/>
        <w:jc w:val="both"/>
      </w:pPr>
      <w:r w:rsidRPr="00956701">
        <w:t>Any other persons may be admitted only on the invitation of the chairman of the meeting or with the consent of the meeting.</w:t>
      </w:r>
    </w:p>
    <w:p w14:paraId="2FE94749" w14:textId="77777777" w:rsidR="00034014" w:rsidRPr="00956701" w:rsidRDefault="00034014" w:rsidP="00034014">
      <w:pPr>
        <w:tabs>
          <w:tab w:val="left" w:pos="1440"/>
          <w:tab w:val="left" w:pos="2160"/>
        </w:tabs>
        <w:spacing w:line="240" w:lineRule="exact"/>
        <w:jc w:val="both"/>
      </w:pPr>
    </w:p>
    <w:p w14:paraId="23609416" w14:textId="77777777" w:rsidR="00034014" w:rsidRPr="00956701" w:rsidRDefault="00034014" w:rsidP="00034014">
      <w:pPr>
        <w:tabs>
          <w:tab w:val="left" w:pos="1440"/>
          <w:tab w:val="left" w:pos="2160"/>
        </w:tabs>
        <w:spacing w:line="240" w:lineRule="exact"/>
        <w:jc w:val="both"/>
      </w:pPr>
      <w:r w:rsidRPr="00956701">
        <w:t>4.03</w:t>
      </w:r>
      <w:r w:rsidRPr="00956701">
        <w:tab/>
      </w:r>
      <w:r w:rsidRPr="00956701">
        <w:rPr>
          <w:u w:val="single"/>
        </w:rPr>
        <w:t>Chairman</w:t>
      </w:r>
    </w:p>
    <w:p w14:paraId="4B1DDE4B" w14:textId="77777777" w:rsidR="00034014" w:rsidRPr="00956701" w:rsidRDefault="00034014" w:rsidP="00034014">
      <w:pPr>
        <w:tabs>
          <w:tab w:val="left" w:pos="1440"/>
          <w:tab w:val="left" w:pos="2160"/>
        </w:tabs>
        <w:spacing w:line="240" w:lineRule="exact"/>
        <w:jc w:val="both"/>
      </w:pPr>
    </w:p>
    <w:p w14:paraId="53E5B5F7" w14:textId="77777777" w:rsidR="00034014" w:rsidRPr="00956701" w:rsidRDefault="00034014" w:rsidP="00034014">
      <w:pPr>
        <w:spacing w:line="240" w:lineRule="exact"/>
      </w:pPr>
      <w:r w:rsidRPr="00956701">
        <w:tab/>
        <w:t>The chairman of any meeting of the shareholders shall be the first mentioned of such of the following officers as have been appointed and who is present at the meeting.</w:t>
      </w:r>
    </w:p>
    <w:p w14:paraId="2E82B2F4" w14:textId="77777777" w:rsidR="00034014" w:rsidRPr="00956701" w:rsidRDefault="00034014" w:rsidP="00034014">
      <w:pPr>
        <w:spacing w:line="240" w:lineRule="exact"/>
      </w:pPr>
    </w:p>
    <w:p w14:paraId="6717F588" w14:textId="77777777" w:rsidR="00034014" w:rsidRPr="00956701" w:rsidRDefault="00034014" w:rsidP="00034014">
      <w:pPr>
        <w:spacing w:line="240" w:lineRule="exact"/>
        <w:ind w:left="1440" w:hanging="720"/>
      </w:pPr>
      <w:r w:rsidRPr="00956701">
        <w:t>(a)</w:t>
      </w:r>
      <w:r w:rsidRPr="00956701">
        <w:tab/>
        <w:t>the Chairman of the Board;</w:t>
      </w:r>
    </w:p>
    <w:p w14:paraId="1D3359C5" w14:textId="77777777" w:rsidR="00034014" w:rsidRPr="00956701" w:rsidRDefault="00034014" w:rsidP="00034014">
      <w:pPr>
        <w:spacing w:line="240" w:lineRule="exact"/>
      </w:pPr>
    </w:p>
    <w:p w14:paraId="56079B9A" w14:textId="77777777" w:rsidR="00034014" w:rsidRPr="00956701" w:rsidRDefault="00034014" w:rsidP="00034014">
      <w:pPr>
        <w:spacing w:line="240" w:lineRule="exact"/>
        <w:ind w:left="1440" w:hanging="720"/>
      </w:pPr>
      <w:r w:rsidRPr="00956701">
        <w:t>(b)</w:t>
      </w:r>
      <w:r w:rsidRPr="00956701">
        <w:tab/>
        <w:t>the President;</w:t>
      </w:r>
    </w:p>
    <w:p w14:paraId="7CE95642" w14:textId="77777777" w:rsidR="00034014" w:rsidRPr="00956701" w:rsidRDefault="00034014" w:rsidP="00034014">
      <w:pPr>
        <w:spacing w:line="240" w:lineRule="exact"/>
      </w:pPr>
    </w:p>
    <w:p w14:paraId="1E9F10B9" w14:textId="77777777" w:rsidR="00034014" w:rsidRPr="00956701" w:rsidRDefault="00034014" w:rsidP="00034014">
      <w:pPr>
        <w:spacing w:line="240" w:lineRule="exact"/>
        <w:ind w:left="1440" w:hanging="720"/>
        <w:jc w:val="both"/>
      </w:pPr>
      <w:r w:rsidRPr="00956701">
        <w:t>(c)</w:t>
      </w:r>
      <w:r w:rsidRPr="00956701">
        <w:tab/>
        <w:t>any Vice-President (and where more than one Vice-President is present at the meeting, then the priority to act as chairman as between them shall be in order of their appointment to the office of Vice-President).</w:t>
      </w:r>
    </w:p>
    <w:p w14:paraId="57514EAA" w14:textId="77777777" w:rsidR="00034014" w:rsidRPr="00956701" w:rsidRDefault="00034014" w:rsidP="00034014">
      <w:pPr>
        <w:tabs>
          <w:tab w:val="left" w:pos="1440"/>
          <w:tab w:val="left" w:pos="2160"/>
        </w:tabs>
        <w:spacing w:line="240" w:lineRule="exact"/>
        <w:jc w:val="both"/>
      </w:pPr>
    </w:p>
    <w:p w14:paraId="6543B835" w14:textId="77777777" w:rsidR="00034014" w:rsidRPr="00956701" w:rsidRDefault="00034014" w:rsidP="00034014">
      <w:pPr>
        <w:tabs>
          <w:tab w:val="left" w:pos="1440"/>
          <w:tab w:val="left" w:pos="2160"/>
        </w:tabs>
        <w:spacing w:line="240" w:lineRule="exact"/>
        <w:jc w:val="both"/>
      </w:pPr>
      <w:r w:rsidRPr="00956701">
        <w:t>If no such officer is present within fifteen minutes from the time fixed for the holding of the meeting of the shareholders, the persons present and entitled to vote shall choose one of their number then present to be chairman of that meeting.</w:t>
      </w:r>
    </w:p>
    <w:p w14:paraId="71FEAB08" w14:textId="77777777" w:rsidR="00034014" w:rsidRPr="00956701" w:rsidRDefault="00034014" w:rsidP="00034014">
      <w:pPr>
        <w:tabs>
          <w:tab w:val="left" w:pos="1440"/>
          <w:tab w:val="left" w:pos="2160"/>
        </w:tabs>
        <w:spacing w:line="240" w:lineRule="exact"/>
        <w:jc w:val="both"/>
      </w:pPr>
    </w:p>
    <w:p w14:paraId="51F453AE" w14:textId="77777777" w:rsidR="00034014" w:rsidRPr="00956701" w:rsidRDefault="00034014" w:rsidP="00034014">
      <w:pPr>
        <w:tabs>
          <w:tab w:val="left" w:pos="1440"/>
          <w:tab w:val="left" w:pos="2160"/>
        </w:tabs>
        <w:spacing w:line="240" w:lineRule="exact"/>
        <w:jc w:val="both"/>
      </w:pPr>
      <w:r w:rsidRPr="00956701">
        <w:t>4.04</w:t>
      </w:r>
      <w:r w:rsidRPr="00956701">
        <w:tab/>
      </w:r>
      <w:r w:rsidRPr="00956701">
        <w:rPr>
          <w:u w:val="single"/>
        </w:rPr>
        <w:t>Secretary of Meeting</w:t>
      </w:r>
    </w:p>
    <w:p w14:paraId="253B2B21" w14:textId="77777777" w:rsidR="00034014" w:rsidRPr="00956701" w:rsidRDefault="00034014" w:rsidP="00034014">
      <w:pPr>
        <w:tabs>
          <w:tab w:val="left" w:pos="1440"/>
          <w:tab w:val="left" w:pos="2160"/>
        </w:tabs>
        <w:spacing w:line="240" w:lineRule="exact"/>
        <w:jc w:val="both"/>
      </w:pPr>
    </w:p>
    <w:p w14:paraId="69F2608F" w14:textId="77777777" w:rsidR="00034014" w:rsidRPr="00956701" w:rsidRDefault="00034014" w:rsidP="00034014">
      <w:pPr>
        <w:tabs>
          <w:tab w:val="left" w:pos="1440"/>
          <w:tab w:val="left" w:pos="2160"/>
        </w:tabs>
        <w:spacing w:line="240" w:lineRule="exact"/>
        <w:jc w:val="both"/>
      </w:pPr>
      <w:r w:rsidRPr="00956701">
        <w:tab/>
        <w:t>If the Secretary of the Corporation is absent, the chairman of a meeting of shareholders shall appoint some person, who need not be a shareholder, to act as secretary of the meeting.</w:t>
      </w:r>
    </w:p>
    <w:p w14:paraId="126F4A69" w14:textId="77777777" w:rsidR="00034014" w:rsidRPr="00956701" w:rsidRDefault="00034014" w:rsidP="00034014">
      <w:pPr>
        <w:tabs>
          <w:tab w:val="left" w:pos="1440"/>
          <w:tab w:val="left" w:pos="2160"/>
        </w:tabs>
        <w:spacing w:line="240" w:lineRule="exact"/>
        <w:jc w:val="both"/>
      </w:pPr>
    </w:p>
    <w:p w14:paraId="5286464E" w14:textId="77777777" w:rsidR="00034014" w:rsidRPr="00956701" w:rsidRDefault="00034014" w:rsidP="00034014">
      <w:pPr>
        <w:tabs>
          <w:tab w:val="left" w:pos="1440"/>
          <w:tab w:val="left" w:pos="2160"/>
        </w:tabs>
        <w:spacing w:line="240" w:lineRule="exact"/>
        <w:jc w:val="both"/>
      </w:pPr>
      <w:r w:rsidRPr="00956701">
        <w:t>4.05</w:t>
      </w:r>
      <w:r w:rsidRPr="00956701">
        <w:tab/>
      </w:r>
      <w:r w:rsidRPr="00956701">
        <w:rPr>
          <w:u w:val="single"/>
        </w:rPr>
        <w:t>Chairman's Casting Vote</w:t>
      </w:r>
    </w:p>
    <w:p w14:paraId="044405F7" w14:textId="77777777" w:rsidR="00034014" w:rsidRPr="00956701" w:rsidRDefault="00034014" w:rsidP="00034014">
      <w:pPr>
        <w:tabs>
          <w:tab w:val="left" w:pos="1440"/>
          <w:tab w:val="left" w:pos="2160"/>
        </w:tabs>
        <w:spacing w:line="240" w:lineRule="exact"/>
        <w:jc w:val="both"/>
      </w:pPr>
    </w:p>
    <w:p w14:paraId="40A59039" w14:textId="77777777" w:rsidR="00034014" w:rsidRPr="00956701" w:rsidRDefault="00034014" w:rsidP="00034014">
      <w:pPr>
        <w:tabs>
          <w:tab w:val="left" w:pos="1440"/>
          <w:tab w:val="left" w:pos="2160"/>
        </w:tabs>
        <w:spacing w:line="240" w:lineRule="exact"/>
        <w:jc w:val="both"/>
      </w:pPr>
      <w:r w:rsidRPr="00956701">
        <w:tab/>
        <w:t>In the case of an equality of votes at a meeting of shareholders, the chairman of the meeting shall not be entitled to a second or casting vote in addition to the vote or votes to which that person may be entitled as a shareholder.</w:t>
      </w:r>
    </w:p>
    <w:p w14:paraId="2A9ABD17" w14:textId="77777777" w:rsidR="00034014" w:rsidRPr="00956701" w:rsidRDefault="00034014" w:rsidP="00034014">
      <w:pPr>
        <w:tabs>
          <w:tab w:val="left" w:pos="1440"/>
          <w:tab w:val="left" w:pos="2160"/>
        </w:tabs>
        <w:spacing w:line="240" w:lineRule="exact"/>
        <w:jc w:val="both"/>
      </w:pPr>
    </w:p>
    <w:p w14:paraId="0D54E1CB" w14:textId="77777777" w:rsidR="00034014" w:rsidRPr="00956701" w:rsidRDefault="00034014" w:rsidP="00034014">
      <w:pPr>
        <w:tabs>
          <w:tab w:val="left" w:pos="1440"/>
          <w:tab w:val="left" w:pos="2160"/>
        </w:tabs>
        <w:spacing w:line="240" w:lineRule="exact"/>
        <w:jc w:val="both"/>
      </w:pPr>
      <w:r w:rsidRPr="00956701">
        <w:t>4.06</w:t>
      </w:r>
      <w:r w:rsidRPr="00956701">
        <w:tab/>
      </w:r>
      <w:r w:rsidRPr="00956701">
        <w:rPr>
          <w:u w:val="single"/>
        </w:rPr>
        <w:t>Chairman's Declaration</w:t>
      </w:r>
    </w:p>
    <w:p w14:paraId="0C66D256" w14:textId="77777777" w:rsidR="00034014" w:rsidRPr="00956701" w:rsidRDefault="00034014" w:rsidP="00034014">
      <w:pPr>
        <w:tabs>
          <w:tab w:val="left" w:pos="1440"/>
          <w:tab w:val="left" w:pos="2160"/>
        </w:tabs>
        <w:spacing w:line="240" w:lineRule="exact"/>
        <w:jc w:val="both"/>
      </w:pPr>
    </w:p>
    <w:p w14:paraId="5F9FD973" w14:textId="77777777" w:rsidR="00034014" w:rsidRPr="00956701" w:rsidRDefault="00034014" w:rsidP="00034014">
      <w:pPr>
        <w:tabs>
          <w:tab w:val="left" w:pos="1440"/>
          <w:tab w:val="left" w:pos="2160"/>
        </w:tabs>
        <w:spacing w:line="240" w:lineRule="exact"/>
        <w:jc w:val="both"/>
      </w:pPr>
      <w:r w:rsidRPr="00956701">
        <w:tab/>
        <w:t>At any meeting of shareholders, unless a ballot is demanded, a declaration by the chairman of the meeting that a resolution has been carried or carried unanimously or by a particular majority or lost or not carried by a particular majority shall be conclusive evidence of the fact without proof of the number or proportion of votes recorded in favour of or against the motion.</w:t>
      </w:r>
    </w:p>
    <w:p w14:paraId="1265F110" w14:textId="77777777" w:rsidR="00034014" w:rsidRPr="00956701" w:rsidRDefault="00034014" w:rsidP="00034014">
      <w:pPr>
        <w:tabs>
          <w:tab w:val="left" w:pos="1440"/>
          <w:tab w:val="left" w:pos="2160"/>
        </w:tabs>
        <w:spacing w:line="240" w:lineRule="exact"/>
        <w:jc w:val="both"/>
      </w:pPr>
    </w:p>
    <w:p w14:paraId="6BDDB5F2" w14:textId="77777777" w:rsidR="00034014" w:rsidRPr="00956701" w:rsidRDefault="00034014" w:rsidP="00034014">
      <w:pPr>
        <w:tabs>
          <w:tab w:val="left" w:pos="1440"/>
          <w:tab w:val="left" w:pos="2160"/>
        </w:tabs>
        <w:spacing w:line="240" w:lineRule="exact"/>
        <w:jc w:val="both"/>
      </w:pPr>
      <w:r w:rsidRPr="00956701">
        <w:t>4.07</w:t>
      </w:r>
      <w:r w:rsidRPr="00956701">
        <w:tab/>
      </w:r>
      <w:r w:rsidRPr="00956701">
        <w:rPr>
          <w:u w:val="single"/>
        </w:rPr>
        <w:t>Voting by Ballot</w:t>
      </w:r>
    </w:p>
    <w:p w14:paraId="3399FB87" w14:textId="77777777" w:rsidR="00034014" w:rsidRPr="00956701" w:rsidRDefault="00034014" w:rsidP="00034014">
      <w:pPr>
        <w:tabs>
          <w:tab w:val="left" w:pos="1440"/>
          <w:tab w:val="left" w:pos="2160"/>
        </w:tabs>
        <w:spacing w:line="240" w:lineRule="exact"/>
        <w:jc w:val="both"/>
      </w:pPr>
    </w:p>
    <w:p w14:paraId="35533233" w14:textId="77777777" w:rsidR="00034014" w:rsidRPr="00956701" w:rsidRDefault="00034014" w:rsidP="00034014">
      <w:pPr>
        <w:tabs>
          <w:tab w:val="left" w:pos="1440"/>
          <w:tab w:val="left" w:pos="2160"/>
        </w:tabs>
        <w:spacing w:line="240" w:lineRule="exact"/>
        <w:jc w:val="both"/>
      </w:pPr>
      <w:r w:rsidRPr="00956701">
        <w:tab/>
        <w:t xml:space="preserve">If a ballot is demanded by a shareholder or proxy holder entitled to vote at a shareholder's meeting and the demand is not withdrawn, the ballot upon the motion shall be taken in such manner as the chairman of the meeting shall direct.  Upon a ballot each shareholder who is present in person or represented by proxy shall be entitled, in respect of the shares which that person is entitled to vote at the meeting upon the question, to that number of votes provided by the Act or the Articles.  The declaration by the chairman of the meeting that the vote upon the question has been carried, or carried unanimously or by a particular majority, or lost or not carried by a particular majority and an entry in the minutes of the meeting shall be </w:t>
      </w:r>
      <w:r w:rsidRPr="00956701">
        <w:rPr>
          <w:i/>
          <w:iCs/>
        </w:rPr>
        <w:t>prima facie</w:t>
      </w:r>
      <w:r w:rsidRPr="00956701">
        <w:t xml:space="preserve"> evidence of the fact without proof of the number or proportion of votes recorded in favour of or against any resolution or question.</w:t>
      </w:r>
    </w:p>
    <w:p w14:paraId="53B9A54B" w14:textId="77777777" w:rsidR="00034014" w:rsidRPr="00956701" w:rsidRDefault="00034014" w:rsidP="00034014">
      <w:pPr>
        <w:tabs>
          <w:tab w:val="left" w:pos="1440"/>
          <w:tab w:val="left" w:pos="2160"/>
        </w:tabs>
        <w:spacing w:line="240" w:lineRule="exact"/>
        <w:jc w:val="right"/>
      </w:pPr>
      <w:r w:rsidRPr="00956701">
        <w:br w:type="page"/>
      </w:r>
      <w:r w:rsidRPr="00956701">
        <w:lastRenderedPageBreak/>
        <w:t>7.</w:t>
      </w:r>
    </w:p>
    <w:p w14:paraId="14071520" w14:textId="77777777" w:rsidR="00034014" w:rsidRPr="00956701" w:rsidRDefault="00034014" w:rsidP="00034014">
      <w:pPr>
        <w:tabs>
          <w:tab w:val="left" w:pos="1440"/>
          <w:tab w:val="left" w:pos="2160"/>
        </w:tabs>
        <w:spacing w:line="240" w:lineRule="exact"/>
        <w:jc w:val="both"/>
      </w:pPr>
      <w:r w:rsidRPr="00956701">
        <w:t>4.08</w:t>
      </w:r>
      <w:r w:rsidRPr="00956701">
        <w:tab/>
      </w:r>
      <w:r w:rsidRPr="00956701">
        <w:rPr>
          <w:u w:val="single"/>
        </w:rPr>
        <w:t>Scrutineers</w:t>
      </w:r>
    </w:p>
    <w:p w14:paraId="6EC22F29" w14:textId="77777777" w:rsidR="00034014" w:rsidRPr="00956701" w:rsidRDefault="00034014" w:rsidP="00034014">
      <w:pPr>
        <w:tabs>
          <w:tab w:val="left" w:pos="1440"/>
          <w:tab w:val="left" w:pos="2160"/>
        </w:tabs>
        <w:spacing w:line="240" w:lineRule="exact"/>
        <w:jc w:val="both"/>
      </w:pPr>
    </w:p>
    <w:p w14:paraId="2A981D20" w14:textId="77777777" w:rsidR="00034014" w:rsidRPr="00956701" w:rsidRDefault="00034014" w:rsidP="00034014">
      <w:pPr>
        <w:tabs>
          <w:tab w:val="left" w:pos="1440"/>
          <w:tab w:val="left" w:pos="2160"/>
        </w:tabs>
        <w:spacing w:line="240" w:lineRule="exact"/>
        <w:jc w:val="both"/>
      </w:pPr>
      <w:r w:rsidRPr="00956701">
        <w:tab/>
        <w:t>The chairman or the secretary at any meeting of the shareholders or the shareholders then present may appoint one or more scrutineers, who need not be shareholders, to count and report upon the results of the voting which is done by ballot.</w:t>
      </w:r>
    </w:p>
    <w:p w14:paraId="28A21763" w14:textId="77777777" w:rsidR="00034014" w:rsidRPr="00956701" w:rsidRDefault="00034014" w:rsidP="00034014">
      <w:pPr>
        <w:tabs>
          <w:tab w:val="left" w:pos="1440"/>
          <w:tab w:val="left" w:pos="2160"/>
        </w:tabs>
        <w:spacing w:line="240" w:lineRule="exact"/>
        <w:jc w:val="both"/>
      </w:pPr>
    </w:p>
    <w:p w14:paraId="6D6804BB" w14:textId="77777777" w:rsidR="00034014" w:rsidRPr="00956701" w:rsidRDefault="00034014" w:rsidP="00034014">
      <w:pPr>
        <w:tabs>
          <w:tab w:val="left" w:pos="1440"/>
          <w:tab w:val="left" w:pos="2160"/>
        </w:tabs>
        <w:spacing w:line="240" w:lineRule="exact"/>
        <w:jc w:val="both"/>
        <w:rPr>
          <w:u w:val="single"/>
        </w:rPr>
      </w:pPr>
      <w:r w:rsidRPr="00956701">
        <w:t>4.09</w:t>
      </w:r>
      <w:r w:rsidRPr="00956701">
        <w:tab/>
      </w:r>
      <w:r w:rsidRPr="00956701">
        <w:rPr>
          <w:u w:val="single"/>
        </w:rPr>
        <w:t>Joint Shareholders</w:t>
      </w:r>
    </w:p>
    <w:p w14:paraId="4A8A7CFC" w14:textId="77777777" w:rsidR="00034014" w:rsidRPr="00956701" w:rsidRDefault="00034014" w:rsidP="00034014">
      <w:pPr>
        <w:tabs>
          <w:tab w:val="left" w:pos="1440"/>
          <w:tab w:val="left" w:pos="2160"/>
        </w:tabs>
        <w:spacing w:line="240" w:lineRule="exact"/>
        <w:jc w:val="both"/>
        <w:rPr>
          <w:u w:val="single"/>
        </w:rPr>
      </w:pPr>
    </w:p>
    <w:p w14:paraId="3DE99D8C" w14:textId="77777777" w:rsidR="00034014" w:rsidRPr="00956701" w:rsidRDefault="00034014" w:rsidP="00034014">
      <w:pPr>
        <w:tabs>
          <w:tab w:val="left" w:pos="1440"/>
          <w:tab w:val="left" w:pos="2160"/>
        </w:tabs>
        <w:spacing w:line="240" w:lineRule="exact"/>
        <w:jc w:val="both"/>
      </w:pPr>
      <w:r w:rsidRPr="00956701">
        <w:tab/>
        <w:t>Where any share entitled to be voted at a meeting of shareholders is held by two or more persons jointly, those persons or such of them that attend the meeting of the shareholders shall only constitute one shareholder for purposes of determining whether a quorum of shareholders is present.</w:t>
      </w:r>
    </w:p>
    <w:p w14:paraId="464DE112" w14:textId="77777777" w:rsidR="00034014" w:rsidRPr="00956701" w:rsidRDefault="00034014" w:rsidP="00034014">
      <w:pPr>
        <w:tabs>
          <w:tab w:val="left" w:pos="1440"/>
          <w:tab w:val="left" w:pos="2160"/>
        </w:tabs>
        <w:spacing w:line="240" w:lineRule="exact"/>
        <w:jc w:val="both"/>
      </w:pPr>
    </w:p>
    <w:p w14:paraId="34C047E1" w14:textId="77777777" w:rsidR="00034014" w:rsidRPr="00956701" w:rsidRDefault="00034014" w:rsidP="00034014">
      <w:pPr>
        <w:tabs>
          <w:tab w:val="left" w:pos="1440"/>
          <w:tab w:val="left" w:pos="2160"/>
        </w:tabs>
        <w:spacing w:line="240" w:lineRule="exact"/>
        <w:jc w:val="both"/>
        <w:rPr>
          <w:u w:val="single"/>
        </w:rPr>
      </w:pPr>
      <w:r w:rsidRPr="00956701">
        <w:t>4.10</w:t>
      </w:r>
      <w:r w:rsidRPr="00956701">
        <w:tab/>
      </w:r>
      <w:r w:rsidRPr="00956701">
        <w:rPr>
          <w:u w:val="single"/>
        </w:rPr>
        <w:t>Vote by Joint Shareholders</w:t>
      </w:r>
    </w:p>
    <w:p w14:paraId="4F92627F" w14:textId="77777777" w:rsidR="00034014" w:rsidRPr="00956701" w:rsidRDefault="00034014" w:rsidP="00034014">
      <w:pPr>
        <w:tabs>
          <w:tab w:val="left" w:pos="1440"/>
          <w:tab w:val="left" w:pos="2160"/>
        </w:tabs>
        <w:spacing w:line="240" w:lineRule="exact"/>
        <w:jc w:val="both"/>
      </w:pPr>
    </w:p>
    <w:p w14:paraId="3DD98139" w14:textId="77777777" w:rsidR="00034014" w:rsidRPr="00956701" w:rsidRDefault="00034014" w:rsidP="00034014">
      <w:pPr>
        <w:tabs>
          <w:tab w:val="left" w:pos="1440"/>
          <w:tab w:val="left" w:pos="2160"/>
        </w:tabs>
        <w:spacing w:line="240" w:lineRule="exact"/>
        <w:jc w:val="both"/>
      </w:pPr>
      <w:r w:rsidRPr="00956701">
        <w:tab/>
        <w:t>If two or more persons hold shares jointly, one of those holders present at a meeting of shareholders may, in the absence of the others, vote the shares, but if two or more of those persons who are present in person or by proxy shall fail to vote as one, the vote of such joint shareholders shall not be recognized.</w:t>
      </w:r>
    </w:p>
    <w:p w14:paraId="5C3F2E70" w14:textId="77777777" w:rsidR="00034014" w:rsidRPr="00956701" w:rsidRDefault="00034014" w:rsidP="00034014">
      <w:pPr>
        <w:tabs>
          <w:tab w:val="left" w:pos="1440"/>
          <w:tab w:val="left" w:pos="2160"/>
        </w:tabs>
        <w:spacing w:line="240" w:lineRule="exact"/>
        <w:jc w:val="both"/>
      </w:pPr>
    </w:p>
    <w:p w14:paraId="7EE56A81" w14:textId="77777777" w:rsidR="00034014" w:rsidRPr="00956701" w:rsidRDefault="00034014" w:rsidP="00034014">
      <w:pPr>
        <w:tabs>
          <w:tab w:val="left" w:pos="1440"/>
          <w:tab w:val="left" w:pos="2160"/>
        </w:tabs>
        <w:spacing w:line="240" w:lineRule="exact"/>
        <w:jc w:val="both"/>
        <w:rPr>
          <w:u w:val="single"/>
        </w:rPr>
      </w:pPr>
      <w:r w:rsidRPr="00956701">
        <w:t>4.11</w:t>
      </w:r>
      <w:r w:rsidRPr="00956701">
        <w:tab/>
      </w:r>
      <w:r w:rsidRPr="00956701">
        <w:rPr>
          <w:u w:val="single"/>
        </w:rPr>
        <w:t>Proxy</w:t>
      </w:r>
    </w:p>
    <w:p w14:paraId="4233E5AD" w14:textId="77777777" w:rsidR="00034014" w:rsidRPr="00956701" w:rsidRDefault="00034014" w:rsidP="00034014">
      <w:pPr>
        <w:tabs>
          <w:tab w:val="left" w:pos="1440"/>
          <w:tab w:val="left" w:pos="2160"/>
        </w:tabs>
        <w:spacing w:line="240" w:lineRule="exact"/>
        <w:jc w:val="both"/>
        <w:rPr>
          <w:u w:val="single"/>
        </w:rPr>
      </w:pPr>
    </w:p>
    <w:p w14:paraId="5BFEFFC7" w14:textId="77777777" w:rsidR="00034014" w:rsidRPr="00956701" w:rsidRDefault="00034014" w:rsidP="00034014">
      <w:pPr>
        <w:tabs>
          <w:tab w:val="left" w:pos="1440"/>
          <w:tab w:val="left" w:pos="2160"/>
        </w:tabs>
        <w:spacing w:line="240" w:lineRule="exact"/>
        <w:jc w:val="both"/>
      </w:pPr>
      <w:r w:rsidRPr="00956701">
        <w:tab/>
        <w:t>The form of proxy by which a proxy holder may be appointed for any meeting of the shareholders shall be in the following form or in any other appropriate form accepted by the chairman of the meeting:</w:t>
      </w:r>
    </w:p>
    <w:p w14:paraId="60A75EA4" w14:textId="77777777" w:rsidR="00034014" w:rsidRPr="00956701" w:rsidRDefault="00034014" w:rsidP="00034014">
      <w:pPr>
        <w:tabs>
          <w:tab w:val="left" w:pos="1440"/>
          <w:tab w:val="left" w:pos="2160"/>
        </w:tabs>
        <w:spacing w:line="240" w:lineRule="exact"/>
        <w:jc w:val="both"/>
      </w:pPr>
    </w:p>
    <w:p w14:paraId="0FE6A242" w14:textId="77777777" w:rsidR="00034014" w:rsidRPr="00956701" w:rsidRDefault="00034014" w:rsidP="00034014">
      <w:pPr>
        <w:spacing w:line="240" w:lineRule="exact"/>
        <w:ind w:left="4950"/>
      </w:pPr>
      <w:r w:rsidRPr="00956701">
        <w:t>"</w:t>
      </w:r>
      <w:r w:rsidRPr="00956701">
        <w:rPr>
          <w:u w:val="single"/>
        </w:rPr>
        <w:t>Proxy</w:t>
      </w:r>
    </w:p>
    <w:p w14:paraId="1DEB67F0" w14:textId="77777777" w:rsidR="00034014" w:rsidRPr="00956701" w:rsidRDefault="00034014" w:rsidP="00034014">
      <w:pPr>
        <w:tabs>
          <w:tab w:val="left" w:pos="1440"/>
          <w:tab w:val="left" w:pos="2160"/>
        </w:tabs>
        <w:spacing w:line="240" w:lineRule="exact"/>
        <w:jc w:val="both"/>
      </w:pPr>
    </w:p>
    <w:p w14:paraId="6AFF313C" w14:textId="77777777" w:rsidR="00034014" w:rsidRPr="00956701" w:rsidRDefault="00034014" w:rsidP="00034014">
      <w:pPr>
        <w:spacing w:line="240" w:lineRule="exact"/>
        <w:ind w:left="1440"/>
        <w:jc w:val="both"/>
      </w:pPr>
      <w:r w:rsidRPr="00956701">
        <w:t xml:space="preserve">The undersigned, being a shareholder of </w:t>
      </w:r>
      <w:r w:rsidRPr="00956701">
        <w:rPr>
          <w:b/>
          <w:bCs/>
        </w:rPr>
        <w:t>{{corp.name}}</w:t>
      </w:r>
      <w:r w:rsidRPr="00956701">
        <w:t>, hereby nominates, constitutes and appoints _______________________, or in the absence of ____________________________, ____________________, as the undersigned's attorney, representative and/or proxy holder with full power and authority to attend, vote and otherwise act for the undersigned in the undersigned's behalf at the annual (or special) meeting of shareholders of the Corporation, to be held at ______________ _______________, on the ____ day of ________________, 20___, and at any and all adjournments thereof, with full power of substitution, and the undersigned hereby revokes all other proxies given by the undersigned which might be used in respect of such meeting and any and all adjournments thereof.</w:t>
      </w:r>
    </w:p>
    <w:p w14:paraId="5B10BCD6" w14:textId="77777777" w:rsidR="00034014" w:rsidRPr="00956701" w:rsidRDefault="00034014" w:rsidP="00034014">
      <w:pPr>
        <w:spacing w:line="240" w:lineRule="exact"/>
        <w:ind w:left="1440"/>
        <w:jc w:val="both"/>
      </w:pPr>
    </w:p>
    <w:p w14:paraId="2C294944" w14:textId="77777777" w:rsidR="00034014" w:rsidRPr="00956701" w:rsidRDefault="00034014" w:rsidP="00034014">
      <w:pPr>
        <w:spacing w:line="240" w:lineRule="exact"/>
        <w:ind w:left="1440"/>
      </w:pPr>
      <w:r w:rsidRPr="00956701">
        <w:t>Given on the ____ day of _________________, 20___.</w:t>
      </w:r>
    </w:p>
    <w:p w14:paraId="46EC8248" w14:textId="77777777" w:rsidR="00034014" w:rsidRPr="00956701" w:rsidRDefault="00034014" w:rsidP="00034014">
      <w:pPr>
        <w:spacing w:line="240" w:lineRule="exact"/>
        <w:ind w:left="1440"/>
        <w:jc w:val="both"/>
      </w:pPr>
    </w:p>
    <w:p w14:paraId="7A4ED00E" w14:textId="77777777" w:rsidR="00034014" w:rsidRPr="00956701" w:rsidRDefault="00034014" w:rsidP="00034014">
      <w:pPr>
        <w:spacing w:line="240" w:lineRule="exact"/>
        <w:ind w:left="1440"/>
      </w:pPr>
    </w:p>
    <w:tbl>
      <w:tblPr>
        <w:tblW w:w="0" w:type="auto"/>
        <w:tblLook w:val="01E0" w:firstRow="1" w:lastRow="1" w:firstColumn="1" w:lastColumn="1" w:noHBand="0" w:noVBand="0"/>
      </w:tblPr>
      <w:tblGrid>
        <w:gridCol w:w="4788"/>
        <w:gridCol w:w="4788"/>
      </w:tblGrid>
      <w:tr w:rsidR="00034014" w:rsidRPr="00956701" w14:paraId="5EE183DD" w14:textId="77777777" w:rsidTr="00034014">
        <w:tc>
          <w:tcPr>
            <w:tcW w:w="4788" w:type="dxa"/>
          </w:tcPr>
          <w:p w14:paraId="3C90A95D" w14:textId="77777777" w:rsidR="00034014" w:rsidRPr="00956701" w:rsidRDefault="00034014">
            <w:pPr>
              <w:spacing w:line="240" w:lineRule="exact"/>
              <w:ind w:left="1440"/>
              <w:jc w:val="right"/>
            </w:pPr>
          </w:p>
        </w:tc>
        <w:tc>
          <w:tcPr>
            <w:tcW w:w="4788" w:type="dxa"/>
            <w:tcBorders>
              <w:top w:val="single" w:sz="4" w:space="0" w:color="auto"/>
              <w:left w:val="nil"/>
              <w:bottom w:val="nil"/>
              <w:right w:val="nil"/>
            </w:tcBorders>
            <w:hideMark/>
          </w:tcPr>
          <w:p w14:paraId="14BE2D6E" w14:textId="1ADE27BB" w:rsidR="00034014" w:rsidRPr="00956701" w:rsidRDefault="00034014">
            <w:pPr>
              <w:spacing w:line="240" w:lineRule="exact"/>
              <w:ind w:left="1440"/>
            </w:pPr>
            <w:r w:rsidRPr="00956701">
              <w:t>Shareholder name</w:t>
            </w:r>
            <w:r w:rsidR="002540A1" w:rsidRPr="00956701">
              <w:t>"</w:t>
            </w:r>
          </w:p>
        </w:tc>
      </w:tr>
    </w:tbl>
    <w:p w14:paraId="0C8CAA40" w14:textId="77777777" w:rsidR="00034014" w:rsidRPr="00956701" w:rsidRDefault="00034014" w:rsidP="00034014">
      <w:pPr>
        <w:spacing w:line="240" w:lineRule="exact"/>
        <w:ind w:left="1440"/>
        <w:jc w:val="both"/>
      </w:pPr>
    </w:p>
    <w:p w14:paraId="0B6C217C" w14:textId="77777777" w:rsidR="00034014" w:rsidRPr="00956701" w:rsidRDefault="00034014" w:rsidP="00034014">
      <w:pPr>
        <w:spacing w:line="240" w:lineRule="exact"/>
        <w:jc w:val="right"/>
      </w:pPr>
      <w:r w:rsidRPr="00956701">
        <w:br w:type="page"/>
      </w:r>
      <w:r w:rsidRPr="00956701">
        <w:lastRenderedPageBreak/>
        <w:t>8.</w:t>
      </w:r>
    </w:p>
    <w:p w14:paraId="4E4D496B" w14:textId="77777777" w:rsidR="00034014" w:rsidRPr="00956701" w:rsidRDefault="00034014" w:rsidP="00034014">
      <w:pPr>
        <w:tabs>
          <w:tab w:val="left" w:pos="1440"/>
          <w:tab w:val="left" w:pos="2160"/>
        </w:tabs>
        <w:spacing w:line="240" w:lineRule="exact"/>
        <w:jc w:val="center"/>
      </w:pPr>
    </w:p>
    <w:p w14:paraId="060670A1" w14:textId="77777777" w:rsidR="00034014" w:rsidRPr="00956701" w:rsidRDefault="00034014" w:rsidP="00034014">
      <w:pPr>
        <w:tabs>
          <w:tab w:val="left" w:pos="1440"/>
          <w:tab w:val="left" w:pos="2160"/>
        </w:tabs>
        <w:spacing w:line="240" w:lineRule="exact"/>
        <w:jc w:val="center"/>
        <w:rPr>
          <w:u w:val="single"/>
        </w:rPr>
      </w:pPr>
      <w:r w:rsidRPr="00956701">
        <w:rPr>
          <w:u w:val="single"/>
        </w:rPr>
        <w:t>SECTION FIVE - INDEMNIFICATION</w:t>
      </w:r>
    </w:p>
    <w:p w14:paraId="401B9366" w14:textId="77777777" w:rsidR="00034014" w:rsidRPr="00956701" w:rsidRDefault="00034014" w:rsidP="00034014">
      <w:pPr>
        <w:tabs>
          <w:tab w:val="left" w:pos="1440"/>
          <w:tab w:val="left" w:pos="2160"/>
        </w:tabs>
        <w:spacing w:line="240" w:lineRule="exact"/>
        <w:jc w:val="center"/>
        <w:rPr>
          <w:u w:val="single"/>
        </w:rPr>
      </w:pPr>
    </w:p>
    <w:p w14:paraId="7CF291C2" w14:textId="77777777" w:rsidR="00034014" w:rsidRPr="00956701" w:rsidRDefault="00034014" w:rsidP="00034014">
      <w:pPr>
        <w:tabs>
          <w:tab w:val="left" w:pos="1440"/>
          <w:tab w:val="left" w:pos="2160"/>
        </w:tabs>
        <w:spacing w:line="240" w:lineRule="exact"/>
        <w:rPr>
          <w:u w:val="single"/>
        </w:rPr>
      </w:pPr>
      <w:r w:rsidRPr="00956701">
        <w:t>5.01</w:t>
      </w:r>
      <w:r w:rsidRPr="00956701">
        <w:tab/>
      </w:r>
      <w:r w:rsidRPr="00956701">
        <w:rPr>
          <w:u w:val="single"/>
        </w:rPr>
        <w:t>Indemnification of Directors and Officers</w:t>
      </w:r>
    </w:p>
    <w:p w14:paraId="00CEBA4A" w14:textId="77777777" w:rsidR="00034014" w:rsidRPr="00956701" w:rsidRDefault="00034014" w:rsidP="00034014">
      <w:pPr>
        <w:tabs>
          <w:tab w:val="left" w:pos="1440"/>
          <w:tab w:val="left" w:pos="2160"/>
        </w:tabs>
        <w:spacing w:line="240" w:lineRule="exact"/>
        <w:rPr>
          <w:u w:val="single"/>
        </w:rPr>
      </w:pPr>
    </w:p>
    <w:p w14:paraId="15CD5146" w14:textId="77777777" w:rsidR="00034014" w:rsidRPr="00956701" w:rsidRDefault="00034014" w:rsidP="00034014">
      <w:pPr>
        <w:tabs>
          <w:tab w:val="left" w:pos="1440"/>
          <w:tab w:val="left" w:pos="2160"/>
        </w:tabs>
        <w:spacing w:line="240" w:lineRule="exact"/>
        <w:ind w:left="2160" w:hanging="2160"/>
        <w:jc w:val="both"/>
      </w:pPr>
      <w:r w:rsidRPr="00956701">
        <w:tab/>
        <w:t>(a)</w:t>
      </w:r>
      <w:r w:rsidRPr="00956701">
        <w:tab/>
        <w:t>Except in respect of an action by or on behalf of the Corporation or a body corporate of which the Corporation is or was a shareholder or creditor to procure a judgment in its favour, the Corporation shall indemnify a director or officer of the Corporation, a former director or officer of the Corporation or a person who acts or acted at the Corporation's request as a director or officer of a body corporate of which the Corporation is or was a shareholder or creditor, and that person's heirs and legal representatives, against all costs, charges and expenses, including any amount paid to settle an action or satisfy a judgment, reasonably incurred by that person in respect of any civil, criminal or administrative action or proceeding to which that person is made a party by reason of being or having been a director or officer of that Corporation or body corporate, if:</w:t>
      </w:r>
    </w:p>
    <w:p w14:paraId="00B39A3D" w14:textId="77777777" w:rsidR="00034014" w:rsidRPr="00956701" w:rsidRDefault="00034014" w:rsidP="00034014">
      <w:pPr>
        <w:tabs>
          <w:tab w:val="left" w:pos="1440"/>
          <w:tab w:val="left" w:pos="2160"/>
        </w:tabs>
        <w:spacing w:line="240" w:lineRule="exact"/>
        <w:ind w:left="1440" w:hanging="1440"/>
        <w:jc w:val="both"/>
      </w:pPr>
    </w:p>
    <w:p w14:paraId="0530D0CC" w14:textId="77777777" w:rsidR="00034014" w:rsidRPr="00956701" w:rsidRDefault="00034014" w:rsidP="00034014">
      <w:pPr>
        <w:tabs>
          <w:tab w:val="left" w:pos="1440"/>
          <w:tab w:val="left" w:pos="2160"/>
          <w:tab w:val="left" w:pos="3168"/>
        </w:tabs>
        <w:spacing w:line="240" w:lineRule="exact"/>
        <w:ind w:left="3168" w:hanging="3168"/>
        <w:jc w:val="both"/>
      </w:pPr>
      <w:r w:rsidRPr="00956701">
        <w:tab/>
      </w:r>
      <w:r w:rsidRPr="00956701">
        <w:tab/>
        <w:t>(i)</w:t>
      </w:r>
      <w:r w:rsidRPr="00956701">
        <w:tab/>
        <w:t>that person acted honestly and in good faith with a view to the best interests of the Corporation; and</w:t>
      </w:r>
    </w:p>
    <w:p w14:paraId="3CC6C78A" w14:textId="77777777" w:rsidR="00034014" w:rsidRPr="00956701" w:rsidRDefault="00034014" w:rsidP="00034014">
      <w:pPr>
        <w:tabs>
          <w:tab w:val="left" w:pos="1440"/>
          <w:tab w:val="left" w:pos="2160"/>
        </w:tabs>
        <w:spacing w:line="240" w:lineRule="exact"/>
        <w:ind w:left="2160" w:hanging="2160"/>
        <w:jc w:val="both"/>
      </w:pPr>
    </w:p>
    <w:p w14:paraId="30E1C0E9" w14:textId="77777777" w:rsidR="00034014" w:rsidRPr="00956701" w:rsidRDefault="00034014" w:rsidP="00034014">
      <w:pPr>
        <w:tabs>
          <w:tab w:val="left" w:pos="1440"/>
          <w:tab w:val="left" w:pos="2160"/>
          <w:tab w:val="left" w:pos="3168"/>
        </w:tabs>
        <w:spacing w:line="240" w:lineRule="exact"/>
        <w:ind w:left="3168" w:hanging="3168"/>
        <w:jc w:val="both"/>
      </w:pPr>
      <w:r w:rsidRPr="00956701">
        <w:tab/>
      </w:r>
      <w:r w:rsidRPr="00956701">
        <w:tab/>
        <w:t>(ii)</w:t>
      </w:r>
      <w:r w:rsidRPr="00956701">
        <w:tab/>
        <w:t>in the case of a criminal or administrative action or proceeding that is enforced by monetary penalty, that person had reasonable grounds for believing that such person's conduct was lawful.</w:t>
      </w:r>
    </w:p>
    <w:p w14:paraId="5FB27D4A" w14:textId="77777777" w:rsidR="00034014" w:rsidRPr="00956701" w:rsidRDefault="00034014" w:rsidP="00034014">
      <w:pPr>
        <w:tabs>
          <w:tab w:val="left" w:pos="1440"/>
          <w:tab w:val="left" w:pos="2160"/>
        </w:tabs>
        <w:spacing w:line="240" w:lineRule="exact"/>
        <w:ind w:left="2160" w:hanging="2160"/>
        <w:jc w:val="both"/>
      </w:pPr>
    </w:p>
    <w:p w14:paraId="5D7D6722" w14:textId="77777777" w:rsidR="00034014" w:rsidRPr="00956701" w:rsidRDefault="00034014" w:rsidP="00034014">
      <w:pPr>
        <w:tabs>
          <w:tab w:val="left" w:pos="1440"/>
          <w:tab w:val="left" w:pos="2160"/>
        </w:tabs>
        <w:spacing w:line="240" w:lineRule="exact"/>
        <w:ind w:left="2160" w:hanging="2160"/>
        <w:jc w:val="both"/>
      </w:pPr>
      <w:r w:rsidRPr="00956701">
        <w:tab/>
        <w:t>(b)</w:t>
      </w:r>
      <w:r w:rsidRPr="00956701">
        <w:tab/>
        <w:t>The Corporation may with the approval of the Court indemnify a person referred to in subparagraph (a) in respect of an action by or on behalf of the Corporation or body corporate to procure a judgment in its favour, to which that person is made a party by reason of being or having been a director or an officer of the Corporation or body corporate, against all costs, charges and expenses reasonably incurred by that person in connection with the action if that person fulfills the conditions set out in subparagraphs (a)(i) and (ii).</w:t>
      </w:r>
    </w:p>
    <w:p w14:paraId="2EEA68BB" w14:textId="77777777" w:rsidR="00034014" w:rsidRPr="00956701" w:rsidRDefault="00034014" w:rsidP="00034014">
      <w:pPr>
        <w:tabs>
          <w:tab w:val="left" w:pos="1440"/>
          <w:tab w:val="left" w:pos="2160"/>
        </w:tabs>
        <w:spacing w:line="240" w:lineRule="exact"/>
        <w:ind w:left="1440" w:hanging="1440"/>
        <w:jc w:val="both"/>
      </w:pPr>
    </w:p>
    <w:p w14:paraId="71C09E8E" w14:textId="77777777" w:rsidR="00034014" w:rsidRPr="00956701" w:rsidRDefault="00034014" w:rsidP="00034014">
      <w:pPr>
        <w:tabs>
          <w:tab w:val="left" w:pos="1440"/>
          <w:tab w:val="left" w:pos="2160"/>
        </w:tabs>
        <w:spacing w:line="240" w:lineRule="exact"/>
        <w:ind w:left="1440" w:hanging="1440"/>
        <w:jc w:val="both"/>
        <w:rPr>
          <w:u w:val="single"/>
        </w:rPr>
      </w:pPr>
      <w:r w:rsidRPr="00956701">
        <w:t>5.02</w:t>
      </w:r>
      <w:r w:rsidRPr="00956701">
        <w:tab/>
      </w:r>
      <w:r w:rsidRPr="00956701">
        <w:rPr>
          <w:u w:val="single"/>
        </w:rPr>
        <w:t>Indemnification of Others</w:t>
      </w:r>
    </w:p>
    <w:p w14:paraId="058F9883" w14:textId="77777777" w:rsidR="00034014" w:rsidRPr="00956701" w:rsidRDefault="00034014" w:rsidP="00034014">
      <w:pPr>
        <w:tabs>
          <w:tab w:val="left" w:pos="1440"/>
          <w:tab w:val="left" w:pos="2160"/>
        </w:tabs>
        <w:spacing w:line="240" w:lineRule="exact"/>
        <w:ind w:left="1440" w:hanging="1440"/>
        <w:jc w:val="both"/>
        <w:rPr>
          <w:u w:val="single"/>
        </w:rPr>
      </w:pPr>
    </w:p>
    <w:p w14:paraId="70DA94DB" w14:textId="77777777" w:rsidR="00034014" w:rsidRPr="00956701" w:rsidRDefault="00034014" w:rsidP="00034014">
      <w:pPr>
        <w:tabs>
          <w:tab w:val="left" w:pos="1440"/>
          <w:tab w:val="left" w:pos="2160"/>
        </w:tabs>
        <w:spacing w:line="240" w:lineRule="exact"/>
        <w:jc w:val="both"/>
      </w:pPr>
      <w:r w:rsidRPr="00956701">
        <w:tab/>
        <w:t>Subject to subparagraph 5.01(a), the Corporation may from time to time indemnify and save harmless any person who was or is a party or is threatened to be made a party to any threatened, pending or completed action, suit or proceeding, whether civil, criminal, administrative or investigative, (other than an action by or in the right of the Corporation) by reason of the fact that such person is or was an employee or agent of the Corporation, or is or was serving at the request of the Corporation as a director of officer, employee, agent of or participant in another corporation, partnership, joint venture, trust or other enterprise, against expenses (including legal fees), judgments, fines in any amount actually and reasonably incurred by him in connection with such action, suit or proceeding if the Board determines that:</w:t>
      </w:r>
    </w:p>
    <w:p w14:paraId="0C8D8967" w14:textId="77777777" w:rsidR="00034014" w:rsidRPr="00956701" w:rsidRDefault="00034014" w:rsidP="00034014">
      <w:pPr>
        <w:tabs>
          <w:tab w:val="left" w:pos="1440"/>
          <w:tab w:val="left" w:pos="2160"/>
        </w:tabs>
        <w:spacing w:line="240" w:lineRule="exact"/>
        <w:jc w:val="both"/>
      </w:pPr>
    </w:p>
    <w:p w14:paraId="2CDCE100" w14:textId="77777777" w:rsidR="00034014" w:rsidRPr="00956701" w:rsidRDefault="00034014" w:rsidP="00034014">
      <w:pPr>
        <w:tabs>
          <w:tab w:val="left" w:pos="1440"/>
          <w:tab w:val="left" w:pos="2160"/>
        </w:tabs>
        <w:spacing w:line="240" w:lineRule="exact"/>
        <w:ind w:left="2160" w:hanging="2160"/>
        <w:jc w:val="both"/>
      </w:pPr>
      <w:r w:rsidRPr="00956701">
        <w:tab/>
        <w:t>(a)</w:t>
      </w:r>
      <w:r w:rsidRPr="00956701">
        <w:tab/>
        <w:t>he acted honestly and in good faith with a view to the best interests of the Corporation; and</w:t>
      </w:r>
    </w:p>
    <w:p w14:paraId="42624D28" w14:textId="77777777" w:rsidR="00E211E3" w:rsidRPr="00956701" w:rsidRDefault="00E211E3" w:rsidP="00E211E3">
      <w:pPr>
        <w:tabs>
          <w:tab w:val="left" w:pos="1440"/>
          <w:tab w:val="left" w:pos="2160"/>
        </w:tabs>
        <w:spacing w:line="240" w:lineRule="exact"/>
        <w:ind w:left="2160" w:hanging="2160"/>
        <w:jc w:val="both"/>
      </w:pPr>
    </w:p>
    <w:p w14:paraId="79FAD86A" w14:textId="0240072E" w:rsidR="00034014" w:rsidRPr="00956701" w:rsidRDefault="00E211E3" w:rsidP="00034014">
      <w:pPr>
        <w:tabs>
          <w:tab w:val="left" w:pos="1440"/>
          <w:tab w:val="left" w:pos="2160"/>
        </w:tabs>
        <w:spacing w:line="240" w:lineRule="exact"/>
        <w:ind w:left="2160" w:hanging="2160"/>
        <w:jc w:val="both"/>
      </w:pPr>
      <w:r w:rsidRPr="00956701">
        <w:tab/>
        <w:t>(b)</w:t>
      </w:r>
      <w:r w:rsidRPr="00956701">
        <w:tab/>
        <w:t>in the case of a criminal or administrative action or proceeding that is enforced by a monetary penalty, had reasonable grounds for believing that such person's conduct was lawful.</w:t>
      </w:r>
    </w:p>
    <w:p w14:paraId="274D5DB6" w14:textId="77777777" w:rsidR="00034014" w:rsidRPr="00956701" w:rsidRDefault="00034014" w:rsidP="00034014">
      <w:pPr>
        <w:tabs>
          <w:tab w:val="left" w:pos="1440"/>
          <w:tab w:val="left" w:pos="2160"/>
        </w:tabs>
        <w:spacing w:line="240" w:lineRule="exact"/>
        <w:ind w:left="2160" w:hanging="2160"/>
        <w:jc w:val="right"/>
      </w:pPr>
      <w:r w:rsidRPr="00956701">
        <w:br w:type="page"/>
      </w:r>
      <w:r w:rsidRPr="00956701">
        <w:lastRenderedPageBreak/>
        <w:t>9.</w:t>
      </w:r>
    </w:p>
    <w:p w14:paraId="15606C4C" w14:textId="77777777" w:rsidR="00034014" w:rsidRPr="00956701" w:rsidRDefault="00034014" w:rsidP="00034014">
      <w:pPr>
        <w:tabs>
          <w:tab w:val="left" w:pos="1440"/>
          <w:tab w:val="left" w:pos="2160"/>
        </w:tabs>
        <w:spacing w:line="240" w:lineRule="exact"/>
        <w:ind w:left="1440" w:hanging="1440"/>
        <w:jc w:val="both"/>
        <w:rPr>
          <w:u w:val="single"/>
        </w:rPr>
      </w:pPr>
      <w:r w:rsidRPr="00956701">
        <w:t>5.03</w:t>
      </w:r>
      <w:r w:rsidRPr="00956701">
        <w:tab/>
      </w:r>
      <w:r w:rsidRPr="00956701">
        <w:rPr>
          <w:u w:val="single"/>
        </w:rPr>
        <w:t>Right of Indemnity not Exclusive</w:t>
      </w:r>
    </w:p>
    <w:p w14:paraId="2F27520A" w14:textId="77777777" w:rsidR="00034014" w:rsidRPr="00956701" w:rsidRDefault="00034014" w:rsidP="00034014">
      <w:pPr>
        <w:tabs>
          <w:tab w:val="left" w:pos="1440"/>
          <w:tab w:val="left" w:pos="2160"/>
        </w:tabs>
        <w:spacing w:line="240" w:lineRule="exact"/>
        <w:ind w:left="1440" w:hanging="1440"/>
        <w:jc w:val="both"/>
        <w:rPr>
          <w:u w:val="single"/>
        </w:rPr>
      </w:pPr>
    </w:p>
    <w:p w14:paraId="1283067A" w14:textId="77777777" w:rsidR="00034014" w:rsidRPr="00956701" w:rsidRDefault="00034014" w:rsidP="00034014">
      <w:pPr>
        <w:tabs>
          <w:tab w:val="left" w:pos="1440"/>
          <w:tab w:val="left" w:pos="2160"/>
        </w:tabs>
        <w:spacing w:line="240" w:lineRule="exact"/>
        <w:jc w:val="both"/>
      </w:pPr>
      <w:r w:rsidRPr="00956701">
        <w:tab/>
        <w:t>The provisions for indemnification contained in the By-laws shall not be deemed exclusive of any other rights to which those seeking indemnification may be entitled under any By-laws, agreement, vote of shareholders or disinterested directors or otherwise both as to an action in that person's official capacity and as to action in any other capacity while holding such office and shall continue as to a person who has ceased to be a director or officer and shall enure to the benefit of the heirs and legal representatives of such person.</w:t>
      </w:r>
    </w:p>
    <w:p w14:paraId="479C3CAE" w14:textId="77777777" w:rsidR="00034014" w:rsidRPr="00956701" w:rsidRDefault="00034014" w:rsidP="00034014">
      <w:pPr>
        <w:tabs>
          <w:tab w:val="left" w:pos="1440"/>
          <w:tab w:val="left" w:pos="2160"/>
        </w:tabs>
        <w:spacing w:line="240" w:lineRule="exact"/>
        <w:jc w:val="both"/>
      </w:pPr>
    </w:p>
    <w:p w14:paraId="4FD0A831" w14:textId="77777777" w:rsidR="00034014" w:rsidRPr="00956701" w:rsidRDefault="00034014" w:rsidP="00034014">
      <w:pPr>
        <w:tabs>
          <w:tab w:val="left" w:pos="1440"/>
          <w:tab w:val="left" w:pos="2160"/>
        </w:tabs>
        <w:spacing w:line="240" w:lineRule="exact"/>
        <w:jc w:val="both"/>
      </w:pPr>
    </w:p>
    <w:p w14:paraId="12D1367F" w14:textId="77777777" w:rsidR="00034014" w:rsidRPr="00956701" w:rsidRDefault="00034014" w:rsidP="00034014">
      <w:pPr>
        <w:tabs>
          <w:tab w:val="left" w:pos="1440"/>
          <w:tab w:val="left" w:pos="2160"/>
        </w:tabs>
        <w:spacing w:line="240" w:lineRule="exact"/>
        <w:jc w:val="center"/>
        <w:rPr>
          <w:u w:val="single"/>
        </w:rPr>
      </w:pPr>
      <w:r w:rsidRPr="00956701">
        <w:rPr>
          <w:u w:val="single"/>
        </w:rPr>
        <w:t>SECTION SIX - GENERAL</w:t>
      </w:r>
    </w:p>
    <w:p w14:paraId="7F245FAE" w14:textId="77777777" w:rsidR="00034014" w:rsidRPr="00956701" w:rsidRDefault="00034014" w:rsidP="00034014">
      <w:pPr>
        <w:tabs>
          <w:tab w:val="left" w:pos="1440"/>
          <w:tab w:val="left" w:pos="2160"/>
        </w:tabs>
        <w:spacing w:line="240" w:lineRule="exact"/>
      </w:pPr>
    </w:p>
    <w:p w14:paraId="3177833C" w14:textId="77777777" w:rsidR="00034014" w:rsidRPr="00956701" w:rsidRDefault="00034014" w:rsidP="00034014">
      <w:pPr>
        <w:tabs>
          <w:tab w:val="left" w:pos="1440"/>
          <w:tab w:val="left" w:pos="2160"/>
        </w:tabs>
        <w:spacing w:line="240" w:lineRule="exact"/>
        <w:rPr>
          <w:u w:val="single"/>
        </w:rPr>
      </w:pPr>
      <w:r w:rsidRPr="00956701">
        <w:t>6.01</w:t>
      </w:r>
      <w:r w:rsidRPr="00956701">
        <w:tab/>
      </w:r>
      <w:r w:rsidRPr="00956701">
        <w:rPr>
          <w:u w:val="single"/>
        </w:rPr>
        <w:t>Notices</w:t>
      </w:r>
    </w:p>
    <w:p w14:paraId="50F2535C" w14:textId="77777777" w:rsidR="00034014" w:rsidRPr="00956701" w:rsidRDefault="00034014" w:rsidP="00034014">
      <w:pPr>
        <w:tabs>
          <w:tab w:val="left" w:pos="1440"/>
          <w:tab w:val="left" w:pos="2160"/>
        </w:tabs>
        <w:spacing w:line="240" w:lineRule="exact"/>
        <w:rPr>
          <w:u w:val="single"/>
        </w:rPr>
      </w:pPr>
    </w:p>
    <w:p w14:paraId="7B74E3F5" w14:textId="77777777" w:rsidR="00034014" w:rsidRPr="00956701" w:rsidRDefault="00034014" w:rsidP="00034014">
      <w:pPr>
        <w:tabs>
          <w:tab w:val="left" w:pos="1440"/>
          <w:tab w:val="left" w:pos="2160"/>
        </w:tabs>
        <w:spacing w:line="240" w:lineRule="exact"/>
        <w:jc w:val="both"/>
      </w:pPr>
      <w:r w:rsidRPr="00956701">
        <w:tab/>
        <w:t>In addition to any other method of service permitted by the Act any notice or document required by the Act, the Regulations, the Articles or the By-laws may be sent to any person entitled to receive same in the manner set out in the Act for service upon a shareholder or director and by any means of telecommunication with respect to which a written record is made.  A notice sent by means of telecommunication shall be deemed to have been given on the first business day after the date upon which the written record is made.</w:t>
      </w:r>
    </w:p>
    <w:p w14:paraId="4E5A31A7" w14:textId="77777777" w:rsidR="00034014" w:rsidRPr="00956701" w:rsidRDefault="00034014" w:rsidP="00034014">
      <w:pPr>
        <w:tabs>
          <w:tab w:val="left" w:pos="1440"/>
          <w:tab w:val="left" w:pos="2160"/>
        </w:tabs>
        <w:spacing w:line="240" w:lineRule="exact"/>
        <w:jc w:val="both"/>
      </w:pPr>
    </w:p>
    <w:p w14:paraId="752FB30C" w14:textId="77777777" w:rsidR="00034014" w:rsidRPr="00956701" w:rsidRDefault="00034014" w:rsidP="00034014">
      <w:pPr>
        <w:tabs>
          <w:tab w:val="left" w:pos="1440"/>
          <w:tab w:val="left" w:pos="2160"/>
        </w:tabs>
        <w:spacing w:line="240" w:lineRule="exact"/>
        <w:jc w:val="both"/>
        <w:rPr>
          <w:u w:val="single"/>
        </w:rPr>
      </w:pPr>
      <w:r w:rsidRPr="00956701">
        <w:t>6.02</w:t>
      </w:r>
      <w:r w:rsidRPr="00956701">
        <w:tab/>
      </w:r>
      <w:r w:rsidRPr="00956701">
        <w:rPr>
          <w:u w:val="single"/>
        </w:rPr>
        <w:t>Waiver of Notice</w:t>
      </w:r>
    </w:p>
    <w:p w14:paraId="41F4DC54" w14:textId="77777777" w:rsidR="00034014" w:rsidRPr="00956701" w:rsidRDefault="00034014" w:rsidP="00034014">
      <w:pPr>
        <w:tabs>
          <w:tab w:val="left" w:pos="1440"/>
          <w:tab w:val="left" w:pos="2160"/>
        </w:tabs>
        <w:spacing w:line="240" w:lineRule="exact"/>
        <w:jc w:val="both"/>
      </w:pPr>
    </w:p>
    <w:p w14:paraId="69B55DDA" w14:textId="77777777" w:rsidR="00034014" w:rsidRPr="00956701" w:rsidRDefault="00034014" w:rsidP="00034014">
      <w:pPr>
        <w:tabs>
          <w:tab w:val="left" w:pos="1440"/>
          <w:tab w:val="left" w:pos="2160"/>
        </w:tabs>
        <w:spacing w:line="240" w:lineRule="exact"/>
        <w:jc w:val="both"/>
      </w:pPr>
      <w:r w:rsidRPr="00956701">
        <w:tab/>
        <w:t>Any shareholder (or that shareholder's duly appointed proxy holder), director, officer, auditor or member of a committee may at any time waive any notice, or waive or abridge the time for any notice required to be given to that person under any provision of the Act, the Regulations thereunder, the Articles, the By-laws or otherwise, and such waiver or abridgment, whether given before or after the meeting or other event of which the notice is required to be given, shall cure any defect in the giving or in the time of such notice as the case may be.</w:t>
      </w:r>
    </w:p>
    <w:p w14:paraId="6DDE5E24" w14:textId="77777777" w:rsidR="00034014" w:rsidRPr="00956701" w:rsidRDefault="00034014" w:rsidP="00034014">
      <w:pPr>
        <w:tabs>
          <w:tab w:val="left" w:pos="1440"/>
          <w:tab w:val="left" w:pos="2160"/>
        </w:tabs>
        <w:spacing w:line="240" w:lineRule="exact"/>
        <w:jc w:val="both"/>
      </w:pPr>
    </w:p>
    <w:p w14:paraId="06CE8524" w14:textId="77777777" w:rsidR="00034014" w:rsidRPr="00956701" w:rsidRDefault="00034014" w:rsidP="00034014">
      <w:pPr>
        <w:tabs>
          <w:tab w:val="left" w:pos="1440"/>
          <w:tab w:val="left" w:pos="2160"/>
        </w:tabs>
        <w:spacing w:line="240" w:lineRule="exact"/>
        <w:jc w:val="both"/>
      </w:pPr>
      <w:r w:rsidRPr="00956701">
        <w:t>6.03</w:t>
      </w:r>
      <w:r w:rsidRPr="00956701">
        <w:tab/>
      </w:r>
      <w:r w:rsidRPr="00956701">
        <w:rPr>
          <w:u w:val="single"/>
        </w:rPr>
        <w:t>Notice to Joint Shareholders</w:t>
      </w:r>
    </w:p>
    <w:p w14:paraId="3BD66582" w14:textId="77777777" w:rsidR="00034014" w:rsidRPr="00956701" w:rsidRDefault="00034014" w:rsidP="00034014">
      <w:pPr>
        <w:tabs>
          <w:tab w:val="left" w:pos="1440"/>
          <w:tab w:val="left" w:pos="2160"/>
        </w:tabs>
        <w:spacing w:line="240" w:lineRule="exact"/>
        <w:jc w:val="both"/>
      </w:pPr>
    </w:p>
    <w:p w14:paraId="2B01053E" w14:textId="77777777" w:rsidR="00034014" w:rsidRPr="00956701" w:rsidRDefault="00034014" w:rsidP="00034014">
      <w:pPr>
        <w:tabs>
          <w:tab w:val="left" w:pos="1440"/>
          <w:tab w:val="left" w:pos="2160"/>
        </w:tabs>
        <w:spacing w:line="240" w:lineRule="exact"/>
        <w:jc w:val="both"/>
      </w:pPr>
      <w:r w:rsidRPr="00956701">
        <w:tab/>
        <w:t>If two or more persons hold shares jointly, notice may be given to one of such persons and such notice shall be sufficient notice to all of them.</w:t>
      </w:r>
    </w:p>
    <w:p w14:paraId="6132ED45" w14:textId="77777777" w:rsidR="00034014" w:rsidRPr="00956701" w:rsidRDefault="00034014" w:rsidP="00034014">
      <w:pPr>
        <w:tabs>
          <w:tab w:val="left" w:pos="1440"/>
          <w:tab w:val="left" w:pos="2160"/>
        </w:tabs>
        <w:spacing w:line="240" w:lineRule="exact"/>
        <w:jc w:val="both"/>
      </w:pPr>
    </w:p>
    <w:p w14:paraId="79C5506C" w14:textId="77777777" w:rsidR="00034014" w:rsidRPr="00956701" w:rsidRDefault="00034014" w:rsidP="00034014">
      <w:pPr>
        <w:tabs>
          <w:tab w:val="left" w:pos="1440"/>
          <w:tab w:val="left" w:pos="2160"/>
        </w:tabs>
        <w:spacing w:line="240" w:lineRule="exact"/>
        <w:jc w:val="both"/>
        <w:rPr>
          <w:u w:val="single"/>
        </w:rPr>
      </w:pPr>
      <w:r w:rsidRPr="00956701">
        <w:t>6.04</w:t>
      </w:r>
      <w:r w:rsidRPr="00956701">
        <w:tab/>
      </w:r>
      <w:r w:rsidRPr="00956701">
        <w:rPr>
          <w:u w:val="single"/>
        </w:rPr>
        <w:t>Signature on Notice</w:t>
      </w:r>
    </w:p>
    <w:p w14:paraId="21AB2FB4" w14:textId="77777777" w:rsidR="00034014" w:rsidRPr="00956701" w:rsidRDefault="00034014" w:rsidP="00034014">
      <w:pPr>
        <w:tabs>
          <w:tab w:val="left" w:pos="1440"/>
          <w:tab w:val="left" w:pos="2160"/>
        </w:tabs>
        <w:spacing w:line="240" w:lineRule="exact"/>
        <w:jc w:val="both"/>
        <w:rPr>
          <w:u w:val="single"/>
        </w:rPr>
      </w:pPr>
    </w:p>
    <w:p w14:paraId="3F51D898" w14:textId="77777777" w:rsidR="00034014" w:rsidRPr="00956701" w:rsidRDefault="00034014" w:rsidP="00034014">
      <w:pPr>
        <w:tabs>
          <w:tab w:val="left" w:pos="1440"/>
          <w:tab w:val="left" w:pos="2160"/>
        </w:tabs>
        <w:spacing w:line="240" w:lineRule="exact"/>
        <w:jc w:val="both"/>
      </w:pPr>
      <w:r w:rsidRPr="00956701">
        <w:tab/>
        <w:t>The signature to any notice to be given by the Corporation may be lithographed, written, printed or otherwise mechanically reproduced.</w:t>
      </w:r>
    </w:p>
    <w:p w14:paraId="41EF0EA5" w14:textId="77777777" w:rsidR="00034014" w:rsidRPr="00956701" w:rsidRDefault="00034014" w:rsidP="00034014">
      <w:pPr>
        <w:tabs>
          <w:tab w:val="left" w:pos="1440"/>
          <w:tab w:val="left" w:pos="2160"/>
        </w:tabs>
        <w:spacing w:line="240" w:lineRule="exact"/>
        <w:jc w:val="both"/>
      </w:pPr>
    </w:p>
    <w:p w14:paraId="7C59E4B5" w14:textId="77777777" w:rsidR="00034014" w:rsidRPr="00956701" w:rsidRDefault="00034014" w:rsidP="00034014">
      <w:pPr>
        <w:keepNext/>
        <w:keepLines/>
        <w:tabs>
          <w:tab w:val="left" w:pos="1440"/>
          <w:tab w:val="left" w:pos="2160"/>
        </w:tabs>
        <w:spacing w:line="240" w:lineRule="exact"/>
        <w:jc w:val="both"/>
        <w:rPr>
          <w:u w:val="single"/>
        </w:rPr>
      </w:pPr>
      <w:r w:rsidRPr="00956701">
        <w:t>6.05</w:t>
      </w:r>
      <w:r w:rsidRPr="00956701">
        <w:tab/>
      </w:r>
      <w:r w:rsidRPr="00956701">
        <w:rPr>
          <w:u w:val="single"/>
        </w:rPr>
        <w:t>Surrender of Shares on Continuance</w:t>
      </w:r>
    </w:p>
    <w:p w14:paraId="1FA7DCA8" w14:textId="77777777" w:rsidR="00034014" w:rsidRPr="00956701" w:rsidRDefault="00034014" w:rsidP="00034014">
      <w:pPr>
        <w:keepNext/>
        <w:keepLines/>
        <w:tabs>
          <w:tab w:val="left" w:pos="1440"/>
          <w:tab w:val="left" w:pos="2160"/>
        </w:tabs>
        <w:spacing w:line="240" w:lineRule="exact"/>
        <w:jc w:val="both"/>
        <w:rPr>
          <w:u w:val="single"/>
        </w:rPr>
      </w:pPr>
    </w:p>
    <w:p w14:paraId="05C8D7E6" w14:textId="77777777" w:rsidR="00034014" w:rsidRPr="00956701" w:rsidRDefault="00034014" w:rsidP="00034014">
      <w:pPr>
        <w:keepNext/>
        <w:keepLines/>
        <w:tabs>
          <w:tab w:val="left" w:pos="1440"/>
          <w:tab w:val="left" w:pos="2160"/>
        </w:tabs>
        <w:spacing w:line="240" w:lineRule="exact"/>
        <w:jc w:val="both"/>
      </w:pPr>
      <w:r w:rsidRPr="00956701">
        <w:tab/>
        <w:t>Where this By-law has become effective on the issue of a Certificate of Continuance for the Corporation the directors may require a shareholder to surrender that person's share certificate for the purpose of having it cancelled and replaced by a new share certificate that complies with the Act.</w:t>
      </w:r>
    </w:p>
    <w:p w14:paraId="050F553F" w14:textId="77777777" w:rsidR="00034014" w:rsidRPr="00956701" w:rsidRDefault="00034014" w:rsidP="00034014">
      <w:pPr>
        <w:keepNext/>
        <w:keepLines/>
        <w:tabs>
          <w:tab w:val="left" w:pos="1440"/>
          <w:tab w:val="left" w:pos="2160"/>
        </w:tabs>
        <w:spacing w:line="240" w:lineRule="exact"/>
        <w:jc w:val="both"/>
      </w:pPr>
    </w:p>
    <w:p w14:paraId="3845F853" w14:textId="77777777" w:rsidR="00034014" w:rsidRPr="00956701" w:rsidRDefault="00034014" w:rsidP="00034014">
      <w:pPr>
        <w:keepNext/>
        <w:keepLines/>
        <w:spacing w:line="240" w:lineRule="exact"/>
      </w:pPr>
      <w:r w:rsidRPr="00956701">
        <w:t>SIGNED for identification effective on {{corp.incorp_date|toDate('June 3, 1990')}}.</w:t>
      </w:r>
    </w:p>
    <w:p w14:paraId="144B72EC" w14:textId="1EDDD741" w:rsidR="00034014" w:rsidRDefault="00F27B90" w:rsidP="00034014">
      <w:pPr>
        <w:keepNext/>
        <w:keepLines/>
      </w:pPr>
      <w:r>
        <w:t>{%p if not president.pres_signers %}</w:t>
      </w:r>
    </w:p>
    <w:p w14:paraId="3F97A664" w14:textId="37D712A2" w:rsidR="00573A0B" w:rsidRDefault="00573A0B" w:rsidP="00034014">
      <w:pPr>
        <w:keepNext/>
        <w:keepLines/>
      </w:pPr>
    </w:p>
    <w:p w14:paraId="50F2B58E" w14:textId="77777777" w:rsidR="00573A0B" w:rsidRPr="00956701" w:rsidRDefault="00573A0B" w:rsidP="00034014">
      <w:pPr>
        <w:keepNext/>
        <w:keepLines/>
      </w:pPr>
    </w:p>
    <w:p w14:paraId="2D847B36" w14:textId="77777777" w:rsidR="00034014" w:rsidRPr="00956701" w:rsidRDefault="00034014" w:rsidP="00034014">
      <w:pPr>
        <w:keepNext/>
        <w:keepLines/>
        <w:spacing w:line="240" w:lineRule="exact"/>
      </w:pPr>
      <w:r w:rsidRPr="00956701">
        <w:rPr>
          <w:u w:val="single"/>
        </w:rPr>
        <w:tab/>
      </w:r>
      <w:r w:rsidRPr="00956701">
        <w:rPr>
          <w:u w:val="single"/>
        </w:rPr>
        <w:tab/>
      </w:r>
      <w:r w:rsidRPr="00956701">
        <w:rPr>
          <w:u w:val="single"/>
        </w:rPr>
        <w:tab/>
      </w:r>
      <w:r w:rsidRPr="00956701">
        <w:rPr>
          <w:u w:val="single"/>
        </w:rPr>
        <w:tab/>
      </w:r>
      <w:r w:rsidRPr="00956701">
        <w:rPr>
          <w:u w:val="single"/>
        </w:rPr>
        <w:tab/>
      </w:r>
      <w:r w:rsidRPr="00956701">
        <w:rPr>
          <w:u w:val="single"/>
        </w:rPr>
        <w:tab/>
      </w:r>
    </w:p>
    <w:p w14:paraId="60A63D55" w14:textId="056C17E8" w:rsidR="00384240" w:rsidRPr="00956701" w:rsidRDefault="00034014" w:rsidP="00034014">
      <w:pPr>
        <w:keepNext/>
        <w:keepLines/>
        <w:spacing w:line="240" w:lineRule="exact"/>
        <w:jc w:val="both"/>
      </w:pPr>
      <w:r w:rsidRPr="00956701">
        <w:rPr>
          <w:b/>
          <w:bCs/>
        </w:rPr>
        <w:t>{{president</w:t>
      </w:r>
      <w:r w:rsidR="00F27B90">
        <w:rPr>
          <w:b/>
          <w:bCs/>
        </w:rPr>
        <w:t>.pres</w:t>
      </w:r>
      <w:r w:rsidRPr="00956701">
        <w:rPr>
          <w:b/>
          <w:bCs/>
        </w:rPr>
        <w:t>_name}}</w:t>
      </w:r>
      <w:r w:rsidRPr="00956701">
        <w:t>, President</w:t>
      </w:r>
    </w:p>
    <w:p w14:paraId="5D1A2845" w14:textId="08886627" w:rsidR="00034014" w:rsidRDefault="00F27B90" w:rsidP="00034014">
      <w:pPr>
        <w:spacing w:line="240" w:lineRule="exact"/>
        <w:jc w:val="both"/>
      </w:pPr>
      <w:r>
        <w:t>{%p else %}</w:t>
      </w:r>
    </w:p>
    <w:p w14:paraId="409E6CFB" w14:textId="227392AF" w:rsidR="00F27B90" w:rsidRDefault="00F27B90" w:rsidP="00034014">
      <w:pPr>
        <w:spacing w:line="240" w:lineRule="exact"/>
        <w:jc w:val="both"/>
      </w:pPr>
      <w:r>
        <w:t>{%p for sig in president.pres_signers %}</w:t>
      </w:r>
    </w:p>
    <w:p w14:paraId="46CF0D4E" w14:textId="103E38FD" w:rsidR="00573A0B" w:rsidRDefault="00573A0B" w:rsidP="00034014">
      <w:pPr>
        <w:spacing w:line="240" w:lineRule="exact"/>
        <w:jc w:val="both"/>
      </w:pPr>
    </w:p>
    <w:p w14:paraId="3E1CF89C" w14:textId="77777777" w:rsidR="00573A0B" w:rsidRDefault="00573A0B" w:rsidP="00034014">
      <w:pPr>
        <w:spacing w:line="240" w:lineRule="exact"/>
        <w:jc w:val="both"/>
      </w:pPr>
    </w:p>
    <w:p w14:paraId="6E9FE73C" w14:textId="77777777" w:rsidR="00F27B90" w:rsidRPr="00956701" w:rsidRDefault="00F27B90" w:rsidP="00F27B90">
      <w:pPr>
        <w:keepNext/>
        <w:keepLines/>
        <w:spacing w:line="240" w:lineRule="exact"/>
      </w:pPr>
      <w:r w:rsidRPr="00956701">
        <w:rPr>
          <w:u w:val="single"/>
        </w:rPr>
        <w:lastRenderedPageBreak/>
        <w:tab/>
      </w:r>
      <w:r w:rsidRPr="00956701">
        <w:rPr>
          <w:u w:val="single"/>
        </w:rPr>
        <w:tab/>
      </w:r>
      <w:r w:rsidRPr="00956701">
        <w:rPr>
          <w:u w:val="single"/>
        </w:rPr>
        <w:tab/>
      </w:r>
      <w:r w:rsidRPr="00956701">
        <w:rPr>
          <w:u w:val="single"/>
        </w:rPr>
        <w:tab/>
      </w:r>
      <w:r w:rsidRPr="00956701">
        <w:rPr>
          <w:u w:val="single"/>
        </w:rPr>
        <w:tab/>
      </w:r>
      <w:r w:rsidRPr="00956701">
        <w:rPr>
          <w:u w:val="single"/>
        </w:rPr>
        <w:tab/>
      </w:r>
    </w:p>
    <w:p w14:paraId="5318F458" w14:textId="787A4313" w:rsidR="00384240" w:rsidRPr="00F27B90" w:rsidRDefault="00F27B90" w:rsidP="00F27B90">
      <w:pPr>
        <w:keepNext/>
        <w:keepLines/>
        <w:tabs>
          <w:tab w:val="right" w:pos="3672"/>
        </w:tabs>
        <w:suppressAutoHyphens/>
        <w:rPr>
          <w:bCs/>
        </w:rPr>
      </w:pPr>
      <w:r>
        <w:rPr>
          <w:b/>
        </w:rPr>
        <w:t xml:space="preserve">{{sig.full_name|upper}}, {{sig.role}} on behalf of </w:t>
      </w:r>
      <w:r w:rsidRPr="00B747C4">
        <w:rPr>
          <w:b/>
        </w:rPr>
        <w:t xml:space="preserve">{{ </w:t>
      </w:r>
      <w:r>
        <w:rPr>
          <w:b/>
        </w:rPr>
        <w:t>president</w:t>
      </w:r>
      <w:r w:rsidRPr="00B747C4">
        <w:rPr>
          <w:b/>
        </w:rPr>
        <w:t>.</w:t>
      </w:r>
      <w:r>
        <w:rPr>
          <w:b/>
        </w:rPr>
        <w:t>pres</w:t>
      </w:r>
      <w:r w:rsidRPr="00B747C4">
        <w:rPr>
          <w:b/>
        </w:rPr>
        <w:t>_name</w:t>
      </w:r>
      <w:r w:rsidRPr="00456FFE">
        <w:rPr>
          <w:b/>
        </w:rPr>
        <w:t>|upper</w:t>
      </w:r>
      <w:r w:rsidRPr="00B747C4">
        <w:rPr>
          <w:b/>
        </w:rPr>
        <w:t xml:space="preserve"> }}</w:t>
      </w:r>
      <w:r>
        <w:rPr>
          <w:bCs/>
        </w:rPr>
        <w:t>, President</w:t>
      </w:r>
    </w:p>
    <w:p w14:paraId="32B9174E" w14:textId="0CC42028" w:rsidR="00F27B90" w:rsidRDefault="00F27B90" w:rsidP="00034014">
      <w:pPr>
        <w:spacing w:line="240" w:lineRule="exact"/>
        <w:jc w:val="both"/>
      </w:pPr>
      <w:r>
        <w:t>{%p endfor %}</w:t>
      </w:r>
    </w:p>
    <w:p w14:paraId="4F87D3A7" w14:textId="648BC09D" w:rsidR="00034014" w:rsidRPr="00956701" w:rsidRDefault="00F27B90" w:rsidP="00034014">
      <w:pPr>
        <w:spacing w:line="240" w:lineRule="exact"/>
        <w:jc w:val="both"/>
      </w:pPr>
      <w:r>
        <w:t>{%p endif %}</w:t>
      </w:r>
    </w:p>
    <w:p w14:paraId="4031ADFF" w14:textId="3F27C5CD" w:rsidR="00034014" w:rsidRPr="00956701" w:rsidRDefault="00760762" w:rsidP="00034014">
      <w:pPr>
        <w:tabs>
          <w:tab w:val="left" w:pos="1440"/>
          <w:tab w:val="left" w:pos="2160"/>
        </w:tabs>
        <w:spacing w:line="240" w:lineRule="exact"/>
        <w:jc w:val="center"/>
        <w:rPr>
          <w:b/>
          <w:bCs/>
          <w:u w:val="single"/>
        </w:rPr>
      </w:pPr>
      <w:r w:rsidRPr="00956701">
        <w:rPr>
          <w:b/>
          <w:bCs/>
          <w:u w:val="single"/>
        </w:rPr>
        <w:br w:type="page"/>
      </w:r>
      <w:r w:rsidR="00034014" w:rsidRPr="00956701">
        <w:rPr>
          <w:b/>
          <w:bCs/>
          <w:u w:val="single"/>
        </w:rPr>
        <w:lastRenderedPageBreak/>
        <w:t>BY-LAW NO. 2</w:t>
      </w:r>
    </w:p>
    <w:p w14:paraId="4CECF085" w14:textId="77777777" w:rsidR="00034014" w:rsidRPr="00956701" w:rsidRDefault="00034014" w:rsidP="00034014">
      <w:pPr>
        <w:spacing w:line="240" w:lineRule="exact"/>
        <w:jc w:val="center"/>
      </w:pPr>
    </w:p>
    <w:p w14:paraId="38D3F2D6" w14:textId="77777777" w:rsidR="00034014" w:rsidRPr="00956701" w:rsidRDefault="00034014" w:rsidP="00034014">
      <w:pPr>
        <w:spacing w:line="240" w:lineRule="exact"/>
        <w:jc w:val="center"/>
      </w:pPr>
      <w:r w:rsidRPr="00956701">
        <w:t>A By-law relating generally to the transaction</w:t>
      </w:r>
    </w:p>
    <w:p w14:paraId="3617D163" w14:textId="77777777" w:rsidR="00034014" w:rsidRPr="00956701" w:rsidRDefault="00034014" w:rsidP="00034014">
      <w:pPr>
        <w:spacing w:line="240" w:lineRule="exact"/>
        <w:jc w:val="center"/>
      </w:pPr>
      <w:r w:rsidRPr="00956701">
        <w:t>of the business and affairs of</w:t>
      </w:r>
    </w:p>
    <w:p w14:paraId="4AC88E0B" w14:textId="77777777" w:rsidR="00034014" w:rsidRPr="00956701" w:rsidRDefault="00034014" w:rsidP="00034014">
      <w:pPr>
        <w:jc w:val="center"/>
      </w:pPr>
    </w:p>
    <w:p w14:paraId="0AFE15FD" w14:textId="77777777" w:rsidR="00034014" w:rsidRPr="00956701" w:rsidRDefault="00034014" w:rsidP="00034014">
      <w:pPr>
        <w:spacing w:line="240" w:lineRule="exact"/>
        <w:jc w:val="center"/>
        <w:rPr>
          <w:b/>
          <w:bCs/>
        </w:rPr>
      </w:pPr>
      <w:r w:rsidRPr="00956701">
        <w:rPr>
          <w:b/>
          <w:bCs/>
        </w:rPr>
        <w:t>{{corp.name|upper}}</w:t>
      </w:r>
    </w:p>
    <w:p w14:paraId="509E4428" w14:textId="77777777" w:rsidR="00034014" w:rsidRPr="00956701" w:rsidRDefault="00034014" w:rsidP="00034014">
      <w:pPr>
        <w:tabs>
          <w:tab w:val="left" w:pos="1440"/>
          <w:tab w:val="left" w:pos="2160"/>
        </w:tabs>
        <w:spacing w:line="240" w:lineRule="exact"/>
        <w:jc w:val="center"/>
        <w:rPr>
          <w:u w:val="single"/>
        </w:rPr>
      </w:pPr>
      <w:r w:rsidRPr="00956701">
        <w:t>(the "Corporation")</w:t>
      </w:r>
    </w:p>
    <w:p w14:paraId="62A983AD" w14:textId="77777777" w:rsidR="00034014" w:rsidRPr="00956701" w:rsidRDefault="00034014" w:rsidP="00034014">
      <w:pPr>
        <w:tabs>
          <w:tab w:val="left" w:pos="1440"/>
          <w:tab w:val="left" w:pos="2160"/>
        </w:tabs>
        <w:spacing w:line="240" w:lineRule="exact"/>
        <w:rPr>
          <w:u w:val="single"/>
        </w:rPr>
      </w:pPr>
    </w:p>
    <w:p w14:paraId="1C2D7930" w14:textId="77777777" w:rsidR="00034014" w:rsidRPr="00956701" w:rsidRDefault="00034014" w:rsidP="00034014">
      <w:pPr>
        <w:tabs>
          <w:tab w:val="left" w:pos="1440"/>
          <w:tab w:val="left" w:pos="2160"/>
        </w:tabs>
        <w:spacing w:line="240" w:lineRule="exact"/>
        <w:rPr>
          <w:u w:val="single"/>
        </w:rPr>
      </w:pPr>
    </w:p>
    <w:p w14:paraId="178EEB26" w14:textId="77777777" w:rsidR="00034014" w:rsidRPr="00956701" w:rsidRDefault="00034014" w:rsidP="00034014">
      <w:pPr>
        <w:tabs>
          <w:tab w:val="left" w:pos="1440"/>
          <w:tab w:val="left" w:pos="2160"/>
        </w:tabs>
        <w:spacing w:line="240" w:lineRule="exact"/>
        <w:rPr>
          <w:u w:val="single"/>
        </w:rPr>
      </w:pPr>
      <w:r w:rsidRPr="00956701">
        <w:t>1.</w:t>
      </w:r>
      <w:r w:rsidRPr="00956701">
        <w:tab/>
      </w:r>
      <w:r w:rsidRPr="00956701">
        <w:rPr>
          <w:u w:val="single"/>
        </w:rPr>
        <w:t>Borrowing By-law</w:t>
      </w:r>
    </w:p>
    <w:p w14:paraId="60DFD9EF" w14:textId="77777777" w:rsidR="00034014" w:rsidRPr="00956701" w:rsidRDefault="00034014" w:rsidP="00034014">
      <w:pPr>
        <w:tabs>
          <w:tab w:val="left" w:pos="1440"/>
          <w:tab w:val="left" w:pos="2160"/>
        </w:tabs>
        <w:spacing w:line="240" w:lineRule="exact"/>
        <w:rPr>
          <w:u w:val="single"/>
        </w:rPr>
      </w:pPr>
    </w:p>
    <w:p w14:paraId="06B88A75" w14:textId="77777777" w:rsidR="00034014" w:rsidRPr="00956701" w:rsidRDefault="00034014" w:rsidP="00034014">
      <w:pPr>
        <w:tabs>
          <w:tab w:val="left" w:pos="1440"/>
          <w:tab w:val="left" w:pos="2160"/>
        </w:tabs>
        <w:spacing w:line="240" w:lineRule="exact"/>
        <w:jc w:val="both"/>
      </w:pPr>
      <w:r w:rsidRPr="00956701">
        <w:tab/>
        <w:t>The directors may from time to time:</w:t>
      </w:r>
    </w:p>
    <w:p w14:paraId="70A45BCE" w14:textId="77777777" w:rsidR="00034014" w:rsidRPr="00956701" w:rsidRDefault="00034014" w:rsidP="00034014">
      <w:pPr>
        <w:tabs>
          <w:tab w:val="left" w:pos="1440"/>
          <w:tab w:val="left" w:pos="2160"/>
        </w:tabs>
        <w:spacing w:line="240" w:lineRule="exact"/>
        <w:jc w:val="both"/>
      </w:pPr>
    </w:p>
    <w:p w14:paraId="6C62DB9A" w14:textId="77777777" w:rsidR="00034014" w:rsidRPr="00956701" w:rsidRDefault="00034014" w:rsidP="00034014">
      <w:pPr>
        <w:tabs>
          <w:tab w:val="left" w:pos="1440"/>
          <w:tab w:val="left" w:pos="2160"/>
        </w:tabs>
        <w:spacing w:line="240" w:lineRule="exact"/>
        <w:ind w:left="2160" w:hanging="2160"/>
        <w:jc w:val="both"/>
      </w:pPr>
      <w:r w:rsidRPr="00956701">
        <w:tab/>
        <w:t>(a)</w:t>
      </w:r>
      <w:r w:rsidRPr="00956701">
        <w:tab/>
        <w:t>borrow money upon the credit of the Corporation in such amount and upon such terms as they think proper;</w:t>
      </w:r>
    </w:p>
    <w:p w14:paraId="278FA732" w14:textId="77777777" w:rsidR="00034014" w:rsidRPr="00956701" w:rsidRDefault="00034014" w:rsidP="00034014">
      <w:pPr>
        <w:tabs>
          <w:tab w:val="left" w:pos="1440"/>
          <w:tab w:val="left" w:pos="2160"/>
        </w:tabs>
        <w:spacing w:line="240" w:lineRule="exact"/>
        <w:ind w:left="1440" w:hanging="1440"/>
        <w:jc w:val="both"/>
      </w:pPr>
    </w:p>
    <w:p w14:paraId="4D0DF391" w14:textId="77777777" w:rsidR="00034014" w:rsidRPr="00956701" w:rsidRDefault="00034014" w:rsidP="00034014">
      <w:pPr>
        <w:tabs>
          <w:tab w:val="left" w:pos="1440"/>
          <w:tab w:val="left" w:pos="2160"/>
        </w:tabs>
        <w:spacing w:line="240" w:lineRule="exact"/>
        <w:ind w:left="2160" w:hanging="2160"/>
        <w:jc w:val="both"/>
      </w:pPr>
      <w:r w:rsidRPr="00956701">
        <w:tab/>
        <w:t>(b)</w:t>
      </w:r>
      <w:r w:rsidRPr="00956701">
        <w:tab/>
        <w:t>hypothecate, pledge or mortgage the real and personal property of the Corporation;</w:t>
      </w:r>
    </w:p>
    <w:p w14:paraId="2B45E9AE" w14:textId="77777777" w:rsidR="00034014" w:rsidRPr="00956701" w:rsidRDefault="00034014" w:rsidP="00034014">
      <w:pPr>
        <w:tabs>
          <w:tab w:val="left" w:pos="1440"/>
          <w:tab w:val="left" w:pos="2160"/>
        </w:tabs>
        <w:spacing w:line="240" w:lineRule="exact"/>
        <w:ind w:left="1440" w:hanging="1440"/>
        <w:jc w:val="both"/>
      </w:pPr>
    </w:p>
    <w:p w14:paraId="3422702F" w14:textId="77777777" w:rsidR="00034014" w:rsidRPr="00956701" w:rsidRDefault="00034014" w:rsidP="00034014">
      <w:pPr>
        <w:tabs>
          <w:tab w:val="left" w:pos="1440"/>
          <w:tab w:val="left" w:pos="2160"/>
        </w:tabs>
        <w:spacing w:line="240" w:lineRule="exact"/>
        <w:ind w:left="2160" w:hanging="2160"/>
        <w:jc w:val="both"/>
      </w:pPr>
      <w:r w:rsidRPr="00956701">
        <w:tab/>
        <w:t>(c)</w:t>
      </w:r>
      <w:r w:rsidRPr="00956701">
        <w:tab/>
        <w:t>provide security for any loan to the Corporation by an assignment of:</w:t>
      </w:r>
    </w:p>
    <w:p w14:paraId="283688DA" w14:textId="77777777" w:rsidR="00034014" w:rsidRPr="00956701" w:rsidRDefault="00034014" w:rsidP="00034014">
      <w:pPr>
        <w:tabs>
          <w:tab w:val="left" w:pos="1440"/>
          <w:tab w:val="left" w:pos="2160"/>
        </w:tabs>
        <w:spacing w:line="240" w:lineRule="exact"/>
        <w:ind w:left="1440" w:hanging="1440"/>
        <w:jc w:val="both"/>
      </w:pPr>
    </w:p>
    <w:p w14:paraId="4F2CDB80" w14:textId="77777777" w:rsidR="00034014" w:rsidRPr="00956701" w:rsidRDefault="00034014" w:rsidP="00034014">
      <w:pPr>
        <w:tabs>
          <w:tab w:val="left" w:pos="2160"/>
          <w:tab w:val="left" w:pos="3024"/>
        </w:tabs>
        <w:spacing w:line="240" w:lineRule="exact"/>
        <w:ind w:left="3024" w:hanging="3024"/>
        <w:jc w:val="both"/>
      </w:pPr>
      <w:r w:rsidRPr="00956701">
        <w:tab/>
        <w:t>(i)</w:t>
      </w:r>
      <w:r w:rsidRPr="00956701">
        <w:tab/>
        <w:t>accounts receivable;</w:t>
      </w:r>
    </w:p>
    <w:p w14:paraId="06EDA235" w14:textId="77777777" w:rsidR="00034014" w:rsidRPr="00956701" w:rsidRDefault="00034014" w:rsidP="00034014">
      <w:pPr>
        <w:tabs>
          <w:tab w:val="left" w:pos="2160"/>
          <w:tab w:val="left" w:pos="3024"/>
        </w:tabs>
        <w:spacing w:line="240" w:lineRule="exact"/>
        <w:ind w:left="1440" w:hanging="1440"/>
        <w:jc w:val="both"/>
      </w:pPr>
    </w:p>
    <w:p w14:paraId="65748386" w14:textId="77777777" w:rsidR="00034014" w:rsidRPr="00956701" w:rsidRDefault="00034014" w:rsidP="00034014">
      <w:pPr>
        <w:tabs>
          <w:tab w:val="left" w:pos="2160"/>
          <w:tab w:val="left" w:pos="3024"/>
        </w:tabs>
        <w:spacing w:line="240" w:lineRule="exact"/>
        <w:ind w:left="3024" w:hanging="3024"/>
        <w:jc w:val="both"/>
      </w:pPr>
      <w:r w:rsidRPr="00956701">
        <w:tab/>
        <w:t>(ii)</w:t>
      </w:r>
      <w:r w:rsidRPr="00956701">
        <w:tab/>
        <w:t>the proceeds of any policy of insurance owned by the Corporation;</w:t>
      </w:r>
    </w:p>
    <w:p w14:paraId="41E69554" w14:textId="77777777" w:rsidR="00034014" w:rsidRPr="00956701" w:rsidRDefault="00034014" w:rsidP="00034014">
      <w:pPr>
        <w:tabs>
          <w:tab w:val="left" w:pos="2160"/>
          <w:tab w:val="left" w:pos="3024"/>
        </w:tabs>
        <w:spacing w:line="240" w:lineRule="exact"/>
        <w:ind w:left="2160" w:hanging="2160"/>
        <w:jc w:val="both"/>
      </w:pPr>
    </w:p>
    <w:p w14:paraId="45FB95B3" w14:textId="77777777" w:rsidR="00034014" w:rsidRPr="00956701" w:rsidRDefault="00034014" w:rsidP="00034014">
      <w:pPr>
        <w:tabs>
          <w:tab w:val="left" w:pos="2160"/>
          <w:tab w:val="left" w:pos="3024"/>
        </w:tabs>
        <w:spacing w:line="240" w:lineRule="exact"/>
        <w:ind w:left="3024" w:hanging="3024"/>
        <w:jc w:val="both"/>
      </w:pPr>
      <w:r w:rsidRPr="00956701">
        <w:tab/>
        <w:t>(iii)</w:t>
      </w:r>
      <w:r w:rsidRPr="00956701">
        <w:tab/>
        <w:t>the proceeds or benefit of any contract or chose in action;</w:t>
      </w:r>
    </w:p>
    <w:p w14:paraId="5FAADA3A" w14:textId="77777777" w:rsidR="00034014" w:rsidRPr="00956701" w:rsidRDefault="00034014" w:rsidP="00034014">
      <w:pPr>
        <w:tabs>
          <w:tab w:val="left" w:pos="1440"/>
          <w:tab w:val="left" w:pos="2160"/>
        </w:tabs>
        <w:spacing w:line="240" w:lineRule="exact"/>
        <w:ind w:left="2160" w:hanging="2160"/>
        <w:jc w:val="both"/>
      </w:pPr>
    </w:p>
    <w:p w14:paraId="3882D9FB" w14:textId="77777777" w:rsidR="00034014" w:rsidRPr="00956701" w:rsidRDefault="00034014" w:rsidP="00034014">
      <w:pPr>
        <w:tabs>
          <w:tab w:val="left" w:pos="1440"/>
          <w:tab w:val="left" w:pos="2160"/>
        </w:tabs>
        <w:spacing w:line="240" w:lineRule="exact"/>
        <w:ind w:left="2160" w:hanging="2160"/>
        <w:jc w:val="both"/>
      </w:pPr>
      <w:r w:rsidRPr="00956701">
        <w:tab/>
        <w:t>(d)</w:t>
      </w:r>
      <w:r w:rsidRPr="00956701">
        <w:tab/>
        <w:t>sign bills, notes, contracts and other evidences of or securities for money borrowed or to be borrowed;</w:t>
      </w:r>
    </w:p>
    <w:p w14:paraId="0EF15624" w14:textId="77777777" w:rsidR="00034014" w:rsidRPr="00956701" w:rsidRDefault="00034014" w:rsidP="00034014">
      <w:pPr>
        <w:tabs>
          <w:tab w:val="left" w:pos="1440"/>
          <w:tab w:val="left" w:pos="2160"/>
        </w:tabs>
        <w:spacing w:line="240" w:lineRule="exact"/>
        <w:ind w:left="1440" w:hanging="1440"/>
        <w:jc w:val="both"/>
      </w:pPr>
    </w:p>
    <w:p w14:paraId="5B826264" w14:textId="77777777" w:rsidR="00034014" w:rsidRPr="00956701" w:rsidRDefault="00034014" w:rsidP="00034014">
      <w:pPr>
        <w:tabs>
          <w:tab w:val="left" w:pos="1440"/>
          <w:tab w:val="left" w:pos="2160"/>
        </w:tabs>
        <w:spacing w:line="240" w:lineRule="exact"/>
        <w:ind w:left="2160" w:hanging="2160"/>
        <w:jc w:val="both"/>
      </w:pPr>
      <w:r w:rsidRPr="00956701">
        <w:tab/>
        <w:t>(e)</w:t>
      </w:r>
      <w:r w:rsidRPr="00956701">
        <w:tab/>
        <w:t>authorize one or more directors or officers of the Corporation, with or without substitution, to execute any or all documents necessary for the above purposes.</w:t>
      </w:r>
    </w:p>
    <w:p w14:paraId="340582D3" w14:textId="77777777" w:rsidR="00034014" w:rsidRPr="00956701" w:rsidRDefault="00034014" w:rsidP="00034014">
      <w:pPr>
        <w:tabs>
          <w:tab w:val="left" w:pos="1440"/>
          <w:tab w:val="left" w:pos="2160"/>
        </w:tabs>
        <w:spacing w:line="240" w:lineRule="exact"/>
        <w:ind w:left="1440" w:hanging="1440"/>
        <w:jc w:val="both"/>
      </w:pPr>
    </w:p>
    <w:p w14:paraId="426C19F9" w14:textId="3976D746" w:rsidR="00573A0B" w:rsidRDefault="00034014" w:rsidP="00573A0B">
      <w:pPr>
        <w:keepNext/>
        <w:keepLines/>
        <w:spacing w:line="240" w:lineRule="exact"/>
      </w:pPr>
      <w:r w:rsidRPr="00956701">
        <w:t>SIGNED for identification effective on {{corp.incorp_date|toDate('June 3, 1990')}}.</w:t>
      </w:r>
    </w:p>
    <w:p w14:paraId="49B99F9C" w14:textId="77777777" w:rsidR="00FA784F" w:rsidRDefault="00FA784F" w:rsidP="00FA784F">
      <w:pPr>
        <w:keepNext/>
        <w:keepLines/>
      </w:pPr>
      <w:r>
        <w:t>{%p if not president.pres_signers %}</w:t>
      </w:r>
    </w:p>
    <w:p w14:paraId="712D0095" w14:textId="77777777" w:rsidR="00FA784F" w:rsidRDefault="00FA784F" w:rsidP="00FA784F">
      <w:pPr>
        <w:keepNext/>
        <w:keepLines/>
      </w:pPr>
    </w:p>
    <w:p w14:paraId="667C36F5" w14:textId="77777777" w:rsidR="00FA784F" w:rsidRPr="00956701" w:rsidRDefault="00FA784F" w:rsidP="00FA784F">
      <w:pPr>
        <w:keepNext/>
        <w:keepLines/>
      </w:pPr>
    </w:p>
    <w:p w14:paraId="46554552" w14:textId="77777777" w:rsidR="00FA784F" w:rsidRPr="00956701" w:rsidRDefault="00FA784F" w:rsidP="00FA784F">
      <w:pPr>
        <w:keepNext/>
        <w:keepLines/>
        <w:spacing w:line="240" w:lineRule="exact"/>
      </w:pPr>
      <w:r w:rsidRPr="00956701">
        <w:rPr>
          <w:u w:val="single"/>
        </w:rPr>
        <w:tab/>
      </w:r>
      <w:r w:rsidRPr="00956701">
        <w:rPr>
          <w:u w:val="single"/>
        </w:rPr>
        <w:tab/>
      </w:r>
      <w:r w:rsidRPr="00956701">
        <w:rPr>
          <w:u w:val="single"/>
        </w:rPr>
        <w:tab/>
      </w:r>
      <w:r w:rsidRPr="00956701">
        <w:rPr>
          <w:u w:val="single"/>
        </w:rPr>
        <w:tab/>
      </w:r>
      <w:r w:rsidRPr="00956701">
        <w:rPr>
          <w:u w:val="single"/>
        </w:rPr>
        <w:tab/>
      </w:r>
      <w:r w:rsidRPr="00956701">
        <w:rPr>
          <w:u w:val="single"/>
        </w:rPr>
        <w:tab/>
      </w:r>
    </w:p>
    <w:p w14:paraId="50513F58" w14:textId="77777777" w:rsidR="00FA784F" w:rsidRPr="00956701" w:rsidRDefault="00FA784F" w:rsidP="00FA784F">
      <w:pPr>
        <w:keepNext/>
        <w:keepLines/>
        <w:spacing w:line="240" w:lineRule="exact"/>
        <w:jc w:val="both"/>
      </w:pPr>
      <w:r w:rsidRPr="00956701">
        <w:rPr>
          <w:b/>
          <w:bCs/>
        </w:rPr>
        <w:t>{{president</w:t>
      </w:r>
      <w:r>
        <w:rPr>
          <w:b/>
          <w:bCs/>
        </w:rPr>
        <w:t>.pres</w:t>
      </w:r>
      <w:r w:rsidRPr="00956701">
        <w:rPr>
          <w:b/>
          <w:bCs/>
        </w:rPr>
        <w:t>_name}}</w:t>
      </w:r>
      <w:r w:rsidRPr="00956701">
        <w:t>, President</w:t>
      </w:r>
    </w:p>
    <w:p w14:paraId="57F7E3AA" w14:textId="77777777" w:rsidR="00FA784F" w:rsidRDefault="00FA784F" w:rsidP="00FA784F">
      <w:pPr>
        <w:spacing w:line="240" w:lineRule="exact"/>
        <w:jc w:val="both"/>
      </w:pPr>
      <w:r>
        <w:t>{%p else %}</w:t>
      </w:r>
    </w:p>
    <w:p w14:paraId="5BE5E2A6" w14:textId="77777777" w:rsidR="00FA784F" w:rsidRDefault="00FA784F" w:rsidP="00FA784F">
      <w:pPr>
        <w:spacing w:line="240" w:lineRule="exact"/>
        <w:jc w:val="both"/>
      </w:pPr>
      <w:r>
        <w:t>{%p for sig in president.pres_signers %}</w:t>
      </w:r>
    </w:p>
    <w:p w14:paraId="1D34D7BE" w14:textId="77777777" w:rsidR="00FA784F" w:rsidRDefault="00FA784F" w:rsidP="00FA784F">
      <w:pPr>
        <w:spacing w:line="240" w:lineRule="exact"/>
        <w:jc w:val="both"/>
      </w:pPr>
    </w:p>
    <w:p w14:paraId="0F455AE9" w14:textId="77777777" w:rsidR="00FA784F" w:rsidRDefault="00FA784F" w:rsidP="00FA784F">
      <w:pPr>
        <w:spacing w:line="240" w:lineRule="exact"/>
        <w:jc w:val="both"/>
      </w:pPr>
    </w:p>
    <w:p w14:paraId="72BD49AC" w14:textId="77777777" w:rsidR="00FA784F" w:rsidRPr="00956701" w:rsidRDefault="00FA784F" w:rsidP="00FA784F">
      <w:pPr>
        <w:keepNext/>
        <w:keepLines/>
        <w:spacing w:line="240" w:lineRule="exact"/>
      </w:pPr>
      <w:r w:rsidRPr="00956701">
        <w:rPr>
          <w:u w:val="single"/>
        </w:rPr>
        <w:tab/>
      </w:r>
      <w:r w:rsidRPr="00956701">
        <w:rPr>
          <w:u w:val="single"/>
        </w:rPr>
        <w:tab/>
      </w:r>
      <w:r w:rsidRPr="00956701">
        <w:rPr>
          <w:u w:val="single"/>
        </w:rPr>
        <w:tab/>
      </w:r>
      <w:r w:rsidRPr="00956701">
        <w:rPr>
          <w:u w:val="single"/>
        </w:rPr>
        <w:tab/>
      </w:r>
      <w:r w:rsidRPr="00956701">
        <w:rPr>
          <w:u w:val="single"/>
        </w:rPr>
        <w:tab/>
      </w:r>
      <w:r w:rsidRPr="00956701">
        <w:rPr>
          <w:u w:val="single"/>
        </w:rPr>
        <w:tab/>
      </w:r>
    </w:p>
    <w:p w14:paraId="62C0520E" w14:textId="128377D5" w:rsidR="00FA784F" w:rsidRPr="00F27B90" w:rsidRDefault="00FA784F" w:rsidP="00FA784F">
      <w:pPr>
        <w:keepNext/>
        <w:keepLines/>
        <w:tabs>
          <w:tab w:val="right" w:pos="3672"/>
        </w:tabs>
        <w:suppressAutoHyphens/>
        <w:rPr>
          <w:bCs/>
        </w:rPr>
      </w:pPr>
      <w:r>
        <w:rPr>
          <w:b/>
        </w:rPr>
        <w:t xml:space="preserve">{{sig.full_name}}, {{sig.role}} on behalf of </w:t>
      </w:r>
      <w:r w:rsidRPr="00B747C4">
        <w:rPr>
          <w:b/>
        </w:rPr>
        <w:t xml:space="preserve">{{ </w:t>
      </w:r>
      <w:r>
        <w:rPr>
          <w:b/>
        </w:rPr>
        <w:t>president</w:t>
      </w:r>
      <w:r w:rsidRPr="00B747C4">
        <w:rPr>
          <w:b/>
        </w:rPr>
        <w:t>.</w:t>
      </w:r>
      <w:r>
        <w:rPr>
          <w:b/>
        </w:rPr>
        <w:t>pres</w:t>
      </w:r>
      <w:r w:rsidRPr="00B747C4">
        <w:rPr>
          <w:b/>
        </w:rPr>
        <w:t>_name }}</w:t>
      </w:r>
      <w:r>
        <w:rPr>
          <w:bCs/>
        </w:rPr>
        <w:t>, President</w:t>
      </w:r>
    </w:p>
    <w:p w14:paraId="0718C59F" w14:textId="77777777" w:rsidR="00FA784F" w:rsidRDefault="00FA784F" w:rsidP="00FA784F">
      <w:pPr>
        <w:spacing w:line="240" w:lineRule="exact"/>
        <w:jc w:val="both"/>
      </w:pPr>
      <w:r>
        <w:t>{%p endfor %}</w:t>
      </w:r>
    </w:p>
    <w:p w14:paraId="315B9BC5" w14:textId="25E2B901" w:rsidR="00573A0B" w:rsidRPr="00956701" w:rsidRDefault="00FA784F" w:rsidP="006A5122">
      <w:pPr>
        <w:spacing w:line="240" w:lineRule="exact"/>
        <w:jc w:val="both"/>
      </w:pPr>
      <w:r>
        <w:t>{%p endif %}</w:t>
      </w:r>
    </w:p>
    <w:sectPr w:rsidR="00573A0B" w:rsidRPr="00956701" w:rsidSect="00FB5E2A">
      <w:pgSz w:w="12240" w:h="15840" w:code="1"/>
      <w:pgMar w:top="720" w:right="1080" w:bottom="720" w:left="1080" w:header="720" w:footer="720"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AEEB" w14:textId="77777777" w:rsidR="00D41C60" w:rsidRPr="00956701" w:rsidRDefault="00D41C60">
      <w:r w:rsidRPr="00956701">
        <w:separator/>
      </w:r>
    </w:p>
  </w:endnote>
  <w:endnote w:type="continuationSeparator" w:id="0">
    <w:p w14:paraId="1DFE8C04" w14:textId="77777777" w:rsidR="00D41C60" w:rsidRPr="00956701" w:rsidRDefault="00D41C60">
      <w:r w:rsidRPr="009567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595F" w14:textId="77777777" w:rsidR="00D41C60" w:rsidRPr="00956701" w:rsidRDefault="00D41C60">
      <w:r w:rsidRPr="00956701">
        <w:separator/>
      </w:r>
    </w:p>
  </w:footnote>
  <w:footnote w:type="continuationSeparator" w:id="0">
    <w:p w14:paraId="41A1BC6D" w14:textId="77777777" w:rsidR="00D41C60" w:rsidRPr="00956701" w:rsidRDefault="00D41C60">
      <w:r w:rsidRPr="0095670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2DA"/>
    <w:multiLevelType w:val="singleLevel"/>
    <w:tmpl w:val="9F24D280"/>
    <w:lvl w:ilvl="0">
      <w:start w:val="1"/>
      <w:numFmt w:val="lowerLetter"/>
      <w:lvlText w:val="%1)"/>
      <w:legacy w:legacy="1" w:legacySpace="0" w:legacyIndent="360"/>
      <w:lvlJc w:val="left"/>
      <w:pPr>
        <w:ind w:left="1080" w:hanging="360"/>
      </w:pPr>
    </w:lvl>
  </w:abstractNum>
  <w:abstractNum w:abstractNumId="1" w15:restartNumberingAfterBreak="0">
    <w:nsid w:val="11D729C3"/>
    <w:multiLevelType w:val="singleLevel"/>
    <w:tmpl w:val="9F24D280"/>
    <w:lvl w:ilvl="0">
      <w:start w:val="1"/>
      <w:numFmt w:val="lowerLetter"/>
      <w:lvlText w:val="%1)"/>
      <w:legacy w:legacy="1" w:legacySpace="0" w:legacyIndent="360"/>
      <w:lvlJc w:val="left"/>
      <w:pPr>
        <w:ind w:left="1080" w:hanging="360"/>
      </w:pPr>
    </w:lvl>
  </w:abstractNum>
  <w:abstractNum w:abstractNumId="2" w15:restartNumberingAfterBreak="0">
    <w:nsid w:val="137353B1"/>
    <w:multiLevelType w:val="singleLevel"/>
    <w:tmpl w:val="9F24D280"/>
    <w:lvl w:ilvl="0">
      <w:start w:val="1"/>
      <w:numFmt w:val="lowerLetter"/>
      <w:lvlText w:val="%1)"/>
      <w:legacy w:legacy="1" w:legacySpace="0" w:legacyIndent="360"/>
      <w:lvlJc w:val="left"/>
      <w:pPr>
        <w:ind w:left="1080" w:hanging="360"/>
      </w:pPr>
    </w:lvl>
  </w:abstractNum>
  <w:abstractNum w:abstractNumId="3" w15:restartNumberingAfterBreak="0">
    <w:nsid w:val="3B1838B8"/>
    <w:multiLevelType w:val="singleLevel"/>
    <w:tmpl w:val="9F24D280"/>
    <w:lvl w:ilvl="0">
      <w:start w:val="1"/>
      <w:numFmt w:val="lowerLetter"/>
      <w:lvlText w:val="%1)"/>
      <w:legacy w:legacy="1" w:legacySpace="0" w:legacyIndent="360"/>
      <w:lvlJc w:val="left"/>
      <w:pPr>
        <w:ind w:left="1080" w:hanging="360"/>
      </w:pPr>
    </w:lvl>
  </w:abstractNum>
  <w:abstractNum w:abstractNumId="4" w15:restartNumberingAfterBreak="0">
    <w:nsid w:val="7D5C12C1"/>
    <w:multiLevelType w:val="singleLevel"/>
    <w:tmpl w:val="9F24D280"/>
    <w:lvl w:ilvl="0">
      <w:start w:val="1"/>
      <w:numFmt w:val="lowerLetter"/>
      <w:lvlText w:val="%1)"/>
      <w:legacy w:legacy="1" w:legacySpace="0" w:legacyIndent="360"/>
      <w:lvlJc w:val="left"/>
      <w:pPr>
        <w:ind w:left="10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614D"/>
    <w:rsid w:val="000022BE"/>
    <w:rsid w:val="00034014"/>
    <w:rsid w:val="000476F0"/>
    <w:rsid w:val="0005056E"/>
    <w:rsid w:val="00054688"/>
    <w:rsid w:val="000571E0"/>
    <w:rsid w:val="0006019C"/>
    <w:rsid w:val="000C4DB4"/>
    <w:rsid w:val="000D25D9"/>
    <w:rsid w:val="0014583A"/>
    <w:rsid w:val="00150DE3"/>
    <w:rsid w:val="00152738"/>
    <w:rsid w:val="00185B83"/>
    <w:rsid w:val="00186F6E"/>
    <w:rsid w:val="001A0F09"/>
    <w:rsid w:val="001F3A7B"/>
    <w:rsid w:val="00235B6B"/>
    <w:rsid w:val="002513A2"/>
    <w:rsid w:val="002540A1"/>
    <w:rsid w:val="00281845"/>
    <w:rsid w:val="00282598"/>
    <w:rsid w:val="00292C48"/>
    <w:rsid w:val="00294594"/>
    <w:rsid w:val="002C284E"/>
    <w:rsid w:val="002C5176"/>
    <w:rsid w:val="002E3DFD"/>
    <w:rsid w:val="002E3F94"/>
    <w:rsid w:val="002F79CF"/>
    <w:rsid w:val="00332B2A"/>
    <w:rsid w:val="00334B73"/>
    <w:rsid w:val="003361F0"/>
    <w:rsid w:val="003717FF"/>
    <w:rsid w:val="00380F3E"/>
    <w:rsid w:val="003815A1"/>
    <w:rsid w:val="00384240"/>
    <w:rsid w:val="00392FC4"/>
    <w:rsid w:val="00395CD4"/>
    <w:rsid w:val="003A0AB0"/>
    <w:rsid w:val="003D406A"/>
    <w:rsid w:val="003E70C6"/>
    <w:rsid w:val="00420CDC"/>
    <w:rsid w:val="004247D9"/>
    <w:rsid w:val="00456E93"/>
    <w:rsid w:val="00491BFF"/>
    <w:rsid w:val="00495334"/>
    <w:rsid w:val="004C4BD3"/>
    <w:rsid w:val="004F5770"/>
    <w:rsid w:val="005117DB"/>
    <w:rsid w:val="005215E6"/>
    <w:rsid w:val="00552DA0"/>
    <w:rsid w:val="00555BC2"/>
    <w:rsid w:val="00573A0B"/>
    <w:rsid w:val="00590640"/>
    <w:rsid w:val="005A3742"/>
    <w:rsid w:val="005D30EB"/>
    <w:rsid w:val="0060493B"/>
    <w:rsid w:val="00606C4D"/>
    <w:rsid w:val="00662E69"/>
    <w:rsid w:val="00663DF0"/>
    <w:rsid w:val="006A3A3D"/>
    <w:rsid w:val="006A5122"/>
    <w:rsid w:val="006D0CAF"/>
    <w:rsid w:val="006F7490"/>
    <w:rsid w:val="00705CDF"/>
    <w:rsid w:val="00754AE2"/>
    <w:rsid w:val="00760762"/>
    <w:rsid w:val="00795CF3"/>
    <w:rsid w:val="007A2C96"/>
    <w:rsid w:val="007C6447"/>
    <w:rsid w:val="007E3253"/>
    <w:rsid w:val="007E614D"/>
    <w:rsid w:val="007E71DC"/>
    <w:rsid w:val="00845D1B"/>
    <w:rsid w:val="008504BF"/>
    <w:rsid w:val="00852485"/>
    <w:rsid w:val="00857BA1"/>
    <w:rsid w:val="00862E58"/>
    <w:rsid w:val="00881333"/>
    <w:rsid w:val="008B193E"/>
    <w:rsid w:val="008B3D4E"/>
    <w:rsid w:val="008B3FBD"/>
    <w:rsid w:val="008C2898"/>
    <w:rsid w:val="008D0FE1"/>
    <w:rsid w:val="008F70B1"/>
    <w:rsid w:val="008F79EC"/>
    <w:rsid w:val="00905CF8"/>
    <w:rsid w:val="00956701"/>
    <w:rsid w:val="0095791A"/>
    <w:rsid w:val="009724ED"/>
    <w:rsid w:val="009833F6"/>
    <w:rsid w:val="00984C49"/>
    <w:rsid w:val="00A26164"/>
    <w:rsid w:val="00A6113A"/>
    <w:rsid w:val="00A721CA"/>
    <w:rsid w:val="00A841A7"/>
    <w:rsid w:val="00A97389"/>
    <w:rsid w:val="00AA2A11"/>
    <w:rsid w:val="00AA428C"/>
    <w:rsid w:val="00AD2811"/>
    <w:rsid w:val="00B12CAC"/>
    <w:rsid w:val="00B170B4"/>
    <w:rsid w:val="00B237B2"/>
    <w:rsid w:val="00B34D7A"/>
    <w:rsid w:val="00B76D00"/>
    <w:rsid w:val="00B968CF"/>
    <w:rsid w:val="00C04B85"/>
    <w:rsid w:val="00C130DC"/>
    <w:rsid w:val="00C166D8"/>
    <w:rsid w:val="00C3008C"/>
    <w:rsid w:val="00C63B95"/>
    <w:rsid w:val="00C95C6A"/>
    <w:rsid w:val="00CB6CBE"/>
    <w:rsid w:val="00CD7152"/>
    <w:rsid w:val="00CE0238"/>
    <w:rsid w:val="00D14424"/>
    <w:rsid w:val="00D21C1F"/>
    <w:rsid w:val="00D332DE"/>
    <w:rsid w:val="00D40E5E"/>
    <w:rsid w:val="00D41C60"/>
    <w:rsid w:val="00D92F11"/>
    <w:rsid w:val="00DA4394"/>
    <w:rsid w:val="00DA7F5E"/>
    <w:rsid w:val="00DC4339"/>
    <w:rsid w:val="00DC4366"/>
    <w:rsid w:val="00E211E3"/>
    <w:rsid w:val="00E615A3"/>
    <w:rsid w:val="00EC1E59"/>
    <w:rsid w:val="00EC3FA1"/>
    <w:rsid w:val="00F27B90"/>
    <w:rsid w:val="00F33FEC"/>
    <w:rsid w:val="00F467A2"/>
    <w:rsid w:val="00F807E8"/>
    <w:rsid w:val="00F84E61"/>
    <w:rsid w:val="00F87F57"/>
    <w:rsid w:val="00FA784F"/>
    <w:rsid w:val="00FB5E2A"/>
    <w:rsid w:val="00FC0625"/>
    <w:rsid w:val="00FD132A"/>
    <w:rsid w:val="00FE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0159F2"/>
  <w14:defaultImageDpi w14:val="0"/>
  <w15:docId w15:val="{36A30918-0BD6-4ECD-B80C-46B69940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2"/>
      <w:szCs w:val="22"/>
      <w:lang w:eastAsia="en-US"/>
    </w:rPr>
  </w:style>
  <w:style w:type="paragraph" w:styleId="Heading1">
    <w:name w:val="heading 1"/>
    <w:basedOn w:val="Normal"/>
    <w:next w:val="Normal"/>
    <w:link w:val="Heading1Char"/>
    <w:uiPriority w:val="99"/>
    <w:qFormat/>
    <w:pPr>
      <w:keepNext/>
      <w:spacing w:before="240" w:after="60"/>
      <w:outlineLvl w:val="0"/>
    </w:pPr>
    <w:rPr>
      <w:b/>
      <w:bCs/>
      <w:kern w:val="28"/>
      <w:sz w:val="28"/>
      <w:szCs w:val="28"/>
    </w:rPr>
  </w:style>
  <w:style w:type="paragraph" w:styleId="Heading2">
    <w:name w:val="heading 2"/>
    <w:basedOn w:val="Normal"/>
    <w:next w:val="Normal"/>
    <w:link w:val="Heading2Char"/>
    <w:uiPriority w:val="99"/>
    <w:qFormat/>
    <w:pPr>
      <w:keepNext/>
      <w:overflowPunct w:val="0"/>
      <w:autoSpaceDE w:val="0"/>
      <w:autoSpaceDN w:val="0"/>
      <w:adjustRightInd w:val="0"/>
      <w:jc w:val="center"/>
      <w:textAlignment w:val="baseline"/>
      <w:outlineLvl w:val="1"/>
    </w:pPr>
    <w:rPr>
      <w:b/>
      <w:bCs/>
      <w:u w:val="single"/>
    </w:rPr>
  </w:style>
  <w:style w:type="paragraph" w:styleId="Heading3">
    <w:name w:val="heading 3"/>
    <w:basedOn w:val="Normal"/>
    <w:next w:val="Normal"/>
    <w:link w:val="Heading3Char"/>
    <w:uiPriority w:val="99"/>
    <w:qFormat/>
    <w:pPr>
      <w:keepNext/>
      <w:overflowPunct w:val="0"/>
      <w:autoSpaceDE w:val="0"/>
      <w:autoSpaceDN w:val="0"/>
      <w:adjustRightInd w:val="0"/>
      <w:ind w:left="576" w:hanging="576"/>
      <w:textAlignment w:val="baseline"/>
      <w:outlineLvl w:val="2"/>
    </w:pPr>
    <w:rPr>
      <w:b/>
      <w:bCs/>
      <w:u w:val="single"/>
    </w:rPr>
  </w:style>
  <w:style w:type="paragraph" w:styleId="Heading4">
    <w:name w:val="heading 4"/>
    <w:basedOn w:val="Normal"/>
    <w:next w:val="Normal"/>
    <w:link w:val="Heading4Char"/>
    <w:uiPriority w:val="99"/>
    <w:qFormat/>
    <w:pPr>
      <w:keepNext/>
      <w:overflowPunct w:val="0"/>
      <w:autoSpaceDE w:val="0"/>
      <w:autoSpaceDN w:val="0"/>
      <w:adjustRightInd w:val="0"/>
      <w:textAlignment w:val="baseline"/>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Cambria"/>
      <w:b/>
      <w:bCs/>
      <w:kern w:val="32"/>
      <w:sz w:val="32"/>
      <w:szCs w:val="32"/>
      <w:lang w:val="en-US" w:eastAsia="en-US"/>
    </w:rPr>
  </w:style>
  <w:style w:type="character" w:customStyle="1" w:styleId="Heading2Char">
    <w:name w:val="Heading 2 Char"/>
    <w:link w:val="Heading2"/>
    <w:uiPriority w:val="99"/>
    <w:semiHidden/>
    <w:locked/>
    <w:rPr>
      <w:rFonts w:ascii="Cambria" w:eastAsia="Times New Roman" w:hAnsi="Cambria" w:cs="Cambria"/>
      <w:b/>
      <w:bCs/>
      <w:i/>
      <w:iCs/>
      <w:sz w:val="28"/>
      <w:szCs w:val="28"/>
      <w:lang w:val="en-US" w:eastAsia="en-US"/>
    </w:rPr>
  </w:style>
  <w:style w:type="character" w:customStyle="1" w:styleId="Heading3Char">
    <w:name w:val="Heading 3 Char"/>
    <w:link w:val="Heading3"/>
    <w:uiPriority w:val="99"/>
    <w:semiHidden/>
    <w:locked/>
    <w:rPr>
      <w:rFonts w:ascii="Cambria" w:eastAsia="Times New Roman" w:hAnsi="Cambria" w:cs="Cambria"/>
      <w:b/>
      <w:bCs/>
      <w:sz w:val="26"/>
      <w:szCs w:val="26"/>
      <w:lang w:val="en-US" w:eastAsia="en-US"/>
    </w:rPr>
  </w:style>
  <w:style w:type="character" w:customStyle="1" w:styleId="Heading4Char">
    <w:name w:val="Heading 4 Char"/>
    <w:link w:val="Heading4"/>
    <w:uiPriority w:val="99"/>
    <w:semiHidden/>
    <w:locked/>
    <w:rPr>
      <w:rFonts w:ascii="Calibri" w:eastAsia="Times New Roman" w:hAnsi="Calibri" w:cs="Calibri"/>
      <w:b/>
      <w:bCs/>
      <w:sz w:val="28"/>
      <w:szCs w:val="28"/>
      <w:lang w:val="en-US" w:eastAsia="en-US"/>
    </w:rPr>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CG Times" w:hAnsi="CG Times" w:cs="CG Times"/>
      <w:sz w:val="20"/>
      <w:szCs w:val="20"/>
    </w:rPr>
  </w:style>
  <w:style w:type="character" w:customStyle="1" w:styleId="FooterChar">
    <w:name w:val="Footer Char"/>
    <w:link w:val="Footer"/>
    <w:uiPriority w:val="99"/>
    <w:semiHidden/>
    <w:locked/>
    <w:rPr>
      <w:rFonts w:ascii="Arial" w:hAnsi="Arial" w:cs="Arial"/>
      <w:lang w:val="en-US" w:eastAsia="en-US"/>
    </w:rPr>
  </w:style>
  <w:style w:type="paragraph" w:styleId="Header">
    <w:name w:val="header"/>
    <w:basedOn w:val="Normal"/>
    <w:link w:val="HeaderChar"/>
    <w:uiPriority w:val="99"/>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link w:val="Header"/>
    <w:uiPriority w:val="99"/>
    <w:semiHidden/>
    <w:locked/>
    <w:rPr>
      <w:rFonts w:ascii="Arial" w:hAnsi="Arial" w:cs="Arial"/>
      <w:lang w:val="en-US" w:eastAsia="en-US"/>
    </w:rPr>
  </w:style>
  <w:style w:type="paragraph" w:styleId="Title">
    <w:name w:val="Title"/>
    <w:basedOn w:val="Normal"/>
    <w:link w:val="TitleChar"/>
    <w:uiPriority w:val="99"/>
    <w:qFormat/>
    <w:pPr>
      <w:pBdr>
        <w:top w:val="double" w:sz="6" w:space="6" w:color="auto"/>
        <w:bottom w:val="double" w:sz="6" w:space="6" w:color="auto"/>
      </w:pBdr>
      <w:overflowPunct w:val="0"/>
      <w:autoSpaceDE w:val="0"/>
      <w:autoSpaceDN w:val="0"/>
      <w:adjustRightInd w:val="0"/>
      <w:jc w:val="center"/>
      <w:textAlignment w:val="baseline"/>
    </w:pPr>
    <w:rPr>
      <w:b/>
      <w:bCs/>
      <w:sz w:val="28"/>
      <w:szCs w:val="28"/>
    </w:rPr>
  </w:style>
  <w:style w:type="character" w:customStyle="1" w:styleId="TitleChar">
    <w:name w:val="Title Char"/>
    <w:link w:val="Title"/>
    <w:uiPriority w:val="99"/>
    <w:locked/>
    <w:rPr>
      <w:rFonts w:ascii="Cambria" w:eastAsia="Times New Roman" w:hAnsi="Cambria" w:cs="Cambria"/>
      <w:b/>
      <w:bCs/>
      <w:kern w:val="28"/>
      <w:sz w:val="32"/>
      <w:szCs w:val="32"/>
      <w:lang w:val="en-US" w:eastAsia="en-US"/>
    </w:rPr>
  </w:style>
  <w:style w:type="table" w:styleId="TableGrid">
    <w:name w:val="Table Grid"/>
    <w:basedOn w:val="TableNormal"/>
    <w:uiPriority w:val="99"/>
    <w:rsid w:val="007E614D"/>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rsid w:val="00FB5E2A"/>
  </w:style>
  <w:style w:type="character" w:styleId="CommentReference">
    <w:name w:val="annotation reference"/>
    <w:uiPriority w:val="99"/>
    <w:semiHidden/>
    <w:unhideWhenUsed/>
    <w:rsid w:val="00D14424"/>
    <w:rPr>
      <w:sz w:val="16"/>
      <w:szCs w:val="16"/>
    </w:rPr>
  </w:style>
  <w:style w:type="paragraph" w:styleId="CommentText">
    <w:name w:val="annotation text"/>
    <w:basedOn w:val="Normal"/>
    <w:link w:val="CommentTextChar"/>
    <w:uiPriority w:val="99"/>
    <w:semiHidden/>
    <w:unhideWhenUsed/>
    <w:rsid w:val="00D14424"/>
    <w:rPr>
      <w:sz w:val="20"/>
      <w:szCs w:val="20"/>
    </w:rPr>
  </w:style>
  <w:style w:type="character" w:customStyle="1" w:styleId="CommentTextChar">
    <w:name w:val="Comment Text Char"/>
    <w:link w:val="CommentText"/>
    <w:uiPriority w:val="99"/>
    <w:semiHidden/>
    <w:rsid w:val="00D14424"/>
    <w:rPr>
      <w:rFonts w:ascii="Arial" w:hAnsi="Arial" w:cs="Arial"/>
    </w:rPr>
  </w:style>
  <w:style w:type="paragraph" w:styleId="CommentSubject">
    <w:name w:val="annotation subject"/>
    <w:basedOn w:val="CommentText"/>
    <w:next w:val="CommentText"/>
    <w:link w:val="CommentSubjectChar"/>
    <w:uiPriority w:val="99"/>
    <w:semiHidden/>
    <w:unhideWhenUsed/>
    <w:rsid w:val="00D14424"/>
    <w:rPr>
      <w:b/>
      <w:bCs/>
    </w:rPr>
  </w:style>
  <w:style w:type="character" w:customStyle="1" w:styleId="CommentSubjectChar">
    <w:name w:val="Comment Subject Char"/>
    <w:link w:val="CommentSubject"/>
    <w:uiPriority w:val="99"/>
    <w:semiHidden/>
    <w:rsid w:val="00D14424"/>
    <w:rPr>
      <w:rFonts w:ascii="Arial" w:hAnsi="Arial" w:cs="Arial"/>
      <w:b/>
      <w:bCs/>
    </w:rPr>
  </w:style>
  <w:style w:type="paragraph" w:styleId="BalloonText">
    <w:name w:val="Balloon Text"/>
    <w:basedOn w:val="Normal"/>
    <w:link w:val="BalloonTextChar"/>
    <w:uiPriority w:val="99"/>
    <w:semiHidden/>
    <w:unhideWhenUsed/>
    <w:rsid w:val="00D14424"/>
    <w:rPr>
      <w:rFonts w:ascii="Tahoma" w:hAnsi="Tahoma" w:cs="Tahoma"/>
      <w:sz w:val="16"/>
      <w:szCs w:val="16"/>
    </w:rPr>
  </w:style>
  <w:style w:type="character" w:customStyle="1" w:styleId="BalloonTextChar">
    <w:name w:val="Balloon Text Char"/>
    <w:link w:val="BalloonText"/>
    <w:uiPriority w:val="99"/>
    <w:semiHidden/>
    <w:rsid w:val="00D144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43</TotalTime>
  <Pages>14</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Bylaw 1</vt:lpstr>
    </vt:vector>
  </TitlesOfParts>
  <Company>Granville Sofware Inc.</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 1</dc:title>
  <dc:creator>Granville Sofware Inc.</dc:creator>
  <cp:keywords>HotDocs Template</cp:keywords>
  <cp:lastModifiedBy>alex miller</cp:lastModifiedBy>
  <cp:revision>52</cp:revision>
  <cp:lastPrinted>2014-10-18T16:03:00Z</cp:lastPrinted>
  <dcterms:created xsi:type="dcterms:W3CDTF">2018-09-26T18:40:00Z</dcterms:created>
  <dcterms:modified xsi:type="dcterms:W3CDTF">2022-02-28T21:03:00Z</dcterms:modified>
</cp:coreProperties>
</file>