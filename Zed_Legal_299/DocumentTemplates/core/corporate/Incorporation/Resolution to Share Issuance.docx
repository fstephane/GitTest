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488C2" w14:textId="77777777" w:rsidR="00235E75" w:rsidRPr="00BE5BB7" w:rsidRDefault="00235E75" w:rsidP="00235E75">
      <w:pPr>
        <w:spacing w:line="240" w:lineRule="exact"/>
        <w:ind w:left="2160" w:right="2160"/>
        <w:jc w:val="both"/>
      </w:pPr>
      <w:r w:rsidRPr="00BE5BB7">
        <w:t xml:space="preserve">RESOLUTION OF </w:t>
      </w:r>
      <w:r w:rsidR="00DD5AB1" w:rsidRPr="00BE5BB7">
        <w:t>{{</w:t>
      </w:r>
      <w:r w:rsidR="0087031C" w:rsidRPr="00BE5BB7">
        <w:t>director_list|plural("THE SOLE DIRECTOR/ALL OF THE DIRECTORS")</w:t>
      </w:r>
      <w:r w:rsidR="00DD5AB1" w:rsidRPr="00BE5BB7">
        <w:t>}}</w:t>
      </w:r>
      <w:r w:rsidR="0087031C" w:rsidRPr="00BE5BB7">
        <w:t xml:space="preserve"> OF </w:t>
      </w:r>
      <w:r w:rsidR="00DD5AB1" w:rsidRPr="00BE5BB7">
        <w:t>{{</w:t>
      </w:r>
      <w:r w:rsidR="0087031C" w:rsidRPr="00BE5BB7">
        <w:t>corp.name|upper</w:t>
      </w:r>
      <w:r w:rsidR="00DD5AB1" w:rsidRPr="00BE5BB7">
        <w:t>}}</w:t>
      </w:r>
      <w:r w:rsidR="0087031C" w:rsidRPr="00BE5BB7">
        <w:t xml:space="preserve"> (THE "CORPORATION") MADE ON</w:t>
      </w:r>
      <w:r w:rsidR="00426550" w:rsidRPr="00BE5BB7">
        <w:t xml:space="preserve"> </w:t>
      </w:r>
      <w:r w:rsidR="00DD5AB1" w:rsidRPr="00BE5BB7">
        <w:rPr>
          <w:iCs/>
        </w:rPr>
        <w:t>{{</w:t>
      </w:r>
      <w:r w:rsidR="00F161A6" w:rsidRPr="00BE5BB7">
        <w:rPr>
          <w:iCs/>
        </w:rPr>
        <w:t>TODAY</w:t>
      </w:r>
      <w:r w:rsidR="00B0083B" w:rsidRPr="00BE5BB7">
        <w:rPr>
          <w:iCs/>
        </w:rPr>
        <w:t>|toDate('June</w:t>
      </w:r>
      <w:r w:rsidR="0087031C" w:rsidRPr="00BE5BB7">
        <w:rPr>
          <w:iCs/>
        </w:rPr>
        <w:t xml:space="preserve"> 3, 1990')</w:t>
      </w:r>
      <w:r w:rsidR="00B0083B" w:rsidRPr="00BE5BB7">
        <w:rPr>
          <w:iCs/>
        </w:rPr>
        <w:t>|upper</w:t>
      </w:r>
      <w:r w:rsidR="00DD5AB1" w:rsidRPr="00BE5BB7">
        <w:rPr>
          <w:iCs/>
        </w:rPr>
        <w:t>}}</w:t>
      </w:r>
    </w:p>
    <w:p w14:paraId="123F536B" w14:textId="77777777" w:rsidR="00235E75" w:rsidRPr="00BE5BB7" w:rsidRDefault="00235E75" w:rsidP="00235E75">
      <w:pPr>
        <w:spacing w:line="240" w:lineRule="exact"/>
        <w:ind w:left="2160" w:right="2160"/>
        <w:jc w:val="both"/>
        <w:rPr>
          <w:b/>
          <w:bCs/>
        </w:rPr>
      </w:pPr>
    </w:p>
    <w:tbl>
      <w:tblPr>
        <w:tblW w:w="5760"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tblGrid>
      <w:tr w:rsidR="00235E75" w:rsidRPr="00BE5BB7" w14:paraId="3CEF96C9" w14:textId="77777777" w:rsidTr="00BD7D25">
        <w:tc>
          <w:tcPr>
            <w:tcW w:w="5760" w:type="dxa"/>
            <w:tcBorders>
              <w:left w:val="nil"/>
              <w:bottom w:val="nil"/>
              <w:right w:val="nil"/>
            </w:tcBorders>
            <w:shd w:val="clear" w:color="auto" w:fill="auto"/>
          </w:tcPr>
          <w:p w14:paraId="226FFAA7" w14:textId="77777777" w:rsidR="00235E75" w:rsidRPr="00BE5BB7" w:rsidRDefault="00235E75" w:rsidP="00BD7D25">
            <w:pPr>
              <w:spacing w:line="240" w:lineRule="exact"/>
              <w:ind w:left="-18" w:right="1440"/>
              <w:jc w:val="both"/>
            </w:pPr>
          </w:p>
        </w:tc>
      </w:tr>
    </w:tbl>
    <w:p w14:paraId="4E7866C0" w14:textId="77777777" w:rsidR="00EB62AA" w:rsidRPr="00BE5BB7" w:rsidRDefault="00EB62AA">
      <w:pPr>
        <w:rPr>
          <w:b/>
          <w:bCs/>
        </w:rPr>
      </w:pPr>
    </w:p>
    <w:p w14:paraId="7C0AA365" w14:textId="77777777" w:rsidR="00EB62AA" w:rsidRPr="00BE5BB7" w:rsidRDefault="00EB62AA"/>
    <w:p w14:paraId="3F2B5D1E" w14:textId="77777777" w:rsidR="00EB62AA" w:rsidRPr="00BE5BB7" w:rsidRDefault="00EB62AA">
      <w:r w:rsidRPr="00BE5BB7">
        <w:rPr>
          <w:b/>
          <w:bCs/>
        </w:rPr>
        <w:t xml:space="preserve">IT IS </w:t>
      </w:r>
      <w:r w:rsidR="00BA6539" w:rsidRPr="00BE5BB7">
        <w:rPr>
          <w:b/>
          <w:bCs/>
        </w:rPr>
        <w:t>HEREBY RESOLVED THAT</w:t>
      </w:r>
      <w:r w:rsidR="009A0A3E" w:rsidRPr="00BE5BB7">
        <w:rPr>
          <w:b/>
          <w:bCs/>
        </w:rPr>
        <w:t xml:space="preserve"> </w:t>
      </w:r>
      <w:r w:rsidR="00BA6539" w:rsidRPr="00BE5BB7">
        <w:t>t</w:t>
      </w:r>
      <w:r w:rsidRPr="00BE5BB7">
        <w:t>he following corporate shares be issued for the consideration stated as fully paid and non-assessable as follows:</w:t>
      </w:r>
    </w:p>
    <w:p w14:paraId="7DA01273" w14:textId="77777777" w:rsidR="00EB62AA" w:rsidRPr="00BE5BB7" w:rsidRDefault="00DD5AB1" w:rsidP="00C172D2">
      <w:r w:rsidRPr="00BE5BB7">
        <w:t xml:space="preserve">{%p for sh in </w:t>
      </w:r>
      <w:r w:rsidR="00C172D2" w:rsidRPr="00BE5BB7">
        <w:t>sh_res</w:t>
      </w:r>
      <w:r w:rsidRPr="00BE5BB7">
        <w:t>_list %}</w:t>
      </w:r>
    </w:p>
    <w:p w14:paraId="00F0BBB8" w14:textId="77777777" w:rsidR="00DD5AB1" w:rsidRPr="00BE5BB7" w:rsidRDefault="00DD5AB1"/>
    <w:p w14:paraId="2E5E31B9" w14:textId="12965489" w:rsidR="00EB62AA" w:rsidRPr="00BE5BB7" w:rsidRDefault="00DD5AB1">
      <w:pPr>
        <w:ind w:left="720"/>
      </w:pPr>
      <w:r w:rsidRPr="00BE5BB7">
        <w:rPr>
          <w:b/>
          <w:bCs/>
        </w:rPr>
        <w:t>{{sh.full_name}}</w:t>
      </w:r>
      <w:r w:rsidR="00C172D2" w:rsidRPr="00BE5BB7">
        <w:t xml:space="preserve"> </w:t>
      </w:r>
      <w:r w:rsidRPr="00BE5BB7">
        <w:rPr>
          <w:b/>
          <w:bCs/>
        </w:rPr>
        <w:t>–</w:t>
      </w:r>
      <w:r w:rsidR="00C172D2" w:rsidRPr="00BE5BB7">
        <w:rPr>
          <w:b/>
          <w:bCs/>
        </w:rPr>
        <w:t xml:space="preserve"> </w:t>
      </w:r>
      <w:r w:rsidRPr="00BE5BB7">
        <w:t>{{</w:t>
      </w:r>
      <w:r w:rsidR="00E40B16" w:rsidRPr="00BE5BB7">
        <w:t>sh.</w:t>
      </w:r>
      <w:r w:rsidR="00EF1C8C" w:rsidRPr="00BE5BB7">
        <w:t>balance_</w:t>
      </w:r>
      <w:r w:rsidR="00E40B16" w:rsidRPr="00BE5BB7">
        <w:t xml:space="preserve">cert_title </w:t>
      </w:r>
      <w:r w:rsidRPr="00BE5BB7">
        <w:t>}}</w:t>
      </w:r>
      <w:r w:rsidR="00EB62AA" w:rsidRPr="00BE5BB7">
        <w:t xml:space="preserve"> for a total consideration of </w:t>
      </w:r>
      <w:r w:rsidRPr="00BE5BB7">
        <w:t>{{sh.</w:t>
      </w:r>
      <w:r w:rsidR="00B71805" w:rsidRPr="00BE5BB7">
        <w:t>balance_</w:t>
      </w:r>
      <w:r w:rsidR="00E40B16" w:rsidRPr="00BE5BB7">
        <w:t>value</w:t>
      </w:r>
      <w:r w:rsidRPr="00BE5BB7">
        <w:t>|</w:t>
      </w:r>
      <w:r w:rsidR="00E35590" w:rsidRPr="00BE5BB7">
        <w:t>money</w:t>
      </w:r>
      <w:r w:rsidR="003C5B76" w:rsidRPr="00BE5BB7">
        <w:t>_to_words</w:t>
      </w:r>
      <w:r w:rsidR="00423858" w:rsidRPr="00BE5BB7">
        <w:t xml:space="preserve"> </w:t>
      </w:r>
      <w:r w:rsidRPr="00BE5BB7">
        <w:t>}}</w:t>
      </w:r>
      <w:r w:rsidR="00FF1030" w:rsidRPr="00BE5BB7">
        <w:t xml:space="preserve"> (</w:t>
      </w:r>
      <w:r w:rsidRPr="00BE5BB7">
        <w:t>{{</w:t>
      </w:r>
      <w:r w:rsidR="00E40B16" w:rsidRPr="00BE5BB7">
        <w:t>sh.</w:t>
      </w:r>
      <w:r w:rsidR="00B71805" w:rsidRPr="00BE5BB7">
        <w:t>balance_</w:t>
      </w:r>
      <w:r w:rsidR="00E40B16" w:rsidRPr="00BE5BB7">
        <w:t>value</w:t>
      </w:r>
      <w:r w:rsidRPr="00BE5BB7">
        <w:t>}}</w:t>
      </w:r>
      <w:r w:rsidR="00F469E6" w:rsidRPr="00BE5BB7">
        <w:t>)</w:t>
      </w:r>
    </w:p>
    <w:p w14:paraId="6EA662AB" w14:textId="77777777" w:rsidR="0099394D" w:rsidRPr="00BE5BB7" w:rsidRDefault="00DD5AB1" w:rsidP="004F6B5A">
      <w:r w:rsidRPr="00BE5BB7">
        <w:t>{%p endfor %}</w:t>
      </w:r>
    </w:p>
    <w:p w14:paraId="00242503" w14:textId="77777777" w:rsidR="0099394D" w:rsidRPr="00BE5BB7" w:rsidRDefault="0099394D" w:rsidP="004F6B5A"/>
    <w:p w14:paraId="05AC88BC" w14:textId="77777777" w:rsidR="004F6B5A" w:rsidRPr="00BE5BB7" w:rsidRDefault="004F6B5A" w:rsidP="004F6B5A">
      <w:r w:rsidRPr="00BE5BB7">
        <w:t>These resolutions may be executed in several counterparts and by facsimile, portable document format or other electronic means, each such executed counterpart being deemed to be an original, and such counterparts together shall constitute one and the same instrument.</w:t>
      </w:r>
    </w:p>
    <w:p w14:paraId="470640F5" w14:textId="77777777" w:rsidR="004F6B5A" w:rsidRPr="00BE5BB7" w:rsidRDefault="004F6B5A" w:rsidP="004F6B5A"/>
    <w:p w14:paraId="7699CE82" w14:textId="27A7EDE2" w:rsidR="00EB62AA" w:rsidRPr="00BE5BB7" w:rsidRDefault="00EB62AA">
      <w:r w:rsidRPr="00BE5BB7">
        <w:rPr>
          <w:b/>
          <w:bCs/>
        </w:rPr>
        <w:t>SIGNED</w:t>
      </w:r>
      <w:r w:rsidRPr="00BE5BB7">
        <w:t xml:space="preserve"> by the </w:t>
      </w:r>
      <w:r w:rsidR="00DD5AB1" w:rsidRPr="00BE5BB7">
        <w:t>{{</w:t>
      </w:r>
      <w:r w:rsidR="009A0A3E" w:rsidRPr="00BE5BB7">
        <w:t>director_</w:t>
      </w:r>
      <w:r w:rsidR="008D5A0F" w:rsidRPr="00BE5BB7">
        <w:t>list|plural("director/directors")</w:t>
      </w:r>
      <w:r w:rsidR="00DD5AB1" w:rsidRPr="00BE5BB7">
        <w:t>}}</w:t>
      </w:r>
      <w:r w:rsidRPr="00BE5BB7">
        <w:t xml:space="preserve"> of the </w:t>
      </w:r>
      <w:r w:rsidR="00A03C4F" w:rsidRPr="00BE5BB7">
        <w:t>C</w:t>
      </w:r>
      <w:r w:rsidRPr="00BE5BB7">
        <w:t xml:space="preserve">orporation </w:t>
      </w:r>
      <w:r w:rsidR="00235E75" w:rsidRPr="00BE5BB7">
        <w:t xml:space="preserve">on </w:t>
      </w:r>
      <w:r w:rsidR="00FB6FA5" w:rsidRPr="00BE5BB7">
        <w:rPr>
          <w:iCs/>
        </w:rPr>
        <w:t>{{</w:t>
      </w:r>
      <w:r w:rsidR="009A0A3E" w:rsidRPr="00BE5BB7">
        <w:rPr>
          <w:iCs/>
        </w:rPr>
        <w:t>TODAY</w:t>
      </w:r>
      <w:r w:rsidR="00FB6FA5" w:rsidRPr="00BE5BB7">
        <w:rPr>
          <w:iCs/>
        </w:rPr>
        <w:t>|toDate('June 3, 1990')}}</w:t>
      </w:r>
      <w:r w:rsidR="004D157D" w:rsidRPr="00BE5BB7">
        <w:t>.</w:t>
      </w:r>
    </w:p>
    <w:p w14:paraId="0594491E" w14:textId="77777777" w:rsidR="008D5A0F" w:rsidRPr="00BE5BB7" w:rsidRDefault="00DD5AB1" w:rsidP="008D5A0F">
      <w:pPr>
        <w:pStyle w:val="BodyTextFirstIndent"/>
        <w:keepNext/>
        <w:keepLines/>
        <w:spacing w:after="0"/>
        <w:ind w:firstLine="0"/>
        <w:rPr>
          <w:sz w:val="22"/>
          <w:szCs w:val="22"/>
        </w:rPr>
      </w:pPr>
      <w:r w:rsidRPr="00BE5BB7">
        <w:rPr>
          <w:sz w:val="22"/>
          <w:szCs w:val="22"/>
        </w:rPr>
        <w:t>{</w:t>
      </w:r>
      <w:r w:rsidR="00B61442" w:rsidRPr="00BE5BB7">
        <w:rPr>
          <w:sz w:val="22"/>
          <w:szCs w:val="22"/>
        </w:rPr>
        <w:t>%p for director in director_</w:t>
      </w:r>
      <w:r w:rsidR="008D5A0F" w:rsidRPr="00BE5BB7">
        <w:rPr>
          <w:sz w:val="22"/>
          <w:szCs w:val="22"/>
        </w:rPr>
        <w:t>list %</w:t>
      </w:r>
      <w:r w:rsidRPr="00BE5BB7">
        <w:rPr>
          <w:sz w:val="22"/>
          <w:szCs w:val="22"/>
        </w:rPr>
        <w:t>}</w:t>
      </w:r>
    </w:p>
    <w:tbl>
      <w:tblPr>
        <w:tblW w:w="0" w:type="auto"/>
        <w:tblInd w:w="198" w:type="dxa"/>
        <w:tblLook w:val="01E0" w:firstRow="1" w:lastRow="1" w:firstColumn="1" w:lastColumn="1" w:noHBand="0" w:noVBand="0"/>
      </w:tblPr>
      <w:tblGrid>
        <w:gridCol w:w="4410"/>
        <w:gridCol w:w="4248"/>
      </w:tblGrid>
      <w:tr w:rsidR="001F4249" w:rsidRPr="009900C1" w14:paraId="2F676D9E" w14:textId="77777777" w:rsidTr="00713C00">
        <w:tc>
          <w:tcPr>
            <w:tcW w:w="4410" w:type="dxa"/>
          </w:tcPr>
          <w:p w14:paraId="12F54C61" w14:textId="77777777" w:rsidR="001F4249" w:rsidRPr="009900C1" w:rsidRDefault="001F4249" w:rsidP="00713C00"/>
        </w:tc>
        <w:tc>
          <w:tcPr>
            <w:tcW w:w="4248" w:type="dxa"/>
          </w:tcPr>
          <w:p w14:paraId="677FDDA8" w14:textId="77777777" w:rsidR="001F4249" w:rsidRPr="009900C1" w:rsidRDefault="001F4249" w:rsidP="00713C00">
            <w:pPr>
              <w:rPr>
                <w:b/>
                <w:bCs/>
              </w:rPr>
            </w:pPr>
            <w:r>
              <w:t xml:space="preserve">{%tr if </w:t>
            </w:r>
            <w:bookmarkStart w:id="0" w:name="OLE_LINK7"/>
            <w:bookmarkStart w:id="1" w:name="OLE_LINK8"/>
            <w:bookmarkStart w:id="2" w:name="OLE_LINK9"/>
            <w:r>
              <w:t>not director.add_</w:t>
            </w:r>
            <w:bookmarkEnd w:id="0"/>
            <w:bookmarkEnd w:id="1"/>
            <w:bookmarkEnd w:id="2"/>
            <w:r>
              <w:t>signers %}</w:t>
            </w:r>
          </w:p>
        </w:tc>
      </w:tr>
      <w:tr w:rsidR="001F4249" w:rsidRPr="009900C1" w14:paraId="4DD06C4F" w14:textId="77777777" w:rsidTr="00713C00">
        <w:tc>
          <w:tcPr>
            <w:tcW w:w="4410" w:type="dxa"/>
          </w:tcPr>
          <w:p w14:paraId="2DE51C58" w14:textId="77777777" w:rsidR="001F4249" w:rsidRPr="009900C1" w:rsidRDefault="001F4249" w:rsidP="00713C00"/>
        </w:tc>
        <w:tc>
          <w:tcPr>
            <w:tcW w:w="4248" w:type="dxa"/>
            <w:tcBorders>
              <w:bottom w:val="single" w:sz="4" w:space="0" w:color="auto"/>
            </w:tcBorders>
          </w:tcPr>
          <w:p w14:paraId="497D1C8F" w14:textId="77777777" w:rsidR="001F4249" w:rsidRDefault="001F4249" w:rsidP="00713C00"/>
          <w:p w14:paraId="5FBD6374" w14:textId="77777777" w:rsidR="001F4249" w:rsidRDefault="001F4249" w:rsidP="00713C00"/>
          <w:p w14:paraId="7F9D3A3E" w14:textId="77777777" w:rsidR="001F4249" w:rsidRDefault="001F4249" w:rsidP="00713C00"/>
        </w:tc>
      </w:tr>
      <w:tr w:rsidR="001F4249" w:rsidRPr="009900C1" w14:paraId="6545EF4C" w14:textId="77777777" w:rsidTr="00713C00">
        <w:tc>
          <w:tcPr>
            <w:tcW w:w="4410" w:type="dxa"/>
          </w:tcPr>
          <w:p w14:paraId="4FD8026B" w14:textId="77777777" w:rsidR="001F4249" w:rsidRPr="009900C1" w:rsidRDefault="001F4249" w:rsidP="00713C00"/>
        </w:tc>
        <w:tc>
          <w:tcPr>
            <w:tcW w:w="4248" w:type="dxa"/>
            <w:tcBorders>
              <w:top w:val="single" w:sz="4" w:space="0" w:color="auto"/>
            </w:tcBorders>
          </w:tcPr>
          <w:p w14:paraId="2CE1960B" w14:textId="77777777" w:rsidR="001F4249" w:rsidRPr="009900C1" w:rsidRDefault="001F4249" w:rsidP="00713C00">
            <w:pPr>
              <w:rPr>
                <w:b/>
              </w:rPr>
            </w:pPr>
            <w:r w:rsidRPr="009900C1">
              <w:rPr>
                <w:b/>
              </w:rPr>
              <w:t>{{director.full_name|upper}}</w:t>
            </w:r>
          </w:p>
        </w:tc>
      </w:tr>
      <w:tr w:rsidR="001F4249" w:rsidRPr="009900C1" w14:paraId="3E679972" w14:textId="77777777" w:rsidTr="00713C00">
        <w:tc>
          <w:tcPr>
            <w:tcW w:w="4410" w:type="dxa"/>
          </w:tcPr>
          <w:p w14:paraId="46FA2581" w14:textId="77777777" w:rsidR="001F4249" w:rsidRPr="009900C1" w:rsidRDefault="001F4249" w:rsidP="00713C00"/>
        </w:tc>
        <w:tc>
          <w:tcPr>
            <w:tcW w:w="4248" w:type="dxa"/>
          </w:tcPr>
          <w:p w14:paraId="057D991D" w14:textId="77777777" w:rsidR="001F4249" w:rsidRPr="006335A9" w:rsidRDefault="001F4249" w:rsidP="00713C00">
            <w:pPr>
              <w:rPr>
                <w:bCs/>
              </w:rPr>
            </w:pPr>
            <w:r w:rsidRPr="006335A9">
              <w:rPr>
                <w:bCs/>
              </w:rPr>
              <w:t>{%</w:t>
            </w:r>
            <w:r>
              <w:rPr>
                <w:bCs/>
              </w:rPr>
              <w:t xml:space="preserve">tr else </w:t>
            </w:r>
            <w:r w:rsidRPr="006335A9">
              <w:rPr>
                <w:bCs/>
              </w:rPr>
              <w:t>%}</w:t>
            </w:r>
          </w:p>
        </w:tc>
      </w:tr>
      <w:tr w:rsidR="001F4249" w:rsidRPr="009900C1" w14:paraId="105B142F" w14:textId="77777777" w:rsidTr="00713C00">
        <w:tc>
          <w:tcPr>
            <w:tcW w:w="4410" w:type="dxa"/>
          </w:tcPr>
          <w:p w14:paraId="27766ED3" w14:textId="77777777" w:rsidR="001F4249" w:rsidRPr="009900C1" w:rsidRDefault="001F4249" w:rsidP="00713C00"/>
        </w:tc>
        <w:tc>
          <w:tcPr>
            <w:tcW w:w="4248" w:type="dxa"/>
          </w:tcPr>
          <w:p w14:paraId="05866847" w14:textId="77777777" w:rsidR="001F4249" w:rsidRPr="006335A9" w:rsidRDefault="001F4249" w:rsidP="00713C00">
            <w:r>
              <w:t>{%tr for sig in director.add_signers %}</w:t>
            </w:r>
          </w:p>
        </w:tc>
      </w:tr>
      <w:tr w:rsidR="001F4249" w:rsidRPr="009900C1" w14:paraId="5775E5CE" w14:textId="77777777" w:rsidTr="00713C00">
        <w:tc>
          <w:tcPr>
            <w:tcW w:w="4410" w:type="dxa"/>
          </w:tcPr>
          <w:p w14:paraId="1121FEE2" w14:textId="77777777" w:rsidR="001F4249" w:rsidRPr="009900C1" w:rsidRDefault="001F4249" w:rsidP="00713C00"/>
        </w:tc>
        <w:tc>
          <w:tcPr>
            <w:tcW w:w="4248" w:type="dxa"/>
            <w:tcBorders>
              <w:bottom w:val="single" w:sz="4" w:space="0" w:color="auto"/>
            </w:tcBorders>
          </w:tcPr>
          <w:p w14:paraId="603BD33B" w14:textId="77777777" w:rsidR="001F4249" w:rsidRDefault="001F4249" w:rsidP="00713C00"/>
          <w:p w14:paraId="722361F0" w14:textId="77777777" w:rsidR="001F4249" w:rsidRDefault="001F4249" w:rsidP="00713C00"/>
          <w:p w14:paraId="5271166B" w14:textId="77777777" w:rsidR="001F4249" w:rsidRDefault="001F4249" w:rsidP="00713C00"/>
        </w:tc>
      </w:tr>
      <w:tr w:rsidR="001F4249" w:rsidRPr="009900C1" w14:paraId="41501CF1" w14:textId="77777777" w:rsidTr="00713C00">
        <w:tc>
          <w:tcPr>
            <w:tcW w:w="4410" w:type="dxa"/>
          </w:tcPr>
          <w:p w14:paraId="60FDEEFE" w14:textId="77777777" w:rsidR="001F4249" w:rsidRPr="009900C1" w:rsidRDefault="001F4249" w:rsidP="00713C00"/>
        </w:tc>
        <w:tc>
          <w:tcPr>
            <w:tcW w:w="4248" w:type="dxa"/>
            <w:tcBorders>
              <w:top w:val="single" w:sz="4" w:space="0" w:color="auto"/>
            </w:tcBorders>
          </w:tcPr>
          <w:p w14:paraId="08C67A57" w14:textId="77777777" w:rsidR="001F4249" w:rsidRPr="009900C1" w:rsidRDefault="001F4249" w:rsidP="00713C00">
            <w:pPr>
              <w:keepNext/>
              <w:keepLines/>
              <w:tabs>
                <w:tab w:val="right" w:pos="3672"/>
              </w:tabs>
              <w:suppressAutoHyphens/>
              <w:rPr>
                <w:b/>
              </w:rPr>
            </w:pPr>
            <w:r>
              <w:rPr>
                <w:b/>
              </w:rPr>
              <w:t xml:space="preserve">{{sig.full_name|upper}}, {{sig.role}} on behalf of </w:t>
            </w:r>
            <w:r w:rsidRPr="00B747C4">
              <w:rPr>
                <w:b/>
              </w:rPr>
              <w:t>{{ dir</w:t>
            </w:r>
            <w:r>
              <w:rPr>
                <w:b/>
              </w:rPr>
              <w:t>ector</w:t>
            </w:r>
            <w:r w:rsidRPr="00B747C4">
              <w:rPr>
                <w:b/>
              </w:rPr>
              <w:t>.full_name</w:t>
            </w:r>
            <w:r w:rsidRPr="00456FFE">
              <w:rPr>
                <w:b/>
              </w:rPr>
              <w:t>|upper</w:t>
            </w:r>
            <w:r w:rsidRPr="00B747C4">
              <w:rPr>
                <w:b/>
              </w:rPr>
              <w:t xml:space="preserve"> }}</w:t>
            </w:r>
          </w:p>
        </w:tc>
      </w:tr>
      <w:tr w:rsidR="001F4249" w:rsidRPr="009900C1" w14:paraId="74FAE485" w14:textId="77777777" w:rsidTr="00713C00">
        <w:tc>
          <w:tcPr>
            <w:tcW w:w="4410" w:type="dxa"/>
          </w:tcPr>
          <w:p w14:paraId="39733260" w14:textId="77777777" w:rsidR="001F4249" w:rsidRPr="009900C1" w:rsidRDefault="001F4249" w:rsidP="00713C00"/>
        </w:tc>
        <w:tc>
          <w:tcPr>
            <w:tcW w:w="4248" w:type="dxa"/>
          </w:tcPr>
          <w:p w14:paraId="13606B23" w14:textId="77777777" w:rsidR="001F4249" w:rsidRPr="006335A9" w:rsidRDefault="001F4249" w:rsidP="00713C00">
            <w:pPr>
              <w:rPr>
                <w:bCs/>
              </w:rPr>
            </w:pPr>
            <w:r w:rsidRPr="00B577F1">
              <w:t>{%</w:t>
            </w:r>
            <w:r>
              <w:t>tr</w:t>
            </w:r>
            <w:r w:rsidRPr="00B577F1">
              <w:t xml:space="preserve"> endfor %}</w:t>
            </w:r>
          </w:p>
        </w:tc>
      </w:tr>
      <w:tr w:rsidR="001F4249" w:rsidRPr="009900C1" w14:paraId="1CCD6DE0" w14:textId="77777777" w:rsidTr="00713C00">
        <w:tc>
          <w:tcPr>
            <w:tcW w:w="4410" w:type="dxa"/>
          </w:tcPr>
          <w:p w14:paraId="581DB51B" w14:textId="77777777" w:rsidR="001F4249" w:rsidRPr="009900C1" w:rsidRDefault="001F4249" w:rsidP="00713C00"/>
        </w:tc>
        <w:tc>
          <w:tcPr>
            <w:tcW w:w="4248" w:type="dxa"/>
          </w:tcPr>
          <w:p w14:paraId="06B9B124" w14:textId="77777777" w:rsidR="001F4249" w:rsidRPr="006335A9" w:rsidRDefault="001F4249" w:rsidP="00713C00">
            <w:pPr>
              <w:rPr>
                <w:bCs/>
              </w:rPr>
            </w:pPr>
            <w:r w:rsidRPr="00B577F1">
              <w:t>{%</w:t>
            </w:r>
            <w:r>
              <w:t>tr</w:t>
            </w:r>
            <w:r w:rsidRPr="00B577F1">
              <w:t xml:space="preserve"> endif %}</w:t>
            </w:r>
          </w:p>
        </w:tc>
      </w:tr>
    </w:tbl>
    <w:p w14:paraId="519F0AD8" w14:textId="77777777" w:rsidR="008D5A0F" w:rsidRPr="00BE5BB7" w:rsidRDefault="00DD5AB1" w:rsidP="008D5A0F">
      <w:pPr>
        <w:pStyle w:val="BodyTextFirstIndent"/>
        <w:keepNext/>
        <w:keepLines/>
        <w:spacing w:after="0"/>
        <w:ind w:firstLine="0"/>
        <w:rPr>
          <w:sz w:val="22"/>
          <w:szCs w:val="22"/>
        </w:rPr>
      </w:pPr>
      <w:r w:rsidRPr="00BE5BB7">
        <w:rPr>
          <w:sz w:val="22"/>
          <w:szCs w:val="22"/>
        </w:rPr>
        <w:t>{</w:t>
      </w:r>
      <w:r w:rsidR="008D5A0F" w:rsidRPr="00BE5BB7">
        <w:rPr>
          <w:sz w:val="22"/>
          <w:szCs w:val="22"/>
        </w:rPr>
        <w:t>%p endfor %</w:t>
      </w:r>
      <w:r w:rsidRPr="00BE5BB7">
        <w:rPr>
          <w:sz w:val="22"/>
          <w:szCs w:val="22"/>
        </w:rPr>
        <w:t>}</w:t>
      </w:r>
    </w:p>
    <w:sectPr w:rsidR="008D5A0F" w:rsidRPr="00BE5BB7" w:rsidSect="00954106">
      <w:headerReference w:type="even" r:id="rId6"/>
      <w:headerReference w:type="default" r:id="rId7"/>
      <w:footerReference w:type="even" r:id="rId8"/>
      <w:footerReference w:type="default" r:id="rId9"/>
      <w:headerReference w:type="first" r:id="rId10"/>
      <w:footerReference w:type="first" r:id="rId11"/>
      <w:pgSz w:w="12240" w:h="15840" w:code="1"/>
      <w:pgMar w:top="720" w:right="1080" w:bottom="720" w:left="1080" w:header="720" w:footer="720" w:gutter="0"/>
      <w:paperSrc w:first="7" w:other="7"/>
      <w:cols w:space="28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AA251" w14:textId="77777777" w:rsidR="00BA339B" w:rsidRPr="00BE5BB7" w:rsidRDefault="00BA339B">
      <w:r w:rsidRPr="00BE5BB7">
        <w:separator/>
      </w:r>
    </w:p>
  </w:endnote>
  <w:endnote w:type="continuationSeparator" w:id="0">
    <w:p w14:paraId="3634ECC0" w14:textId="77777777" w:rsidR="00BA339B" w:rsidRPr="00BE5BB7" w:rsidRDefault="00BA339B">
      <w:r w:rsidRPr="00BE5BB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3DBE" w14:textId="77777777" w:rsidR="00A0010B" w:rsidRPr="00BE5BB7" w:rsidRDefault="00A001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16A05" w14:textId="77777777" w:rsidR="00A0010B" w:rsidRPr="00BE5BB7" w:rsidRDefault="00A001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BDB57" w14:textId="77777777" w:rsidR="00A0010B" w:rsidRPr="00BE5BB7" w:rsidRDefault="00A00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1C2A6" w14:textId="77777777" w:rsidR="00BA339B" w:rsidRPr="00BE5BB7" w:rsidRDefault="00BA339B">
      <w:r w:rsidRPr="00BE5BB7">
        <w:separator/>
      </w:r>
    </w:p>
  </w:footnote>
  <w:footnote w:type="continuationSeparator" w:id="0">
    <w:p w14:paraId="033A15DF" w14:textId="77777777" w:rsidR="00BA339B" w:rsidRPr="00BE5BB7" w:rsidRDefault="00BA339B">
      <w:r w:rsidRPr="00BE5BB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A0D14" w14:textId="77777777" w:rsidR="00A0010B" w:rsidRPr="00BE5BB7" w:rsidRDefault="00A001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5F3C8" w14:textId="77777777" w:rsidR="00A0010B" w:rsidRPr="00BE5BB7" w:rsidRDefault="00A001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C0C1" w14:textId="77777777" w:rsidR="00EB62AA" w:rsidRPr="00BE5BB7" w:rsidRDefault="00EB62AA">
    <w:pPr>
      <w:rPr>
        <w:b/>
        <w:bCs/>
      </w:rPr>
    </w:pPr>
  </w:p>
  <w:p w14:paraId="04DD60CB" w14:textId="77777777" w:rsidR="00EB62AA" w:rsidRPr="00BE5BB7" w:rsidRDefault="00EB62AA">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oNotTrackMoves/>
  <w:defaultTabStop w:val="720"/>
  <w:doNotHyphenateCaps/>
  <w:drawingGridHorizontalSpacing w:val="11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EB62AA"/>
    <w:rsid w:val="00037357"/>
    <w:rsid w:val="000C4E78"/>
    <w:rsid w:val="000F6DCC"/>
    <w:rsid w:val="001136EB"/>
    <w:rsid w:val="001551EB"/>
    <w:rsid w:val="00167B57"/>
    <w:rsid w:val="00180F27"/>
    <w:rsid w:val="001A13B6"/>
    <w:rsid w:val="001C440D"/>
    <w:rsid w:val="001F4249"/>
    <w:rsid w:val="001F5350"/>
    <w:rsid w:val="00202C24"/>
    <w:rsid w:val="00206F98"/>
    <w:rsid w:val="002250B2"/>
    <w:rsid w:val="00232FAE"/>
    <w:rsid w:val="00235E75"/>
    <w:rsid w:val="002D2785"/>
    <w:rsid w:val="002E446C"/>
    <w:rsid w:val="00376B70"/>
    <w:rsid w:val="0039579C"/>
    <w:rsid w:val="003B53ED"/>
    <w:rsid w:val="003C5B76"/>
    <w:rsid w:val="003C6883"/>
    <w:rsid w:val="00423858"/>
    <w:rsid w:val="00426550"/>
    <w:rsid w:val="004B6B52"/>
    <w:rsid w:val="004D157D"/>
    <w:rsid w:val="004E4E88"/>
    <w:rsid w:val="004F6B5A"/>
    <w:rsid w:val="005056C9"/>
    <w:rsid w:val="005058BB"/>
    <w:rsid w:val="00535111"/>
    <w:rsid w:val="00553E59"/>
    <w:rsid w:val="005611D1"/>
    <w:rsid w:val="0057255A"/>
    <w:rsid w:val="005C0F40"/>
    <w:rsid w:val="005C5B40"/>
    <w:rsid w:val="005D0E13"/>
    <w:rsid w:val="005E2899"/>
    <w:rsid w:val="005E720F"/>
    <w:rsid w:val="005F43A1"/>
    <w:rsid w:val="006270B6"/>
    <w:rsid w:val="006A157D"/>
    <w:rsid w:val="006F7655"/>
    <w:rsid w:val="007020B8"/>
    <w:rsid w:val="007C3844"/>
    <w:rsid w:val="007F746C"/>
    <w:rsid w:val="0083658E"/>
    <w:rsid w:val="0087031C"/>
    <w:rsid w:val="00874C28"/>
    <w:rsid w:val="00890FDC"/>
    <w:rsid w:val="008D5A0F"/>
    <w:rsid w:val="0091511F"/>
    <w:rsid w:val="00915E2A"/>
    <w:rsid w:val="00954106"/>
    <w:rsid w:val="00976BF6"/>
    <w:rsid w:val="0099394D"/>
    <w:rsid w:val="009A0A3E"/>
    <w:rsid w:val="009B42C4"/>
    <w:rsid w:val="009E2EEB"/>
    <w:rsid w:val="009F23FF"/>
    <w:rsid w:val="00A0010B"/>
    <w:rsid w:val="00A03C4F"/>
    <w:rsid w:val="00A1289F"/>
    <w:rsid w:val="00A3546F"/>
    <w:rsid w:val="00A54F90"/>
    <w:rsid w:val="00AE7CBC"/>
    <w:rsid w:val="00B0083B"/>
    <w:rsid w:val="00B0417E"/>
    <w:rsid w:val="00B348C5"/>
    <w:rsid w:val="00B61442"/>
    <w:rsid w:val="00B71805"/>
    <w:rsid w:val="00B765AE"/>
    <w:rsid w:val="00BA339B"/>
    <w:rsid w:val="00BA6539"/>
    <w:rsid w:val="00BC67DD"/>
    <w:rsid w:val="00BD7D25"/>
    <w:rsid w:val="00BE5BB7"/>
    <w:rsid w:val="00BE727B"/>
    <w:rsid w:val="00C026C4"/>
    <w:rsid w:val="00C172D2"/>
    <w:rsid w:val="00C347F0"/>
    <w:rsid w:val="00C377EB"/>
    <w:rsid w:val="00C80A3B"/>
    <w:rsid w:val="00CE097E"/>
    <w:rsid w:val="00CF71F0"/>
    <w:rsid w:val="00D058E5"/>
    <w:rsid w:val="00D27E39"/>
    <w:rsid w:val="00D603BE"/>
    <w:rsid w:val="00DB2FC0"/>
    <w:rsid w:val="00DD5AB1"/>
    <w:rsid w:val="00E032E0"/>
    <w:rsid w:val="00E35590"/>
    <w:rsid w:val="00E40B16"/>
    <w:rsid w:val="00E6427B"/>
    <w:rsid w:val="00E7501C"/>
    <w:rsid w:val="00E77323"/>
    <w:rsid w:val="00E86119"/>
    <w:rsid w:val="00EB62AA"/>
    <w:rsid w:val="00EF1C8C"/>
    <w:rsid w:val="00F161A6"/>
    <w:rsid w:val="00F26DE5"/>
    <w:rsid w:val="00F469E6"/>
    <w:rsid w:val="00F532F4"/>
    <w:rsid w:val="00F859D9"/>
    <w:rsid w:val="00F911C1"/>
    <w:rsid w:val="00FA7B28"/>
    <w:rsid w:val="00FB6FA5"/>
    <w:rsid w:val="00FF1030"/>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F28FE0"/>
  <w15:docId w15:val="{36A30918-0BD6-4ECD-B80C-46B69940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E59"/>
    <w:rPr>
      <w:rFonts w:ascii="Arial" w:hAnsi="Arial" w:cs="Arial"/>
      <w:sz w:val="22"/>
      <w:szCs w:val="22"/>
      <w:lang w:val="en-CA"/>
    </w:rPr>
  </w:style>
  <w:style w:type="paragraph" w:styleId="Heading1">
    <w:name w:val="heading 1"/>
    <w:basedOn w:val="Normal"/>
    <w:next w:val="Normal"/>
    <w:link w:val="Heading1Char"/>
    <w:uiPriority w:val="99"/>
    <w:qFormat/>
    <w:rsid w:val="00553E59"/>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553E59"/>
    <w:rPr>
      <w:rFonts w:ascii="Cambria" w:eastAsia="Times New Roman" w:hAnsi="Cambria" w:cs="Times New Roman"/>
      <w:b/>
      <w:bCs/>
      <w:kern w:val="32"/>
      <w:sz w:val="32"/>
      <w:szCs w:val="32"/>
      <w:lang w:val="en-US" w:eastAsia="en-US"/>
    </w:rPr>
  </w:style>
  <w:style w:type="paragraph" w:styleId="Header">
    <w:name w:val="header"/>
    <w:basedOn w:val="Normal"/>
    <w:link w:val="HeaderChar"/>
    <w:uiPriority w:val="99"/>
    <w:rsid w:val="00553E59"/>
    <w:pPr>
      <w:tabs>
        <w:tab w:val="center" w:pos="4320"/>
        <w:tab w:val="right" w:pos="8640"/>
      </w:tabs>
      <w:overflowPunct w:val="0"/>
      <w:autoSpaceDE w:val="0"/>
      <w:autoSpaceDN w:val="0"/>
      <w:adjustRightInd w:val="0"/>
      <w:textAlignment w:val="baseline"/>
    </w:pPr>
    <w:rPr>
      <w:sz w:val="20"/>
      <w:szCs w:val="20"/>
    </w:rPr>
  </w:style>
  <w:style w:type="character" w:customStyle="1" w:styleId="HeaderChar">
    <w:name w:val="Header Char"/>
    <w:link w:val="Header"/>
    <w:uiPriority w:val="99"/>
    <w:semiHidden/>
    <w:locked/>
    <w:rsid w:val="00553E59"/>
    <w:rPr>
      <w:rFonts w:ascii="Arial" w:hAnsi="Arial" w:cs="Arial"/>
      <w:lang w:val="en-US" w:eastAsia="en-US"/>
    </w:rPr>
  </w:style>
  <w:style w:type="paragraph" w:styleId="Footer">
    <w:name w:val="footer"/>
    <w:basedOn w:val="Normal"/>
    <w:link w:val="FooterChar"/>
    <w:uiPriority w:val="99"/>
    <w:rsid w:val="00553E59"/>
    <w:pPr>
      <w:tabs>
        <w:tab w:val="center" w:pos="4320"/>
        <w:tab w:val="right" w:pos="8640"/>
      </w:tabs>
      <w:overflowPunct w:val="0"/>
      <w:autoSpaceDE w:val="0"/>
      <w:autoSpaceDN w:val="0"/>
      <w:adjustRightInd w:val="0"/>
      <w:textAlignment w:val="baseline"/>
    </w:pPr>
    <w:rPr>
      <w:sz w:val="20"/>
      <w:szCs w:val="20"/>
    </w:rPr>
  </w:style>
  <w:style w:type="character" w:customStyle="1" w:styleId="FooterChar">
    <w:name w:val="Footer Char"/>
    <w:link w:val="Footer"/>
    <w:uiPriority w:val="99"/>
    <w:semiHidden/>
    <w:locked/>
    <w:rsid w:val="00553E59"/>
    <w:rPr>
      <w:rFonts w:ascii="Arial" w:hAnsi="Arial" w:cs="Arial"/>
      <w:lang w:val="en-US" w:eastAsia="en-US"/>
    </w:rPr>
  </w:style>
  <w:style w:type="character" w:styleId="PageNumber">
    <w:name w:val="page number"/>
    <w:uiPriority w:val="99"/>
    <w:rsid w:val="00553E59"/>
    <w:rPr>
      <w:rFonts w:cs="Times New Roman"/>
    </w:rPr>
  </w:style>
  <w:style w:type="table" w:styleId="TableGrid">
    <w:name w:val="Table Grid"/>
    <w:basedOn w:val="TableNormal"/>
    <w:uiPriority w:val="99"/>
    <w:rsid w:val="00EB62AA"/>
    <w:rPr>
      <w:rFonts w:ascii="Arial" w:hAnsi="Arial" w:cs="Arial"/>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TextJustified"/>
    <w:link w:val="TitleChar"/>
    <w:uiPriority w:val="99"/>
    <w:qFormat/>
    <w:rsid w:val="00235E75"/>
    <w:pPr>
      <w:keepNext/>
      <w:spacing w:after="240"/>
      <w:jc w:val="center"/>
      <w:outlineLvl w:val="0"/>
    </w:pPr>
    <w:rPr>
      <w:b/>
      <w:bCs/>
      <w:caps/>
      <w:sz w:val="24"/>
      <w:szCs w:val="24"/>
    </w:rPr>
  </w:style>
  <w:style w:type="character" w:customStyle="1" w:styleId="TitleChar">
    <w:name w:val="Title Char"/>
    <w:link w:val="Title"/>
    <w:uiPriority w:val="99"/>
    <w:locked/>
    <w:rsid w:val="00235E75"/>
    <w:rPr>
      <w:rFonts w:ascii="Arial" w:hAnsi="Arial" w:cs="Arial"/>
      <w:b/>
      <w:bCs/>
      <w:caps/>
      <w:sz w:val="24"/>
      <w:szCs w:val="24"/>
      <w:lang w:val="en-CA" w:eastAsia="en-US"/>
    </w:rPr>
  </w:style>
  <w:style w:type="paragraph" w:customStyle="1" w:styleId="TextJustified">
    <w:name w:val="Text Justified"/>
    <w:basedOn w:val="Normal"/>
    <w:uiPriority w:val="99"/>
    <w:rsid w:val="00235E75"/>
    <w:pPr>
      <w:spacing w:after="240"/>
      <w:jc w:val="both"/>
    </w:pPr>
    <w:rPr>
      <w:sz w:val="24"/>
      <w:szCs w:val="24"/>
    </w:rPr>
  </w:style>
  <w:style w:type="table" w:customStyle="1" w:styleId="HotDocsGrid">
    <w:name w:val="HotDocs Grid"/>
    <w:basedOn w:val="TableGrid"/>
    <w:rsid w:val="007F746C"/>
    <w:tblPr/>
  </w:style>
  <w:style w:type="character" w:styleId="CommentReference">
    <w:name w:val="annotation reference"/>
    <w:uiPriority w:val="99"/>
    <w:semiHidden/>
    <w:unhideWhenUsed/>
    <w:rsid w:val="0087031C"/>
    <w:rPr>
      <w:sz w:val="16"/>
      <w:szCs w:val="16"/>
    </w:rPr>
  </w:style>
  <w:style w:type="paragraph" w:styleId="CommentText">
    <w:name w:val="annotation text"/>
    <w:basedOn w:val="Normal"/>
    <w:link w:val="CommentTextChar"/>
    <w:uiPriority w:val="99"/>
    <w:semiHidden/>
    <w:unhideWhenUsed/>
    <w:rsid w:val="0087031C"/>
    <w:rPr>
      <w:sz w:val="20"/>
      <w:szCs w:val="20"/>
    </w:rPr>
  </w:style>
  <w:style w:type="character" w:customStyle="1" w:styleId="CommentTextChar">
    <w:name w:val="Comment Text Char"/>
    <w:link w:val="CommentText"/>
    <w:uiPriority w:val="99"/>
    <w:semiHidden/>
    <w:rsid w:val="0087031C"/>
    <w:rPr>
      <w:rFonts w:ascii="Arial" w:hAnsi="Arial" w:cs="Arial"/>
    </w:rPr>
  </w:style>
  <w:style w:type="paragraph" w:styleId="CommentSubject">
    <w:name w:val="annotation subject"/>
    <w:basedOn w:val="CommentText"/>
    <w:next w:val="CommentText"/>
    <w:link w:val="CommentSubjectChar"/>
    <w:uiPriority w:val="99"/>
    <w:semiHidden/>
    <w:unhideWhenUsed/>
    <w:rsid w:val="0087031C"/>
    <w:rPr>
      <w:b/>
      <w:bCs/>
    </w:rPr>
  </w:style>
  <w:style w:type="character" w:customStyle="1" w:styleId="CommentSubjectChar">
    <w:name w:val="Comment Subject Char"/>
    <w:link w:val="CommentSubject"/>
    <w:uiPriority w:val="99"/>
    <w:semiHidden/>
    <w:rsid w:val="0087031C"/>
    <w:rPr>
      <w:rFonts w:ascii="Arial" w:hAnsi="Arial" w:cs="Arial"/>
      <w:b/>
      <w:bCs/>
    </w:rPr>
  </w:style>
  <w:style w:type="paragraph" w:styleId="BalloonText">
    <w:name w:val="Balloon Text"/>
    <w:basedOn w:val="Normal"/>
    <w:link w:val="BalloonTextChar"/>
    <w:uiPriority w:val="99"/>
    <w:semiHidden/>
    <w:unhideWhenUsed/>
    <w:rsid w:val="0087031C"/>
    <w:rPr>
      <w:rFonts w:ascii="Tahoma" w:hAnsi="Tahoma" w:cs="Tahoma"/>
      <w:sz w:val="16"/>
      <w:szCs w:val="16"/>
    </w:rPr>
  </w:style>
  <w:style w:type="character" w:customStyle="1" w:styleId="BalloonTextChar">
    <w:name w:val="Balloon Text Char"/>
    <w:link w:val="BalloonText"/>
    <w:uiPriority w:val="99"/>
    <w:semiHidden/>
    <w:rsid w:val="0087031C"/>
    <w:rPr>
      <w:rFonts w:ascii="Tahoma" w:hAnsi="Tahoma" w:cs="Tahoma"/>
      <w:sz w:val="16"/>
      <w:szCs w:val="16"/>
    </w:rPr>
  </w:style>
  <w:style w:type="paragraph" w:styleId="BodyText">
    <w:name w:val="Body Text"/>
    <w:basedOn w:val="Normal"/>
    <w:link w:val="BodyTextChar"/>
    <w:uiPriority w:val="99"/>
    <w:semiHidden/>
    <w:unhideWhenUsed/>
    <w:rsid w:val="008D5A0F"/>
    <w:pPr>
      <w:spacing w:after="120"/>
    </w:pPr>
  </w:style>
  <w:style w:type="character" w:customStyle="1" w:styleId="BodyTextChar">
    <w:name w:val="Body Text Char"/>
    <w:link w:val="BodyText"/>
    <w:uiPriority w:val="99"/>
    <w:semiHidden/>
    <w:rsid w:val="008D5A0F"/>
    <w:rPr>
      <w:rFonts w:ascii="Arial" w:hAnsi="Arial" w:cs="Arial"/>
      <w:sz w:val="22"/>
      <w:szCs w:val="22"/>
    </w:rPr>
  </w:style>
  <w:style w:type="paragraph" w:styleId="BodyTextFirstIndent">
    <w:name w:val="Body Text First Indent"/>
    <w:basedOn w:val="Normal"/>
    <w:link w:val="BodyTextFirstIndentChar"/>
    <w:uiPriority w:val="99"/>
    <w:rsid w:val="008D5A0F"/>
    <w:pPr>
      <w:spacing w:after="240"/>
      <w:ind w:firstLine="1440"/>
      <w:jc w:val="both"/>
    </w:pPr>
    <w:rPr>
      <w:sz w:val="24"/>
      <w:szCs w:val="24"/>
    </w:rPr>
  </w:style>
  <w:style w:type="character" w:customStyle="1" w:styleId="BodyTextFirstIndentChar">
    <w:name w:val="Body Text First Indent Char"/>
    <w:link w:val="BodyTextFirstIndent"/>
    <w:uiPriority w:val="99"/>
    <w:rsid w:val="008D5A0F"/>
    <w:rPr>
      <w:rFonts w:ascii="Arial" w:hAnsi="Arial" w:cs="Arial"/>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hotdocs.dotx</Template>
  <TotalTime>190</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Resolution to Share Issuance #2</vt:lpstr>
    </vt:vector>
  </TitlesOfParts>
  <Company>Granville Sofware Inc.</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Resolution to Share Issuance #2</dc:title>
  <dc:creator>Granville Sofware Inc.</dc:creator>
  <cp:keywords>HotDocs Template</cp:keywords>
  <cp:lastModifiedBy>alex miller</cp:lastModifiedBy>
  <cp:revision>35</cp:revision>
  <dcterms:created xsi:type="dcterms:W3CDTF">2018-10-09T20:00:00Z</dcterms:created>
  <dcterms:modified xsi:type="dcterms:W3CDTF">2022-02-28T22:24:00Z</dcterms:modified>
</cp:coreProperties>
</file>