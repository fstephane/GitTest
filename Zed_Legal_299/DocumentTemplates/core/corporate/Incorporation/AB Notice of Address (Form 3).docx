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858"/>
      </w:tblGrid>
      <w:tr w:rsidR="000F5AE8" w:rsidRPr="00E02772" w:rsidTr="00FE1C18">
        <w:tc>
          <w:tcPr>
            <w:tcW w:w="3438" w:type="dxa"/>
            <w:tcBorders>
              <w:top w:val="nil"/>
              <w:bottom w:val="single" w:sz="4" w:space="0" w:color="auto"/>
            </w:tcBorders>
          </w:tcPr>
          <w:p w:rsidR="000F5AE8" w:rsidRPr="00E02772" w:rsidRDefault="00E833EC" w:rsidP="00FE1C18">
            <w:pPr>
              <w:suppressAutoHyphens/>
              <w:outlineLvl w:val="0"/>
            </w:pPr>
            <w:r w:rsidRPr="00E02772">
              <w:t>{</w:t>
            </w:r>
            <w:r w:rsidR="000F5AE8" w:rsidRPr="00E02772">
              <w:t xml:space="preserve">% if </w:t>
            </w:r>
            <w:proofErr w:type="spellStart"/>
            <w:r w:rsidR="000F5AE8" w:rsidRPr="00E02772">
              <w:t>min_book</w:t>
            </w:r>
            <w:proofErr w:type="spellEnd"/>
            <w:r w:rsidR="000F5AE8" w:rsidRPr="00E02772">
              <w:t xml:space="preserve"> %</w:t>
            </w:r>
            <w:r w:rsidRPr="00E02772">
              <w:t>}</w:t>
            </w:r>
            <w:r w:rsidR="000F5AE8" w:rsidRPr="00E02772">
              <w:rPr>
                <w:rFonts w:ascii="Segoe Script" w:hAnsi="Segoe Script"/>
                <w:sz w:val="56"/>
                <w:szCs w:val="56"/>
              </w:rPr>
              <w:t>Alberta</w:t>
            </w:r>
            <w:r w:rsidR="00FE1C18">
              <w:t xml:space="preserve"> </w:t>
            </w:r>
            <w:r w:rsidRPr="00E02772">
              <w:t>{</w:t>
            </w:r>
            <w:r w:rsidR="000F5AE8" w:rsidRPr="00E02772">
              <w:t>% else %</w:t>
            </w:r>
            <w:r w:rsidRPr="00E02772">
              <w:t>}</w:t>
            </w:r>
            <w:r w:rsidR="00FE1C18">
              <w:rPr>
                <w:lang w:eastAsia="en-US"/>
              </w:rPr>
              <w:object w:dxaOrig="225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33pt" o:ole="">
                  <v:imagedata r:id="rId7" o:title=""/>
                </v:shape>
                <o:OLEObject Type="Embed" ProgID="PBrush" ShapeID="_x0000_i1025" DrawAspect="Content" ObjectID="_1679381645" r:id="rId8"/>
              </w:object>
            </w:r>
            <w:r w:rsidRPr="00E02772">
              <w:t>{</w:t>
            </w:r>
            <w:r w:rsidR="000F5AE8" w:rsidRPr="00E02772">
              <w:t xml:space="preserve">% </w:t>
            </w:r>
            <w:proofErr w:type="spellStart"/>
            <w:r w:rsidR="000F5AE8" w:rsidRPr="00E02772">
              <w:t>endif</w:t>
            </w:r>
            <w:proofErr w:type="spellEnd"/>
            <w:r w:rsidR="000F5AE8" w:rsidRPr="00E02772">
              <w:t xml:space="preserve"> %</w:t>
            </w:r>
            <w:r w:rsidRPr="00E02772">
              <w:t>}</w:t>
            </w:r>
          </w:p>
        </w:tc>
        <w:tc>
          <w:tcPr>
            <w:tcW w:w="6858" w:type="dxa"/>
            <w:tcBorders>
              <w:top w:val="nil"/>
              <w:bottom w:val="single" w:sz="4" w:space="0" w:color="auto"/>
            </w:tcBorders>
            <w:vAlign w:val="bottom"/>
          </w:tcPr>
          <w:p w:rsidR="00E14694" w:rsidRPr="00FE1C18" w:rsidRDefault="00E14694" w:rsidP="00FE1C18">
            <w:pPr>
              <w:suppressAutoHyphens/>
              <w:jc w:val="right"/>
              <w:outlineLvl w:val="0"/>
              <w:rPr>
                <w:b/>
                <w:bCs/>
                <w:spacing w:val="-3"/>
                <w:sz w:val="28"/>
                <w:szCs w:val="28"/>
              </w:rPr>
            </w:pPr>
            <w:r w:rsidRPr="00FE1C18">
              <w:rPr>
                <w:b/>
                <w:bCs/>
                <w:sz w:val="28"/>
                <w:szCs w:val="28"/>
              </w:rPr>
              <w:t xml:space="preserve">Notice of Address </w:t>
            </w:r>
            <w:r w:rsidR="00FE1C18" w:rsidRPr="00FE1C18">
              <w:rPr>
                <w:b/>
                <w:bCs/>
                <w:sz w:val="28"/>
                <w:szCs w:val="28"/>
              </w:rPr>
              <w:t>/</w:t>
            </w:r>
            <w:r w:rsidR="003E190F" w:rsidRPr="00FE1C18">
              <w:rPr>
                <w:b/>
                <w:bCs/>
                <w:sz w:val="28"/>
                <w:szCs w:val="28"/>
              </w:rPr>
              <w:t>Notice of Change of Address</w:t>
            </w:r>
            <w:r w:rsidR="00FE1C18" w:rsidRPr="00FE1C18">
              <w:rPr>
                <w:b/>
                <w:bCs/>
                <w:sz w:val="28"/>
                <w:szCs w:val="28"/>
              </w:rPr>
              <w:t xml:space="preserve"> for Alberta Corporation</w:t>
            </w:r>
          </w:p>
        </w:tc>
      </w:tr>
      <w:tr w:rsidR="000F5AE8" w:rsidRPr="00E02772" w:rsidTr="004F6623">
        <w:tblPrEx>
          <w:tblLook w:val="01E0" w:firstRow="1" w:lastRow="1" w:firstColumn="1" w:lastColumn="1" w:noHBand="0" w:noVBand="0"/>
        </w:tblPrEx>
        <w:tc>
          <w:tcPr>
            <w:tcW w:w="10296" w:type="dxa"/>
            <w:gridSpan w:val="2"/>
            <w:vAlign w:val="bottom"/>
          </w:tcPr>
          <w:p w:rsidR="000F5AE8" w:rsidRPr="00E02772" w:rsidRDefault="00FE1C18" w:rsidP="00FE1C18">
            <w:pPr>
              <w:tabs>
                <w:tab w:val="right" w:pos="10080"/>
              </w:tabs>
            </w:pPr>
            <w:r w:rsidRPr="00FE1C18">
              <w:rPr>
                <w:spacing w:val="-3"/>
                <w:sz w:val="16"/>
                <w:szCs w:val="16"/>
              </w:rPr>
              <w:t>Public (when complete)</w:t>
            </w:r>
            <w:r>
              <w:rPr>
                <w:spacing w:val="-3"/>
                <w:sz w:val="18"/>
                <w:szCs w:val="18"/>
              </w:rPr>
              <w:tab/>
            </w:r>
            <w:r w:rsidR="000F5AE8" w:rsidRPr="00FE1C18">
              <w:rPr>
                <w:i/>
                <w:spacing w:val="-3"/>
                <w:sz w:val="18"/>
                <w:szCs w:val="18"/>
              </w:rPr>
              <w:t>Business Corporations Act</w:t>
            </w:r>
          </w:p>
        </w:tc>
      </w:tr>
    </w:tbl>
    <w:p w:rsidR="008D2283" w:rsidRPr="00FE1C18" w:rsidRDefault="008D2283" w:rsidP="008D2283">
      <w:pPr>
        <w:suppressAutoHyphens/>
        <w:jc w:val="right"/>
        <w:outlineLvl w:val="0"/>
        <w:rPr>
          <w:i/>
          <w:spacing w:val="-3"/>
        </w:rPr>
      </w:pPr>
      <w:r w:rsidRPr="00FE1C18">
        <w:rPr>
          <w:i/>
          <w:spacing w:val="-3"/>
          <w:sz w:val="18"/>
          <w:szCs w:val="18"/>
        </w:rPr>
        <w:t>Section 20</w:t>
      </w:r>
    </w:p>
    <w:p w:rsidR="008D2283" w:rsidRPr="00FE1C18" w:rsidRDefault="008D2283" w:rsidP="00FE1C18">
      <w:pPr>
        <w:suppressAutoHyphens/>
        <w:spacing w:before="80"/>
        <w:ind w:left="-90" w:right="-180"/>
        <w:rPr>
          <w:spacing w:val="-3"/>
          <w:sz w:val="16"/>
          <w:szCs w:val="16"/>
        </w:rPr>
      </w:pPr>
      <w:r w:rsidRPr="00FE1C18">
        <w:rPr>
          <w:spacing w:val="-3"/>
          <w:sz w:val="16"/>
          <w:szCs w:val="16"/>
        </w:rPr>
        <w:t>This information is collected</w:t>
      </w:r>
      <w:r w:rsidR="00FE1C18" w:rsidRPr="00FE1C18">
        <w:rPr>
          <w:spacing w:val="-3"/>
          <w:sz w:val="16"/>
          <w:szCs w:val="16"/>
        </w:rPr>
        <w:t>, used and may be publicly disclosed in accordance with s. 33(</w:t>
      </w:r>
      <w:proofErr w:type="spellStart"/>
      <w:r w:rsidR="00FE1C18" w:rsidRPr="00FE1C18">
        <w:rPr>
          <w:spacing w:val="-3"/>
          <w:sz w:val="16"/>
          <w:szCs w:val="16"/>
        </w:rPr>
        <w:t>a</w:t>
      </w:r>
      <w:proofErr w:type="gramStart"/>
      <w:r w:rsidR="00FE1C18" w:rsidRPr="00FE1C18">
        <w:rPr>
          <w:spacing w:val="-3"/>
          <w:sz w:val="16"/>
          <w:szCs w:val="16"/>
        </w:rPr>
        <w:t>,c</w:t>
      </w:r>
      <w:proofErr w:type="spellEnd"/>
      <w:proofErr w:type="gramEnd"/>
      <w:r w:rsidR="00FE1C18" w:rsidRPr="00FE1C18">
        <w:rPr>
          <w:spacing w:val="-3"/>
          <w:sz w:val="16"/>
          <w:szCs w:val="16"/>
        </w:rPr>
        <w:t>), 39(1)(</w:t>
      </w:r>
      <w:proofErr w:type="spellStart"/>
      <w:r w:rsidR="00FE1C18" w:rsidRPr="00FE1C18">
        <w:rPr>
          <w:spacing w:val="-3"/>
          <w:sz w:val="16"/>
          <w:szCs w:val="16"/>
        </w:rPr>
        <w:t>a,c</w:t>
      </w:r>
      <w:proofErr w:type="spellEnd"/>
      <w:r w:rsidR="00FE1C18" w:rsidRPr="00FE1C18">
        <w:rPr>
          <w:spacing w:val="-3"/>
          <w:sz w:val="16"/>
          <w:szCs w:val="16"/>
        </w:rPr>
        <w:t>) and 40(1)(</w:t>
      </w:r>
      <w:proofErr w:type="spellStart"/>
      <w:r w:rsidR="00FE1C18" w:rsidRPr="00FE1C18">
        <w:rPr>
          <w:spacing w:val="-3"/>
          <w:sz w:val="16"/>
          <w:szCs w:val="16"/>
        </w:rPr>
        <w:t>c,e,f</w:t>
      </w:r>
      <w:proofErr w:type="spellEnd"/>
      <w:r w:rsidR="00FE1C18" w:rsidRPr="00FE1C18">
        <w:rPr>
          <w:spacing w:val="-3"/>
          <w:sz w:val="16"/>
          <w:szCs w:val="16"/>
        </w:rPr>
        <w:t xml:space="preserve">) of the </w:t>
      </w:r>
      <w:r w:rsidRPr="00FE1C18">
        <w:rPr>
          <w:i/>
          <w:spacing w:val="-3"/>
          <w:sz w:val="16"/>
          <w:szCs w:val="16"/>
        </w:rPr>
        <w:t>Freedom of Information and Protection of Privacy Act</w:t>
      </w:r>
      <w:r w:rsidR="00FE1C18" w:rsidRPr="00FE1C18">
        <w:rPr>
          <w:spacing w:val="-3"/>
          <w:sz w:val="16"/>
          <w:szCs w:val="16"/>
        </w:rPr>
        <w:t xml:space="preserve">, the </w:t>
      </w:r>
      <w:r w:rsidR="00FE1C18" w:rsidRPr="00FE1C18">
        <w:rPr>
          <w:i/>
          <w:spacing w:val="-3"/>
          <w:sz w:val="16"/>
          <w:szCs w:val="16"/>
        </w:rPr>
        <w:t>Business Corporations Act</w:t>
      </w:r>
      <w:r w:rsidR="00FE1C18" w:rsidRPr="00FE1C18">
        <w:rPr>
          <w:spacing w:val="-3"/>
          <w:sz w:val="16"/>
          <w:szCs w:val="16"/>
        </w:rPr>
        <w:t xml:space="preserve"> and the </w:t>
      </w:r>
      <w:r w:rsidR="00FE1C18" w:rsidRPr="00FE1C18">
        <w:rPr>
          <w:i/>
          <w:spacing w:val="-3"/>
          <w:sz w:val="16"/>
          <w:szCs w:val="16"/>
        </w:rPr>
        <w:t>Common Business Number Act</w:t>
      </w:r>
      <w:r w:rsidR="00FE1C18" w:rsidRPr="00FE1C18">
        <w:rPr>
          <w:spacing w:val="-3"/>
          <w:sz w:val="16"/>
          <w:szCs w:val="16"/>
        </w:rPr>
        <w:t>. It is required to register an Alberta corporation’s address for the purpose of notice and service. Questions can be directed to the Service Alberta Contact Centre</w:t>
      </w:r>
      <w:r w:rsidRPr="00FE1C18">
        <w:rPr>
          <w:spacing w:val="-3"/>
          <w:sz w:val="16"/>
          <w:szCs w:val="16"/>
        </w:rPr>
        <w:t xml:space="preserve"> at </w:t>
      </w:r>
      <w:r w:rsidRPr="00FE1C18">
        <w:rPr>
          <w:rFonts w:cs="Times New Roman"/>
          <w:spacing w:val="-3"/>
          <w:sz w:val="16"/>
          <w:szCs w:val="16"/>
        </w:rPr>
        <w:t>cr@gov.ab.ca</w:t>
      </w:r>
      <w:r w:rsidRPr="00FE1C18">
        <w:rPr>
          <w:spacing w:val="-3"/>
          <w:sz w:val="16"/>
          <w:szCs w:val="16"/>
        </w:rPr>
        <w:t xml:space="preserve"> or 780-427-7013 (toll-free 310-0000 within Alberta). </w:t>
      </w:r>
    </w:p>
    <w:p w:rsidR="008D2283" w:rsidRPr="00E02772" w:rsidRDefault="008D2283" w:rsidP="008D2283">
      <w:pPr>
        <w:suppressAutoHyphens/>
        <w:rPr>
          <w:spacing w:val="-3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18"/>
        <w:gridCol w:w="2970"/>
        <w:gridCol w:w="2808"/>
      </w:tblGrid>
      <w:tr w:rsidR="008D2283" w:rsidRPr="00E02772" w:rsidTr="00FE1C18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283" w:rsidRPr="00FE1C18" w:rsidRDefault="008D2283" w:rsidP="00FE1C18">
            <w:pPr>
              <w:ind w:right="-18"/>
              <w:rPr>
                <w:sz w:val="20"/>
                <w:szCs w:val="20"/>
              </w:rPr>
            </w:pPr>
            <w:r w:rsidRPr="00FE1C18">
              <w:rPr>
                <w:sz w:val="20"/>
                <w:szCs w:val="20"/>
              </w:rPr>
              <w:t xml:space="preserve">1. </w:t>
            </w:r>
            <w:r w:rsidRPr="00FE1C18">
              <w:rPr>
                <w:b/>
                <w:bCs/>
                <w:sz w:val="20"/>
                <w:szCs w:val="20"/>
              </w:rPr>
              <w:t>Name of Corporation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8D2283" w:rsidRPr="00FE1C18" w:rsidRDefault="008D2283" w:rsidP="00FE1C18">
            <w:pPr>
              <w:ind w:left="-18" w:right="-9"/>
              <w:rPr>
                <w:sz w:val="20"/>
                <w:szCs w:val="20"/>
              </w:rPr>
            </w:pPr>
            <w:r w:rsidRPr="00FE1C18">
              <w:rPr>
                <w:sz w:val="20"/>
                <w:szCs w:val="20"/>
              </w:rPr>
              <w:t xml:space="preserve">2. </w:t>
            </w:r>
            <w:r w:rsidR="00FE1C18" w:rsidRPr="00FE1C18">
              <w:rPr>
                <w:b/>
                <w:bCs/>
                <w:sz w:val="20"/>
                <w:szCs w:val="20"/>
              </w:rPr>
              <w:t>Corporate Access Number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8D2283" w:rsidRPr="00FE1C18" w:rsidRDefault="00FE1C18" w:rsidP="00FE1C18">
            <w:pPr>
              <w:ind w:left="-27" w:right="-90"/>
            </w:pPr>
            <w:r w:rsidRPr="00FE1C18">
              <w:rPr>
                <w:sz w:val="20"/>
                <w:szCs w:val="20"/>
              </w:rPr>
              <w:t xml:space="preserve">3. </w:t>
            </w:r>
            <w:r w:rsidRPr="00FE1C18">
              <w:rPr>
                <w:b/>
                <w:bCs/>
                <w:sz w:val="20"/>
                <w:szCs w:val="20"/>
              </w:rPr>
              <w:t>Business Number</w:t>
            </w:r>
            <w:r w:rsidRPr="00FE1C18">
              <w:rPr>
                <w:bCs/>
                <w:sz w:val="20"/>
                <w:szCs w:val="20"/>
              </w:rPr>
              <w:t xml:space="preserve"> </w:t>
            </w:r>
            <w:r w:rsidRPr="00FE1C18">
              <w:rPr>
                <w:bCs/>
                <w:sz w:val="16"/>
                <w:szCs w:val="16"/>
              </w:rPr>
              <w:t>(optional)</w:t>
            </w:r>
          </w:p>
        </w:tc>
      </w:tr>
      <w:tr w:rsidR="00FE1C18" w:rsidRPr="00E02772" w:rsidTr="00FE1C18">
        <w:trPr>
          <w:trHeight w:val="468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1C18" w:rsidRPr="00FE1C18" w:rsidRDefault="00FE1C18" w:rsidP="000C41BD">
            <w:pPr>
              <w:spacing w:before="160" w:after="160"/>
              <w:rPr>
                <w:sz w:val="20"/>
                <w:szCs w:val="20"/>
              </w:rPr>
            </w:pPr>
            <w:r w:rsidRPr="00FE1C18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Pr="00FE1C18">
              <w:rPr>
                <w:b/>
                <w:bCs/>
                <w:sz w:val="20"/>
                <w:szCs w:val="20"/>
              </w:rPr>
              <w:t>corp.name|upper</w:t>
            </w:r>
            <w:proofErr w:type="spellEnd"/>
            <w:r w:rsidRPr="00FE1C18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C18" w:rsidRPr="00FE1C18" w:rsidRDefault="00FE1C18" w:rsidP="000C41BD">
            <w:pPr>
              <w:spacing w:before="160" w:after="160"/>
              <w:jc w:val="center"/>
              <w:rPr>
                <w:sz w:val="20"/>
                <w:szCs w:val="20"/>
              </w:rPr>
            </w:pPr>
            <w:r w:rsidRPr="00FE1C18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Pr="00FE1C18">
              <w:rPr>
                <w:b/>
                <w:bCs/>
                <w:sz w:val="20"/>
                <w:szCs w:val="20"/>
              </w:rPr>
              <w:t>corp.access_number</w:t>
            </w:r>
            <w:proofErr w:type="spellEnd"/>
            <w:r w:rsidRPr="00FE1C18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C18" w:rsidRPr="00FE1C18" w:rsidRDefault="00FE1C18" w:rsidP="000C41BD">
            <w:pPr>
              <w:spacing w:before="160" w:after="160"/>
              <w:jc w:val="center"/>
              <w:rPr>
                <w:b/>
                <w:sz w:val="20"/>
                <w:szCs w:val="20"/>
              </w:rPr>
            </w:pPr>
            <w:r w:rsidRPr="00FD4177">
              <w:rPr>
                <w:b/>
                <w:sz w:val="20"/>
                <w:szCs w:val="20"/>
              </w:rPr>
              <w:t>{{</w:t>
            </w:r>
            <w:proofErr w:type="spellStart"/>
            <w:r w:rsidRPr="00FD4177">
              <w:rPr>
                <w:b/>
                <w:sz w:val="20"/>
                <w:szCs w:val="20"/>
              </w:rPr>
              <w:t>corp.bin</w:t>
            </w:r>
            <w:proofErr w:type="spellEnd"/>
            <w:r w:rsidRPr="00FD4177">
              <w:rPr>
                <w:b/>
                <w:sz w:val="20"/>
                <w:szCs w:val="20"/>
              </w:rPr>
              <w:t>}}</w:t>
            </w:r>
          </w:p>
        </w:tc>
      </w:tr>
    </w:tbl>
    <w:p w:rsidR="008D2283" w:rsidRPr="00E02772" w:rsidRDefault="008D2283" w:rsidP="008D2283">
      <w:pPr>
        <w:rPr>
          <w:sz w:val="16"/>
          <w:szCs w:val="16"/>
        </w:rPr>
      </w:pPr>
    </w:p>
    <w:p w:rsidR="008D2283" w:rsidRPr="00FE1C18" w:rsidRDefault="00FE1C18" w:rsidP="008D2283">
      <w:pPr>
        <w:spacing w:after="60"/>
        <w:rPr>
          <w:sz w:val="20"/>
          <w:szCs w:val="20"/>
        </w:rPr>
      </w:pPr>
      <w:r w:rsidRPr="00FE1C18">
        <w:rPr>
          <w:sz w:val="20"/>
          <w:szCs w:val="20"/>
        </w:rPr>
        <w:t>4</w:t>
      </w:r>
      <w:r w:rsidR="008D2283" w:rsidRPr="00FE1C18">
        <w:rPr>
          <w:sz w:val="20"/>
          <w:szCs w:val="20"/>
        </w:rPr>
        <w:t xml:space="preserve">. </w:t>
      </w:r>
      <w:r w:rsidR="008D2283" w:rsidRPr="00FE1C18">
        <w:rPr>
          <w:b/>
          <w:bCs/>
          <w:sz w:val="20"/>
          <w:szCs w:val="20"/>
        </w:rPr>
        <w:t>Address of Registered Office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98"/>
        <w:gridCol w:w="3149"/>
        <w:gridCol w:w="1634"/>
        <w:gridCol w:w="1451"/>
      </w:tblGrid>
      <w:tr w:rsidR="008D2283" w:rsidRPr="00E02772" w:rsidTr="00F842A7">
        <w:tc>
          <w:tcPr>
            <w:tcW w:w="3698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tabs>
                <w:tab w:val="left" w:pos="1650"/>
              </w:tabs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Street</w:t>
            </w:r>
            <w:r w:rsidR="00F842A7" w:rsidRPr="00F842A7">
              <w:rPr>
                <w:iCs/>
                <w:sz w:val="18"/>
                <w:szCs w:val="18"/>
              </w:rPr>
              <w:t xml:space="preserve"> Address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City / Town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Province</w:t>
            </w:r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Postal Code</w:t>
            </w:r>
          </w:p>
        </w:tc>
      </w:tr>
      <w:tr w:rsidR="008D2283" w:rsidRPr="00E02772" w:rsidTr="00F842A7"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83" w:rsidRPr="00F842A7" w:rsidRDefault="00E833EC" w:rsidP="00F842A7">
            <w:pPr>
              <w:spacing w:line="20" w:lineRule="atLeast"/>
              <w:rPr>
                <w:sz w:val="20"/>
                <w:szCs w:val="20"/>
              </w:rPr>
            </w:pPr>
            <w:r w:rsidRPr="00F842A7">
              <w:rPr>
                <w:sz w:val="20"/>
                <w:szCs w:val="20"/>
              </w:rPr>
              <w:t>{{</w:t>
            </w:r>
            <w:r w:rsidR="006334C1" w:rsidRPr="00F842A7">
              <w:rPr>
                <w:sz w:val="20"/>
                <w:szCs w:val="20"/>
              </w:rPr>
              <w:t>registered_office</w:t>
            </w:r>
            <w:r w:rsidR="008D2283" w:rsidRPr="00F842A7">
              <w:rPr>
                <w:sz w:val="20"/>
                <w:szCs w:val="20"/>
              </w:rPr>
              <w:t>.street1</w:t>
            </w:r>
            <w:r w:rsidRPr="00F842A7">
              <w:rPr>
                <w:sz w:val="20"/>
                <w:szCs w:val="20"/>
              </w:rPr>
              <w:t>}}{</w:t>
            </w:r>
            <w:r w:rsidR="008D2283" w:rsidRPr="00F842A7">
              <w:rPr>
                <w:sz w:val="20"/>
                <w:szCs w:val="20"/>
              </w:rPr>
              <w:t xml:space="preserve">% if </w:t>
            </w:r>
            <w:r w:rsidR="006334C1" w:rsidRPr="00F842A7">
              <w:rPr>
                <w:sz w:val="20"/>
                <w:szCs w:val="20"/>
              </w:rPr>
              <w:t>registered_office</w:t>
            </w:r>
            <w:r w:rsidR="008D2283" w:rsidRPr="00F842A7">
              <w:rPr>
                <w:sz w:val="20"/>
                <w:szCs w:val="20"/>
              </w:rPr>
              <w:t>.street2 %</w:t>
            </w:r>
            <w:r w:rsidRPr="00F842A7">
              <w:rPr>
                <w:sz w:val="20"/>
                <w:szCs w:val="20"/>
              </w:rPr>
              <w:t>}{{</w:t>
            </w:r>
            <w:r w:rsidR="008D2283" w:rsidRPr="00F842A7">
              <w:rPr>
                <w:sz w:val="20"/>
                <w:szCs w:val="20"/>
              </w:rPr>
              <w:t>"</w:t>
            </w:r>
          </w:p>
          <w:p w:rsidR="008D2283" w:rsidRPr="00F842A7" w:rsidRDefault="008D2283" w:rsidP="00F842A7">
            <w:pPr>
              <w:rPr>
                <w:sz w:val="20"/>
                <w:szCs w:val="20"/>
              </w:rPr>
            </w:pPr>
            <w:r w:rsidRPr="00F842A7">
              <w:rPr>
                <w:sz w:val="20"/>
                <w:szCs w:val="20"/>
              </w:rPr>
              <w:t xml:space="preserve">" + </w:t>
            </w:r>
            <w:r w:rsidR="006334C1" w:rsidRPr="00F842A7">
              <w:rPr>
                <w:sz w:val="20"/>
                <w:szCs w:val="20"/>
              </w:rPr>
              <w:t>registered_office</w:t>
            </w:r>
            <w:r w:rsidRPr="00F842A7">
              <w:rPr>
                <w:sz w:val="20"/>
                <w:szCs w:val="20"/>
              </w:rPr>
              <w:t>.street2</w:t>
            </w:r>
            <w:r w:rsidR="00E833EC" w:rsidRPr="00F842A7">
              <w:rPr>
                <w:sz w:val="20"/>
                <w:szCs w:val="20"/>
              </w:rPr>
              <w:t>}}{</w:t>
            </w:r>
            <w:r w:rsidRPr="00F842A7">
              <w:rPr>
                <w:sz w:val="20"/>
                <w:szCs w:val="20"/>
              </w:rPr>
              <w:t xml:space="preserve">% </w:t>
            </w:r>
            <w:proofErr w:type="spellStart"/>
            <w:r w:rsidRPr="00F842A7">
              <w:rPr>
                <w:sz w:val="20"/>
                <w:szCs w:val="20"/>
              </w:rPr>
              <w:t>endif</w:t>
            </w:r>
            <w:proofErr w:type="spellEnd"/>
            <w:r w:rsidRPr="00F842A7">
              <w:rPr>
                <w:sz w:val="20"/>
                <w:szCs w:val="20"/>
              </w:rPr>
              <w:t xml:space="preserve"> %</w:t>
            </w:r>
            <w:r w:rsidR="00E833EC" w:rsidRPr="00F842A7">
              <w:rPr>
                <w:sz w:val="20"/>
                <w:szCs w:val="20"/>
              </w:rPr>
              <w:t>}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83" w:rsidRPr="00F842A7" w:rsidRDefault="00E833EC" w:rsidP="00F842A7">
            <w:pPr>
              <w:rPr>
                <w:sz w:val="20"/>
                <w:szCs w:val="20"/>
              </w:rPr>
            </w:pPr>
            <w:r w:rsidRPr="00F842A7">
              <w:rPr>
                <w:sz w:val="20"/>
                <w:szCs w:val="20"/>
              </w:rPr>
              <w:t>{{</w:t>
            </w:r>
            <w:proofErr w:type="spellStart"/>
            <w:r w:rsidR="006334C1" w:rsidRPr="00F842A7">
              <w:rPr>
                <w:sz w:val="20"/>
                <w:szCs w:val="20"/>
              </w:rPr>
              <w:t>registered_office</w:t>
            </w:r>
            <w:r w:rsidR="008D2283" w:rsidRPr="00F842A7">
              <w:rPr>
                <w:sz w:val="20"/>
                <w:szCs w:val="20"/>
              </w:rPr>
              <w:t>.city</w:t>
            </w:r>
            <w:proofErr w:type="spellEnd"/>
            <w:r w:rsidRPr="00F842A7">
              <w:rPr>
                <w:sz w:val="20"/>
                <w:szCs w:val="20"/>
              </w:rPr>
              <w:t>}}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A7" w:rsidRPr="00F842A7" w:rsidRDefault="00E833EC" w:rsidP="00F842A7">
            <w:pPr>
              <w:rPr>
                <w:sz w:val="20"/>
                <w:szCs w:val="20"/>
              </w:rPr>
            </w:pPr>
            <w:r w:rsidRPr="00F842A7">
              <w:rPr>
                <w:sz w:val="20"/>
                <w:szCs w:val="20"/>
              </w:rPr>
              <w:t>{{</w:t>
            </w:r>
            <w:proofErr w:type="spellStart"/>
            <w:r w:rsidR="006334C1" w:rsidRPr="00F842A7">
              <w:rPr>
                <w:sz w:val="20"/>
                <w:szCs w:val="20"/>
              </w:rPr>
              <w:t>registered_office</w:t>
            </w:r>
            <w:r w:rsidR="008D2283" w:rsidRPr="00F842A7">
              <w:rPr>
                <w:sz w:val="20"/>
                <w:szCs w:val="20"/>
              </w:rPr>
              <w:t>.province</w:t>
            </w:r>
            <w:proofErr w:type="spellEnd"/>
            <w:r w:rsidRPr="00F842A7">
              <w:rPr>
                <w:sz w:val="20"/>
                <w:szCs w:val="20"/>
              </w:rPr>
              <w:t>}}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83" w:rsidRPr="00F842A7" w:rsidRDefault="00E833EC" w:rsidP="00F842A7">
            <w:pPr>
              <w:rPr>
                <w:sz w:val="20"/>
                <w:szCs w:val="20"/>
              </w:rPr>
            </w:pPr>
            <w:r w:rsidRPr="00F842A7">
              <w:rPr>
                <w:sz w:val="20"/>
                <w:szCs w:val="20"/>
              </w:rPr>
              <w:t>{{</w:t>
            </w:r>
            <w:proofErr w:type="spellStart"/>
            <w:r w:rsidR="006334C1" w:rsidRPr="00F842A7">
              <w:rPr>
                <w:sz w:val="20"/>
                <w:szCs w:val="20"/>
              </w:rPr>
              <w:t>registered_office</w:t>
            </w:r>
            <w:r w:rsidR="008D2283" w:rsidRPr="00F842A7">
              <w:rPr>
                <w:sz w:val="20"/>
                <w:szCs w:val="20"/>
              </w:rPr>
              <w:t>.postal</w:t>
            </w:r>
            <w:proofErr w:type="spellEnd"/>
            <w:r w:rsidRPr="00F842A7">
              <w:rPr>
                <w:sz w:val="20"/>
                <w:szCs w:val="20"/>
              </w:rPr>
              <w:t>}}</w:t>
            </w:r>
          </w:p>
        </w:tc>
      </w:tr>
    </w:tbl>
    <w:p w:rsidR="008D2283" w:rsidRPr="00E02772" w:rsidRDefault="008D2283" w:rsidP="008D2283">
      <w:pPr>
        <w:rPr>
          <w:sz w:val="16"/>
          <w:szCs w:val="16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17"/>
        <w:gridCol w:w="9101"/>
      </w:tblGrid>
      <w:tr w:rsidR="00F842A7" w:rsidRPr="00E02772" w:rsidTr="00F842A7">
        <w:tc>
          <w:tcPr>
            <w:tcW w:w="817" w:type="dxa"/>
          </w:tcPr>
          <w:p w:rsidR="00F842A7" w:rsidRPr="00F842A7" w:rsidRDefault="00F842A7" w:rsidP="008543AD">
            <w:pPr>
              <w:rPr>
                <w:b/>
                <w:bCs/>
                <w:sz w:val="20"/>
                <w:szCs w:val="20"/>
              </w:rPr>
            </w:pPr>
            <w:r w:rsidRPr="00F842A7">
              <w:rPr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9101" w:type="dxa"/>
            <w:tcBorders>
              <w:bottom w:val="single" w:sz="4" w:space="0" w:color="auto"/>
            </w:tcBorders>
          </w:tcPr>
          <w:p w:rsidR="00F842A7" w:rsidRPr="00F842A7" w:rsidRDefault="00F842A7" w:rsidP="00F842A7">
            <w:pPr>
              <w:rPr>
                <w:i/>
                <w:iCs/>
                <w:sz w:val="18"/>
                <w:szCs w:val="18"/>
              </w:rPr>
            </w:pPr>
            <w:r w:rsidRPr="00F842A7">
              <w:rPr>
                <w:bCs/>
                <w:sz w:val="18"/>
                <w:szCs w:val="18"/>
              </w:rPr>
              <w:t>Legal Land Description</w:t>
            </w:r>
          </w:p>
        </w:tc>
      </w:tr>
      <w:tr w:rsidR="00F842A7" w:rsidRPr="00E02772" w:rsidTr="00F842A7">
        <w:tc>
          <w:tcPr>
            <w:tcW w:w="817" w:type="dxa"/>
            <w:tcBorders>
              <w:right w:val="single" w:sz="4" w:space="0" w:color="auto"/>
            </w:tcBorders>
          </w:tcPr>
          <w:p w:rsidR="00F842A7" w:rsidRPr="00F842A7" w:rsidRDefault="00F842A7" w:rsidP="008543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A7" w:rsidRPr="00F842A7" w:rsidRDefault="00F842A7" w:rsidP="00F842A7">
            <w:pPr>
              <w:rPr>
                <w:sz w:val="20"/>
                <w:szCs w:val="20"/>
              </w:rPr>
            </w:pPr>
          </w:p>
          <w:p w:rsidR="00F842A7" w:rsidRPr="00F842A7" w:rsidRDefault="00F842A7" w:rsidP="00F842A7">
            <w:pPr>
              <w:rPr>
                <w:sz w:val="20"/>
                <w:szCs w:val="20"/>
              </w:rPr>
            </w:pPr>
          </w:p>
        </w:tc>
      </w:tr>
    </w:tbl>
    <w:p w:rsidR="008D2283" w:rsidRPr="00E02772" w:rsidRDefault="008D2283" w:rsidP="008D2283">
      <w:pPr>
        <w:rPr>
          <w:sz w:val="16"/>
          <w:szCs w:val="16"/>
        </w:rPr>
      </w:pPr>
    </w:p>
    <w:p w:rsidR="008D2283" w:rsidRPr="00E02772" w:rsidRDefault="00F842A7" w:rsidP="008D2283">
      <w:pPr>
        <w:spacing w:after="60"/>
      </w:pPr>
      <w:r>
        <w:rPr>
          <w:sz w:val="20"/>
          <w:szCs w:val="20"/>
        </w:rPr>
        <w:t>5</w:t>
      </w:r>
      <w:r w:rsidR="008D2283" w:rsidRPr="00E02772">
        <w:rPr>
          <w:sz w:val="20"/>
          <w:szCs w:val="20"/>
        </w:rPr>
        <w:t xml:space="preserve">. </w:t>
      </w:r>
      <w:r w:rsidR="008D2283" w:rsidRPr="00E02772">
        <w:rPr>
          <w:b/>
          <w:bCs/>
          <w:sz w:val="20"/>
          <w:szCs w:val="20"/>
        </w:rPr>
        <w:t>Records Address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97"/>
        <w:gridCol w:w="3150"/>
        <w:gridCol w:w="1620"/>
        <w:gridCol w:w="1451"/>
      </w:tblGrid>
      <w:tr w:rsidR="008D2283" w:rsidRPr="00E02772" w:rsidTr="00F842A7">
        <w:tc>
          <w:tcPr>
            <w:tcW w:w="3697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Street</w:t>
            </w:r>
            <w:r w:rsidR="00F842A7" w:rsidRPr="00F842A7">
              <w:rPr>
                <w:iCs/>
                <w:sz w:val="18"/>
                <w:szCs w:val="18"/>
              </w:rPr>
              <w:t xml:space="preserve"> Address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City / Town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Province</w:t>
            </w:r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Postal Code</w:t>
            </w:r>
          </w:p>
        </w:tc>
      </w:tr>
      <w:tr w:rsidR="008D2283" w:rsidRPr="00E02772" w:rsidTr="00F842A7"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83" w:rsidRPr="00F842A7" w:rsidRDefault="00E833EC" w:rsidP="00F842A7">
            <w:pPr>
              <w:spacing w:line="20" w:lineRule="atLeast"/>
              <w:rPr>
                <w:sz w:val="20"/>
                <w:szCs w:val="20"/>
              </w:rPr>
            </w:pPr>
            <w:r w:rsidRPr="00F842A7">
              <w:rPr>
                <w:sz w:val="20"/>
                <w:szCs w:val="20"/>
              </w:rPr>
              <w:t>{{</w:t>
            </w:r>
            <w:r w:rsidR="008D2283" w:rsidRPr="00F842A7">
              <w:rPr>
                <w:sz w:val="20"/>
                <w:szCs w:val="20"/>
              </w:rPr>
              <w:t>records.street1</w:t>
            </w:r>
            <w:r w:rsidRPr="00F842A7">
              <w:rPr>
                <w:sz w:val="20"/>
                <w:szCs w:val="20"/>
              </w:rPr>
              <w:t>}}{</w:t>
            </w:r>
            <w:r w:rsidR="008D2283" w:rsidRPr="00F842A7">
              <w:rPr>
                <w:sz w:val="20"/>
                <w:szCs w:val="20"/>
              </w:rPr>
              <w:t>% if records.street2 %</w:t>
            </w:r>
            <w:r w:rsidRPr="00F842A7">
              <w:rPr>
                <w:sz w:val="20"/>
                <w:szCs w:val="20"/>
              </w:rPr>
              <w:t>}{{</w:t>
            </w:r>
            <w:r w:rsidR="008D2283" w:rsidRPr="00F842A7">
              <w:rPr>
                <w:sz w:val="20"/>
                <w:szCs w:val="20"/>
              </w:rPr>
              <w:t>"</w:t>
            </w:r>
          </w:p>
          <w:p w:rsidR="008D2283" w:rsidRPr="00F842A7" w:rsidRDefault="008D2283" w:rsidP="00F842A7">
            <w:pPr>
              <w:rPr>
                <w:sz w:val="20"/>
                <w:szCs w:val="20"/>
              </w:rPr>
            </w:pPr>
            <w:r w:rsidRPr="00F842A7">
              <w:rPr>
                <w:sz w:val="20"/>
                <w:szCs w:val="20"/>
              </w:rPr>
              <w:t>" + records.street2</w:t>
            </w:r>
            <w:r w:rsidR="00E833EC" w:rsidRPr="00F842A7">
              <w:rPr>
                <w:sz w:val="20"/>
                <w:szCs w:val="20"/>
              </w:rPr>
              <w:t>}}{</w:t>
            </w:r>
            <w:r w:rsidRPr="00F842A7">
              <w:rPr>
                <w:sz w:val="20"/>
                <w:szCs w:val="20"/>
              </w:rPr>
              <w:t xml:space="preserve">% </w:t>
            </w:r>
            <w:proofErr w:type="spellStart"/>
            <w:r w:rsidRPr="00F842A7">
              <w:rPr>
                <w:sz w:val="20"/>
                <w:szCs w:val="20"/>
              </w:rPr>
              <w:t>endif</w:t>
            </w:r>
            <w:proofErr w:type="spellEnd"/>
            <w:r w:rsidRPr="00F842A7">
              <w:rPr>
                <w:sz w:val="20"/>
                <w:szCs w:val="20"/>
              </w:rPr>
              <w:t xml:space="preserve"> %</w:t>
            </w:r>
            <w:r w:rsidR="00E833EC" w:rsidRPr="00F842A7">
              <w:rPr>
                <w:sz w:val="20"/>
                <w:szCs w:val="20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83" w:rsidRPr="00F842A7" w:rsidRDefault="00E833EC" w:rsidP="00F842A7">
            <w:pPr>
              <w:rPr>
                <w:sz w:val="20"/>
                <w:szCs w:val="20"/>
              </w:rPr>
            </w:pPr>
            <w:r w:rsidRPr="00F842A7">
              <w:rPr>
                <w:sz w:val="20"/>
                <w:szCs w:val="20"/>
              </w:rPr>
              <w:t>{{</w:t>
            </w:r>
            <w:proofErr w:type="spellStart"/>
            <w:r w:rsidR="008D2283" w:rsidRPr="00F842A7">
              <w:rPr>
                <w:sz w:val="20"/>
                <w:szCs w:val="20"/>
              </w:rPr>
              <w:t>records.city</w:t>
            </w:r>
            <w:proofErr w:type="spellEnd"/>
            <w:r w:rsidRPr="00F842A7">
              <w:rPr>
                <w:sz w:val="20"/>
                <w:szCs w:val="20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A7" w:rsidRPr="00F842A7" w:rsidRDefault="00E833EC" w:rsidP="00F842A7">
            <w:pPr>
              <w:rPr>
                <w:sz w:val="20"/>
                <w:szCs w:val="20"/>
              </w:rPr>
            </w:pPr>
            <w:r w:rsidRPr="00F842A7">
              <w:rPr>
                <w:sz w:val="20"/>
                <w:szCs w:val="20"/>
              </w:rPr>
              <w:t>{{</w:t>
            </w:r>
            <w:proofErr w:type="spellStart"/>
            <w:r w:rsidR="008D2283" w:rsidRPr="00F842A7">
              <w:rPr>
                <w:sz w:val="20"/>
                <w:szCs w:val="20"/>
              </w:rPr>
              <w:t>records.province</w:t>
            </w:r>
            <w:proofErr w:type="spellEnd"/>
            <w:r w:rsidRPr="00F842A7">
              <w:rPr>
                <w:sz w:val="20"/>
                <w:szCs w:val="20"/>
              </w:rPr>
              <w:t>}}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83" w:rsidRPr="00F842A7" w:rsidRDefault="00E833EC" w:rsidP="00F842A7">
            <w:pPr>
              <w:rPr>
                <w:sz w:val="20"/>
                <w:szCs w:val="20"/>
              </w:rPr>
            </w:pPr>
            <w:r w:rsidRPr="00F842A7">
              <w:rPr>
                <w:sz w:val="20"/>
                <w:szCs w:val="20"/>
              </w:rPr>
              <w:t>{{</w:t>
            </w:r>
            <w:proofErr w:type="spellStart"/>
            <w:r w:rsidR="008D2283" w:rsidRPr="00F842A7">
              <w:rPr>
                <w:sz w:val="20"/>
                <w:szCs w:val="20"/>
              </w:rPr>
              <w:t>records.postal</w:t>
            </w:r>
            <w:proofErr w:type="spellEnd"/>
            <w:r w:rsidRPr="00F842A7">
              <w:rPr>
                <w:sz w:val="20"/>
                <w:szCs w:val="20"/>
              </w:rPr>
              <w:t>}}</w:t>
            </w:r>
          </w:p>
        </w:tc>
      </w:tr>
    </w:tbl>
    <w:p w:rsidR="00F842A7" w:rsidRPr="00E02772" w:rsidRDefault="00F842A7" w:rsidP="00F842A7">
      <w:pPr>
        <w:rPr>
          <w:sz w:val="16"/>
          <w:szCs w:val="16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17"/>
        <w:gridCol w:w="9101"/>
      </w:tblGrid>
      <w:tr w:rsidR="00F842A7" w:rsidRPr="00E02772" w:rsidTr="00D5256B">
        <w:tc>
          <w:tcPr>
            <w:tcW w:w="817" w:type="dxa"/>
          </w:tcPr>
          <w:p w:rsidR="00F842A7" w:rsidRPr="00F842A7" w:rsidRDefault="00F842A7" w:rsidP="00D5256B">
            <w:pPr>
              <w:rPr>
                <w:b/>
                <w:bCs/>
                <w:sz w:val="20"/>
                <w:szCs w:val="20"/>
              </w:rPr>
            </w:pPr>
            <w:r w:rsidRPr="00F842A7">
              <w:rPr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9101" w:type="dxa"/>
            <w:tcBorders>
              <w:bottom w:val="single" w:sz="4" w:space="0" w:color="auto"/>
            </w:tcBorders>
          </w:tcPr>
          <w:p w:rsidR="00F842A7" w:rsidRPr="00F842A7" w:rsidRDefault="00F842A7" w:rsidP="00D5256B">
            <w:pPr>
              <w:rPr>
                <w:i/>
                <w:iCs/>
                <w:sz w:val="18"/>
                <w:szCs w:val="18"/>
              </w:rPr>
            </w:pPr>
            <w:r w:rsidRPr="00F842A7">
              <w:rPr>
                <w:bCs/>
                <w:sz w:val="18"/>
                <w:szCs w:val="18"/>
              </w:rPr>
              <w:t>Legal Land Description</w:t>
            </w:r>
          </w:p>
        </w:tc>
      </w:tr>
      <w:tr w:rsidR="00F842A7" w:rsidRPr="00E02772" w:rsidTr="00D5256B">
        <w:tc>
          <w:tcPr>
            <w:tcW w:w="817" w:type="dxa"/>
            <w:tcBorders>
              <w:right w:val="single" w:sz="4" w:space="0" w:color="auto"/>
            </w:tcBorders>
          </w:tcPr>
          <w:p w:rsidR="00F842A7" w:rsidRPr="000C41BD" w:rsidRDefault="00F842A7" w:rsidP="00D525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A7" w:rsidRPr="000C41BD" w:rsidRDefault="00F842A7" w:rsidP="00D5256B">
            <w:pPr>
              <w:rPr>
                <w:sz w:val="20"/>
                <w:szCs w:val="20"/>
              </w:rPr>
            </w:pPr>
          </w:p>
          <w:p w:rsidR="00F842A7" w:rsidRPr="000C41BD" w:rsidRDefault="00F842A7" w:rsidP="00D5256B">
            <w:pPr>
              <w:rPr>
                <w:sz w:val="20"/>
                <w:szCs w:val="20"/>
              </w:rPr>
            </w:pPr>
          </w:p>
        </w:tc>
      </w:tr>
    </w:tbl>
    <w:p w:rsidR="008D2283" w:rsidRPr="00E02772" w:rsidRDefault="008D2283" w:rsidP="008D2283">
      <w:pPr>
        <w:rPr>
          <w:sz w:val="16"/>
          <w:szCs w:val="16"/>
        </w:rPr>
      </w:pPr>
    </w:p>
    <w:p w:rsidR="008D2283" w:rsidRPr="00E02772" w:rsidRDefault="00F842A7" w:rsidP="008D2283">
      <w:pPr>
        <w:spacing w:after="60"/>
        <w:rPr>
          <w:i/>
          <w:iCs/>
          <w:sz w:val="18"/>
          <w:szCs w:val="18"/>
        </w:rPr>
      </w:pPr>
      <w:r>
        <w:rPr>
          <w:sz w:val="20"/>
          <w:szCs w:val="20"/>
        </w:rPr>
        <w:t>6</w:t>
      </w:r>
      <w:r w:rsidR="008D2283" w:rsidRPr="00E02772">
        <w:rPr>
          <w:sz w:val="20"/>
          <w:szCs w:val="20"/>
        </w:rPr>
        <w:t xml:space="preserve">. </w:t>
      </w:r>
      <w:r w:rsidR="008D2283" w:rsidRPr="00E02772">
        <w:rPr>
          <w:b/>
          <w:bCs/>
          <w:sz w:val="20"/>
          <w:szCs w:val="20"/>
        </w:rPr>
        <w:t>Address for Service by Mail</w:t>
      </w:r>
      <w:r w:rsidR="008D2283" w:rsidRPr="00E02772">
        <w:rPr>
          <w:sz w:val="20"/>
          <w:szCs w:val="20"/>
        </w:rPr>
        <w:t xml:space="preserve"> </w:t>
      </w:r>
      <w:r w:rsidR="008D2283" w:rsidRPr="00F842A7">
        <w:rPr>
          <w:iCs/>
          <w:sz w:val="16"/>
          <w:szCs w:val="16"/>
        </w:rPr>
        <w:t xml:space="preserve">(if different from Item </w:t>
      </w:r>
      <w:r w:rsidRPr="00F842A7">
        <w:rPr>
          <w:iCs/>
          <w:sz w:val="16"/>
          <w:szCs w:val="16"/>
        </w:rPr>
        <w:t>4</w:t>
      </w:r>
      <w:r w:rsidR="008D2283" w:rsidRPr="00F842A7">
        <w:rPr>
          <w:iCs/>
          <w:sz w:val="16"/>
          <w:szCs w:val="16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075"/>
        <w:gridCol w:w="3150"/>
        <w:gridCol w:w="1620"/>
        <w:gridCol w:w="1440"/>
      </w:tblGrid>
      <w:tr w:rsidR="008D2283" w:rsidRPr="00E02772" w:rsidTr="00F842A7">
        <w:tc>
          <w:tcPr>
            <w:tcW w:w="4075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Post Office Box Only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City / Town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Province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D2283" w:rsidRPr="00F842A7" w:rsidRDefault="008D2283" w:rsidP="00F842A7">
            <w:pPr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Postal Code</w:t>
            </w:r>
          </w:p>
        </w:tc>
      </w:tr>
      <w:tr w:rsidR="008D2283" w:rsidRPr="00E02772" w:rsidTr="00F842A7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83" w:rsidRPr="00E02772" w:rsidRDefault="008D2283" w:rsidP="000C41BD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83" w:rsidRPr="00E02772" w:rsidRDefault="008D2283" w:rsidP="000C41BD">
            <w:pPr>
              <w:spacing w:before="60" w:after="60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83" w:rsidRPr="00E02772" w:rsidRDefault="008D2283" w:rsidP="000C41BD">
            <w:pPr>
              <w:spacing w:before="6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83" w:rsidRPr="00E02772" w:rsidRDefault="008D2283" w:rsidP="000C41BD">
            <w:pPr>
              <w:spacing w:before="60" w:after="60"/>
              <w:jc w:val="center"/>
            </w:pPr>
          </w:p>
        </w:tc>
      </w:tr>
    </w:tbl>
    <w:p w:rsidR="008D2283" w:rsidRPr="00E02772" w:rsidRDefault="008D2283" w:rsidP="008D2283">
      <w:pPr>
        <w:rPr>
          <w:sz w:val="16"/>
          <w:szCs w:val="16"/>
        </w:rPr>
      </w:pPr>
    </w:p>
    <w:p w:rsidR="008D2283" w:rsidRPr="00E02772" w:rsidRDefault="00F842A7" w:rsidP="008D2283">
      <w:pPr>
        <w:spacing w:after="60"/>
        <w:rPr>
          <w:i/>
          <w:iCs/>
          <w:sz w:val="18"/>
          <w:szCs w:val="18"/>
        </w:rPr>
      </w:pPr>
      <w:r>
        <w:rPr>
          <w:sz w:val="20"/>
          <w:szCs w:val="20"/>
        </w:rPr>
        <w:t>7</w:t>
      </w:r>
      <w:r w:rsidR="008D2283" w:rsidRPr="00E02772">
        <w:rPr>
          <w:sz w:val="20"/>
          <w:szCs w:val="20"/>
        </w:rPr>
        <w:t xml:space="preserve">. </w:t>
      </w:r>
      <w:r w:rsidRPr="00F842A7">
        <w:rPr>
          <w:b/>
          <w:sz w:val="20"/>
          <w:szCs w:val="20"/>
        </w:rPr>
        <w:t xml:space="preserve">Corporation </w:t>
      </w:r>
      <w:r w:rsidR="008D2283" w:rsidRPr="00E02772">
        <w:rPr>
          <w:b/>
          <w:bCs/>
          <w:sz w:val="20"/>
          <w:szCs w:val="20"/>
        </w:rPr>
        <w:t xml:space="preserve">Email Address </w:t>
      </w:r>
      <w:r w:rsidR="008D2283" w:rsidRPr="00F842A7">
        <w:rPr>
          <w:iCs/>
          <w:sz w:val="16"/>
          <w:szCs w:val="16"/>
        </w:rPr>
        <w:t>(</w:t>
      </w:r>
      <w:r w:rsidRPr="00F842A7">
        <w:rPr>
          <w:iCs/>
          <w:sz w:val="16"/>
          <w:szCs w:val="16"/>
        </w:rPr>
        <w:t>mandatory</w:t>
      </w:r>
      <w:r w:rsidR="008D2283" w:rsidRPr="00F842A7">
        <w:rPr>
          <w:iCs/>
          <w:sz w:val="16"/>
          <w:szCs w:val="16"/>
        </w:rPr>
        <w:t>)</w:t>
      </w:r>
    </w:p>
    <w:tbl>
      <w:tblPr>
        <w:tblStyle w:val="TableGrid"/>
        <w:tblW w:w="0" w:type="auto"/>
        <w:tblInd w:w="378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918"/>
      </w:tblGrid>
      <w:tr w:rsidR="008D2283" w:rsidRPr="00E02772" w:rsidTr="00F842A7">
        <w:trPr>
          <w:trHeight w:val="70"/>
        </w:trPr>
        <w:tc>
          <w:tcPr>
            <w:tcW w:w="9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283" w:rsidRPr="00F842A7" w:rsidRDefault="00F842A7" w:rsidP="00F842A7">
            <w:pPr>
              <w:tabs>
                <w:tab w:val="left" w:pos="1890"/>
              </w:tabs>
              <w:rPr>
                <w:iCs/>
                <w:sz w:val="18"/>
                <w:szCs w:val="18"/>
              </w:rPr>
            </w:pPr>
            <w:r w:rsidRPr="00F842A7">
              <w:rPr>
                <w:iCs/>
                <w:sz w:val="18"/>
                <w:szCs w:val="18"/>
              </w:rPr>
              <w:t>Email Address</w:t>
            </w:r>
          </w:p>
        </w:tc>
      </w:tr>
      <w:tr w:rsidR="00F842A7" w:rsidRPr="00E02772" w:rsidTr="00F842A7">
        <w:trPr>
          <w:trHeight w:val="70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:rsidR="00F842A7" w:rsidRDefault="00F842A7" w:rsidP="000C41BD">
            <w:pPr>
              <w:tabs>
                <w:tab w:val="left" w:pos="1890"/>
              </w:tabs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{{ </w:t>
            </w:r>
            <w:proofErr w:type="spellStart"/>
            <w:r>
              <w:rPr>
                <w:iCs/>
                <w:sz w:val="18"/>
                <w:szCs w:val="18"/>
              </w:rPr>
              <w:t>lawyer.email</w:t>
            </w:r>
            <w:proofErr w:type="spellEnd"/>
            <w:r>
              <w:rPr>
                <w:iCs/>
                <w:sz w:val="18"/>
                <w:szCs w:val="18"/>
              </w:rPr>
              <w:t xml:space="preserve"> }}</w:t>
            </w:r>
          </w:p>
        </w:tc>
      </w:tr>
    </w:tbl>
    <w:p w:rsidR="008D2283" w:rsidRPr="00E02772" w:rsidRDefault="008D2283" w:rsidP="008D2283">
      <w:pPr>
        <w:rPr>
          <w:sz w:val="16"/>
          <w:szCs w:val="16"/>
        </w:rPr>
      </w:pPr>
    </w:p>
    <w:p w:rsidR="008D2283" w:rsidRPr="00E02772" w:rsidRDefault="00F842A7" w:rsidP="008D2283">
      <w:pPr>
        <w:rPr>
          <w:sz w:val="16"/>
          <w:szCs w:val="16"/>
        </w:rPr>
      </w:pPr>
      <w:r>
        <w:rPr>
          <w:sz w:val="20"/>
          <w:szCs w:val="20"/>
        </w:rPr>
        <w:t>8</w:t>
      </w:r>
      <w:r w:rsidR="008D2283" w:rsidRPr="00E02772">
        <w:rPr>
          <w:sz w:val="20"/>
          <w:szCs w:val="20"/>
        </w:rPr>
        <w:t xml:space="preserve">. </w:t>
      </w:r>
      <w:r w:rsidR="008D2283" w:rsidRPr="00E02772">
        <w:rPr>
          <w:b/>
          <w:sz w:val="20"/>
          <w:szCs w:val="20"/>
        </w:rPr>
        <w:t>Authorized Representative/Authorized Signing Authority for the Corporation</w:t>
      </w:r>
    </w:p>
    <w:p w:rsidR="008D2283" w:rsidRDefault="008D2283" w:rsidP="00F842A7">
      <w:pPr>
        <w:tabs>
          <w:tab w:val="left" w:pos="2940"/>
        </w:tabs>
        <w:rPr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270"/>
        <w:gridCol w:w="3150"/>
        <w:gridCol w:w="270"/>
        <w:gridCol w:w="3240"/>
      </w:tblGrid>
      <w:tr w:rsidR="00F842A7" w:rsidRPr="00E02772" w:rsidTr="00F842A7">
        <w:tc>
          <w:tcPr>
            <w:tcW w:w="3348" w:type="dxa"/>
            <w:tcBorders>
              <w:top w:val="nil"/>
              <w:left w:val="nil"/>
              <w:right w:val="nil"/>
            </w:tcBorders>
          </w:tcPr>
          <w:p w:rsidR="00F842A7" w:rsidRPr="00FD4177" w:rsidRDefault="00F842A7" w:rsidP="00D5256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FD4177">
              <w:rPr>
                <w:sz w:val="20"/>
                <w:szCs w:val="20"/>
              </w:rPr>
              <w:t>{{</w:t>
            </w:r>
            <w:proofErr w:type="spellStart"/>
            <w:r w:rsidRPr="00FD4177">
              <w:rPr>
                <w:sz w:val="20"/>
                <w:szCs w:val="20"/>
              </w:rPr>
              <w:t>lawyer.last_name</w:t>
            </w:r>
            <w:proofErr w:type="spellEnd"/>
            <w:r w:rsidRPr="00FD4177">
              <w:rPr>
                <w:sz w:val="20"/>
                <w:szCs w:val="20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842A7" w:rsidRPr="00FD4177" w:rsidRDefault="00F842A7" w:rsidP="00D525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right w:val="nil"/>
            </w:tcBorders>
          </w:tcPr>
          <w:p w:rsidR="00F842A7" w:rsidRPr="00FD4177" w:rsidRDefault="00F842A7" w:rsidP="00D5256B">
            <w:pPr>
              <w:jc w:val="center"/>
              <w:rPr>
                <w:sz w:val="20"/>
                <w:szCs w:val="20"/>
              </w:rPr>
            </w:pPr>
            <w:r w:rsidRPr="00FD4177">
              <w:rPr>
                <w:sz w:val="20"/>
                <w:szCs w:val="20"/>
              </w:rPr>
              <w:t>{{</w:t>
            </w:r>
            <w:proofErr w:type="spellStart"/>
            <w:r w:rsidRPr="00FD4177">
              <w:rPr>
                <w:sz w:val="20"/>
                <w:szCs w:val="20"/>
              </w:rPr>
              <w:t>lawyer.first_name</w:t>
            </w:r>
            <w:proofErr w:type="spellEnd"/>
            <w:r w:rsidRPr="00FD4177">
              <w:rPr>
                <w:sz w:val="20"/>
                <w:szCs w:val="20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842A7" w:rsidRPr="000C41BD" w:rsidRDefault="00F842A7" w:rsidP="00D525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F842A7" w:rsidRPr="000C41BD" w:rsidRDefault="00F842A7" w:rsidP="00D5256B">
            <w:pPr>
              <w:jc w:val="center"/>
              <w:rPr>
                <w:sz w:val="20"/>
                <w:szCs w:val="20"/>
              </w:rPr>
            </w:pPr>
          </w:p>
        </w:tc>
      </w:tr>
      <w:tr w:rsidR="00F842A7" w:rsidRPr="00E02772" w:rsidTr="00F84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single" w:sz="4" w:space="0" w:color="auto"/>
            </w:tcBorders>
          </w:tcPr>
          <w:p w:rsidR="00F842A7" w:rsidRPr="00E02772" w:rsidRDefault="00F842A7" w:rsidP="00D525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Name</w:t>
            </w:r>
          </w:p>
        </w:tc>
        <w:tc>
          <w:tcPr>
            <w:tcW w:w="270" w:type="dxa"/>
          </w:tcPr>
          <w:p w:rsidR="00F842A7" w:rsidRPr="00E02772" w:rsidRDefault="00F842A7" w:rsidP="00D5256B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F842A7" w:rsidRPr="00E02772" w:rsidRDefault="00F842A7" w:rsidP="00D5256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First Name</w:t>
            </w:r>
          </w:p>
        </w:tc>
        <w:tc>
          <w:tcPr>
            <w:tcW w:w="270" w:type="dxa"/>
          </w:tcPr>
          <w:p w:rsidR="00F842A7" w:rsidRPr="00E02772" w:rsidRDefault="00F842A7" w:rsidP="00D5256B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F842A7" w:rsidRPr="00F842A7" w:rsidRDefault="00F842A7" w:rsidP="00F842A7">
            <w:pPr>
              <w:jc w:val="center"/>
              <w:rPr>
                <w:iCs/>
                <w:sz w:val="16"/>
                <w:szCs w:val="16"/>
              </w:rPr>
            </w:pPr>
            <w:r w:rsidRPr="00F842A7">
              <w:rPr>
                <w:iCs/>
                <w:sz w:val="16"/>
                <w:szCs w:val="16"/>
              </w:rPr>
              <w:t>Middle Name (optional</w:t>
            </w:r>
            <w:r>
              <w:rPr>
                <w:iCs/>
                <w:sz w:val="16"/>
                <w:szCs w:val="16"/>
              </w:rPr>
              <w:t>)</w:t>
            </w:r>
          </w:p>
        </w:tc>
      </w:tr>
    </w:tbl>
    <w:p w:rsidR="000C41BD" w:rsidRDefault="000C41BD" w:rsidP="000C41BD">
      <w:pPr>
        <w:tabs>
          <w:tab w:val="left" w:pos="2940"/>
        </w:tabs>
        <w:rPr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270"/>
        <w:gridCol w:w="3150"/>
        <w:gridCol w:w="270"/>
        <w:gridCol w:w="3240"/>
      </w:tblGrid>
      <w:tr w:rsidR="000C41BD" w:rsidRPr="00E02772" w:rsidTr="00D5256B">
        <w:tc>
          <w:tcPr>
            <w:tcW w:w="3348" w:type="dxa"/>
            <w:tcBorders>
              <w:top w:val="nil"/>
              <w:left w:val="nil"/>
              <w:right w:val="nil"/>
            </w:tcBorders>
          </w:tcPr>
          <w:p w:rsidR="000C41BD" w:rsidRPr="00C65D2E" w:rsidRDefault="000C41BD" w:rsidP="000C41BD">
            <w:pPr>
              <w:tabs>
                <w:tab w:val="left" w:pos="2400"/>
              </w:tabs>
              <w:jc w:val="center"/>
              <w:rPr>
                <w:sz w:val="20"/>
                <w:szCs w:val="20"/>
              </w:rPr>
            </w:pPr>
            <w:r w:rsidRPr="00C65D2E">
              <w:rPr>
                <w:sz w:val="20"/>
                <w:szCs w:val="20"/>
              </w:rPr>
              <w:t>Solicitor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41BD" w:rsidRPr="00E02772" w:rsidRDefault="000C41BD" w:rsidP="00D5256B">
            <w:pPr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right w:val="nil"/>
            </w:tcBorders>
          </w:tcPr>
          <w:p w:rsidR="000C41BD" w:rsidRPr="00E02772" w:rsidRDefault="000C41BD" w:rsidP="00D52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lawyer.email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41BD" w:rsidRPr="00E02772" w:rsidRDefault="000C41BD" w:rsidP="00D525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0C41BD" w:rsidRPr="00E02772" w:rsidRDefault="000C41BD" w:rsidP="00C65D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lawyer.</w:t>
            </w:r>
            <w:r w:rsidR="00C65D2E">
              <w:rPr>
                <w:sz w:val="20"/>
                <w:szCs w:val="20"/>
              </w:rPr>
              <w:t>phone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0C41BD" w:rsidRPr="00E02772" w:rsidTr="00D525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single" w:sz="4" w:space="0" w:color="auto"/>
            </w:tcBorders>
          </w:tcPr>
          <w:p w:rsidR="000C41BD" w:rsidRPr="00E02772" w:rsidRDefault="000C41BD" w:rsidP="00D525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 to Corporation</w:t>
            </w:r>
          </w:p>
        </w:tc>
        <w:tc>
          <w:tcPr>
            <w:tcW w:w="270" w:type="dxa"/>
          </w:tcPr>
          <w:p w:rsidR="000C41BD" w:rsidRPr="00E02772" w:rsidRDefault="000C41BD" w:rsidP="00D5256B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0C41BD" w:rsidRPr="00E02772" w:rsidRDefault="000C41BD" w:rsidP="00D5256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Email Address (optional)</w:t>
            </w:r>
          </w:p>
        </w:tc>
        <w:tc>
          <w:tcPr>
            <w:tcW w:w="270" w:type="dxa"/>
          </w:tcPr>
          <w:p w:rsidR="000C41BD" w:rsidRPr="00E02772" w:rsidRDefault="000C41BD" w:rsidP="00D5256B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0C41BD" w:rsidRPr="00F842A7" w:rsidRDefault="000C41BD" w:rsidP="00D5256B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Phone Number (optional)</w:t>
            </w:r>
          </w:p>
        </w:tc>
      </w:tr>
    </w:tbl>
    <w:p w:rsidR="008D2283" w:rsidRPr="00E02772" w:rsidRDefault="008D2283" w:rsidP="008D2283">
      <w:pPr>
        <w:rPr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270"/>
        <w:gridCol w:w="6660"/>
      </w:tblGrid>
      <w:tr w:rsidR="008D2283" w:rsidRPr="00E02772" w:rsidTr="000C41BD">
        <w:tc>
          <w:tcPr>
            <w:tcW w:w="3348" w:type="dxa"/>
            <w:tcBorders>
              <w:top w:val="nil"/>
              <w:left w:val="nil"/>
              <w:right w:val="nil"/>
            </w:tcBorders>
          </w:tcPr>
          <w:p w:rsidR="008D2283" w:rsidRPr="00E02772" w:rsidRDefault="008D2283" w:rsidP="008543AD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D2283" w:rsidRPr="00E02772" w:rsidRDefault="008D2283" w:rsidP="008543AD">
            <w:pPr>
              <w:jc w:val="center"/>
            </w:pPr>
          </w:p>
        </w:tc>
        <w:tc>
          <w:tcPr>
            <w:tcW w:w="6660" w:type="dxa"/>
            <w:tcBorders>
              <w:top w:val="nil"/>
              <w:left w:val="nil"/>
              <w:right w:val="nil"/>
            </w:tcBorders>
          </w:tcPr>
          <w:p w:rsidR="008D2283" w:rsidRPr="00E02772" w:rsidRDefault="008D2283" w:rsidP="008543AD">
            <w:pPr>
              <w:jc w:val="center"/>
            </w:pPr>
          </w:p>
        </w:tc>
      </w:tr>
      <w:tr w:rsidR="008D2283" w:rsidRPr="00E02772" w:rsidTr="000C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single" w:sz="4" w:space="0" w:color="auto"/>
            </w:tcBorders>
          </w:tcPr>
          <w:p w:rsidR="008D2283" w:rsidRPr="00E02772" w:rsidRDefault="008D2283" w:rsidP="008543AD">
            <w:pPr>
              <w:jc w:val="center"/>
              <w:rPr>
                <w:sz w:val="16"/>
                <w:szCs w:val="16"/>
              </w:rPr>
            </w:pPr>
            <w:r w:rsidRPr="00E02772">
              <w:rPr>
                <w:sz w:val="16"/>
                <w:szCs w:val="16"/>
              </w:rPr>
              <w:t>Date of submission (</w:t>
            </w:r>
            <w:proofErr w:type="spellStart"/>
            <w:r w:rsidRPr="00E02772">
              <w:rPr>
                <w:sz w:val="16"/>
                <w:szCs w:val="16"/>
              </w:rPr>
              <w:t>yyyy</w:t>
            </w:r>
            <w:proofErr w:type="spellEnd"/>
            <w:r w:rsidRPr="00E02772">
              <w:rPr>
                <w:sz w:val="16"/>
                <w:szCs w:val="16"/>
              </w:rPr>
              <w:t>-mm-</w:t>
            </w:r>
            <w:proofErr w:type="spellStart"/>
            <w:r w:rsidRPr="00E02772">
              <w:rPr>
                <w:sz w:val="16"/>
                <w:szCs w:val="16"/>
              </w:rPr>
              <w:t>dd</w:t>
            </w:r>
            <w:proofErr w:type="spellEnd"/>
            <w:r w:rsidRPr="00E02772">
              <w:rPr>
                <w:sz w:val="16"/>
                <w:szCs w:val="16"/>
              </w:rPr>
              <w:t>)</w:t>
            </w:r>
          </w:p>
        </w:tc>
        <w:tc>
          <w:tcPr>
            <w:tcW w:w="270" w:type="dxa"/>
          </w:tcPr>
          <w:p w:rsidR="008D2283" w:rsidRPr="00E02772" w:rsidRDefault="008D2283" w:rsidP="008543AD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  <w:tcBorders>
              <w:top w:val="single" w:sz="4" w:space="0" w:color="auto"/>
            </w:tcBorders>
          </w:tcPr>
          <w:p w:rsidR="008D2283" w:rsidRPr="00E02772" w:rsidRDefault="008D2283" w:rsidP="008543AD">
            <w:pPr>
              <w:jc w:val="center"/>
              <w:rPr>
                <w:i/>
                <w:iCs/>
                <w:sz w:val="16"/>
                <w:szCs w:val="16"/>
              </w:rPr>
            </w:pPr>
            <w:r w:rsidRPr="00E02772">
              <w:rPr>
                <w:sz w:val="16"/>
                <w:szCs w:val="16"/>
              </w:rPr>
              <w:t>Signature</w:t>
            </w:r>
          </w:p>
        </w:tc>
      </w:tr>
    </w:tbl>
    <w:p w:rsidR="008D2283" w:rsidRPr="000C41BD" w:rsidRDefault="008D2283" w:rsidP="000C41BD">
      <w:pPr>
        <w:rPr>
          <w:sz w:val="4"/>
          <w:szCs w:val="4"/>
        </w:rPr>
      </w:pPr>
    </w:p>
    <w:sectPr w:rsidR="008D2283" w:rsidRPr="000C41BD" w:rsidSect="00EA0D3E">
      <w:footerReference w:type="first" r:id="rId9"/>
      <w:pgSz w:w="12240" w:h="15840" w:code="1"/>
      <w:pgMar w:top="720" w:right="1080" w:bottom="720" w:left="1080" w:header="720" w:footer="72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004" w:rsidRPr="00E02772" w:rsidRDefault="00754004">
      <w:r w:rsidRPr="00E02772">
        <w:separator/>
      </w:r>
    </w:p>
  </w:endnote>
  <w:endnote w:type="continuationSeparator" w:id="0">
    <w:p w:rsidR="00754004" w:rsidRPr="00E02772" w:rsidRDefault="00754004">
      <w:r w:rsidRPr="00E0277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1BD" w:rsidRPr="00E02772" w:rsidRDefault="000C41BD" w:rsidP="000C41BD">
    <w:pPr>
      <w:tabs>
        <w:tab w:val="right" w:pos="10080"/>
      </w:tabs>
    </w:pPr>
    <w:proofErr w:type="gramStart"/>
    <w:r w:rsidRPr="00E02772">
      <w:rPr>
        <w:sz w:val="18"/>
        <w:szCs w:val="18"/>
      </w:rPr>
      <w:t>REG3016  Rev</w:t>
    </w:r>
    <w:proofErr w:type="gramEnd"/>
    <w:r w:rsidRPr="00E02772">
      <w:rPr>
        <w:sz w:val="18"/>
        <w:szCs w:val="18"/>
      </w:rPr>
      <w:t>. 20</w:t>
    </w:r>
    <w:r>
      <w:rPr>
        <w:sz w:val="18"/>
        <w:szCs w:val="18"/>
      </w:rPr>
      <w:t>20</w:t>
    </w:r>
    <w:r w:rsidRPr="00E02772">
      <w:rPr>
        <w:sz w:val="18"/>
        <w:szCs w:val="18"/>
      </w:rPr>
      <w:t>-</w:t>
    </w:r>
    <w:r>
      <w:rPr>
        <w:sz w:val="18"/>
        <w:szCs w:val="18"/>
      </w:rPr>
      <w:t>0</w:t>
    </w:r>
    <w:r w:rsidRPr="00E02772">
      <w:rPr>
        <w:sz w:val="18"/>
        <w:szCs w:val="18"/>
      </w:rPr>
      <w:t>2</w:t>
    </w:r>
    <w:r>
      <w:rPr>
        <w:sz w:val="18"/>
        <w:szCs w:val="18"/>
      </w:rPr>
      <w:tab/>
    </w:r>
    <w:r w:rsidRPr="00E02772">
      <w:rPr>
        <w:iCs/>
        <w:sz w:val="18"/>
        <w:szCs w:val="18"/>
      </w:rPr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004" w:rsidRPr="00E02772" w:rsidRDefault="00754004">
      <w:r w:rsidRPr="00E02772">
        <w:separator/>
      </w:r>
    </w:p>
  </w:footnote>
  <w:footnote w:type="continuationSeparator" w:id="0">
    <w:p w:rsidR="00754004" w:rsidRPr="00E02772" w:rsidRDefault="00754004">
      <w:r w:rsidRPr="00E02772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E35AE"/>
    <w:rsid w:val="00016667"/>
    <w:rsid w:val="000541D6"/>
    <w:rsid w:val="000C16B5"/>
    <w:rsid w:val="000C41BD"/>
    <w:rsid w:val="000C5C99"/>
    <w:rsid w:val="000F5AE8"/>
    <w:rsid w:val="000F698B"/>
    <w:rsid w:val="00127BF1"/>
    <w:rsid w:val="00142F67"/>
    <w:rsid w:val="001508E5"/>
    <w:rsid w:val="0017040B"/>
    <w:rsid w:val="0017259B"/>
    <w:rsid w:val="00173F6E"/>
    <w:rsid w:val="00177725"/>
    <w:rsid w:val="001A1CC3"/>
    <w:rsid w:val="001A6A06"/>
    <w:rsid w:val="001E7F8A"/>
    <w:rsid w:val="001F271E"/>
    <w:rsid w:val="00216F37"/>
    <w:rsid w:val="00234978"/>
    <w:rsid w:val="00247C1F"/>
    <w:rsid w:val="00285035"/>
    <w:rsid w:val="002A18E8"/>
    <w:rsid w:val="002C5AE2"/>
    <w:rsid w:val="002E6D30"/>
    <w:rsid w:val="00315928"/>
    <w:rsid w:val="0038237A"/>
    <w:rsid w:val="003C7AFC"/>
    <w:rsid w:val="003E190F"/>
    <w:rsid w:val="003E35AE"/>
    <w:rsid w:val="003E7D88"/>
    <w:rsid w:val="00451018"/>
    <w:rsid w:val="004C0A83"/>
    <w:rsid w:val="005068E9"/>
    <w:rsid w:val="005103EC"/>
    <w:rsid w:val="005122B8"/>
    <w:rsid w:val="005170B9"/>
    <w:rsid w:val="00521A7D"/>
    <w:rsid w:val="00566C8A"/>
    <w:rsid w:val="00583339"/>
    <w:rsid w:val="005927E9"/>
    <w:rsid w:val="005C4C67"/>
    <w:rsid w:val="005D3A91"/>
    <w:rsid w:val="005E7FED"/>
    <w:rsid w:val="005F7C9C"/>
    <w:rsid w:val="0060634F"/>
    <w:rsid w:val="006244DD"/>
    <w:rsid w:val="006334C1"/>
    <w:rsid w:val="006522DE"/>
    <w:rsid w:val="006748C2"/>
    <w:rsid w:val="00693513"/>
    <w:rsid w:val="006A71D6"/>
    <w:rsid w:val="006E1CEA"/>
    <w:rsid w:val="00700BEF"/>
    <w:rsid w:val="00745339"/>
    <w:rsid w:val="00754004"/>
    <w:rsid w:val="00760CDC"/>
    <w:rsid w:val="00775E58"/>
    <w:rsid w:val="007A7731"/>
    <w:rsid w:val="007C3B4F"/>
    <w:rsid w:val="007D1490"/>
    <w:rsid w:val="007E6694"/>
    <w:rsid w:val="00843521"/>
    <w:rsid w:val="008A67C5"/>
    <w:rsid w:val="008D2283"/>
    <w:rsid w:val="008E19DC"/>
    <w:rsid w:val="00911486"/>
    <w:rsid w:val="00922BDE"/>
    <w:rsid w:val="009C483D"/>
    <w:rsid w:val="00A0078D"/>
    <w:rsid w:val="00A06138"/>
    <w:rsid w:val="00A260C4"/>
    <w:rsid w:val="00A5566A"/>
    <w:rsid w:val="00A67CE2"/>
    <w:rsid w:val="00A71FCA"/>
    <w:rsid w:val="00A76961"/>
    <w:rsid w:val="00AE3668"/>
    <w:rsid w:val="00AE4ED4"/>
    <w:rsid w:val="00AF6885"/>
    <w:rsid w:val="00B02E78"/>
    <w:rsid w:val="00B0631E"/>
    <w:rsid w:val="00B159EC"/>
    <w:rsid w:val="00B86940"/>
    <w:rsid w:val="00BB43DB"/>
    <w:rsid w:val="00BB7BEE"/>
    <w:rsid w:val="00C13FD1"/>
    <w:rsid w:val="00C31AE7"/>
    <w:rsid w:val="00C65D2E"/>
    <w:rsid w:val="00C817CA"/>
    <w:rsid w:val="00C91786"/>
    <w:rsid w:val="00C947A5"/>
    <w:rsid w:val="00CC2A21"/>
    <w:rsid w:val="00CD3F94"/>
    <w:rsid w:val="00CF35AC"/>
    <w:rsid w:val="00D12D95"/>
    <w:rsid w:val="00D17606"/>
    <w:rsid w:val="00D90E48"/>
    <w:rsid w:val="00DA0062"/>
    <w:rsid w:val="00DA20AD"/>
    <w:rsid w:val="00DB7491"/>
    <w:rsid w:val="00DE3B00"/>
    <w:rsid w:val="00E02772"/>
    <w:rsid w:val="00E14694"/>
    <w:rsid w:val="00E31361"/>
    <w:rsid w:val="00E32690"/>
    <w:rsid w:val="00E56656"/>
    <w:rsid w:val="00E833EC"/>
    <w:rsid w:val="00E91EC3"/>
    <w:rsid w:val="00EA0D3E"/>
    <w:rsid w:val="00EC15B8"/>
    <w:rsid w:val="00EF0AC7"/>
    <w:rsid w:val="00EF6188"/>
    <w:rsid w:val="00F12EE7"/>
    <w:rsid w:val="00F6772F"/>
    <w:rsid w:val="00F842A7"/>
    <w:rsid w:val="00FA2689"/>
    <w:rsid w:val="00FD14BB"/>
    <w:rsid w:val="00FD4177"/>
    <w:rsid w:val="00FE1C18"/>
    <w:rsid w:val="00FE3F45"/>
    <w:rsid w:val="00FE5DE4"/>
    <w:rsid w:val="00FE6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A5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47A5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947A5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EA0D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C947A5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EA0D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C947A5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99"/>
    <w:rsid w:val="00216F37"/>
    <w:rPr>
      <w:rFonts w:ascii="Arial" w:hAnsi="Arial" w:cs="Arial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tDocsGrid">
    <w:name w:val="HotDocs Grid"/>
    <w:basedOn w:val="TableGrid"/>
    <w:rsid w:val="00234978"/>
    <w:tblPr/>
  </w:style>
  <w:style w:type="character" w:styleId="Hyperlink">
    <w:name w:val="Hyperlink"/>
    <w:basedOn w:val="DefaultParagraphFont"/>
    <w:uiPriority w:val="99"/>
    <w:unhideWhenUsed/>
    <w:rsid w:val="008D2283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161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 Notice of Address</vt:lpstr>
    </vt:vector>
  </TitlesOfParts>
  <Company>Granville Sofware Inc.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Notice of Address</dc:title>
  <dc:creator>Granville Sofware Inc.</dc:creator>
  <cp:keywords>HotDocs Template</cp:keywords>
  <cp:lastModifiedBy>GSI</cp:lastModifiedBy>
  <cp:revision>37</cp:revision>
  <dcterms:created xsi:type="dcterms:W3CDTF">2018-10-09T19:58:00Z</dcterms:created>
  <dcterms:modified xsi:type="dcterms:W3CDTF">2021-04-08T16:08:00Z</dcterms:modified>
</cp:coreProperties>
</file>