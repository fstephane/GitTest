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27C1B" w14:textId="77777777" w:rsidR="00BC2B08" w:rsidRPr="00434FC1" w:rsidRDefault="002F21DC" w:rsidP="00BC2B08">
      <w:pPr>
        <w:spacing w:line="240" w:lineRule="exact"/>
        <w:ind w:left="2160" w:right="2160"/>
        <w:jc w:val="both"/>
      </w:pPr>
      <w:bookmarkStart w:id="0" w:name="_GoBack"/>
      <w:bookmarkEnd w:id="0"/>
      <w:r w:rsidRPr="00434FC1">
        <w:t xml:space="preserve">RESOLUTION OF </w:t>
      </w:r>
      <w:r w:rsidR="00BC2B08" w:rsidRPr="00434FC1">
        <w:t>{{voting_shareholder_list|plural("THE SOLE SHAREHOLDER/ALL THE SHAREHOLDERS")}}</w:t>
      </w:r>
      <w:r w:rsidR="00BC2B08" w:rsidRPr="00434FC1">
        <w:rPr>
          <w:spacing w:val="-3"/>
        </w:rPr>
        <w:t xml:space="preserve"> OF {{corp.name|upper}} (THE "CORPORATION")</w:t>
      </w:r>
      <w:r w:rsidR="00BC2B08" w:rsidRPr="00434FC1">
        <w:t xml:space="preserve"> MADE ON {{corp.incorp_date|toDate("J</w:t>
      </w:r>
      <w:r w:rsidR="009E7FAC" w:rsidRPr="00434FC1">
        <w:t>une</w:t>
      </w:r>
      <w:r w:rsidR="00BC2B08" w:rsidRPr="00434FC1">
        <w:t xml:space="preserve"> 3, 1990")</w:t>
      </w:r>
      <w:r w:rsidR="009E7FAC" w:rsidRPr="00434FC1">
        <w:t>|upper</w:t>
      </w:r>
      <w:r w:rsidR="00BC2B08" w:rsidRPr="00434FC1">
        <w:t>}}</w:t>
      </w:r>
    </w:p>
    <w:p w14:paraId="3513AFFA" w14:textId="77777777" w:rsidR="002F21DC" w:rsidRPr="00434FC1" w:rsidRDefault="002F21DC" w:rsidP="002F21DC">
      <w:pPr>
        <w:spacing w:line="240" w:lineRule="exact"/>
        <w:ind w:left="2160" w:right="2160"/>
        <w:jc w:val="both"/>
        <w:rPr>
          <w:b/>
          <w:bCs/>
        </w:rPr>
      </w:pPr>
    </w:p>
    <w:tbl>
      <w:tblPr>
        <w:tblW w:w="5760" w:type="dxa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</w:tblGrid>
      <w:tr w:rsidR="002F21DC" w:rsidRPr="00434FC1" w14:paraId="373CFB5D" w14:textId="77777777" w:rsidTr="003E1F6D">
        <w:tc>
          <w:tcPr>
            <w:tcW w:w="57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F52D187" w14:textId="77777777" w:rsidR="002F21DC" w:rsidRPr="00434FC1" w:rsidRDefault="002F21DC" w:rsidP="003E1F6D">
            <w:pPr>
              <w:spacing w:line="240" w:lineRule="exact"/>
              <w:ind w:left="-18" w:right="1440"/>
              <w:jc w:val="both"/>
            </w:pPr>
          </w:p>
        </w:tc>
      </w:tr>
    </w:tbl>
    <w:p w14:paraId="3983F807" w14:textId="77777777" w:rsidR="00277D61" w:rsidRPr="00434FC1" w:rsidRDefault="00277D61"/>
    <w:p w14:paraId="16CEE4D6" w14:textId="77777777" w:rsidR="00277D61" w:rsidRPr="00434FC1" w:rsidRDefault="00277D61">
      <w:pPr>
        <w:rPr>
          <w:b/>
          <w:bCs/>
          <w:u w:val="single"/>
        </w:rPr>
      </w:pPr>
    </w:p>
    <w:p w14:paraId="1A2D9360" w14:textId="77777777" w:rsidR="00277D61" w:rsidRPr="00434FC1" w:rsidRDefault="00277D61">
      <w:r w:rsidRPr="00434FC1">
        <w:rPr>
          <w:b/>
          <w:bCs/>
        </w:rPr>
        <w:t xml:space="preserve">IT IS </w:t>
      </w:r>
      <w:r w:rsidR="007C3F72" w:rsidRPr="00434FC1">
        <w:rPr>
          <w:b/>
          <w:bCs/>
        </w:rPr>
        <w:t>HEREBY RESOLVED THAT</w:t>
      </w:r>
      <w:r w:rsidR="007C3F72" w:rsidRPr="00434FC1">
        <w:t xml:space="preserve"> t</w:t>
      </w:r>
      <w:r w:rsidRPr="00434FC1">
        <w:t xml:space="preserve">he following </w:t>
      </w:r>
      <w:r w:rsidR="00BC2B08" w:rsidRPr="00434FC1">
        <w:t>{{</w:t>
      </w:r>
      <w:r w:rsidR="00B3355B" w:rsidRPr="00434FC1">
        <w:t>director_</w:t>
      </w:r>
      <w:r w:rsidR="00BC2B08" w:rsidRPr="00434FC1">
        <w:t>list|plural("person/persons")}} shall be the {{</w:t>
      </w:r>
      <w:r w:rsidR="00B3355B" w:rsidRPr="00434FC1">
        <w:t>director_</w:t>
      </w:r>
      <w:r w:rsidR="00BC2B08" w:rsidRPr="00434FC1">
        <w:t>list|plural("director/directors")}}</w:t>
      </w:r>
      <w:r w:rsidRPr="00434FC1">
        <w:t xml:space="preserve"> of the </w:t>
      </w:r>
      <w:r w:rsidR="007C3F72" w:rsidRPr="00434FC1">
        <w:t>C</w:t>
      </w:r>
      <w:r w:rsidRPr="00434FC1">
        <w:t>orporation, to hold office until the next annual meeting of the Shareholders entitled to vote, or until successors are elected or appointed:</w:t>
      </w:r>
    </w:p>
    <w:p w14:paraId="617B951A" w14:textId="77777777" w:rsidR="00277D61" w:rsidRPr="00434FC1" w:rsidRDefault="00277D61">
      <w:pPr>
        <w:widowControl w:val="0"/>
      </w:pPr>
    </w:p>
    <w:p w14:paraId="5D13EE5F" w14:textId="77777777" w:rsidR="00BC2B08" w:rsidRPr="00434FC1" w:rsidRDefault="00BC2B08" w:rsidP="00BC2B08">
      <w:r w:rsidRPr="00434FC1">
        <w:t>{%p for director in director_list %}</w:t>
      </w:r>
    </w:p>
    <w:p w14:paraId="60AC89E0" w14:textId="77777777" w:rsidR="00BC2B08" w:rsidRPr="00434FC1" w:rsidRDefault="00BC2B08" w:rsidP="00BC2B08">
      <w:pPr>
        <w:ind w:left="1440"/>
        <w:rPr>
          <w:b/>
          <w:bCs/>
        </w:rPr>
      </w:pPr>
      <w:r w:rsidRPr="00434FC1">
        <w:rPr>
          <w:b/>
          <w:bCs/>
        </w:rPr>
        <w:t>{{director.full_name}}</w:t>
      </w:r>
    </w:p>
    <w:p w14:paraId="56324EA2" w14:textId="77777777" w:rsidR="00277D61" w:rsidRPr="00434FC1" w:rsidRDefault="00BC2B08" w:rsidP="00BC2B08">
      <w:r w:rsidRPr="00434FC1">
        <w:t>{%p endfor %}</w:t>
      </w:r>
    </w:p>
    <w:p w14:paraId="62FF8B25" w14:textId="77777777" w:rsidR="00277D61" w:rsidRPr="00434FC1" w:rsidRDefault="00277D61"/>
    <w:p w14:paraId="0089F2AC" w14:textId="77777777" w:rsidR="00277D61" w:rsidRPr="00434FC1" w:rsidRDefault="00277D61">
      <w:r w:rsidRPr="00434FC1">
        <w:t xml:space="preserve">Signed on </w:t>
      </w:r>
      <w:r w:rsidR="00BC2B08" w:rsidRPr="00434FC1">
        <w:t>{{corp.incorp_date|toDate("June 3, 1990")}}</w:t>
      </w:r>
      <w:r w:rsidR="002F21DC" w:rsidRPr="00434FC1">
        <w:t>.</w:t>
      </w:r>
    </w:p>
    <w:p w14:paraId="472F56FF" w14:textId="77777777" w:rsidR="00277D61" w:rsidRPr="00434FC1" w:rsidRDefault="00277D61"/>
    <w:p w14:paraId="7E295C69" w14:textId="77777777" w:rsidR="00384A88" w:rsidRPr="00434FC1" w:rsidRDefault="00384A88" w:rsidP="00384A88">
      <w:r w:rsidRPr="00434FC1">
        <w:t xml:space="preserve">{%p for sh in </w:t>
      </w:r>
      <w:r w:rsidR="00A3694D" w:rsidRPr="00434FC1">
        <w:t>voting_</w:t>
      </w:r>
      <w:r w:rsidRPr="00434FC1">
        <w:t>shareholder_list %}</w:t>
      </w:r>
    </w:p>
    <w:p w14:paraId="13CB2368" w14:textId="77777777" w:rsidR="00384A88" w:rsidRPr="00434FC1" w:rsidRDefault="00384A88" w:rsidP="00384A88">
      <w:r w:rsidRPr="00434FC1">
        <w:t>{{sh.shareholder_sig_block_insert}}</w:t>
      </w:r>
    </w:p>
    <w:p w14:paraId="7319F89D" w14:textId="77777777" w:rsidR="00277D61" w:rsidRPr="00434FC1" w:rsidRDefault="00384A88" w:rsidP="00384A88">
      <w:r w:rsidRPr="00434FC1">
        <w:t>{%p endfor %}</w:t>
      </w:r>
    </w:p>
    <w:sectPr w:rsidR="00277D61" w:rsidRPr="00434FC1" w:rsidSect="00283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720" w:gutter="0"/>
      <w:paperSrc w:first="7" w:other="7"/>
      <w:cols w:space="288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DDF5E" w14:textId="77777777" w:rsidR="00BB043A" w:rsidRPr="00434FC1" w:rsidRDefault="00BB043A">
      <w:r w:rsidRPr="00434FC1">
        <w:separator/>
      </w:r>
    </w:p>
  </w:endnote>
  <w:endnote w:type="continuationSeparator" w:id="0">
    <w:p w14:paraId="177C6985" w14:textId="77777777" w:rsidR="00BB043A" w:rsidRPr="00434FC1" w:rsidRDefault="00BB043A">
      <w:r w:rsidRPr="00434FC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91A7C" w14:textId="77777777" w:rsidR="0048443A" w:rsidRPr="00434FC1" w:rsidRDefault="004844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9D19C" w14:textId="77777777" w:rsidR="0048443A" w:rsidRPr="00434FC1" w:rsidRDefault="004844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D0107" w14:textId="77777777" w:rsidR="0048443A" w:rsidRPr="00434FC1" w:rsidRDefault="00484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7667A" w14:textId="77777777" w:rsidR="00BB043A" w:rsidRPr="00434FC1" w:rsidRDefault="00BB043A">
      <w:r w:rsidRPr="00434FC1">
        <w:separator/>
      </w:r>
    </w:p>
  </w:footnote>
  <w:footnote w:type="continuationSeparator" w:id="0">
    <w:p w14:paraId="1BA9B55E" w14:textId="77777777" w:rsidR="00BB043A" w:rsidRPr="00434FC1" w:rsidRDefault="00BB043A">
      <w:r w:rsidRPr="00434FC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0075C" w14:textId="77777777" w:rsidR="0048443A" w:rsidRPr="00434FC1" w:rsidRDefault="004844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DBC7D" w14:textId="77777777" w:rsidR="0048443A" w:rsidRPr="00434FC1" w:rsidRDefault="004844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7EF21" w14:textId="77777777" w:rsidR="0048443A" w:rsidRPr="00434FC1" w:rsidRDefault="004844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77D61"/>
    <w:rsid w:val="00044AAE"/>
    <w:rsid w:val="00050C6C"/>
    <w:rsid w:val="000C5EF5"/>
    <w:rsid w:val="000D09B0"/>
    <w:rsid w:val="001204DC"/>
    <w:rsid w:val="00161FB6"/>
    <w:rsid w:val="0016708E"/>
    <w:rsid w:val="001A13B6"/>
    <w:rsid w:val="00277D61"/>
    <w:rsid w:val="002837FD"/>
    <w:rsid w:val="00292B49"/>
    <w:rsid w:val="002F21DC"/>
    <w:rsid w:val="00355A8A"/>
    <w:rsid w:val="00377DBC"/>
    <w:rsid w:val="00384A88"/>
    <w:rsid w:val="003E1F6D"/>
    <w:rsid w:val="003E37AB"/>
    <w:rsid w:val="003F4749"/>
    <w:rsid w:val="003F611E"/>
    <w:rsid w:val="00434FC1"/>
    <w:rsid w:val="0048443A"/>
    <w:rsid w:val="005E1733"/>
    <w:rsid w:val="005F43A1"/>
    <w:rsid w:val="006A2E6B"/>
    <w:rsid w:val="007C3F72"/>
    <w:rsid w:val="0084308F"/>
    <w:rsid w:val="008F5B3F"/>
    <w:rsid w:val="009E7FAC"/>
    <w:rsid w:val="009F498A"/>
    <w:rsid w:val="00A3694D"/>
    <w:rsid w:val="00A540EB"/>
    <w:rsid w:val="00B3355B"/>
    <w:rsid w:val="00B555B3"/>
    <w:rsid w:val="00BB043A"/>
    <w:rsid w:val="00BC2B08"/>
    <w:rsid w:val="00C12768"/>
    <w:rsid w:val="00C410B9"/>
    <w:rsid w:val="00CB4E8A"/>
    <w:rsid w:val="00D73429"/>
    <w:rsid w:val="00D81E98"/>
    <w:rsid w:val="00EB1049"/>
    <w:rsid w:val="00F26DE5"/>
    <w:rsid w:val="00FC086F"/>
    <w:rsid w:val="00FD7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26CF3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EB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40EB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40EB"/>
    <w:pPr>
      <w:keepNext/>
      <w:overflowPunct w:val="0"/>
      <w:autoSpaceDE w:val="0"/>
      <w:autoSpaceDN w:val="0"/>
      <w:adjustRightInd w:val="0"/>
      <w:textAlignment w:val="baseline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A540EB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540EB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sid w:val="00A540EB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locked/>
    <w:rsid w:val="00A540EB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rsid w:val="00A540E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">
    <w:name w:val="Header Char"/>
    <w:link w:val="Header"/>
    <w:uiPriority w:val="99"/>
    <w:semiHidden/>
    <w:locked/>
    <w:rsid w:val="00A540EB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540E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FooterChar">
    <w:name w:val="Footer Char"/>
    <w:link w:val="Footer"/>
    <w:uiPriority w:val="99"/>
    <w:semiHidden/>
    <w:locked/>
    <w:rsid w:val="00A540EB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99"/>
    <w:rsid w:val="002F21DC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tDocsGrid">
    <w:name w:val="HotDocs Grid"/>
    <w:basedOn w:val="TableGrid"/>
    <w:rsid w:val="003E37AB"/>
    <w:tblPr/>
  </w:style>
  <w:style w:type="character" w:styleId="CommentReference">
    <w:name w:val="annotation reference"/>
    <w:uiPriority w:val="99"/>
    <w:semiHidden/>
    <w:unhideWhenUsed/>
    <w:rsid w:val="00BC2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B0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C2B0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2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35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Shareholders Appoint Directors</vt:lpstr>
    </vt:vector>
  </TitlesOfParts>
  <Company>Granville Sofware Inc.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Shareholders Appoint Directors</dc:title>
  <dc:creator>Granville Sofware Inc.</dc:creator>
  <cp:keywords>HotDocs Template</cp:keywords>
  <cp:lastModifiedBy>GSI</cp:lastModifiedBy>
  <cp:revision>18</cp:revision>
  <dcterms:created xsi:type="dcterms:W3CDTF">2018-10-09T20:01:00Z</dcterms:created>
  <dcterms:modified xsi:type="dcterms:W3CDTF">2020-03-05T18:07:00Z</dcterms:modified>
</cp:coreProperties>
</file>