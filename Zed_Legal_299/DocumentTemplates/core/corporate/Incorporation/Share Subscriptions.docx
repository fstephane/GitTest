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B4F" w14:textId="77777777" w:rsidR="0092745D" w:rsidRPr="00720520" w:rsidRDefault="00E234C3" w:rsidP="0092745D">
      <w:r w:rsidRPr="00720520">
        <w:t>{</w:t>
      </w:r>
      <w:r w:rsidR="0092745D" w:rsidRPr="00720520">
        <w:t xml:space="preserve">%p for </w:t>
      </w:r>
      <w:r w:rsidR="0057035F" w:rsidRPr="00720520">
        <w:t>sh</w:t>
      </w:r>
      <w:r w:rsidR="008B318C" w:rsidRPr="00720520">
        <w:t xml:space="preserve"> in </w:t>
      </w:r>
      <w:bookmarkStart w:id="0" w:name="OLE_LINK1"/>
      <w:r w:rsidR="0057035F" w:rsidRPr="00720520">
        <w:t>shareholder_list</w:t>
      </w:r>
      <w:r w:rsidR="0092745D" w:rsidRPr="00720520">
        <w:t xml:space="preserve"> </w:t>
      </w:r>
      <w:bookmarkEnd w:id="0"/>
      <w:r w:rsidR="0092745D" w:rsidRPr="00720520">
        <w:t>%</w:t>
      </w:r>
      <w:r w:rsidRPr="00720520">
        <w:t>}</w:t>
      </w:r>
    </w:p>
    <w:p w14:paraId="15432ABF" w14:textId="77777777" w:rsidR="0028082E" w:rsidRPr="00720520" w:rsidRDefault="00E234C3" w:rsidP="0092745D">
      <w:r w:rsidRPr="00720520">
        <w:t>{</w:t>
      </w:r>
      <w:r w:rsidR="0092745D" w:rsidRPr="00720520">
        <w:t>%p if not loop.first %</w:t>
      </w:r>
      <w:r w:rsidRPr="00720520">
        <w:t>}</w:t>
      </w:r>
    </w:p>
    <w:p w14:paraId="4CCB9B15" w14:textId="77777777" w:rsidR="00C703A3" w:rsidRPr="00720520" w:rsidRDefault="00C703A3" w:rsidP="0092745D">
      <w:r w:rsidRPr="00720520">
        <w:br w:type="page"/>
      </w:r>
    </w:p>
    <w:p w14:paraId="3A094939" w14:textId="77777777" w:rsidR="004B0EC6" w:rsidRPr="00720520" w:rsidRDefault="00E234C3" w:rsidP="0092745D">
      <w:r w:rsidRPr="00720520">
        <w:t>{</w:t>
      </w:r>
      <w:r w:rsidR="0092745D" w:rsidRPr="00720520">
        <w:t>%p endif %</w:t>
      </w:r>
      <w:r w:rsidRPr="00720520">
        <w:t>}</w:t>
      </w:r>
    </w:p>
    <w:p w14:paraId="114AEC52" w14:textId="77777777" w:rsidR="00442AC7" w:rsidRPr="00720520" w:rsidRDefault="00442AC7"/>
    <w:p w14:paraId="0258CCC0" w14:textId="77777777" w:rsidR="003E6FB4" w:rsidRPr="00720520" w:rsidRDefault="003E6FB4" w:rsidP="003E6FB4">
      <w:pPr>
        <w:suppressAutoHyphens/>
        <w:jc w:val="center"/>
        <w:rPr>
          <w:spacing w:val="-3"/>
        </w:rPr>
      </w:pPr>
      <w:r w:rsidRPr="00720520">
        <w:rPr>
          <w:b/>
          <w:bCs/>
          <w:spacing w:val="-3"/>
          <w:u w:val="single"/>
        </w:rPr>
        <w:t>SHARE SUBSCRIPTION FORM</w:t>
      </w:r>
    </w:p>
    <w:p w14:paraId="23B395C1" w14:textId="77777777" w:rsidR="003E6FB4" w:rsidRPr="00720520" w:rsidRDefault="003E6FB4" w:rsidP="003E6FB4">
      <w:pPr>
        <w:tabs>
          <w:tab w:val="left" w:pos="-720"/>
        </w:tabs>
        <w:suppressAutoHyphens/>
        <w:jc w:val="both"/>
        <w:rPr>
          <w:spacing w:val="-3"/>
        </w:rPr>
      </w:pPr>
    </w:p>
    <w:p w14:paraId="3B84C2D7" w14:textId="77777777" w:rsidR="003E6FB4" w:rsidRPr="00720520" w:rsidRDefault="003E6FB4" w:rsidP="003E6FB4">
      <w:pPr>
        <w:tabs>
          <w:tab w:val="left" w:pos="-720"/>
        </w:tabs>
        <w:suppressAutoHyphens/>
        <w:jc w:val="both"/>
        <w:rPr>
          <w:spacing w:val="-3"/>
        </w:rPr>
      </w:pPr>
    </w:p>
    <w:p w14:paraId="6F3385A6" w14:textId="77777777" w:rsidR="004B0EC6" w:rsidRPr="00720520" w:rsidRDefault="004B0EC6" w:rsidP="004B0EC6">
      <w:pPr>
        <w:tabs>
          <w:tab w:val="left" w:pos="720"/>
        </w:tabs>
        <w:spacing w:line="480" w:lineRule="exact"/>
        <w:jc w:val="both"/>
        <w:rPr>
          <w:b/>
          <w:bCs/>
        </w:rPr>
      </w:pPr>
      <w:r w:rsidRPr="00720520">
        <w:rPr>
          <w:b/>
          <w:bCs/>
        </w:rPr>
        <w:t>TO:</w:t>
      </w:r>
      <w:r w:rsidRPr="00720520">
        <w:rPr>
          <w:b/>
          <w:bCs/>
        </w:rPr>
        <w:tab/>
      </w:r>
      <w:r w:rsidR="00E234C3" w:rsidRPr="00720520">
        <w:rPr>
          <w:b/>
          <w:bCs/>
        </w:rPr>
        <w:t>{{</w:t>
      </w:r>
      <w:r w:rsidR="00C846A9" w:rsidRPr="00720520">
        <w:rPr>
          <w:b/>
          <w:bCs/>
        </w:rPr>
        <w:t>corp.name|upper</w:t>
      </w:r>
      <w:r w:rsidR="00E234C3" w:rsidRPr="00720520">
        <w:rPr>
          <w:b/>
          <w:bCs/>
        </w:rPr>
        <w:t>}}</w:t>
      </w:r>
    </w:p>
    <w:p w14:paraId="269B1F73" w14:textId="77777777" w:rsidR="004B0EC6" w:rsidRPr="00720520" w:rsidRDefault="004B0EC6" w:rsidP="004B0EC6">
      <w:pPr>
        <w:tabs>
          <w:tab w:val="left" w:pos="720"/>
        </w:tabs>
        <w:spacing w:line="240" w:lineRule="exact"/>
        <w:jc w:val="both"/>
      </w:pPr>
      <w:r w:rsidRPr="00720520">
        <w:tab/>
        <w:t>and the Board of Directors thereof.</w:t>
      </w:r>
    </w:p>
    <w:p w14:paraId="28125938" w14:textId="77777777" w:rsidR="004B0EC6" w:rsidRPr="00720520" w:rsidRDefault="004B0EC6" w:rsidP="004B0EC6">
      <w:pPr>
        <w:tabs>
          <w:tab w:val="left" w:pos="720"/>
        </w:tabs>
        <w:spacing w:line="480" w:lineRule="exact"/>
        <w:jc w:val="both"/>
      </w:pPr>
    </w:p>
    <w:p w14:paraId="62F57609" w14:textId="77777777" w:rsidR="004B0EC6" w:rsidRPr="00720520" w:rsidRDefault="004B0EC6" w:rsidP="004B0EC6">
      <w:pPr>
        <w:tabs>
          <w:tab w:val="left" w:pos="720"/>
        </w:tabs>
        <w:spacing w:line="480" w:lineRule="exact"/>
        <w:jc w:val="both"/>
      </w:pPr>
    </w:p>
    <w:p w14:paraId="7DBE160D" w14:textId="77777777" w:rsidR="004B0EC6" w:rsidRPr="00720520" w:rsidRDefault="004B0EC6" w:rsidP="004B0EC6">
      <w:pPr>
        <w:tabs>
          <w:tab w:val="left" w:pos="720"/>
        </w:tabs>
        <w:spacing w:line="480" w:lineRule="exact"/>
        <w:jc w:val="both"/>
      </w:pPr>
    </w:p>
    <w:p w14:paraId="0060E850" w14:textId="52EF38A1" w:rsidR="00023FA1" w:rsidRPr="00720520" w:rsidRDefault="004B0EC6" w:rsidP="008519F2">
      <w:pPr>
        <w:spacing w:line="480" w:lineRule="exact"/>
        <w:ind w:firstLine="720"/>
        <w:jc w:val="both"/>
      </w:pPr>
      <w:r w:rsidRPr="00720520">
        <w:t xml:space="preserve">The undersigned subscribes for and agrees to take up </w:t>
      </w:r>
      <w:r w:rsidR="00E234C3" w:rsidRPr="00720520">
        <w:t>{{</w:t>
      </w:r>
      <w:r w:rsidR="0092745D" w:rsidRPr="00720520">
        <w:t>sh.</w:t>
      </w:r>
      <w:r w:rsidR="005C5355" w:rsidRPr="00720520">
        <w:t>issuance_</w:t>
      </w:r>
      <w:r w:rsidR="00AE62D5" w:rsidRPr="00720520">
        <w:t>cert_title</w:t>
      </w:r>
      <w:r w:rsidR="00E234C3" w:rsidRPr="00720520">
        <w:t>}}</w:t>
      </w:r>
      <w:r w:rsidR="00360F39" w:rsidRPr="00720520">
        <w:t xml:space="preserve"> </w:t>
      </w:r>
      <w:r w:rsidRPr="00720520">
        <w:t xml:space="preserve">without nominal or par value in the capital of </w:t>
      </w:r>
      <w:r w:rsidR="00E234C3" w:rsidRPr="00720520">
        <w:rPr>
          <w:b/>
          <w:bCs/>
        </w:rPr>
        <w:t>{{</w:t>
      </w:r>
      <w:r w:rsidR="00C846A9" w:rsidRPr="00720520">
        <w:rPr>
          <w:b/>
          <w:bCs/>
        </w:rPr>
        <w:t>corp.name|upper</w:t>
      </w:r>
      <w:r w:rsidR="00E234C3" w:rsidRPr="00720520">
        <w:rPr>
          <w:b/>
          <w:bCs/>
        </w:rPr>
        <w:t>}}</w:t>
      </w:r>
      <w:r w:rsidRPr="00720520">
        <w:t xml:space="preserve"> at a price of </w:t>
      </w:r>
      <w:r w:rsidR="00E234C3" w:rsidRPr="00720520">
        <w:t>{{</w:t>
      </w:r>
      <w:r w:rsidR="00023FA1" w:rsidRPr="00720520">
        <w:t>sh.</w:t>
      </w:r>
      <w:r w:rsidR="00AE62D5" w:rsidRPr="00720520">
        <w:t>price</w:t>
      </w:r>
      <w:r w:rsidR="00E234C3" w:rsidRPr="00720520">
        <w:t>}}</w:t>
      </w:r>
      <w:r w:rsidRPr="00720520">
        <w:t xml:space="preserve"> per share and tenders herewith the sum of </w:t>
      </w:r>
      <w:r w:rsidR="00E234C3" w:rsidRPr="00720520">
        <w:t>{{</w:t>
      </w:r>
      <w:r w:rsidR="00023FA1" w:rsidRPr="00720520">
        <w:t>sh.</w:t>
      </w:r>
      <w:r w:rsidR="007F7E4E" w:rsidRPr="00720520">
        <w:t>issuance_</w:t>
      </w:r>
      <w:r w:rsidR="00AE62D5" w:rsidRPr="00720520">
        <w:t>value</w:t>
      </w:r>
      <w:r w:rsidR="00E234C3" w:rsidRPr="00720520">
        <w:t>}}</w:t>
      </w:r>
      <w:r w:rsidR="00360F39" w:rsidRPr="00720520">
        <w:t xml:space="preserve"> </w:t>
      </w:r>
      <w:r w:rsidRPr="00720520">
        <w:t>in full payment of the subscription price for such shares.</w:t>
      </w:r>
    </w:p>
    <w:p w14:paraId="20BCF4A5" w14:textId="77777777" w:rsidR="00023FA1" w:rsidRPr="00720520" w:rsidRDefault="00023FA1" w:rsidP="004B0EC6">
      <w:pPr>
        <w:tabs>
          <w:tab w:val="left" w:pos="720"/>
        </w:tabs>
        <w:spacing w:line="480" w:lineRule="exact"/>
        <w:jc w:val="both"/>
      </w:pPr>
    </w:p>
    <w:p w14:paraId="0C021E89" w14:textId="77777777" w:rsidR="004B0EC6" w:rsidRPr="00720520" w:rsidRDefault="004B0EC6" w:rsidP="00080AE0">
      <w:pPr>
        <w:spacing w:line="480" w:lineRule="exact"/>
        <w:ind w:firstLine="720"/>
        <w:jc w:val="both"/>
      </w:pPr>
      <w:r w:rsidRPr="00720520">
        <w:t>The undersigned hereby requests that the said shares be allotted to the undersigned and that the said shares be issued as fully paid and non-assessable and that a certificate for the said shares be</w:t>
      </w:r>
      <w:r w:rsidR="00360F39" w:rsidRPr="00720520">
        <w:t xml:space="preserve"> </w:t>
      </w:r>
      <w:r w:rsidRPr="00720520">
        <w:t>issued to the undersigned.</w:t>
      </w:r>
    </w:p>
    <w:p w14:paraId="485A1F4C" w14:textId="77777777" w:rsidR="004B0EC6" w:rsidRPr="00720520" w:rsidRDefault="004B0EC6" w:rsidP="004B0EC6">
      <w:pPr>
        <w:tabs>
          <w:tab w:val="left" w:pos="720"/>
        </w:tabs>
        <w:spacing w:line="480" w:lineRule="exact"/>
        <w:jc w:val="both"/>
      </w:pPr>
    </w:p>
    <w:p w14:paraId="446F82EC" w14:textId="77777777" w:rsidR="004B0EC6" w:rsidRPr="00720520" w:rsidRDefault="004B0EC6" w:rsidP="00080AE0">
      <w:pPr>
        <w:spacing w:line="480" w:lineRule="exact"/>
        <w:ind w:left="720"/>
        <w:jc w:val="both"/>
      </w:pPr>
      <w:r w:rsidRPr="00720520">
        <w:t xml:space="preserve">DATED effective </w:t>
      </w:r>
      <w:r w:rsidR="00E234C3" w:rsidRPr="00720520">
        <w:t>{{</w:t>
      </w:r>
      <w:r w:rsidR="00442AC7" w:rsidRPr="00720520">
        <w:t>sh.</w:t>
      </w:r>
      <w:r w:rsidR="002F7098" w:rsidRPr="00720520">
        <w:t>s_</w:t>
      </w:r>
      <w:r w:rsidR="00442AC7" w:rsidRPr="00720520">
        <w:t>date</w:t>
      </w:r>
      <w:r w:rsidR="007E6289" w:rsidRPr="00720520">
        <w:t>|toDate("</w:t>
      </w:r>
      <w:r w:rsidR="00466E60" w:rsidRPr="00720520">
        <w:t>June 3, 199</w:t>
      </w:r>
      <w:r w:rsidR="007E6289" w:rsidRPr="00720520">
        <w:t>0")</w:t>
      </w:r>
      <w:r w:rsidR="00E234C3" w:rsidRPr="00720520">
        <w:t>}}</w:t>
      </w:r>
      <w:r w:rsidR="00442AC7" w:rsidRPr="00720520">
        <w:t>.</w:t>
      </w:r>
    </w:p>
    <w:p w14:paraId="04FE692F" w14:textId="77777777" w:rsidR="004B0EC6" w:rsidRPr="00720520" w:rsidRDefault="004B0EC6" w:rsidP="00D46C08">
      <w:pPr>
        <w:tabs>
          <w:tab w:val="left" w:pos="720"/>
        </w:tabs>
        <w:spacing w:line="480" w:lineRule="exact"/>
      </w:pPr>
    </w:p>
    <w:p w14:paraId="46E526EE" w14:textId="478010A0" w:rsidR="0038149F" w:rsidRDefault="001C40F3" w:rsidP="00D46C08">
      <w:pPr>
        <w:tabs>
          <w:tab w:val="left" w:pos="720"/>
        </w:tabs>
        <w:spacing w:line="480" w:lineRule="exact"/>
      </w:pPr>
      <w:r>
        <w:t>{%</w:t>
      </w:r>
      <w:r w:rsidR="00CE6A61">
        <w:t>p</w:t>
      </w:r>
      <w:r>
        <w:t xml:space="preserve"> for sig in sh.shareholder_sig_block_insert %}</w:t>
      </w:r>
    </w:p>
    <w:p w14:paraId="5EAB3844" w14:textId="421EB724" w:rsidR="0038149F" w:rsidRDefault="00E234C3" w:rsidP="00D46C08">
      <w:pPr>
        <w:tabs>
          <w:tab w:val="left" w:pos="720"/>
        </w:tabs>
        <w:spacing w:line="480" w:lineRule="exact"/>
      </w:pPr>
      <w:r w:rsidRPr="00720520">
        <w:t>{{</w:t>
      </w:r>
      <w:r w:rsidR="00E05DA3">
        <w:t>p</w:t>
      </w:r>
      <w:r w:rsidR="00CE6A61">
        <w:t xml:space="preserve"> sig </w:t>
      </w:r>
      <w:r w:rsidRPr="00720520">
        <w:t>}}</w:t>
      </w:r>
    </w:p>
    <w:p w14:paraId="2F15F48F" w14:textId="170A968E" w:rsidR="0092745D" w:rsidRPr="00720520" w:rsidRDefault="001C40F3" w:rsidP="00D46C08">
      <w:pPr>
        <w:tabs>
          <w:tab w:val="left" w:pos="720"/>
        </w:tabs>
        <w:spacing w:line="480" w:lineRule="exact"/>
      </w:pPr>
      <w:r>
        <w:t>{%</w:t>
      </w:r>
      <w:r w:rsidR="00CE6A61">
        <w:t>p</w:t>
      </w:r>
      <w:r>
        <w:t xml:space="preserve"> endfor %}</w:t>
      </w:r>
    </w:p>
    <w:p w14:paraId="7853EC89" w14:textId="77777777" w:rsidR="008849D2" w:rsidRPr="00720520" w:rsidRDefault="00E234C3" w:rsidP="008B318C">
      <w:r w:rsidRPr="00720520">
        <w:t>{</w:t>
      </w:r>
      <w:r w:rsidR="008849D2" w:rsidRPr="00720520">
        <w:t>%p endfor %</w:t>
      </w:r>
      <w:r w:rsidRPr="00720520">
        <w:t>}</w:t>
      </w:r>
    </w:p>
    <w:p w14:paraId="46A634C3" w14:textId="77777777" w:rsidR="00914BB5" w:rsidRPr="00720520" w:rsidRDefault="00914BB5" w:rsidP="00D46C08"/>
    <w:sectPr w:rsidR="00914BB5" w:rsidRPr="00720520" w:rsidSect="00AF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A4EE" w14:textId="77777777" w:rsidR="001F1811" w:rsidRPr="00720520" w:rsidRDefault="001F1811">
      <w:r w:rsidRPr="00720520">
        <w:separator/>
      </w:r>
    </w:p>
  </w:endnote>
  <w:endnote w:type="continuationSeparator" w:id="0">
    <w:p w14:paraId="65EB9F7C" w14:textId="77777777" w:rsidR="001F1811" w:rsidRPr="00720520" w:rsidRDefault="001F1811">
      <w:r w:rsidRPr="007205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F19" w14:textId="77777777" w:rsidR="00D659E5" w:rsidRPr="00720520" w:rsidRDefault="00D65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3D60" w14:textId="77777777" w:rsidR="00D659E5" w:rsidRPr="00720520" w:rsidRDefault="00D65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3DE8" w14:textId="77777777" w:rsidR="00D659E5" w:rsidRPr="00720520" w:rsidRDefault="00D6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2CDE" w14:textId="77777777" w:rsidR="001F1811" w:rsidRPr="00720520" w:rsidRDefault="001F1811">
      <w:r w:rsidRPr="00720520">
        <w:separator/>
      </w:r>
    </w:p>
  </w:footnote>
  <w:footnote w:type="continuationSeparator" w:id="0">
    <w:p w14:paraId="12A799A3" w14:textId="77777777" w:rsidR="001F1811" w:rsidRPr="00720520" w:rsidRDefault="001F1811">
      <w:r w:rsidRPr="007205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24F6" w14:textId="77777777" w:rsidR="00D659E5" w:rsidRPr="00720520" w:rsidRDefault="00D65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65C4" w14:textId="77777777" w:rsidR="00D659E5" w:rsidRPr="00720520" w:rsidRDefault="00D65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2503" w14:textId="77777777" w:rsidR="00D659E5" w:rsidRPr="00720520" w:rsidRDefault="00D65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EC6"/>
    <w:rsid w:val="00023FA1"/>
    <w:rsid w:val="00080AE0"/>
    <w:rsid w:val="000A1E55"/>
    <w:rsid w:val="000B711F"/>
    <w:rsid w:val="000D1497"/>
    <w:rsid w:val="000D387C"/>
    <w:rsid w:val="000E3D5B"/>
    <w:rsid w:val="00111E3E"/>
    <w:rsid w:val="00117F18"/>
    <w:rsid w:val="001254A8"/>
    <w:rsid w:val="001274CC"/>
    <w:rsid w:val="00131154"/>
    <w:rsid w:val="00140A07"/>
    <w:rsid w:val="00140B22"/>
    <w:rsid w:val="00142BB7"/>
    <w:rsid w:val="00155E06"/>
    <w:rsid w:val="001A59D6"/>
    <w:rsid w:val="001C139B"/>
    <w:rsid w:val="001C40F3"/>
    <w:rsid w:val="001F1811"/>
    <w:rsid w:val="00206E7A"/>
    <w:rsid w:val="002531D7"/>
    <w:rsid w:val="0025650A"/>
    <w:rsid w:val="0027310E"/>
    <w:rsid w:val="00276658"/>
    <w:rsid w:val="0028082E"/>
    <w:rsid w:val="00283D7F"/>
    <w:rsid w:val="002A374A"/>
    <w:rsid w:val="002C0CED"/>
    <w:rsid w:val="002D2596"/>
    <w:rsid w:val="002E3C9D"/>
    <w:rsid w:val="002F178A"/>
    <w:rsid w:val="002F7098"/>
    <w:rsid w:val="00335638"/>
    <w:rsid w:val="003447BB"/>
    <w:rsid w:val="00360F39"/>
    <w:rsid w:val="0037189D"/>
    <w:rsid w:val="0038149F"/>
    <w:rsid w:val="003A7F18"/>
    <w:rsid w:val="003C09D8"/>
    <w:rsid w:val="003E6FB4"/>
    <w:rsid w:val="003F52C8"/>
    <w:rsid w:val="004008A7"/>
    <w:rsid w:val="0041229A"/>
    <w:rsid w:val="00416D3C"/>
    <w:rsid w:val="004301DB"/>
    <w:rsid w:val="00442AC7"/>
    <w:rsid w:val="00466E60"/>
    <w:rsid w:val="0046766F"/>
    <w:rsid w:val="00486E3B"/>
    <w:rsid w:val="004933FC"/>
    <w:rsid w:val="004A26EE"/>
    <w:rsid w:val="004B0EC6"/>
    <w:rsid w:val="004E1966"/>
    <w:rsid w:val="004F152D"/>
    <w:rsid w:val="00502B7D"/>
    <w:rsid w:val="00520D84"/>
    <w:rsid w:val="00550CA1"/>
    <w:rsid w:val="0057035F"/>
    <w:rsid w:val="00581DC1"/>
    <w:rsid w:val="005923FD"/>
    <w:rsid w:val="005B2FC3"/>
    <w:rsid w:val="005B36DD"/>
    <w:rsid w:val="005C5355"/>
    <w:rsid w:val="005D2CA7"/>
    <w:rsid w:val="005D6F61"/>
    <w:rsid w:val="005E6517"/>
    <w:rsid w:val="005F00C8"/>
    <w:rsid w:val="005F2181"/>
    <w:rsid w:val="00686AE1"/>
    <w:rsid w:val="00692646"/>
    <w:rsid w:val="00697087"/>
    <w:rsid w:val="006B52BA"/>
    <w:rsid w:val="006C4DF1"/>
    <w:rsid w:val="006F2616"/>
    <w:rsid w:val="00720520"/>
    <w:rsid w:val="00735ACC"/>
    <w:rsid w:val="007504BB"/>
    <w:rsid w:val="0076157D"/>
    <w:rsid w:val="00791754"/>
    <w:rsid w:val="007D0EFD"/>
    <w:rsid w:val="007E4399"/>
    <w:rsid w:val="007E6289"/>
    <w:rsid w:val="007F7E4E"/>
    <w:rsid w:val="0080483A"/>
    <w:rsid w:val="0080737E"/>
    <w:rsid w:val="00830F60"/>
    <w:rsid w:val="00832EE3"/>
    <w:rsid w:val="008503E8"/>
    <w:rsid w:val="0085051D"/>
    <w:rsid w:val="008519F2"/>
    <w:rsid w:val="00851A41"/>
    <w:rsid w:val="00854321"/>
    <w:rsid w:val="00854522"/>
    <w:rsid w:val="00882EA9"/>
    <w:rsid w:val="008849D2"/>
    <w:rsid w:val="008A204B"/>
    <w:rsid w:val="008B318C"/>
    <w:rsid w:val="008C357A"/>
    <w:rsid w:val="008F3047"/>
    <w:rsid w:val="00914BB5"/>
    <w:rsid w:val="00920A12"/>
    <w:rsid w:val="0092745D"/>
    <w:rsid w:val="00954DBC"/>
    <w:rsid w:val="009577AA"/>
    <w:rsid w:val="00975CC9"/>
    <w:rsid w:val="00976B3A"/>
    <w:rsid w:val="00997B77"/>
    <w:rsid w:val="009B6E95"/>
    <w:rsid w:val="009C3DEB"/>
    <w:rsid w:val="009F2A95"/>
    <w:rsid w:val="009F4676"/>
    <w:rsid w:val="00A1004F"/>
    <w:rsid w:val="00A40F15"/>
    <w:rsid w:val="00A4109D"/>
    <w:rsid w:val="00A42AFF"/>
    <w:rsid w:val="00AA0700"/>
    <w:rsid w:val="00AB2D23"/>
    <w:rsid w:val="00AE5CE8"/>
    <w:rsid w:val="00AE62D5"/>
    <w:rsid w:val="00AE6475"/>
    <w:rsid w:val="00AF34C9"/>
    <w:rsid w:val="00AF4B11"/>
    <w:rsid w:val="00AF6B2D"/>
    <w:rsid w:val="00B0327C"/>
    <w:rsid w:val="00B1667C"/>
    <w:rsid w:val="00B31A1A"/>
    <w:rsid w:val="00B456E7"/>
    <w:rsid w:val="00B60F28"/>
    <w:rsid w:val="00B969E7"/>
    <w:rsid w:val="00BA17A4"/>
    <w:rsid w:val="00BA281E"/>
    <w:rsid w:val="00BA7DEF"/>
    <w:rsid w:val="00BB3A1B"/>
    <w:rsid w:val="00BC1872"/>
    <w:rsid w:val="00BC24DA"/>
    <w:rsid w:val="00BC4911"/>
    <w:rsid w:val="00BC5A72"/>
    <w:rsid w:val="00BD104A"/>
    <w:rsid w:val="00BD2540"/>
    <w:rsid w:val="00BE499B"/>
    <w:rsid w:val="00BF5C88"/>
    <w:rsid w:val="00C25A0F"/>
    <w:rsid w:val="00C42DCA"/>
    <w:rsid w:val="00C703A3"/>
    <w:rsid w:val="00C846A9"/>
    <w:rsid w:val="00C84AF0"/>
    <w:rsid w:val="00CB2DB6"/>
    <w:rsid w:val="00CB4658"/>
    <w:rsid w:val="00CC6317"/>
    <w:rsid w:val="00CE6A61"/>
    <w:rsid w:val="00CF45FF"/>
    <w:rsid w:val="00D1529A"/>
    <w:rsid w:val="00D36DCA"/>
    <w:rsid w:val="00D45843"/>
    <w:rsid w:val="00D46C08"/>
    <w:rsid w:val="00D47803"/>
    <w:rsid w:val="00D53AA9"/>
    <w:rsid w:val="00D57E8E"/>
    <w:rsid w:val="00D628FC"/>
    <w:rsid w:val="00D659E5"/>
    <w:rsid w:val="00D70A16"/>
    <w:rsid w:val="00D81553"/>
    <w:rsid w:val="00DA0908"/>
    <w:rsid w:val="00DC78B2"/>
    <w:rsid w:val="00DD2562"/>
    <w:rsid w:val="00E05DA3"/>
    <w:rsid w:val="00E07B47"/>
    <w:rsid w:val="00E234C3"/>
    <w:rsid w:val="00E25574"/>
    <w:rsid w:val="00E5422F"/>
    <w:rsid w:val="00E57DF6"/>
    <w:rsid w:val="00E64D21"/>
    <w:rsid w:val="00E727C9"/>
    <w:rsid w:val="00EE44CB"/>
    <w:rsid w:val="00EE6362"/>
    <w:rsid w:val="00EF33B2"/>
    <w:rsid w:val="00F065D9"/>
    <w:rsid w:val="00F2119F"/>
    <w:rsid w:val="00F273A3"/>
    <w:rsid w:val="00F568C5"/>
    <w:rsid w:val="00F61A2F"/>
    <w:rsid w:val="00F72718"/>
    <w:rsid w:val="00F74043"/>
    <w:rsid w:val="00FD6FEA"/>
    <w:rsid w:val="00FE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DF3A8"/>
  <w15:docId w15:val="{7AD0BF77-60C0-4E5F-9F7E-D3584934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1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DB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DBC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54DB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954DB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54DBC"/>
    <w:pPr>
      <w:pBdr>
        <w:top w:val="double" w:sz="6" w:space="10" w:color="auto"/>
        <w:bottom w:val="double" w:sz="6" w:space="10" w:color="auto"/>
      </w:pBd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sid w:val="00954DB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954D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54DBC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954D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54DBC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A59D6"/>
    <w:tblPr/>
  </w:style>
  <w:style w:type="table" w:styleId="TableGrid">
    <w:name w:val="Table Grid"/>
    <w:basedOn w:val="TableNormal"/>
    <w:uiPriority w:val="59"/>
    <w:rsid w:val="001A59D6"/>
    <w:rPr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0E3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D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3D5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D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3D5B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C9D6-3B57-467D-9DE4-E313DA0D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274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Subscriptions #2</vt:lpstr>
    </vt:vector>
  </TitlesOfParts>
  <Company>Granville Sofware Inc.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Subscriptions #2</dc:title>
  <dc:creator>Granville Sofware Inc.</dc:creator>
  <cp:keywords>HotDocs Template</cp:keywords>
  <cp:lastModifiedBy>alex miller</cp:lastModifiedBy>
  <cp:revision>44</cp:revision>
  <dcterms:created xsi:type="dcterms:W3CDTF">2018-10-09T20:01:00Z</dcterms:created>
  <dcterms:modified xsi:type="dcterms:W3CDTF">2022-02-25T19:30:00Z</dcterms:modified>
</cp:coreProperties>
</file>