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DF15C" w14:textId="77777777" w:rsidR="00387B9D" w:rsidRPr="009F0305" w:rsidRDefault="000232C1" w:rsidP="00274E47">
      <w:pPr>
        <w:keepNext/>
      </w:pPr>
      <w:bookmarkStart w:id="0" w:name="_GoBack"/>
      <w:bookmarkEnd w:id="0"/>
      <w:r w:rsidRPr="009F0305">
        <w:t>{</w:t>
      </w:r>
      <w:r w:rsidR="00387B9D" w:rsidRPr="009F0305">
        <w:t>%</w:t>
      </w:r>
      <w:r w:rsidR="00CF04FD" w:rsidRPr="009F0305">
        <w:t>p</w:t>
      </w:r>
      <w:r w:rsidR="00387B9D" w:rsidRPr="009F0305">
        <w:t xml:space="preserve"> for sec in security_report %</w:t>
      </w:r>
      <w:r w:rsidRPr="009F0305">
        <w:t>}</w:t>
      </w:r>
    </w:p>
    <w:p w14:paraId="57110EEB" w14:textId="77777777" w:rsidR="00274E47" w:rsidRPr="009F0305" w:rsidRDefault="000232C1" w:rsidP="00274E47">
      <w:pPr>
        <w:keepNext/>
      </w:pPr>
      <w:r w:rsidRPr="009F0305">
        <w:t>{</w:t>
      </w:r>
      <w:r w:rsidR="00274E47" w:rsidRPr="009F0305">
        <w:t>%p if loop.first or loop.previtem.class_type != sec.class_type %</w:t>
      </w:r>
      <w:r w:rsidRPr="009F0305">
        <w:t>}</w:t>
      </w:r>
    </w:p>
    <w:p w14:paraId="44762590" w14:textId="77777777" w:rsidR="00D34367" w:rsidRPr="009F0305" w:rsidRDefault="00D34367" w:rsidP="00274E47">
      <w:pPr>
        <w:keepNext/>
      </w:pPr>
    </w:p>
    <w:p w14:paraId="038BD723" w14:textId="77777777" w:rsidR="000E75E7" w:rsidRPr="009F0305" w:rsidRDefault="000232C1" w:rsidP="00274E47">
      <w:pPr>
        <w:keepNext/>
        <w:rPr>
          <w:b/>
          <w:bCs/>
          <w:u w:val="single"/>
        </w:rPr>
      </w:pPr>
      <w:r w:rsidRPr="009F0305">
        <w:rPr>
          <w:b/>
          <w:bCs/>
          <w:u w:val="single"/>
        </w:rPr>
        <w:t>{{</w:t>
      </w:r>
      <w:r w:rsidR="00274E47" w:rsidRPr="009F0305">
        <w:rPr>
          <w:b/>
          <w:bCs/>
          <w:u w:val="single"/>
        </w:rPr>
        <w:t>sec.class_type</w:t>
      </w:r>
      <w:r w:rsidRPr="009F0305">
        <w:rPr>
          <w:b/>
          <w:bCs/>
          <w:u w:val="single"/>
        </w:rPr>
        <w:t>}}</w:t>
      </w:r>
    </w:p>
    <w:p w14:paraId="26C91AAE" w14:textId="77777777" w:rsidR="00274E47" w:rsidRPr="009F0305" w:rsidRDefault="00274E47" w:rsidP="00274E47">
      <w:pPr>
        <w:keepNext/>
        <w:rPr>
          <w:b/>
          <w:bCs/>
          <w:u w:val="single"/>
        </w:rPr>
      </w:pPr>
    </w:p>
    <w:tbl>
      <w:tblPr>
        <w:tblW w:w="1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8"/>
        <w:gridCol w:w="3000"/>
        <w:gridCol w:w="3224"/>
      </w:tblGrid>
      <w:tr w:rsidR="00781DA0" w:rsidRPr="009F0305" w14:paraId="2E7E391F" w14:textId="77777777" w:rsidTr="007B34A6">
        <w:trPr>
          <w:trHeight w:val="620"/>
        </w:trPr>
        <w:tc>
          <w:tcPr>
            <w:tcW w:w="5028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0C114B33" w14:textId="77777777" w:rsidR="00781DA0" w:rsidRPr="009F0305" w:rsidRDefault="00781DA0" w:rsidP="008359EE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9F0305">
              <w:rPr>
                <w:b/>
                <w:bCs/>
                <w:spacing w:val="-3"/>
                <w:sz w:val="20"/>
                <w:szCs w:val="20"/>
              </w:rPr>
              <w:t>Shareholder</w:t>
            </w:r>
          </w:p>
        </w:tc>
        <w:tc>
          <w:tcPr>
            <w:tcW w:w="300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0E7E89AB" w14:textId="77777777" w:rsidR="00781DA0" w:rsidRPr="009F0305" w:rsidRDefault="00781DA0" w:rsidP="008359EE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9F0305">
              <w:rPr>
                <w:b/>
                <w:bCs/>
                <w:spacing w:val="-3"/>
                <w:sz w:val="20"/>
                <w:szCs w:val="20"/>
              </w:rPr>
              <w:t>Number of Shares</w:t>
            </w:r>
          </w:p>
        </w:tc>
        <w:tc>
          <w:tcPr>
            <w:tcW w:w="3224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27742A0F" w14:textId="77777777" w:rsidR="00781DA0" w:rsidRPr="009F0305" w:rsidRDefault="00781DA0" w:rsidP="008359EE">
            <w:pPr>
              <w:keepNext/>
              <w:keepLines/>
              <w:suppressAutoHyphens/>
              <w:spacing w:line="240" w:lineRule="atLeast"/>
              <w:jc w:val="center"/>
              <w:rPr>
                <w:b/>
                <w:bCs/>
                <w:spacing w:val="-3"/>
                <w:sz w:val="20"/>
                <w:szCs w:val="20"/>
              </w:rPr>
            </w:pPr>
            <w:r w:rsidRPr="009F0305">
              <w:rPr>
                <w:b/>
                <w:bCs/>
                <w:spacing w:val="-3"/>
                <w:sz w:val="20"/>
                <w:szCs w:val="20"/>
              </w:rPr>
              <w:t>Date Acquired</w:t>
            </w:r>
          </w:p>
        </w:tc>
      </w:tr>
    </w:tbl>
    <w:p w14:paraId="3B623287" w14:textId="77777777" w:rsidR="00387B9D" w:rsidRPr="009F0305" w:rsidRDefault="000232C1" w:rsidP="00387B9D">
      <w:pPr>
        <w:keepNext/>
        <w:rPr>
          <w:bCs/>
        </w:rPr>
      </w:pPr>
      <w:r w:rsidRPr="009F0305">
        <w:rPr>
          <w:bCs/>
        </w:rPr>
        <w:t>{</w:t>
      </w:r>
      <w:r w:rsidR="00387B9D" w:rsidRPr="009F0305">
        <w:rPr>
          <w:bCs/>
        </w:rPr>
        <w:t>%p endif %</w:t>
      </w:r>
      <w:r w:rsidRPr="009F0305">
        <w:rPr>
          <w:bCs/>
        </w:rPr>
        <w:t>}</w:t>
      </w:r>
    </w:p>
    <w:tbl>
      <w:tblPr>
        <w:tblW w:w="11252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8"/>
        <w:gridCol w:w="3000"/>
        <w:gridCol w:w="3224"/>
      </w:tblGrid>
      <w:tr w:rsidR="00781DA0" w:rsidRPr="009F0305" w14:paraId="1385A32E" w14:textId="77777777">
        <w:trPr>
          <w:trHeight w:val="402"/>
        </w:trPr>
        <w:tc>
          <w:tcPr>
            <w:tcW w:w="5028" w:type="dxa"/>
            <w:vAlign w:val="center"/>
          </w:tcPr>
          <w:p w14:paraId="41393DD5" w14:textId="77777777" w:rsidR="00781DA0" w:rsidRPr="009F0305" w:rsidRDefault="000232C1" w:rsidP="00387B9D">
            <w:pPr>
              <w:keepNext/>
              <w:keepLines/>
              <w:suppressAutoHyphens/>
              <w:spacing w:line="240" w:lineRule="atLeast"/>
              <w:rPr>
                <w:spacing w:val="-3"/>
                <w:sz w:val="20"/>
                <w:szCs w:val="20"/>
              </w:rPr>
            </w:pPr>
            <w:r w:rsidRPr="009F0305">
              <w:rPr>
                <w:spacing w:val="-3"/>
                <w:sz w:val="20"/>
                <w:szCs w:val="20"/>
              </w:rPr>
              <w:t>{{</w:t>
            </w:r>
            <w:r w:rsidR="00387B9D" w:rsidRPr="009F0305">
              <w:rPr>
                <w:spacing w:val="-3"/>
                <w:sz w:val="20"/>
                <w:szCs w:val="20"/>
              </w:rPr>
              <w:t>sec.full_name</w:t>
            </w:r>
            <w:r w:rsidRPr="009F0305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3000" w:type="dxa"/>
            <w:vAlign w:val="center"/>
          </w:tcPr>
          <w:p w14:paraId="4C05F795" w14:textId="77777777" w:rsidR="00781DA0" w:rsidRPr="009F0305" w:rsidRDefault="000232C1" w:rsidP="008359EE">
            <w:pPr>
              <w:keepNext/>
              <w:keepLines/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9F0305">
              <w:rPr>
                <w:spacing w:val="-3"/>
                <w:sz w:val="20"/>
                <w:szCs w:val="20"/>
              </w:rPr>
              <w:t>{{</w:t>
            </w:r>
            <w:r w:rsidR="00387B9D" w:rsidRPr="009F0305">
              <w:rPr>
                <w:spacing w:val="-3"/>
                <w:sz w:val="20"/>
                <w:szCs w:val="20"/>
              </w:rPr>
              <w:t>sec.share_amount</w:t>
            </w:r>
            <w:r w:rsidRPr="009F0305">
              <w:rPr>
                <w:spacing w:val="-3"/>
                <w:sz w:val="20"/>
                <w:szCs w:val="20"/>
              </w:rPr>
              <w:t>}}</w:t>
            </w:r>
          </w:p>
        </w:tc>
        <w:tc>
          <w:tcPr>
            <w:tcW w:w="3224" w:type="dxa"/>
            <w:vAlign w:val="center"/>
          </w:tcPr>
          <w:p w14:paraId="1BF7FBDA" w14:textId="77777777" w:rsidR="00781DA0" w:rsidRPr="009F0305" w:rsidRDefault="000232C1" w:rsidP="008359EE">
            <w:pPr>
              <w:keepNext/>
              <w:keepLines/>
              <w:suppressAutoHyphens/>
              <w:spacing w:line="240" w:lineRule="atLeast"/>
              <w:jc w:val="center"/>
              <w:rPr>
                <w:spacing w:val="-3"/>
                <w:sz w:val="20"/>
                <w:szCs w:val="20"/>
              </w:rPr>
            </w:pPr>
            <w:r w:rsidRPr="009F0305">
              <w:rPr>
                <w:spacing w:val="-3"/>
                <w:sz w:val="20"/>
                <w:szCs w:val="20"/>
              </w:rPr>
              <w:t>{{</w:t>
            </w:r>
            <w:r w:rsidR="00387B9D" w:rsidRPr="009F0305">
              <w:rPr>
                <w:spacing w:val="-3"/>
                <w:sz w:val="20"/>
                <w:szCs w:val="20"/>
              </w:rPr>
              <w:t>sec.first_date</w:t>
            </w:r>
            <w:r w:rsidR="00A773D6" w:rsidRPr="009F0305">
              <w:rPr>
                <w:spacing w:val="-3"/>
                <w:sz w:val="20"/>
                <w:szCs w:val="20"/>
              </w:rPr>
              <w:t>|toDate('June 3, 1990')</w:t>
            </w:r>
            <w:r w:rsidRPr="009F0305">
              <w:rPr>
                <w:spacing w:val="-3"/>
                <w:sz w:val="20"/>
                <w:szCs w:val="20"/>
              </w:rPr>
              <w:t>}}</w:t>
            </w:r>
          </w:p>
        </w:tc>
      </w:tr>
    </w:tbl>
    <w:p w14:paraId="08D1CC0B" w14:textId="77777777" w:rsidR="0043146B" w:rsidRPr="009F0305" w:rsidRDefault="000232C1" w:rsidP="0043146B">
      <w:r w:rsidRPr="009F0305">
        <w:t>{</w:t>
      </w:r>
      <w:r w:rsidR="00387B9D" w:rsidRPr="009F0305">
        <w:t>%p endfor %</w:t>
      </w:r>
      <w:r w:rsidRPr="009F0305">
        <w:t>}</w:t>
      </w:r>
    </w:p>
    <w:sectPr w:rsidR="0043146B" w:rsidRPr="009F0305" w:rsidSect="00E859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720" w:bottom="1080" w:left="720" w:header="634" w:footer="461" w:gutter="0"/>
      <w:paperSrc w:first="7" w:other="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7DDF7" w14:textId="77777777" w:rsidR="003C5189" w:rsidRPr="009F0305" w:rsidRDefault="003C5189">
      <w:r w:rsidRPr="009F0305">
        <w:separator/>
      </w:r>
    </w:p>
  </w:endnote>
  <w:endnote w:type="continuationSeparator" w:id="0">
    <w:p w14:paraId="312F6C18" w14:textId="77777777" w:rsidR="003C5189" w:rsidRPr="009F0305" w:rsidRDefault="003C5189">
      <w:r w:rsidRPr="009F03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9C2FE" w14:textId="77777777" w:rsidR="00064A23" w:rsidRPr="009F0305" w:rsidRDefault="00064A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EE830" w14:textId="77777777" w:rsidR="00B11E28" w:rsidRPr="009F0305" w:rsidRDefault="00B11E28" w:rsidP="00B11E28">
    <w:pPr>
      <w:pStyle w:val="Footer"/>
      <w:tabs>
        <w:tab w:val="clear" w:pos="4320"/>
        <w:tab w:val="clear" w:pos="8640"/>
      </w:tabs>
      <w:jc w:val="right"/>
      <w:rPr>
        <w:sz w:val="18"/>
        <w:szCs w:val="18"/>
      </w:rPr>
    </w:pPr>
    <w:r w:rsidRPr="009F0305">
      <w:rPr>
        <w:sz w:val="18"/>
        <w:szCs w:val="18"/>
      </w:rPr>
      <w:t xml:space="preserve">Page </w:t>
    </w:r>
    <w:r w:rsidR="00A173E9" w:rsidRPr="009F0305">
      <w:rPr>
        <w:sz w:val="18"/>
        <w:szCs w:val="18"/>
      </w:rPr>
      <w:fldChar w:fldCharType="begin"/>
    </w:r>
    <w:r w:rsidRPr="009F0305">
      <w:rPr>
        <w:sz w:val="18"/>
        <w:szCs w:val="18"/>
      </w:rPr>
      <w:instrText xml:space="preserve"> PAGE </w:instrText>
    </w:r>
    <w:r w:rsidR="00A173E9" w:rsidRPr="009F0305">
      <w:rPr>
        <w:sz w:val="18"/>
        <w:szCs w:val="18"/>
      </w:rPr>
      <w:fldChar w:fldCharType="separate"/>
    </w:r>
    <w:r w:rsidR="00D34367" w:rsidRPr="009F0305">
      <w:rPr>
        <w:noProof/>
        <w:sz w:val="18"/>
        <w:szCs w:val="18"/>
      </w:rPr>
      <w:t>2</w:t>
    </w:r>
    <w:r w:rsidR="00A173E9" w:rsidRPr="009F0305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AFC29" w14:textId="77777777" w:rsidR="00B11E28" w:rsidRPr="009F0305" w:rsidRDefault="00B11E28" w:rsidP="00B11E28">
    <w:pPr>
      <w:pStyle w:val="Footer"/>
      <w:tabs>
        <w:tab w:val="clear" w:pos="4320"/>
        <w:tab w:val="clear" w:pos="8640"/>
      </w:tabs>
      <w:jc w:val="right"/>
      <w:rPr>
        <w:sz w:val="18"/>
        <w:szCs w:val="18"/>
      </w:rPr>
    </w:pPr>
    <w:r w:rsidRPr="009F0305">
      <w:rPr>
        <w:sz w:val="18"/>
        <w:szCs w:val="18"/>
      </w:rPr>
      <w:t xml:space="preserve">Page </w:t>
    </w:r>
    <w:r w:rsidR="00A173E9" w:rsidRPr="009F0305">
      <w:rPr>
        <w:sz w:val="18"/>
        <w:szCs w:val="18"/>
      </w:rPr>
      <w:fldChar w:fldCharType="begin"/>
    </w:r>
    <w:r w:rsidRPr="009F0305">
      <w:rPr>
        <w:sz w:val="18"/>
        <w:szCs w:val="18"/>
      </w:rPr>
      <w:instrText xml:space="preserve"> PAGE </w:instrText>
    </w:r>
    <w:r w:rsidR="00A173E9" w:rsidRPr="009F0305">
      <w:rPr>
        <w:sz w:val="18"/>
        <w:szCs w:val="18"/>
      </w:rPr>
      <w:fldChar w:fldCharType="separate"/>
    </w:r>
    <w:r w:rsidR="009F0305">
      <w:rPr>
        <w:noProof/>
        <w:sz w:val="18"/>
        <w:szCs w:val="18"/>
      </w:rPr>
      <w:t>1</w:t>
    </w:r>
    <w:r w:rsidR="00A173E9" w:rsidRPr="009F030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D2A91" w14:textId="77777777" w:rsidR="003C5189" w:rsidRPr="009F0305" w:rsidRDefault="003C5189">
      <w:r w:rsidRPr="009F0305">
        <w:separator/>
      </w:r>
    </w:p>
  </w:footnote>
  <w:footnote w:type="continuationSeparator" w:id="0">
    <w:p w14:paraId="4D740AE5" w14:textId="77777777" w:rsidR="003C5189" w:rsidRPr="009F0305" w:rsidRDefault="003C5189">
      <w:r w:rsidRPr="009F0305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36860" w14:textId="77777777" w:rsidR="00064A23" w:rsidRPr="009F0305" w:rsidRDefault="00064A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6031" w14:textId="77777777" w:rsidR="00064A23" w:rsidRPr="009F0305" w:rsidRDefault="00064A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60003" w14:textId="77777777" w:rsidR="00B11E28" w:rsidRPr="009F0305" w:rsidRDefault="0043146B" w:rsidP="00B11E28">
    <w:pPr>
      <w:jc w:val="center"/>
      <w:rPr>
        <w:b/>
        <w:bCs/>
        <w:sz w:val="40"/>
        <w:szCs w:val="40"/>
        <w:u w:val="single"/>
      </w:rPr>
    </w:pPr>
    <w:r w:rsidRPr="009F0305">
      <w:rPr>
        <w:b/>
        <w:bCs/>
        <w:sz w:val="40"/>
        <w:szCs w:val="40"/>
        <w:u w:val="single"/>
      </w:rPr>
      <w:t>{{corp.name|upper}}</w:t>
    </w:r>
  </w:p>
  <w:p w14:paraId="751B5A90" w14:textId="77777777" w:rsidR="00B11E28" w:rsidRPr="009F0305" w:rsidRDefault="00B11E28" w:rsidP="00B11E28">
    <w:pPr>
      <w:rPr>
        <w:sz w:val="16"/>
        <w:szCs w:val="16"/>
      </w:rPr>
    </w:pPr>
  </w:p>
  <w:p w14:paraId="356E4099" w14:textId="77777777" w:rsidR="00B11E28" w:rsidRPr="009F0305" w:rsidRDefault="00B11E28" w:rsidP="00B11E28">
    <w:pPr>
      <w:jc w:val="center"/>
      <w:rPr>
        <w:sz w:val="28"/>
        <w:szCs w:val="28"/>
      </w:rPr>
    </w:pPr>
    <w:r w:rsidRPr="009F0305">
      <w:rPr>
        <w:sz w:val="28"/>
        <w:szCs w:val="28"/>
      </w:rPr>
      <w:t>Securities Report</w:t>
    </w:r>
  </w:p>
  <w:p w14:paraId="61B0F1D7" w14:textId="77777777" w:rsidR="00E85975" w:rsidRPr="009F0305" w:rsidRDefault="00B11E28" w:rsidP="005267FC">
    <w:pPr>
      <w:pStyle w:val="Header"/>
      <w:tabs>
        <w:tab w:val="clear" w:pos="4320"/>
        <w:tab w:val="clear" w:pos="8640"/>
      </w:tabs>
      <w:jc w:val="center"/>
      <w:rPr>
        <w:sz w:val="18"/>
        <w:szCs w:val="18"/>
      </w:rPr>
    </w:pPr>
    <w:r w:rsidRPr="009F0305">
      <w:rPr>
        <w:sz w:val="18"/>
        <w:szCs w:val="18"/>
      </w:rPr>
      <w:t xml:space="preserve">Updated: </w:t>
    </w:r>
    <w:r w:rsidR="0043146B" w:rsidRPr="009F0305">
      <w:rPr>
        <w:sz w:val="18"/>
        <w:szCs w:val="18"/>
      </w:rPr>
      <w:t>{{TODAY|toDate('June 3, 1990')}}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C1AC8"/>
    <w:rsid w:val="00002837"/>
    <w:rsid w:val="000232C1"/>
    <w:rsid w:val="00047AAC"/>
    <w:rsid w:val="00064A23"/>
    <w:rsid w:val="000A0339"/>
    <w:rsid w:val="000A7AFC"/>
    <w:rsid w:val="000B6500"/>
    <w:rsid w:val="000D02AE"/>
    <w:rsid w:val="000E75E7"/>
    <w:rsid w:val="0010166E"/>
    <w:rsid w:val="001102E7"/>
    <w:rsid w:val="00116863"/>
    <w:rsid w:val="0012592C"/>
    <w:rsid w:val="00162688"/>
    <w:rsid w:val="001645ED"/>
    <w:rsid w:val="00182B79"/>
    <w:rsid w:val="001A35C8"/>
    <w:rsid w:val="001C19DD"/>
    <w:rsid w:val="001C48F2"/>
    <w:rsid w:val="001F337F"/>
    <w:rsid w:val="001F5AE1"/>
    <w:rsid w:val="00204F7D"/>
    <w:rsid w:val="002102D2"/>
    <w:rsid w:val="002214FC"/>
    <w:rsid w:val="002474EC"/>
    <w:rsid w:val="00263B1D"/>
    <w:rsid w:val="00274E47"/>
    <w:rsid w:val="00282A31"/>
    <w:rsid w:val="00287C1C"/>
    <w:rsid w:val="00296FDE"/>
    <w:rsid w:val="002C0A4D"/>
    <w:rsid w:val="002C5526"/>
    <w:rsid w:val="002D695D"/>
    <w:rsid w:val="002F5848"/>
    <w:rsid w:val="002F7D2C"/>
    <w:rsid w:val="00315E7F"/>
    <w:rsid w:val="00316A3A"/>
    <w:rsid w:val="00321827"/>
    <w:rsid w:val="003305A4"/>
    <w:rsid w:val="00333C02"/>
    <w:rsid w:val="003356CD"/>
    <w:rsid w:val="003356DA"/>
    <w:rsid w:val="003875E6"/>
    <w:rsid w:val="00387B9D"/>
    <w:rsid w:val="00394E6D"/>
    <w:rsid w:val="003B77FC"/>
    <w:rsid w:val="003C1AC8"/>
    <w:rsid w:val="003C5189"/>
    <w:rsid w:val="003F7377"/>
    <w:rsid w:val="0043146B"/>
    <w:rsid w:val="004573C2"/>
    <w:rsid w:val="00457A04"/>
    <w:rsid w:val="004813E1"/>
    <w:rsid w:val="004B54B6"/>
    <w:rsid w:val="004C4F7A"/>
    <w:rsid w:val="004C549C"/>
    <w:rsid w:val="004C72A5"/>
    <w:rsid w:val="005036AD"/>
    <w:rsid w:val="00514369"/>
    <w:rsid w:val="00523369"/>
    <w:rsid w:val="005267FC"/>
    <w:rsid w:val="00526D77"/>
    <w:rsid w:val="00532451"/>
    <w:rsid w:val="0056341A"/>
    <w:rsid w:val="00572EBE"/>
    <w:rsid w:val="00591F85"/>
    <w:rsid w:val="005A55D1"/>
    <w:rsid w:val="005B7CB0"/>
    <w:rsid w:val="005C0613"/>
    <w:rsid w:val="005D4418"/>
    <w:rsid w:val="005E3492"/>
    <w:rsid w:val="005F643E"/>
    <w:rsid w:val="00613AE9"/>
    <w:rsid w:val="0064176B"/>
    <w:rsid w:val="00684A69"/>
    <w:rsid w:val="00697E49"/>
    <w:rsid w:val="006A1310"/>
    <w:rsid w:val="006E04C4"/>
    <w:rsid w:val="006F4D35"/>
    <w:rsid w:val="00702204"/>
    <w:rsid w:val="00705F52"/>
    <w:rsid w:val="00713867"/>
    <w:rsid w:val="00715735"/>
    <w:rsid w:val="00725A02"/>
    <w:rsid w:val="00746E7F"/>
    <w:rsid w:val="00750CFA"/>
    <w:rsid w:val="007760EA"/>
    <w:rsid w:val="00781DA0"/>
    <w:rsid w:val="00785073"/>
    <w:rsid w:val="007B34A6"/>
    <w:rsid w:val="00814758"/>
    <w:rsid w:val="008359EE"/>
    <w:rsid w:val="0085020A"/>
    <w:rsid w:val="00854169"/>
    <w:rsid w:val="008567FB"/>
    <w:rsid w:val="00874C3D"/>
    <w:rsid w:val="00893272"/>
    <w:rsid w:val="008A7C83"/>
    <w:rsid w:val="00911B06"/>
    <w:rsid w:val="00926D0F"/>
    <w:rsid w:val="00926D78"/>
    <w:rsid w:val="00961107"/>
    <w:rsid w:val="00965198"/>
    <w:rsid w:val="00966FF2"/>
    <w:rsid w:val="00985AB4"/>
    <w:rsid w:val="009946F0"/>
    <w:rsid w:val="009A16F1"/>
    <w:rsid w:val="009A5AC6"/>
    <w:rsid w:val="009A7F3C"/>
    <w:rsid w:val="009B4019"/>
    <w:rsid w:val="009B646C"/>
    <w:rsid w:val="009B6E66"/>
    <w:rsid w:val="009D4BE7"/>
    <w:rsid w:val="009E49AB"/>
    <w:rsid w:val="009F0305"/>
    <w:rsid w:val="00A1345D"/>
    <w:rsid w:val="00A173E9"/>
    <w:rsid w:val="00A23D2D"/>
    <w:rsid w:val="00A4335C"/>
    <w:rsid w:val="00A67DB8"/>
    <w:rsid w:val="00A702D5"/>
    <w:rsid w:val="00A706E5"/>
    <w:rsid w:val="00A7090F"/>
    <w:rsid w:val="00A70D51"/>
    <w:rsid w:val="00A773D6"/>
    <w:rsid w:val="00A92F09"/>
    <w:rsid w:val="00AB1437"/>
    <w:rsid w:val="00AC2EBF"/>
    <w:rsid w:val="00AD4592"/>
    <w:rsid w:val="00AD7830"/>
    <w:rsid w:val="00AF1E5E"/>
    <w:rsid w:val="00AF5592"/>
    <w:rsid w:val="00B07966"/>
    <w:rsid w:val="00B11E28"/>
    <w:rsid w:val="00B361F8"/>
    <w:rsid w:val="00B53865"/>
    <w:rsid w:val="00B60E8A"/>
    <w:rsid w:val="00BB228A"/>
    <w:rsid w:val="00BC3372"/>
    <w:rsid w:val="00BC65E9"/>
    <w:rsid w:val="00C026CB"/>
    <w:rsid w:val="00C30579"/>
    <w:rsid w:val="00C42A33"/>
    <w:rsid w:val="00C43B32"/>
    <w:rsid w:val="00C57EE4"/>
    <w:rsid w:val="00C705FD"/>
    <w:rsid w:val="00C73308"/>
    <w:rsid w:val="00C93AE9"/>
    <w:rsid w:val="00CB3870"/>
    <w:rsid w:val="00CE7834"/>
    <w:rsid w:val="00CF04FD"/>
    <w:rsid w:val="00D32896"/>
    <w:rsid w:val="00D34367"/>
    <w:rsid w:val="00D93EDB"/>
    <w:rsid w:val="00D951EC"/>
    <w:rsid w:val="00DA2796"/>
    <w:rsid w:val="00DC03A6"/>
    <w:rsid w:val="00DD3EE7"/>
    <w:rsid w:val="00DE058B"/>
    <w:rsid w:val="00E729A7"/>
    <w:rsid w:val="00E85975"/>
    <w:rsid w:val="00EB3BB9"/>
    <w:rsid w:val="00EC0EA8"/>
    <w:rsid w:val="00ED206C"/>
    <w:rsid w:val="00EE054C"/>
    <w:rsid w:val="00F014C0"/>
    <w:rsid w:val="00F27665"/>
    <w:rsid w:val="00F428D2"/>
    <w:rsid w:val="00F4398E"/>
    <w:rsid w:val="00F46DE3"/>
    <w:rsid w:val="00F75835"/>
    <w:rsid w:val="00FC5D94"/>
    <w:rsid w:val="00FE3288"/>
    <w:rsid w:val="00FF7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FE85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A4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06E5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706E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A706E5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A706E5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706E5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706E5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9A16F1"/>
    <w:tblPr/>
  </w:style>
  <w:style w:type="table" w:styleId="TableGrid">
    <w:name w:val="Table Grid"/>
    <w:basedOn w:val="TableNormal"/>
    <w:uiPriority w:val="59"/>
    <w:rsid w:val="009A16F1"/>
    <w:rPr>
      <w:lang w:val="en-CA"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50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Shareholder Register</vt:lpstr>
    </vt:vector>
  </TitlesOfParts>
  <Company>Granville Sofware Inc.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Shareholder Register</dc:title>
  <dc:creator>Granville Sofware Inc.</dc:creator>
  <cp:keywords>HotDocs Template</cp:keywords>
  <cp:lastModifiedBy>GSI</cp:lastModifiedBy>
  <cp:revision>15</cp:revision>
  <cp:lastPrinted>2014-06-02T20:20:00Z</cp:lastPrinted>
  <dcterms:created xsi:type="dcterms:W3CDTF">2018-10-09T20:00:00Z</dcterms:created>
  <dcterms:modified xsi:type="dcterms:W3CDTF">2020-03-05T18:07:00Z</dcterms:modified>
</cp:coreProperties>
</file>