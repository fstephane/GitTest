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48F7" w14:textId="7D456DE6" w:rsidR="00006ED2" w:rsidRPr="00D23B31" w:rsidRDefault="0095071E">
      <w:pPr>
        <w:ind w:right="1800"/>
        <w:rPr>
          <w:rFonts w:ascii="Century Gothic" w:hAnsi="Century Gothic"/>
          <w:b/>
          <w:bCs/>
        </w:rPr>
      </w:pPr>
      <w:r w:rsidRPr="00D23B31">
        <w:rPr>
          <w:rFonts w:ascii="Century Gothic" w:hAnsi="Century Gothic"/>
        </w:rPr>
        <w:t>{{</w:t>
      </w:r>
      <w:r w:rsidR="00240D07" w:rsidRPr="00D23B31">
        <w:rPr>
          <w:rFonts w:ascii="Century Gothic" w:hAnsi="Century Gothic"/>
        </w:rPr>
        <w:t>p letter_date_insert</w:t>
      </w:r>
      <w:r w:rsidRPr="00D23B31">
        <w:rPr>
          <w:rFonts w:ascii="Century Gothic" w:hAnsi="Century Gothic"/>
        </w:rPr>
        <w:t>}}</w:t>
      </w:r>
    </w:p>
    <w:p w14:paraId="45BB4DC3" w14:textId="77777777" w:rsidR="00587476" w:rsidRPr="00D23B31" w:rsidRDefault="0095071E">
      <w:pPr>
        <w:ind w:right="1800"/>
        <w:rPr>
          <w:rFonts w:ascii="Century Gothic" w:hAnsi="Century Gothic"/>
          <w:b/>
          <w:bCs/>
        </w:rPr>
      </w:pPr>
      <w:r w:rsidRPr="00D23B31">
        <w:rPr>
          <w:rFonts w:ascii="Century Gothic" w:hAnsi="Century Gothic"/>
          <w:b/>
          <w:bCs/>
        </w:rPr>
        <w:t>{{</w:t>
      </w:r>
      <w:r w:rsidR="00C41486" w:rsidRPr="00D23B31">
        <w:rPr>
          <w:rFonts w:ascii="Century Gothic" w:hAnsi="Century Gothic"/>
          <w:b/>
          <w:bCs/>
        </w:rPr>
        <w:t>corp.name</w:t>
      </w:r>
      <w:r w:rsidRPr="00D23B31">
        <w:rPr>
          <w:rFonts w:ascii="Century Gothic" w:hAnsi="Century Gothic"/>
          <w:b/>
          <w:bCs/>
        </w:rPr>
        <w:t>}}</w:t>
      </w:r>
    </w:p>
    <w:p w14:paraId="3DA306BC" w14:textId="77777777" w:rsidR="00587476" w:rsidRPr="00D23B31" w:rsidRDefault="0095071E">
      <w:pPr>
        <w:ind w:right="1800"/>
        <w:rPr>
          <w:rFonts w:ascii="Century Gothic" w:hAnsi="Century Gothic"/>
        </w:rPr>
      </w:pPr>
      <w:r w:rsidRPr="00D23B31">
        <w:rPr>
          <w:rFonts w:ascii="Century Gothic" w:hAnsi="Century Gothic"/>
        </w:rPr>
        <w:t>{{</w:t>
      </w:r>
      <w:r w:rsidR="00C41486" w:rsidRPr="00D23B31">
        <w:rPr>
          <w:rFonts w:ascii="Century Gothic" w:hAnsi="Century Gothic"/>
        </w:rPr>
        <w:t>president.pres_address</w:t>
      </w:r>
      <w:r w:rsidRPr="00D23B31">
        <w:rPr>
          <w:rFonts w:ascii="Century Gothic" w:hAnsi="Century Gothic"/>
        </w:rPr>
        <w:t>}}</w:t>
      </w:r>
    </w:p>
    <w:p w14:paraId="32462C6B" w14:textId="77777777" w:rsidR="00587476" w:rsidRPr="00D23B31" w:rsidRDefault="00587476">
      <w:pPr>
        <w:rPr>
          <w:rFonts w:ascii="Century Gothic" w:hAnsi="Century Gothic"/>
        </w:rPr>
      </w:pPr>
    </w:p>
    <w:p w14:paraId="4C7169EC" w14:textId="77777777" w:rsidR="00AF360F" w:rsidRPr="00D23B31" w:rsidRDefault="00AF360F" w:rsidP="00AF360F">
      <w:pPr>
        <w:rPr>
          <w:rFonts w:ascii="Century Gothic" w:hAnsi="Century Gothic"/>
        </w:rPr>
      </w:pPr>
      <w:r w:rsidRPr="00D23B31">
        <w:rPr>
          <w:rFonts w:ascii="Century Gothic" w:hAnsi="Century Gothic"/>
        </w:rPr>
        <w:t>{{p letter_attn_insert}}</w:t>
      </w:r>
    </w:p>
    <w:p w14:paraId="5A39B89D" w14:textId="77777777" w:rsidR="00587476" w:rsidRPr="00D23B31" w:rsidRDefault="00587476">
      <w:pPr>
        <w:rPr>
          <w:rFonts w:ascii="Century Gothic" w:hAnsi="Century Gothic"/>
        </w:rPr>
      </w:pPr>
    </w:p>
    <w:p w14:paraId="736C5365" w14:textId="77777777" w:rsidR="00587476" w:rsidRPr="00D23B31" w:rsidRDefault="00587476">
      <w:pPr>
        <w:rPr>
          <w:rFonts w:ascii="Century Gothic" w:hAnsi="Century Gothic"/>
        </w:rPr>
      </w:pPr>
      <w:r w:rsidRPr="00D23B31">
        <w:rPr>
          <w:rFonts w:ascii="Century Gothic" w:hAnsi="Century Gothic"/>
        </w:rPr>
        <w:t xml:space="preserve">Dear </w:t>
      </w:r>
      <w:r w:rsidR="0095071E" w:rsidRPr="00D23B31">
        <w:rPr>
          <w:rFonts w:ascii="Century Gothic" w:hAnsi="Century Gothic"/>
        </w:rPr>
        <w:t>{{</w:t>
      </w:r>
      <w:r w:rsidR="00C41486" w:rsidRPr="00D23B31">
        <w:rPr>
          <w:rFonts w:ascii="Century Gothic" w:hAnsi="Century Gothic"/>
        </w:rPr>
        <w:t>president.pres_salutation</w:t>
      </w:r>
      <w:r w:rsidR="0095071E" w:rsidRPr="00D23B31">
        <w:rPr>
          <w:rFonts w:ascii="Century Gothic" w:hAnsi="Century Gothic"/>
        </w:rPr>
        <w:t>}}</w:t>
      </w:r>
      <w:r w:rsidRPr="00D23B31">
        <w:rPr>
          <w:rFonts w:ascii="Century Gothic" w:hAnsi="Century Gothic"/>
        </w:rPr>
        <w:t>:</w:t>
      </w:r>
    </w:p>
    <w:p w14:paraId="1DC84D45" w14:textId="77777777" w:rsidR="00587476" w:rsidRPr="00D23B31" w:rsidRDefault="00587476">
      <w:pPr>
        <w:rPr>
          <w:rFonts w:ascii="Century Gothic" w:hAnsi="Century Gothic"/>
        </w:rPr>
      </w:pPr>
    </w:p>
    <w:tbl>
      <w:tblPr>
        <w:tblW w:w="0" w:type="auto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6930"/>
      </w:tblGrid>
      <w:tr w:rsidR="00587476" w:rsidRPr="00D23B31" w14:paraId="1CFAAE33" w14:textId="77777777">
        <w:tc>
          <w:tcPr>
            <w:tcW w:w="7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849020C" w14:textId="77777777" w:rsidR="00587476" w:rsidRPr="00D23B31" w:rsidRDefault="00587476">
            <w:pPr>
              <w:rPr>
                <w:rFonts w:ascii="Century Gothic" w:hAnsi="Century Gothic"/>
              </w:rPr>
            </w:pPr>
            <w:r w:rsidRPr="00D23B31">
              <w:rPr>
                <w:rFonts w:ascii="Century Gothic" w:hAnsi="Century Gothic"/>
                <w:b/>
                <w:bCs/>
              </w:rPr>
              <w:t>Re: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3E03FC2" w14:textId="77777777" w:rsidR="00587476" w:rsidRPr="00D23B31" w:rsidRDefault="0095071E" w:rsidP="001252B7">
            <w:pPr>
              <w:rPr>
                <w:rFonts w:ascii="Century Gothic" w:hAnsi="Century Gothic"/>
              </w:rPr>
            </w:pPr>
            <w:r w:rsidRPr="00D23B31">
              <w:rPr>
                <w:rFonts w:ascii="Century Gothic" w:hAnsi="Century Gothic"/>
                <w:b/>
                <w:bCs/>
              </w:rPr>
              <w:t>{{</w:t>
            </w:r>
            <w:r w:rsidR="00F5486C" w:rsidRPr="00D23B31">
              <w:rPr>
                <w:rFonts w:ascii="Century Gothic" w:hAnsi="Century Gothic"/>
                <w:b/>
                <w:bCs/>
              </w:rPr>
              <w:t>eprov_provinces</w:t>
            </w:r>
            <w:r w:rsidR="00C41486" w:rsidRPr="00D23B31">
              <w:rPr>
                <w:rFonts w:ascii="Century Gothic" w:hAnsi="Century Gothic"/>
                <w:b/>
                <w:bCs/>
              </w:rPr>
              <w:t>|merge("a, b and c")</w:t>
            </w:r>
            <w:r w:rsidRPr="00D23B31">
              <w:rPr>
                <w:rFonts w:ascii="Century Gothic" w:hAnsi="Century Gothic"/>
                <w:b/>
                <w:bCs/>
              </w:rPr>
              <w:t>}}</w:t>
            </w:r>
            <w:r w:rsidR="00C41486" w:rsidRPr="00D23B31">
              <w:rPr>
                <w:rFonts w:ascii="Century Gothic" w:hAnsi="Century Gothic"/>
                <w:b/>
                <w:bCs/>
              </w:rPr>
              <w:t xml:space="preserve"> </w:t>
            </w:r>
            <w:r w:rsidR="00587476" w:rsidRPr="00D23B31">
              <w:rPr>
                <w:rFonts w:ascii="Century Gothic" w:hAnsi="Century Gothic"/>
                <w:b/>
                <w:bCs/>
              </w:rPr>
              <w:t>Extra-Provincial Registration</w:t>
            </w:r>
          </w:p>
        </w:tc>
      </w:tr>
    </w:tbl>
    <w:p w14:paraId="57F9A142" w14:textId="77777777" w:rsidR="00587476" w:rsidRPr="00D23B31" w:rsidRDefault="00587476">
      <w:pPr>
        <w:rPr>
          <w:rFonts w:ascii="Century Gothic" w:hAnsi="Century Gothic"/>
        </w:rPr>
      </w:pPr>
    </w:p>
    <w:p w14:paraId="1EAC4CCD" w14:textId="77777777" w:rsidR="00587476" w:rsidRPr="00D23B31" w:rsidRDefault="00C17BE3">
      <w:pPr>
        <w:pStyle w:val="BodyText3"/>
        <w:ind w:right="0"/>
        <w:rPr>
          <w:rFonts w:ascii="Century Gothic" w:hAnsi="Century Gothic"/>
        </w:rPr>
      </w:pPr>
      <w:r w:rsidRPr="00D23B31">
        <w:rPr>
          <w:rFonts w:ascii="Century Gothic" w:hAnsi="Century Gothic"/>
        </w:rPr>
        <w:t xml:space="preserve">I am pleased to report that </w:t>
      </w:r>
      <w:r w:rsidR="0095071E" w:rsidRPr="00D23B31">
        <w:rPr>
          <w:rFonts w:ascii="Century Gothic" w:hAnsi="Century Gothic"/>
        </w:rPr>
        <w:t>{{</w:t>
      </w:r>
      <w:r w:rsidRPr="00D23B31">
        <w:rPr>
          <w:rFonts w:ascii="Century Gothic" w:hAnsi="Century Gothic"/>
        </w:rPr>
        <w:t>corp.name</w:t>
      </w:r>
      <w:r w:rsidR="0095071E" w:rsidRPr="00D23B31">
        <w:rPr>
          <w:rFonts w:ascii="Century Gothic" w:hAnsi="Century Gothic"/>
        </w:rPr>
        <w:t>}}</w:t>
      </w:r>
      <w:r w:rsidR="00587476" w:rsidRPr="00D23B31">
        <w:rPr>
          <w:rFonts w:ascii="Century Gothic" w:hAnsi="Century Gothic"/>
        </w:rPr>
        <w:t xml:space="preserve"> is registered to carry on business in the </w:t>
      </w:r>
      <w:r w:rsidR="0095071E" w:rsidRPr="00D23B31">
        <w:rPr>
          <w:rFonts w:ascii="Century Gothic" w:hAnsi="Century Gothic"/>
        </w:rPr>
        <w:t>{{</w:t>
      </w:r>
      <w:r w:rsidR="00862F98" w:rsidRPr="00D23B31">
        <w:rPr>
          <w:rFonts w:ascii="Century Gothic" w:hAnsi="Century Gothic"/>
        </w:rPr>
        <w:t>eprov_provinces</w:t>
      </w:r>
      <w:r w:rsidRPr="00D23B31">
        <w:rPr>
          <w:rFonts w:ascii="Century Gothic" w:hAnsi="Century Gothic"/>
        </w:rPr>
        <w:t>|plural("Province/Provinces”)</w:t>
      </w:r>
      <w:r w:rsidR="0095071E" w:rsidRPr="00D23B31">
        <w:rPr>
          <w:rFonts w:ascii="Century Gothic" w:hAnsi="Century Gothic"/>
        </w:rPr>
        <w:t>}}</w:t>
      </w:r>
      <w:r w:rsidR="00CA1526" w:rsidRPr="00D23B31">
        <w:rPr>
          <w:rFonts w:ascii="Century Gothic" w:hAnsi="Century Gothic"/>
        </w:rPr>
        <w:t xml:space="preserve"> </w:t>
      </w:r>
      <w:r w:rsidR="006F7F7C" w:rsidRPr="00D23B31">
        <w:rPr>
          <w:rFonts w:ascii="Century Gothic" w:hAnsi="Century Gothic"/>
        </w:rPr>
        <w:t xml:space="preserve">of </w:t>
      </w:r>
      <w:r w:rsidR="0095071E" w:rsidRPr="00D23B31">
        <w:rPr>
          <w:rFonts w:ascii="Century Gothic" w:hAnsi="Century Gothic"/>
        </w:rPr>
        <w:t>{{</w:t>
      </w:r>
      <w:r w:rsidR="00434FD1" w:rsidRPr="00D23B31">
        <w:rPr>
          <w:rFonts w:ascii="Century Gothic" w:hAnsi="Century Gothic"/>
        </w:rPr>
        <w:t>eprov</w:t>
      </w:r>
      <w:r w:rsidR="006F7F7C" w:rsidRPr="00D23B31">
        <w:rPr>
          <w:rFonts w:ascii="Century Gothic" w:hAnsi="Century Gothic"/>
        </w:rPr>
        <w:t>_prov_</w:t>
      </w:r>
      <w:r w:rsidR="00434FD1" w:rsidRPr="00D23B31">
        <w:rPr>
          <w:rFonts w:ascii="Century Gothic" w:hAnsi="Century Gothic"/>
        </w:rPr>
        <w:t>date</w:t>
      </w:r>
      <w:r w:rsidR="006F7F7C" w:rsidRPr="00D23B31">
        <w:rPr>
          <w:rFonts w:ascii="Century Gothic" w:hAnsi="Century Gothic"/>
        </w:rPr>
        <w:t>|merge("a, b and c")</w:t>
      </w:r>
      <w:r w:rsidR="0095071E" w:rsidRPr="00D23B31">
        <w:rPr>
          <w:rFonts w:ascii="Century Gothic" w:hAnsi="Century Gothic"/>
        </w:rPr>
        <w:t>}}</w:t>
      </w:r>
      <w:r w:rsidR="00587476" w:rsidRPr="00D23B31">
        <w:rPr>
          <w:rFonts w:ascii="Century Gothic" w:hAnsi="Century Gothic"/>
        </w:rPr>
        <w:t xml:space="preserve">.  I have enclosed: </w:t>
      </w:r>
    </w:p>
    <w:p w14:paraId="530B168F" w14:textId="77777777" w:rsidR="00587476" w:rsidRPr="00D23B31" w:rsidRDefault="00587476">
      <w:pPr>
        <w:rPr>
          <w:rFonts w:ascii="Century Gothic" w:hAnsi="Century Gothic"/>
        </w:rPr>
      </w:pPr>
    </w:p>
    <w:p w14:paraId="6B6D4DBA" w14:textId="77777777" w:rsidR="00123A02" w:rsidRPr="00D23B31" w:rsidRDefault="0095071E" w:rsidP="00123A02">
      <w:pPr>
        <w:spacing w:before="60" w:after="60"/>
        <w:ind w:left="720"/>
        <w:rPr>
          <w:rFonts w:ascii="Century Gothic" w:hAnsi="Century Gothic"/>
        </w:rPr>
      </w:pPr>
      <w:r w:rsidRPr="00D23B31">
        <w:rPr>
          <w:rFonts w:ascii="Century Gothic" w:hAnsi="Century Gothic"/>
        </w:rPr>
        <w:t>{{</w:t>
      </w:r>
      <w:r w:rsidR="00105922" w:rsidRPr="00D23B31">
        <w:rPr>
          <w:rFonts w:ascii="Century Gothic" w:hAnsi="Century Gothic"/>
        </w:rPr>
        <w:t>"1.</w:t>
      </w:r>
      <w:r w:rsidR="00105922" w:rsidRPr="00D23B31">
        <w:rPr>
          <w:rFonts w:ascii="Century Gothic" w:hAnsi="Century Gothic"/>
        </w:rPr>
        <w:tab/>
        <w:t>"</w:t>
      </w:r>
      <w:r w:rsidRPr="00D23B31">
        <w:rPr>
          <w:rFonts w:ascii="Century Gothic" w:hAnsi="Century Gothic"/>
        </w:rPr>
        <w:t>}}</w:t>
      </w:r>
      <w:r w:rsidR="00105922" w:rsidRPr="00D23B31">
        <w:rPr>
          <w:rFonts w:ascii="Century Gothic" w:hAnsi="Century Gothic"/>
        </w:rPr>
        <w:t xml:space="preserve"> </w:t>
      </w:r>
      <w:r w:rsidR="00587476" w:rsidRPr="00D23B31">
        <w:rPr>
          <w:rFonts w:ascii="Century Gothic" w:hAnsi="Century Gothic"/>
        </w:rPr>
        <w:t xml:space="preserve">my bill for payment; </w:t>
      </w:r>
      <w:r w:rsidRPr="00D23B31">
        <w:rPr>
          <w:rFonts w:ascii="Century Gothic" w:hAnsi="Century Gothic"/>
        </w:rPr>
        <w:t>{</w:t>
      </w:r>
      <w:r w:rsidR="00F1691E" w:rsidRPr="00D23B31">
        <w:rPr>
          <w:rFonts w:ascii="Century Gothic" w:hAnsi="Century Gothic"/>
        </w:rPr>
        <w:t xml:space="preserve">% if </w:t>
      </w:r>
      <w:r w:rsidR="00F5486C" w:rsidRPr="00D23B31">
        <w:rPr>
          <w:rFonts w:ascii="Century Gothic" w:hAnsi="Century Gothic"/>
        </w:rPr>
        <w:t>eprov_provinces</w:t>
      </w:r>
      <w:r w:rsidR="00F1691E" w:rsidRPr="00D23B31">
        <w:rPr>
          <w:rFonts w:ascii="Century Gothic" w:hAnsi="Century Gothic"/>
        </w:rPr>
        <w:t>|length</w:t>
      </w:r>
      <w:r w:rsidR="00713714" w:rsidRPr="00D23B31">
        <w:rPr>
          <w:rFonts w:ascii="Century Gothic" w:hAnsi="Century Gothic"/>
        </w:rPr>
        <w:t xml:space="preserve"> =</w:t>
      </w:r>
      <w:r w:rsidR="00EA088E" w:rsidRPr="00D23B31">
        <w:rPr>
          <w:rFonts w:ascii="Century Gothic" w:hAnsi="Century Gothic"/>
        </w:rPr>
        <w:t>=</w:t>
      </w:r>
      <w:r w:rsidR="00713714" w:rsidRPr="00D23B31">
        <w:rPr>
          <w:rFonts w:ascii="Century Gothic" w:hAnsi="Century Gothic"/>
        </w:rPr>
        <w:t xml:space="preserve"> 1 %</w:t>
      </w:r>
      <w:r w:rsidRPr="00D23B31">
        <w:rPr>
          <w:rFonts w:ascii="Century Gothic" w:hAnsi="Century Gothic"/>
        </w:rPr>
        <w:t>}</w:t>
      </w:r>
      <w:r w:rsidR="00713714" w:rsidRPr="00D23B31">
        <w:rPr>
          <w:rFonts w:ascii="Century Gothic" w:hAnsi="Century Gothic"/>
        </w:rPr>
        <w:t>and</w:t>
      </w:r>
      <w:r w:rsidRPr="00D23B31">
        <w:rPr>
          <w:rFonts w:ascii="Century Gothic" w:hAnsi="Century Gothic"/>
        </w:rPr>
        <w:t>{</w:t>
      </w:r>
      <w:r w:rsidR="00713714" w:rsidRPr="00D23B31">
        <w:rPr>
          <w:rFonts w:ascii="Century Gothic" w:hAnsi="Century Gothic"/>
        </w:rPr>
        <w:t>% endif %</w:t>
      </w:r>
      <w:r w:rsidRPr="00D23B31">
        <w:rPr>
          <w:rFonts w:ascii="Century Gothic" w:hAnsi="Century Gothic"/>
        </w:rPr>
        <w:t>}{{</w:t>
      </w:r>
      <w:r w:rsidR="00123A02" w:rsidRPr="00D23B31">
        <w:rPr>
          <w:rFonts w:ascii="Century Gothic" w:hAnsi="Century Gothic"/>
        </w:rPr>
        <w:t>"</w:t>
      </w:r>
    </w:p>
    <w:p w14:paraId="5B4BDA58" w14:textId="77777777" w:rsidR="00587476" w:rsidRPr="00D23B31" w:rsidRDefault="00123A02" w:rsidP="00123A02">
      <w:pPr>
        <w:spacing w:before="60" w:after="60"/>
        <w:ind w:left="720"/>
        <w:rPr>
          <w:rFonts w:ascii="Century Gothic" w:hAnsi="Century Gothic"/>
        </w:rPr>
      </w:pPr>
      <w:r w:rsidRPr="00D23B31">
        <w:rPr>
          <w:rFonts w:ascii="Century Gothic" w:hAnsi="Century Gothic"/>
        </w:rPr>
        <w:t>"</w:t>
      </w:r>
      <w:r w:rsidR="0095071E" w:rsidRPr="00D23B31">
        <w:rPr>
          <w:rFonts w:ascii="Century Gothic" w:hAnsi="Century Gothic"/>
        </w:rPr>
        <w:t>}}{</w:t>
      </w:r>
      <w:r w:rsidR="00105922" w:rsidRPr="00D23B31">
        <w:rPr>
          <w:rFonts w:ascii="Century Gothic" w:hAnsi="Century Gothic"/>
        </w:rPr>
        <w:t xml:space="preserve">% for eprov in </w:t>
      </w:r>
      <w:r w:rsidR="003F5F7A" w:rsidRPr="00D23B31">
        <w:rPr>
          <w:rFonts w:ascii="Century Gothic" w:hAnsi="Century Gothic"/>
        </w:rPr>
        <w:t>e</w:t>
      </w:r>
      <w:r w:rsidR="00105922" w:rsidRPr="00D23B31">
        <w:rPr>
          <w:rFonts w:ascii="Century Gothic" w:hAnsi="Century Gothic"/>
        </w:rPr>
        <w:t>prov_</w:t>
      </w:r>
      <w:r w:rsidR="00434FD1" w:rsidRPr="00D23B31">
        <w:rPr>
          <w:rFonts w:ascii="Century Gothic" w:hAnsi="Century Gothic"/>
        </w:rPr>
        <w:t>provinces</w:t>
      </w:r>
      <w:r w:rsidR="003F5F7A" w:rsidRPr="00D23B31">
        <w:rPr>
          <w:rFonts w:ascii="Century Gothic" w:hAnsi="Century Gothic"/>
        </w:rPr>
        <w:t xml:space="preserve"> </w:t>
      </w:r>
      <w:r w:rsidR="00105922" w:rsidRPr="00D23B31">
        <w:rPr>
          <w:rFonts w:ascii="Century Gothic" w:hAnsi="Century Gothic"/>
        </w:rPr>
        <w:t>%</w:t>
      </w:r>
      <w:r w:rsidR="0095071E" w:rsidRPr="00D23B31">
        <w:rPr>
          <w:rFonts w:ascii="Century Gothic" w:hAnsi="Century Gothic"/>
        </w:rPr>
        <w:t>}</w:t>
      </w:r>
      <w:r w:rsidR="00587476" w:rsidRPr="00D23B31">
        <w:rPr>
          <w:rFonts w:ascii="Century Gothic" w:hAnsi="Century Gothic"/>
        </w:rPr>
        <w:t xml:space="preserve"> </w:t>
      </w:r>
    </w:p>
    <w:p w14:paraId="080452E4" w14:textId="77777777" w:rsidR="00105922" w:rsidRPr="00D23B31" w:rsidRDefault="0095071E" w:rsidP="006A19E4">
      <w:pPr>
        <w:spacing w:before="60" w:after="60"/>
        <w:ind w:left="720"/>
        <w:rPr>
          <w:rFonts w:ascii="Century Gothic" w:hAnsi="Century Gothic"/>
        </w:rPr>
      </w:pPr>
      <w:r w:rsidRPr="00D23B31">
        <w:rPr>
          <w:rFonts w:ascii="Century Gothic" w:hAnsi="Century Gothic"/>
        </w:rPr>
        <w:t>{{</w:t>
      </w:r>
      <w:r w:rsidR="00E439AA" w:rsidRPr="00D23B31">
        <w:rPr>
          <w:rFonts w:ascii="Century Gothic" w:hAnsi="Century Gothic"/>
        </w:rPr>
        <w:t>(</w:t>
      </w:r>
      <w:r w:rsidR="00663BEF" w:rsidRPr="00D23B31">
        <w:rPr>
          <w:rFonts w:ascii="Century Gothic" w:hAnsi="Century Gothic"/>
        </w:rPr>
        <w:t>loop.index + 1</w:t>
      </w:r>
      <w:r w:rsidR="00E439AA" w:rsidRPr="00D23B31">
        <w:rPr>
          <w:rFonts w:ascii="Century Gothic" w:hAnsi="Century Gothic"/>
        </w:rPr>
        <w:t>)</w:t>
      </w:r>
      <w:r w:rsidR="00663BEF" w:rsidRPr="00D23B31">
        <w:rPr>
          <w:rFonts w:ascii="Century Gothic" w:hAnsi="Century Gothic"/>
        </w:rPr>
        <w:t xml:space="preserve"> ~</w:t>
      </w:r>
      <w:r w:rsidR="00105922" w:rsidRPr="00D23B31">
        <w:rPr>
          <w:rFonts w:ascii="Century Gothic" w:hAnsi="Century Gothic"/>
        </w:rPr>
        <w:t xml:space="preserve"> ".</w:t>
      </w:r>
      <w:r w:rsidR="00105922" w:rsidRPr="00D23B31">
        <w:rPr>
          <w:rFonts w:ascii="Century Gothic" w:hAnsi="Century Gothic"/>
        </w:rPr>
        <w:tab/>
        <w:t>"</w:t>
      </w:r>
      <w:r w:rsidRPr="00D23B31">
        <w:rPr>
          <w:rFonts w:ascii="Century Gothic" w:hAnsi="Century Gothic"/>
        </w:rPr>
        <w:t>}}</w:t>
      </w:r>
      <w:r w:rsidR="00105922" w:rsidRPr="00D23B31">
        <w:rPr>
          <w:rFonts w:ascii="Century Gothic" w:hAnsi="Century Gothic"/>
        </w:rPr>
        <w:t xml:space="preserve"> copy of the </w:t>
      </w:r>
      <w:r w:rsidRPr="00D23B31">
        <w:rPr>
          <w:rFonts w:ascii="Century Gothic" w:hAnsi="Century Gothic"/>
        </w:rPr>
        <w:t>{{</w:t>
      </w:r>
      <w:r w:rsidR="005057D8" w:rsidRPr="00D23B31">
        <w:rPr>
          <w:rFonts w:ascii="Century Gothic" w:hAnsi="Century Gothic"/>
        </w:rPr>
        <w:t xml:space="preserve">eprov </w:t>
      </w:r>
      <w:r w:rsidRPr="00D23B31">
        <w:rPr>
          <w:rFonts w:ascii="Century Gothic" w:hAnsi="Century Gothic"/>
        </w:rPr>
        <w:t>}}</w:t>
      </w:r>
      <w:r w:rsidR="00587476" w:rsidRPr="00D23B31">
        <w:rPr>
          <w:rFonts w:ascii="Century Gothic" w:hAnsi="Century Gothic"/>
        </w:rPr>
        <w:t xml:space="preserve"> Certificate of Registr</w:t>
      </w:r>
      <w:r w:rsidR="00E25118" w:rsidRPr="00D23B31">
        <w:rPr>
          <w:rFonts w:ascii="Century Gothic" w:hAnsi="Century Gothic"/>
        </w:rPr>
        <w:t>ation</w:t>
      </w:r>
      <w:r w:rsidRPr="00D23B31">
        <w:rPr>
          <w:rFonts w:ascii="Century Gothic" w:hAnsi="Century Gothic"/>
        </w:rPr>
        <w:t>{</w:t>
      </w:r>
      <w:r w:rsidR="00EE4AB8" w:rsidRPr="00D23B31">
        <w:rPr>
          <w:rFonts w:ascii="Century Gothic" w:hAnsi="Century Gothic"/>
        </w:rPr>
        <w:t>% if loop.last %</w:t>
      </w:r>
      <w:r w:rsidRPr="00D23B31">
        <w:rPr>
          <w:rFonts w:ascii="Century Gothic" w:hAnsi="Century Gothic"/>
        </w:rPr>
        <w:t>}</w:t>
      </w:r>
      <w:r w:rsidR="00EE4AB8" w:rsidRPr="00D23B31">
        <w:rPr>
          <w:rFonts w:ascii="Century Gothic" w:hAnsi="Century Gothic"/>
        </w:rPr>
        <w:t>.</w:t>
      </w:r>
      <w:r w:rsidRPr="00D23B31">
        <w:rPr>
          <w:rFonts w:ascii="Century Gothic" w:hAnsi="Century Gothic"/>
        </w:rPr>
        <w:t>{</w:t>
      </w:r>
      <w:r w:rsidR="00EE4AB8" w:rsidRPr="00D23B31">
        <w:rPr>
          <w:rFonts w:ascii="Century Gothic" w:hAnsi="Century Gothic"/>
        </w:rPr>
        <w:t>% elif lo</w:t>
      </w:r>
      <w:r w:rsidR="00833FFE" w:rsidRPr="00D23B31">
        <w:rPr>
          <w:rFonts w:ascii="Century Gothic" w:hAnsi="Century Gothic"/>
        </w:rPr>
        <w:t>op.revindex == 2 %</w:t>
      </w:r>
      <w:r w:rsidRPr="00D23B31">
        <w:rPr>
          <w:rFonts w:ascii="Century Gothic" w:hAnsi="Century Gothic"/>
        </w:rPr>
        <w:t>}</w:t>
      </w:r>
      <w:r w:rsidR="00833FFE" w:rsidRPr="00D23B31">
        <w:rPr>
          <w:rFonts w:ascii="Century Gothic" w:hAnsi="Century Gothic"/>
        </w:rPr>
        <w:t>; and</w:t>
      </w:r>
      <w:r w:rsidRPr="00D23B31">
        <w:rPr>
          <w:rFonts w:ascii="Century Gothic" w:hAnsi="Century Gothic"/>
        </w:rPr>
        <w:t>{</w:t>
      </w:r>
      <w:r w:rsidR="00833FFE" w:rsidRPr="00D23B31">
        <w:rPr>
          <w:rFonts w:ascii="Century Gothic" w:hAnsi="Century Gothic"/>
        </w:rPr>
        <w:t>% else %</w:t>
      </w:r>
      <w:r w:rsidRPr="00D23B31">
        <w:rPr>
          <w:rFonts w:ascii="Century Gothic" w:hAnsi="Century Gothic"/>
        </w:rPr>
        <w:t>}</w:t>
      </w:r>
      <w:r w:rsidR="00833FFE" w:rsidRPr="00D23B31">
        <w:rPr>
          <w:rFonts w:ascii="Century Gothic" w:hAnsi="Century Gothic"/>
        </w:rPr>
        <w:t>;</w:t>
      </w:r>
      <w:r w:rsidRPr="00D23B31">
        <w:rPr>
          <w:rFonts w:ascii="Century Gothic" w:hAnsi="Century Gothic"/>
        </w:rPr>
        <w:t>{</w:t>
      </w:r>
      <w:r w:rsidR="00833FFE" w:rsidRPr="00D23B31">
        <w:rPr>
          <w:rFonts w:ascii="Century Gothic" w:hAnsi="Century Gothic"/>
        </w:rPr>
        <w:t>% endif %</w:t>
      </w:r>
      <w:r w:rsidRPr="00D23B31">
        <w:rPr>
          <w:rFonts w:ascii="Century Gothic" w:hAnsi="Century Gothic"/>
        </w:rPr>
        <w:t>}</w:t>
      </w:r>
    </w:p>
    <w:p w14:paraId="28EC9E0A" w14:textId="77777777" w:rsidR="00587476" w:rsidRPr="00D23B31" w:rsidRDefault="0095071E" w:rsidP="006A19E4">
      <w:pPr>
        <w:spacing w:before="60" w:after="60"/>
        <w:ind w:left="720"/>
        <w:rPr>
          <w:rFonts w:ascii="Century Gothic" w:hAnsi="Century Gothic"/>
        </w:rPr>
      </w:pPr>
      <w:r w:rsidRPr="00D23B31">
        <w:rPr>
          <w:rFonts w:ascii="Century Gothic" w:hAnsi="Century Gothic"/>
        </w:rPr>
        <w:t>{</w:t>
      </w:r>
      <w:r w:rsidR="00105922" w:rsidRPr="00D23B31">
        <w:rPr>
          <w:rFonts w:ascii="Century Gothic" w:hAnsi="Century Gothic"/>
        </w:rPr>
        <w:t>% endfor %</w:t>
      </w:r>
      <w:r w:rsidRPr="00D23B31">
        <w:rPr>
          <w:rFonts w:ascii="Century Gothic" w:hAnsi="Century Gothic"/>
        </w:rPr>
        <w:t>}</w:t>
      </w:r>
    </w:p>
    <w:p w14:paraId="1877BBBA" w14:textId="77777777" w:rsidR="00587476" w:rsidRPr="00D23B31" w:rsidRDefault="00587476">
      <w:pPr>
        <w:rPr>
          <w:rFonts w:ascii="Century Gothic" w:hAnsi="Century Gothic"/>
        </w:rPr>
      </w:pPr>
    </w:p>
    <w:p w14:paraId="44699D18" w14:textId="77777777" w:rsidR="00587476" w:rsidRPr="00D23B31" w:rsidRDefault="00587476">
      <w:pPr>
        <w:rPr>
          <w:rFonts w:ascii="Century Gothic" w:hAnsi="Century Gothic"/>
        </w:rPr>
      </w:pPr>
      <w:r w:rsidRPr="00D23B31">
        <w:rPr>
          <w:rFonts w:ascii="Century Gothic" w:hAnsi="Century Gothic"/>
        </w:rPr>
        <w:t>If you have any questions, please feel free to call me.</w:t>
      </w:r>
    </w:p>
    <w:p w14:paraId="22BC8959" w14:textId="77777777" w:rsidR="00587476" w:rsidRPr="00D23B31" w:rsidRDefault="00587476">
      <w:pPr>
        <w:jc w:val="both"/>
        <w:rPr>
          <w:rFonts w:ascii="Century Gothic" w:hAnsi="Century Gothic"/>
          <w:sz w:val="16"/>
          <w:szCs w:val="16"/>
        </w:rPr>
      </w:pPr>
    </w:p>
    <w:p w14:paraId="35EDD6D3" w14:textId="77777777" w:rsidR="00587476" w:rsidRPr="00D23B31" w:rsidRDefault="00587476">
      <w:pPr>
        <w:jc w:val="both"/>
        <w:rPr>
          <w:rFonts w:ascii="Century Gothic" w:hAnsi="Century Gothic"/>
          <w:sz w:val="16"/>
          <w:szCs w:val="16"/>
        </w:rPr>
      </w:pPr>
    </w:p>
    <w:p w14:paraId="00573F0A" w14:textId="1FDCB929" w:rsidR="00587476" w:rsidRPr="00D23B31" w:rsidRDefault="0095071E">
      <w:pPr>
        <w:ind w:right="1800"/>
        <w:rPr>
          <w:rFonts w:ascii="Century Gothic" w:hAnsi="Century Gothic"/>
        </w:rPr>
      </w:pPr>
      <w:r w:rsidRPr="00D23B31">
        <w:rPr>
          <w:rFonts w:ascii="Century Gothic" w:hAnsi="Century Gothic"/>
        </w:rPr>
        <w:t>{{</w:t>
      </w:r>
      <w:r w:rsidR="00946ADC" w:rsidRPr="00D23B31">
        <w:rPr>
          <w:rFonts w:ascii="Century Gothic" w:hAnsi="Century Gothic"/>
        </w:rPr>
        <w:t xml:space="preserve">p </w:t>
      </w:r>
      <w:r w:rsidR="00A56EC6" w:rsidRPr="00D23B31">
        <w:rPr>
          <w:rFonts w:ascii="Century Gothic" w:hAnsi="Century Gothic"/>
        </w:rPr>
        <w:t>letter_closing_insert</w:t>
      </w:r>
      <w:r w:rsidRPr="00D23B31">
        <w:rPr>
          <w:rFonts w:ascii="Century Gothic" w:hAnsi="Century Gothic"/>
        </w:rPr>
        <w:t>}}</w:t>
      </w:r>
    </w:p>
    <w:sectPr w:rsidR="00587476" w:rsidRPr="00D23B31" w:rsidSect="00CE38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oddPage"/>
      <w:pgSz w:w="12240" w:h="15840" w:code="1"/>
      <w:pgMar w:top="405" w:right="1440" w:bottom="720" w:left="1440" w:header="446" w:footer="720" w:gutter="0"/>
      <w:paperSrc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BE378" w14:textId="77777777" w:rsidR="00D4449D" w:rsidRPr="00104380" w:rsidRDefault="00D4449D">
      <w:r w:rsidRPr="00104380">
        <w:separator/>
      </w:r>
    </w:p>
  </w:endnote>
  <w:endnote w:type="continuationSeparator" w:id="0">
    <w:p w14:paraId="70D4789A" w14:textId="77777777" w:rsidR="00D4449D" w:rsidRPr="00104380" w:rsidRDefault="00D4449D">
      <w:r w:rsidRPr="0010438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9E09" w14:textId="77777777" w:rsidR="00880008" w:rsidRPr="00D23B31" w:rsidRDefault="00880008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45FD3" w14:textId="77777777" w:rsidR="00CE3839" w:rsidRDefault="00CE3839" w:rsidP="00CE3839">
    <w:pPr>
      <w:pStyle w:val="Foo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67EA19ED" wp14:editId="1AF1836C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490CFD4A" w14:textId="77777777" w:rsidR="00CE3839" w:rsidRDefault="00CE3839" w:rsidP="00CE3839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125DDF58" w14:textId="77777777" w:rsidR="00CE3839" w:rsidRPr="00455C8E" w:rsidRDefault="00CE3839" w:rsidP="00CE3839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364DF62E" w14:textId="77777777" w:rsidR="00CE3839" w:rsidRDefault="00CE3839" w:rsidP="00CE38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8831C" w14:textId="77777777" w:rsidR="00880008" w:rsidRPr="00D23B31" w:rsidRDefault="00880008" w:rsidP="005E001A">
    <w:pPr>
      <w:pStyle w:val="Footer"/>
      <w:tabs>
        <w:tab w:val="clear" w:pos="4320"/>
        <w:tab w:val="clear" w:pos="8640"/>
      </w:tabs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0D3F6" w14:textId="77777777" w:rsidR="00D4449D" w:rsidRPr="00104380" w:rsidRDefault="00D4449D">
      <w:r w:rsidRPr="00104380">
        <w:separator/>
      </w:r>
    </w:p>
  </w:footnote>
  <w:footnote w:type="continuationSeparator" w:id="0">
    <w:p w14:paraId="3C173168" w14:textId="77777777" w:rsidR="00D4449D" w:rsidRPr="00104380" w:rsidRDefault="00D4449D">
      <w:r w:rsidRPr="0010438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B2468" w14:textId="77777777" w:rsidR="00880008" w:rsidRPr="00D23B31" w:rsidRDefault="00880008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3DF63" w14:textId="77777777" w:rsidR="00CE3839" w:rsidRDefault="00CE3839" w:rsidP="00CE3839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59264" behindDoc="1" locked="0" layoutInCell="1" allowOverlap="1" wp14:anchorId="7C66BEA3" wp14:editId="0CAC5B25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43DD831" w14:textId="77777777" w:rsidR="00CE3839" w:rsidRDefault="00CE3839" w:rsidP="00CE3839">
    <w:pPr>
      <w:pStyle w:val="Header"/>
      <w:rPr>
        <w:noProof/>
        <w:color w:val="000000" w:themeColor="text1"/>
        <w:lang w:val="fr-CA" w:bidi="fr-FR"/>
      </w:rPr>
    </w:pPr>
  </w:p>
  <w:p w14:paraId="339BBA20" w14:textId="77777777" w:rsidR="00CE3839" w:rsidRPr="00403DB3" w:rsidRDefault="00CE3839" w:rsidP="00CE3839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78402DCC" w14:textId="77777777" w:rsidR="00CE3839" w:rsidRPr="00403DB3" w:rsidRDefault="00CE3839" w:rsidP="00CE3839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5129D296" w14:textId="77777777" w:rsidR="00CE3839" w:rsidRPr="00403DB3" w:rsidRDefault="00CE3839" w:rsidP="00CE3839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4C80987D" w14:textId="77777777" w:rsidR="00CE3839" w:rsidRPr="00D0218C" w:rsidRDefault="00CE3839" w:rsidP="00CE3839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19273" w14:textId="473037E2" w:rsidR="00B302D5" w:rsidRPr="00D23B31" w:rsidRDefault="00B302D5" w:rsidP="00B302D5">
    <w:pPr>
      <w:ind w:right="1800"/>
      <w:rPr>
        <w:rFonts w:ascii="Century Gothic" w:hAnsi="Century Gothic"/>
      </w:rPr>
    </w:pPr>
    <w:r w:rsidRPr="00D23B31">
      <w:rPr>
        <w:rFonts w:ascii="Century Gothic" w:hAnsi="Century Gothic"/>
      </w:rPr>
      <w:t>{{</w:t>
    </w:r>
    <w:r w:rsidR="00946ADC" w:rsidRPr="00D23B31">
      <w:rPr>
        <w:rFonts w:ascii="Century Gothic" w:hAnsi="Century Gothic"/>
      </w:rPr>
      <w:t xml:space="preserve">p </w:t>
    </w:r>
    <w:r w:rsidRPr="00D23B31">
      <w:rPr>
        <w:rFonts w:ascii="Century Gothic" w:hAnsi="Century Gothic"/>
      </w:rPr>
      <w:t>letter_head_insert}}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94E4F"/>
    <w:multiLevelType w:val="hybridMultilevel"/>
    <w:tmpl w:val="936406FC"/>
    <w:lvl w:ilvl="0" w:tplc="3B98C88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71BA35FF"/>
    <w:multiLevelType w:val="hybridMultilevel"/>
    <w:tmpl w:val="ED54385A"/>
    <w:lvl w:ilvl="0" w:tplc="B43C007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 w16cid:durableId="1209148243">
    <w:abstractNumId w:val="0"/>
  </w:num>
  <w:num w:numId="2" w16cid:durableId="2064136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476"/>
    <w:rsid w:val="00006ED2"/>
    <w:rsid w:val="000A4396"/>
    <w:rsid w:val="000B04B3"/>
    <w:rsid w:val="000D72CE"/>
    <w:rsid w:val="00104380"/>
    <w:rsid w:val="00105922"/>
    <w:rsid w:val="00107298"/>
    <w:rsid w:val="00123A02"/>
    <w:rsid w:val="001252B7"/>
    <w:rsid w:val="00144EB1"/>
    <w:rsid w:val="00187C33"/>
    <w:rsid w:val="001E0E7C"/>
    <w:rsid w:val="001F5DB3"/>
    <w:rsid w:val="002120ED"/>
    <w:rsid w:val="00214AB6"/>
    <w:rsid w:val="002172E3"/>
    <w:rsid w:val="00240D07"/>
    <w:rsid w:val="003976BE"/>
    <w:rsid w:val="003F5F7A"/>
    <w:rsid w:val="00434FD1"/>
    <w:rsid w:val="00454D17"/>
    <w:rsid w:val="004C3362"/>
    <w:rsid w:val="005057D8"/>
    <w:rsid w:val="005127EE"/>
    <w:rsid w:val="00526F21"/>
    <w:rsid w:val="00587476"/>
    <w:rsid w:val="005E001A"/>
    <w:rsid w:val="00604D72"/>
    <w:rsid w:val="00663BEF"/>
    <w:rsid w:val="006A19E4"/>
    <w:rsid w:val="006E429E"/>
    <w:rsid w:val="006F54A6"/>
    <w:rsid w:val="006F7F7C"/>
    <w:rsid w:val="00713714"/>
    <w:rsid w:val="00752759"/>
    <w:rsid w:val="007E1F4E"/>
    <w:rsid w:val="00833FFE"/>
    <w:rsid w:val="008345DE"/>
    <w:rsid w:val="0084073A"/>
    <w:rsid w:val="00845906"/>
    <w:rsid w:val="00862F98"/>
    <w:rsid w:val="00880008"/>
    <w:rsid w:val="008A32D2"/>
    <w:rsid w:val="008B10D5"/>
    <w:rsid w:val="00912178"/>
    <w:rsid w:val="0094385D"/>
    <w:rsid w:val="00946ADC"/>
    <w:rsid w:val="0095071E"/>
    <w:rsid w:val="00960AF0"/>
    <w:rsid w:val="009A7833"/>
    <w:rsid w:val="009B6DA3"/>
    <w:rsid w:val="00A56EC6"/>
    <w:rsid w:val="00A81576"/>
    <w:rsid w:val="00AC29FE"/>
    <w:rsid w:val="00AF360F"/>
    <w:rsid w:val="00B2050B"/>
    <w:rsid w:val="00B302D5"/>
    <w:rsid w:val="00B31000"/>
    <w:rsid w:val="00BF2E8F"/>
    <w:rsid w:val="00C179EC"/>
    <w:rsid w:val="00C17BE3"/>
    <w:rsid w:val="00C32851"/>
    <w:rsid w:val="00C41486"/>
    <w:rsid w:val="00C71DA1"/>
    <w:rsid w:val="00C74686"/>
    <w:rsid w:val="00CA1526"/>
    <w:rsid w:val="00CC64FD"/>
    <w:rsid w:val="00CE3839"/>
    <w:rsid w:val="00D23B31"/>
    <w:rsid w:val="00D4449D"/>
    <w:rsid w:val="00D86BF7"/>
    <w:rsid w:val="00DE7F9F"/>
    <w:rsid w:val="00E25118"/>
    <w:rsid w:val="00E439AA"/>
    <w:rsid w:val="00EA088E"/>
    <w:rsid w:val="00EB74E2"/>
    <w:rsid w:val="00EE4AB8"/>
    <w:rsid w:val="00EF68AE"/>
    <w:rsid w:val="00F137D9"/>
    <w:rsid w:val="00F1691E"/>
    <w:rsid w:val="00F525E6"/>
    <w:rsid w:val="00F5486C"/>
    <w:rsid w:val="00F91324"/>
    <w:rsid w:val="00FA45AE"/>
    <w:rsid w:val="00FA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929CE7"/>
  <w15:docId w15:val="{8E120AE5-D735-4F5F-8DA0-4A4A5495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3A"/>
    <w:pPr>
      <w:spacing w:after="0" w:line="240" w:lineRule="auto"/>
    </w:pPr>
    <w:rPr>
      <w:rFonts w:ascii="Arial" w:hAnsi="Arial" w:cs="Arial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4073A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4073A"/>
    <w:rPr>
      <w:rFonts w:ascii="Cambria" w:hAnsi="Cambria" w:cs="Cambria"/>
      <w:b/>
      <w:bCs/>
      <w:kern w:val="32"/>
      <w:sz w:val="32"/>
      <w:szCs w:val="32"/>
      <w:lang w:val="en-US" w:eastAsia="en-US"/>
    </w:rPr>
  </w:style>
  <w:style w:type="paragraph" w:styleId="BlockText">
    <w:name w:val="Block Text"/>
    <w:basedOn w:val="Normal"/>
    <w:uiPriority w:val="99"/>
    <w:rsid w:val="0084073A"/>
    <w:pPr>
      <w:ind w:left="3600" w:right="1440"/>
    </w:pPr>
    <w:rPr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84073A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4073A"/>
    <w:rPr>
      <w:rFonts w:ascii="Arial" w:hAnsi="Arial" w:cs="Arial"/>
      <w:lang w:val="en-US" w:eastAsia="en-US"/>
    </w:rPr>
  </w:style>
  <w:style w:type="paragraph" w:styleId="Header">
    <w:name w:val="header"/>
    <w:basedOn w:val="Normal"/>
    <w:link w:val="HeaderChar"/>
    <w:uiPriority w:val="99"/>
    <w:rsid w:val="008407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4073A"/>
    <w:rPr>
      <w:rFonts w:ascii="Arial" w:hAnsi="Arial" w:cs="Arial"/>
      <w:lang w:val="en-US" w:eastAsia="en-US"/>
    </w:rPr>
  </w:style>
  <w:style w:type="character" w:styleId="PageNumber">
    <w:name w:val="page number"/>
    <w:basedOn w:val="DefaultParagraphFont"/>
    <w:uiPriority w:val="99"/>
    <w:rsid w:val="0084073A"/>
    <w:rPr>
      <w:rFonts w:cs="Times New Roman"/>
    </w:rPr>
  </w:style>
  <w:style w:type="paragraph" w:styleId="EnvelopeAddress">
    <w:name w:val="envelope address"/>
    <w:basedOn w:val="Normal"/>
    <w:uiPriority w:val="99"/>
    <w:rsid w:val="0084073A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uiPriority w:val="99"/>
    <w:rsid w:val="0084073A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407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4073A"/>
    <w:rPr>
      <w:rFonts w:ascii="Arial" w:hAnsi="Arial" w:cs="Arial"/>
      <w:lang w:val="en-US" w:eastAsia="en-US"/>
    </w:rPr>
  </w:style>
  <w:style w:type="paragraph" w:styleId="BodyText3">
    <w:name w:val="Body Text 3"/>
    <w:basedOn w:val="Normal"/>
    <w:link w:val="BodyText3Char"/>
    <w:uiPriority w:val="99"/>
    <w:rsid w:val="0084073A"/>
    <w:pPr>
      <w:ind w:right="234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84073A"/>
    <w:rPr>
      <w:rFonts w:ascii="Arial" w:hAnsi="Arial" w:cs="Arial"/>
      <w:sz w:val="16"/>
      <w:szCs w:val="16"/>
      <w:lang w:val="en-US" w:eastAsia="en-US"/>
    </w:rPr>
  </w:style>
  <w:style w:type="table" w:customStyle="1" w:styleId="HotDocsGrid">
    <w:name w:val="HotDocs Grid"/>
    <w:basedOn w:val="TableGrid"/>
    <w:rsid w:val="00B31000"/>
    <w:tblPr/>
  </w:style>
  <w:style w:type="table" w:styleId="TableGrid">
    <w:name w:val="Table Grid"/>
    <w:basedOn w:val="TableNormal"/>
    <w:uiPriority w:val="59"/>
    <w:locked/>
    <w:rsid w:val="00B310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1"/>
    <w:qFormat/>
    <w:locked/>
    <w:rsid w:val="00CE3839"/>
    <w:rPr>
      <w:b/>
      <w:bCs/>
    </w:rPr>
  </w:style>
  <w:style w:type="paragraph" w:customStyle="1" w:styleId="Coordonnes">
    <w:name w:val="Coordonnées"/>
    <w:basedOn w:val="Normal"/>
    <w:uiPriority w:val="1"/>
    <w:qFormat/>
    <w:rsid w:val="00CE3839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45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Extra Prov Reg Report - Client</vt:lpstr>
    </vt:vector>
  </TitlesOfParts>
  <Company>Granville Sofware Inc.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 Prov Reg Report - Client</dc:title>
  <dc:creator>Granville Sofware Inc.</dc:creator>
  <cp:keywords>HotDocs Template</cp:keywords>
  <cp:lastModifiedBy>Remindex</cp:lastModifiedBy>
  <cp:revision>50</cp:revision>
  <dcterms:created xsi:type="dcterms:W3CDTF">2018-12-21T17:27:00Z</dcterms:created>
  <dcterms:modified xsi:type="dcterms:W3CDTF">2022-06-07T21:01:00Z</dcterms:modified>
</cp:coreProperties>
</file>