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A771" w14:textId="23C97AB1" w:rsidR="007D056E" w:rsidRPr="00506BFD" w:rsidRDefault="008B4B1C" w:rsidP="000B2658">
      <w:pPr>
        <w:overflowPunct/>
        <w:autoSpaceDE/>
        <w:autoSpaceDN/>
        <w:adjustRightInd/>
        <w:ind w:right="1800"/>
        <w:textAlignment w:val="auto"/>
        <w:rPr>
          <w:rFonts w:ascii="Century Gothic" w:hAnsi="Century Gothic"/>
        </w:rPr>
      </w:pPr>
      <w:r w:rsidRPr="00506BFD">
        <w:rPr>
          <w:rFonts w:ascii="Century Gothic" w:hAnsi="Century Gothic"/>
        </w:rPr>
        <w:t>{{</w:t>
      </w:r>
      <w:r w:rsidR="006B43A7" w:rsidRPr="00506BFD">
        <w:rPr>
          <w:rFonts w:ascii="Century Gothic" w:hAnsi="Century Gothic"/>
        </w:rPr>
        <w:t>p letter_date_insert</w:t>
      </w:r>
      <w:r w:rsidRPr="00506BFD">
        <w:rPr>
          <w:rFonts w:ascii="Century Gothic" w:hAnsi="Century Gothic"/>
        </w:rPr>
        <w:t>}}</w:t>
      </w:r>
    </w:p>
    <w:p w14:paraId="7C53522B" w14:textId="77777777" w:rsidR="007D056E" w:rsidRPr="00506BFD" w:rsidRDefault="007D056E">
      <w:pPr>
        <w:pStyle w:val="Heading3"/>
        <w:rPr>
          <w:rFonts w:ascii="Century Gothic" w:hAnsi="Century Gothic"/>
        </w:rPr>
      </w:pPr>
      <w:r w:rsidRPr="00506BFD">
        <w:rPr>
          <w:rFonts w:ascii="Century Gothic" w:hAnsi="Century Gothic"/>
        </w:rPr>
        <w:t>By Fax: 780-875-4809</w:t>
      </w:r>
    </w:p>
    <w:p w14:paraId="23843DB3" w14:textId="77777777" w:rsidR="007D056E" w:rsidRPr="00506BFD" w:rsidRDefault="007D056E">
      <w:pPr>
        <w:ind w:left="5760"/>
        <w:rPr>
          <w:rFonts w:ascii="Century Gothic" w:hAnsi="Century Gothic"/>
        </w:rPr>
      </w:pPr>
    </w:p>
    <w:p w14:paraId="233FBC18" w14:textId="77777777" w:rsidR="007D056E" w:rsidRPr="00506BFD" w:rsidRDefault="007D056E">
      <w:pPr>
        <w:rPr>
          <w:rFonts w:ascii="Century Gothic" w:hAnsi="Century Gothic"/>
          <w:b/>
          <w:bCs/>
        </w:rPr>
      </w:pPr>
      <w:r w:rsidRPr="00506BFD">
        <w:rPr>
          <w:rFonts w:ascii="Century Gothic" w:hAnsi="Century Gothic"/>
          <w:b/>
          <w:bCs/>
        </w:rPr>
        <w:t>Rubber Duck Stamps</w:t>
      </w:r>
    </w:p>
    <w:p w14:paraId="5F1FA3CF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  <w:b/>
          <w:bCs/>
        </w:rPr>
        <w:t>&amp; Marking Devices</w:t>
      </w:r>
    </w:p>
    <w:p w14:paraId="5BDC13CA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Box 94</w:t>
      </w:r>
    </w:p>
    <w:p w14:paraId="24F01330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Lloydminster SK  S9V 9X9</w:t>
      </w:r>
    </w:p>
    <w:p w14:paraId="291CD402" w14:textId="77777777" w:rsidR="007D056E" w:rsidRPr="00506BFD" w:rsidRDefault="007D056E">
      <w:pPr>
        <w:rPr>
          <w:rFonts w:ascii="Century Gothic" w:hAnsi="Century Gothic"/>
        </w:rPr>
      </w:pPr>
    </w:p>
    <w:p w14:paraId="51FE13B6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Dear Sir/Madam:</w:t>
      </w:r>
    </w:p>
    <w:p w14:paraId="1B4715CB" w14:textId="77777777" w:rsidR="007D056E" w:rsidRPr="00506BFD" w:rsidRDefault="007D056E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910"/>
      </w:tblGrid>
      <w:tr w:rsidR="007D056E" w:rsidRPr="00506BFD" w14:paraId="20F4CE89" w14:textId="77777777" w:rsidTr="00F84BD1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1BDD13" w14:textId="77777777" w:rsidR="007D056E" w:rsidRPr="00506BFD" w:rsidRDefault="007D056E">
            <w:pPr>
              <w:rPr>
                <w:rFonts w:ascii="Century Gothic" w:hAnsi="Century Gothic"/>
              </w:rPr>
            </w:pPr>
            <w:r w:rsidRPr="00506BFD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FCCA96" w14:textId="6DCB6DF9" w:rsidR="007D056E" w:rsidRPr="00506BFD" w:rsidRDefault="008B4B1C" w:rsidP="00462C03">
            <w:pPr>
              <w:rPr>
                <w:rFonts w:ascii="Century Gothic" w:hAnsi="Century Gothic"/>
                <w:b/>
                <w:bCs/>
              </w:rPr>
            </w:pPr>
            <w:r w:rsidRPr="00506BFD">
              <w:rPr>
                <w:rFonts w:ascii="Century Gothic" w:hAnsi="Century Gothic"/>
                <w:b/>
                <w:bCs/>
              </w:rPr>
              <w:t>{{</w:t>
            </w:r>
            <w:r w:rsidR="00462C03" w:rsidRPr="00506BFD">
              <w:rPr>
                <w:rFonts w:ascii="Century Gothic" w:hAnsi="Century Gothic"/>
                <w:b/>
                <w:bCs/>
              </w:rPr>
              <w:t>corp.name</w:t>
            </w:r>
            <w:r w:rsidRPr="00506BFD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6AA422ED" w14:textId="77777777" w:rsidR="007D056E" w:rsidRPr="00506BFD" w:rsidRDefault="007D056E">
      <w:pPr>
        <w:rPr>
          <w:rFonts w:ascii="Century Gothic" w:hAnsi="Century Gothic"/>
        </w:rPr>
      </w:pPr>
    </w:p>
    <w:p w14:paraId="35DCD10A" w14:textId="65B08655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 xml:space="preserve">Please send me one self-inking rubber seal for </w:t>
      </w:r>
      <w:r w:rsidR="008B4B1C" w:rsidRPr="00506BFD">
        <w:rPr>
          <w:rFonts w:ascii="Century Gothic" w:hAnsi="Century Gothic"/>
          <w:b/>
          <w:bCs/>
        </w:rPr>
        <w:t>{{</w:t>
      </w:r>
      <w:r w:rsidR="00462C03" w:rsidRPr="00506BFD">
        <w:rPr>
          <w:rFonts w:ascii="Century Gothic" w:hAnsi="Century Gothic"/>
          <w:b/>
          <w:bCs/>
        </w:rPr>
        <w:t>corp.name</w:t>
      </w:r>
      <w:r w:rsidR="008B4B1C" w:rsidRPr="00506BFD">
        <w:rPr>
          <w:rFonts w:ascii="Century Gothic" w:hAnsi="Century Gothic"/>
          <w:b/>
          <w:bCs/>
        </w:rPr>
        <w:t>}}</w:t>
      </w:r>
      <w:r w:rsidRPr="00506BFD">
        <w:rPr>
          <w:rFonts w:ascii="Century Gothic" w:hAnsi="Century Gothic"/>
          <w:b/>
          <w:bCs/>
        </w:rPr>
        <w:t xml:space="preserve">, </w:t>
      </w:r>
      <w:r w:rsidRPr="00506BFD">
        <w:rPr>
          <w:rFonts w:ascii="Century Gothic" w:hAnsi="Century Gothic"/>
        </w:rPr>
        <w:t xml:space="preserve">together with your invoice.  Please quote file </w:t>
      </w:r>
      <w:r w:rsidR="008B4B1C" w:rsidRPr="00506BFD">
        <w:rPr>
          <w:rFonts w:ascii="Century Gothic" w:hAnsi="Century Gothic"/>
          <w:b/>
        </w:rPr>
        <w:t>{{</w:t>
      </w:r>
      <w:r w:rsidR="00420E8B" w:rsidRPr="00506BFD">
        <w:rPr>
          <w:rFonts w:ascii="Century Gothic" w:hAnsi="Century Gothic"/>
          <w:b/>
        </w:rPr>
        <w:t>corp.matter</w:t>
      </w:r>
      <w:r w:rsidR="00462C03" w:rsidRPr="00506BFD">
        <w:rPr>
          <w:rFonts w:ascii="Century Gothic" w:hAnsi="Century Gothic"/>
          <w:b/>
        </w:rPr>
        <w:t>_number</w:t>
      </w:r>
      <w:r w:rsidR="008B4B1C" w:rsidRPr="00506BFD">
        <w:rPr>
          <w:rFonts w:ascii="Century Gothic" w:hAnsi="Century Gothic"/>
          <w:b/>
        </w:rPr>
        <w:t>}}</w:t>
      </w:r>
      <w:r w:rsidRPr="00506BFD">
        <w:rPr>
          <w:rFonts w:ascii="Century Gothic" w:hAnsi="Century Gothic"/>
          <w:b/>
          <w:bCs/>
        </w:rPr>
        <w:t>/</w:t>
      </w:r>
      <w:r w:rsidR="008B4B1C" w:rsidRPr="00506BFD">
        <w:rPr>
          <w:rFonts w:ascii="Century Gothic" w:hAnsi="Century Gothic"/>
          <w:b/>
          <w:bCs/>
        </w:rPr>
        <w:t>{{</w:t>
      </w:r>
      <w:r w:rsidR="00462C03" w:rsidRPr="00506BFD">
        <w:rPr>
          <w:rFonts w:ascii="Century Gothic" w:hAnsi="Century Gothic"/>
          <w:b/>
          <w:bCs/>
        </w:rPr>
        <w:t>lawyer.initials|upper</w:t>
      </w:r>
      <w:r w:rsidR="008B4B1C" w:rsidRPr="00506BFD">
        <w:rPr>
          <w:rFonts w:ascii="Century Gothic" w:hAnsi="Century Gothic"/>
          <w:b/>
          <w:bCs/>
        </w:rPr>
        <w:t>}}</w:t>
      </w:r>
      <w:r w:rsidRPr="00506BFD">
        <w:rPr>
          <w:rFonts w:ascii="Century Gothic" w:hAnsi="Century Gothic"/>
          <w:b/>
          <w:bCs/>
        </w:rPr>
        <w:t xml:space="preserve"> </w:t>
      </w:r>
      <w:r w:rsidRPr="00506BFD">
        <w:rPr>
          <w:rFonts w:ascii="Century Gothic" w:hAnsi="Century Gothic"/>
        </w:rPr>
        <w:t>on your invoice.</w:t>
      </w:r>
    </w:p>
    <w:p w14:paraId="734C3888" w14:textId="77777777" w:rsidR="007D056E" w:rsidRPr="00506BFD" w:rsidRDefault="007D056E">
      <w:pPr>
        <w:jc w:val="both"/>
        <w:rPr>
          <w:rFonts w:ascii="Century Gothic" w:hAnsi="Century Gothic"/>
        </w:rPr>
      </w:pPr>
    </w:p>
    <w:p w14:paraId="4E21B9AF" w14:textId="77777777" w:rsidR="007D056E" w:rsidRPr="00506BFD" w:rsidRDefault="007D056E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Thank you.</w:t>
      </w:r>
    </w:p>
    <w:p w14:paraId="7EDD4736" w14:textId="77777777" w:rsidR="007D056E" w:rsidRPr="00506BFD" w:rsidRDefault="007D056E">
      <w:pPr>
        <w:jc w:val="both"/>
        <w:rPr>
          <w:rFonts w:ascii="Century Gothic" w:hAnsi="Century Gothic"/>
        </w:rPr>
      </w:pPr>
    </w:p>
    <w:p w14:paraId="4FE09C90" w14:textId="0C592650" w:rsidR="007D056E" w:rsidRPr="00506BFD" w:rsidRDefault="008B4B1C">
      <w:pPr>
        <w:rPr>
          <w:rFonts w:ascii="Century Gothic" w:hAnsi="Century Gothic"/>
        </w:rPr>
      </w:pPr>
      <w:r w:rsidRPr="00506BFD">
        <w:rPr>
          <w:rFonts w:ascii="Century Gothic" w:hAnsi="Century Gothic"/>
        </w:rPr>
        <w:t>{{</w:t>
      </w:r>
      <w:r w:rsidR="00FB1EE8" w:rsidRPr="00506BFD">
        <w:rPr>
          <w:rFonts w:ascii="Century Gothic" w:hAnsi="Century Gothic"/>
        </w:rPr>
        <w:t xml:space="preserve">p letter_closing_insert </w:t>
      </w:r>
      <w:r w:rsidRPr="00506BFD">
        <w:rPr>
          <w:rFonts w:ascii="Century Gothic" w:hAnsi="Century Gothic"/>
        </w:rPr>
        <w:t>}}</w:t>
      </w:r>
    </w:p>
    <w:sectPr w:rsidR="007D056E" w:rsidRPr="00506BFD" w:rsidSect="00DB1D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405" w:right="1440" w:bottom="720" w:left="1440" w:header="446" w:footer="720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7460" w14:textId="77777777" w:rsidR="00E70DED" w:rsidRPr="00AD275B" w:rsidRDefault="00E70DED">
      <w:r w:rsidRPr="00AD275B">
        <w:separator/>
      </w:r>
    </w:p>
  </w:endnote>
  <w:endnote w:type="continuationSeparator" w:id="0">
    <w:p w14:paraId="63939A6B" w14:textId="77777777" w:rsidR="00E70DED" w:rsidRPr="00AD275B" w:rsidRDefault="00E70DED">
      <w:r w:rsidRPr="00AD275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6FEC" w14:textId="77777777" w:rsidR="000C6F46" w:rsidRPr="00506BFD" w:rsidRDefault="000C6F46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9239" w14:textId="77777777" w:rsidR="00DB1DBA" w:rsidRDefault="00DB1DBA" w:rsidP="00DB1DBA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7AA8D84" wp14:editId="5503D938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1387457D" w14:textId="77777777" w:rsidR="00DB1DBA" w:rsidRDefault="00DB1DBA" w:rsidP="00DB1DB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7818967" w14:textId="77777777" w:rsidR="00DB1DBA" w:rsidRPr="00455C8E" w:rsidRDefault="00DB1DBA" w:rsidP="00DB1DB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F811FB7" w14:textId="77777777" w:rsidR="00DB1DBA" w:rsidRDefault="00DB1DBA" w:rsidP="00DB1D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4AE0" w14:textId="77777777" w:rsidR="000C6F46" w:rsidRPr="00506BFD" w:rsidRDefault="000C6F46" w:rsidP="005B2FD2">
    <w:pPr>
      <w:pStyle w:val="Footer"/>
      <w:tabs>
        <w:tab w:val="clear" w:pos="4320"/>
        <w:tab w:val="clear" w:pos="864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31B8" w14:textId="77777777" w:rsidR="00E70DED" w:rsidRPr="00AD275B" w:rsidRDefault="00E70DED">
      <w:r w:rsidRPr="00AD275B">
        <w:separator/>
      </w:r>
    </w:p>
  </w:footnote>
  <w:footnote w:type="continuationSeparator" w:id="0">
    <w:p w14:paraId="162490DD" w14:textId="77777777" w:rsidR="00E70DED" w:rsidRPr="00AD275B" w:rsidRDefault="00E70DED">
      <w:r w:rsidRPr="00AD275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25AE" w14:textId="77777777" w:rsidR="000C6F46" w:rsidRPr="00506BFD" w:rsidRDefault="000C6F46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3FE9" w14:textId="77777777" w:rsidR="00DB1DBA" w:rsidRDefault="00DB1DBA" w:rsidP="00DB1DB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423820CF" wp14:editId="7E4F82B5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0FB6B3" w14:textId="77777777" w:rsidR="00DB1DBA" w:rsidRDefault="00DB1DBA" w:rsidP="00DB1DBA">
    <w:pPr>
      <w:pStyle w:val="Header"/>
      <w:rPr>
        <w:noProof/>
        <w:color w:val="000000" w:themeColor="text1"/>
        <w:lang w:val="fr-CA" w:bidi="fr-FR"/>
      </w:rPr>
    </w:pPr>
  </w:p>
  <w:p w14:paraId="51E09777" w14:textId="77777777" w:rsidR="00DB1DBA" w:rsidRPr="00403DB3" w:rsidRDefault="00DB1DBA" w:rsidP="00DB1DB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301F910A" w14:textId="77777777" w:rsidR="00DB1DBA" w:rsidRPr="00403DB3" w:rsidRDefault="00DB1DBA" w:rsidP="00DB1DB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460BFA2F" w14:textId="77777777" w:rsidR="00DB1DBA" w:rsidRPr="00403DB3" w:rsidRDefault="00DB1DBA" w:rsidP="00DB1DB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489B6D6" w14:textId="77777777" w:rsidR="00DB1DBA" w:rsidRPr="00D0218C" w:rsidRDefault="00DB1DBA" w:rsidP="00DB1DB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FAAF" w14:textId="3DD9F7C7" w:rsidR="0002715C" w:rsidRPr="00506BFD" w:rsidRDefault="0002715C" w:rsidP="0002715C">
    <w:pPr>
      <w:overflowPunct/>
      <w:autoSpaceDE/>
      <w:autoSpaceDN/>
      <w:adjustRightInd/>
      <w:ind w:right="1800"/>
      <w:textAlignment w:val="auto"/>
      <w:rPr>
        <w:rFonts w:ascii="Century Gothic" w:hAnsi="Century Gothic"/>
      </w:rPr>
    </w:pPr>
    <w:r w:rsidRPr="00506BFD">
      <w:rPr>
        <w:rFonts w:ascii="Century Gothic" w:hAnsi="Century Gothic"/>
      </w:rPr>
      <w:t>{{</w:t>
    </w:r>
    <w:r w:rsidR="002A3A7D" w:rsidRPr="00506BFD">
      <w:rPr>
        <w:rFonts w:ascii="Century Gothic" w:hAnsi="Century Gothic"/>
      </w:rPr>
      <w:t xml:space="preserve">p </w:t>
    </w:r>
    <w:r w:rsidRPr="00506BF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F48"/>
    <w:multiLevelType w:val="singleLevel"/>
    <w:tmpl w:val="76F281BA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" w15:restartNumberingAfterBreak="0">
    <w:nsid w:val="6DA47D25"/>
    <w:multiLevelType w:val="singleLevel"/>
    <w:tmpl w:val="8522DD2E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  <w:rPr>
        <w:rFonts w:cs="Times New Roman"/>
      </w:rPr>
    </w:lvl>
  </w:abstractNum>
  <w:abstractNum w:abstractNumId="2" w15:restartNumberingAfterBreak="0">
    <w:nsid w:val="7D575844"/>
    <w:multiLevelType w:val="hybridMultilevel"/>
    <w:tmpl w:val="771851F6"/>
    <w:lvl w:ilvl="0" w:tplc="27F42A0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664161823">
    <w:abstractNumId w:val="1"/>
  </w:num>
  <w:num w:numId="2" w16cid:durableId="1464813298">
    <w:abstractNumId w:val="0"/>
  </w:num>
  <w:num w:numId="3" w16cid:durableId="885678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56E"/>
    <w:rsid w:val="0002715C"/>
    <w:rsid w:val="000B2658"/>
    <w:rsid w:val="000C39FC"/>
    <w:rsid w:val="000C6F46"/>
    <w:rsid w:val="000E694C"/>
    <w:rsid w:val="00156039"/>
    <w:rsid w:val="001B0EF7"/>
    <w:rsid w:val="001B31FF"/>
    <w:rsid w:val="001C7364"/>
    <w:rsid w:val="001F6C87"/>
    <w:rsid w:val="002335C6"/>
    <w:rsid w:val="00262B12"/>
    <w:rsid w:val="00263198"/>
    <w:rsid w:val="002A3A7D"/>
    <w:rsid w:val="00342658"/>
    <w:rsid w:val="00344CDF"/>
    <w:rsid w:val="00347CC2"/>
    <w:rsid w:val="00420E8B"/>
    <w:rsid w:val="0045668E"/>
    <w:rsid w:val="00462C03"/>
    <w:rsid w:val="00505119"/>
    <w:rsid w:val="00506BFD"/>
    <w:rsid w:val="00596454"/>
    <w:rsid w:val="005B2FD2"/>
    <w:rsid w:val="00642BFA"/>
    <w:rsid w:val="00691FE9"/>
    <w:rsid w:val="006A529E"/>
    <w:rsid w:val="006B43A7"/>
    <w:rsid w:val="006B6DBA"/>
    <w:rsid w:val="00734106"/>
    <w:rsid w:val="007A2419"/>
    <w:rsid w:val="007C30BB"/>
    <w:rsid w:val="007D056E"/>
    <w:rsid w:val="008A5791"/>
    <w:rsid w:val="008B4B1C"/>
    <w:rsid w:val="008E5614"/>
    <w:rsid w:val="00926D0F"/>
    <w:rsid w:val="009B4C2E"/>
    <w:rsid w:val="009E4029"/>
    <w:rsid w:val="00AC54C2"/>
    <w:rsid w:val="00AD275B"/>
    <w:rsid w:val="00B12668"/>
    <w:rsid w:val="00B6013C"/>
    <w:rsid w:val="00B72AB2"/>
    <w:rsid w:val="00D54B15"/>
    <w:rsid w:val="00D61C18"/>
    <w:rsid w:val="00DB1DBA"/>
    <w:rsid w:val="00E024D9"/>
    <w:rsid w:val="00E6604F"/>
    <w:rsid w:val="00E70DED"/>
    <w:rsid w:val="00E767AE"/>
    <w:rsid w:val="00F84BD1"/>
    <w:rsid w:val="00F91B16"/>
    <w:rsid w:val="00FB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B494764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2B1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2B12"/>
    <w:pPr>
      <w:keepNext/>
      <w:overflowPunct/>
      <w:autoSpaceDE/>
      <w:autoSpaceDN/>
      <w:adjustRightInd/>
      <w:ind w:right="1800"/>
      <w:textAlignment w:val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262B12"/>
    <w:pPr>
      <w:keepNext/>
      <w:overflowPunct/>
      <w:autoSpaceDE/>
      <w:autoSpaceDN/>
      <w:adjustRightInd/>
      <w:textAlignment w:val="auto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62B12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62B12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62B12"/>
    <w:rPr>
      <w:rFonts w:ascii="Cambria" w:hAnsi="Cambria" w:cs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rsid w:val="00262B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2B12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262B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62B12"/>
    <w:rPr>
      <w:rFonts w:ascii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262B12"/>
    <w:rPr>
      <w:rFonts w:cs="Times New Roman"/>
      <w:sz w:val="16"/>
      <w:szCs w:val="16"/>
    </w:rPr>
  </w:style>
  <w:style w:type="character" w:styleId="PageNumber">
    <w:name w:val="page number"/>
    <w:basedOn w:val="DefaultParagraphFont"/>
    <w:uiPriority w:val="99"/>
    <w:rsid w:val="00262B12"/>
    <w:rPr>
      <w:rFonts w:cs="Times New Roman"/>
    </w:rPr>
  </w:style>
  <w:style w:type="paragraph" w:styleId="BlockText">
    <w:name w:val="Block Text"/>
    <w:basedOn w:val="Normal"/>
    <w:uiPriority w:val="99"/>
    <w:rsid w:val="00262B12"/>
    <w:pPr>
      <w:overflowPunct/>
      <w:autoSpaceDE/>
      <w:autoSpaceDN/>
      <w:adjustRightInd/>
      <w:ind w:left="3600" w:right="1440"/>
      <w:textAlignment w:val="auto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62B12"/>
    <w:pPr>
      <w:tabs>
        <w:tab w:val="left" w:pos="-720"/>
      </w:tabs>
      <w:suppressAutoHyphens/>
      <w:overflowPunct/>
      <w:autoSpaceDE/>
      <w:autoSpaceDN/>
      <w:adjustRightInd/>
      <w:ind w:right="1440"/>
      <w:textAlignment w:val="auto"/>
    </w:pPr>
    <w:rPr>
      <w:spacing w:val="-3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62B12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1F6C87"/>
    <w:tblPr/>
  </w:style>
  <w:style w:type="table" w:styleId="TableGrid">
    <w:name w:val="Table Grid"/>
    <w:basedOn w:val="TableNormal"/>
    <w:uiPriority w:val="59"/>
    <w:locked/>
    <w:rsid w:val="001F6C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1"/>
    <w:qFormat/>
    <w:locked/>
    <w:rsid w:val="00DB1DBA"/>
    <w:rPr>
      <w:b/>
      <w:bCs/>
    </w:rPr>
  </w:style>
  <w:style w:type="paragraph" w:customStyle="1" w:styleId="Coordonnes">
    <w:name w:val="Coordonnées"/>
    <w:basedOn w:val="Normal"/>
    <w:uiPriority w:val="1"/>
    <w:qFormat/>
    <w:rsid w:val="00DB1DBA"/>
    <w:pPr>
      <w:overflowPunct/>
      <w:autoSpaceDE/>
      <w:autoSpaceDN/>
      <w:adjustRightInd/>
      <w:spacing w:line="259" w:lineRule="auto"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</vt:lpstr>
    </vt:vector>
  </TitlesOfParts>
  <Company>Granville Sofware Inc.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</dc:title>
  <dc:creator>Granville Sofware Inc.</dc:creator>
  <cp:lastModifiedBy>Remindex</cp:lastModifiedBy>
  <cp:revision>27</cp:revision>
  <dcterms:created xsi:type="dcterms:W3CDTF">2018-12-21T17:17:00Z</dcterms:created>
  <dcterms:modified xsi:type="dcterms:W3CDTF">2022-06-07T21:01:00Z</dcterms:modified>
</cp:coreProperties>
</file>