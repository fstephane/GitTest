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302F9" w14:textId="77777777" w:rsidR="000C1042" w:rsidRPr="00936E4D" w:rsidRDefault="000C1042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936E4D">
        <w:rPr>
          <w:b/>
          <w:bCs/>
          <w:sz w:val="28"/>
          <w:szCs w:val="28"/>
          <w:u w:val="single"/>
        </w:rPr>
        <w:t>REQUEST FOR SERVICE</w:t>
      </w:r>
    </w:p>
    <w:p w14:paraId="5275E665" w14:textId="77777777" w:rsidR="000C1042" w:rsidRPr="00936E4D" w:rsidRDefault="000C1042">
      <w:pPr>
        <w:rPr>
          <w:b/>
          <w:bCs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8"/>
        <w:gridCol w:w="3330"/>
        <w:gridCol w:w="907"/>
        <w:gridCol w:w="990"/>
        <w:gridCol w:w="3960"/>
      </w:tblGrid>
      <w:tr w:rsidR="000C1042" w:rsidRPr="00936E4D" w14:paraId="518A4B19" w14:textId="7777777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101485AA" w14:textId="77777777" w:rsidR="000C1042" w:rsidRPr="00936E4D" w:rsidRDefault="000C1042">
            <w:pPr>
              <w:rPr>
                <w:b/>
                <w:bCs/>
                <w:i/>
                <w:iCs/>
              </w:rPr>
            </w:pPr>
            <w:r w:rsidRPr="00936E4D">
              <w:rPr>
                <w:i/>
                <w:iCs/>
              </w:rPr>
              <w:t>To: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7E587D7B" w14:textId="77777777" w:rsidR="000C1042" w:rsidRPr="00936E4D" w:rsidRDefault="000C1042">
            <w:pPr>
              <w:rPr>
                <w:b/>
                <w:bCs/>
              </w:rPr>
            </w:pPr>
            <w:r w:rsidRPr="00936E4D">
              <w:rPr>
                <w:b/>
                <w:bCs/>
              </w:rPr>
              <w:t>ACCU-SEARCH INC.</w:t>
            </w:r>
          </w:p>
          <w:p w14:paraId="23D2D6C4" w14:textId="77777777" w:rsidR="000C1042" w:rsidRPr="00936E4D" w:rsidRDefault="000C1042">
            <w:r w:rsidRPr="00936E4D">
              <w:t>320 Edmonton Centre</w:t>
            </w:r>
          </w:p>
          <w:p w14:paraId="6A85D313" w14:textId="77777777" w:rsidR="000C1042" w:rsidRPr="00936E4D" w:rsidRDefault="000C1042">
            <w:r w:rsidRPr="00936E4D">
              <w:t>EDMONTON AB  T5J 4H5</w:t>
            </w:r>
          </w:p>
          <w:p w14:paraId="2AFF70BF" w14:textId="77777777" w:rsidR="000C1042" w:rsidRPr="00936E4D" w:rsidRDefault="000C1042">
            <w:pPr>
              <w:rPr>
                <w:b/>
                <w:bCs/>
              </w:rPr>
            </w:pPr>
            <w:r w:rsidRPr="00936E4D">
              <w:t>Facsimile: (780)</w:t>
            </w:r>
            <w:r w:rsidR="00B76955" w:rsidRPr="00936E4D">
              <w:t xml:space="preserve"> </w:t>
            </w:r>
            <w:r w:rsidRPr="00936E4D">
              <w:t>421-1280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49517FF" w14:textId="77777777" w:rsidR="000C1042" w:rsidRPr="00936E4D" w:rsidRDefault="000C1042">
            <w:pPr>
              <w:rPr>
                <w:i/>
                <w:iCs/>
              </w:rPr>
            </w:pPr>
            <w:r w:rsidRPr="00936E4D">
              <w:rPr>
                <w:i/>
                <w:iCs/>
              </w:rPr>
              <w:t>From: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6457E" w14:textId="77777777" w:rsidR="000C1042" w:rsidRPr="00936E4D" w:rsidRDefault="00444ABB">
            <w:pPr>
              <w:rPr>
                <w:b/>
                <w:bCs/>
              </w:rPr>
            </w:pPr>
            <w:r w:rsidRPr="00936E4D">
              <w:rPr>
                <w:b/>
                <w:bCs/>
              </w:rPr>
              <w:t>{{</w:t>
            </w:r>
            <w:r w:rsidR="002C7E14" w:rsidRPr="00936E4D">
              <w:rPr>
                <w:b/>
                <w:bCs/>
              </w:rPr>
              <w:t>firm_name</w:t>
            </w:r>
            <w:r w:rsidRPr="00936E4D">
              <w:rPr>
                <w:b/>
                <w:bCs/>
              </w:rPr>
              <w:t>}}</w:t>
            </w:r>
          </w:p>
          <w:p w14:paraId="7F649A8F" w14:textId="77777777" w:rsidR="000C1042" w:rsidRPr="00936E4D" w:rsidRDefault="00444ABB" w:rsidP="002C7E14">
            <w:r w:rsidRPr="00936E4D">
              <w:t>{{</w:t>
            </w:r>
            <w:r w:rsidR="002C7E14" w:rsidRPr="00936E4D">
              <w:t>office.full_address</w:t>
            </w:r>
            <w:r w:rsidRPr="00936E4D">
              <w:t>}}</w:t>
            </w:r>
          </w:p>
        </w:tc>
      </w:tr>
      <w:tr w:rsidR="000C1042" w:rsidRPr="00936E4D" w14:paraId="4F9ABB02" w14:textId="7777777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416FCE55" w14:textId="77777777" w:rsidR="000C1042" w:rsidRPr="00936E4D" w:rsidRDefault="000C1042">
            <w:pPr>
              <w:rPr>
                <w:i/>
                <w:iCs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794B5AF5" w14:textId="77777777" w:rsidR="000C1042" w:rsidRPr="00936E4D" w:rsidRDefault="000C1042">
            <w:pPr>
              <w:rPr>
                <w:b/>
                <w:bCs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AED5F2A" w14:textId="77777777" w:rsidR="000C1042" w:rsidRPr="00936E4D" w:rsidRDefault="000C1042">
            <w:pPr>
              <w:rPr>
                <w:i/>
                <w:iCs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68B954" w14:textId="77777777" w:rsidR="000C1042" w:rsidRPr="00936E4D" w:rsidRDefault="000C1042">
            <w:pPr>
              <w:rPr>
                <w:b/>
                <w:bCs/>
              </w:rPr>
            </w:pPr>
          </w:p>
        </w:tc>
      </w:tr>
      <w:tr w:rsidR="000C1042" w:rsidRPr="00936E4D" w14:paraId="7D996AEA" w14:textId="7777777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7E05205A" w14:textId="77777777" w:rsidR="000C1042" w:rsidRPr="00936E4D" w:rsidRDefault="000C1042">
            <w:pPr>
              <w:rPr>
                <w:i/>
                <w:iCs/>
              </w:rPr>
            </w:pPr>
            <w:r w:rsidRPr="00936E4D">
              <w:rPr>
                <w:i/>
                <w:iCs/>
              </w:rPr>
              <w:t>Date: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5B71ABA" w14:textId="77777777" w:rsidR="000C1042" w:rsidRPr="00936E4D" w:rsidRDefault="00444ABB" w:rsidP="002C7E14">
            <w:pPr>
              <w:rPr>
                <w:b/>
                <w:bCs/>
              </w:rPr>
            </w:pPr>
            <w:r w:rsidRPr="00936E4D">
              <w:t>{{</w:t>
            </w:r>
            <w:r w:rsidR="002C7E14" w:rsidRPr="00936E4D">
              <w:t>TODAY|toDate("June 3, 1990")</w:t>
            </w:r>
            <w:r w:rsidRPr="00936E4D">
              <w:t>}}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C891920" w14:textId="77777777" w:rsidR="000C1042" w:rsidRPr="00936E4D" w:rsidRDefault="000C1042">
            <w:pPr>
              <w:rPr>
                <w:i/>
                <w:iCs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295CC5F" w14:textId="77777777" w:rsidR="000C1042" w:rsidRPr="00936E4D" w:rsidRDefault="000C1042">
            <w:pPr>
              <w:rPr>
                <w:b/>
                <w:bCs/>
              </w:rPr>
            </w:pPr>
            <w:r w:rsidRPr="00936E4D">
              <w:rPr>
                <w:i/>
                <w:iCs/>
              </w:rPr>
              <w:t>Phone: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7CE3A25" w14:textId="77777777" w:rsidR="000C1042" w:rsidRPr="00936E4D" w:rsidRDefault="00444ABB">
            <w:pPr>
              <w:rPr>
                <w:b/>
                <w:bCs/>
              </w:rPr>
            </w:pPr>
            <w:r w:rsidRPr="00936E4D">
              <w:rPr>
                <w:b/>
                <w:bCs/>
              </w:rPr>
              <w:t>{{</w:t>
            </w:r>
            <w:r w:rsidR="008C42D0" w:rsidRPr="00936E4D">
              <w:rPr>
                <w:b/>
                <w:bCs/>
              </w:rPr>
              <w:t>office.phone</w:t>
            </w:r>
            <w:r w:rsidRPr="00936E4D">
              <w:rPr>
                <w:b/>
                <w:bCs/>
              </w:rPr>
              <w:t>}}</w:t>
            </w:r>
          </w:p>
        </w:tc>
      </w:tr>
      <w:tr w:rsidR="000C1042" w:rsidRPr="00936E4D" w14:paraId="4A9D1A50" w14:textId="7777777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01A78C2C" w14:textId="77777777" w:rsidR="000C1042" w:rsidRPr="00936E4D" w:rsidRDefault="000C1042"/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13B91C86" w14:textId="77777777" w:rsidR="000C1042" w:rsidRPr="00936E4D" w:rsidRDefault="000C1042"/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F87FE6C" w14:textId="77777777" w:rsidR="000C1042" w:rsidRPr="00936E4D" w:rsidRDefault="000C1042">
            <w:pPr>
              <w:rPr>
                <w:i/>
                <w:iCs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F384DFC" w14:textId="77777777" w:rsidR="000C1042" w:rsidRPr="00936E4D" w:rsidRDefault="000C1042">
            <w:pPr>
              <w:rPr>
                <w:b/>
                <w:bCs/>
              </w:rPr>
            </w:pPr>
            <w:r w:rsidRPr="00936E4D">
              <w:rPr>
                <w:i/>
                <w:iCs/>
              </w:rPr>
              <w:t>Fax: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E14AF7E" w14:textId="77777777" w:rsidR="000C1042" w:rsidRPr="00936E4D" w:rsidRDefault="00444ABB">
            <w:pPr>
              <w:rPr>
                <w:b/>
                <w:bCs/>
              </w:rPr>
            </w:pPr>
            <w:r w:rsidRPr="00936E4D">
              <w:rPr>
                <w:b/>
                <w:bCs/>
              </w:rPr>
              <w:t>{{</w:t>
            </w:r>
            <w:r w:rsidR="008C42D0" w:rsidRPr="00936E4D">
              <w:rPr>
                <w:b/>
                <w:bCs/>
              </w:rPr>
              <w:t>office.fax</w:t>
            </w:r>
            <w:r w:rsidRPr="00936E4D">
              <w:rPr>
                <w:b/>
                <w:bCs/>
              </w:rPr>
              <w:t>}}</w:t>
            </w:r>
          </w:p>
        </w:tc>
      </w:tr>
      <w:tr w:rsidR="000C1042" w:rsidRPr="00936E4D" w14:paraId="5B9C9BA8" w14:textId="7777777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080748FB" w14:textId="77777777" w:rsidR="000C1042" w:rsidRPr="00936E4D" w:rsidRDefault="000C1042"/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1A877777" w14:textId="77777777" w:rsidR="000C1042" w:rsidRPr="00936E4D" w:rsidRDefault="000C1042"/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9FEBF22" w14:textId="77777777" w:rsidR="000C1042" w:rsidRPr="00936E4D" w:rsidRDefault="000C1042">
            <w:pPr>
              <w:rPr>
                <w:i/>
                <w:iCs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77051" w14:textId="77777777" w:rsidR="000C1042" w:rsidRPr="00936E4D" w:rsidRDefault="000C1042">
            <w:pPr>
              <w:rPr>
                <w:b/>
                <w:bCs/>
              </w:rPr>
            </w:pPr>
          </w:p>
        </w:tc>
      </w:tr>
      <w:tr w:rsidR="000C1042" w:rsidRPr="00936E4D" w14:paraId="232ECF97" w14:textId="7777777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220C59C5" w14:textId="77777777" w:rsidR="000C1042" w:rsidRPr="00936E4D" w:rsidRDefault="000C1042"/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4EDC96F5" w14:textId="77777777" w:rsidR="000C1042" w:rsidRPr="00936E4D" w:rsidRDefault="000C1042"/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F981E46" w14:textId="77777777" w:rsidR="000C1042" w:rsidRPr="00936E4D" w:rsidRDefault="000C1042">
            <w:pPr>
              <w:rPr>
                <w:i/>
                <w:iCs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9CE6B81" w14:textId="77777777" w:rsidR="000C1042" w:rsidRPr="00936E4D" w:rsidRDefault="000C1042">
            <w:pPr>
              <w:rPr>
                <w:b/>
                <w:bCs/>
              </w:rPr>
            </w:pPr>
            <w:r w:rsidRPr="00936E4D">
              <w:rPr>
                <w:i/>
                <w:iCs/>
              </w:rPr>
              <w:t>Attn: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4EFEE1F2" w14:textId="77777777" w:rsidR="000C1042" w:rsidRPr="00936E4D" w:rsidRDefault="00444ABB" w:rsidP="0076754A">
            <w:pPr>
              <w:rPr>
                <w:b/>
                <w:bCs/>
              </w:rPr>
            </w:pPr>
            <w:r w:rsidRPr="00936E4D">
              <w:rPr>
                <w:b/>
                <w:bCs/>
              </w:rPr>
              <w:t>{{</w:t>
            </w:r>
            <w:r w:rsidR="0076754A" w:rsidRPr="00936E4D">
              <w:rPr>
                <w:b/>
                <w:bCs/>
              </w:rPr>
              <w:t>user</w:t>
            </w:r>
            <w:r w:rsidR="008C42D0" w:rsidRPr="00936E4D">
              <w:rPr>
                <w:b/>
                <w:bCs/>
              </w:rPr>
              <w:t>.full_name</w:t>
            </w:r>
            <w:r w:rsidRPr="00936E4D">
              <w:rPr>
                <w:b/>
                <w:bCs/>
              </w:rPr>
              <w:t>}}</w:t>
            </w:r>
          </w:p>
        </w:tc>
      </w:tr>
      <w:tr w:rsidR="000C1042" w:rsidRPr="00936E4D" w14:paraId="650B449E" w14:textId="7777777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55DEA30E" w14:textId="77777777" w:rsidR="000C1042" w:rsidRPr="00936E4D" w:rsidRDefault="000C1042"/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92229B3" w14:textId="77777777" w:rsidR="000C1042" w:rsidRPr="00936E4D" w:rsidRDefault="000C1042"/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EA69B29" w14:textId="77777777" w:rsidR="000C1042" w:rsidRPr="00936E4D" w:rsidRDefault="000C1042">
            <w:pPr>
              <w:rPr>
                <w:i/>
                <w:iCs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9B3349" w14:textId="77777777" w:rsidR="000C1042" w:rsidRPr="00936E4D" w:rsidRDefault="000C1042">
            <w:pPr>
              <w:rPr>
                <w:b/>
                <w:bCs/>
              </w:rPr>
            </w:pPr>
          </w:p>
        </w:tc>
      </w:tr>
      <w:tr w:rsidR="000C1042" w:rsidRPr="00936E4D" w14:paraId="3B7BD2F9" w14:textId="77777777">
        <w:tc>
          <w:tcPr>
            <w:tcW w:w="1008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C545E13" w14:textId="77777777" w:rsidR="000C1042" w:rsidRPr="00936E4D" w:rsidRDefault="000C1042"/>
        </w:tc>
        <w:tc>
          <w:tcPr>
            <w:tcW w:w="33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BAA08B2" w14:textId="77777777" w:rsidR="000C1042" w:rsidRPr="00936E4D" w:rsidRDefault="000C1042"/>
        </w:tc>
        <w:tc>
          <w:tcPr>
            <w:tcW w:w="90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51C7000" w14:textId="77777777" w:rsidR="000C1042" w:rsidRPr="00936E4D" w:rsidRDefault="000C1042">
            <w:pPr>
              <w:rPr>
                <w:i/>
                <w:iCs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F0199F3" w14:textId="77777777" w:rsidR="000C1042" w:rsidRPr="00936E4D" w:rsidRDefault="000C1042">
            <w:pPr>
              <w:rPr>
                <w:b/>
                <w:bCs/>
              </w:rPr>
            </w:pPr>
          </w:p>
        </w:tc>
      </w:tr>
    </w:tbl>
    <w:p w14:paraId="1859702E" w14:textId="77777777" w:rsidR="000C1042" w:rsidRPr="00936E4D" w:rsidRDefault="000C1042">
      <w:pPr>
        <w:tabs>
          <w:tab w:val="left" w:pos="1080"/>
          <w:tab w:val="left" w:pos="4320"/>
        </w:tabs>
        <w:rPr>
          <w:b/>
          <w:bCs/>
        </w:rPr>
      </w:pPr>
      <w:r w:rsidRPr="00936E4D">
        <w:rPr>
          <w:b/>
          <w:bCs/>
        </w:rPr>
        <w:tab/>
      </w:r>
      <w:r w:rsidRPr="00936E4D">
        <w:rPr>
          <w:b/>
          <w:bCs/>
        </w:rPr>
        <w:tab/>
      </w:r>
      <w:r w:rsidRPr="00936E4D">
        <w:rPr>
          <w:b/>
          <w:bCs/>
        </w:rPr>
        <w:tab/>
      </w:r>
    </w:p>
    <w:p w14:paraId="3A314065" w14:textId="77777777" w:rsidR="000C1042" w:rsidRPr="00936E4D" w:rsidRDefault="000C1042">
      <w:pPr>
        <w:ind w:left="2520" w:hanging="2520"/>
        <w:rPr>
          <w:b/>
          <w:bCs/>
        </w:rPr>
      </w:pPr>
      <w:r w:rsidRPr="00936E4D">
        <w:rPr>
          <w:b/>
          <w:bCs/>
        </w:rPr>
        <w:t>Corporation:</w:t>
      </w:r>
      <w:r w:rsidRPr="00936E4D">
        <w:rPr>
          <w:b/>
          <w:bCs/>
        </w:rPr>
        <w:tab/>
      </w:r>
      <w:r w:rsidR="00444ABB" w:rsidRPr="00936E4D">
        <w:rPr>
          <w:b/>
          <w:bCs/>
        </w:rPr>
        <w:t>{{</w:t>
      </w:r>
      <w:r w:rsidR="008C42D0" w:rsidRPr="00936E4D">
        <w:rPr>
          <w:b/>
          <w:bCs/>
        </w:rPr>
        <w:t>corp.name|upper</w:t>
      </w:r>
      <w:r w:rsidR="00444ABB" w:rsidRPr="00936E4D">
        <w:rPr>
          <w:b/>
          <w:bCs/>
        </w:rPr>
        <w:t>}}</w:t>
      </w:r>
    </w:p>
    <w:p w14:paraId="0E803890" w14:textId="77777777" w:rsidR="000C1042" w:rsidRPr="00936E4D" w:rsidRDefault="000C1042">
      <w:pPr>
        <w:rPr>
          <w:b/>
          <w:bCs/>
        </w:rPr>
      </w:pPr>
    </w:p>
    <w:p w14:paraId="6806A5EE" w14:textId="77777777" w:rsidR="000C1042" w:rsidRPr="00936E4D" w:rsidRDefault="000C1042">
      <w:pPr>
        <w:ind w:left="2520" w:hanging="2520"/>
        <w:rPr>
          <w:b/>
          <w:bCs/>
        </w:rPr>
      </w:pPr>
      <w:r w:rsidRPr="00936E4D">
        <w:rPr>
          <w:b/>
          <w:bCs/>
        </w:rPr>
        <w:t>Corporate Access No.</w:t>
      </w:r>
      <w:r w:rsidRPr="00936E4D">
        <w:rPr>
          <w:b/>
          <w:bCs/>
        </w:rPr>
        <w:tab/>
      </w:r>
      <w:r w:rsidR="00444ABB" w:rsidRPr="00936E4D">
        <w:rPr>
          <w:b/>
          <w:bCs/>
        </w:rPr>
        <w:t>{{</w:t>
      </w:r>
      <w:r w:rsidR="00D77989" w:rsidRPr="00936E4D">
        <w:rPr>
          <w:b/>
          <w:bCs/>
        </w:rPr>
        <w:t>corp.access_number</w:t>
      </w:r>
      <w:r w:rsidR="00444ABB" w:rsidRPr="00936E4D">
        <w:rPr>
          <w:b/>
          <w:bCs/>
        </w:rPr>
        <w:t>}}</w:t>
      </w:r>
    </w:p>
    <w:p w14:paraId="62188F73" w14:textId="77777777" w:rsidR="000C1042" w:rsidRPr="00936E4D" w:rsidRDefault="000C1042">
      <w:pPr>
        <w:rPr>
          <w:b/>
          <w:bCs/>
        </w:rPr>
      </w:pPr>
    </w:p>
    <w:p w14:paraId="63440F82" w14:textId="77777777" w:rsidR="000C1042" w:rsidRPr="00936E4D" w:rsidRDefault="000C1042">
      <w:pPr>
        <w:ind w:left="2520" w:hanging="2520"/>
        <w:rPr>
          <w:b/>
          <w:bCs/>
        </w:rPr>
      </w:pPr>
      <w:r w:rsidRPr="00936E4D">
        <w:rPr>
          <w:b/>
          <w:bCs/>
        </w:rPr>
        <w:t>File No.:</w:t>
      </w:r>
      <w:r w:rsidRPr="00936E4D">
        <w:rPr>
          <w:b/>
          <w:bCs/>
        </w:rPr>
        <w:tab/>
      </w:r>
      <w:r w:rsidR="00444ABB" w:rsidRPr="00936E4D">
        <w:rPr>
          <w:b/>
          <w:bCs/>
        </w:rPr>
        <w:t>{{</w:t>
      </w:r>
      <w:r w:rsidR="00CA2DD7" w:rsidRPr="00936E4D">
        <w:rPr>
          <w:b/>
          <w:bCs/>
        </w:rPr>
        <w:t xml:space="preserve">corp.matter_number </w:t>
      </w:r>
      <w:r w:rsidR="00444ABB" w:rsidRPr="00936E4D">
        <w:rPr>
          <w:b/>
          <w:bCs/>
        </w:rPr>
        <w:t>}}</w:t>
      </w:r>
      <w:r w:rsidRPr="00936E4D">
        <w:rPr>
          <w:b/>
          <w:bCs/>
        </w:rPr>
        <w:t>/</w:t>
      </w:r>
      <w:r w:rsidR="00444ABB" w:rsidRPr="00936E4D">
        <w:rPr>
          <w:b/>
          <w:bCs/>
        </w:rPr>
        <w:t>{{</w:t>
      </w:r>
      <w:r w:rsidR="00D77989" w:rsidRPr="00936E4D">
        <w:rPr>
          <w:b/>
          <w:bCs/>
        </w:rPr>
        <w:t>lawyer.initials|upper</w:t>
      </w:r>
      <w:r w:rsidR="00444ABB" w:rsidRPr="00936E4D">
        <w:rPr>
          <w:b/>
          <w:bCs/>
        </w:rPr>
        <w:t>}}</w:t>
      </w:r>
      <w:r w:rsidRPr="00936E4D">
        <w:rPr>
          <w:b/>
          <w:bCs/>
        </w:rPr>
        <w:t>/</w:t>
      </w:r>
      <w:r w:rsidR="00444ABB" w:rsidRPr="00936E4D">
        <w:rPr>
          <w:b/>
          <w:bCs/>
        </w:rPr>
        <w:t>{{</w:t>
      </w:r>
      <w:r w:rsidR="0079680C" w:rsidRPr="00936E4D">
        <w:rPr>
          <w:b/>
          <w:bCs/>
        </w:rPr>
        <w:t>assistant</w:t>
      </w:r>
      <w:r w:rsidR="00D77989" w:rsidRPr="00936E4D">
        <w:rPr>
          <w:b/>
          <w:bCs/>
        </w:rPr>
        <w:t>.initials|lower</w:t>
      </w:r>
      <w:r w:rsidR="00444ABB" w:rsidRPr="00936E4D">
        <w:rPr>
          <w:b/>
          <w:bCs/>
        </w:rPr>
        <w:t>}}</w:t>
      </w:r>
    </w:p>
    <w:p w14:paraId="4513DB2C" w14:textId="77777777" w:rsidR="000C1042" w:rsidRPr="00936E4D" w:rsidRDefault="000C1042">
      <w:pPr>
        <w:pBdr>
          <w:bottom w:val="single" w:sz="6" w:space="1" w:color="auto"/>
        </w:pBdr>
        <w:rPr>
          <w:b/>
          <w:bCs/>
        </w:rPr>
      </w:pPr>
    </w:p>
    <w:p w14:paraId="25CC04DF" w14:textId="77777777" w:rsidR="000C1042" w:rsidRPr="00936E4D" w:rsidRDefault="000C1042">
      <w:pPr>
        <w:tabs>
          <w:tab w:val="left" w:pos="1152"/>
          <w:tab w:val="left" w:pos="2880"/>
          <w:tab w:val="left" w:pos="4320"/>
          <w:tab w:val="left" w:pos="4752"/>
          <w:tab w:val="left" w:pos="6048"/>
          <w:tab w:val="left" w:pos="6912"/>
        </w:tabs>
      </w:pPr>
    </w:p>
    <w:p w14:paraId="1EE3A958" w14:textId="77777777" w:rsidR="000C1042" w:rsidRPr="00936E4D" w:rsidRDefault="000C1042">
      <w:pPr>
        <w:tabs>
          <w:tab w:val="left" w:pos="1152"/>
          <w:tab w:val="left" w:pos="2880"/>
          <w:tab w:val="left" w:pos="4752"/>
          <w:tab w:val="left" w:pos="6048"/>
          <w:tab w:val="left" w:pos="6912"/>
        </w:tabs>
      </w:pPr>
      <w:r w:rsidRPr="00936E4D">
        <w:t>I have enclosed:</w:t>
      </w:r>
    </w:p>
    <w:p w14:paraId="1EE44FA4" w14:textId="77777777" w:rsidR="000C1042" w:rsidRPr="00936E4D" w:rsidRDefault="000C1042">
      <w:pPr>
        <w:tabs>
          <w:tab w:val="left" w:pos="1152"/>
          <w:tab w:val="left" w:pos="2880"/>
          <w:tab w:val="left" w:pos="4752"/>
          <w:tab w:val="left" w:pos="6048"/>
          <w:tab w:val="left" w:pos="6912"/>
        </w:tabs>
      </w:pPr>
    </w:p>
    <w:p w14:paraId="37D002AC" w14:textId="77777777" w:rsidR="000C1042" w:rsidRPr="00936E4D" w:rsidRDefault="000C1042">
      <w:pPr>
        <w:numPr>
          <w:ilvl w:val="0"/>
          <w:numId w:val="1"/>
        </w:numPr>
      </w:pPr>
      <w:r w:rsidRPr="00936E4D">
        <w:t>Articles of Incorporation;</w:t>
      </w:r>
    </w:p>
    <w:p w14:paraId="42034DE3" w14:textId="77777777" w:rsidR="000C1042" w:rsidRPr="00936E4D" w:rsidRDefault="000C1042">
      <w:pPr>
        <w:numPr>
          <w:ilvl w:val="0"/>
          <w:numId w:val="1"/>
        </w:numPr>
      </w:pPr>
      <w:r w:rsidRPr="00936E4D">
        <w:t>Notice of Address; and</w:t>
      </w:r>
    </w:p>
    <w:p w14:paraId="13CFC94C" w14:textId="77777777" w:rsidR="000C1042" w:rsidRPr="00936E4D" w:rsidRDefault="000C1042">
      <w:pPr>
        <w:numPr>
          <w:ilvl w:val="0"/>
          <w:numId w:val="1"/>
        </w:numPr>
      </w:pPr>
      <w:r w:rsidRPr="00936E4D">
        <w:t>Notice of Directors.</w:t>
      </w:r>
    </w:p>
    <w:p w14:paraId="256A1532" w14:textId="77777777" w:rsidR="000C1042" w:rsidRPr="00936E4D" w:rsidRDefault="000C1042"/>
    <w:p w14:paraId="71BBD58F" w14:textId="77777777" w:rsidR="000C1042" w:rsidRPr="00936E4D" w:rsidRDefault="000C1042">
      <w:r w:rsidRPr="00936E4D">
        <w:t>Please provide our office with the Certificate of Incorporation and Articles via e-mail (</w:t>
      </w:r>
      <w:r w:rsidR="00444ABB" w:rsidRPr="00936E4D">
        <w:rPr>
          <w:b/>
          <w:bCs/>
        </w:rPr>
        <w:t>{{</w:t>
      </w:r>
      <w:r w:rsidR="00B32F1B" w:rsidRPr="00936E4D">
        <w:rPr>
          <w:b/>
          <w:bCs/>
        </w:rPr>
        <w:t>user.email</w:t>
      </w:r>
      <w:r w:rsidR="00444ABB" w:rsidRPr="00936E4D">
        <w:rPr>
          <w:b/>
          <w:bCs/>
        </w:rPr>
        <w:t>}}</w:t>
      </w:r>
      <w:r w:rsidRPr="00936E4D">
        <w:t xml:space="preserve">) at your earliest opportunity and provide the originals via mail.  </w:t>
      </w:r>
    </w:p>
    <w:p w14:paraId="4DFCCA35" w14:textId="77777777" w:rsidR="000C1042" w:rsidRPr="00936E4D" w:rsidRDefault="000C1042"/>
    <w:p w14:paraId="75E62573" w14:textId="77777777" w:rsidR="000C1042" w:rsidRPr="00936E4D" w:rsidRDefault="000C1042">
      <w:r w:rsidRPr="00936E4D">
        <w:t>If you have any questions, please give me a call.</w:t>
      </w:r>
    </w:p>
    <w:p w14:paraId="19379096" w14:textId="77777777" w:rsidR="000C1042" w:rsidRPr="00936E4D" w:rsidRDefault="000C1042"/>
    <w:p w14:paraId="03B27BE0" w14:textId="77777777" w:rsidR="000C1042" w:rsidRPr="00936E4D" w:rsidRDefault="000C1042">
      <w:r w:rsidRPr="00936E4D">
        <w:t xml:space="preserve">Thank you. </w:t>
      </w:r>
    </w:p>
    <w:p w14:paraId="7146E862" w14:textId="77777777" w:rsidR="000C1042" w:rsidRPr="00936E4D" w:rsidRDefault="000C1042"/>
    <w:p w14:paraId="484DF7A7" w14:textId="77777777" w:rsidR="000C1042" w:rsidRPr="00936E4D" w:rsidRDefault="000C1042"/>
    <w:p w14:paraId="7222ABD7" w14:textId="77777777" w:rsidR="000C1042" w:rsidRPr="00936E4D" w:rsidRDefault="00444ABB">
      <w:pPr>
        <w:ind w:left="5040"/>
      </w:pPr>
      <w:r w:rsidRPr="00936E4D">
        <w:rPr>
          <w:b/>
          <w:bCs/>
        </w:rPr>
        <w:t>{{</w:t>
      </w:r>
      <w:r w:rsidR="00395D45" w:rsidRPr="00936E4D">
        <w:rPr>
          <w:b/>
          <w:bCs/>
        </w:rPr>
        <w:t>firm_name|upper</w:t>
      </w:r>
      <w:r w:rsidRPr="00936E4D">
        <w:rPr>
          <w:b/>
          <w:bCs/>
        </w:rPr>
        <w:t>}}</w:t>
      </w:r>
    </w:p>
    <w:p w14:paraId="37273FB5" w14:textId="77777777" w:rsidR="000C1042" w:rsidRPr="00936E4D" w:rsidRDefault="000C1042">
      <w:pPr>
        <w:ind w:left="5040"/>
      </w:pPr>
    </w:p>
    <w:p w14:paraId="77C3CC1B" w14:textId="77777777" w:rsidR="000C1042" w:rsidRPr="00936E4D" w:rsidRDefault="000C1042">
      <w:pPr>
        <w:ind w:left="5040"/>
      </w:pPr>
    </w:p>
    <w:p w14:paraId="2D7A2158" w14:textId="77777777" w:rsidR="000C1042" w:rsidRPr="00936E4D" w:rsidRDefault="000C1042" w:rsidP="003D2B74">
      <w:pPr>
        <w:ind w:left="5760" w:hanging="720"/>
        <w:rPr>
          <w:u w:val="single"/>
        </w:rPr>
      </w:pPr>
      <w:r w:rsidRPr="00936E4D">
        <w:t>Per:</w:t>
      </w:r>
      <w:r w:rsidRPr="00936E4D">
        <w:tab/>
      </w:r>
      <w:r w:rsidRPr="00936E4D">
        <w:rPr>
          <w:u w:val="single"/>
        </w:rPr>
        <w:tab/>
      </w:r>
      <w:r w:rsidRPr="00936E4D">
        <w:rPr>
          <w:u w:val="single"/>
        </w:rPr>
        <w:tab/>
      </w:r>
      <w:r w:rsidRPr="00936E4D">
        <w:rPr>
          <w:u w:val="single"/>
        </w:rPr>
        <w:tab/>
      </w:r>
      <w:r w:rsidRPr="00936E4D">
        <w:rPr>
          <w:u w:val="single"/>
        </w:rPr>
        <w:tab/>
      </w:r>
      <w:r w:rsidRPr="00936E4D">
        <w:rPr>
          <w:u w:val="single"/>
        </w:rPr>
        <w:tab/>
      </w:r>
    </w:p>
    <w:p w14:paraId="415DF86C" w14:textId="75F0A644" w:rsidR="000C1042" w:rsidRPr="00936E4D" w:rsidRDefault="00444ABB">
      <w:pPr>
        <w:ind w:left="5760"/>
        <w:rPr>
          <w:b/>
          <w:bCs/>
        </w:rPr>
      </w:pPr>
      <w:r w:rsidRPr="00936E4D">
        <w:rPr>
          <w:b/>
          <w:bCs/>
        </w:rPr>
        <w:t>{{</w:t>
      </w:r>
      <w:r w:rsidR="001D0934" w:rsidRPr="00936E4D">
        <w:rPr>
          <w:b/>
          <w:bCs/>
        </w:rPr>
        <w:t xml:space="preserve">lawyer.name_on_docs </w:t>
      </w:r>
      <w:r w:rsidRPr="00936E4D">
        <w:rPr>
          <w:b/>
          <w:bCs/>
        </w:rPr>
        <w:t>}}</w:t>
      </w:r>
    </w:p>
    <w:p w14:paraId="4D101DB3" w14:textId="77777777" w:rsidR="000C1042" w:rsidRPr="00936E4D" w:rsidRDefault="000C1042">
      <w:pPr>
        <w:rPr>
          <w:b/>
          <w:bCs/>
        </w:rPr>
      </w:pPr>
    </w:p>
    <w:p w14:paraId="7E504D64" w14:textId="77777777" w:rsidR="000C1042" w:rsidRPr="00936E4D" w:rsidRDefault="00444ABB">
      <w:r w:rsidRPr="00936E4D">
        <w:t>{{</w:t>
      </w:r>
      <w:r w:rsidR="004F48C3" w:rsidRPr="00936E4D">
        <w:t>lawyer.initials|upper</w:t>
      </w:r>
      <w:r w:rsidRPr="00936E4D">
        <w:t>}}</w:t>
      </w:r>
      <w:r w:rsidR="000C1042" w:rsidRPr="00936E4D">
        <w:t>/</w:t>
      </w:r>
      <w:r w:rsidRPr="00936E4D">
        <w:t>{{</w:t>
      </w:r>
      <w:r w:rsidR="0079680C" w:rsidRPr="00936E4D">
        <w:t>assistant</w:t>
      </w:r>
      <w:r w:rsidR="004F48C3" w:rsidRPr="00936E4D">
        <w:t>.initials|lower</w:t>
      </w:r>
      <w:r w:rsidRPr="00936E4D">
        <w:t>}}</w:t>
      </w:r>
    </w:p>
    <w:p w14:paraId="69B5EEB6" w14:textId="77777777" w:rsidR="000C1042" w:rsidRPr="00936E4D" w:rsidRDefault="000C1042"/>
    <w:sectPr w:rsidR="000C1042" w:rsidRPr="00936E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080" w:bottom="720" w:left="1080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8E5FB" w14:textId="77777777" w:rsidR="00C160C1" w:rsidRPr="00936E4D" w:rsidRDefault="00C160C1">
      <w:r w:rsidRPr="00936E4D">
        <w:separator/>
      </w:r>
    </w:p>
  </w:endnote>
  <w:endnote w:type="continuationSeparator" w:id="0">
    <w:p w14:paraId="5BC35A1F" w14:textId="77777777" w:rsidR="00C160C1" w:rsidRPr="00936E4D" w:rsidRDefault="00C160C1">
      <w:r w:rsidRPr="00936E4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74DE9" w14:textId="77777777" w:rsidR="00FE2CC0" w:rsidRPr="00936E4D" w:rsidRDefault="00FE2C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3F0CCB" w14:textId="77777777" w:rsidR="000C1042" w:rsidRPr="00936E4D" w:rsidRDefault="000C1042" w:rsidP="000C1042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A039C" w14:textId="77777777" w:rsidR="00FE2CC0" w:rsidRPr="00936E4D" w:rsidRDefault="00FE2C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2E9EF" w14:textId="77777777" w:rsidR="00C160C1" w:rsidRPr="00936E4D" w:rsidRDefault="00C160C1">
      <w:r w:rsidRPr="00936E4D">
        <w:separator/>
      </w:r>
    </w:p>
  </w:footnote>
  <w:footnote w:type="continuationSeparator" w:id="0">
    <w:p w14:paraId="31F7F3F9" w14:textId="77777777" w:rsidR="00C160C1" w:rsidRPr="00936E4D" w:rsidRDefault="00C160C1">
      <w:r w:rsidRPr="00936E4D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D65A6" w14:textId="77777777" w:rsidR="00FE2CC0" w:rsidRPr="00936E4D" w:rsidRDefault="00FE2C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754B6E" w14:textId="77777777" w:rsidR="000C1042" w:rsidRPr="00936E4D" w:rsidRDefault="000C1042" w:rsidP="000C1042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BD59D" w14:textId="77777777" w:rsidR="00FE2CC0" w:rsidRPr="00936E4D" w:rsidRDefault="00FE2C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350CE"/>
    <w:multiLevelType w:val="singleLevel"/>
    <w:tmpl w:val="8C7006B8"/>
    <w:lvl w:ilvl="0">
      <w:start w:val="1"/>
      <w:numFmt w:val="decimal"/>
      <w:lvlText w:val="%1."/>
      <w:legacy w:legacy="1" w:legacySpace="0" w:legacyIndent="720"/>
      <w:lvlJc w:val="left"/>
      <w:pPr>
        <w:ind w:left="1440" w:hanging="7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1042"/>
    <w:rsid w:val="00082DAE"/>
    <w:rsid w:val="000C1042"/>
    <w:rsid w:val="001D0934"/>
    <w:rsid w:val="001F0B60"/>
    <w:rsid w:val="001F3798"/>
    <w:rsid w:val="002C7E14"/>
    <w:rsid w:val="003424BA"/>
    <w:rsid w:val="003613A8"/>
    <w:rsid w:val="00395D45"/>
    <w:rsid w:val="003D2B74"/>
    <w:rsid w:val="00425473"/>
    <w:rsid w:val="00444ABB"/>
    <w:rsid w:val="004F14F4"/>
    <w:rsid w:val="004F48C3"/>
    <w:rsid w:val="006E6956"/>
    <w:rsid w:val="007629D2"/>
    <w:rsid w:val="0076754A"/>
    <w:rsid w:val="0079680C"/>
    <w:rsid w:val="00820FD8"/>
    <w:rsid w:val="00861663"/>
    <w:rsid w:val="008C42D0"/>
    <w:rsid w:val="008D176A"/>
    <w:rsid w:val="00936E4D"/>
    <w:rsid w:val="009712E3"/>
    <w:rsid w:val="009F3E76"/>
    <w:rsid w:val="00B32F1B"/>
    <w:rsid w:val="00B76955"/>
    <w:rsid w:val="00C160C1"/>
    <w:rsid w:val="00CA2DD7"/>
    <w:rsid w:val="00D77989"/>
    <w:rsid w:val="00DD2B8B"/>
    <w:rsid w:val="00E26510"/>
    <w:rsid w:val="00F72137"/>
    <w:rsid w:val="00F87FC3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719551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0C10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0C10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F72137"/>
    <w:tblPr/>
  </w:style>
  <w:style w:type="table" w:styleId="TableGrid">
    <w:name w:val="Table Grid"/>
    <w:basedOn w:val="TableNormal"/>
    <w:uiPriority w:val="59"/>
    <w:rsid w:val="00F721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25</TotalTime>
  <Pages>1</Pages>
  <Words>135</Words>
  <Characters>774</Characters>
  <Application>Microsoft Office Word</Application>
  <DocSecurity>0</DocSecurity>
  <Lines>6</Lines>
  <Paragraphs>1</Paragraphs>
  <ScaleCrop>false</ScaleCrop>
  <Company>Granville Sofware Inc.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Accu-Search - Incorporation Letter</dc:title>
  <dc:creator>Granville Sofware Inc.</dc:creator>
  <cp:keywords>HotDocs Template</cp:keywords>
  <cp:lastModifiedBy>GSI</cp:lastModifiedBy>
  <cp:revision>19</cp:revision>
  <dcterms:created xsi:type="dcterms:W3CDTF">2018-12-21T18:26:00Z</dcterms:created>
  <dcterms:modified xsi:type="dcterms:W3CDTF">2020-03-05T18:06:00Z</dcterms:modified>
</cp:coreProperties>
</file>