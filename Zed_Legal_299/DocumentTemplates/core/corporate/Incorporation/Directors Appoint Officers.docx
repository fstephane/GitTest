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15ED" w14:textId="77777777" w:rsidR="00732CF5" w:rsidRPr="00034CBD" w:rsidRDefault="00732CF5" w:rsidP="00732CF5">
      <w:pPr>
        <w:spacing w:line="240" w:lineRule="exact"/>
        <w:ind w:left="2160" w:right="2160"/>
        <w:jc w:val="both"/>
      </w:pPr>
      <w:r w:rsidRPr="00034CBD">
        <w:t>RESOLUTION</w:t>
      </w:r>
      <w:r w:rsidR="00A57314" w:rsidRPr="00034CBD">
        <w:t>S</w:t>
      </w:r>
      <w:r w:rsidRPr="00034CBD">
        <w:t xml:space="preserve"> OF </w:t>
      </w:r>
      <w:r w:rsidR="009F3D7B" w:rsidRPr="00034CBD">
        <w:t>{{</w:t>
      </w:r>
      <w:r w:rsidR="00176985" w:rsidRPr="00034CBD">
        <w:t>director_list|plural("THE SOLE DIRECTOR/ALL OF THE DIRECTORS")</w:t>
      </w:r>
      <w:r w:rsidR="009F3D7B" w:rsidRPr="00034CBD">
        <w:t>}}</w:t>
      </w:r>
      <w:r w:rsidR="00176985" w:rsidRPr="00034CBD">
        <w:t xml:space="preserve"> OF </w:t>
      </w:r>
      <w:r w:rsidR="009F3D7B" w:rsidRPr="00034CBD">
        <w:t>{{</w:t>
      </w:r>
      <w:r w:rsidR="00176985" w:rsidRPr="00034CBD">
        <w:t>corp.name|upper</w:t>
      </w:r>
      <w:r w:rsidR="009F3D7B" w:rsidRPr="00034CBD">
        <w:t>}}</w:t>
      </w:r>
      <w:r w:rsidR="00176985" w:rsidRPr="00034CBD">
        <w:t xml:space="preserve"> (THE "CORPORATION") MADE ON</w:t>
      </w:r>
      <w:r w:rsidR="00B01F9D" w:rsidRPr="00034CBD">
        <w:t xml:space="preserve"> </w:t>
      </w:r>
      <w:r w:rsidR="009F3D7B" w:rsidRPr="00034CBD">
        <w:rPr>
          <w:iCs/>
        </w:rPr>
        <w:t>{{</w:t>
      </w:r>
      <w:r w:rsidR="00701316" w:rsidRPr="00034CBD">
        <w:rPr>
          <w:iCs/>
        </w:rPr>
        <w:t>corp.incorp_date|toDate('June</w:t>
      </w:r>
      <w:r w:rsidR="00176985" w:rsidRPr="00034CBD">
        <w:rPr>
          <w:iCs/>
        </w:rPr>
        <w:t xml:space="preserve"> 3, 1990')</w:t>
      </w:r>
      <w:r w:rsidR="00701316" w:rsidRPr="00034CBD">
        <w:rPr>
          <w:iCs/>
        </w:rPr>
        <w:t>|upper</w:t>
      </w:r>
      <w:r w:rsidR="009F3D7B" w:rsidRPr="00034CBD">
        <w:rPr>
          <w:iCs/>
        </w:rPr>
        <w:t>}}</w:t>
      </w:r>
    </w:p>
    <w:p w14:paraId="25630B3A" w14:textId="77777777" w:rsidR="00732CF5" w:rsidRPr="00034CBD" w:rsidRDefault="00732CF5" w:rsidP="00732CF5">
      <w:pPr>
        <w:spacing w:line="240" w:lineRule="exact"/>
        <w:ind w:left="2160" w:right="2160"/>
        <w:jc w:val="both"/>
        <w:rPr>
          <w:b/>
          <w:bCs/>
        </w:rPr>
      </w:pPr>
    </w:p>
    <w:tbl>
      <w:tblPr>
        <w:tblW w:w="5760" w:type="dxa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0"/>
      </w:tblGrid>
      <w:tr w:rsidR="00732CF5" w:rsidRPr="00034CBD" w14:paraId="50F49D40" w14:textId="77777777" w:rsidTr="00096840">
        <w:tc>
          <w:tcPr>
            <w:tcW w:w="57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3B279B9" w14:textId="77777777" w:rsidR="00732CF5" w:rsidRPr="00034CBD" w:rsidRDefault="00732CF5" w:rsidP="00096840">
            <w:pPr>
              <w:spacing w:line="240" w:lineRule="exact"/>
              <w:ind w:left="-18" w:right="1440"/>
              <w:jc w:val="both"/>
            </w:pPr>
          </w:p>
        </w:tc>
      </w:tr>
    </w:tbl>
    <w:p w14:paraId="5341816E" w14:textId="77777777" w:rsidR="00394CCB" w:rsidRPr="00034CBD" w:rsidRDefault="00394CCB">
      <w:pPr>
        <w:rPr>
          <w:u w:val="single"/>
        </w:rPr>
      </w:pPr>
    </w:p>
    <w:p w14:paraId="130F495B" w14:textId="77777777" w:rsidR="00394CCB" w:rsidRPr="00034CBD" w:rsidRDefault="00394CCB"/>
    <w:p w14:paraId="4C7DED38" w14:textId="77777777" w:rsidR="00394CCB" w:rsidRPr="00034CBD" w:rsidRDefault="000520C2">
      <w:r w:rsidRPr="00034CBD">
        <w:rPr>
          <w:b/>
          <w:bCs/>
        </w:rPr>
        <w:t>IT IS HEREBY RESOLVED THAT</w:t>
      </w:r>
      <w:r w:rsidRPr="00034CBD">
        <w:t xml:space="preserve"> t</w:t>
      </w:r>
      <w:r w:rsidR="00394CCB" w:rsidRPr="00034CBD">
        <w:t>he following persons have been elected officers of the corporation:</w:t>
      </w:r>
    </w:p>
    <w:p w14:paraId="160249EC" w14:textId="77777777" w:rsidR="00394CCB" w:rsidRPr="00034CBD" w:rsidRDefault="009F3D7B">
      <w:r w:rsidRPr="00034CBD">
        <w:t>{</w:t>
      </w:r>
      <w:r w:rsidR="00B41A4B" w:rsidRPr="00034CBD">
        <w:t>% if officer_list %</w:t>
      </w:r>
      <w:r w:rsidRPr="00034CBD">
        <w:t>}</w:t>
      </w:r>
    </w:p>
    <w:tbl>
      <w:tblPr>
        <w:tblW w:w="0" w:type="auto"/>
        <w:tblInd w:w="835" w:type="dxa"/>
        <w:tblLayout w:type="fixed"/>
        <w:tblLook w:val="0000" w:firstRow="0" w:lastRow="0" w:firstColumn="0" w:lastColumn="0" w:noHBand="0" w:noVBand="0"/>
      </w:tblPr>
      <w:tblGrid>
        <w:gridCol w:w="3413"/>
        <w:gridCol w:w="900"/>
        <w:gridCol w:w="3348"/>
      </w:tblGrid>
      <w:tr w:rsidR="00C90A25" w:rsidRPr="00034CBD" w14:paraId="106A7D22" w14:textId="77777777" w:rsidTr="001C6B21">
        <w:trPr>
          <w:trHeight w:val="540"/>
        </w:trPr>
        <w:tc>
          <w:tcPr>
            <w:tcW w:w="76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DAAEA2" w14:textId="77777777" w:rsidR="00C90A25" w:rsidRPr="00034CBD" w:rsidRDefault="009F3D7B">
            <w:pPr>
              <w:pStyle w:val="Heading2"/>
              <w:rPr>
                <w:b w:val="0"/>
              </w:rPr>
            </w:pPr>
            <w:r w:rsidRPr="00034CBD">
              <w:rPr>
                <w:b w:val="0"/>
              </w:rPr>
              <w:t>{</w:t>
            </w:r>
            <w:r w:rsidR="00C90A25" w:rsidRPr="00034CBD">
              <w:rPr>
                <w:b w:val="0"/>
              </w:rPr>
              <w:t>%tr for officer in officer_list %</w:t>
            </w:r>
            <w:r w:rsidRPr="00034CBD">
              <w:rPr>
                <w:b w:val="0"/>
              </w:rPr>
              <w:t>}</w:t>
            </w:r>
          </w:p>
        </w:tc>
      </w:tr>
      <w:tr w:rsidR="00C90A25" w:rsidRPr="00034CBD" w14:paraId="5EF5E07F" w14:textId="77777777" w:rsidTr="00B61C66">
        <w:trPr>
          <w:trHeight w:val="540"/>
        </w:trPr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604F33A0" w14:textId="77777777" w:rsidR="00C90A25" w:rsidRPr="00034CBD" w:rsidRDefault="009F3D7B" w:rsidP="00B61C66">
            <w:pPr>
              <w:rPr>
                <w:b/>
                <w:bCs/>
              </w:rPr>
            </w:pPr>
            <w:r w:rsidRPr="00034CBD">
              <w:rPr>
                <w:b/>
                <w:bCs/>
              </w:rPr>
              <w:t>{{</w:t>
            </w:r>
            <w:r w:rsidR="00C90A25" w:rsidRPr="00034CBD">
              <w:rPr>
                <w:b/>
                <w:bCs/>
              </w:rPr>
              <w:t>officer.role</w:t>
            </w:r>
            <w:r w:rsidR="001F52F4" w:rsidRPr="00034CBD">
              <w:rPr>
                <w:b/>
                <w:bCs/>
              </w:rPr>
              <w:t>s</w:t>
            </w:r>
            <w:r w:rsidRPr="00034CBD">
              <w:rPr>
                <w:b/>
                <w:bCs/>
              </w:rPr>
              <w:t>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97C7CC1" w14:textId="77777777" w:rsidR="00C90A25" w:rsidRPr="00034CBD" w:rsidRDefault="00C90A25" w:rsidP="00B61C66">
            <w:r w:rsidRPr="00034CBD">
              <w:t>-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</w:tcPr>
          <w:p w14:paraId="17CAED14" w14:textId="77777777" w:rsidR="00C90A25" w:rsidRPr="00034CBD" w:rsidRDefault="009F3D7B" w:rsidP="00C90A25">
            <w:pPr>
              <w:pStyle w:val="Heading2"/>
            </w:pPr>
            <w:r w:rsidRPr="00034CBD">
              <w:rPr>
                <w:bCs w:val="0"/>
              </w:rPr>
              <w:t>{{</w:t>
            </w:r>
            <w:r w:rsidR="00C90A25" w:rsidRPr="00034CBD">
              <w:rPr>
                <w:bCs w:val="0"/>
              </w:rPr>
              <w:t>officer.full_name|upper</w:t>
            </w:r>
            <w:r w:rsidRPr="00034CBD">
              <w:rPr>
                <w:bCs w:val="0"/>
              </w:rPr>
              <w:t>}}</w:t>
            </w:r>
          </w:p>
        </w:tc>
      </w:tr>
      <w:tr w:rsidR="00C90A25" w:rsidRPr="00034CBD" w14:paraId="672F5EC4" w14:textId="77777777" w:rsidTr="00B61C66">
        <w:trPr>
          <w:trHeight w:val="540"/>
        </w:trPr>
        <w:tc>
          <w:tcPr>
            <w:tcW w:w="76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245E0" w14:textId="77777777" w:rsidR="00C90A25" w:rsidRPr="00034CBD" w:rsidRDefault="009F3D7B" w:rsidP="00C90A25">
            <w:pPr>
              <w:pStyle w:val="Heading2"/>
              <w:rPr>
                <w:b w:val="0"/>
              </w:rPr>
            </w:pPr>
            <w:r w:rsidRPr="00034CBD">
              <w:rPr>
                <w:b w:val="0"/>
              </w:rPr>
              <w:t>{</w:t>
            </w:r>
            <w:r w:rsidR="00C90A25" w:rsidRPr="00034CBD">
              <w:rPr>
                <w:b w:val="0"/>
              </w:rPr>
              <w:t>%tr</w:t>
            </w:r>
            <w:r w:rsidR="005D6567" w:rsidRPr="00034CBD">
              <w:rPr>
                <w:b w:val="0"/>
              </w:rPr>
              <w:t xml:space="preserve"> </w:t>
            </w:r>
            <w:r w:rsidR="00C90A25" w:rsidRPr="00034CBD">
              <w:rPr>
                <w:b w:val="0"/>
              </w:rPr>
              <w:t>endfor %</w:t>
            </w:r>
            <w:r w:rsidRPr="00034CBD">
              <w:rPr>
                <w:b w:val="0"/>
              </w:rPr>
              <w:t>}</w:t>
            </w:r>
          </w:p>
        </w:tc>
      </w:tr>
    </w:tbl>
    <w:p w14:paraId="1F536E7B" w14:textId="77777777" w:rsidR="00394CCB" w:rsidRPr="00034CBD" w:rsidRDefault="009F3D7B">
      <w:r w:rsidRPr="00034CBD">
        <w:t>{</w:t>
      </w:r>
      <w:r w:rsidR="00B41A4B" w:rsidRPr="00034CBD">
        <w:t>% endif %</w:t>
      </w:r>
      <w:r w:rsidRPr="00034CBD">
        <w:t>}</w:t>
      </w:r>
    </w:p>
    <w:p w14:paraId="5EC22006" w14:textId="77777777" w:rsidR="009F3385" w:rsidRPr="00034CBD" w:rsidRDefault="00394CCB" w:rsidP="009F3385">
      <w:r w:rsidRPr="00034CBD">
        <w:tab/>
      </w:r>
      <w:r w:rsidR="009F3385" w:rsidRPr="00034CBD">
        <w:t xml:space="preserve">SIGNED by </w:t>
      </w:r>
      <w:r w:rsidR="009F3D7B" w:rsidRPr="00034CBD">
        <w:t>{{</w:t>
      </w:r>
      <w:r w:rsidR="00C90A25" w:rsidRPr="00034CBD">
        <w:t>director_list|plural("the sole Director/all the Directors")</w:t>
      </w:r>
      <w:r w:rsidR="009F3D7B" w:rsidRPr="00034CBD">
        <w:t>}}</w:t>
      </w:r>
      <w:r w:rsidR="009F3385" w:rsidRPr="00034CBD">
        <w:t xml:space="preserve"> of the corporation on </w:t>
      </w:r>
      <w:r w:rsidR="009F3D7B" w:rsidRPr="00034CBD">
        <w:rPr>
          <w:iCs/>
        </w:rPr>
        <w:t>{{</w:t>
      </w:r>
      <w:r w:rsidR="00C90A25" w:rsidRPr="00034CBD">
        <w:rPr>
          <w:iCs/>
        </w:rPr>
        <w:t>corp.incorp_date|toDate('June 3, 1990')</w:t>
      </w:r>
      <w:r w:rsidR="009F3D7B" w:rsidRPr="00034CBD">
        <w:rPr>
          <w:iCs/>
        </w:rPr>
        <w:t>}}</w:t>
      </w:r>
      <w:r w:rsidR="009F3385" w:rsidRPr="00034CBD">
        <w:t>.</w:t>
      </w:r>
    </w:p>
    <w:p w14:paraId="16883896" w14:textId="77777777" w:rsidR="009F3385" w:rsidRPr="00034CBD" w:rsidRDefault="009F3D7B" w:rsidP="009F3385">
      <w:pPr>
        <w:widowControl w:val="0"/>
      </w:pPr>
      <w:r w:rsidRPr="00034CBD">
        <w:t>{</w:t>
      </w:r>
      <w:r w:rsidR="00901E7E" w:rsidRPr="00034CBD">
        <w:t>%p for director in director_list %</w:t>
      </w:r>
      <w:r w:rsidRPr="00034CBD">
        <w:t>}</w:t>
      </w:r>
    </w:p>
    <w:tbl>
      <w:tblPr>
        <w:tblW w:w="0" w:type="auto"/>
        <w:tblInd w:w="198" w:type="dxa"/>
        <w:tblLook w:val="01E0" w:firstRow="1" w:lastRow="1" w:firstColumn="1" w:lastColumn="1" w:noHBand="0" w:noVBand="0"/>
      </w:tblPr>
      <w:tblGrid>
        <w:gridCol w:w="4410"/>
        <w:gridCol w:w="4248"/>
      </w:tblGrid>
      <w:tr w:rsidR="003455CA" w:rsidRPr="009900C1" w14:paraId="2A86CD59" w14:textId="77777777" w:rsidTr="00713C00">
        <w:tc>
          <w:tcPr>
            <w:tcW w:w="4410" w:type="dxa"/>
          </w:tcPr>
          <w:p w14:paraId="139729A8" w14:textId="77777777" w:rsidR="003455CA" w:rsidRPr="009900C1" w:rsidRDefault="003455CA" w:rsidP="00713C00"/>
        </w:tc>
        <w:tc>
          <w:tcPr>
            <w:tcW w:w="4248" w:type="dxa"/>
          </w:tcPr>
          <w:p w14:paraId="2925CF19" w14:textId="77777777" w:rsidR="003455CA" w:rsidRPr="009900C1" w:rsidRDefault="003455CA" w:rsidP="00713C00">
            <w:pPr>
              <w:rPr>
                <w:b/>
                <w:bCs/>
              </w:rPr>
            </w:pPr>
            <w:r>
              <w:t xml:space="preserve">{%tr if </w:t>
            </w:r>
            <w:bookmarkStart w:id="0" w:name="OLE_LINK7"/>
            <w:bookmarkStart w:id="1" w:name="OLE_LINK8"/>
            <w:bookmarkStart w:id="2" w:name="OLE_LINK9"/>
            <w:r>
              <w:t>not director.add_</w:t>
            </w:r>
            <w:bookmarkEnd w:id="0"/>
            <w:bookmarkEnd w:id="1"/>
            <w:bookmarkEnd w:id="2"/>
            <w:r>
              <w:t>signers %}</w:t>
            </w:r>
          </w:p>
        </w:tc>
      </w:tr>
      <w:tr w:rsidR="003455CA" w:rsidRPr="009900C1" w14:paraId="1FE705B7" w14:textId="77777777" w:rsidTr="00713C00">
        <w:tc>
          <w:tcPr>
            <w:tcW w:w="4410" w:type="dxa"/>
          </w:tcPr>
          <w:p w14:paraId="10808BF4" w14:textId="77777777" w:rsidR="003455CA" w:rsidRPr="009900C1" w:rsidRDefault="003455CA" w:rsidP="00713C00"/>
        </w:tc>
        <w:tc>
          <w:tcPr>
            <w:tcW w:w="4248" w:type="dxa"/>
            <w:tcBorders>
              <w:bottom w:val="single" w:sz="4" w:space="0" w:color="auto"/>
            </w:tcBorders>
          </w:tcPr>
          <w:p w14:paraId="2E85C118" w14:textId="77777777" w:rsidR="003455CA" w:rsidRDefault="003455CA" w:rsidP="00713C00"/>
          <w:p w14:paraId="5C4D8B10" w14:textId="77777777" w:rsidR="003455CA" w:rsidRDefault="003455CA" w:rsidP="00713C00"/>
          <w:p w14:paraId="25DCBA62" w14:textId="77777777" w:rsidR="003455CA" w:rsidRDefault="003455CA" w:rsidP="00713C00"/>
        </w:tc>
      </w:tr>
      <w:tr w:rsidR="003455CA" w:rsidRPr="009900C1" w14:paraId="30D13215" w14:textId="77777777" w:rsidTr="00713C00">
        <w:tc>
          <w:tcPr>
            <w:tcW w:w="4410" w:type="dxa"/>
          </w:tcPr>
          <w:p w14:paraId="7CD2F539" w14:textId="77777777" w:rsidR="003455CA" w:rsidRPr="009900C1" w:rsidRDefault="003455CA" w:rsidP="00713C00"/>
        </w:tc>
        <w:tc>
          <w:tcPr>
            <w:tcW w:w="4248" w:type="dxa"/>
            <w:tcBorders>
              <w:top w:val="single" w:sz="4" w:space="0" w:color="auto"/>
            </w:tcBorders>
          </w:tcPr>
          <w:p w14:paraId="4416914E" w14:textId="77777777" w:rsidR="003455CA" w:rsidRPr="009900C1" w:rsidRDefault="003455CA" w:rsidP="00713C00">
            <w:pPr>
              <w:rPr>
                <w:b/>
              </w:rPr>
            </w:pPr>
            <w:r w:rsidRPr="009900C1">
              <w:rPr>
                <w:b/>
              </w:rPr>
              <w:t>{{director.full_name|upper}}</w:t>
            </w:r>
          </w:p>
        </w:tc>
      </w:tr>
      <w:tr w:rsidR="003455CA" w:rsidRPr="009900C1" w14:paraId="733029B0" w14:textId="77777777" w:rsidTr="00713C00">
        <w:tc>
          <w:tcPr>
            <w:tcW w:w="4410" w:type="dxa"/>
          </w:tcPr>
          <w:p w14:paraId="647B13D0" w14:textId="77777777" w:rsidR="003455CA" w:rsidRPr="009900C1" w:rsidRDefault="003455CA" w:rsidP="00713C00"/>
        </w:tc>
        <w:tc>
          <w:tcPr>
            <w:tcW w:w="4248" w:type="dxa"/>
          </w:tcPr>
          <w:p w14:paraId="60B3F7A4" w14:textId="77777777" w:rsidR="003455CA" w:rsidRPr="006335A9" w:rsidRDefault="003455CA" w:rsidP="00713C00">
            <w:pPr>
              <w:rPr>
                <w:bCs/>
              </w:rPr>
            </w:pPr>
            <w:r w:rsidRPr="006335A9">
              <w:rPr>
                <w:bCs/>
              </w:rPr>
              <w:t>{%</w:t>
            </w:r>
            <w:r>
              <w:rPr>
                <w:bCs/>
              </w:rPr>
              <w:t xml:space="preserve">tr else </w:t>
            </w:r>
            <w:r w:rsidRPr="006335A9">
              <w:rPr>
                <w:bCs/>
              </w:rPr>
              <w:t>%}</w:t>
            </w:r>
          </w:p>
        </w:tc>
      </w:tr>
      <w:tr w:rsidR="003455CA" w:rsidRPr="009900C1" w14:paraId="41F6D102" w14:textId="77777777" w:rsidTr="00713C00">
        <w:tc>
          <w:tcPr>
            <w:tcW w:w="4410" w:type="dxa"/>
          </w:tcPr>
          <w:p w14:paraId="19BC4059" w14:textId="77777777" w:rsidR="003455CA" w:rsidRPr="009900C1" w:rsidRDefault="003455CA" w:rsidP="00713C00"/>
        </w:tc>
        <w:tc>
          <w:tcPr>
            <w:tcW w:w="4248" w:type="dxa"/>
          </w:tcPr>
          <w:p w14:paraId="65FD501A" w14:textId="77777777" w:rsidR="003455CA" w:rsidRPr="006335A9" w:rsidRDefault="003455CA" w:rsidP="00713C00">
            <w:r>
              <w:t>{%tr for sig in director.add_signers %}</w:t>
            </w:r>
          </w:p>
        </w:tc>
      </w:tr>
      <w:tr w:rsidR="003455CA" w:rsidRPr="009900C1" w14:paraId="1CE17A71" w14:textId="77777777" w:rsidTr="00713C00">
        <w:tc>
          <w:tcPr>
            <w:tcW w:w="4410" w:type="dxa"/>
          </w:tcPr>
          <w:p w14:paraId="34BD1238" w14:textId="77777777" w:rsidR="003455CA" w:rsidRPr="009900C1" w:rsidRDefault="003455CA" w:rsidP="00713C00"/>
        </w:tc>
        <w:tc>
          <w:tcPr>
            <w:tcW w:w="4248" w:type="dxa"/>
            <w:tcBorders>
              <w:bottom w:val="single" w:sz="4" w:space="0" w:color="auto"/>
            </w:tcBorders>
          </w:tcPr>
          <w:p w14:paraId="5470B5AD" w14:textId="77777777" w:rsidR="003455CA" w:rsidRDefault="003455CA" w:rsidP="00713C00"/>
          <w:p w14:paraId="02F684B2" w14:textId="77777777" w:rsidR="003455CA" w:rsidRDefault="003455CA" w:rsidP="00713C00"/>
          <w:p w14:paraId="464D41C8" w14:textId="77777777" w:rsidR="003455CA" w:rsidRDefault="003455CA" w:rsidP="00713C00"/>
        </w:tc>
      </w:tr>
      <w:tr w:rsidR="003455CA" w:rsidRPr="009900C1" w14:paraId="7F535B1D" w14:textId="77777777" w:rsidTr="00713C00">
        <w:tc>
          <w:tcPr>
            <w:tcW w:w="4410" w:type="dxa"/>
          </w:tcPr>
          <w:p w14:paraId="1122F0EF" w14:textId="77777777" w:rsidR="003455CA" w:rsidRPr="009900C1" w:rsidRDefault="003455CA" w:rsidP="00713C00"/>
        </w:tc>
        <w:tc>
          <w:tcPr>
            <w:tcW w:w="4248" w:type="dxa"/>
            <w:tcBorders>
              <w:top w:val="single" w:sz="4" w:space="0" w:color="auto"/>
            </w:tcBorders>
          </w:tcPr>
          <w:p w14:paraId="0481B6ED" w14:textId="77777777" w:rsidR="003455CA" w:rsidRPr="009900C1" w:rsidRDefault="003455CA" w:rsidP="00713C00">
            <w:pPr>
              <w:keepNext/>
              <w:keepLines/>
              <w:tabs>
                <w:tab w:val="right" w:pos="3672"/>
              </w:tabs>
              <w:suppressAutoHyphens/>
              <w:rPr>
                <w:b/>
              </w:rPr>
            </w:pPr>
            <w:r>
              <w:rPr>
                <w:b/>
              </w:rPr>
              <w:t xml:space="preserve">{{sig.full_name|upper}}, {{sig.role}} on behalf of </w:t>
            </w:r>
            <w:r w:rsidRPr="00B747C4">
              <w:rPr>
                <w:b/>
              </w:rPr>
              <w:t>{{ dir</w:t>
            </w:r>
            <w:r>
              <w:rPr>
                <w:b/>
              </w:rPr>
              <w:t>ector</w:t>
            </w:r>
            <w:r w:rsidRPr="00B747C4">
              <w:rPr>
                <w:b/>
              </w:rPr>
              <w:t>.full_name</w:t>
            </w:r>
            <w:r w:rsidRPr="00456FFE">
              <w:rPr>
                <w:b/>
              </w:rPr>
              <w:t>|upper</w:t>
            </w:r>
            <w:r w:rsidRPr="00B747C4">
              <w:rPr>
                <w:b/>
              </w:rPr>
              <w:t xml:space="preserve"> }}</w:t>
            </w:r>
          </w:p>
        </w:tc>
      </w:tr>
      <w:tr w:rsidR="003455CA" w:rsidRPr="009900C1" w14:paraId="4DE0EE7A" w14:textId="77777777" w:rsidTr="00713C00">
        <w:tc>
          <w:tcPr>
            <w:tcW w:w="4410" w:type="dxa"/>
          </w:tcPr>
          <w:p w14:paraId="3BDB7081" w14:textId="77777777" w:rsidR="003455CA" w:rsidRPr="009900C1" w:rsidRDefault="003455CA" w:rsidP="00713C00"/>
        </w:tc>
        <w:tc>
          <w:tcPr>
            <w:tcW w:w="4248" w:type="dxa"/>
          </w:tcPr>
          <w:p w14:paraId="6C77E033" w14:textId="77777777" w:rsidR="003455CA" w:rsidRPr="006335A9" w:rsidRDefault="003455CA" w:rsidP="00713C00">
            <w:pPr>
              <w:rPr>
                <w:bCs/>
              </w:rPr>
            </w:pPr>
            <w:r w:rsidRPr="00B577F1">
              <w:t>{%</w:t>
            </w:r>
            <w:r>
              <w:t>tr</w:t>
            </w:r>
            <w:r w:rsidRPr="00B577F1">
              <w:t xml:space="preserve"> endfor %}</w:t>
            </w:r>
          </w:p>
        </w:tc>
      </w:tr>
      <w:tr w:rsidR="003455CA" w:rsidRPr="009900C1" w14:paraId="5A6932D0" w14:textId="77777777" w:rsidTr="00713C00">
        <w:tc>
          <w:tcPr>
            <w:tcW w:w="4410" w:type="dxa"/>
          </w:tcPr>
          <w:p w14:paraId="4929922A" w14:textId="77777777" w:rsidR="003455CA" w:rsidRPr="009900C1" w:rsidRDefault="003455CA" w:rsidP="00713C00"/>
        </w:tc>
        <w:tc>
          <w:tcPr>
            <w:tcW w:w="4248" w:type="dxa"/>
          </w:tcPr>
          <w:p w14:paraId="5AD938E9" w14:textId="77777777" w:rsidR="003455CA" w:rsidRPr="006335A9" w:rsidRDefault="003455CA" w:rsidP="00713C00">
            <w:pPr>
              <w:rPr>
                <w:bCs/>
              </w:rPr>
            </w:pPr>
            <w:r w:rsidRPr="00B577F1">
              <w:t>{%</w:t>
            </w:r>
            <w:r>
              <w:t>tr</w:t>
            </w:r>
            <w:r w:rsidRPr="00B577F1">
              <w:t xml:space="preserve"> endif %}</w:t>
            </w:r>
          </w:p>
        </w:tc>
      </w:tr>
    </w:tbl>
    <w:p w14:paraId="246A84F1" w14:textId="2CC6EFC4" w:rsidR="00394CCB" w:rsidRPr="00034CBD" w:rsidRDefault="009F3D7B" w:rsidP="0062663E">
      <w:pPr>
        <w:widowControl w:val="0"/>
      </w:pPr>
      <w:r w:rsidRPr="00034CBD">
        <w:t>{</w:t>
      </w:r>
      <w:r w:rsidR="00901E7E" w:rsidRPr="00034CBD">
        <w:t>%p endfor %</w:t>
      </w:r>
      <w:r w:rsidRPr="00034CBD">
        <w:t>}</w:t>
      </w:r>
    </w:p>
    <w:sectPr w:rsidR="00394CCB" w:rsidRPr="00034CBD" w:rsidSect="002508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720" w:right="1080" w:bottom="720" w:left="1080" w:header="709" w:footer="1440" w:gutter="0"/>
      <w:paperSrc w:first="7" w:other="7"/>
      <w:cols w:space="28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2C35C" w14:textId="77777777" w:rsidR="00A450ED" w:rsidRPr="00034CBD" w:rsidRDefault="00A450ED">
      <w:r w:rsidRPr="00034CBD">
        <w:separator/>
      </w:r>
    </w:p>
  </w:endnote>
  <w:endnote w:type="continuationSeparator" w:id="0">
    <w:p w14:paraId="5F9E7AAF" w14:textId="77777777" w:rsidR="00A450ED" w:rsidRPr="00034CBD" w:rsidRDefault="00A450ED">
      <w:r w:rsidRPr="00034CB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4CDBE" w14:textId="77777777" w:rsidR="00785DB3" w:rsidRPr="00034CBD" w:rsidRDefault="00785D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DDB72" w14:textId="77777777" w:rsidR="00785DB3" w:rsidRPr="00034CBD" w:rsidRDefault="00785D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C14CA" w14:textId="77777777" w:rsidR="00785DB3" w:rsidRPr="00034CBD" w:rsidRDefault="00785D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4DDA5" w14:textId="77777777" w:rsidR="00A450ED" w:rsidRPr="00034CBD" w:rsidRDefault="00A450ED">
      <w:r w:rsidRPr="00034CBD">
        <w:separator/>
      </w:r>
    </w:p>
  </w:footnote>
  <w:footnote w:type="continuationSeparator" w:id="0">
    <w:p w14:paraId="62748FEF" w14:textId="77777777" w:rsidR="00A450ED" w:rsidRPr="00034CBD" w:rsidRDefault="00A450ED">
      <w:r w:rsidRPr="00034CB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B4464" w14:textId="77777777" w:rsidR="00785DB3" w:rsidRPr="00034CBD" w:rsidRDefault="00785D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7E0A3" w14:textId="77777777" w:rsidR="00785DB3" w:rsidRPr="00034CBD" w:rsidRDefault="00785D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192A" w14:textId="77777777" w:rsidR="00785DB3" w:rsidRPr="00034CBD" w:rsidRDefault="00785D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CCB"/>
    <w:rsid w:val="00022D54"/>
    <w:rsid w:val="00034CBD"/>
    <w:rsid w:val="000520C2"/>
    <w:rsid w:val="00096840"/>
    <w:rsid w:val="000E7F73"/>
    <w:rsid w:val="00137D23"/>
    <w:rsid w:val="001675C1"/>
    <w:rsid w:val="00172D6B"/>
    <w:rsid w:val="00176985"/>
    <w:rsid w:val="001A13B6"/>
    <w:rsid w:val="001F52F4"/>
    <w:rsid w:val="0020041C"/>
    <w:rsid w:val="00202C60"/>
    <w:rsid w:val="002508FF"/>
    <w:rsid w:val="00251A34"/>
    <w:rsid w:val="0029655A"/>
    <w:rsid w:val="002E14B3"/>
    <w:rsid w:val="00301BC9"/>
    <w:rsid w:val="003455CA"/>
    <w:rsid w:val="0038514A"/>
    <w:rsid w:val="00394CCB"/>
    <w:rsid w:val="003F3F87"/>
    <w:rsid w:val="004135F6"/>
    <w:rsid w:val="00481CE9"/>
    <w:rsid w:val="00556250"/>
    <w:rsid w:val="0056102C"/>
    <w:rsid w:val="00580FC4"/>
    <w:rsid w:val="005D6567"/>
    <w:rsid w:val="005F43A1"/>
    <w:rsid w:val="0062663E"/>
    <w:rsid w:val="00635BB9"/>
    <w:rsid w:val="00651F78"/>
    <w:rsid w:val="00660701"/>
    <w:rsid w:val="006616AC"/>
    <w:rsid w:val="00701316"/>
    <w:rsid w:val="00732CF5"/>
    <w:rsid w:val="00735ACC"/>
    <w:rsid w:val="007575E5"/>
    <w:rsid w:val="00782D02"/>
    <w:rsid w:val="00785DB3"/>
    <w:rsid w:val="00811D62"/>
    <w:rsid w:val="008209E7"/>
    <w:rsid w:val="008454E6"/>
    <w:rsid w:val="00881911"/>
    <w:rsid w:val="008A1FC4"/>
    <w:rsid w:val="008A46A7"/>
    <w:rsid w:val="008C2998"/>
    <w:rsid w:val="00901E7E"/>
    <w:rsid w:val="009715C2"/>
    <w:rsid w:val="009F3385"/>
    <w:rsid w:val="009F3D7B"/>
    <w:rsid w:val="00A450ED"/>
    <w:rsid w:val="00A57314"/>
    <w:rsid w:val="00A61488"/>
    <w:rsid w:val="00AA1E8B"/>
    <w:rsid w:val="00AD589B"/>
    <w:rsid w:val="00AE4727"/>
    <w:rsid w:val="00B01F9D"/>
    <w:rsid w:val="00B07AB9"/>
    <w:rsid w:val="00B20D0F"/>
    <w:rsid w:val="00B41A4B"/>
    <w:rsid w:val="00B70A0B"/>
    <w:rsid w:val="00BF5389"/>
    <w:rsid w:val="00C32FE9"/>
    <w:rsid w:val="00C86C1C"/>
    <w:rsid w:val="00C90A25"/>
    <w:rsid w:val="00CC151E"/>
    <w:rsid w:val="00DB2FC0"/>
    <w:rsid w:val="00DE6BA3"/>
    <w:rsid w:val="00E506CC"/>
    <w:rsid w:val="00EE6121"/>
    <w:rsid w:val="00F26DE5"/>
    <w:rsid w:val="00F3402E"/>
    <w:rsid w:val="00FB7C60"/>
    <w:rsid w:val="00FE7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541E"/>
  <w15:docId w15:val="{36A30918-0BD6-4ECD-B80C-46B69940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E8B"/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A1E8B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1E8B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AA1E8B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A1E8B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locked/>
    <w:rsid w:val="00AA1E8B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locked/>
    <w:rsid w:val="00AA1E8B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Header">
    <w:name w:val="header"/>
    <w:basedOn w:val="Normal"/>
    <w:link w:val="HeaderChar"/>
    <w:uiPriority w:val="99"/>
    <w:rsid w:val="00AA1E8B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HeaderChar">
    <w:name w:val="Header Char"/>
    <w:link w:val="Header"/>
    <w:uiPriority w:val="99"/>
    <w:semiHidden/>
    <w:locked/>
    <w:rsid w:val="00AA1E8B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AA1E8B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customStyle="1" w:styleId="FooterChar">
    <w:name w:val="Footer Char"/>
    <w:link w:val="Footer"/>
    <w:uiPriority w:val="99"/>
    <w:semiHidden/>
    <w:locked/>
    <w:rsid w:val="00AA1E8B"/>
    <w:rPr>
      <w:rFonts w:ascii="Arial" w:hAnsi="Arial" w:cs="Arial"/>
      <w:lang w:val="en-US" w:eastAsia="en-US"/>
    </w:rPr>
  </w:style>
  <w:style w:type="table" w:styleId="TableGrid">
    <w:name w:val="Table Grid"/>
    <w:basedOn w:val="TableNormal"/>
    <w:uiPriority w:val="99"/>
    <w:rsid w:val="00732CF5"/>
    <w:rPr>
      <w:rFonts w:ascii="Arial" w:hAnsi="Arial" w:cs="Arial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99"/>
    <w:qFormat/>
    <w:rsid w:val="00732CF5"/>
    <w:pPr>
      <w:keepNext/>
      <w:spacing w:after="240"/>
      <w:jc w:val="center"/>
      <w:outlineLvl w:val="0"/>
    </w:pPr>
    <w:rPr>
      <w:b/>
      <w:bCs/>
      <w:caps/>
      <w:sz w:val="24"/>
      <w:szCs w:val="24"/>
    </w:rPr>
  </w:style>
  <w:style w:type="character" w:customStyle="1" w:styleId="TitleChar">
    <w:name w:val="Title Char"/>
    <w:link w:val="Title"/>
    <w:uiPriority w:val="99"/>
    <w:locked/>
    <w:rsid w:val="00732CF5"/>
    <w:rPr>
      <w:rFonts w:ascii="Arial" w:hAnsi="Arial" w:cs="Arial"/>
      <w:b/>
      <w:bCs/>
      <w:caps/>
      <w:sz w:val="24"/>
      <w:szCs w:val="24"/>
      <w:lang w:val="en-CA" w:eastAsia="en-US"/>
    </w:rPr>
  </w:style>
  <w:style w:type="table" w:customStyle="1" w:styleId="HotDocsGrid">
    <w:name w:val="HotDocs Grid"/>
    <w:basedOn w:val="TableGrid"/>
    <w:rsid w:val="00C32FE9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32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Directors Appoint Officers</vt:lpstr>
    </vt:vector>
  </TitlesOfParts>
  <Company>Granville Sofware Inc.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Directors Appoint Officers</dc:title>
  <dc:creator>Granville Sofware Inc.</dc:creator>
  <cp:keywords>HotDocs Template</cp:keywords>
  <cp:lastModifiedBy>alex miller</cp:lastModifiedBy>
  <cp:revision>23</cp:revision>
  <dcterms:created xsi:type="dcterms:W3CDTF">2018-10-09T19:59:00Z</dcterms:created>
  <dcterms:modified xsi:type="dcterms:W3CDTF">2022-02-28T22:20:00Z</dcterms:modified>
</cp:coreProperties>
</file>