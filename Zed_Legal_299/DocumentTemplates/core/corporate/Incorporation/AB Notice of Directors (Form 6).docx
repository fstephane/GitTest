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6858"/>
      </w:tblGrid>
      <w:tr w:rsidR="00F71E98" w:rsidRPr="005D355A" w14:paraId="253518DF" w14:textId="77777777" w:rsidTr="00B420A9">
        <w:tc>
          <w:tcPr>
            <w:tcW w:w="3438" w:type="dxa"/>
            <w:tcBorders>
              <w:top w:val="nil"/>
              <w:bottom w:val="single" w:sz="4" w:space="0" w:color="auto"/>
            </w:tcBorders>
          </w:tcPr>
          <w:p w14:paraId="2788F527" w14:textId="77777777" w:rsidR="00F71E98" w:rsidRPr="005D355A" w:rsidRDefault="00B420A9" w:rsidP="004F6623">
            <w:pPr>
              <w:suppressAutoHyphens/>
              <w:outlineLvl w:val="0"/>
            </w:pPr>
            <w:r w:rsidRPr="00E02772">
              <w:t xml:space="preserve">{% if </w:t>
            </w:r>
            <w:proofErr w:type="spellStart"/>
            <w:r w:rsidRPr="00E02772">
              <w:t>min_book</w:t>
            </w:r>
            <w:proofErr w:type="spellEnd"/>
            <w:r w:rsidRPr="00E02772">
              <w:t xml:space="preserve"> </w:t>
            </w:r>
            <w:proofErr w:type="gramStart"/>
            <w:r w:rsidRPr="00E02772">
              <w:t>%}</w:t>
            </w:r>
            <w:r w:rsidRPr="00E02772">
              <w:rPr>
                <w:rFonts w:ascii="Segoe Script" w:hAnsi="Segoe Script"/>
                <w:sz w:val="56"/>
                <w:szCs w:val="56"/>
              </w:rPr>
              <w:t>Alberta</w:t>
            </w:r>
            <w:proofErr w:type="gramEnd"/>
            <w:r>
              <w:t xml:space="preserve"> </w:t>
            </w:r>
            <w:r w:rsidRPr="00E02772">
              <w:t>{% else %}</w:t>
            </w:r>
            <w:r>
              <w:rPr>
                <w:lang w:eastAsia="en-US"/>
              </w:rPr>
              <w:object w:dxaOrig="2250" w:dyaOrig="660" w14:anchorId="3017F6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33pt" o:ole="">
                  <v:imagedata r:id="rId8" o:title=""/>
                </v:shape>
                <o:OLEObject Type="Embed" ProgID="PBrush" ShapeID="_x0000_i1025" DrawAspect="Content" ObjectID="_1680438668" r:id="rId9"/>
              </w:object>
            </w:r>
            <w:r w:rsidRPr="00E02772">
              <w:t>{% endif %}</w:t>
            </w:r>
          </w:p>
        </w:tc>
        <w:tc>
          <w:tcPr>
            <w:tcW w:w="6858" w:type="dxa"/>
            <w:tcBorders>
              <w:top w:val="nil"/>
              <w:bottom w:val="single" w:sz="4" w:space="0" w:color="auto"/>
            </w:tcBorders>
            <w:vAlign w:val="bottom"/>
          </w:tcPr>
          <w:p w14:paraId="4C31952F" w14:textId="77777777" w:rsidR="00F71E98" w:rsidRPr="005D355A" w:rsidRDefault="00A36C46" w:rsidP="004F6623">
            <w:pPr>
              <w:suppressAutoHyphens/>
              <w:jc w:val="right"/>
              <w:outlineLvl w:val="0"/>
              <w:rPr>
                <w:b/>
                <w:bCs/>
                <w:spacing w:val="-3"/>
              </w:rPr>
            </w:pPr>
            <w:r w:rsidRPr="005D355A">
              <w:rPr>
                <w:b/>
                <w:bCs/>
                <w:sz w:val="28"/>
                <w:szCs w:val="28"/>
              </w:rPr>
              <w:t>Notice of Directors</w:t>
            </w:r>
            <w:r w:rsidR="00B420A9">
              <w:rPr>
                <w:b/>
                <w:bCs/>
                <w:sz w:val="28"/>
                <w:szCs w:val="28"/>
              </w:rPr>
              <w:t xml:space="preserve"> /Change of Directors for Alberta or Extra-provincial Corporation</w:t>
            </w:r>
          </w:p>
        </w:tc>
      </w:tr>
      <w:tr w:rsidR="00F71E98" w:rsidRPr="005D355A" w14:paraId="290099F1" w14:textId="77777777" w:rsidTr="004F6623">
        <w:tblPrEx>
          <w:tblLook w:val="01E0" w:firstRow="1" w:lastRow="1" w:firstColumn="1" w:lastColumn="1" w:noHBand="0" w:noVBand="0"/>
        </w:tblPrEx>
        <w:tc>
          <w:tcPr>
            <w:tcW w:w="10296" w:type="dxa"/>
            <w:gridSpan w:val="2"/>
            <w:vAlign w:val="bottom"/>
          </w:tcPr>
          <w:p w14:paraId="0107F2F7" w14:textId="77777777" w:rsidR="00F71E98" w:rsidRPr="005D355A" w:rsidRDefault="00B420A9" w:rsidP="00B420A9">
            <w:pPr>
              <w:tabs>
                <w:tab w:val="right" w:pos="10080"/>
              </w:tabs>
            </w:pPr>
            <w:r w:rsidRPr="00B420A9">
              <w:rPr>
                <w:spacing w:val="-3"/>
                <w:sz w:val="16"/>
                <w:szCs w:val="16"/>
              </w:rPr>
              <w:t>Public (when complete)</w:t>
            </w:r>
            <w:r>
              <w:rPr>
                <w:spacing w:val="-3"/>
                <w:sz w:val="18"/>
                <w:szCs w:val="18"/>
              </w:rPr>
              <w:tab/>
            </w:r>
            <w:r w:rsidR="00F71E98" w:rsidRPr="005D355A">
              <w:rPr>
                <w:spacing w:val="-3"/>
                <w:sz w:val="18"/>
                <w:szCs w:val="18"/>
              </w:rPr>
              <w:t>Business Corporations Act</w:t>
            </w:r>
          </w:p>
        </w:tc>
      </w:tr>
    </w:tbl>
    <w:p w14:paraId="171E6C79" w14:textId="77777777" w:rsidR="0088472D" w:rsidRPr="005D355A" w:rsidRDefault="0088472D" w:rsidP="0088472D">
      <w:pPr>
        <w:suppressAutoHyphens/>
        <w:jc w:val="right"/>
        <w:outlineLvl w:val="0"/>
        <w:rPr>
          <w:spacing w:val="-3"/>
        </w:rPr>
      </w:pPr>
      <w:r w:rsidRPr="005D355A">
        <w:rPr>
          <w:spacing w:val="-3"/>
          <w:sz w:val="18"/>
          <w:szCs w:val="18"/>
        </w:rPr>
        <w:t>Section 106, 113 and 289</w:t>
      </w:r>
    </w:p>
    <w:p w14:paraId="05342C99" w14:textId="77777777" w:rsidR="0088472D" w:rsidRDefault="00B420A9" w:rsidP="00B420A9">
      <w:pPr>
        <w:suppressAutoHyphens/>
        <w:spacing w:before="80"/>
        <w:ind w:left="-90" w:right="-180"/>
        <w:rPr>
          <w:spacing w:val="-3"/>
          <w:sz w:val="16"/>
          <w:szCs w:val="16"/>
        </w:rPr>
      </w:pPr>
      <w:r w:rsidRPr="00FE1C18">
        <w:rPr>
          <w:spacing w:val="-3"/>
          <w:sz w:val="16"/>
          <w:szCs w:val="16"/>
        </w:rPr>
        <w:t>This information is collected, used and may be publicly disclosed in accordance with s. 33(</w:t>
      </w:r>
      <w:proofErr w:type="spellStart"/>
      <w:proofErr w:type="gramStart"/>
      <w:r w:rsidRPr="00FE1C18">
        <w:rPr>
          <w:spacing w:val="-3"/>
          <w:sz w:val="16"/>
          <w:szCs w:val="16"/>
        </w:rPr>
        <w:t>a,c</w:t>
      </w:r>
      <w:proofErr w:type="spellEnd"/>
      <w:proofErr w:type="gramEnd"/>
      <w:r w:rsidRPr="00FE1C18">
        <w:rPr>
          <w:spacing w:val="-3"/>
          <w:sz w:val="16"/>
          <w:szCs w:val="16"/>
        </w:rPr>
        <w:t>), 39(1)(</w:t>
      </w:r>
      <w:proofErr w:type="spellStart"/>
      <w:r w:rsidRPr="00FE1C18">
        <w:rPr>
          <w:spacing w:val="-3"/>
          <w:sz w:val="16"/>
          <w:szCs w:val="16"/>
        </w:rPr>
        <w:t>a,c</w:t>
      </w:r>
      <w:proofErr w:type="spellEnd"/>
      <w:r w:rsidRPr="00FE1C18">
        <w:rPr>
          <w:spacing w:val="-3"/>
          <w:sz w:val="16"/>
          <w:szCs w:val="16"/>
        </w:rPr>
        <w:t>) and 40(1)(</w:t>
      </w:r>
      <w:proofErr w:type="spellStart"/>
      <w:r w:rsidRPr="00FE1C18">
        <w:rPr>
          <w:spacing w:val="-3"/>
          <w:sz w:val="16"/>
          <w:szCs w:val="16"/>
        </w:rPr>
        <w:t>c,e,f</w:t>
      </w:r>
      <w:proofErr w:type="spellEnd"/>
      <w:r w:rsidRPr="00FE1C18">
        <w:rPr>
          <w:spacing w:val="-3"/>
          <w:sz w:val="16"/>
          <w:szCs w:val="16"/>
        </w:rPr>
        <w:t xml:space="preserve">) of the </w:t>
      </w:r>
      <w:r w:rsidRPr="00FE1C18">
        <w:rPr>
          <w:i/>
          <w:spacing w:val="-3"/>
          <w:sz w:val="16"/>
          <w:szCs w:val="16"/>
        </w:rPr>
        <w:t>Freedom of Information and Protection of Privacy Act</w:t>
      </w:r>
      <w:r w:rsidRPr="00FE1C18">
        <w:rPr>
          <w:spacing w:val="-3"/>
          <w:sz w:val="16"/>
          <w:szCs w:val="16"/>
        </w:rPr>
        <w:t xml:space="preserve">, the </w:t>
      </w:r>
      <w:r w:rsidRPr="00FE1C18">
        <w:rPr>
          <w:i/>
          <w:spacing w:val="-3"/>
          <w:sz w:val="16"/>
          <w:szCs w:val="16"/>
        </w:rPr>
        <w:t>Business Corporations Act</w:t>
      </w:r>
      <w:r w:rsidRPr="00FE1C18">
        <w:rPr>
          <w:spacing w:val="-3"/>
          <w:sz w:val="16"/>
          <w:szCs w:val="16"/>
        </w:rPr>
        <w:t xml:space="preserve"> and the </w:t>
      </w:r>
      <w:r w:rsidRPr="00FE1C18">
        <w:rPr>
          <w:i/>
          <w:spacing w:val="-3"/>
          <w:sz w:val="16"/>
          <w:szCs w:val="16"/>
        </w:rPr>
        <w:t>Common Business Number Act</w:t>
      </w:r>
      <w:r w:rsidRPr="00FE1C18">
        <w:rPr>
          <w:spacing w:val="-3"/>
          <w:sz w:val="16"/>
          <w:szCs w:val="16"/>
        </w:rPr>
        <w:t xml:space="preserve">. It is required to register </w:t>
      </w:r>
      <w:r>
        <w:rPr>
          <w:spacing w:val="-3"/>
          <w:sz w:val="16"/>
          <w:szCs w:val="16"/>
        </w:rPr>
        <w:t xml:space="preserve">or update a corporation’s directors for the purpose of notice and to maintain up-to-date information. </w:t>
      </w:r>
      <w:r w:rsidRPr="00FE1C18">
        <w:rPr>
          <w:spacing w:val="-3"/>
          <w:sz w:val="16"/>
          <w:szCs w:val="16"/>
        </w:rPr>
        <w:t xml:space="preserve">Questions can be directed to the Service Alberta Contact Centre at </w:t>
      </w:r>
      <w:r w:rsidRPr="00FE1C18">
        <w:rPr>
          <w:rFonts w:cs="Times New Roman"/>
          <w:spacing w:val="-3"/>
          <w:sz w:val="16"/>
          <w:szCs w:val="16"/>
        </w:rPr>
        <w:t>cr@gov.ab.ca</w:t>
      </w:r>
      <w:r w:rsidRPr="00FE1C18">
        <w:rPr>
          <w:spacing w:val="-3"/>
          <w:sz w:val="16"/>
          <w:szCs w:val="16"/>
        </w:rPr>
        <w:t xml:space="preserve"> or 780-427-7013 (toll-free 310-0000 within Alberta).</w:t>
      </w:r>
    </w:p>
    <w:p w14:paraId="3D9FA21E" w14:textId="77777777" w:rsidR="00B420A9" w:rsidRPr="00E02772" w:rsidRDefault="00B420A9" w:rsidP="00B420A9">
      <w:pPr>
        <w:suppressAutoHyphens/>
        <w:rPr>
          <w:spacing w:val="-3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518"/>
        <w:gridCol w:w="2970"/>
        <w:gridCol w:w="2808"/>
      </w:tblGrid>
      <w:tr w:rsidR="00B420A9" w:rsidRPr="00E02772" w14:paraId="417A2568" w14:textId="77777777" w:rsidTr="00D5256B"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B2165" w14:textId="77777777" w:rsidR="00B420A9" w:rsidRPr="00FE1C18" w:rsidRDefault="00B420A9" w:rsidP="00D5256B">
            <w:pPr>
              <w:ind w:right="-18"/>
              <w:rPr>
                <w:sz w:val="20"/>
                <w:szCs w:val="20"/>
              </w:rPr>
            </w:pPr>
            <w:r w:rsidRPr="00FE1C18">
              <w:rPr>
                <w:sz w:val="20"/>
                <w:szCs w:val="20"/>
              </w:rPr>
              <w:t xml:space="preserve">1. </w:t>
            </w:r>
            <w:r w:rsidRPr="00FE1C18">
              <w:rPr>
                <w:b/>
                <w:bCs/>
                <w:sz w:val="20"/>
                <w:szCs w:val="20"/>
              </w:rPr>
              <w:t>Name of Corporation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BDCDC3C" w14:textId="77777777" w:rsidR="00B420A9" w:rsidRPr="00FE1C18" w:rsidRDefault="00B420A9" w:rsidP="00D5256B">
            <w:pPr>
              <w:ind w:left="-18" w:right="-9"/>
              <w:rPr>
                <w:sz w:val="20"/>
                <w:szCs w:val="20"/>
              </w:rPr>
            </w:pPr>
            <w:r w:rsidRPr="00FE1C18">
              <w:rPr>
                <w:sz w:val="20"/>
                <w:szCs w:val="20"/>
              </w:rPr>
              <w:t xml:space="preserve">2. </w:t>
            </w:r>
            <w:r w:rsidRPr="00FE1C18">
              <w:rPr>
                <w:b/>
                <w:bCs/>
                <w:sz w:val="20"/>
                <w:szCs w:val="20"/>
              </w:rPr>
              <w:t>Corporate Access Number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2F9BAA6" w14:textId="77777777" w:rsidR="00B420A9" w:rsidRPr="00FE1C18" w:rsidRDefault="00B420A9" w:rsidP="00D5256B">
            <w:pPr>
              <w:ind w:left="-27" w:right="-90"/>
            </w:pPr>
            <w:r w:rsidRPr="00FE1C18">
              <w:rPr>
                <w:sz w:val="20"/>
                <w:szCs w:val="20"/>
              </w:rPr>
              <w:t xml:space="preserve">3. </w:t>
            </w:r>
            <w:r w:rsidRPr="00FE1C18">
              <w:rPr>
                <w:b/>
                <w:bCs/>
                <w:sz w:val="20"/>
                <w:szCs w:val="20"/>
              </w:rPr>
              <w:t>Business Number</w:t>
            </w:r>
            <w:r w:rsidRPr="00FE1C18">
              <w:rPr>
                <w:bCs/>
                <w:sz w:val="20"/>
                <w:szCs w:val="20"/>
              </w:rPr>
              <w:t xml:space="preserve"> </w:t>
            </w:r>
            <w:r w:rsidRPr="00FE1C18">
              <w:rPr>
                <w:bCs/>
                <w:sz w:val="16"/>
                <w:szCs w:val="16"/>
              </w:rPr>
              <w:t>(optional)</w:t>
            </w:r>
          </w:p>
        </w:tc>
      </w:tr>
      <w:tr w:rsidR="00B420A9" w:rsidRPr="00E02772" w14:paraId="348D6692" w14:textId="77777777" w:rsidTr="00D5256B">
        <w:trPr>
          <w:trHeight w:val="468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9DBFB" w14:textId="77777777" w:rsidR="00B420A9" w:rsidRPr="00FE1C18" w:rsidRDefault="00B420A9" w:rsidP="00D5256B">
            <w:pPr>
              <w:spacing w:before="160" w:after="160"/>
              <w:rPr>
                <w:sz w:val="20"/>
                <w:szCs w:val="20"/>
              </w:rPr>
            </w:pPr>
            <w:r w:rsidRPr="00FE1C1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Pr="00FE1C18">
              <w:rPr>
                <w:b/>
                <w:bCs/>
                <w:sz w:val="20"/>
                <w:szCs w:val="20"/>
              </w:rPr>
              <w:t>corp.name|upper</w:t>
            </w:r>
            <w:proofErr w:type="spellEnd"/>
            <w:r w:rsidRPr="00FE1C18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8E474" w14:textId="77777777" w:rsidR="00B420A9" w:rsidRPr="00FE1C18" w:rsidRDefault="00B420A9" w:rsidP="00D5256B">
            <w:pPr>
              <w:spacing w:before="160" w:after="160"/>
              <w:jc w:val="center"/>
              <w:rPr>
                <w:sz w:val="20"/>
                <w:szCs w:val="20"/>
              </w:rPr>
            </w:pPr>
            <w:r w:rsidRPr="00FE1C18">
              <w:rPr>
                <w:b/>
                <w:bCs/>
                <w:sz w:val="20"/>
                <w:szCs w:val="20"/>
              </w:rPr>
              <w:t>{{</w:t>
            </w:r>
            <w:proofErr w:type="spellStart"/>
            <w:r w:rsidRPr="00FE1C18">
              <w:rPr>
                <w:b/>
                <w:bCs/>
                <w:sz w:val="20"/>
                <w:szCs w:val="20"/>
              </w:rPr>
              <w:t>corp.access_number</w:t>
            </w:r>
            <w:proofErr w:type="spellEnd"/>
            <w:r w:rsidRPr="00FE1C18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11FCB" w14:textId="77777777" w:rsidR="00B420A9" w:rsidRPr="00FE1C18" w:rsidRDefault="00B420A9" w:rsidP="00D5256B">
            <w:pPr>
              <w:spacing w:before="160" w:after="160"/>
              <w:jc w:val="center"/>
              <w:rPr>
                <w:b/>
                <w:sz w:val="20"/>
                <w:szCs w:val="20"/>
              </w:rPr>
            </w:pPr>
            <w:r w:rsidRPr="008C4AAB">
              <w:rPr>
                <w:b/>
                <w:sz w:val="20"/>
                <w:szCs w:val="20"/>
              </w:rPr>
              <w:t>{{</w:t>
            </w:r>
            <w:proofErr w:type="spellStart"/>
            <w:r w:rsidRPr="008C4AAB">
              <w:rPr>
                <w:b/>
                <w:sz w:val="20"/>
                <w:szCs w:val="20"/>
              </w:rPr>
              <w:t>corp.bin</w:t>
            </w:r>
            <w:proofErr w:type="spellEnd"/>
            <w:r w:rsidRPr="008C4AAB">
              <w:rPr>
                <w:b/>
                <w:sz w:val="20"/>
                <w:szCs w:val="20"/>
              </w:rPr>
              <w:t>}}</w:t>
            </w:r>
          </w:p>
        </w:tc>
      </w:tr>
    </w:tbl>
    <w:p w14:paraId="2FA4AEE2" w14:textId="77777777" w:rsidR="0088472D" w:rsidRPr="005D355A" w:rsidRDefault="0088472D" w:rsidP="0088472D">
      <w:pPr>
        <w:rPr>
          <w:sz w:val="16"/>
          <w:szCs w:val="16"/>
        </w:rPr>
      </w:pPr>
    </w:p>
    <w:p w14:paraId="5BD5D54A" w14:textId="77777777" w:rsidR="000D3516" w:rsidRDefault="000D3516" w:rsidP="000D3516">
      <w:pPr>
        <w:keepNext/>
        <w:keepLines/>
        <w:spacing w:after="60"/>
        <w:rPr>
          <w:sz w:val="20"/>
          <w:szCs w:val="20"/>
        </w:rPr>
      </w:pPr>
      <w:r w:rsidRPr="00B420A9">
        <w:rPr>
          <w:sz w:val="20"/>
          <w:szCs w:val="20"/>
        </w:rPr>
        <w:t xml:space="preserve">4. </w:t>
      </w:r>
      <w:r w:rsidRPr="00B420A9">
        <w:rPr>
          <w:b/>
          <w:bCs/>
          <w:sz w:val="20"/>
          <w:szCs w:val="20"/>
        </w:rPr>
        <w:t>The following person(s) were appointed director(s) of the corporation:</w:t>
      </w:r>
    </w:p>
    <w:p w14:paraId="356452C6" w14:textId="77777777" w:rsidR="0088472D" w:rsidRPr="00B420A9" w:rsidRDefault="002675D6" w:rsidP="00FC1E97">
      <w:pPr>
        <w:keepNext/>
        <w:keepLines/>
        <w:rPr>
          <w:sz w:val="20"/>
          <w:szCs w:val="20"/>
        </w:rPr>
      </w:pPr>
      <w:r w:rsidRPr="00B420A9">
        <w:rPr>
          <w:sz w:val="20"/>
          <w:szCs w:val="20"/>
        </w:rPr>
        <w:t>{</w:t>
      </w:r>
      <w:r w:rsidR="0088472D" w:rsidRPr="00B420A9">
        <w:rPr>
          <w:sz w:val="20"/>
          <w:szCs w:val="20"/>
        </w:rPr>
        <w:t xml:space="preserve">%p if </w:t>
      </w:r>
      <w:proofErr w:type="spellStart"/>
      <w:r w:rsidR="0088472D" w:rsidRPr="00B420A9">
        <w:rPr>
          <w:sz w:val="20"/>
          <w:szCs w:val="20"/>
        </w:rPr>
        <w:t>appointed_directors_tf</w:t>
      </w:r>
      <w:proofErr w:type="spellEnd"/>
      <w:r w:rsidR="0088472D" w:rsidRPr="00B420A9">
        <w:rPr>
          <w:sz w:val="20"/>
          <w:szCs w:val="20"/>
        </w:rPr>
        <w:t xml:space="preserve"> %</w:t>
      </w:r>
      <w:r w:rsidRPr="00B420A9">
        <w:rPr>
          <w:sz w:val="20"/>
          <w:szCs w:val="20"/>
        </w:rPr>
        <w:t>}</w:t>
      </w:r>
    </w:p>
    <w:p w14:paraId="64C83611" w14:textId="77777777" w:rsidR="00B420A9" w:rsidRPr="00D65C1B" w:rsidRDefault="00B420A9" w:rsidP="00FC1E97">
      <w:pPr>
        <w:keepNext/>
        <w:keepLines/>
        <w:rPr>
          <w:sz w:val="20"/>
          <w:szCs w:val="20"/>
        </w:rPr>
      </w:pPr>
      <w:r w:rsidRPr="00D65C1B">
        <w:rPr>
          <w:sz w:val="20"/>
          <w:szCs w:val="20"/>
        </w:rPr>
        <w:t xml:space="preserve">{%p for director in </w:t>
      </w:r>
      <w:proofErr w:type="spellStart"/>
      <w:r w:rsidRPr="00D65C1B">
        <w:rPr>
          <w:sz w:val="20"/>
          <w:szCs w:val="20"/>
        </w:rPr>
        <w:t>appointed_director_list</w:t>
      </w:r>
      <w:proofErr w:type="spellEnd"/>
      <w:r w:rsidRPr="00D65C1B">
        <w:rPr>
          <w:sz w:val="20"/>
          <w:szCs w:val="20"/>
        </w:rPr>
        <w:t xml:space="preserve"> %}</w:t>
      </w:r>
    </w:p>
    <w:p w14:paraId="6FCF1698" w14:textId="77777777" w:rsidR="00B420A9" w:rsidRPr="00B420A9" w:rsidRDefault="00B420A9" w:rsidP="00FC1E97">
      <w:pPr>
        <w:keepNext/>
        <w:keepLines/>
        <w:rPr>
          <w:sz w:val="20"/>
          <w:szCs w:val="20"/>
        </w:rPr>
      </w:pP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36"/>
        <w:gridCol w:w="900"/>
        <w:gridCol w:w="1890"/>
        <w:gridCol w:w="1260"/>
        <w:gridCol w:w="1192"/>
        <w:gridCol w:w="428"/>
        <w:gridCol w:w="1451"/>
      </w:tblGrid>
      <w:tr w:rsidR="00B420A9" w:rsidRPr="00B420A9" w14:paraId="3D9D77F4" w14:textId="77777777" w:rsidTr="00B420A9">
        <w:trPr>
          <w:cantSplit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</w:tcBorders>
          </w:tcPr>
          <w:p w14:paraId="76A2BF0D" w14:textId="77777777" w:rsidR="00B420A9" w:rsidRPr="000D3516" w:rsidRDefault="00B420A9" w:rsidP="00B420A9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Last Name</w:t>
            </w:r>
          </w:p>
        </w:tc>
        <w:tc>
          <w:tcPr>
            <w:tcW w:w="2790" w:type="dxa"/>
            <w:gridSpan w:val="2"/>
            <w:tcBorders>
              <w:top w:val="nil"/>
              <w:bottom w:val="single" w:sz="4" w:space="0" w:color="auto"/>
            </w:tcBorders>
          </w:tcPr>
          <w:p w14:paraId="5C883D0C" w14:textId="77777777" w:rsidR="00B420A9" w:rsidRPr="000D3516" w:rsidRDefault="00B420A9" w:rsidP="00B420A9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First Name</w:t>
            </w:r>
          </w:p>
        </w:tc>
        <w:tc>
          <w:tcPr>
            <w:tcW w:w="245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719AE1C7" w14:textId="77777777" w:rsidR="00B420A9" w:rsidRPr="000D3516" w:rsidRDefault="00B420A9" w:rsidP="00B420A9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Middle Name</w:t>
            </w:r>
            <w:r w:rsidR="000D3516" w:rsidRPr="000D3516">
              <w:rPr>
                <w:iCs/>
                <w:sz w:val="18"/>
                <w:szCs w:val="18"/>
              </w:rPr>
              <w:t xml:space="preserve"> </w:t>
            </w:r>
            <w:r w:rsidR="000D3516" w:rsidRPr="000D3516">
              <w:rPr>
                <w:iCs/>
                <w:sz w:val="16"/>
                <w:szCs w:val="16"/>
              </w:rPr>
              <w:t>(optional)</w:t>
            </w:r>
          </w:p>
        </w:tc>
        <w:tc>
          <w:tcPr>
            <w:tcW w:w="187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DD48920" w14:textId="77777777" w:rsidR="00B420A9" w:rsidRPr="000D3516" w:rsidRDefault="00B420A9" w:rsidP="00B420A9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Appointment Date</w:t>
            </w:r>
          </w:p>
        </w:tc>
      </w:tr>
      <w:tr w:rsidR="00B420A9" w:rsidRPr="00B420A9" w14:paraId="7E0FF454" w14:textId="77777777" w:rsidTr="00D65C1B">
        <w:trPr>
          <w:cantSplit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919F" w14:textId="77777777" w:rsidR="00B420A9" w:rsidRPr="00B420A9" w:rsidRDefault="00B420A9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director.last_name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73A1" w14:textId="77777777" w:rsidR="00B420A9" w:rsidRPr="00B420A9" w:rsidRDefault="00B420A9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director.first_name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AC6D" w14:textId="77777777" w:rsidR="00B420A9" w:rsidRPr="00B420A9" w:rsidRDefault="00B420A9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director.middle_name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8946" w14:textId="77777777" w:rsidR="00B420A9" w:rsidRPr="00B420A9" w:rsidRDefault="00B420A9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director_notice_appt_date|toDate</w:t>
            </w:r>
            <w:proofErr w:type="spellEnd"/>
            <w:r w:rsidRPr="00B420A9">
              <w:rPr>
                <w:sz w:val="20"/>
                <w:szCs w:val="20"/>
              </w:rPr>
              <w:t>("1990 / 6 / 3")}}</w:t>
            </w:r>
          </w:p>
        </w:tc>
      </w:tr>
      <w:tr w:rsidR="00D65C1B" w:rsidRPr="00B420A9" w14:paraId="36EB24E7" w14:textId="77777777" w:rsidTr="00D65C1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1D39AB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</w:p>
          <w:p w14:paraId="0D3A3868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Street/Mailing Address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9294BF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</w:p>
          <w:p w14:paraId="4B61283F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1CFF4" w14:textId="77777777" w:rsidR="00D65C1B" w:rsidRPr="000D3516" w:rsidRDefault="00D65C1B" w:rsidP="00D65C1B">
            <w:pPr>
              <w:keepNext/>
              <w:jc w:val="both"/>
              <w:rPr>
                <w:iCs/>
                <w:sz w:val="18"/>
                <w:szCs w:val="18"/>
              </w:rPr>
            </w:pPr>
          </w:p>
          <w:p w14:paraId="02A3A008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F04F5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</w:p>
          <w:p w14:paraId="3EAE11BC" w14:textId="77777777" w:rsidR="00D65C1B" w:rsidRPr="000D3516" w:rsidRDefault="00D65C1B" w:rsidP="00D65C1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Postal Code</w:t>
            </w:r>
          </w:p>
        </w:tc>
      </w:tr>
      <w:tr w:rsidR="00D65C1B" w:rsidRPr="00B420A9" w14:paraId="45D2C239" w14:textId="77777777" w:rsidTr="00D65C1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6FF5" w14:textId="77777777" w:rsidR="00D65C1B" w:rsidRPr="00B420A9" w:rsidRDefault="00D65C1B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{{director.street1}} {{director.street2}}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F322" w14:textId="77777777" w:rsidR="00D65C1B" w:rsidRPr="00B420A9" w:rsidRDefault="00D65C1B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director.city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0CD4" w14:textId="77777777" w:rsidR="00D65C1B" w:rsidRPr="00B420A9" w:rsidRDefault="00D65C1B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director.province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2B08" w14:textId="77777777" w:rsidR="00D65C1B" w:rsidRPr="00B420A9" w:rsidRDefault="00D65C1B" w:rsidP="00B420A9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director.postal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</w:tr>
    </w:tbl>
    <w:p w14:paraId="4171E943" w14:textId="77777777" w:rsidR="00D65C1B" w:rsidRDefault="00D65C1B" w:rsidP="0088472D">
      <w:r w:rsidRPr="00B420A9">
        <w:rPr>
          <w:sz w:val="20"/>
          <w:szCs w:val="20"/>
        </w:rPr>
        <w:t>{%</w:t>
      </w:r>
      <w:r>
        <w:rPr>
          <w:sz w:val="20"/>
          <w:szCs w:val="20"/>
        </w:rPr>
        <w:t>p</w:t>
      </w:r>
      <w:r w:rsidRPr="00B420A9">
        <w:rPr>
          <w:sz w:val="20"/>
          <w:szCs w:val="20"/>
        </w:rPr>
        <w:t xml:space="preserve"> </w:t>
      </w:r>
      <w:proofErr w:type="spellStart"/>
      <w:r w:rsidRPr="00B420A9">
        <w:rPr>
          <w:sz w:val="20"/>
          <w:szCs w:val="20"/>
        </w:rPr>
        <w:t>endfor</w:t>
      </w:r>
      <w:proofErr w:type="spellEnd"/>
      <w:r w:rsidRPr="00B420A9">
        <w:rPr>
          <w:sz w:val="20"/>
          <w:szCs w:val="20"/>
        </w:rPr>
        <w:t xml:space="preserve"> %}</w:t>
      </w:r>
    </w:p>
    <w:p w14:paraId="4A0E800A" w14:textId="77777777" w:rsidR="0088472D" w:rsidRPr="00D65C1B" w:rsidRDefault="002675D6" w:rsidP="0088472D">
      <w:pPr>
        <w:rPr>
          <w:sz w:val="20"/>
          <w:szCs w:val="20"/>
        </w:rPr>
      </w:pPr>
      <w:r w:rsidRPr="00D65C1B">
        <w:rPr>
          <w:sz w:val="20"/>
          <w:szCs w:val="20"/>
        </w:rPr>
        <w:t>{</w:t>
      </w:r>
      <w:r w:rsidR="0088472D" w:rsidRPr="00D65C1B">
        <w:rPr>
          <w:sz w:val="20"/>
          <w:szCs w:val="20"/>
        </w:rPr>
        <w:t>%p else %</w:t>
      </w:r>
      <w:r w:rsidRPr="00D65C1B">
        <w:rPr>
          <w:sz w:val="20"/>
          <w:szCs w:val="20"/>
        </w:rPr>
        <w:t>}</w:t>
      </w:r>
    </w:p>
    <w:p w14:paraId="2952CB2A" w14:textId="77777777" w:rsidR="00D65C1B" w:rsidRPr="00D65C1B" w:rsidRDefault="00D65C1B" w:rsidP="0088472D">
      <w:pPr>
        <w:rPr>
          <w:sz w:val="20"/>
          <w:szCs w:val="20"/>
        </w:rPr>
      </w:pP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36"/>
        <w:gridCol w:w="900"/>
        <w:gridCol w:w="1890"/>
        <w:gridCol w:w="1260"/>
        <w:gridCol w:w="1192"/>
        <w:gridCol w:w="428"/>
        <w:gridCol w:w="1451"/>
      </w:tblGrid>
      <w:tr w:rsidR="00D65C1B" w:rsidRPr="00B420A9" w14:paraId="7BB63AE4" w14:textId="77777777" w:rsidTr="00D5256B">
        <w:trPr>
          <w:cantSplit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</w:tcBorders>
          </w:tcPr>
          <w:p w14:paraId="6848C154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Last Name</w:t>
            </w:r>
          </w:p>
        </w:tc>
        <w:tc>
          <w:tcPr>
            <w:tcW w:w="2790" w:type="dxa"/>
            <w:gridSpan w:val="2"/>
            <w:tcBorders>
              <w:top w:val="nil"/>
              <w:bottom w:val="single" w:sz="4" w:space="0" w:color="auto"/>
            </w:tcBorders>
          </w:tcPr>
          <w:p w14:paraId="4A2DA0C3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First Name</w:t>
            </w:r>
          </w:p>
        </w:tc>
        <w:tc>
          <w:tcPr>
            <w:tcW w:w="245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537D2C3C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Middle Name</w:t>
            </w:r>
            <w:r w:rsidR="000D3516" w:rsidRPr="000D3516">
              <w:rPr>
                <w:iCs/>
                <w:sz w:val="18"/>
                <w:szCs w:val="18"/>
              </w:rPr>
              <w:t xml:space="preserve"> </w:t>
            </w:r>
            <w:r w:rsidR="000D3516" w:rsidRPr="000D3516">
              <w:rPr>
                <w:iCs/>
                <w:sz w:val="16"/>
                <w:szCs w:val="16"/>
              </w:rPr>
              <w:t>(optional)</w:t>
            </w:r>
          </w:p>
        </w:tc>
        <w:tc>
          <w:tcPr>
            <w:tcW w:w="187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416DA02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Appointment Date</w:t>
            </w:r>
          </w:p>
        </w:tc>
      </w:tr>
      <w:tr w:rsidR="00D65C1B" w:rsidRPr="00B420A9" w14:paraId="5A335070" w14:textId="77777777" w:rsidTr="00D5256B">
        <w:trPr>
          <w:cantSplit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3790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6572B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EDE0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A1E4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  <w:tr w:rsidR="00D65C1B" w:rsidRPr="00B420A9" w14:paraId="2CC368D4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1C3C2" w14:textId="77777777" w:rsidR="00D65C1B" w:rsidRPr="000D3516" w:rsidRDefault="00D65C1B" w:rsidP="000D42D2">
            <w:pPr>
              <w:keepNext/>
              <w:ind w:firstLine="720"/>
              <w:jc w:val="both"/>
              <w:rPr>
                <w:sz w:val="18"/>
                <w:szCs w:val="18"/>
              </w:rPr>
            </w:pPr>
          </w:p>
          <w:p w14:paraId="41DFD8F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Street/Mailing Address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9386B9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0DA43EE0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0CDEC7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</w:p>
          <w:p w14:paraId="15CB7C7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2CAF4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60E0D7CB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Postal Code</w:t>
            </w:r>
          </w:p>
        </w:tc>
      </w:tr>
      <w:tr w:rsidR="00D65C1B" w:rsidRPr="00B420A9" w14:paraId="210F4795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5DF0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A09F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C4D5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0DC0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</w:tbl>
    <w:p w14:paraId="6239E7E2" w14:textId="77777777" w:rsidR="0088472D" w:rsidRPr="00D65C1B" w:rsidRDefault="002675D6" w:rsidP="0088472D">
      <w:pPr>
        <w:rPr>
          <w:sz w:val="20"/>
          <w:szCs w:val="20"/>
        </w:rPr>
      </w:pPr>
      <w:r w:rsidRPr="00D65C1B">
        <w:rPr>
          <w:sz w:val="20"/>
          <w:szCs w:val="20"/>
        </w:rPr>
        <w:t>{</w:t>
      </w:r>
      <w:r w:rsidR="0088472D" w:rsidRPr="00D65C1B">
        <w:rPr>
          <w:sz w:val="20"/>
          <w:szCs w:val="20"/>
        </w:rPr>
        <w:t>%p endif %</w:t>
      </w:r>
      <w:r w:rsidRPr="00D65C1B">
        <w:rPr>
          <w:sz w:val="20"/>
          <w:szCs w:val="20"/>
        </w:rPr>
        <w:t>}</w:t>
      </w:r>
    </w:p>
    <w:p w14:paraId="6281B140" w14:textId="77777777" w:rsidR="0088472D" w:rsidRPr="005D355A" w:rsidRDefault="0088472D" w:rsidP="0088472D">
      <w:pPr>
        <w:rPr>
          <w:sz w:val="16"/>
          <w:szCs w:val="16"/>
        </w:rPr>
      </w:pPr>
    </w:p>
    <w:p w14:paraId="2479D086" w14:textId="77777777" w:rsidR="000D3516" w:rsidRDefault="000D3516" w:rsidP="000D3516">
      <w:pPr>
        <w:keepNext/>
        <w:keepLines/>
        <w:spacing w:after="60"/>
        <w:rPr>
          <w:sz w:val="20"/>
          <w:szCs w:val="20"/>
        </w:rPr>
      </w:pPr>
      <w:r w:rsidRPr="00D65C1B">
        <w:rPr>
          <w:sz w:val="20"/>
          <w:szCs w:val="20"/>
        </w:rPr>
        <w:t>5.</w:t>
      </w:r>
      <w:r>
        <w:rPr>
          <w:sz w:val="20"/>
          <w:szCs w:val="20"/>
        </w:rPr>
        <w:t xml:space="preserve"> </w:t>
      </w:r>
      <w:r w:rsidRPr="00D65C1B">
        <w:rPr>
          <w:b/>
          <w:bCs/>
          <w:sz w:val="20"/>
          <w:szCs w:val="20"/>
        </w:rPr>
        <w:t>The following person(s) ceased to hold office as director(s) of the corporation:</w:t>
      </w:r>
    </w:p>
    <w:p w14:paraId="70416A36" w14:textId="77777777" w:rsidR="0088472D" w:rsidRPr="00D65C1B" w:rsidRDefault="002675D6" w:rsidP="00FC1E97">
      <w:pPr>
        <w:keepNext/>
        <w:keepLines/>
        <w:rPr>
          <w:sz w:val="20"/>
          <w:szCs w:val="20"/>
        </w:rPr>
      </w:pPr>
      <w:r w:rsidRPr="00D65C1B">
        <w:rPr>
          <w:sz w:val="20"/>
          <w:szCs w:val="20"/>
        </w:rPr>
        <w:t>{</w:t>
      </w:r>
      <w:r w:rsidR="0088472D" w:rsidRPr="00D65C1B">
        <w:rPr>
          <w:sz w:val="20"/>
          <w:szCs w:val="20"/>
        </w:rPr>
        <w:t xml:space="preserve">%p if </w:t>
      </w:r>
      <w:proofErr w:type="spellStart"/>
      <w:r w:rsidR="0088472D" w:rsidRPr="00D65C1B">
        <w:rPr>
          <w:sz w:val="20"/>
          <w:szCs w:val="20"/>
        </w:rPr>
        <w:t>resigned_directors_tf</w:t>
      </w:r>
      <w:proofErr w:type="spellEnd"/>
      <w:r w:rsidR="0088472D" w:rsidRPr="00D65C1B">
        <w:rPr>
          <w:sz w:val="20"/>
          <w:szCs w:val="20"/>
        </w:rPr>
        <w:t xml:space="preserve"> %</w:t>
      </w:r>
      <w:r w:rsidRPr="00D65C1B">
        <w:rPr>
          <w:sz w:val="20"/>
          <w:szCs w:val="20"/>
        </w:rPr>
        <w:t>}</w:t>
      </w:r>
    </w:p>
    <w:p w14:paraId="1894890A" w14:textId="77777777" w:rsidR="00D65C1B" w:rsidRPr="00D65C1B" w:rsidRDefault="00D65C1B" w:rsidP="00FC1E97">
      <w:pPr>
        <w:keepNext/>
        <w:keepLines/>
        <w:rPr>
          <w:sz w:val="20"/>
          <w:szCs w:val="20"/>
        </w:rPr>
      </w:pPr>
      <w:r w:rsidRPr="00D65C1B">
        <w:rPr>
          <w:sz w:val="20"/>
          <w:szCs w:val="20"/>
        </w:rPr>
        <w:t>{%</w:t>
      </w:r>
      <w:r>
        <w:rPr>
          <w:sz w:val="20"/>
          <w:szCs w:val="20"/>
        </w:rPr>
        <w:t>p</w:t>
      </w:r>
      <w:r w:rsidRPr="00D65C1B">
        <w:rPr>
          <w:sz w:val="20"/>
          <w:szCs w:val="20"/>
        </w:rPr>
        <w:t xml:space="preserve"> for director in </w:t>
      </w:r>
      <w:proofErr w:type="spellStart"/>
      <w:r w:rsidRPr="00D65C1B">
        <w:rPr>
          <w:sz w:val="20"/>
          <w:szCs w:val="20"/>
        </w:rPr>
        <w:t>resigned_director_list</w:t>
      </w:r>
      <w:proofErr w:type="spellEnd"/>
      <w:r w:rsidRPr="00D65C1B">
        <w:rPr>
          <w:sz w:val="20"/>
          <w:szCs w:val="20"/>
        </w:rPr>
        <w:t xml:space="preserve"> %}</w:t>
      </w:r>
    </w:p>
    <w:p w14:paraId="1559FC02" w14:textId="77777777" w:rsidR="00D65C1B" w:rsidRPr="00D65C1B" w:rsidRDefault="00D65C1B" w:rsidP="00D65C1B">
      <w:pPr>
        <w:keepNext/>
        <w:keepLines/>
        <w:rPr>
          <w:sz w:val="20"/>
          <w:szCs w:val="20"/>
        </w:rPr>
      </w:pP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36"/>
        <w:gridCol w:w="900"/>
        <w:gridCol w:w="1890"/>
        <w:gridCol w:w="1260"/>
        <w:gridCol w:w="1192"/>
        <w:gridCol w:w="428"/>
        <w:gridCol w:w="1451"/>
      </w:tblGrid>
      <w:tr w:rsidR="00D65C1B" w:rsidRPr="00B420A9" w14:paraId="27A8CE10" w14:textId="77777777" w:rsidTr="00D5256B">
        <w:trPr>
          <w:cantSplit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</w:tcBorders>
          </w:tcPr>
          <w:p w14:paraId="3825951F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Last Name</w:t>
            </w:r>
          </w:p>
        </w:tc>
        <w:tc>
          <w:tcPr>
            <w:tcW w:w="2790" w:type="dxa"/>
            <w:gridSpan w:val="2"/>
            <w:tcBorders>
              <w:top w:val="nil"/>
              <w:bottom w:val="single" w:sz="4" w:space="0" w:color="auto"/>
            </w:tcBorders>
          </w:tcPr>
          <w:p w14:paraId="14D6892D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First Name</w:t>
            </w:r>
          </w:p>
        </w:tc>
        <w:tc>
          <w:tcPr>
            <w:tcW w:w="245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05593EB2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Middle Name</w:t>
            </w:r>
            <w:r w:rsidR="000D3516" w:rsidRPr="000D3516">
              <w:rPr>
                <w:iCs/>
                <w:sz w:val="18"/>
                <w:szCs w:val="18"/>
              </w:rPr>
              <w:t xml:space="preserve"> </w:t>
            </w:r>
            <w:r w:rsidR="000D3516" w:rsidRPr="000D3516">
              <w:rPr>
                <w:iCs/>
                <w:sz w:val="16"/>
                <w:szCs w:val="16"/>
              </w:rPr>
              <w:t>(optional)</w:t>
            </w:r>
          </w:p>
        </w:tc>
        <w:tc>
          <w:tcPr>
            <w:tcW w:w="187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BC6E0BF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Cessation Date</w:t>
            </w:r>
          </w:p>
        </w:tc>
      </w:tr>
      <w:tr w:rsidR="00D65C1B" w:rsidRPr="00B420A9" w14:paraId="501AB6A4" w14:textId="77777777" w:rsidTr="00D5256B">
        <w:trPr>
          <w:cantSplit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0B04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director.last_name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4BB5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director.first_name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1B85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director.middle_name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A312" w14:textId="77777777" w:rsidR="00D65C1B" w:rsidRPr="00D65C1B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director_notice_resign_date|toDate</w:t>
            </w:r>
            <w:proofErr w:type="spellEnd"/>
            <w:r w:rsidRPr="00D65C1B">
              <w:rPr>
                <w:sz w:val="20"/>
                <w:szCs w:val="20"/>
              </w:rPr>
              <w:t>("1990 / 6 / 3") }}</w:t>
            </w:r>
          </w:p>
        </w:tc>
      </w:tr>
      <w:tr w:rsidR="00D65C1B" w:rsidRPr="00B420A9" w14:paraId="76F31007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DD87E6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6CB33F9E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Street/Mailing Address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C9207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189AD350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96375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</w:p>
          <w:p w14:paraId="2B59263E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CEED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6F03918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Postal Code</w:t>
            </w:r>
          </w:p>
        </w:tc>
      </w:tr>
      <w:tr w:rsidR="00D65C1B" w:rsidRPr="00B420A9" w14:paraId="75480197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E609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{{director.street1}} {{director.street2}}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CD19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director.city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0C28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director.province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065D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B420A9">
              <w:rPr>
                <w:sz w:val="20"/>
                <w:szCs w:val="20"/>
              </w:rPr>
              <w:t>{{</w:t>
            </w:r>
            <w:proofErr w:type="spellStart"/>
            <w:r w:rsidRPr="00B420A9">
              <w:rPr>
                <w:sz w:val="20"/>
                <w:szCs w:val="20"/>
              </w:rPr>
              <w:t>director.postal</w:t>
            </w:r>
            <w:proofErr w:type="spellEnd"/>
            <w:r w:rsidRPr="00B420A9">
              <w:rPr>
                <w:sz w:val="20"/>
                <w:szCs w:val="20"/>
              </w:rPr>
              <w:t>}}</w:t>
            </w:r>
          </w:p>
        </w:tc>
      </w:tr>
    </w:tbl>
    <w:p w14:paraId="6671EC99" w14:textId="77777777" w:rsidR="00D65C1B" w:rsidRDefault="00D65C1B" w:rsidP="0088472D">
      <w:pPr>
        <w:rPr>
          <w:sz w:val="20"/>
          <w:szCs w:val="20"/>
        </w:rPr>
      </w:pPr>
      <w:r w:rsidRPr="00D65C1B">
        <w:rPr>
          <w:sz w:val="20"/>
          <w:szCs w:val="20"/>
        </w:rPr>
        <w:t xml:space="preserve">{%p </w:t>
      </w:r>
      <w:proofErr w:type="spellStart"/>
      <w:r w:rsidRPr="00D65C1B">
        <w:rPr>
          <w:sz w:val="20"/>
          <w:szCs w:val="20"/>
        </w:rPr>
        <w:t>e</w:t>
      </w:r>
      <w:r>
        <w:rPr>
          <w:sz w:val="20"/>
          <w:szCs w:val="20"/>
        </w:rPr>
        <w:t>ndfor</w:t>
      </w:r>
      <w:proofErr w:type="spellEnd"/>
      <w:r w:rsidRPr="00D65C1B">
        <w:rPr>
          <w:sz w:val="20"/>
          <w:szCs w:val="20"/>
        </w:rPr>
        <w:t xml:space="preserve"> %}</w:t>
      </w:r>
    </w:p>
    <w:p w14:paraId="3B8E9568" w14:textId="77777777" w:rsidR="0088472D" w:rsidRDefault="002675D6" w:rsidP="0088472D">
      <w:pPr>
        <w:rPr>
          <w:sz w:val="20"/>
          <w:szCs w:val="20"/>
        </w:rPr>
      </w:pPr>
      <w:r w:rsidRPr="00D65C1B">
        <w:rPr>
          <w:sz w:val="20"/>
          <w:szCs w:val="20"/>
        </w:rPr>
        <w:lastRenderedPageBreak/>
        <w:t>{</w:t>
      </w:r>
      <w:r w:rsidR="0088472D" w:rsidRPr="00D65C1B">
        <w:rPr>
          <w:sz w:val="20"/>
          <w:szCs w:val="20"/>
        </w:rPr>
        <w:t>%p else %</w:t>
      </w:r>
      <w:r w:rsidRPr="00D65C1B">
        <w:rPr>
          <w:sz w:val="20"/>
          <w:szCs w:val="20"/>
        </w:rPr>
        <w:t>}</w:t>
      </w:r>
    </w:p>
    <w:p w14:paraId="680678DE" w14:textId="77777777" w:rsidR="00D65C1B" w:rsidRDefault="00D65C1B" w:rsidP="0088472D">
      <w:pPr>
        <w:rPr>
          <w:sz w:val="20"/>
          <w:szCs w:val="20"/>
        </w:rPr>
      </w:pP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836"/>
        <w:gridCol w:w="900"/>
        <w:gridCol w:w="1890"/>
        <w:gridCol w:w="1260"/>
        <w:gridCol w:w="1192"/>
        <w:gridCol w:w="428"/>
        <w:gridCol w:w="1451"/>
      </w:tblGrid>
      <w:tr w:rsidR="00D65C1B" w:rsidRPr="00B420A9" w14:paraId="0215C2DE" w14:textId="77777777" w:rsidTr="00D5256B">
        <w:trPr>
          <w:cantSplit/>
        </w:trPr>
        <w:tc>
          <w:tcPr>
            <w:tcW w:w="2836" w:type="dxa"/>
            <w:tcBorders>
              <w:top w:val="nil"/>
              <w:left w:val="nil"/>
              <w:bottom w:val="single" w:sz="4" w:space="0" w:color="auto"/>
            </w:tcBorders>
          </w:tcPr>
          <w:p w14:paraId="5B57BE6E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Last Name</w:t>
            </w:r>
          </w:p>
        </w:tc>
        <w:tc>
          <w:tcPr>
            <w:tcW w:w="2790" w:type="dxa"/>
            <w:gridSpan w:val="2"/>
            <w:tcBorders>
              <w:top w:val="nil"/>
              <w:bottom w:val="single" w:sz="4" w:space="0" w:color="auto"/>
            </w:tcBorders>
          </w:tcPr>
          <w:p w14:paraId="50315D5F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First Name</w:t>
            </w:r>
          </w:p>
        </w:tc>
        <w:tc>
          <w:tcPr>
            <w:tcW w:w="245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0D7F66F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Middle Name</w:t>
            </w:r>
            <w:r w:rsidR="000D3516" w:rsidRPr="000D3516">
              <w:rPr>
                <w:iCs/>
                <w:sz w:val="18"/>
                <w:szCs w:val="18"/>
              </w:rPr>
              <w:t xml:space="preserve"> </w:t>
            </w:r>
            <w:r w:rsidR="000D3516" w:rsidRPr="000D3516">
              <w:rPr>
                <w:iCs/>
                <w:sz w:val="16"/>
                <w:szCs w:val="16"/>
              </w:rPr>
              <w:t>(optional)</w:t>
            </w:r>
          </w:p>
        </w:tc>
        <w:tc>
          <w:tcPr>
            <w:tcW w:w="1879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815A989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Cessation Date</w:t>
            </w:r>
          </w:p>
        </w:tc>
      </w:tr>
      <w:tr w:rsidR="00D65C1B" w:rsidRPr="00B420A9" w14:paraId="7DDF4E89" w14:textId="77777777" w:rsidTr="00D5256B">
        <w:trPr>
          <w:cantSplit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66D0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AD4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6983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FE8" w14:textId="77777777" w:rsidR="00D65C1B" w:rsidRPr="00D65C1B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  <w:tr w:rsidR="00D65C1B" w:rsidRPr="00B420A9" w14:paraId="04B90CCA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4D401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51D61C7A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Street/Mailing Address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F66BD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4FE52226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BDC34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</w:p>
          <w:p w14:paraId="731B8CE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F98E35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3AD1265A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Postal Code</w:t>
            </w:r>
          </w:p>
        </w:tc>
      </w:tr>
      <w:tr w:rsidR="00D65C1B" w:rsidRPr="00B420A9" w14:paraId="1DF6D0C7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4D71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BA66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A66F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BFD2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</w:tbl>
    <w:p w14:paraId="20B434F1" w14:textId="77777777" w:rsidR="0088472D" w:rsidRPr="00D65C1B" w:rsidRDefault="002675D6" w:rsidP="0088472D">
      <w:pPr>
        <w:rPr>
          <w:sz w:val="20"/>
          <w:szCs w:val="20"/>
        </w:rPr>
      </w:pPr>
      <w:r w:rsidRPr="00D65C1B">
        <w:rPr>
          <w:sz w:val="20"/>
          <w:szCs w:val="20"/>
        </w:rPr>
        <w:t>{</w:t>
      </w:r>
      <w:r w:rsidR="0088472D" w:rsidRPr="00D65C1B">
        <w:rPr>
          <w:sz w:val="20"/>
          <w:szCs w:val="20"/>
        </w:rPr>
        <w:t>%p endif %</w:t>
      </w:r>
      <w:r w:rsidRPr="00D65C1B">
        <w:rPr>
          <w:sz w:val="20"/>
          <w:szCs w:val="20"/>
        </w:rPr>
        <w:t>}</w:t>
      </w:r>
    </w:p>
    <w:p w14:paraId="3C5FC270" w14:textId="77777777" w:rsidR="0088472D" w:rsidRPr="005D355A" w:rsidRDefault="0088472D" w:rsidP="00D24C7C">
      <w:pPr>
        <w:numPr>
          <w:ilvl w:val="12"/>
          <w:numId w:val="0"/>
        </w:numPr>
        <w:rPr>
          <w:sz w:val="16"/>
          <w:szCs w:val="16"/>
        </w:rPr>
      </w:pPr>
    </w:p>
    <w:p w14:paraId="40B32811" w14:textId="77777777" w:rsidR="000D3516" w:rsidRDefault="000D3516" w:rsidP="000D3516">
      <w:pPr>
        <w:keepNext/>
        <w:keepLines/>
        <w:spacing w:after="60"/>
        <w:rPr>
          <w:sz w:val="20"/>
          <w:szCs w:val="20"/>
        </w:rPr>
      </w:pPr>
      <w:r>
        <w:rPr>
          <w:sz w:val="20"/>
          <w:szCs w:val="20"/>
        </w:rPr>
        <w:t>6</w:t>
      </w:r>
      <w:r w:rsidRPr="00D65C1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D65C1B">
        <w:rPr>
          <w:b/>
          <w:bCs/>
          <w:sz w:val="20"/>
          <w:szCs w:val="20"/>
        </w:rPr>
        <w:t xml:space="preserve">As of this date, the </w:t>
      </w:r>
      <w:r>
        <w:rPr>
          <w:b/>
          <w:bCs/>
          <w:sz w:val="20"/>
          <w:szCs w:val="20"/>
        </w:rPr>
        <w:t>d</w:t>
      </w:r>
      <w:r w:rsidRPr="00D65C1B">
        <w:rPr>
          <w:b/>
          <w:bCs/>
          <w:sz w:val="20"/>
          <w:szCs w:val="20"/>
        </w:rPr>
        <w:t>irector(s) of the corporation are:</w:t>
      </w:r>
    </w:p>
    <w:p w14:paraId="3414E4CD" w14:textId="77777777" w:rsidR="0088472D" w:rsidRDefault="002675D6" w:rsidP="00FC1E97">
      <w:pPr>
        <w:keepNext/>
        <w:keepLines/>
        <w:rPr>
          <w:sz w:val="20"/>
          <w:szCs w:val="20"/>
        </w:rPr>
      </w:pPr>
      <w:r w:rsidRPr="00D65C1B">
        <w:rPr>
          <w:sz w:val="20"/>
          <w:szCs w:val="20"/>
        </w:rPr>
        <w:t>{</w:t>
      </w:r>
      <w:r w:rsidR="0088472D" w:rsidRPr="00D65C1B">
        <w:rPr>
          <w:sz w:val="20"/>
          <w:szCs w:val="20"/>
        </w:rPr>
        <w:t xml:space="preserve">%p if </w:t>
      </w:r>
      <w:proofErr w:type="spellStart"/>
      <w:r w:rsidR="0088472D" w:rsidRPr="00D65C1B">
        <w:rPr>
          <w:sz w:val="20"/>
          <w:szCs w:val="20"/>
        </w:rPr>
        <w:t>current_directors_tf</w:t>
      </w:r>
      <w:proofErr w:type="spellEnd"/>
      <w:r w:rsidR="0088472D" w:rsidRPr="00D65C1B">
        <w:rPr>
          <w:sz w:val="20"/>
          <w:szCs w:val="20"/>
        </w:rPr>
        <w:t xml:space="preserve"> %</w:t>
      </w:r>
      <w:r w:rsidRPr="00D65C1B">
        <w:rPr>
          <w:sz w:val="20"/>
          <w:szCs w:val="20"/>
        </w:rPr>
        <w:t>}</w:t>
      </w:r>
    </w:p>
    <w:p w14:paraId="209A5109" w14:textId="77777777" w:rsidR="00D65C1B" w:rsidRPr="00D65C1B" w:rsidRDefault="00D65C1B" w:rsidP="00FC1E97">
      <w:pPr>
        <w:keepNext/>
        <w:keepLines/>
        <w:rPr>
          <w:sz w:val="20"/>
          <w:szCs w:val="20"/>
        </w:rPr>
      </w:pPr>
      <w:r w:rsidRPr="00D65C1B">
        <w:rPr>
          <w:sz w:val="20"/>
          <w:szCs w:val="20"/>
        </w:rPr>
        <w:t xml:space="preserve">{%p for director in </w:t>
      </w:r>
      <w:proofErr w:type="spellStart"/>
      <w:r w:rsidRPr="00D65C1B">
        <w:rPr>
          <w:sz w:val="20"/>
          <w:szCs w:val="20"/>
        </w:rPr>
        <w:t>director_list</w:t>
      </w:r>
      <w:proofErr w:type="spellEnd"/>
      <w:r w:rsidRPr="00D65C1B">
        <w:rPr>
          <w:sz w:val="20"/>
          <w:szCs w:val="20"/>
        </w:rPr>
        <w:t xml:space="preserve"> %}</w:t>
      </w:r>
    </w:p>
    <w:p w14:paraId="5B238176" w14:textId="77777777" w:rsidR="00D65C1B" w:rsidRDefault="00D65C1B" w:rsidP="00FC1E97">
      <w:pPr>
        <w:keepNext/>
        <w:keepLines/>
        <w:rPr>
          <w:sz w:val="20"/>
          <w:szCs w:val="20"/>
        </w:rPr>
      </w:pP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76"/>
        <w:gridCol w:w="360"/>
        <w:gridCol w:w="2880"/>
        <w:gridCol w:w="270"/>
        <w:gridCol w:w="1620"/>
        <w:gridCol w:w="1451"/>
      </w:tblGrid>
      <w:tr w:rsidR="00D65C1B" w:rsidRPr="00B420A9" w14:paraId="785D33A3" w14:textId="77777777" w:rsidTr="00D65C1B">
        <w:trPr>
          <w:cantSplit/>
        </w:trPr>
        <w:tc>
          <w:tcPr>
            <w:tcW w:w="3376" w:type="dxa"/>
            <w:tcBorders>
              <w:top w:val="nil"/>
              <w:left w:val="nil"/>
              <w:bottom w:val="single" w:sz="4" w:space="0" w:color="auto"/>
            </w:tcBorders>
          </w:tcPr>
          <w:p w14:paraId="7C2A78BC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Last Name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0466C195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First Name</w:t>
            </w:r>
          </w:p>
        </w:tc>
        <w:tc>
          <w:tcPr>
            <w:tcW w:w="3341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51D1936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 xml:space="preserve">Middle Name </w:t>
            </w:r>
            <w:r w:rsidRPr="000D3516">
              <w:rPr>
                <w:iCs/>
                <w:sz w:val="16"/>
                <w:szCs w:val="16"/>
              </w:rPr>
              <w:t>(optional)</w:t>
            </w:r>
          </w:p>
        </w:tc>
      </w:tr>
      <w:tr w:rsidR="00D65C1B" w:rsidRPr="00B420A9" w14:paraId="64B9FD04" w14:textId="77777777" w:rsidTr="00D65C1B">
        <w:trPr>
          <w:cantSplit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DA58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director.last_name</w:t>
            </w:r>
            <w:proofErr w:type="spellEnd"/>
            <w:r w:rsidRPr="00D65C1B">
              <w:rPr>
                <w:sz w:val="20"/>
                <w:szCs w:val="20"/>
              </w:rPr>
              <w:t>}}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B9F" w14:textId="77777777" w:rsidR="00D65C1B" w:rsidRPr="00B420A9" w:rsidRDefault="00D65C1B" w:rsidP="00D65C1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director.</w:t>
            </w:r>
            <w:r>
              <w:rPr>
                <w:sz w:val="20"/>
                <w:szCs w:val="20"/>
              </w:rPr>
              <w:t>first</w:t>
            </w:r>
            <w:r w:rsidRPr="00D65C1B">
              <w:rPr>
                <w:sz w:val="20"/>
                <w:szCs w:val="20"/>
              </w:rPr>
              <w:t>_name</w:t>
            </w:r>
            <w:proofErr w:type="spellEnd"/>
            <w:r w:rsidRPr="00D65C1B">
              <w:rPr>
                <w:sz w:val="20"/>
                <w:szCs w:val="20"/>
              </w:rPr>
              <w:t>}}</w:t>
            </w:r>
          </w:p>
        </w:tc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61CE" w14:textId="77777777" w:rsidR="00D65C1B" w:rsidRPr="00D65C1B" w:rsidRDefault="00D65C1B" w:rsidP="00D65C1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director.</w:t>
            </w:r>
            <w:r>
              <w:rPr>
                <w:sz w:val="20"/>
                <w:szCs w:val="20"/>
              </w:rPr>
              <w:t>middle</w:t>
            </w:r>
            <w:r w:rsidRPr="00D65C1B">
              <w:rPr>
                <w:sz w:val="20"/>
                <w:szCs w:val="20"/>
              </w:rPr>
              <w:t>_name</w:t>
            </w:r>
            <w:proofErr w:type="spellEnd"/>
            <w:r w:rsidRPr="00D65C1B">
              <w:rPr>
                <w:sz w:val="20"/>
                <w:szCs w:val="20"/>
              </w:rPr>
              <w:t>}}</w:t>
            </w:r>
          </w:p>
        </w:tc>
      </w:tr>
      <w:tr w:rsidR="00D65C1B" w:rsidRPr="00B420A9" w14:paraId="600A704F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C72D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1A3EB3FE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Street/Mailing Address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8BE3D9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7BB0EE1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B0F12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</w:p>
          <w:p w14:paraId="366E0539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B33D3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4F8FF081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Postal Code</w:t>
            </w:r>
          </w:p>
        </w:tc>
      </w:tr>
      <w:tr w:rsidR="00D65C1B" w:rsidRPr="00B420A9" w14:paraId="6CB93CA8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372AD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{{director.street1}} {{director.street2}}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0082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director.city</w:t>
            </w:r>
            <w:proofErr w:type="spellEnd"/>
            <w:r w:rsidRPr="00D65C1B">
              <w:rPr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4C4" w14:textId="77777777" w:rsidR="00D65C1B" w:rsidRPr="00B420A9" w:rsidRDefault="00D65C1B" w:rsidP="00D65C1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director.</w:t>
            </w:r>
            <w:r>
              <w:rPr>
                <w:sz w:val="20"/>
                <w:szCs w:val="20"/>
              </w:rPr>
              <w:t>province</w:t>
            </w:r>
            <w:proofErr w:type="spellEnd"/>
            <w:r w:rsidRPr="00D65C1B">
              <w:rPr>
                <w:sz w:val="20"/>
                <w:szCs w:val="20"/>
              </w:rPr>
              <w:t>}}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BF5D" w14:textId="77777777" w:rsidR="00D65C1B" w:rsidRPr="00B420A9" w:rsidRDefault="00D65C1B" w:rsidP="00D65C1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  <w:r w:rsidRPr="00D65C1B">
              <w:rPr>
                <w:sz w:val="20"/>
                <w:szCs w:val="20"/>
              </w:rPr>
              <w:t>{{</w:t>
            </w:r>
            <w:proofErr w:type="spellStart"/>
            <w:r w:rsidRPr="00D65C1B">
              <w:rPr>
                <w:sz w:val="20"/>
                <w:szCs w:val="20"/>
              </w:rPr>
              <w:t>director.</w:t>
            </w:r>
            <w:r>
              <w:rPr>
                <w:sz w:val="20"/>
                <w:szCs w:val="20"/>
              </w:rPr>
              <w:t>postal</w:t>
            </w:r>
            <w:proofErr w:type="spellEnd"/>
            <w:r w:rsidRPr="00D65C1B">
              <w:rPr>
                <w:sz w:val="20"/>
                <w:szCs w:val="20"/>
              </w:rPr>
              <w:t>}}</w:t>
            </w:r>
          </w:p>
        </w:tc>
      </w:tr>
    </w:tbl>
    <w:p w14:paraId="1958EC20" w14:textId="77777777" w:rsidR="00D65C1B" w:rsidRDefault="00D65C1B" w:rsidP="0088472D">
      <w:pPr>
        <w:numPr>
          <w:ilvl w:val="12"/>
          <w:numId w:val="0"/>
        </w:numPr>
        <w:rPr>
          <w:sz w:val="20"/>
          <w:szCs w:val="20"/>
        </w:rPr>
      </w:pPr>
      <w:r w:rsidRPr="00D65C1B">
        <w:rPr>
          <w:sz w:val="20"/>
          <w:szCs w:val="20"/>
        </w:rPr>
        <w:t xml:space="preserve">{%p </w:t>
      </w:r>
      <w:proofErr w:type="spellStart"/>
      <w:r w:rsidRPr="00D65C1B">
        <w:rPr>
          <w:sz w:val="20"/>
          <w:szCs w:val="20"/>
        </w:rPr>
        <w:t>end</w:t>
      </w:r>
      <w:r>
        <w:rPr>
          <w:sz w:val="20"/>
          <w:szCs w:val="20"/>
        </w:rPr>
        <w:t>for</w:t>
      </w:r>
      <w:proofErr w:type="spellEnd"/>
      <w:r w:rsidRPr="00D65C1B">
        <w:rPr>
          <w:sz w:val="20"/>
          <w:szCs w:val="20"/>
        </w:rPr>
        <w:t xml:space="preserve"> %}</w:t>
      </w:r>
    </w:p>
    <w:p w14:paraId="03673B1B" w14:textId="77777777" w:rsidR="00D65C1B" w:rsidRDefault="00D65C1B" w:rsidP="0088472D">
      <w:pPr>
        <w:numPr>
          <w:ilvl w:val="12"/>
          <w:numId w:val="0"/>
        </w:numPr>
        <w:rPr>
          <w:sz w:val="20"/>
          <w:szCs w:val="20"/>
        </w:rPr>
      </w:pPr>
      <w:r w:rsidRPr="00D65C1B">
        <w:rPr>
          <w:sz w:val="20"/>
          <w:szCs w:val="20"/>
        </w:rPr>
        <w:t>{%p e</w:t>
      </w:r>
      <w:r>
        <w:rPr>
          <w:sz w:val="20"/>
          <w:szCs w:val="20"/>
        </w:rPr>
        <w:t>lse</w:t>
      </w:r>
      <w:r w:rsidRPr="00D65C1B">
        <w:rPr>
          <w:sz w:val="20"/>
          <w:szCs w:val="20"/>
        </w:rPr>
        <w:t xml:space="preserve"> %}</w:t>
      </w:r>
    </w:p>
    <w:p w14:paraId="2A53261E" w14:textId="77777777" w:rsidR="00D65C1B" w:rsidRDefault="00D65C1B" w:rsidP="00D65C1B">
      <w:pPr>
        <w:keepNext/>
        <w:keepLines/>
        <w:rPr>
          <w:sz w:val="20"/>
          <w:szCs w:val="20"/>
        </w:rPr>
      </w:pPr>
    </w:p>
    <w:tbl>
      <w:tblPr>
        <w:tblStyle w:val="TableGrid"/>
        <w:tblW w:w="0" w:type="auto"/>
        <w:tblInd w:w="339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376"/>
        <w:gridCol w:w="360"/>
        <w:gridCol w:w="2880"/>
        <w:gridCol w:w="270"/>
        <w:gridCol w:w="1620"/>
        <w:gridCol w:w="1451"/>
      </w:tblGrid>
      <w:tr w:rsidR="00D65C1B" w:rsidRPr="00B420A9" w14:paraId="1900C427" w14:textId="77777777" w:rsidTr="00D5256B">
        <w:trPr>
          <w:cantSplit/>
        </w:trPr>
        <w:tc>
          <w:tcPr>
            <w:tcW w:w="3376" w:type="dxa"/>
            <w:tcBorders>
              <w:top w:val="nil"/>
              <w:left w:val="nil"/>
              <w:bottom w:val="single" w:sz="4" w:space="0" w:color="auto"/>
            </w:tcBorders>
          </w:tcPr>
          <w:p w14:paraId="52EA2649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Last Name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7BCBB31B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First Name</w:t>
            </w:r>
          </w:p>
        </w:tc>
        <w:tc>
          <w:tcPr>
            <w:tcW w:w="3341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0A304EC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Middle Name</w:t>
            </w:r>
            <w:r w:rsidR="000D3516" w:rsidRPr="000D3516">
              <w:rPr>
                <w:iCs/>
                <w:sz w:val="18"/>
                <w:szCs w:val="18"/>
              </w:rPr>
              <w:t xml:space="preserve"> </w:t>
            </w:r>
            <w:r w:rsidR="000D3516" w:rsidRPr="000D3516">
              <w:rPr>
                <w:iCs/>
                <w:sz w:val="16"/>
                <w:szCs w:val="16"/>
              </w:rPr>
              <w:t>(optional)</w:t>
            </w:r>
          </w:p>
        </w:tc>
      </w:tr>
      <w:tr w:rsidR="00D65C1B" w:rsidRPr="00B420A9" w14:paraId="50DC77BD" w14:textId="77777777" w:rsidTr="00D5256B">
        <w:trPr>
          <w:cantSplit/>
        </w:trPr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CDA8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766E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2FFA" w14:textId="77777777" w:rsidR="00D65C1B" w:rsidRPr="00D65C1B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  <w:tr w:rsidR="00D65C1B" w:rsidRPr="00B420A9" w14:paraId="370465AE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A796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22406C44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Street/Mailing Address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862C3F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625C218F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City / Town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05F64" w14:textId="77777777" w:rsidR="00D65C1B" w:rsidRPr="000D3516" w:rsidRDefault="00D65C1B" w:rsidP="00D5256B">
            <w:pPr>
              <w:keepNext/>
              <w:jc w:val="both"/>
              <w:rPr>
                <w:iCs/>
                <w:sz w:val="18"/>
                <w:szCs w:val="18"/>
              </w:rPr>
            </w:pPr>
          </w:p>
          <w:p w14:paraId="6ED83D24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Province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AE88A8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</w:p>
          <w:p w14:paraId="5ABD9B87" w14:textId="77777777" w:rsidR="00D65C1B" w:rsidRPr="000D3516" w:rsidRDefault="00D65C1B" w:rsidP="00D5256B">
            <w:pPr>
              <w:keepNext/>
              <w:jc w:val="both"/>
              <w:rPr>
                <w:sz w:val="18"/>
                <w:szCs w:val="18"/>
              </w:rPr>
            </w:pPr>
            <w:r w:rsidRPr="000D3516">
              <w:rPr>
                <w:iCs/>
                <w:sz w:val="18"/>
                <w:szCs w:val="18"/>
              </w:rPr>
              <w:t>Postal Code</w:t>
            </w:r>
          </w:p>
        </w:tc>
      </w:tr>
      <w:tr w:rsidR="00D65C1B" w:rsidRPr="00B420A9" w14:paraId="14F8AAFD" w14:textId="77777777" w:rsidTr="00D5256B">
        <w:trPr>
          <w:cantSplit/>
        </w:trPr>
        <w:tc>
          <w:tcPr>
            <w:tcW w:w="37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A3AC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C0B3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43E2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F911" w14:textId="77777777" w:rsidR="00D65C1B" w:rsidRPr="00B420A9" w:rsidRDefault="00D65C1B" w:rsidP="00D5256B">
            <w:pPr>
              <w:keepNext/>
              <w:spacing w:before="80" w:after="80"/>
              <w:jc w:val="both"/>
              <w:rPr>
                <w:sz w:val="20"/>
                <w:szCs w:val="20"/>
              </w:rPr>
            </w:pPr>
          </w:p>
        </w:tc>
      </w:tr>
    </w:tbl>
    <w:p w14:paraId="22C46D06" w14:textId="77777777" w:rsidR="0088472D" w:rsidRDefault="002675D6" w:rsidP="0088472D">
      <w:pPr>
        <w:numPr>
          <w:ilvl w:val="12"/>
          <w:numId w:val="0"/>
        </w:numPr>
        <w:rPr>
          <w:sz w:val="20"/>
          <w:szCs w:val="20"/>
        </w:rPr>
      </w:pPr>
      <w:r w:rsidRPr="00D65C1B">
        <w:rPr>
          <w:sz w:val="20"/>
          <w:szCs w:val="20"/>
        </w:rPr>
        <w:t>{</w:t>
      </w:r>
      <w:r w:rsidR="0088472D" w:rsidRPr="00D65C1B">
        <w:rPr>
          <w:sz w:val="20"/>
          <w:szCs w:val="20"/>
        </w:rPr>
        <w:t>%p endif %</w:t>
      </w:r>
      <w:r w:rsidRPr="00D65C1B">
        <w:rPr>
          <w:sz w:val="20"/>
          <w:szCs w:val="20"/>
        </w:rPr>
        <w:t>}</w:t>
      </w:r>
    </w:p>
    <w:p w14:paraId="64975319" w14:textId="77777777" w:rsidR="0088472D" w:rsidRDefault="0088472D" w:rsidP="0088472D">
      <w:pPr>
        <w:numPr>
          <w:ilvl w:val="12"/>
          <w:numId w:val="0"/>
        </w:numPr>
        <w:rPr>
          <w:sz w:val="20"/>
          <w:szCs w:val="20"/>
        </w:rPr>
      </w:pPr>
    </w:p>
    <w:p w14:paraId="1C5BD0B5" w14:textId="77777777" w:rsidR="000D3516" w:rsidRPr="00D65C1B" w:rsidRDefault="000D3516" w:rsidP="000D3516">
      <w:pPr>
        <w:numPr>
          <w:ilvl w:val="12"/>
          <w:numId w:val="0"/>
        </w:numPr>
        <w:spacing w:after="60"/>
        <w:rPr>
          <w:sz w:val="20"/>
          <w:szCs w:val="20"/>
        </w:rPr>
      </w:pPr>
      <w:r w:rsidRPr="000D3516">
        <w:rPr>
          <w:sz w:val="20"/>
          <w:szCs w:val="20"/>
        </w:rPr>
        <w:t>7.</w:t>
      </w:r>
      <w:r>
        <w:rPr>
          <w:sz w:val="20"/>
          <w:szCs w:val="20"/>
        </w:rPr>
        <w:t xml:space="preserve"> </w:t>
      </w:r>
      <w:r w:rsidRPr="000D3516">
        <w:rPr>
          <w:b/>
          <w:sz w:val="20"/>
          <w:szCs w:val="20"/>
        </w:rPr>
        <w:t>Authorized Representative/Authorized Signing Authority for the Corporation</w:t>
      </w:r>
    </w:p>
    <w:p w14:paraId="09627571" w14:textId="77777777" w:rsidR="000D3516" w:rsidRDefault="000D3516" w:rsidP="000D3516">
      <w:pPr>
        <w:tabs>
          <w:tab w:val="left" w:pos="2940"/>
        </w:tabs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3150"/>
        <w:gridCol w:w="270"/>
        <w:gridCol w:w="3240"/>
      </w:tblGrid>
      <w:tr w:rsidR="000D3516" w:rsidRPr="00E02772" w14:paraId="6D680E8A" w14:textId="77777777" w:rsidTr="00D5256B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214020AE" w14:textId="77777777" w:rsidR="000D3516" w:rsidRPr="008C4AAB" w:rsidRDefault="000D3516" w:rsidP="00D5256B">
            <w:pPr>
              <w:jc w:val="center"/>
              <w:rPr>
                <w:sz w:val="20"/>
                <w:szCs w:val="20"/>
              </w:rPr>
            </w:pPr>
            <w:r w:rsidRPr="008C4AAB">
              <w:rPr>
                <w:sz w:val="20"/>
                <w:szCs w:val="20"/>
              </w:rPr>
              <w:t>{{</w:t>
            </w:r>
            <w:proofErr w:type="spellStart"/>
            <w:r w:rsidRPr="008C4AAB">
              <w:rPr>
                <w:sz w:val="20"/>
                <w:szCs w:val="20"/>
              </w:rPr>
              <w:t>lawyer.last_name</w:t>
            </w:r>
            <w:proofErr w:type="spellEnd"/>
            <w:r w:rsidRPr="008C4AAB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43288A1" w14:textId="77777777" w:rsidR="000D3516" w:rsidRPr="008C4AAB" w:rsidRDefault="000D3516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14:paraId="11B06507" w14:textId="77777777" w:rsidR="000D3516" w:rsidRPr="008C4AAB" w:rsidRDefault="000D3516" w:rsidP="00D5256B">
            <w:pPr>
              <w:jc w:val="center"/>
              <w:rPr>
                <w:sz w:val="20"/>
                <w:szCs w:val="20"/>
              </w:rPr>
            </w:pPr>
            <w:r w:rsidRPr="008C4AAB">
              <w:rPr>
                <w:sz w:val="20"/>
                <w:szCs w:val="20"/>
              </w:rPr>
              <w:t>{{</w:t>
            </w:r>
            <w:proofErr w:type="spellStart"/>
            <w:r w:rsidRPr="008C4AAB">
              <w:rPr>
                <w:sz w:val="20"/>
                <w:szCs w:val="20"/>
              </w:rPr>
              <w:t>lawyer.first_name</w:t>
            </w:r>
            <w:proofErr w:type="spellEnd"/>
            <w:r w:rsidRPr="008C4AAB"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07D88" w14:textId="77777777" w:rsidR="000D3516" w:rsidRPr="000C41BD" w:rsidRDefault="000D3516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747CA8E3" w14:textId="77777777" w:rsidR="000D3516" w:rsidRPr="000C41BD" w:rsidRDefault="000D3516" w:rsidP="00D5256B">
            <w:pPr>
              <w:jc w:val="center"/>
              <w:rPr>
                <w:sz w:val="20"/>
                <w:szCs w:val="20"/>
              </w:rPr>
            </w:pPr>
          </w:p>
        </w:tc>
      </w:tr>
      <w:tr w:rsidR="000D3516" w:rsidRPr="00E02772" w14:paraId="49C5D02D" w14:textId="77777777" w:rsidTr="00D525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14:paraId="4C02AA8F" w14:textId="77777777" w:rsidR="000D3516" w:rsidRPr="008C4AAB" w:rsidRDefault="000D3516" w:rsidP="00D5256B">
            <w:pPr>
              <w:jc w:val="center"/>
              <w:rPr>
                <w:sz w:val="16"/>
                <w:szCs w:val="16"/>
              </w:rPr>
            </w:pPr>
            <w:r w:rsidRPr="008C4AAB">
              <w:rPr>
                <w:sz w:val="16"/>
                <w:szCs w:val="16"/>
              </w:rPr>
              <w:t>Last Name</w:t>
            </w:r>
          </w:p>
        </w:tc>
        <w:tc>
          <w:tcPr>
            <w:tcW w:w="270" w:type="dxa"/>
          </w:tcPr>
          <w:p w14:paraId="1D56157B" w14:textId="77777777" w:rsidR="000D3516" w:rsidRPr="008C4AAB" w:rsidRDefault="000D3516" w:rsidP="00D5256B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0A82C7E2" w14:textId="77777777" w:rsidR="000D3516" w:rsidRPr="008C4AAB" w:rsidRDefault="000D3516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 w:rsidRPr="008C4AAB">
              <w:rPr>
                <w:sz w:val="16"/>
                <w:szCs w:val="16"/>
              </w:rPr>
              <w:t>First Name</w:t>
            </w:r>
          </w:p>
        </w:tc>
        <w:tc>
          <w:tcPr>
            <w:tcW w:w="270" w:type="dxa"/>
          </w:tcPr>
          <w:p w14:paraId="563AE56B" w14:textId="77777777" w:rsidR="000D3516" w:rsidRPr="00E02772" w:rsidRDefault="000D3516" w:rsidP="00D5256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2C801C2E" w14:textId="77777777" w:rsidR="000D3516" w:rsidRPr="00F842A7" w:rsidRDefault="000D3516" w:rsidP="00D5256B">
            <w:pPr>
              <w:jc w:val="center"/>
              <w:rPr>
                <w:iCs/>
                <w:sz w:val="16"/>
                <w:szCs w:val="16"/>
              </w:rPr>
            </w:pPr>
            <w:r w:rsidRPr="00F842A7">
              <w:rPr>
                <w:iCs/>
                <w:sz w:val="16"/>
                <w:szCs w:val="16"/>
              </w:rPr>
              <w:t>Middle Name (optional</w:t>
            </w:r>
            <w:r>
              <w:rPr>
                <w:iCs/>
                <w:sz w:val="16"/>
                <w:szCs w:val="16"/>
              </w:rPr>
              <w:t>)</w:t>
            </w:r>
          </w:p>
        </w:tc>
      </w:tr>
    </w:tbl>
    <w:p w14:paraId="44D0226B" w14:textId="77777777" w:rsidR="000D3516" w:rsidRDefault="000D3516" w:rsidP="000D3516">
      <w:pPr>
        <w:tabs>
          <w:tab w:val="left" w:pos="2940"/>
        </w:tabs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3150"/>
        <w:gridCol w:w="270"/>
        <w:gridCol w:w="3240"/>
      </w:tblGrid>
      <w:tr w:rsidR="000D3516" w:rsidRPr="00E02772" w14:paraId="2080290B" w14:textId="77777777" w:rsidTr="00D5256B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7FC53510" w14:textId="77777777" w:rsidR="000D3516" w:rsidRPr="000D3516" w:rsidRDefault="000D3516" w:rsidP="00D5256B">
            <w:pPr>
              <w:tabs>
                <w:tab w:val="left" w:pos="2400"/>
              </w:tabs>
              <w:jc w:val="center"/>
              <w:rPr>
                <w:sz w:val="20"/>
                <w:szCs w:val="20"/>
              </w:rPr>
            </w:pPr>
            <w:r w:rsidRPr="000D3516">
              <w:rPr>
                <w:sz w:val="20"/>
                <w:szCs w:val="20"/>
              </w:rPr>
              <w:t>Solicitor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B91B0FB" w14:textId="77777777" w:rsidR="000D3516" w:rsidRPr="00E02772" w:rsidRDefault="000D3516" w:rsidP="00D5256B">
            <w:pPr>
              <w:jc w:val="center"/>
            </w:pPr>
          </w:p>
        </w:tc>
        <w:tc>
          <w:tcPr>
            <w:tcW w:w="3150" w:type="dxa"/>
            <w:tcBorders>
              <w:top w:val="nil"/>
              <w:left w:val="nil"/>
              <w:right w:val="nil"/>
            </w:tcBorders>
          </w:tcPr>
          <w:p w14:paraId="2F3F64ED" w14:textId="77777777" w:rsidR="000D3516" w:rsidRPr="00E02772" w:rsidRDefault="000D3516" w:rsidP="00D525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lawyer.email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E0FA679" w14:textId="77777777" w:rsidR="000D3516" w:rsidRPr="00E02772" w:rsidRDefault="000D3516" w:rsidP="00D5256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right w:val="nil"/>
            </w:tcBorders>
          </w:tcPr>
          <w:p w14:paraId="297249A6" w14:textId="77777777" w:rsidR="000D3516" w:rsidRPr="00E02772" w:rsidRDefault="000D3516" w:rsidP="000D35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lawyer.phone</w:t>
            </w:r>
            <w:proofErr w:type="spellEnd"/>
            <w:r>
              <w:rPr>
                <w:sz w:val="20"/>
                <w:szCs w:val="20"/>
              </w:rPr>
              <w:t>}}</w:t>
            </w:r>
          </w:p>
        </w:tc>
      </w:tr>
      <w:tr w:rsidR="000D3516" w:rsidRPr="00E02772" w14:paraId="078F75B4" w14:textId="77777777" w:rsidTr="00D525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14:paraId="6FB34643" w14:textId="77777777" w:rsidR="000D3516" w:rsidRPr="00E02772" w:rsidRDefault="000D3516" w:rsidP="00D5256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 to Corporation</w:t>
            </w:r>
          </w:p>
        </w:tc>
        <w:tc>
          <w:tcPr>
            <w:tcW w:w="270" w:type="dxa"/>
          </w:tcPr>
          <w:p w14:paraId="4B9B6C2E" w14:textId="77777777" w:rsidR="000D3516" w:rsidRPr="00E02772" w:rsidRDefault="000D3516" w:rsidP="00D5256B">
            <w:pPr>
              <w:rPr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2491F3A9" w14:textId="77777777" w:rsidR="000D3516" w:rsidRPr="00E02772" w:rsidRDefault="000D3516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Email Address (optional)</w:t>
            </w:r>
          </w:p>
        </w:tc>
        <w:tc>
          <w:tcPr>
            <w:tcW w:w="270" w:type="dxa"/>
          </w:tcPr>
          <w:p w14:paraId="0E3D50CC" w14:textId="77777777" w:rsidR="000D3516" w:rsidRPr="00E02772" w:rsidRDefault="000D3516" w:rsidP="00D5256B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615150A3" w14:textId="77777777" w:rsidR="000D3516" w:rsidRPr="00F842A7" w:rsidRDefault="000D3516" w:rsidP="00D5256B">
            <w:pPr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Phone Number (optional)</w:t>
            </w:r>
          </w:p>
        </w:tc>
      </w:tr>
    </w:tbl>
    <w:p w14:paraId="25A330DE" w14:textId="77777777" w:rsidR="000D3516" w:rsidRPr="00E02772" w:rsidRDefault="000D3516" w:rsidP="000D3516">
      <w:pPr>
        <w:rPr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270"/>
        <w:gridCol w:w="6660"/>
      </w:tblGrid>
      <w:tr w:rsidR="000D3516" w:rsidRPr="00E02772" w14:paraId="05E2C535" w14:textId="77777777" w:rsidTr="00D5256B">
        <w:tc>
          <w:tcPr>
            <w:tcW w:w="3348" w:type="dxa"/>
            <w:tcBorders>
              <w:top w:val="nil"/>
              <w:left w:val="nil"/>
              <w:right w:val="nil"/>
            </w:tcBorders>
          </w:tcPr>
          <w:p w14:paraId="00966A27" w14:textId="77777777" w:rsidR="000D3516" w:rsidRPr="00E02772" w:rsidRDefault="000D3516" w:rsidP="00D5256B">
            <w:pPr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7301CF" w14:textId="77777777" w:rsidR="000D3516" w:rsidRPr="00E02772" w:rsidRDefault="000D3516" w:rsidP="00D5256B">
            <w:pPr>
              <w:jc w:val="center"/>
            </w:pPr>
          </w:p>
        </w:tc>
        <w:tc>
          <w:tcPr>
            <w:tcW w:w="6660" w:type="dxa"/>
            <w:tcBorders>
              <w:top w:val="nil"/>
              <w:left w:val="nil"/>
              <w:right w:val="nil"/>
            </w:tcBorders>
          </w:tcPr>
          <w:p w14:paraId="4819190C" w14:textId="77777777" w:rsidR="000D3516" w:rsidRPr="00E02772" w:rsidRDefault="000D3516" w:rsidP="00D5256B">
            <w:pPr>
              <w:jc w:val="center"/>
            </w:pPr>
          </w:p>
        </w:tc>
      </w:tr>
      <w:tr w:rsidR="000D3516" w:rsidRPr="00E02772" w14:paraId="26272033" w14:textId="77777777" w:rsidTr="00D525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48" w:type="dxa"/>
            <w:tcBorders>
              <w:top w:val="single" w:sz="4" w:space="0" w:color="auto"/>
            </w:tcBorders>
          </w:tcPr>
          <w:p w14:paraId="67B423F8" w14:textId="77777777" w:rsidR="000D3516" w:rsidRPr="00E02772" w:rsidRDefault="000D3516" w:rsidP="00D5256B">
            <w:pPr>
              <w:jc w:val="center"/>
              <w:rPr>
                <w:sz w:val="16"/>
                <w:szCs w:val="16"/>
              </w:rPr>
            </w:pPr>
            <w:r w:rsidRPr="00E02772">
              <w:rPr>
                <w:sz w:val="16"/>
                <w:szCs w:val="16"/>
              </w:rPr>
              <w:t>Date of submission (</w:t>
            </w:r>
            <w:proofErr w:type="spellStart"/>
            <w:r w:rsidRPr="00E02772">
              <w:rPr>
                <w:sz w:val="16"/>
                <w:szCs w:val="16"/>
              </w:rPr>
              <w:t>yyyy</w:t>
            </w:r>
            <w:proofErr w:type="spellEnd"/>
            <w:r w:rsidRPr="00E02772">
              <w:rPr>
                <w:sz w:val="16"/>
                <w:szCs w:val="16"/>
              </w:rPr>
              <w:t>-mm-dd)</w:t>
            </w:r>
          </w:p>
        </w:tc>
        <w:tc>
          <w:tcPr>
            <w:tcW w:w="270" w:type="dxa"/>
          </w:tcPr>
          <w:p w14:paraId="04D4D742" w14:textId="77777777" w:rsidR="000D3516" w:rsidRPr="00E02772" w:rsidRDefault="000D3516" w:rsidP="00D5256B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tcBorders>
              <w:top w:val="single" w:sz="4" w:space="0" w:color="auto"/>
            </w:tcBorders>
          </w:tcPr>
          <w:p w14:paraId="7452C39C" w14:textId="77777777" w:rsidR="000D3516" w:rsidRPr="00E02772" w:rsidRDefault="000D3516" w:rsidP="00D5256B">
            <w:pPr>
              <w:jc w:val="center"/>
              <w:rPr>
                <w:i/>
                <w:iCs/>
                <w:sz w:val="16"/>
                <w:szCs w:val="16"/>
              </w:rPr>
            </w:pPr>
            <w:r w:rsidRPr="00E02772">
              <w:rPr>
                <w:sz w:val="16"/>
                <w:szCs w:val="16"/>
              </w:rPr>
              <w:t>Signature</w:t>
            </w:r>
          </w:p>
        </w:tc>
      </w:tr>
    </w:tbl>
    <w:p w14:paraId="460B06FD" w14:textId="77777777" w:rsidR="000D3516" w:rsidRPr="000C41BD" w:rsidRDefault="000D3516" w:rsidP="000D3516">
      <w:pPr>
        <w:rPr>
          <w:sz w:val="4"/>
          <w:szCs w:val="4"/>
        </w:rPr>
      </w:pPr>
    </w:p>
    <w:sectPr w:rsidR="000D3516" w:rsidRPr="000C41BD" w:rsidSect="00465C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1080" w:bottom="720" w:left="1080" w:header="720" w:footer="720" w:gutter="0"/>
      <w:paperSrc w:first="7" w:other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209F" w14:textId="77777777" w:rsidR="00C20277" w:rsidRPr="005D355A" w:rsidRDefault="00C20277" w:rsidP="00C41040">
      <w:r w:rsidRPr="005D355A">
        <w:separator/>
      </w:r>
    </w:p>
  </w:endnote>
  <w:endnote w:type="continuationSeparator" w:id="0">
    <w:p w14:paraId="07300A13" w14:textId="77777777" w:rsidR="00C20277" w:rsidRPr="005D355A" w:rsidRDefault="00C20277" w:rsidP="00C41040">
      <w:r w:rsidRPr="005D355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D505" w14:textId="77777777" w:rsidR="00465CF1" w:rsidRDefault="00465C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2E37" w14:textId="65D75F6E" w:rsidR="000D3516" w:rsidRDefault="000D3516" w:rsidP="000D3516">
    <w:pPr>
      <w:tabs>
        <w:tab w:val="right" w:pos="10080"/>
      </w:tabs>
    </w:pPr>
    <w:r w:rsidRPr="00E02772">
      <w:rPr>
        <w:sz w:val="18"/>
        <w:szCs w:val="18"/>
      </w:rPr>
      <w:t>REG</w:t>
    </w:r>
    <w:proofErr w:type="gramStart"/>
    <w:r w:rsidRPr="00E02772">
      <w:rPr>
        <w:sz w:val="18"/>
        <w:szCs w:val="18"/>
      </w:rPr>
      <w:t>301</w:t>
    </w:r>
    <w:r>
      <w:rPr>
        <w:sz w:val="18"/>
        <w:szCs w:val="18"/>
      </w:rPr>
      <w:t>7</w:t>
    </w:r>
    <w:r w:rsidRPr="00E02772">
      <w:rPr>
        <w:sz w:val="18"/>
        <w:szCs w:val="18"/>
      </w:rPr>
      <w:t xml:space="preserve">  Rev.</w:t>
    </w:r>
    <w:proofErr w:type="gramEnd"/>
    <w:r w:rsidRPr="00E02772">
      <w:rPr>
        <w:sz w:val="18"/>
        <w:szCs w:val="18"/>
      </w:rPr>
      <w:t xml:space="preserve"> 20</w:t>
    </w:r>
    <w:r>
      <w:rPr>
        <w:sz w:val="18"/>
        <w:szCs w:val="18"/>
      </w:rPr>
      <w:t>21</w:t>
    </w:r>
    <w:r w:rsidRPr="00E02772">
      <w:rPr>
        <w:sz w:val="18"/>
        <w:szCs w:val="18"/>
      </w:rPr>
      <w:t>-</w:t>
    </w:r>
    <w:r>
      <w:rPr>
        <w:sz w:val="18"/>
        <w:szCs w:val="18"/>
      </w:rPr>
      <w:t>03</w:t>
    </w:r>
    <w:r>
      <w:rPr>
        <w:sz w:val="18"/>
        <w:szCs w:val="18"/>
      </w:rPr>
      <w:tab/>
    </w:r>
    <w:r w:rsidRPr="00E02772">
      <w:rPr>
        <w:iCs/>
        <w:sz w:val="18"/>
        <w:szCs w:val="18"/>
      </w:rPr>
      <w:t xml:space="preserve">Page </w:t>
    </w:r>
    <w:r w:rsidR="00465CF1">
      <w:rPr>
        <w:iCs/>
        <w:sz w:val="18"/>
        <w:szCs w:val="18"/>
      </w:rPr>
      <w:fldChar w:fldCharType="begin"/>
    </w:r>
    <w:r w:rsidR="00465CF1">
      <w:rPr>
        <w:iCs/>
        <w:sz w:val="18"/>
        <w:szCs w:val="18"/>
      </w:rPr>
      <w:instrText xml:space="preserve"> PAGE    \* MERGEFORMAT </w:instrText>
    </w:r>
    <w:r w:rsidR="00465CF1">
      <w:rPr>
        <w:iCs/>
        <w:sz w:val="18"/>
        <w:szCs w:val="18"/>
      </w:rPr>
      <w:fldChar w:fldCharType="separate"/>
    </w:r>
    <w:r w:rsidR="00465CF1">
      <w:rPr>
        <w:iCs/>
        <w:noProof/>
        <w:sz w:val="18"/>
        <w:szCs w:val="18"/>
      </w:rPr>
      <w:t>1</w:t>
    </w:r>
    <w:r w:rsidR="00465CF1">
      <w:rPr>
        <w:iCs/>
        <w:sz w:val="18"/>
        <w:szCs w:val="18"/>
      </w:rPr>
      <w:fldChar w:fldCharType="end"/>
    </w:r>
    <w:r w:rsidRPr="00E02772">
      <w:rPr>
        <w:iCs/>
        <w:sz w:val="18"/>
        <w:szCs w:val="18"/>
      </w:rPr>
      <w:t xml:space="preserve"> of </w:t>
    </w:r>
    <w:r w:rsidR="00465CF1">
      <w:rPr>
        <w:iCs/>
        <w:sz w:val="18"/>
        <w:szCs w:val="18"/>
      </w:rPr>
      <w:fldChar w:fldCharType="begin"/>
    </w:r>
    <w:r w:rsidR="00465CF1">
      <w:rPr>
        <w:iCs/>
        <w:sz w:val="18"/>
        <w:szCs w:val="18"/>
      </w:rPr>
      <w:instrText xml:space="preserve"> NUMPAGES  \* Arabic  \* MERGEFORMAT </w:instrText>
    </w:r>
    <w:r w:rsidR="00465CF1">
      <w:rPr>
        <w:iCs/>
        <w:sz w:val="18"/>
        <w:szCs w:val="18"/>
      </w:rPr>
      <w:fldChar w:fldCharType="separate"/>
    </w:r>
    <w:r w:rsidR="00465CF1">
      <w:rPr>
        <w:iCs/>
        <w:noProof/>
        <w:sz w:val="18"/>
        <w:szCs w:val="18"/>
      </w:rPr>
      <w:t>2</w:t>
    </w:r>
    <w:r w:rsidR="00465CF1">
      <w:rPr>
        <w:i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AEE58" w14:textId="4597B220" w:rsidR="00465CF1" w:rsidRDefault="00465CF1" w:rsidP="00465CF1">
    <w:pPr>
      <w:tabs>
        <w:tab w:val="right" w:pos="10080"/>
      </w:tabs>
    </w:pPr>
    <w:r w:rsidRPr="00E02772">
      <w:rPr>
        <w:sz w:val="18"/>
        <w:szCs w:val="18"/>
      </w:rPr>
      <w:t>REG</w:t>
    </w:r>
    <w:proofErr w:type="gramStart"/>
    <w:r w:rsidRPr="00E02772">
      <w:rPr>
        <w:sz w:val="18"/>
        <w:szCs w:val="18"/>
      </w:rPr>
      <w:t>301</w:t>
    </w:r>
    <w:r>
      <w:rPr>
        <w:sz w:val="18"/>
        <w:szCs w:val="18"/>
      </w:rPr>
      <w:t>7</w:t>
    </w:r>
    <w:r w:rsidRPr="00E02772">
      <w:rPr>
        <w:sz w:val="18"/>
        <w:szCs w:val="18"/>
      </w:rPr>
      <w:t xml:space="preserve">  Rev.</w:t>
    </w:r>
    <w:proofErr w:type="gramEnd"/>
    <w:r w:rsidRPr="00E02772">
      <w:rPr>
        <w:sz w:val="18"/>
        <w:szCs w:val="18"/>
      </w:rPr>
      <w:t xml:space="preserve"> 20</w:t>
    </w:r>
    <w:r>
      <w:rPr>
        <w:sz w:val="18"/>
        <w:szCs w:val="18"/>
      </w:rPr>
      <w:t>21</w:t>
    </w:r>
    <w:r w:rsidRPr="00E02772">
      <w:rPr>
        <w:sz w:val="18"/>
        <w:szCs w:val="18"/>
      </w:rPr>
      <w:t>-</w:t>
    </w:r>
    <w:r>
      <w:rPr>
        <w:sz w:val="18"/>
        <w:szCs w:val="18"/>
      </w:rPr>
      <w:t>03</w:t>
    </w:r>
    <w:r>
      <w:rPr>
        <w:sz w:val="18"/>
        <w:szCs w:val="18"/>
      </w:rPr>
      <w:tab/>
    </w:r>
    <w:r w:rsidRPr="00E02772">
      <w:rPr>
        <w:iCs/>
        <w:sz w:val="18"/>
        <w:szCs w:val="18"/>
      </w:rPr>
      <w:t xml:space="preserve">Page 1 of </w:t>
    </w:r>
    <w:r>
      <w:rPr>
        <w:iCs/>
        <w:sz w:val="18"/>
        <w:szCs w:val="18"/>
      </w:rPr>
      <w:fldChar w:fldCharType="begin"/>
    </w:r>
    <w:r>
      <w:rPr>
        <w:iCs/>
        <w:sz w:val="18"/>
        <w:szCs w:val="18"/>
      </w:rPr>
      <w:instrText xml:space="preserve"> PAGE  \* Arabic  \* MERGEFORMAT </w:instrText>
    </w:r>
    <w:r>
      <w:rPr>
        <w:iCs/>
        <w:sz w:val="18"/>
        <w:szCs w:val="18"/>
      </w:rPr>
      <w:fldChar w:fldCharType="separate"/>
    </w:r>
    <w:r>
      <w:rPr>
        <w:iCs/>
        <w:noProof/>
        <w:sz w:val="18"/>
        <w:szCs w:val="18"/>
      </w:rPr>
      <w:t>1</w:t>
    </w:r>
    <w:r>
      <w:rPr>
        <w:iCs/>
        <w:sz w:val="18"/>
        <w:szCs w:val="18"/>
      </w:rPr>
      <w:fldChar w:fldCharType="end"/>
    </w:r>
  </w:p>
  <w:p w14:paraId="791B9B20" w14:textId="77777777" w:rsidR="00465CF1" w:rsidRPr="00465CF1" w:rsidRDefault="00465CF1" w:rsidP="00465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01A3" w14:textId="77777777" w:rsidR="00C20277" w:rsidRPr="005D355A" w:rsidRDefault="00C20277" w:rsidP="00C41040">
      <w:r w:rsidRPr="005D355A">
        <w:separator/>
      </w:r>
    </w:p>
  </w:footnote>
  <w:footnote w:type="continuationSeparator" w:id="0">
    <w:p w14:paraId="521BF617" w14:textId="77777777" w:rsidR="00C20277" w:rsidRPr="005D355A" w:rsidRDefault="00C20277" w:rsidP="00C41040">
      <w:r w:rsidRPr="005D355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1FFB" w14:textId="77777777" w:rsidR="00465CF1" w:rsidRDefault="00465C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C532" w14:textId="77777777" w:rsidR="00465CF1" w:rsidRDefault="00465C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FD31" w14:textId="77777777" w:rsidR="00465CF1" w:rsidRDefault="00465C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3363"/>
    <w:multiLevelType w:val="hybridMultilevel"/>
    <w:tmpl w:val="D3CAA798"/>
    <w:lvl w:ilvl="0" w:tplc="6B0077FE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1F6"/>
    <w:rsid w:val="000136AF"/>
    <w:rsid w:val="00020231"/>
    <w:rsid w:val="000343EC"/>
    <w:rsid w:val="00034BDF"/>
    <w:rsid w:val="00067984"/>
    <w:rsid w:val="00087498"/>
    <w:rsid w:val="000A00B2"/>
    <w:rsid w:val="000B4305"/>
    <w:rsid w:val="000C0695"/>
    <w:rsid w:val="000C14C7"/>
    <w:rsid w:val="000C5C99"/>
    <w:rsid w:val="000C710F"/>
    <w:rsid w:val="000D0127"/>
    <w:rsid w:val="000D3516"/>
    <w:rsid w:val="000D42D2"/>
    <w:rsid w:val="000E641E"/>
    <w:rsid w:val="00127BF1"/>
    <w:rsid w:val="001330FE"/>
    <w:rsid w:val="00140E48"/>
    <w:rsid w:val="00171D0C"/>
    <w:rsid w:val="00173AD7"/>
    <w:rsid w:val="00183AEE"/>
    <w:rsid w:val="001C1F1D"/>
    <w:rsid w:val="0021136A"/>
    <w:rsid w:val="00221903"/>
    <w:rsid w:val="00224EAE"/>
    <w:rsid w:val="00247C1F"/>
    <w:rsid w:val="00260CF6"/>
    <w:rsid w:val="00262E34"/>
    <w:rsid w:val="002675D6"/>
    <w:rsid w:val="00285035"/>
    <w:rsid w:val="002A0036"/>
    <w:rsid w:val="002D25D3"/>
    <w:rsid w:val="002E65EA"/>
    <w:rsid w:val="00316DD0"/>
    <w:rsid w:val="00322312"/>
    <w:rsid w:val="00335153"/>
    <w:rsid w:val="00341B41"/>
    <w:rsid w:val="0036509D"/>
    <w:rsid w:val="0038143E"/>
    <w:rsid w:val="00397C4A"/>
    <w:rsid w:val="003C3416"/>
    <w:rsid w:val="003C58D5"/>
    <w:rsid w:val="003E1F2C"/>
    <w:rsid w:val="003F43DE"/>
    <w:rsid w:val="00411441"/>
    <w:rsid w:val="00430D50"/>
    <w:rsid w:val="00444FE8"/>
    <w:rsid w:val="00455B34"/>
    <w:rsid w:val="00465CF1"/>
    <w:rsid w:val="00490F31"/>
    <w:rsid w:val="00494607"/>
    <w:rsid w:val="00496A67"/>
    <w:rsid w:val="004A153B"/>
    <w:rsid w:val="004A301F"/>
    <w:rsid w:val="004B2CDC"/>
    <w:rsid w:val="004C52B9"/>
    <w:rsid w:val="004F5463"/>
    <w:rsid w:val="00510088"/>
    <w:rsid w:val="00521F6D"/>
    <w:rsid w:val="00524595"/>
    <w:rsid w:val="005303EF"/>
    <w:rsid w:val="00531B11"/>
    <w:rsid w:val="005445B2"/>
    <w:rsid w:val="00544D25"/>
    <w:rsid w:val="00566C8A"/>
    <w:rsid w:val="005A275D"/>
    <w:rsid w:val="005B180C"/>
    <w:rsid w:val="005C4C67"/>
    <w:rsid w:val="005D355A"/>
    <w:rsid w:val="005D5CC1"/>
    <w:rsid w:val="005E423E"/>
    <w:rsid w:val="005E749B"/>
    <w:rsid w:val="00651A2C"/>
    <w:rsid w:val="00662523"/>
    <w:rsid w:val="00666175"/>
    <w:rsid w:val="006748C2"/>
    <w:rsid w:val="00687AE0"/>
    <w:rsid w:val="006B7F9E"/>
    <w:rsid w:val="006D0F81"/>
    <w:rsid w:val="006F46AF"/>
    <w:rsid w:val="00701695"/>
    <w:rsid w:val="0070440E"/>
    <w:rsid w:val="00712FBC"/>
    <w:rsid w:val="007211DA"/>
    <w:rsid w:val="00746D33"/>
    <w:rsid w:val="00756A97"/>
    <w:rsid w:val="00772879"/>
    <w:rsid w:val="007754CD"/>
    <w:rsid w:val="0077759E"/>
    <w:rsid w:val="00784276"/>
    <w:rsid w:val="007849EA"/>
    <w:rsid w:val="007A51B8"/>
    <w:rsid w:val="007B6584"/>
    <w:rsid w:val="007C6A85"/>
    <w:rsid w:val="007D68F3"/>
    <w:rsid w:val="007E6303"/>
    <w:rsid w:val="007E6694"/>
    <w:rsid w:val="007F00A2"/>
    <w:rsid w:val="00824A07"/>
    <w:rsid w:val="00824D82"/>
    <w:rsid w:val="00837479"/>
    <w:rsid w:val="00843521"/>
    <w:rsid w:val="00843F55"/>
    <w:rsid w:val="008525B1"/>
    <w:rsid w:val="008560BD"/>
    <w:rsid w:val="0088289B"/>
    <w:rsid w:val="0088383D"/>
    <w:rsid w:val="0088472D"/>
    <w:rsid w:val="008A13D7"/>
    <w:rsid w:val="008C303B"/>
    <w:rsid w:val="008C4AAB"/>
    <w:rsid w:val="008C6A19"/>
    <w:rsid w:val="008D40C3"/>
    <w:rsid w:val="0091384C"/>
    <w:rsid w:val="00914A72"/>
    <w:rsid w:val="0091652D"/>
    <w:rsid w:val="00917182"/>
    <w:rsid w:val="00921C16"/>
    <w:rsid w:val="009253B2"/>
    <w:rsid w:val="00933FCD"/>
    <w:rsid w:val="00945C90"/>
    <w:rsid w:val="0095374B"/>
    <w:rsid w:val="009B6A2A"/>
    <w:rsid w:val="009C60F3"/>
    <w:rsid w:val="009C7632"/>
    <w:rsid w:val="009D719C"/>
    <w:rsid w:val="009E58AE"/>
    <w:rsid w:val="00A260C4"/>
    <w:rsid w:val="00A36C46"/>
    <w:rsid w:val="00A431ED"/>
    <w:rsid w:val="00A44951"/>
    <w:rsid w:val="00AB04FE"/>
    <w:rsid w:val="00AB66E4"/>
    <w:rsid w:val="00AB7751"/>
    <w:rsid w:val="00AE791C"/>
    <w:rsid w:val="00B00B14"/>
    <w:rsid w:val="00B420A9"/>
    <w:rsid w:val="00B62A0D"/>
    <w:rsid w:val="00B66B38"/>
    <w:rsid w:val="00B70830"/>
    <w:rsid w:val="00B86940"/>
    <w:rsid w:val="00B93C04"/>
    <w:rsid w:val="00BA5AB5"/>
    <w:rsid w:val="00BC7BAA"/>
    <w:rsid w:val="00BE4A10"/>
    <w:rsid w:val="00BF0B9A"/>
    <w:rsid w:val="00BF23A2"/>
    <w:rsid w:val="00C1461D"/>
    <w:rsid w:val="00C20277"/>
    <w:rsid w:val="00C41040"/>
    <w:rsid w:val="00C6021E"/>
    <w:rsid w:val="00C674E4"/>
    <w:rsid w:val="00C92DEE"/>
    <w:rsid w:val="00C93963"/>
    <w:rsid w:val="00C946A1"/>
    <w:rsid w:val="00CA6E27"/>
    <w:rsid w:val="00CB40B5"/>
    <w:rsid w:val="00CE1F42"/>
    <w:rsid w:val="00CE70DA"/>
    <w:rsid w:val="00CF35AC"/>
    <w:rsid w:val="00D00DF4"/>
    <w:rsid w:val="00D02C31"/>
    <w:rsid w:val="00D04591"/>
    <w:rsid w:val="00D07D42"/>
    <w:rsid w:val="00D14E7C"/>
    <w:rsid w:val="00D24C7C"/>
    <w:rsid w:val="00D343FF"/>
    <w:rsid w:val="00D44222"/>
    <w:rsid w:val="00D65C1B"/>
    <w:rsid w:val="00D9656E"/>
    <w:rsid w:val="00D968E6"/>
    <w:rsid w:val="00DA1754"/>
    <w:rsid w:val="00DA6CBD"/>
    <w:rsid w:val="00DA7BAD"/>
    <w:rsid w:val="00DC56A5"/>
    <w:rsid w:val="00E01DA7"/>
    <w:rsid w:val="00E10116"/>
    <w:rsid w:val="00E17DFF"/>
    <w:rsid w:val="00E43C98"/>
    <w:rsid w:val="00E5301B"/>
    <w:rsid w:val="00E70F99"/>
    <w:rsid w:val="00E94088"/>
    <w:rsid w:val="00EA1217"/>
    <w:rsid w:val="00ED51E9"/>
    <w:rsid w:val="00EF6188"/>
    <w:rsid w:val="00F06539"/>
    <w:rsid w:val="00F31181"/>
    <w:rsid w:val="00F71E98"/>
    <w:rsid w:val="00F80798"/>
    <w:rsid w:val="00F930B1"/>
    <w:rsid w:val="00F9698B"/>
    <w:rsid w:val="00FA1397"/>
    <w:rsid w:val="00FA2689"/>
    <w:rsid w:val="00FC1E97"/>
    <w:rsid w:val="00FC540E"/>
    <w:rsid w:val="00FC71F6"/>
    <w:rsid w:val="00FE2622"/>
    <w:rsid w:val="00FE65FA"/>
    <w:rsid w:val="00FF1CBC"/>
    <w:rsid w:val="00FF3D99"/>
    <w:rsid w:val="00FF4D11"/>
    <w:rsid w:val="00FF56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0BCFD5"/>
  <w15:docId w15:val="{6390AF8A-1F0D-4A17-9B3F-F48ED9B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D0"/>
    <w:rPr>
      <w:rFonts w:ascii="Arial" w:hAnsi="Arial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384C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1384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1384C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sid w:val="0091384C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CF35AC"/>
    <w:rPr>
      <w:rFonts w:ascii="Arial" w:hAnsi="Arial" w:cs="Arial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tDocsGrid">
    <w:name w:val="HotDocs Grid"/>
    <w:basedOn w:val="TableGrid"/>
    <w:rsid w:val="00921C16"/>
    <w:tblPr/>
  </w:style>
  <w:style w:type="character" w:styleId="CommentReference">
    <w:name w:val="annotation reference"/>
    <w:uiPriority w:val="99"/>
    <w:semiHidden/>
    <w:unhideWhenUsed/>
    <w:rsid w:val="00D343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3F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343FF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3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343FF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43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72D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040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040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6DA55C-910A-4638-9922-183CAADA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147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AB Notice of Directors</vt:lpstr>
      <vt:lpstr>Section 106, 113 and 289</vt:lpstr>
    </vt:vector>
  </TitlesOfParts>
  <Company>Granville Sofware Inc.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 Notice of Directors</dc:title>
  <dc:creator>Granville Sofware Inc.</dc:creator>
  <cp:keywords>HotDocs Template</cp:keywords>
  <cp:lastModifiedBy>Colby Peters</cp:lastModifiedBy>
  <cp:revision>76</cp:revision>
  <dcterms:created xsi:type="dcterms:W3CDTF">2018-10-09T19:58:00Z</dcterms:created>
  <dcterms:modified xsi:type="dcterms:W3CDTF">2021-04-20T21:45:00Z</dcterms:modified>
</cp:coreProperties>
</file>