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3AA34" w14:textId="099B28A5" w:rsidR="009C64CA" w:rsidRPr="00710C5A" w:rsidRDefault="00DC2C12" w:rsidP="009C64CA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710C5A">
        <w:rPr>
          <w:b/>
          <w:bCs/>
          <w:sz w:val="40"/>
          <w:szCs w:val="40"/>
          <w:u w:val="single"/>
        </w:rPr>
        <w:t>{{</w:t>
      </w:r>
      <w:r w:rsidR="00BD54AF" w:rsidRPr="00710C5A">
        <w:rPr>
          <w:b/>
          <w:bCs/>
          <w:sz w:val="40"/>
          <w:szCs w:val="40"/>
          <w:u w:val="single"/>
        </w:rPr>
        <w:t>corp.name|upper</w:t>
      </w:r>
      <w:r w:rsidRPr="00710C5A">
        <w:rPr>
          <w:b/>
          <w:bCs/>
          <w:sz w:val="40"/>
          <w:szCs w:val="40"/>
          <w:u w:val="single"/>
        </w:rPr>
        <w:t>}}</w:t>
      </w:r>
    </w:p>
    <w:p w14:paraId="30D56828" w14:textId="77777777" w:rsidR="009C64CA" w:rsidRPr="00710C5A" w:rsidRDefault="009C64CA" w:rsidP="009C64CA">
      <w:pPr>
        <w:rPr>
          <w:sz w:val="16"/>
          <w:szCs w:val="16"/>
        </w:rPr>
      </w:pPr>
    </w:p>
    <w:p w14:paraId="06098327" w14:textId="77777777" w:rsidR="009C64CA" w:rsidRPr="00710C5A" w:rsidRDefault="009C64CA" w:rsidP="009C64CA">
      <w:pPr>
        <w:jc w:val="center"/>
        <w:rPr>
          <w:b/>
          <w:bCs/>
          <w:u w:val="double"/>
        </w:rPr>
      </w:pPr>
    </w:p>
    <w:p w14:paraId="35F9209F" w14:textId="4DC3B08B" w:rsidR="009C64CA" w:rsidRPr="00710C5A" w:rsidRDefault="009C64CA" w:rsidP="009C64CA">
      <w:pPr>
        <w:jc w:val="center"/>
        <w:rPr>
          <w:b/>
          <w:bCs/>
          <w:u w:val="double"/>
        </w:rPr>
      </w:pPr>
      <w:r w:rsidRPr="00710C5A">
        <w:rPr>
          <w:b/>
          <w:bCs/>
          <w:u w:val="double"/>
        </w:rPr>
        <w:t xml:space="preserve">REGISTER OF </w:t>
      </w:r>
      <w:r w:rsidR="00DC2C12" w:rsidRPr="00710C5A">
        <w:rPr>
          <w:b/>
          <w:bCs/>
          <w:u w:val="double"/>
        </w:rPr>
        <w:t>{</w:t>
      </w:r>
      <w:r w:rsidR="0033603A" w:rsidRPr="00710C5A">
        <w:rPr>
          <w:b/>
          <w:bCs/>
          <w:u w:val="double"/>
        </w:rPr>
        <w:t xml:space="preserve">%if filter == 'Director' or filter == </w:t>
      </w:r>
      <w:r w:rsidR="00C94B24" w:rsidRPr="00710C5A">
        <w:rPr>
          <w:b/>
          <w:bCs/>
          <w:u w:val="double"/>
        </w:rPr>
        <w:t>None</w:t>
      </w:r>
      <w:r w:rsidR="0033603A" w:rsidRPr="00710C5A">
        <w:rPr>
          <w:b/>
          <w:bCs/>
          <w:u w:val="double"/>
        </w:rPr>
        <w:t>%</w:t>
      </w:r>
      <w:r w:rsidR="00DC2C12" w:rsidRPr="00710C5A">
        <w:rPr>
          <w:b/>
          <w:bCs/>
          <w:u w:val="double"/>
        </w:rPr>
        <w:t>}</w:t>
      </w:r>
      <w:r w:rsidRPr="00710C5A">
        <w:rPr>
          <w:b/>
          <w:bCs/>
          <w:u w:val="double"/>
        </w:rPr>
        <w:t>DIRECTORS</w:t>
      </w:r>
      <w:r w:rsidR="00DC2C12" w:rsidRPr="00710C5A">
        <w:rPr>
          <w:b/>
          <w:bCs/>
          <w:u w:val="double"/>
        </w:rPr>
        <w:t>{</w:t>
      </w:r>
      <w:r w:rsidR="0033603A" w:rsidRPr="00710C5A">
        <w:rPr>
          <w:b/>
          <w:bCs/>
          <w:u w:val="double"/>
        </w:rPr>
        <w:t>%endif%</w:t>
      </w:r>
      <w:r w:rsidR="00DC2C12" w:rsidRPr="00710C5A">
        <w:rPr>
          <w:b/>
          <w:bCs/>
          <w:u w:val="double"/>
        </w:rPr>
        <w:t>}{</w:t>
      </w:r>
      <w:r w:rsidR="0033603A" w:rsidRPr="00710C5A">
        <w:rPr>
          <w:b/>
          <w:bCs/>
          <w:u w:val="double"/>
        </w:rPr>
        <w:t xml:space="preserve">%if filter == </w:t>
      </w:r>
      <w:r w:rsidR="00C94B24" w:rsidRPr="00710C5A">
        <w:rPr>
          <w:b/>
          <w:bCs/>
          <w:u w:val="double"/>
        </w:rPr>
        <w:t>None</w:t>
      </w:r>
      <w:r w:rsidR="0033603A" w:rsidRPr="00710C5A">
        <w:rPr>
          <w:b/>
          <w:bCs/>
          <w:u w:val="double"/>
        </w:rPr>
        <w:t>%</w:t>
      </w:r>
      <w:r w:rsidR="00DC2C12" w:rsidRPr="00710C5A">
        <w:rPr>
          <w:b/>
          <w:bCs/>
          <w:u w:val="double"/>
        </w:rPr>
        <w:t>}</w:t>
      </w:r>
      <w:r w:rsidRPr="00710C5A">
        <w:rPr>
          <w:b/>
          <w:bCs/>
          <w:u w:val="double"/>
        </w:rPr>
        <w:t xml:space="preserve"> AND </w:t>
      </w:r>
      <w:r w:rsidR="00DC2C12" w:rsidRPr="00710C5A">
        <w:rPr>
          <w:b/>
          <w:bCs/>
          <w:u w:val="double"/>
        </w:rPr>
        <w:t>{</w:t>
      </w:r>
      <w:r w:rsidR="0033603A" w:rsidRPr="00710C5A">
        <w:rPr>
          <w:b/>
          <w:bCs/>
          <w:u w:val="double"/>
        </w:rPr>
        <w:t>%endif%</w:t>
      </w:r>
      <w:r w:rsidR="00DC2C12" w:rsidRPr="00710C5A">
        <w:rPr>
          <w:b/>
          <w:bCs/>
          <w:u w:val="double"/>
        </w:rPr>
        <w:t>}{</w:t>
      </w:r>
      <w:r w:rsidR="0033603A" w:rsidRPr="00710C5A">
        <w:rPr>
          <w:b/>
          <w:bCs/>
          <w:u w:val="double"/>
        </w:rPr>
        <w:t xml:space="preserve">%if filter =='Officer' or filter == </w:t>
      </w:r>
      <w:r w:rsidR="00C94B24" w:rsidRPr="00710C5A">
        <w:rPr>
          <w:b/>
          <w:bCs/>
          <w:u w:val="double"/>
        </w:rPr>
        <w:t>None</w:t>
      </w:r>
      <w:r w:rsidR="0033603A" w:rsidRPr="00710C5A">
        <w:rPr>
          <w:b/>
          <w:bCs/>
          <w:u w:val="double"/>
        </w:rPr>
        <w:t>%</w:t>
      </w:r>
      <w:r w:rsidR="00DC2C12" w:rsidRPr="00710C5A">
        <w:rPr>
          <w:b/>
          <w:bCs/>
          <w:u w:val="double"/>
        </w:rPr>
        <w:t>}</w:t>
      </w:r>
      <w:r w:rsidR="00EC1755" w:rsidRPr="00710C5A">
        <w:rPr>
          <w:b/>
          <w:bCs/>
          <w:u w:val="double"/>
        </w:rPr>
        <w:t>{{officer_title}}</w:t>
      </w:r>
      <w:r w:rsidR="00DC2C12" w:rsidRPr="00710C5A">
        <w:rPr>
          <w:b/>
          <w:bCs/>
          <w:u w:val="double"/>
        </w:rPr>
        <w:t>{</w:t>
      </w:r>
      <w:r w:rsidR="00BE2C8D" w:rsidRPr="00710C5A">
        <w:rPr>
          <w:b/>
          <w:bCs/>
          <w:u w:val="double"/>
        </w:rPr>
        <w:t>%endif%</w:t>
      </w:r>
      <w:r w:rsidR="00DC2C12" w:rsidRPr="00710C5A">
        <w:rPr>
          <w:b/>
          <w:bCs/>
          <w:u w:val="double"/>
        </w:rPr>
        <w:t>}</w:t>
      </w:r>
    </w:p>
    <w:p w14:paraId="0CF0D742" w14:textId="77777777" w:rsidR="00FE490E" w:rsidRPr="00710C5A" w:rsidRDefault="00FE490E" w:rsidP="009C64CA">
      <w:pPr>
        <w:jc w:val="center"/>
        <w:rPr>
          <w:b/>
          <w:bCs/>
          <w:sz w:val="2"/>
          <w:szCs w:val="2"/>
          <w:u w:val="double"/>
        </w:rPr>
      </w:pPr>
    </w:p>
    <w:p w14:paraId="195968BB" w14:textId="17ABEAAD" w:rsidR="00DC2C12" w:rsidRPr="00710C5A" w:rsidRDefault="00DC2C12" w:rsidP="009C64CA">
      <w:pPr>
        <w:jc w:val="center"/>
        <w:rPr>
          <w:bCs/>
          <w:sz w:val="18"/>
          <w:szCs w:val="18"/>
        </w:rPr>
      </w:pPr>
      <w:r w:rsidRPr="00710C5A">
        <w:rPr>
          <w:bCs/>
          <w:sz w:val="18"/>
          <w:szCs w:val="18"/>
        </w:rPr>
        <w:t>Updated: {{TODAY|toDate("June 3, 1990")}}</w:t>
      </w:r>
    </w:p>
    <w:p w14:paraId="3165491B" w14:textId="77777777" w:rsidR="009C64CA" w:rsidRPr="00710C5A" w:rsidRDefault="009C64CA" w:rsidP="009C64CA">
      <w:pPr>
        <w:rPr>
          <w:sz w:val="24"/>
          <w:szCs w:val="24"/>
        </w:rPr>
      </w:pPr>
    </w:p>
    <w:p w14:paraId="15B26661" w14:textId="77777777" w:rsidR="009C64CA" w:rsidRPr="00710C5A" w:rsidRDefault="009C64CA" w:rsidP="009C64CA"/>
    <w:tbl>
      <w:tblPr>
        <w:tblW w:w="1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95"/>
        <w:gridCol w:w="2970"/>
        <w:gridCol w:w="1710"/>
        <w:gridCol w:w="1800"/>
        <w:gridCol w:w="2452"/>
      </w:tblGrid>
      <w:tr w:rsidR="009C64CA" w:rsidRPr="00710C5A" w14:paraId="098589A8" w14:textId="77777777" w:rsidTr="00EE3B5D">
        <w:trPr>
          <w:tblHeader/>
        </w:trPr>
        <w:tc>
          <w:tcPr>
            <w:tcW w:w="2095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780E5B58" w14:textId="77777777" w:rsidR="009C64CA" w:rsidRPr="00710C5A" w:rsidRDefault="009C64CA" w:rsidP="0022612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710C5A">
              <w:rPr>
                <w:b/>
                <w:bCs/>
                <w:spacing w:val="-3"/>
                <w:sz w:val="20"/>
                <w:szCs w:val="20"/>
              </w:rPr>
              <w:t>Name</w:t>
            </w:r>
          </w:p>
        </w:tc>
        <w:tc>
          <w:tcPr>
            <w:tcW w:w="297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9D34371" w14:textId="77777777" w:rsidR="009C64CA" w:rsidRPr="00710C5A" w:rsidRDefault="009C64CA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710C5A">
              <w:rPr>
                <w:b/>
                <w:bCs/>
                <w:spacing w:val="-3"/>
                <w:sz w:val="20"/>
                <w:szCs w:val="20"/>
              </w:rPr>
              <w:t>Address</w:t>
            </w:r>
          </w:p>
        </w:tc>
        <w:tc>
          <w:tcPr>
            <w:tcW w:w="171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18CF254A" w14:textId="77777777" w:rsidR="009C64CA" w:rsidRPr="00710C5A" w:rsidRDefault="009C64CA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710C5A">
              <w:rPr>
                <w:b/>
                <w:bCs/>
                <w:spacing w:val="-3"/>
                <w:sz w:val="20"/>
                <w:szCs w:val="20"/>
              </w:rPr>
              <w:t>Date When Appointed or Elected</w:t>
            </w:r>
          </w:p>
        </w:tc>
        <w:tc>
          <w:tcPr>
            <w:tcW w:w="180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DD63630" w14:textId="77777777" w:rsidR="009C64CA" w:rsidRPr="00710C5A" w:rsidRDefault="009C64CA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710C5A">
              <w:rPr>
                <w:b/>
                <w:bCs/>
                <w:spacing w:val="-3"/>
                <w:sz w:val="20"/>
                <w:szCs w:val="20"/>
              </w:rPr>
              <w:t>Date When Ceased to Hold Office</w:t>
            </w:r>
          </w:p>
        </w:tc>
        <w:tc>
          <w:tcPr>
            <w:tcW w:w="2452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7DE9B304" w14:textId="77777777" w:rsidR="009C64CA" w:rsidRPr="00710C5A" w:rsidRDefault="009C64CA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710C5A">
              <w:rPr>
                <w:b/>
                <w:bCs/>
                <w:spacing w:val="-3"/>
                <w:sz w:val="20"/>
                <w:szCs w:val="20"/>
              </w:rPr>
              <w:t>Position Held</w:t>
            </w:r>
          </w:p>
        </w:tc>
      </w:tr>
      <w:tr w:rsidR="009554F6" w:rsidRPr="00710C5A" w14:paraId="5E42BC58" w14:textId="77777777" w:rsidTr="00D20151">
        <w:tc>
          <w:tcPr>
            <w:tcW w:w="11027" w:type="dxa"/>
            <w:gridSpan w:val="5"/>
            <w:vAlign w:val="center"/>
          </w:tcPr>
          <w:p w14:paraId="62FEA668" w14:textId="1A95710C" w:rsidR="009554F6" w:rsidRPr="00710C5A" w:rsidRDefault="00DC2C12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9554F6" w:rsidRPr="00710C5A">
              <w:rPr>
                <w:sz w:val="20"/>
                <w:szCs w:val="20"/>
              </w:rPr>
              <w:t>%tr for party in director_officer_list %</w:t>
            </w:r>
            <w:r w:rsidRPr="00710C5A">
              <w:rPr>
                <w:sz w:val="20"/>
                <w:szCs w:val="20"/>
              </w:rPr>
              <w:t>}</w:t>
            </w:r>
          </w:p>
        </w:tc>
      </w:tr>
      <w:tr w:rsidR="00870BB8" w:rsidRPr="00710C5A" w14:paraId="37287F42" w14:textId="77777777" w:rsidTr="00EE3B5D">
        <w:tc>
          <w:tcPr>
            <w:tcW w:w="2095" w:type="dxa"/>
            <w:vAlign w:val="center"/>
          </w:tcPr>
          <w:p w14:paraId="414070A2" w14:textId="48451E5C" w:rsidR="00870BB8" w:rsidRPr="00710C5A" w:rsidRDefault="00DC2C12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{{</w:t>
            </w:r>
            <w:r w:rsidR="009554F6" w:rsidRPr="00710C5A">
              <w:rPr>
                <w:sz w:val="20"/>
                <w:szCs w:val="20"/>
              </w:rPr>
              <w:t>party.full_name</w:t>
            </w:r>
            <w:r w:rsidRPr="00710C5A">
              <w:rPr>
                <w:sz w:val="20"/>
                <w:szCs w:val="20"/>
              </w:rPr>
              <w:t>}}</w:t>
            </w:r>
          </w:p>
        </w:tc>
        <w:tc>
          <w:tcPr>
            <w:tcW w:w="2970" w:type="dxa"/>
            <w:vAlign w:val="center"/>
          </w:tcPr>
          <w:p w14:paraId="602DC992" w14:textId="1B0BE3FA" w:rsidR="00870BB8" w:rsidRPr="00710C5A" w:rsidRDefault="00DC2C12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{{</w:t>
            </w:r>
            <w:r w:rsidR="009554F6" w:rsidRPr="00710C5A">
              <w:rPr>
                <w:sz w:val="20"/>
                <w:szCs w:val="20"/>
              </w:rPr>
              <w:t>pa</w:t>
            </w:r>
            <w:r w:rsidR="007223E6" w:rsidRPr="00710C5A">
              <w:rPr>
                <w:sz w:val="20"/>
                <w:szCs w:val="20"/>
              </w:rPr>
              <w:t>rty.full_address</w:t>
            </w:r>
            <w:r w:rsidRPr="00710C5A">
              <w:rPr>
                <w:sz w:val="20"/>
                <w:szCs w:val="20"/>
              </w:rPr>
              <w:t>}}</w:t>
            </w:r>
          </w:p>
        </w:tc>
        <w:tc>
          <w:tcPr>
            <w:tcW w:w="1710" w:type="dxa"/>
            <w:vAlign w:val="center"/>
          </w:tcPr>
          <w:p w14:paraId="579AD442" w14:textId="4FB02450" w:rsidR="00520F05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D007FC" w:rsidRPr="00710C5A">
              <w:rPr>
                <w:sz w:val="20"/>
                <w:szCs w:val="20"/>
              </w:rPr>
              <w:t>%p for d</w:t>
            </w:r>
            <w:r w:rsidR="00606BE9" w:rsidRPr="00710C5A">
              <w:rPr>
                <w:sz w:val="20"/>
                <w:szCs w:val="20"/>
              </w:rPr>
              <w:t xml:space="preserve"> in party.start_dates %</w:t>
            </w:r>
            <w:r w:rsidRPr="00710C5A">
              <w:rPr>
                <w:sz w:val="20"/>
                <w:szCs w:val="20"/>
              </w:rPr>
              <w:t>}</w:t>
            </w:r>
          </w:p>
          <w:p w14:paraId="69CDC93B" w14:textId="34425243" w:rsidR="00520F05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{{</w:t>
            </w:r>
            <w:r w:rsidR="001A2C1D" w:rsidRPr="00710C5A">
              <w:rPr>
                <w:sz w:val="20"/>
                <w:szCs w:val="20"/>
              </w:rPr>
              <w:t>d</w:t>
            </w:r>
            <w:r w:rsidRPr="00710C5A">
              <w:rPr>
                <w:sz w:val="20"/>
                <w:szCs w:val="20"/>
              </w:rPr>
              <w:t>}}</w:t>
            </w:r>
          </w:p>
          <w:p w14:paraId="16ADD3CC" w14:textId="01BF9015" w:rsidR="009554F6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606BE9" w:rsidRPr="00710C5A">
              <w:rPr>
                <w:sz w:val="20"/>
                <w:szCs w:val="20"/>
              </w:rPr>
              <w:t>%</w:t>
            </w:r>
            <w:r w:rsidR="005142B5" w:rsidRPr="00710C5A">
              <w:rPr>
                <w:sz w:val="20"/>
                <w:szCs w:val="20"/>
              </w:rPr>
              <w:t>p</w:t>
            </w:r>
            <w:r w:rsidR="00AD5568" w:rsidRPr="00710C5A">
              <w:rPr>
                <w:sz w:val="20"/>
                <w:szCs w:val="20"/>
              </w:rPr>
              <w:t xml:space="preserve"> </w:t>
            </w:r>
            <w:r w:rsidR="00606BE9" w:rsidRPr="00710C5A">
              <w:rPr>
                <w:sz w:val="20"/>
                <w:szCs w:val="20"/>
              </w:rPr>
              <w:t>endfor %</w:t>
            </w:r>
            <w:r w:rsidRPr="00710C5A">
              <w:rPr>
                <w:sz w:val="20"/>
                <w:szCs w:val="20"/>
              </w:rPr>
              <w:t>}</w:t>
            </w:r>
          </w:p>
        </w:tc>
        <w:tc>
          <w:tcPr>
            <w:tcW w:w="1800" w:type="dxa"/>
            <w:vAlign w:val="center"/>
          </w:tcPr>
          <w:p w14:paraId="25A2FA26" w14:textId="04AFDA48" w:rsidR="001A2C1D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1A2C1D" w:rsidRPr="00710C5A">
              <w:rPr>
                <w:sz w:val="20"/>
                <w:szCs w:val="20"/>
              </w:rPr>
              <w:t>%p for d in party.end_dates %</w:t>
            </w:r>
            <w:r w:rsidRPr="00710C5A">
              <w:rPr>
                <w:sz w:val="20"/>
                <w:szCs w:val="20"/>
              </w:rPr>
              <w:t>}</w:t>
            </w:r>
          </w:p>
          <w:p w14:paraId="786350C1" w14:textId="058AEE78" w:rsidR="00870BB8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{{</w:t>
            </w:r>
            <w:r w:rsidR="001A2C1D" w:rsidRPr="00710C5A">
              <w:rPr>
                <w:sz w:val="20"/>
                <w:szCs w:val="20"/>
              </w:rPr>
              <w:t>d</w:t>
            </w:r>
            <w:r w:rsidRPr="00710C5A">
              <w:rPr>
                <w:sz w:val="20"/>
                <w:szCs w:val="20"/>
              </w:rPr>
              <w:t>}}</w:t>
            </w:r>
          </w:p>
          <w:p w14:paraId="151DEADC" w14:textId="0116B3EC" w:rsidR="001A2C1D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1A2C1D" w:rsidRPr="00710C5A">
              <w:rPr>
                <w:sz w:val="20"/>
                <w:szCs w:val="20"/>
              </w:rPr>
              <w:t>%p endfor %</w:t>
            </w:r>
            <w:r w:rsidRPr="00710C5A">
              <w:rPr>
                <w:sz w:val="20"/>
                <w:szCs w:val="20"/>
              </w:rPr>
              <w:t>}</w:t>
            </w:r>
          </w:p>
        </w:tc>
        <w:tc>
          <w:tcPr>
            <w:tcW w:w="2452" w:type="dxa"/>
            <w:vAlign w:val="center"/>
          </w:tcPr>
          <w:p w14:paraId="37C7BF62" w14:textId="478C26FB" w:rsidR="001A2C1D" w:rsidRPr="00710C5A" w:rsidRDefault="00DC2C12" w:rsidP="001A2C1D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1A2C1D" w:rsidRPr="00710C5A">
              <w:rPr>
                <w:sz w:val="20"/>
                <w:szCs w:val="20"/>
              </w:rPr>
              <w:t>%p for r in party.roles %</w:t>
            </w:r>
            <w:r w:rsidRPr="00710C5A">
              <w:rPr>
                <w:sz w:val="20"/>
                <w:szCs w:val="20"/>
              </w:rPr>
              <w:t>}</w:t>
            </w:r>
          </w:p>
          <w:p w14:paraId="0505D4B1" w14:textId="50E37623" w:rsidR="00870BB8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{{</w:t>
            </w:r>
            <w:r w:rsidR="004F4577" w:rsidRPr="00710C5A">
              <w:rPr>
                <w:sz w:val="20"/>
                <w:szCs w:val="20"/>
              </w:rPr>
              <w:t>r</w:t>
            </w:r>
            <w:r w:rsidRPr="00710C5A">
              <w:rPr>
                <w:sz w:val="20"/>
                <w:szCs w:val="20"/>
              </w:rPr>
              <w:t>}}</w:t>
            </w:r>
          </w:p>
          <w:p w14:paraId="4BBD45B8" w14:textId="1AEC17E8" w:rsidR="001A2C1D" w:rsidRPr="00710C5A" w:rsidRDefault="00DC2C12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1A2C1D" w:rsidRPr="00710C5A">
              <w:rPr>
                <w:sz w:val="20"/>
                <w:szCs w:val="20"/>
              </w:rPr>
              <w:t>%p endfor %</w:t>
            </w:r>
            <w:r w:rsidRPr="00710C5A">
              <w:rPr>
                <w:sz w:val="20"/>
                <w:szCs w:val="20"/>
              </w:rPr>
              <w:t>}</w:t>
            </w:r>
          </w:p>
        </w:tc>
      </w:tr>
      <w:tr w:rsidR="009554F6" w:rsidRPr="00710C5A" w14:paraId="45C11DFB" w14:textId="77777777" w:rsidTr="00B61C66">
        <w:tc>
          <w:tcPr>
            <w:tcW w:w="11027" w:type="dxa"/>
            <w:gridSpan w:val="5"/>
            <w:vAlign w:val="center"/>
          </w:tcPr>
          <w:p w14:paraId="27A6D188" w14:textId="23706B5D" w:rsidR="009554F6" w:rsidRPr="00710C5A" w:rsidRDefault="00DC2C12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10C5A">
              <w:rPr>
                <w:sz w:val="20"/>
                <w:szCs w:val="20"/>
              </w:rPr>
              <w:t>{</w:t>
            </w:r>
            <w:r w:rsidR="006C6E0A" w:rsidRPr="00710C5A">
              <w:rPr>
                <w:sz w:val="20"/>
                <w:szCs w:val="20"/>
              </w:rPr>
              <w:t>%</w:t>
            </w:r>
            <w:r w:rsidR="001A2C1D" w:rsidRPr="00710C5A">
              <w:rPr>
                <w:sz w:val="20"/>
                <w:szCs w:val="20"/>
              </w:rPr>
              <w:t xml:space="preserve">tr </w:t>
            </w:r>
            <w:r w:rsidR="009554F6" w:rsidRPr="00710C5A">
              <w:rPr>
                <w:sz w:val="20"/>
                <w:szCs w:val="20"/>
              </w:rPr>
              <w:t>endfor %</w:t>
            </w:r>
            <w:r w:rsidRPr="00710C5A">
              <w:rPr>
                <w:sz w:val="20"/>
                <w:szCs w:val="20"/>
              </w:rPr>
              <w:t>}</w:t>
            </w:r>
          </w:p>
        </w:tc>
      </w:tr>
    </w:tbl>
    <w:p w14:paraId="1CA7FC47" w14:textId="77777777" w:rsidR="009554F6" w:rsidRPr="00710C5A" w:rsidRDefault="009554F6" w:rsidP="009C64CA">
      <w:pPr>
        <w:rPr>
          <w:b/>
        </w:rPr>
      </w:pPr>
    </w:p>
    <w:sectPr w:rsidR="009554F6" w:rsidRPr="00710C5A" w:rsidSect="006940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833" w:header="1440" w:footer="459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3CEF6" w14:textId="77777777" w:rsidR="000055CD" w:rsidRPr="00710C5A" w:rsidRDefault="000055CD">
      <w:r w:rsidRPr="00710C5A">
        <w:separator/>
      </w:r>
    </w:p>
  </w:endnote>
  <w:endnote w:type="continuationSeparator" w:id="0">
    <w:p w14:paraId="10E4D8F5" w14:textId="77777777" w:rsidR="000055CD" w:rsidRPr="00710C5A" w:rsidRDefault="000055CD">
      <w:r w:rsidRPr="00710C5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80710" w14:textId="77777777" w:rsidR="002F5808" w:rsidRPr="00710C5A" w:rsidRDefault="002F5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1880C" w14:textId="77777777" w:rsidR="002F5808" w:rsidRPr="00710C5A" w:rsidRDefault="002F58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4CB4A" w14:textId="77777777" w:rsidR="002F5808" w:rsidRPr="00710C5A" w:rsidRDefault="002F5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E0DB1" w14:textId="77777777" w:rsidR="000055CD" w:rsidRPr="00710C5A" w:rsidRDefault="000055CD">
      <w:r w:rsidRPr="00710C5A">
        <w:separator/>
      </w:r>
    </w:p>
  </w:footnote>
  <w:footnote w:type="continuationSeparator" w:id="0">
    <w:p w14:paraId="6BF513D3" w14:textId="77777777" w:rsidR="000055CD" w:rsidRPr="00710C5A" w:rsidRDefault="000055CD">
      <w:r w:rsidRPr="00710C5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AB9D4" w14:textId="77777777" w:rsidR="002F5808" w:rsidRPr="00710C5A" w:rsidRDefault="002F58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71451" w14:textId="77777777" w:rsidR="002F5808" w:rsidRPr="00710C5A" w:rsidRDefault="002F58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E7372" w14:textId="77777777" w:rsidR="002F5808" w:rsidRPr="00710C5A" w:rsidRDefault="002F5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453C0"/>
    <w:rsid w:val="000055CD"/>
    <w:rsid w:val="00006703"/>
    <w:rsid w:val="000215F3"/>
    <w:rsid w:val="00023429"/>
    <w:rsid w:val="00027A66"/>
    <w:rsid w:val="0004524F"/>
    <w:rsid w:val="00074904"/>
    <w:rsid w:val="000B0869"/>
    <w:rsid w:val="000E6DE3"/>
    <w:rsid w:val="00103200"/>
    <w:rsid w:val="00122A23"/>
    <w:rsid w:val="001362AD"/>
    <w:rsid w:val="0015284C"/>
    <w:rsid w:val="001574BC"/>
    <w:rsid w:val="00162340"/>
    <w:rsid w:val="001726B5"/>
    <w:rsid w:val="00197F96"/>
    <w:rsid w:val="001A2C1D"/>
    <w:rsid w:val="001D4A42"/>
    <w:rsid w:val="001E72B3"/>
    <w:rsid w:val="00226123"/>
    <w:rsid w:val="00240659"/>
    <w:rsid w:val="00272A56"/>
    <w:rsid w:val="00296FC1"/>
    <w:rsid w:val="002A2808"/>
    <w:rsid w:val="002A55BA"/>
    <w:rsid w:val="002C350D"/>
    <w:rsid w:val="002C607D"/>
    <w:rsid w:val="002D0955"/>
    <w:rsid w:val="002D44F3"/>
    <w:rsid w:val="002F5808"/>
    <w:rsid w:val="00301CAA"/>
    <w:rsid w:val="003066C9"/>
    <w:rsid w:val="0031621C"/>
    <w:rsid w:val="00320E40"/>
    <w:rsid w:val="0033603A"/>
    <w:rsid w:val="00353C34"/>
    <w:rsid w:val="00356989"/>
    <w:rsid w:val="003856E9"/>
    <w:rsid w:val="003C471C"/>
    <w:rsid w:val="003D2BF2"/>
    <w:rsid w:val="003F20B2"/>
    <w:rsid w:val="004324DC"/>
    <w:rsid w:val="0043468D"/>
    <w:rsid w:val="004453C0"/>
    <w:rsid w:val="00456AD7"/>
    <w:rsid w:val="00457C5C"/>
    <w:rsid w:val="004654D7"/>
    <w:rsid w:val="004866AD"/>
    <w:rsid w:val="004B2719"/>
    <w:rsid w:val="004B4548"/>
    <w:rsid w:val="004C5E0B"/>
    <w:rsid w:val="004C7202"/>
    <w:rsid w:val="004D06A8"/>
    <w:rsid w:val="004E05A3"/>
    <w:rsid w:val="004E1A12"/>
    <w:rsid w:val="004F1903"/>
    <w:rsid w:val="004F4577"/>
    <w:rsid w:val="0050654F"/>
    <w:rsid w:val="005142B5"/>
    <w:rsid w:val="00520F05"/>
    <w:rsid w:val="00522AAA"/>
    <w:rsid w:val="00552AE1"/>
    <w:rsid w:val="00597B3E"/>
    <w:rsid w:val="005A22FE"/>
    <w:rsid w:val="005B6C61"/>
    <w:rsid w:val="005E332B"/>
    <w:rsid w:val="00606BE9"/>
    <w:rsid w:val="00620369"/>
    <w:rsid w:val="00647FF4"/>
    <w:rsid w:val="00650E4B"/>
    <w:rsid w:val="00660D2C"/>
    <w:rsid w:val="00671656"/>
    <w:rsid w:val="006930EE"/>
    <w:rsid w:val="0069400F"/>
    <w:rsid w:val="006942FE"/>
    <w:rsid w:val="00697CBA"/>
    <w:rsid w:val="006A591D"/>
    <w:rsid w:val="006B7A1E"/>
    <w:rsid w:val="006C624C"/>
    <w:rsid w:val="006C6E0A"/>
    <w:rsid w:val="006D3A1D"/>
    <w:rsid w:val="006F0ED8"/>
    <w:rsid w:val="006F4BCD"/>
    <w:rsid w:val="00710C5A"/>
    <w:rsid w:val="007124FC"/>
    <w:rsid w:val="007223E6"/>
    <w:rsid w:val="00724DAA"/>
    <w:rsid w:val="00727B32"/>
    <w:rsid w:val="007452B4"/>
    <w:rsid w:val="007779AD"/>
    <w:rsid w:val="007816A5"/>
    <w:rsid w:val="007A35F2"/>
    <w:rsid w:val="007D03DF"/>
    <w:rsid w:val="007E5647"/>
    <w:rsid w:val="00856FDA"/>
    <w:rsid w:val="00870BB8"/>
    <w:rsid w:val="00873169"/>
    <w:rsid w:val="008811B9"/>
    <w:rsid w:val="00883324"/>
    <w:rsid w:val="008A34DA"/>
    <w:rsid w:val="008E4934"/>
    <w:rsid w:val="0090502B"/>
    <w:rsid w:val="00937724"/>
    <w:rsid w:val="009457F6"/>
    <w:rsid w:val="009554F6"/>
    <w:rsid w:val="00973682"/>
    <w:rsid w:val="00977848"/>
    <w:rsid w:val="009873B8"/>
    <w:rsid w:val="009A4166"/>
    <w:rsid w:val="009C27AE"/>
    <w:rsid w:val="009C4621"/>
    <w:rsid w:val="009C64CA"/>
    <w:rsid w:val="009D6C52"/>
    <w:rsid w:val="009E52C5"/>
    <w:rsid w:val="00A33C3B"/>
    <w:rsid w:val="00A40A1C"/>
    <w:rsid w:val="00A9199A"/>
    <w:rsid w:val="00AA0C84"/>
    <w:rsid w:val="00AA7A3F"/>
    <w:rsid w:val="00AB5B2B"/>
    <w:rsid w:val="00AD5568"/>
    <w:rsid w:val="00AF52F4"/>
    <w:rsid w:val="00B0172D"/>
    <w:rsid w:val="00B04320"/>
    <w:rsid w:val="00B739B3"/>
    <w:rsid w:val="00B76C70"/>
    <w:rsid w:val="00BA12CC"/>
    <w:rsid w:val="00BC3475"/>
    <w:rsid w:val="00BD54AF"/>
    <w:rsid w:val="00BE2C8D"/>
    <w:rsid w:val="00BF015E"/>
    <w:rsid w:val="00C05E50"/>
    <w:rsid w:val="00C24F45"/>
    <w:rsid w:val="00C254F6"/>
    <w:rsid w:val="00C306B8"/>
    <w:rsid w:val="00C51B5E"/>
    <w:rsid w:val="00C661E3"/>
    <w:rsid w:val="00C94B24"/>
    <w:rsid w:val="00CA6D6E"/>
    <w:rsid w:val="00CC2A55"/>
    <w:rsid w:val="00CC4021"/>
    <w:rsid w:val="00CF51CC"/>
    <w:rsid w:val="00D007FC"/>
    <w:rsid w:val="00D115AF"/>
    <w:rsid w:val="00D27237"/>
    <w:rsid w:val="00D4463E"/>
    <w:rsid w:val="00D66562"/>
    <w:rsid w:val="00DA5B09"/>
    <w:rsid w:val="00DB1CA8"/>
    <w:rsid w:val="00DB3672"/>
    <w:rsid w:val="00DC2C12"/>
    <w:rsid w:val="00DF2EC9"/>
    <w:rsid w:val="00DF4B4C"/>
    <w:rsid w:val="00E475B1"/>
    <w:rsid w:val="00EC1755"/>
    <w:rsid w:val="00EE3B5D"/>
    <w:rsid w:val="00F4332E"/>
    <w:rsid w:val="00F62D84"/>
    <w:rsid w:val="00F63580"/>
    <w:rsid w:val="00F64443"/>
    <w:rsid w:val="00F746A4"/>
    <w:rsid w:val="00F84331"/>
    <w:rsid w:val="00F8649C"/>
    <w:rsid w:val="00F95A07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41AD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5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368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368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2D44F3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368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7368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620369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57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Director/Officer List</vt:lpstr>
    </vt:vector>
  </TitlesOfParts>
  <Company>Granville Sofware Inc.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Director/Officer List</dc:title>
  <dc:creator>Granville Sofware Inc.</dc:creator>
  <cp:keywords>HotDocs Template</cp:keywords>
  <cp:lastModifiedBy>GSI</cp:lastModifiedBy>
  <cp:revision>32</cp:revision>
  <dcterms:created xsi:type="dcterms:W3CDTF">2018-10-09T19:59:00Z</dcterms:created>
  <dcterms:modified xsi:type="dcterms:W3CDTF">2020-03-05T18:06:00Z</dcterms:modified>
</cp:coreProperties>
</file>