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20" w:rsidRPr="004005A4" w:rsidRDefault="00506331" w:rsidP="00D44AFD">
      <w:bookmarkStart w:id="0" w:name="_GoBack"/>
      <w:bookmarkEnd w:id="0"/>
      <w:r w:rsidRPr="004005A4">
        <w:t>{</w:t>
      </w:r>
      <w:r w:rsidR="00CE2020" w:rsidRPr="004005A4">
        <w:t>%p for link in links %</w:t>
      </w:r>
      <w:r w:rsidRPr="004005A4">
        <w:t>}</w:t>
      </w:r>
    </w:p>
    <w:p w:rsidR="009A492B" w:rsidRPr="004005A4" w:rsidRDefault="00506331" w:rsidP="00D44AFD">
      <w:r w:rsidRPr="004005A4">
        <w:t>{</w:t>
      </w:r>
      <w:r w:rsidR="00CE2020" w:rsidRPr="004005A4">
        <w:t>%p if not loop.first %</w:t>
      </w:r>
      <w:r w:rsidRPr="004005A4">
        <w:t>}</w:t>
      </w:r>
    </w:p>
    <w:p w:rsidR="00A0367F" w:rsidRPr="004005A4" w:rsidRDefault="00A0367F" w:rsidP="00D44AFD">
      <w:r w:rsidRPr="004005A4">
        <w:br w:type="page"/>
      </w:r>
    </w:p>
    <w:p w:rsidR="00D44AFD" w:rsidRPr="004005A4" w:rsidRDefault="00506331" w:rsidP="00D44AFD">
      <w:r w:rsidRPr="004005A4">
        <w:t>{</w:t>
      </w:r>
      <w:r w:rsidR="006C67C0" w:rsidRPr="004005A4">
        <w:t>%p endif %</w:t>
      </w:r>
      <w:r w:rsidRPr="004005A4">
        <w:t>}</w:t>
      </w:r>
    </w:p>
    <w:p w:rsidR="00D44AFD" w:rsidRPr="004005A4" w:rsidRDefault="00506331" w:rsidP="00D44AFD">
      <w:pPr>
        <w:jc w:val="center"/>
        <w:rPr>
          <w:b/>
          <w:bCs/>
          <w:sz w:val="40"/>
          <w:szCs w:val="40"/>
          <w:u w:val="single"/>
        </w:rPr>
      </w:pPr>
      <w:r w:rsidRPr="004005A4">
        <w:rPr>
          <w:b/>
          <w:bCs/>
          <w:sz w:val="40"/>
          <w:szCs w:val="40"/>
          <w:u w:val="single"/>
        </w:rPr>
        <w:t>{{</w:t>
      </w:r>
      <w:r w:rsidR="005923C6" w:rsidRPr="004005A4">
        <w:rPr>
          <w:b/>
          <w:bCs/>
          <w:sz w:val="40"/>
          <w:szCs w:val="40"/>
          <w:u w:val="single"/>
        </w:rPr>
        <w:t>corp.name|upper</w:t>
      </w:r>
      <w:r w:rsidRPr="004005A4">
        <w:rPr>
          <w:b/>
          <w:bCs/>
          <w:sz w:val="40"/>
          <w:szCs w:val="40"/>
          <w:u w:val="single"/>
        </w:rPr>
        <w:t>}}</w:t>
      </w:r>
    </w:p>
    <w:p w:rsidR="00D44AFD" w:rsidRPr="004005A4" w:rsidRDefault="00D44AFD" w:rsidP="00D44AFD">
      <w:pPr>
        <w:rPr>
          <w:sz w:val="16"/>
          <w:szCs w:val="16"/>
        </w:rPr>
      </w:pPr>
    </w:p>
    <w:tbl>
      <w:tblPr>
        <w:tblW w:w="1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50"/>
        <w:gridCol w:w="1350"/>
        <w:gridCol w:w="990"/>
        <w:gridCol w:w="1620"/>
        <w:gridCol w:w="1440"/>
        <w:gridCol w:w="1530"/>
        <w:gridCol w:w="1514"/>
      </w:tblGrid>
      <w:tr w:rsidR="00D44AFD" w:rsidRPr="004005A4" w:rsidTr="00DF33F2">
        <w:trPr>
          <w:cantSplit/>
          <w:trHeight w:val="430"/>
        </w:trPr>
        <w:tc>
          <w:tcPr>
            <w:tcW w:w="51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AFD" w:rsidRPr="004005A4" w:rsidRDefault="00D44AFD" w:rsidP="003A6DF0">
            <w:pPr>
              <w:rPr>
                <w:sz w:val="24"/>
                <w:szCs w:val="24"/>
              </w:rPr>
            </w:pPr>
            <w:r w:rsidRPr="004005A4">
              <w:rPr>
                <w:sz w:val="24"/>
                <w:szCs w:val="24"/>
              </w:rPr>
              <w:t>NAME:</w:t>
            </w:r>
          </w:p>
        </w:tc>
        <w:tc>
          <w:tcPr>
            <w:tcW w:w="6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AFD" w:rsidRPr="004005A4" w:rsidRDefault="00506331" w:rsidP="006C67C0">
            <w:pPr>
              <w:rPr>
                <w:b/>
                <w:bCs/>
                <w:sz w:val="24"/>
                <w:szCs w:val="24"/>
              </w:rPr>
            </w:pPr>
            <w:r w:rsidRPr="004005A4">
              <w:rPr>
                <w:b/>
                <w:bCs/>
                <w:sz w:val="24"/>
                <w:szCs w:val="24"/>
              </w:rPr>
              <w:t>{{</w:t>
            </w:r>
            <w:r w:rsidR="006C67C0" w:rsidRPr="004005A4">
              <w:rPr>
                <w:b/>
                <w:bCs/>
                <w:sz w:val="24"/>
                <w:szCs w:val="24"/>
              </w:rPr>
              <w:t>link</w:t>
            </w:r>
            <w:r w:rsidR="005923C6" w:rsidRPr="004005A4">
              <w:rPr>
                <w:b/>
                <w:bCs/>
                <w:sz w:val="24"/>
                <w:szCs w:val="24"/>
              </w:rPr>
              <w:t>.full_name</w:t>
            </w:r>
            <w:r w:rsidR="00504C51" w:rsidRPr="004005A4">
              <w:rPr>
                <w:b/>
                <w:bCs/>
                <w:sz w:val="24"/>
                <w:szCs w:val="24"/>
              </w:rPr>
              <w:t>|upper</w:t>
            </w:r>
            <w:r w:rsidRPr="004005A4">
              <w:rPr>
                <w:b/>
                <w:bCs/>
                <w:sz w:val="24"/>
                <w:szCs w:val="24"/>
              </w:rPr>
              <w:t>}}</w:t>
            </w:r>
          </w:p>
        </w:tc>
      </w:tr>
      <w:tr w:rsidR="00D44AFD" w:rsidRPr="004005A4" w:rsidTr="00DF33F2">
        <w:trPr>
          <w:cantSplit/>
          <w:trHeight w:val="430"/>
        </w:trPr>
        <w:tc>
          <w:tcPr>
            <w:tcW w:w="51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AFD" w:rsidRPr="004005A4" w:rsidRDefault="00D44AFD" w:rsidP="003A6DF0">
            <w:pPr>
              <w:rPr>
                <w:sz w:val="24"/>
                <w:szCs w:val="24"/>
              </w:rPr>
            </w:pPr>
            <w:r w:rsidRPr="004005A4">
              <w:rPr>
                <w:sz w:val="24"/>
                <w:szCs w:val="24"/>
              </w:rPr>
              <w:t>ADDRESS:</w:t>
            </w:r>
          </w:p>
        </w:tc>
        <w:tc>
          <w:tcPr>
            <w:tcW w:w="61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4AFD" w:rsidRPr="004005A4" w:rsidRDefault="00D44AFD" w:rsidP="003A6DF0">
            <w:pPr>
              <w:rPr>
                <w:sz w:val="16"/>
                <w:szCs w:val="16"/>
              </w:rPr>
            </w:pPr>
          </w:p>
          <w:p w:rsidR="00D44AFD" w:rsidRPr="004005A4" w:rsidRDefault="00506331" w:rsidP="006C67C0">
            <w:pPr>
              <w:rPr>
                <w:sz w:val="24"/>
                <w:szCs w:val="24"/>
              </w:rPr>
            </w:pPr>
            <w:r w:rsidRPr="004005A4">
              <w:rPr>
                <w:sz w:val="24"/>
                <w:szCs w:val="24"/>
              </w:rPr>
              <w:t>{{</w:t>
            </w:r>
            <w:r w:rsidR="006C67C0" w:rsidRPr="004005A4">
              <w:rPr>
                <w:sz w:val="24"/>
                <w:szCs w:val="24"/>
              </w:rPr>
              <w:t>link</w:t>
            </w:r>
            <w:r w:rsidR="005923C6" w:rsidRPr="004005A4">
              <w:rPr>
                <w:sz w:val="24"/>
                <w:szCs w:val="24"/>
              </w:rPr>
              <w:t>.full_address</w:t>
            </w:r>
            <w:r w:rsidRPr="004005A4">
              <w:rPr>
                <w:sz w:val="24"/>
                <w:szCs w:val="24"/>
              </w:rPr>
              <w:t>}}</w:t>
            </w:r>
          </w:p>
        </w:tc>
      </w:tr>
      <w:tr w:rsidR="00D44AFD" w:rsidRPr="004005A4" w:rsidTr="00DF33F2">
        <w:trPr>
          <w:trHeight w:val="430"/>
        </w:trPr>
        <w:tc>
          <w:tcPr>
            <w:tcW w:w="51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AFD" w:rsidRPr="004005A4" w:rsidRDefault="00D44AFD" w:rsidP="003A6DF0">
            <w:pPr>
              <w:rPr>
                <w:sz w:val="24"/>
                <w:szCs w:val="24"/>
              </w:rPr>
            </w:pPr>
          </w:p>
        </w:tc>
        <w:tc>
          <w:tcPr>
            <w:tcW w:w="61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AFD" w:rsidRPr="004005A4" w:rsidRDefault="00D44AFD" w:rsidP="003A6DF0">
            <w:pPr>
              <w:rPr>
                <w:sz w:val="24"/>
                <w:szCs w:val="24"/>
              </w:rPr>
            </w:pPr>
          </w:p>
        </w:tc>
      </w:tr>
      <w:tr w:rsidR="00D44AFD" w:rsidRPr="004005A4" w:rsidTr="00DF33F2">
        <w:trPr>
          <w:cantSplit/>
          <w:trHeight w:val="430"/>
        </w:trPr>
        <w:tc>
          <w:tcPr>
            <w:tcW w:w="51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AFD" w:rsidRPr="004005A4" w:rsidRDefault="00D44AFD" w:rsidP="003A6DF0">
            <w:pPr>
              <w:rPr>
                <w:sz w:val="24"/>
                <w:szCs w:val="24"/>
              </w:rPr>
            </w:pPr>
            <w:r w:rsidRPr="004005A4">
              <w:rPr>
                <w:sz w:val="24"/>
                <w:szCs w:val="24"/>
              </w:rPr>
              <w:t>OCCUPATION:</w:t>
            </w:r>
          </w:p>
        </w:tc>
        <w:tc>
          <w:tcPr>
            <w:tcW w:w="6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AFD" w:rsidRPr="004005A4" w:rsidRDefault="00506331" w:rsidP="006C67C0">
            <w:pPr>
              <w:rPr>
                <w:sz w:val="24"/>
                <w:szCs w:val="24"/>
              </w:rPr>
            </w:pPr>
            <w:r w:rsidRPr="004005A4">
              <w:rPr>
                <w:sz w:val="24"/>
                <w:szCs w:val="24"/>
              </w:rPr>
              <w:t>{{</w:t>
            </w:r>
            <w:r w:rsidR="006C67C0" w:rsidRPr="004005A4">
              <w:rPr>
                <w:sz w:val="24"/>
                <w:szCs w:val="24"/>
              </w:rPr>
              <w:t>link</w:t>
            </w:r>
            <w:r w:rsidR="005923C6" w:rsidRPr="004005A4">
              <w:rPr>
                <w:sz w:val="24"/>
                <w:szCs w:val="24"/>
              </w:rPr>
              <w:t>.shareholder_occupation</w:t>
            </w:r>
            <w:r w:rsidRPr="004005A4">
              <w:rPr>
                <w:sz w:val="24"/>
                <w:szCs w:val="24"/>
              </w:rPr>
              <w:t>}}</w:t>
            </w:r>
          </w:p>
        </w:tc>
      </w:tr>
      <w:tr w:rsidR="00D44AFD" w:rsidRPr="004005A4" w:rsidTr="00DF33F2">
        <w:trPr>
          <w:cantSplit/>
          <w:trHeight w:val="430"/>
        </w:trPr>
        <w:tc>
          <w:tcPr>
            <w:tcW w:w="5148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D44AFD" w:rsidRPr="004005A4" w:rsidRDefault="00D44AFD" w:rsidP="003A6DF0">
            <w:pPr>
              <w:rPr>
                <w:sz w:val="18"/>
                <w:szCs w:val="18"/>
              </w:rPr>
            </w:pPr>
          </w:p>
        </w:tc>
        <w:tc>
          <w:tcPr>
            <w:tcW w:w="61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D44AFD" w:rsidRPr="004005A4" w:rsidRDefault="00D44AFD" w:rsidP="003A6DF0"/>
        </w:tc>
      </w:tr>
      <w:tr w:rsidR="00433F58" w:rsidRPr="004005A4" w:rsidTr="003269A1">
        <w:tblPrEx>
          <w:tblLook w:val="01E0" w:firstRow="1" w:lastRow="1" w:firstColumn="1" w:lastColumn="1" w:noHBand="0" w:noVBand="0"/>
        </w:tblPrEx>
        <w:trPr>
          <w:cantSplit/>
          <w:trHeight w:val="70"/>
        </w:trPr>
        <w:tc>
          <w:tcPr>
            <w:tcW w:w="11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700E" w:rsidRPr="004005A4" w:rsidRDefault="00506331" w:rsidP="00433F58">
            <w:pPr>
              <w:keepNext/>
              <w:keepLines/>
              <w:suppressAutoHyphens/>
              <w:spacing w:line="240" w:lineRule="atLeast"/>
            </w:pPr>
            <w:r w:rsidRPr="004005A4">
              <w:t>{</w:t>
            </w:r>
            <w:r w:rsidR="00433F58" w:rsidRPr="004005A4">
              <w:t>%tr for share in shares %</w:t>
            </w:r>
            <w:r w:rsidRPr="004005A4">
              <w:t>}</w:t>
            </w:r>
          </w:p>
        </w:tc>
      </w:tr>
      <w:tr w:rsidR="00433F58" w:rsidRPr="004005A4" w:rsidTr="003269A1">
        <w:tblPrEx>
          <w:tblLook w:val="01E0" w:firstRow="1" w:lastRow="1" w:firstColumn="1" w:lastColumn="1" w:noHBand="0" w:noVBand="0"/>
        </w:tblPrEx>
        <w:trPr>
          <w:cantSplit/>
          <w:trHeight w:val="70"/>
        </w:trPr>
        <w:tc>
          <w:tcPr>
            <w:tcW w:w="11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5442" w:rsidRPr="004005A4" w:rsidRDefault="00506331" w:rsidP="008F0BA8">
            <w:pPr>
              <w:keepNext/>
              <w:keepLines/>
              <w:suppressAutoHyphens/>
              <w:spacing w:line="240" w:lineRule="atLeast"/>
            </w:pPr>
            <w:r w:rsidRPr="004005A4">
              <w:t>{</w:t>
            </w:r>
            <w:r w:rsidR="00433F58" w:rsidRPr="004005A4">
              <w:t xml:space="preserve">%tr if share.link_key </w:t>
            </w:r>
            <w:r w:rsidR="009F0636" w:rsidRPr="004005A4">
              <w:t>=</w:t>
            </w:r>
            <w:r w:rsidR="00433F58" w:rsidRPr="004005A4">
              <w:t>= link.link_key %</w:t>
            </w:r>
            <w:r w:rsidRPr="004005A4">
              <w:t>}</w:t>
            </w:r>
          </w:p>
        </w:tc>
      </w:tr>
      <w:tr w:rsidR="00433F58" w:rsidRPr="004005A4" w:rsidTr="003269A1">
        <w:tblPrEx>
          <w:tblLook w:val="01E0" w:firstRow="1" w:lastRow="1" w:firstColumn="1" w:lastColumn="1" w:noHBand="0" w:noVBand="0"/>
        </w:tblPrEx>
        <w:trPr>
          <w:cantSplit/>
          <w:trHeight w:val="70"/>
        </w:trPr>
        <w:tc>
          <w:tcPr>
            <w:tcW w:w="11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AC1" w:rsidRPr="004005A4" w:rsidRDefault="00506331" w:rsidP="005F3706">
            <w:pPr>
              <w:keepNext/>
              <w:keepLines/>
              <w:suppressAutoHyphens/>
              <w:spacing w:line="240" w:lineRule="atLeast"/>
            </w:pPr>
            <w:r w:rsidRPr="004005A4">
              <w:t>{</w:t>
            </w:r>
            <w:r w:rsidR="00433F58" w:rsidRPr="004005A4">
              <w:t xml:space="preserve">%tr if </w:t>
            </w:r>
            <w:r w:rsidR="00060570" w:rsidRPr="004005A4">
              <w:t>loop.first or</w:t>
            </w:r>
            <w:r w:rsidR="00433F58" w:rsidRPr="004005A4">
              <w:t xml:space="preserve"> </w:t>
            </w:r>
            <w:r w:rsidR="005F3706" w:rsidRPr="004005A4">
              <w:t>loop.previtem.cert_title != share.cert_title or loop.previtem.link_key != share.link_key</w:t>
            </w:r>
            <w:r w:rsidR="00433F58" w:rsidRPr="004005A4">
              <w:t>%</w:t>
            </w:r>
            <w:r w:rsidRPr="004005A4">
              <w:t>}</w:t>
            </w:r>
          </w:p>
        </w:tc>
      </w:tr>
      <w:tr w:rsidR="00433F58" w:rsidRPr="004005A4" w:rsidTr="003269A1">
        <w:tblPrEx>
          <w:tblLook w:val="01E0" w:firstRow="1" w:lastRow="1" w:firstColumn="1" w:lastColumn="1" w:noHBand="0" w:noVBand="0"/>
        </w:tblPrEx>
        <w:trPr>
          <w:cantSplit/>
          <w:trHeight w:val="378"/>
        </w:trPr>
        <w:tc>
          <w:tcPr>
            <w:tcW w:w="11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0478" w:rsidRPr="004005A4" w:rsidRDefault="00970478" w:rsidP="00433F58">
            <w:pPr>
              <w:keepNext/>
              <w:keepLines/>
            </w:pPr>
          </w:p>
          <w:p w:rsidR="00433F58" w:rsidRPr="004005A4" w:rsidRDefault="00433F58" w:rsidP="00433F58">
            <w:pPr>
              <w:keepNext/>
              <w:keepLines/>
            </w:pPr>
            <w:r w:rsidRPr="004005A4">
              <w:t xml:space="preserve">Nominal Amount of Shares: </w:t>
            </w:r>
            <w:r w:rsidR="00506331" w:rsidRPr="004005A4">
              <w:rPr>
                <w:b/>
              </w:rPr>
              <w:t>{{</w:t>
            </w:r>
            <w:r w:rsidR="000526B3" w:rsidRPr="004005A4">
              <w:rPr>
                <w:b/>
              </w:rPr>
              <w:t>share.cert_title</w:t>
            </w:r>
            <w:r w:rsidR="00506331" w:rsidRPr="004005A4">
              <w:rPr>
                <w:b/>
              </w:rPr>
              <w:t>}}</w:t>
            </w:r>
          </w:p>
        </w:tc>
      </w:tr>
      <w:tr w:rsidR="00433F58" w:rsidRPr="004005A4" w:rsidTr="003269A1">
        <w:tblPrEx>
          <w:tblLook w:val="01E0" w:firstRow="1" w:lastRow="1" w:firstColumn="1" w:lastColumn="1" w:noHBand="0" w:noVBand="0"/>
        </w:tblPrEx>
        <w:trPr>
          <w:cantSplit/>
          <w:trHeight w:val="80"/>
        </w:trPr>
        <w:tc>
          <w:tcPr>
            <w:tcW w:w="112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3F58" w:rsidRPr="004005A4" w:rsidRDefault="00433F58" w:rsidP="00433F58">
            <w:pPr>
              <w:keepNext/>
              <w:keepLines/>
              <w:suppressAutoHyphens/>
              <w:spacing w:line="240" w:lineRule="atLeast"/>
              <w:rPr>
                <w:b/>
                <w:bCs/>
                <w:spacing w:val="-3"/>
              </w:rPr>
            </w:pPr>
          </w:p>
        </w:tc>
      </w:tr>
      <w:tr w:rsidR="00D44AFD" w:rsidRPr="004005A4" w:rsidTr="00DF33F2">
        <w:tblPrEx>
          <w:tblLook w:val="01E0" w:firstRow="1" w:lastRow="1" w:firstColumn="1" w:lastColumn="1" w:noHBand="0" w:noVBand="0"/>
        </w:tblPrEx>
        <w:trPr>
          <w:cantSplit/>
          <w:trHeight w:val="620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44C8F" w:rsidRPr="004005A4" w:rsidRDefault="00D44AFD" w:rsidP="003A6DF0">
            <w:pPr>
              <w:keepNext/>
              <w:keepLines/>
              <w:suppressAutoHyphens/>
              <w:spacing w:line="240" w:lineRule="atLeast"/>
              <w:rPr>
                <w:b/>
                <w:bCs/>
                <w:spacing w:val="-3"/>
                <w:sz w:val="20"/>
                <w:szCs w:val="20"/>
              </w:rPr>
            </w:pPr>
            <w:r w:rsidRPr="004005A4">
              <w:rPr>
                <w:b/>
                <w:bCs/>
                <w:spacing w:val="-3"/>
                <w:sz w:val="20"/>
                <w:szCs w:val="20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44AFD" w:rsidRPr="004005A4" w:rsidRDefault="00D44AFD" w:rsidP="003A6DF0">
            <w:pPr>
              <w:keepNext/>
              <w:keepLines/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4005A4">
              <w:rPr>
                <w:b/>
                <w:bCs/>
                <w:spacing w:val="-3"/>
                <w:sz w:val="20"/>
                <w:szCs w:val="20"/>
              </w:rPr>
              <w:t>No. of Certificate Issued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44AFD" w:rsidRPr="004005A4" w:rsidRDefault="00D44AFD" w:rsidP="003A6DF0">
            <w:pPr>
              <w:keepNext/>
              <w:keepLines/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4005A4">
              <w:rPr>
                <w:b/>
                <w:bCs/>
                <w:spacing w:val="-3"/>
                <w:sz w:val="20"/>
                <w:szCs w:val="20"/>
              </w:rPr>
              <w:t>No. of Certificate Cancelled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44AFD" w:rsidRPr="004005A4" w:rsidRDefault="00D44AFD" w:rsidP="003A6DF0">
            <w:pPr>
              <w:keepNext/>
              <w:keepLines/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4005A4">
              <w:rPr>
                <w:b/>
                <w:bCs/>
                <w:spacing w:val="-3"/>
                <w:sz w:val="20"/>
                <w:szCs w:val="20"/>
              </w:rPr>
              <w:t>Transfer Shares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44AFD" w:rsidRPr="004005A4" w:rsidRDefault="00D44AFD" w:rsidP="003A6DF0">
            <w:pPr>
              <w:keepNext/>
              <w:keepLines/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4005A4">
              <w:rPr>
                <w:b/>
                <w:bCs/>
                <w:spacing w:val="-3"/>
                <w:sz w:val="20"/>
                <w:szCs w:val="20"/>
              </w:rPr>
              <w:t>Shares Acquired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44AFD" w:rsidRPr="004005A4" w:rsidRDefault="00D44AFD" w:rsidP="003A6DF0">
            <w:pPr>
              <w:keepNext/>
              <w:keepLines/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4005A4">
              <w:rPr>
                <w:b/>
                <w:bCs/>
                <w:spacing w:val="-3"/>
                <w:sz w:val="20"/>
                <w:szCs w:val="20"/>
              </w:rPr>
              <w:t>Shares Disposed of</w:t>
            </w:r>
          </w:p>
        </w:tc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44AFD" w:rsidRPr="004005A4" w:rsidRDefault="00D44AFD" w:rsidP="003A6DF0">
            <w:pPr>
              <w:keepNext/>
              <w:keepLines/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4005A4">
              <w:rPr>
                <w:b/>
                <w:bCs/>
                <w:spacing w:val="-3"/>
                <w:sz w:val="20"/>
                <w:szCs w:val="20"/>
              </w:rPr>
              <w:t>BALANCE</w:t>
            </w:r>
          </w:p>
        </w:tc>
      </w:tr>
      <w:tr w:rsidR="001D7712" w:rsidRPr="004005A4" w:rsidTr="003269A1">
        <w:tblPrEx>
          <w:tblLook w:val="01E0" w:firstRow="1" w:lastRow="1" w:firstColumn="1" w:lastColumn="1" w:noHBand="0" w:noVBand="0"/>
        </w:tblPrEx>
        <w:trPr>
          <w:cantSplit/>
          <w:trHeight w:val="80"/>
        </w:trPr>
        <w:tc>
          <w:tcPr>
            <w:tcW w:w="11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712" w:rsidRPr="004005A4" w:rsidRDefault="00506331" w:rsidP="001D7712">
            <w:pPr>
              <w:keepNext/>
              <w:keepLines/>
              <w:suppressAutoHyphens/>
              <w:spacing w:line="240" w:lineRule="atLeast"/>
              <w:rPr>
                <w:b/>
                <w:bCs/>
                <w:spacing w:val="-3"/>
                <w:sz w:val="20"/>
                <w:szCs w:val="20"/>
              </w:rPr>
            </w:pPr>
            <w:r w:rsidRPr="004005A4">
              <w:t>{</w:t>
            </w:r>
            <w:r w:rsidR="001D7712" w:rsidRPr="004005A4">
              <w:t>%tr endif %</w:t>
            </w:r>
            <w:r w:rsidRPr="004005A4">
              <w:t>}</w:t>
            </w:r>
          </w:p>
        </w:tc>
      </w:tr>
      <w:tr w:rsidR="001D7712" w:rsidRPr="004005A4" w:rsidTr="00DF33F2">
        <w:tblPrEx>
          <w:tblLook w:val="01E0" w:firstRow="1" w:lastRow="1" w:firstColumn="1" w:lastColumn="1" w:noHBand="0" w:noVBand="0"/>
        </w:tblPrEx>
        <w:trPr>
          <w:cantSplit/>
          <w:trHeight w:val="403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712" w:rsidRPr="004005A4" w:rsidRDefault="00506331" w:rsidP="00D44C8F">
            <w:pPr>
              <w:suppressAutoHyphens/>
              <w:spacing w:line="240" w:lineRule="atLeast"/>
              <w:rPr>
                <w:spacing w:val="-3"/>
                <w:sz w:val="18"/>
                <w:szCs w:val="18"/>
              </w:rPr>
            </w:pPr>
            <w:r w:rsidRPr="004005A4">
              <w:rPr>
                <w:sz w:val="18"/>
                <w:szCs w:val="18"/>
              </w:rPr>
              <w:t>{{</w:t>
            </w:r>
            <w:r w:rsidR="001D7712" w:rsidRPr="004005A4">
              <w:rPr>
                <w:sz w:val="18"/>
                <w:szCs w:val="18"/>
              </w:rPr>
              <w:t>share.date</w:t>
            </w:r>
            <w:r w:rsidR="00504C51" w:rsidRPr="004005A4">
              <w:rPr>
                <w:sz w:val="18"/>
                <w:szCs w:val="18"/>
              </w:rPr>
              <w:t>|toDate("Jun 3, 1990”</w:t>
            </w:r>
            <w:r w:rsidR="002213CD" w:rsidRPr="004005A4">
              <w:rPr>
                <w:sz w:val="18"/>
                <w:szCs w:val="18"/>
              </w:rPr>
              <w:t>)</w:t>
            </w:r>
            <w:r w:rsidRPr="004005A4">
              <w:rPr>
                <w:sz w:val="18"/>
                <w:szCs w:val="18"/>
              </w:rPr>
              <w:t>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712" w:rsidRPr="004005A4" w:rsidRDefault="00506331" w:rsidP="00CE766A">
            <w:pPr>
              <w:suppressAutoHyphens/>
              <w:spacing w:line="240" w:lineRule="atLeast"/>
              <w:jc w:val="center"/>
              <w:rPr>
                <w:spacing w:val="-3"/>
                <w:sz w:val="18"/>
                <w:szCs w:val="18"/>
              </w:rPr>
            </w:pPr>
            <w:r w:rsidRPr="004005A4">
              <w:rPr>
                <w:sz w:val="18"/>
                <w:szCs w:val="18"/>
              </w:rPr>
              <w:t>{{</w:t>
            </w:r>
            <w:r w:rsidR="001D7712" w:rsidRPr="004005A4">
              <w:rPr>
                <w:sz w:val="18"/>
                <w:szCs w:val="18"/>
              </w:rPr>
              <w:t>share.issue_cert</w:t>
            </w:r>
            <w:r w:rsidRPr="004005A4">
              <w:rPr>
                <w:sz w:val="18"/>
                <w:szCs w:val="18"/>
              </w:rPr>
              <w:t>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2A4" w:rsidRPr="004005A4" w:rsidRDefault="00506331" w:rsidP="00F162A4">
            <w:pPr>
              <w:suppressAutoHyphens/>
              <w:spacing w:line="240" w:lineRule="atLeast"/>
              <w:jc w:val="center"/>
              <w:rPr>
                <w:sz w:val="18"/>
                <w:szCs w:val="18"/>
              </w:rPr>
            </w:pPr>
            <w:r w:rsidRPr="004005A4">
              <w:rPr>
                <w:sz w:val="18"/>
                <w:szCs w:val="18"/>
              </w:rPr>
              <w:t>{</w:t>
            </w:r>
            <w:r w:rsidR="001D7712" w:rsidRPr="004005A4">
              <w:rPr>
                <w:sz w:val="18"/>
                <w:szCs w:val="18"/>
              </w:rPr>
              <w:t>%</w:t>
            </w:r>
            <w:r w:rsidR="005A5496" w:rsidRPr="004005A4">
              <w:rPr>
                <w:sz w:val="18"/>
                <w:szCs w:val="18"/>
              </w:rPr>
              <w:t xml:space="preserve"> </w:t>
            </w:r>
            <w:r w:rsidR="001D7712" w:rsidRPr="004005A4">
              <w:rPr>
                <w:sz w:val="18"/>
                <w:szCs w:val="18"/>
              </w:rPr>
              <w:t>if share.cancel_cert %</w:t>
            </w:r>
            <w:r w:rsidRPr="004005A4">
              <w:rPr>
                <w:sz w:val="18"/>
                <w:szCs w:val="18"/>
              </w:rPr>
              <w:t>}{</w:t>
            </w:r>
            <w:r w:rsidR="00F27BDE" w:rsidRPr="004005A4">
              <w:rPr>
                <w:sz w:val="18"/>
                <w:szCs w:val="18"/>
              </w:rPr>
              <w:t>%</w:t>
            </w:r>
            <w:r w:rsidR="00FE4F6D" w:rsidRPr="004005A4">
              <w:rPr>
                <w:sz w:val="18"/>
                <w:szCs w:val="18"/>
              </w:rPr>
              <w:t xml:space="preserve"> for cert in share.cancel_cert %</w:t>
            </w:r>
            <w:r w:rsidRPr="004005A4">
              <w:rPr>
                <w:sz w:val="18"/>
                <w:szCs w:val="18"/>
              </w:rPr>
              <w:t>}{</w:t>
            </w:r>
            <w:r w:rsidR="00F162A4" w:rsidRPr="004005A4">
              <w:rPr>
                <w:sz w:val="18"/>
                <w:szCs w:val="18"/>
              </w:rPr>
              <w:t>% if not loop.first %</w:t>
            </w:r>
            <w:r w:rsidRPr="004005A4">
              <w:rPr>
                <w:sz w:val="18"/>
                <w:szCs w:val="18"/>
              </w:rPr>
              <w:t>}</w:t>
            </w:r>
          </w:p>
          <w:p w:rsidR="001D7712" w:rsidRPr="004005A4" w:rsidRDefault="00506331" w:rsidP="00AC3697">
            <w:pPr>
              <w:suppressAutoHyphens/>
              <w:spacing w:line="240" w:lineRule="atLeast"/>
              <w:jc w:val="center"/>
              <w:rPr>
                <w:sz w:val="18"/>
                <w:szCs w:val="18"/>
              </w:rPr>
            </w:pPr>
            <w:r w:rsidRPr="004005A4">
              <w:rPr>
                <w:sz w:val="18"/>
                <w:szCs w:val="18"/>
              </w:rPr>
              <w:t>{</w:t>
            </w:r>
            <w:r w:rsidR="00F162A4" w:rsidRPr="004005A4">
              <w:rPr>
                <w:sz w:val="18"/>
                <w:szCs w:val="18"/>
              </w:rPr>
              <w:t>% endif %</w:t>
            </w:r>
            <w:r w:rsidRPr="004005A4">
              <w:rPr>
                <w:sz w:val="18"/>
                <w:szCs w:val="18"/>
              </w:rPr>
              <w:t>}{{</w:t>
            </w:r>
            <w:r w:rsidR="00FE4F6D" w:rsidRPr="004005A4">
              <w:rPr>
                <w:sz w:val="18"/>
                <w:szCs w:val="18"/>
              </w:rPr>
              <w:t>cert</w:t>
            </w:r>
            <w:r w:rsidRPr="004005A4">
              <w:rPr>
                <w:sz w:val="18"/>
                <w:szCs w:val="18"/>
              </w:rPr>
              <w:t>}}{</w:t>
            </w:r>
            <w:r w:rsidR="00F27BDE" w:rsidRPr="004005A4">
              <w:rPr>
                <w:sz w:val="18"/>
                <w:szCs w:val="18"/>
              </w:rPr>
              <w:t>%</w:t>
            </w:r>
            <w:r w:rsidR="00FE4F6D" w:rsidRPr="004005A4">
              <w:rPr>
                <w:sz w:val="18"/>
                <w:szCs w:val="18"/>
              </w:rPr>
              <w:t xml:space="preserve"> endfor %</w:t>
            </w:r>
            <w:r w:rsidRPr="004005A4">
              <w:rPr>
                <w:sz w:val="18"/>
                <w:szCs w:val="18"/>
              </w:rPr>
              <w:t>}{</w:t>
            </w:r>
            <w:r w:rsidR="00641CB7" w:rsidRPr="004005A4">
              <w:rPr>
                <w:sz w:val="18"/>
                <w:szCs w:val="18"/>
              </w:rPr>
              <w:t>%</w:t>
            </w:r>
            <w:r w:rsidR="005A5496" w:rsidRPr="004005A4">
              <w:rPr>
                <w:sz w:val="18"/>
                <w:szCs w:val="18"/>
              </w:rPr>
              <w:t xml:space="preserve"> </w:t>
            </w:r>
            <w:r w:rsidR="001D7712" w:rsidRPr="004005A4">
              <w:rPr>
                <w:sz w:val="18"/>
                <w:szCs w:val="18"/>
              </w:rPr>
              <w:t>endif %</w:t>
            </w:r>
            <w:r w:rsidRPr="004005A4">
              <w:rPr>
                <w:sz w:val="18"/>
                <w:szCs w:val="18"/>
              </w:rPr>
              <w:t>}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712" w:rsidRPr="004005A4" w:rsidRDefault="00506331" w:rsidP="00CE766A">
            <w:pPr>
              <w:suppressAutoHyphens/>
              <w:spacing w:line="240" w:lineRule="atLeast"/>
              <w:jc w:val="center"/>
              <w:rPr>
                <w:spacing w:val="-3"/>
                <w:sz w:val="18"/>
                <w:szCs w:val="18"/>
              </w:rPr>
            </w:pPr>
            <w:r w:rsidRPr="004005A4">
              <w:rPr>
                <w:spacing w:val="-3"/>
                <w:sz w:val="18"/>
                <w:szCs w:val="18"/>
              </w:rPr>
              <w:t>{{</w:t>
            </w:r>
            <w:r w:rsidR="001D7712" w:rsidRPr="004005A4">
              <w:rPr>
                <w:spacing w:val="-3"/>
                <w:sz w:val="18"/>
                <w:szCs w:val="18"/>
              </w:rPr>
              <w:t>share.residue</w:t>
            </w:r>
            <w:r w:rsidRPr="004005A4">
              <w:rPr>
                <w:spacing w:val="-3"/>
                <w:sz w:val="18"/>
                <w:szCs w:val="18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C8F" w:rsidRPr="004005A4" w:rsidRDefault="00506331" w:rsidP="00D44C8F">
            <w:pPr>
              <w:suppressAutoHyphens/>
              <w:spacing w:line="240" w:lineRule="atLeast"/>
              <w:jc w:val="center"/>
              <w:rPr>
                <w:spacing w:val="-3"/>
                <w:sz w:val="18"/>
                <w:szCs w:val="18"/>
              </w:rPr>
            </w:pPr>
            <w:r w:rsidRPr="004005A4">
              <w:rPr>
                <w:spacing w:val="-3"/>
                <w:sz w:val="18"/>
                <w:szCs w:val="18"/>
              </w:rPr>
              <w:t>{{</w:t>
            </w:r>
            <w:r w:rsidR="001D7712" w:rsidRPr="004005A4">
              <w:rPr>
                <w:spacing w:val="-3"/>
                <w:sz w:val="18"/>
                <w:szCs w:val="18"/>
              </w:rPr>
              <w:t>share.acquired</w:t>
            </w:r>
            <w:r w:rsidRPr="004005A4">
              <w:rPr>
                <w:spacing w:val="-3"/>
                <w:sz w:val="18"/>
                <w:szCs w:val="18"/>
              </w:rPr>
              <w:t>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C8F" w:rsidRPr="004005A4" w:rsidRDefault="00506331" w:rsidP="00D44C8F">
            <w:pPr>
              <w:suppressAutoHyphens/>
              <w:spacing w:line="240" w:lineRule="atLeast"/>
              <w:jc w:val="center"/>
              <w:rPr>
                <w:spacing w:val="-3"/>
                <w:sz w:val="18"/>
                <w:szCs w:val="18"/>
              </w:rPr>
            </w:pPr>
            <w:r w:rsidRPr="004005A4">
              <w:rPr>
                <w:spacing w:val="-3"/>
                <w:sz w:val="18"/>
                <w:szCs w:val="18"/>
              </w:rPr>
              <w:t>{{</w:t>
            </w:r>
            <w:r w:rsidR="001D7712" w:rsidRPr="004005A4">
              <w:rPr>
                <w:spacing w:val="-3"/>
                <w:sz w:val="18"/>
                <w:szCs w:val="18"/>
              </w:rPr>
              <w:t>share.disposed</w:t>
            </w:r>
            <w:r w:rsidRPr="004005A4">
              <w:rPr>
                <w:spacing w:val="-3"/>
                <w:sz w:val="18"/>
                <w:szCs w:val="18"/>
              </w:rPr>
              <w:t>}}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C8F" w:rsidRPr="004005A4" w:rsidRDefault="0062504A" w:rsidP="00D44C8F">
            <w:pPr>
              <w:keepLines/>
              <w:suppressAutoHyphens/>
              <w:spacing w:line="240" w:lineRule="atLeast"/>
              <w:jc w:val="center"/>
              <w:rPr>
                <w:bCs/>
                <w:spacing w:val="-3"/>
                <w:sz w:val="18"/>
                <w:szCs w:val="18"/>
              </w:rPr>
            </w:pPr>
            <w:r w:rsidRPr="004005A4">
              <w:rPr>
                <w:bCs/>
                <w:spacing w:val="-3"/>
                <w:sz w:val="18"/>
                <w:szCs w:val="18"/>
              </w:rPr>
              <w:t>{% if share.balance == 0 %}{{ "0" }}{% else %}</w:t>
            </w:r>
            <w:r w:rsidR="00506331" w:rsidRPr="004005A4">
              <w:rPr>
                <w:bCs/>
                <w:spacing w:val="-3"/>
                <w:sz w:val="18"/>
                <w:szCs w:val="18"/>
              </w:rPr>
              <w:t>{{</w:t>
            </w:r>
            <w:r w:rsidR="005F6E6F" w:rsidRPr="004005A4">
              <w:rPr>
                <w:bCs/>
                <w:spacing w:val="-3"/>
                <w:sz w:val="18"/>
                <w:szCs w:val="18"/>
              </w:rPr>
              <w:t>share.balance</w:t>
            </w:r>
            <w:r w:rsidR="00506331" w:rsidRPr="004005A4">
              <w:rPr>
                <w:bCs/>
                <w:spacing w:val="-3"/>
                <w:sz w:val="18"/>
                <w:szCs w:val="18"/>
              </w:rPr>
              <w:t>}}</w:t>
            </w:r>
            <w:r w:rsidRPr="004005A4">
              <w:rPr>
                <w:bCs/>
                <w:spacing w:val="-3"/>
                <w:sz w:val="18"/>
                <w:szCs w:val="18"/>
              </w:rPr>
              <w:t>{% endif %}</w:t>
            </w:r>
          </w:p>
        </w:tc>
      </w:tr>
      <w:tr w:rsidR="001D7712" w:rsidRPr="004005A4" w:rsidTr="003269A1">
        <w:tblPrEx>
          <w:tblLook w:val="01E0" w:firstRow="1" w:lastRow="1" w:firstColumn="1" w:lastColumn="1" w:noHBand="0" w:noVBand="0"/>
        </w:tblPrEx>
        <w:trPr>
          <w:cantSplit/>
          <w:trHeight w:val="80"/>
        </w:trPr>
        <w:tc>
          <w:tcPr>
            <w:tcW w:w="11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712" w:rsidRPr="004005A4" w:rsidRDefault="00506331" w:rsidP="00CE766A">
            <w:r w:rsidRPr="004005A4">
              <w:t>{</w:t>
            </w:r>
            <w:r w:rsidR="001D7712" w:rsidRPr="004005A4">
              <w:t>%tr endif %</w:t>
            </w:r>
            <w:r w:rsidRPr="004005A4">
              <w:t>}</w:t>
            </w:r>
          </w:p>
        </w:tc>
      </w:tr>
      <w:tr w:rsidR="001D7712" w:rsidRPr="004005A4" w:rsidTr="003269A1">
        <w:tblPrEx>
          <w:tblLook w:val="01E0" w:firstRow="1" w:lastRow="1" w:firstColumn="1" w:lastColumn="1" w:noHBand="0" w:noVBand="0"/>
        </w:tblPrEx>
        <w:trPr>
          <w:cantSplit/>
          <w:trHeight w:val="80"/>
        </w:trPr>
        <w:tc>
          <w:tcPr>
            <w:tcW w:w="11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712" w:rsidRPr="004005A4" w:rsidRDefault="00506331" w:rsidP="00CE766A">
            <w:r w:rsidRPr="004005A4">
              <w:t>{</w:t>
            </w:r>
            <w:r w:rsidR="001D7712" w:rsidRPr="004005A4">
              <w:t>%tr endfor %</w:t>
            </w:r>
            <w:r w:rsidRPr="004005A4">
              <w:t>}</w:t>
            </w:r>
          </w:p>
        </w:tc>
      </w:tr>
    </w:tbl>
    <w:p w:rsidR="00D44AFD" w:rsidRPr="004005A4" w:rsidRDefault="00D44AFD" w:rsidP="00D44AFD">
      <w:pPr>
        <w:rPr>
          <w:sz w:val="4"/>
          <w:szCs w:val="4"/>
        </w:rPr>
      </w:pPr>
    </w:p>
    <w:p w:rsidR="000C6360" w:rsidRPr="004005A4" w:rsidRDefault="00506331" w:rsidP="00D44AFD">
      <w:r w:rsidRPr="004005A4">
        <w:t>{</w:t>
      </w:r>
      <w:r w:rsidR="006C67C0" w:rsidRPr="004005A4">
        <w:t>%p endfor %</w:t>
      </w:r>
      <w:r w:rsidRPr="004005A4">
        <w:t>}</w:t>
      </w:r>
    </w:p>
    <w:sectPr w:rsidR="000C6360" w:rsidRPr="004005A4" w:rsidSect="00F261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720" w:bottom="1080" w:left="720" w:header="547" w:footer="461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51B" w:rsidRPr="004005A4" w:rsidRDefault="0010651B">
      <w:r w:rsidRPr="004005A4">
        <w:separator/>
      </w:r>
    </w:p>
  </w:endnote>
  <w:endnote w:type="continuationSeparator" w:id="0">
    <w:p w:rsidR="0010651B" w:rsidRPr="004005A4" w:rsidRDefault="0010651B">
      <w:r w:rsidRPr="004005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45" w:rsidRPr="004005A4" w:rsidRDefault="001113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45" w:rsidRPr="004005A4" w:rsidRDefault="001113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45" w:rsidRPr="004005A4" w:rsidRDefault="00111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51B" w:rsidRPr="004005A4" w:rsidRDefault="0010651B">
      <w:r w:rsidRPr="004005A4">
        <w:separator/>
      </w:r>
    </w:p>
  </w:footnote>
  <w:footnote w:type="continuationSeparator" w:id="0">
    <w:p w:rsidR="0010651B" w:rsidRPr="004005A4" w:rsidRDefault="0010651B">
      <w:r w:rsidRPr="004005A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45" w:rsidRPr="004005A4" w:rsidRDefault="001113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45" w:rsidRPr="004005A4" w:rsidRDefault="001113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45" w:rsidRPr="004005A4" w:rsidRDefault="001113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C1AC8"/>
    <w:rsid w:val="00001B7A"/>
    <w:rsid w:val="00002837"/>
    <w:rsid w:val="00007919"/>
    <w:rsid w:val="00026B69"/>
    <w:rsid w:val="00037F90"/>
    <w:rsid w:val="00041D3B"/>
    <w:rsid w:val="000438A5"/>
    <w:rsid w:val="000526B3"/>
    <w:rsid w:val="00054263"/>
    <w:rsid w:val="00060570"/>
    <w:rsid w:val="00063A25"/>
    <w:rsid w:val="00064254"/>
    <w:rsid w:val="0007488A"/>
    <w:rsid w:val="0008089A"/>
    <w:rsid w:val="0008197E"/>
    <w:rsid w:val="00081B0D"/>
    <w:rsid w:val="00096083"/>
    <w:rsid w:val="000A0339"/>
    <w:rsid w:val="000A1B3F"/>
    <w:rsid w:val="000A1E2F"/>
    <w:rsid w:val="000A7AFC"/>
    <w:rsid w:val="000C6360"/>
    <w:rsid w:val="000D02AE"/>
    <w:rsid w:val="000D78F6"/>
    <w:rsid w:val="000E0455"/>
    <w:rsid w:val="000E352C"/>
    <w:rsid w:val="000E5AD7"/>
    <w:rsid w:val="000F2820"/>
    <w:rsid w:val="000F6CB6"/>
    <w:rsid w:val="001002AF"/>
    <w:rsid w:val="00101657"/>
    <w:rsid w:val="0010166E"/>
    <w:rsid w:val="0010651B"/>
    <w:rsid w:val="00111345"/>
    <w:rsid w:val="0011447E"/>
    <w:rsid w:val="00115917"/>
    <w:rsid w:val="0012592C"/>
    <w:rsid w:val="00131561"/>
    <w:rsid w:val="00133F83"/>
    <w:rsid w:val="001374A5"/>
    <w:rsid w:val="00147DB0"/>
    <w:rsid w:val="00155E9D"/>
    <w:rsid w:val="00162688"/>
    <w:rsid w:val="001645ED"/>
    <w:rsid w:val="0016627A"/>
    <w:rsid w:val="0017059D"/>
    <w:rsid w:val="001727A1"/>
    <w:rsid w:val="00172CDF"/>
    <w:rsid w:val="00176D0E"/>
    <w:rsid w:val="00182B79"/>
    <w:rsid w:val="00186932"/>
    <w:rsid w:val="001924F0"/>
    <w:rsid w:val="001967D8"/>
    <w:rsid w:val="001C06EE"/>
    <w:rsid w:val="001C1375"/>
    <w:rsid w:val="001C19DD"/>
    <w:rsid w:val="001C48F2"/>
    <w:rsid w:val="001D19AA"/>
    <w:rsid w:val="001D7712"/>
    <w:rsid w:val="001E3C34"/>
    <w:rsid w:val="001F42E8"/>
    <w:rsid w:val="0020144A"/>
    <w:rsid w:val="00204543"/>
    <w:rsid w:val="002159DE"/>
    <w:rsid w:val="002213CD"/>
    <w:rsid w:val="002214FC"/>
    <w:rsid w:val="0023115F"/>
    <w:rsid w:val="00236CCF"/>
    <w:rsid w:val="00247340"/>
    <w:rsid w:val="002474EC"/>
    <w:rsid w:val="00256B8F"/>
    <w:rsid w:val="002572F3"/>
    <w:rsid w:val="00260669"/>
    <w:rsid w:val="00263B1D"/>
    <w:rsid w:val="002710FA"/>
    <w:rsid w:val="00271DB2"/>
    <w:rsid w:val="00273C3D"/>
    <w:rsid w:val="00275C09"/>
    <w:rsid w:val="002829FF"/>
    <w:rsid w:val="00282A31"/>
    <w:rsid w:val="00284611"/>
    <w:rsid w:val="00286DF7"/>
    <w:rsid w:val="00287FA6"/>
    <w:rsid w:val="002927DB"/>
    <w:rsid w:val="00293A2C"/>
    <w:rsid w:val="00293FFD"/>
    <w:rsid w:val="002B14F6"/>
    <w:rsid w:val="002B567B"/>
    <w:rsid w:val="002C5526"/>
    <w:rsid w:val="002D01C6"/>
    <w:rsid w:val="002D7646"/>
    <w:rsid w:val="002E6D82"/>
    <w:rsid w:val="002F1489"/>
    <w:rsid w:val="002F29F1"/>
    <w:rsid w:val="002F3DA0"/>
    <w:rsid w:val="002F5559"/>
    <w:rsid w:val="002F5848"/>
    <w:rsid w:val="002F65BA"/>
    <w:rsid w:val="002F75E2"/>
    <w:rsid w:val="003016CD"/>
    <w:rsid w:val="00314F58"/>
    <w:rsid w:val="00315E7F"/>
    <w:rsid w:val="00316A3A"/>
    <w:rsid w:val="003175EB"/>
    <w:rsid w:val="00326767"/>
    <w:rsid w:val="003269A1"/>
    <w:rsid w:val="00330393"/>
    <w:rsid w:val="00333C02"/>
    <w:rsid w:val="003356DA"/>
    <w:rsid w:val="00337886"/>
    <w:rsid w:val="00351720"/>
    <w:rsid w:val="00355461"/>
    <w:rsid w:val="0036773A"/>
    <w:rsid w:val="003827CA"/>
    <w:rsid w:val="00386426"/>
    <w:rsid w:val="00387246"/>
    <w:rsid w:val="003875E6"/>
    <w:rsid w:val="0039356E"/>
    <w:rsid w:val="00394E6D"/>
    <w:rsid w:val="00396A05"/>
    <w:rsid w:val="00396F08"/>
    <w:rsid w:val="003A40A9"/>
    <w:rsid w:val="003A6DF0"/>
    <w:rsid w:val="003B1BBE"/>
    <w:rsid w:val="003C1AC8"/>
    <w:rsid w:val="003C36E5"/>
    <w:rsid w:val="003E314A"/>
    <w:rsid w:val="003F339D"/>
    <w:rsid w:val="004005A4"/>
    <w:rsid w:val="0040450C"/>
    <w:rsid w:val="00407D47"/>
    <w:rsid w:val="004119CD"/>
    <w:rsid w:val="00415835"/>
    <w:rsid w:val="004315D3"/>
    <w:rsid w:val="00433F58"/>
    <w:rsid w:val="00457A04"/>
    <w:rsid w:val="00460E7A"/>
    <w:rsid w:val="0048570D"/>
    <w:rsid w:val="00485CD1"/>
    <w:rsid w:val="004A0365"/>
    <w:rsid w:val="004A24C1"/>
    <w:rsid w:val="004A4E63"/>
    <w:rsid w:val="004B39E4"/>
    <w:rsid w:val="004B54B6"/>
    <w:rsid w:val="004B7BAD"/>
    <w:rsid w:val="004C4F7A"/>
    <w:rsid w:val="004C72A5"/>
    <w:rsid w:val="004D71EB"/>
    <w:rsid w:val="004E2D15"/>
    <w:rsid w:val="004E5C5B"/>
    <w:rsid w:val="004E679A"/>
    <w:rsid w:val="0050256D"/>
    <w:rsid w:val="005036AD"/>
    <w:rsid w:val="00504C51"/>
    <w:rsid w:val="00506331"/>
    <w:rsid w:val="00507B3A"/>
    <w:rsid w:val="00520C2D"/>
    <w:rsid w:val="00524B4F"/>
    <w:rsid w:val="00526CDA"/>
    <w:rsid w:val="00526D77"/>
    <w:rsid w:val="00527553"/>
    <w:rsid w:val="005343B5"/>
    <w:rsid w:val="00536779"/>
    <w:rsid w:val="0055700E"/>
    <w:rsid w:val="0055768A"/>
    <w:rsid w:val="0056341A"/>
    <w:rsid w:val="00564ADD"/>
    <w:rsid w:val="005712A4"/>
    <w:rsid w:val="00572EBE"/>
    <w:rsid w:val="00580C11"/>
    <w:rsid w:val="005923C6"/>
    <w:rsid w:val="00596CFA"/>
    <w:rsid w:val="00596D29"/>
    <w:rsid w:val="005A36A0"/>
    <w:rsid w:val="005A41EB"/>
    <w:rsid w:val="005A5496"/>
    <w:rsid w:val="005A786E"/>
    <w:rsid w:val="005C7F8C"/>
    <w:rsid w:val="005D0F36"/>
    <w:rsid w:val="005D4418"/>
    <w:rsid w:val="005E3492"/>
    <w:rsid w:val="005E71AC"/>
    <w:rsid w:val="005F3706"/>
    <w:rsid w:val="005F4577"/>
    <w:rsid w:val="005F6E6F"/>
    <w:rsid w:val="00616E2C"/>
    <w:rsid w:val="0062504A"/>
    <w:rsid w:val="0062660A"/>
    <w:rsid w:val="006302C7"/>
    <w:rsid w:val="00631D03"/>
    <w:rsid w:val="00634AA5"/>
    <w:rsid w:val="0063746E"/>
    <w:rsid w:val="0064176B"/>
    <w:rsid w:val="00641CB7"/>
    <w:rsid w:val="006424B5"/>
    <w:rsid w:val="00645698"/>
    <w:rsid w:val="00662384"/>
    <w:rsid w:val="00662BE5"/>
    <w:rsid w:val="0067364D"/>
    <w:rsid w:val="00684515"/>
    <w:rsid w:val="00684A69"/>
    <w:rsid w:val="0069532C"/>
    <w:rsid w:val="006A7A8E"/>
    <w:rsid w:val="006B2C99"/>
    <w:rsid w:val="006B6F87"/>
    <w:rsid w:val="006C2D3F"/>
    <w:rsid w:val="006C44F1"/>
    <w:rsid w:val="006C47AE"/>
    <w:rsid w:val="006C67C0"/>
    <w:rsid w:val="006D0A1D"/>
    <w:rsid w:val="006D10B8"/>
    <w:rsid w:val="006D3477"/>
    <w:rsid w:val="006E1130"/>
    <w:rsid w:val="006E3D0A"/>
    <w:rsid w:val="006E50A9"/>
    <w:rsid w:val="006E69A3"/>
    <w:rsid w:val="006E7737"/>
    <w:rsid w:val="00702204"/>
    <w:rsid w:val="00706A96"/>
    <w:rsid w:val="00713867"/>
    <w:rsid w:val="00715735"/>
    <w:rsid w:val="00724A83"/>
    <w:rsid w:val="00725A02"/>
    <w:rsid w:val="00726110"/>
    <w:rsid w:val="00733C4F"/>
    <w:rsid w:val="00733CEF"/>
    <w:rsid w:val="00746E7F"/>
    <w:rsid w:val="00750BFE"/>
    <w:rsid w:val="00750CFA"/>
    <w:rsid w:val="0076024C"/>
    <w:rsid w:val="00770A51"/>
    <w:rsid w:val="00771ACB"/>
    <w:rsid w:val="0077506F"/>
    <w:rsid w:val="007760EA"/>
    <w:rsid w:val="007775D3"/>
    <w:rsid w:val="00785073"/>
    <w:rsid w:val="00786341"/>
    <w:rsid w:val="007B2ED7"/>
    <w:rsid w:val="007B347C"/>
    <w:rsid w:val="007C086C"/>
    <w:rsid w:val="007C6545"/>
    <w:rsid w:val="007D4915"/>
    <w:rsid w:val="007D5548"/>
    <w:rsid w:val="007D6056"/>
    <w:rsid w:val="007E15BD"/>
    <w:rsid w:val="007E6313"/>
    <w:rsid w:val="007F0FED"/>
    <w:rsid w:val="007F2B4C"/>
    <w:rsid w:val="00804DEB"/>
    <w:rsid w:val="00811096"/>
    <w:rsid w:val="008136A2"/>
    <w:rsid w:val="00814758"/>
    <w:rsid w:val="00816137"/>
    <w:rsid w:val="0083158B"/>
    <w:rsid w:val="008410EB"/>
    <w:rsid w:val="00850565"/>
    <w:rsid w:val="00854169"/>
    <w:rsid w:val="00854E4D"/>
    <w:rsid w:val="00856336"/>
    <w:rsid w:val="00857D85"/>
    <w:rsid w:val="00861BD1"/>
    <w:rsid w:val="0086785F"/>
    <w:rsid w:val="00874C3D"/>
    <w:rsid w:val="0087658B"/>
    <w:rsid w:val="00893272"/>
    <w:rsid w:val="008A7C83"/>
    <w:rsid w:val="008B3CFA"/>
    <w:rsid w:val="008B4076"/>
    <w:rsid w:val="008E1014"/>
    <w:rsid w:val="008E2D62"/>
    <w:rsid w:val="008F0BA8"/>
    <w:rsid w:val="008F413C"/>
    <w:rsid w:val="009017A2"/>
    <w:rsid w:val="00911B06"/>
    <w:rsid w:val="009131CB"/>
    <w:rsid w:val="00913DBC"/>
    <w:rsid w:val="00920340"/>
    <w:rsid w:val="00921A5B"/>
    <w:rsid w:val="00921CFA"/>
    <w:rsid w:val="00926D0F"/>
    <w:rsid w:val="00932D55"/>
    <w:rsid w:val="00934AC1"/>
    <w:rsid w:val="009373F9"/>
    <w:rsid w:val="00937B58"/>
    <w:rsid w:val="00945548"/>
    <w:rsid w:val="00950571"/>
    <w:rsid w:val="00965198"/>
    <w:rsid w:val="00966FF2"/>
    <w:rsid w:val="00970478"/>
    <w:rsid w:val="009759EE"/>
    <w:rsid w:val="009838C6"/>
    <w:rsid w:val="009946F0"/>
    <w:rsid w:val="00994F63"/>
    <w:rsid w:val="00995FD7"/>
    <w:rsid w:val="009964C7"/>
    <w:rsid w:val="009A1977"/>
    <w:rsid w:val="009A492B"/>
    <w:rsid w:val="009A53B5"/>
    <w:rsid w:val="009A5AC6"/>
    <w:rsid w:val="009B1283"/>
    <w:rsid w:val="009B2CEB"/>
    <w:rsid w:val="009B31A1"/>
    <w:rsid w:val="009B33B4"/>
    <w:rsid w:val="009B5BB1"/>
    <w:rsid w:val="009B646C"/>
    <w:rsid w:val="009B6E66"/>
    <w:rsid w:val="009C542D"/>
    <w:rsid w:val="009E0ED0"/>
    <w:rsid w:val="009F0636"/>
    <w:rsid w:val="009F26F5"/>
    <w:rsid w:val="009F361F"/>
    <w:rsid w:val="00A02848"/>
    <w:rsid w:val="00A0367F"/>
    <w:rsid w:val="00A06910"/>
    <w:rsid w:val="00A11345"/>
    <w:rsid w:val="00A13B42"/>
    <w:rsid w:val="00A20240"/>
    <w:rsid w:val="00A207B4"/>
    <w:rsid w:val="00A21EDB"/>
    <w:rsid w:val="00A24843"/>
    <w:rsid w:val="00A24F05"/>
    <w:rsid w:val="00A358B4"/>
    <w:rsid w:val="00A42D9D"/>
    <w:rsid w:val="00A4335C"/>
    <w:rsid w:val="00A453EC"/>
    <w:rsid w:val="00A45455"/>
    <w:rsid w:val="00A50128"/>
    <w:rsid w:val="00A5181C"/>
    <w:rsid w:val="00A5420C"/>
    <w:rsid w:val="00A54EC4"/>
    <w:rsid w:val="00A56F2E"/>
    <w:rsid w:val="00A7090F"/>
    <w:rsid w:val="00A70D51"/>
    <w:rsid w:val="00A70EA2"/>
    <w:rsid w:val="00A72617"/>
    <w:rsid w:val="00A90AD4"/>
    <w:rsid w:val="00A92F09"/>
    <w:rsid w:val="00AB1437"/>
    <w:rsid w:val="00AB1674"/>
    <w:rsid w:val="00AB6237"/>
    <w:rsid w:val="00AC3697"/>
    <w:rsid w:val="00AD4592"/>
    <w:rsid w:val="00AE2A19"/>
    <w:rsid w:val="00AF5592"/>
    <w:rsid w:val="00AF67EE"/>
    <w:rsid w:val="00B07966"/>
    <w:rsid w:val="00B13168"/>
    <w:rsid w:val="00B14A3F"/>
    <w:rsid w:val="00B21DC0"/>
    <w:rsid w:val="00B27381"/>
    <w:rsid w:val="00B31460"/>
    <w:rsid w:val="00B35EB2"/>
    <w:rsid w:val="00B37B41"/>
    <w:rsid w:val="00B406A2"/>
    <w:rsid w:val="00B40880"/>
    <w:rsid w:val="00B43599"/>
    <w:rsid w:val="00B4428A"/>
    <w:rsid w:val="00B528C1"/>
    <w:rsid w:val="00B53865"/>
    <w:rsid w:val="00B569E3"/>
    <w:rsid w:val="00B57BAD"/>
    <w:rsid w:val="00B60E8A"/>
    <w:rsid w:val="00B63FBE"/>
    <w:rsid w:val="00B67581"/>
    <w:rsid w:val="00B67883"/>
    <w:rsid w:val="00B72EA7"/>
    <w:rsid w:val="00B960F4"/>
    <w:rsid w:val="00BA5442"/>
    <w:rsid w:val="00BA6A53"/>
    <w:rsid w:val="00BB11B3"/>
    <w:rsid w:val="00BB1318"/>
    <w:rsid w:val="00BB228A"/>
    <w:rsid w:val="00BC08DE"/>
    <w:rsid w:val="00BC17B4"/>
    <w:rsid w:val="00BC24A2"/>
    <w:rsid w:val="00BC3372"/>
    <w:rsid w:val="00BC58A8"/>
    <w:rsid w:val="00BC65E9"/>
    <w:rsid w:val="00BC6CFF"/>
    <w:rsid w:val="00BD5CD6"/>
    <w:rsid w:val="00BF5A21"/>
    <w:rsid w:val="00C15A3C"/>
    <w:rsid w:val="00C168BF"/>
    <w:rsid w:val="00C175AE"/>
    <w:rsid w:val="00C2015D"/>
    <w:rsid w:val="00C20E9A"/>
    <w:rsid w:val="00C25F55"/>
    <w:rsid w:val="00C26E77"/>
    <w:rsid w:val="00C358D0"/>
    <w:rsid w:val="00C42A33"/>
    <w:rsid w:val="00C548B4"/>
    <w:rsid w:val="00C574D2"/>
    <w:rsid w:val="00C57EE4"/>
    <w:rsid w:val="00C62A62"/>
    <w:rsid w:val="00C66E10"/>
    <w:rsid w:val="00C73308"/>
    <w:rsid w:val="00C8062C"/>
    <w:rsid w:val="00C81FB0"/>
    <w:rsid w:val="00C82431"/>
    <w:rsid w:val="00C860DC"/>
    <w:rsid w:val="00C901B3"/>
    <w:rsid w:val="00C90A17"/>
    <w:rsid w:val="00C93AE9"/>
    <w:rsid w:val="00CB2A9B"/>
    <w:rsid w:val="00CB3870"/>
    <w:rsid w:val="00CD22F0"/>
    <w:rsid w:val="00CD5EA7"/>
    <w:rsid w:val="00CE2020"/>
    <w:rsid w:val="00CE5A86"/>
    <w:rsid w:val="00CE5AFE"/>
    <w:rsid w:val="00CE6D3B"/>
    <w:rsid w:val="00D02E48"/>
    <w:rsid w:val="00D0642E"/>
    <w:rsid w:val="00D238E8"/>
    <w:rsid w:val="00D250AD"/>
    <w:rsid w:val="00D279F4"/>
    <w:rsid w:val="00D27DF2"/>
    <w:rsid w:val="00D308A7"/>
    <w:rsid w:val="00D31CDB"/>
    <w:rsid w:val="00D32896"/>
    <w:rsid w:val="00D32BD8"/>
    <w:rsid w:val="00D41002"/>
    <w:rsid w:val="00D44AFD"/>
    <w:rsid w:val="00D44C8F"/>
    <w:rsid w:val="00D45392"/>
    <w:rsid w:val="00D46A09"/>
    <w:rsid w:val="00D55DB3"/>
    <w:rsid w:val="00D61AA7"/>
    <w:rsid w:val="00D84AA7"/>
    <w:rsid w:val="00D951EC"/>
    <w:rsid w:val="00DC03A6"/>
    <w:rsid w:val="00DC58B0"/>
    <w:rsid w:val="00DD0B80"/>
    <w:rsid w:val="00DD1168"/>
    <w:rsid w:val="00DD1F6F"/>
    <w:rsid w:val="00DD2240"/>
    <w:rsid w:val="00DD6A23"/>
    <w:rsid w:val="00DE058B"/>
    <w:rsid w:val="00DE278E"/>
    <w:rsid w:val="00DE27BE"/>
    <w:rsid w:val="00DE54F6"/>
    <w:rsid w:val="00DE5BAA"/>
    <w:rsid w:val="00DE641B"/>
    <w:rsid w:val="00DF33F2"/>
    <w:rsid w:val="00DF410A"/>
    <w:rsid w:val="00E123B4"/>
    <w:rsid w:val="00E27386"/>
    <w:rsid w:val="00E2755E"/>
    <w:rsid w:val="00E30E61"/>
    <w:rsid w:val="00E32615"/>
    <w:rsid w:val="00E33CF0"/>
    <w:rsid w:val="00E43918"/>
    <w:rsid w:val="00E444F6"/>
    <w:rsid w:val="00E44F65"/>
    <w:rsid w:val="00E572AB"/>
    <w:rsid w:val="00E665F3"/>
    <w:rsid w:val="00E729A7"/>
    <w:rsid w:val="00E84A8A"/>
    <w:rsid w:val="00EA54ED"/>
    <w:rsid w:val="00EB1F23"/>
    <w:rsid w:val="00EB3BB9"/>
    <w:rsid w:val="00EC0406"/>
    <w:rsid w:val="00EC0EA8"/>
    <w:rsid w:val="00EC112E"/>
    <w:rsid w:val="00ED16D8"/>
    <w:rsid w:val="00ED2BCA"/>
    <w:rsid w:val="00EE0087"/>
    <w:rsid w:val="00EE054C"/>
    <w:rsid w:val="00EE2C02"/>
    <w:rsid w:val="00EE409A"/>
    <w:rsid w:val="00EE5E5F"/>
    <w:rsid w:val="00EF254D"/>
    <w:rsid w:val="00EF7A40"/>
    <w:rsid w:val="00F01CAE"/>
    <w:rsid w:val="00F07946"/>
    <w:rsid w:val="00F162A4"/>
    <w:rsid w:val="00F1777E"/>
    <w:rsid w:val="00F2275D"/>
    <w:rsid w:val="00F23429"/>
    <w:rsid w:val="00F261D4"/>
    <w:rsid w:val="00F279C5"/>
    <w:rsid w:val="00F27BDE"/>
    <w:rsid w:val="00F34202"/>
    <w:rsid w:val="00F36587"/>
    <w:rsid w:val="00F36D0C"/>
    <w:rsid w:val="00F40F86"/>
    <w:rsid w:val="00F40FBF"/>
    <w:rsid w:val="00F428D2"/>
    <w:rsid w:val="00F4398E"/>
    <w:rsid w:val="00F46643"/>
    <w:rsid w:val="00F46DE3"/>
    <w:rsid w:val="00F5080C"/>
    <w:rsid w:val="00F60912"/>
    <w:rsid w:val="00F62BEA"/>
    <w:rsid w:val="00F81B11"/>
    <w:rsid w:val="00F835B1"/>
    <w:rsid w:val="00F93EA4"/>
    <w:rsid w:val="00FA317D"/>
    <w:rsid w:val="00FC12AB"/>
    <w:rsid w:val="00FC686A"/>
    <w:rsid w:val="00FD367A"/>
    <w:rsid w:val="00FD3830"/>
    <w:rsid w:val="00FD3FA6"/>
    <w:rsid w:val="00FD718A"/>
    <w:rsid w:val="00FE4F6D"/>
    <w:rsid w:val="00FE6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0C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420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5420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A5420C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A5420C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A5420C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5420C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rsid w:val="004A4E63"/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tDocsGrid">
    <w:name w:val="HotDocs Grid"/>
    <w:basedOn w:val="TableGrid"/>
    <w:rsid w:val="00D61AA7"/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4235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Shareholder Register</vt:lpstr>
    </vt:vector>
  </TitlesOfParts>
  <Company>Granville Sofware Inc.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Shareholder Register</dc:title>
  <dc:creator>Granville Sofware Inc.</dc:creator>
  <cp:keywords>HotDocs Template</cp:keywords>
  <cp:lastModifiedBy>GSI</cp:lastModifiedBy>
  <cp:revision>107</cp:revision>
  <cp:lastPrinted>2014-06-02T20:20:00Z</cp:lastPrinted>
  <dcterms:created xsi:type="dcterms:W3CDTF">2018-10-09T20:00:00Z</dcterms:created>
  <dcterms:modified xsi:type="dcterms:W3CDTF">2020-03-05T18:07:00Z</dcterms:modified>
</cp:coreProperties>
</file>