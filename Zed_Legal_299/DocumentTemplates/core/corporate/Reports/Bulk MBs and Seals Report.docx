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08D5" w14:textId="693019D1" w:rsidR="001273FF" w:rsidRPr="00002C5F" w:rsidRDefault="001273FF" w:rsidP="001273F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smallCap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7020"/>
      </w:tblGrid>
      <w:tr w:rsidR="001273FF" w14:paraId="2197C7E4" w14:textId="77777777" w:rsidTr="001273FF">
        <w:tc>
          <w:tcPr>
            <w:tcW w:w="7020" w:type="dxa"/>
          </w:tcPr>
          <w:p w14:paraId="4FBB8D7A" w14:textId="77777777" w:rsidR="001273FF" w:rsidRPr="007A0B5D" w:rsidRDefault="001273FF" w:rsidP="001273FF">
            <w:pPr>
              <w:tabs>
                <w:tab w:val="center" w:pos="684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A0B5D">
              <w:rPr>
                <w:rFonts w:ascii="Arial" w:hAnsi="Arial" w:cs="Arial"/>
                <w:bCs/>
                <w:sz w:val="18"/>
                <w:szCs w:val="18"/>
              </w:rPr>
              <w:t xml:space="preserve">Matters: </w:t>
            </w:r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proofErr w:type="spellStart"/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matter_filter</w:t>
            </w:r>
            <w:proofErr w:type="spellEnd"/>
            <w:proofErr w:type="gramStart"/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  <w:r w:rsidRPr="007A0B5D">
              <w:rPr>
                <w:rFonts w:ascii="Arial" w:hAnsi="Arial" w:cs="Arial"/>
                <w:bCs/>
                <w:sz w:val="18"/>
                <w:szCs w:val="18"/>
              </w:rPr>
              <w:t xml:space="preserve">  {</w:t>
            </w:r>
            <w:proofErr w:type="gramEnd"/>
            <w:r w:rsidRPr="007A0B5D">
              <w:rPr>
                <w:rFonts w:ascii="Arial" w:hAnsi="Arial" w:cs="Arial"/>
                <w:bCs/>
                <w:sz w:val="18"/>
                <w:szCs w:val="18"/>
              </w:rPr>
              <w:t xml:space="preserve">% if </w:t>
            </w:r>
            <w:proofErr w:type="spellStart"/>
            <w:r w:rsidRPr="007A0B5D">
              <w:rPr>
                <w:rFonts w:ascii="Arial" w:hAnsi="Arial" w:cs="Arial"/>
                <w:bCs/>
                <w:sz w:val="18"/>
                <w:szCs w:val="18"/>
              </w:rPr>
              <w:t>office_count</w:t>
            </w:r>
            <w:proofErr w:type="spellEnd"/>
            <w:r w:rsidRPr="007A0B5D">
              <w:rPr>
                <w:rFonts w:ascii="Arial" w:hAnsi="Arial" w:cs="Arial"/>
                <w:bCs/>
                <w:sz w:val="18"/>
                <w:szCs w:val="18"/>
              </w:rPr>
              <w:t xml:space="preserve"> &gt; 1 %}|  Office: </w:t>
            </w:r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proofErr w:type="spellStart"/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office_filter</w:t>
            </w:r>
            <w:proofErr w:type="spellEnd"/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  <w:r w:rsidRPr="007A0B5D">
              <w:rPr>
                <w:rFonts w:ascii="Arial" w:hAnsi="Arial" w:cs="Arial"/>
                <w:bCs/>
                <w:sz w:val="18"/>
                <w:szCs w:val="18"/>
              </w:rPr>
              <w:t xml:space="preserve">  {% endif %}|  Lawyer: </w:t>
            </w:r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proofErr w:type="spellStart"/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lawyer_filter</w:t>
            </w:r>
            <w:proofErr w:type="spellEnd"/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</w:p>
          <w:p w14:paraId="1FCFEE4E" w14:textId="62E168B6" w:rsidR="001273FF" w:rsidRPr="000F50B5" w:rsidRDefault="001273FF" w:rsidP="000F50B5">
            <w:pPr>
              <w:tabs>
                <w:tab w:val="center" w:pos="68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7A0B5D">
              <w:rPr>
                <w:rFonts w:ascii="Arial" w:hAnsi="Arial" w:cs="Arial"/>
                <w:bCs/>
                <w:sz w:val="18"/>
                <w:szCs w:val="18"/>
              </w:rPr>
              <w:t xml:space="preserve">Minute Books: </w:t>
            </w:r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proofErr w:type="spellStart"/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min_book_filter</w:t>
            </w:r>
            <w:proofErr w:type="spellEnd"/>
            <w:proofErr w:type="gramStart"/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  <w:r w:rsidRPr="007A0B5D">
              <w:rPr>
                <w:rFonts w:ascii="Arial" w:hAnsi="Arial" w:cs="Arial"/>
                <w:bCs/>
                <w:sz w:val="18"/>
                <w:szCs w:val="18"/>
              </w:rPr>
              <w:t xml:space="preserve">  |</w:t>
            </w:r>
            <w:proofErr w:type="gramEnd"/>
            <w:r w:rsidRPr="007A0B5D">
              <w:rPr>
                <w:rFonts w:ascii="Arial" w:hAnsi="Arial" w:cs="Arial"/>
                <w:bCs/>
                <w:sz w:val="18"/>
                <w:szCs w:val="18"/>
              </w:rPr>
              <w:t xml:space="preserve">  Seal: </w:t>
            </w:r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proofErr w:type="spellStart"/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seal_filter</w:t>
            </w:r>
            <w:proofErr w:type="spellEnd"/>
            <w:r w:rsidRPr="007A0B5D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7020" w:type="dxa"/>
          </w:tcPr>
          <w:p w14:paraId="06F5DFCF" w14:textId="4C84CF5E" w:rsidR="001273FF" w:rsidRPr="001273FF" w:rsidRDefault="001273FF" w:rsidP="001273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Generated</w:t>
            </w:r>
            <w:r w:rsidRPr="00002C5F">
              <w:rPr>
                <w:rFonts w:ascii="Arial" w:hAnsi="Arial" w:cs="Arial"/>
                <w:smallCaps/>
                <w:sz w:val="18"/>
                <w:szCs w:val="18"/>
              </w:rPr>
              <w:t xml:space="preserve">: </w:t>
            </w:r>
            <w:r w:rsidRPr="001273FF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proofErr w:type="spellStart"/>
            <w:r w:rsidRPr="001273FF">
              <w:rPr>
                <w:rFonts w:ascii="Arial" w:hAnsi="Arial" w:cs="Arial"/>
                <w:b/>
                <w:bCs/>
                <w:sz w:val="18"/>
                <w:szCs w:val="18"/>
              </w:rPr>
              <w:t>TODAY|</w:t>
            </w:r>
            <w:proofErr w:type="gramStart"/>
            <w:r w:rsidRPr="001273FF">
              <w:rPr>
                <w:rFonts w:ascii="Arial" w:hAnsi="Arial" w:cs="Arial"/>
                <w:b/>
                <w:bCs/>
                <w:sz w:val="18"/>
                <w:szCs w:val="18"/>
              </w:rPr>
              <w:t>toDate</w:t>
            </w:r>
            <w:proofErr w:type="spellEnd"/>
            <w:r w:rsidRPr="001273F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gramEnd"/>
            <w:r w:rsidRPr="001273FF">
              <w:rPr>
                <w:rFonts w:ascii="Arial" w:hAnsi="Arial" w:cs="Arial"/>
                <w:b/>
                <w:bCs/>
                <w:sz w:val="18"/>
                <w:szCs w:val="18"/>
              </w:rPr>
              <w:t>'June 3, 1990')}}</w:t>
            </w:r>
            <w:r>
              <w:rPr>
                <w:rFonts w:ascii="Arial" w:hAnsi="Arial" w:cs="Arial"/>
                <w:sz w:val="18"/>
                <w:szCs w:val="18"/>
              </w:rPr>
              <w:t xml:space="preserve"> by </w:t>
            </w:r>
            <w:r w:rsidRPr="009D7B9D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Pr="009D7B9D">
              <w:rPr>
                <w:rFonts w:ascii="Arial" w:hAnsi="Arial" w:cs="Arial"/>
                <w:sz w:val="18"/>
                <w:szCs w:val="18"/>
              </w:rPr>
              <w:t>user.name_on_docs</w:t>
            </w:r>
            <w:proofErr w:type="spellEnd"/>
            <w:r w:rsidRPr="009D7B9D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</w:tbl>
    <w:p w14:paraId="791225CA" w14:textId="77777777" w:rsidR="001273FF" w:rsidRDefault="001273FF">
      <w:pPr>
        <w:rPr>
          <w:rFonts w:ascii="Arial" w:hAnsi="Arial" w:cs="Arial"/>
          <w:sz w:val="20"/>
          <w:szCs w:val="20"/>
        </w:rPr>
      </w:pPr>
    </w:p>
    <w:p w14:paraId="366A9A9F" w14:textId="0877DAD0" w:rsidR="00043F78" w:rsidRPr="00002C5F" w:rsidRDefault="00701F4D">
      <w:pPr>
        <w:rPr>
          <w:rFonts w:ascii="Arial" w:hAnsi="Arial" w:cs="Arial"/>
          <w:sz w:val="20"/>
          <w:szCs w:val="20"/>
        </w:rPr>
      </w:pPr>
      <w:r w:rsidRPr="00002C5F">
        <w:rPr>
          <w:rFonts w:ascii="Arial" w:hAnsi="Arial" w:cs="Arial"/>
          <w:sz w:val="20"/>
          <w:szCs w:val="20"/>
        </w:rPr>
        <w:t>{%</w:t>
      </w:r>
      <w:r w:rsidR="006A4096" w:rsidRPr="00002C5F">
        <w:rPr>
          <w:rFonts w:ascii="Arial" w:hAnsi="Arial" w:cs="Arial"/>
          <w:sz w:val="20"/>
          <w:szCs w:val="20"/>
        </w:rPr>
        <w:t xml:space="preserve">p if </w:t>
      </w:r>
      <w:proofErr w:type="spellStart"/>
      <w:r w:rsidR="006A4096" w:rsidRPr="00002C5F">
        <w:rPr>
          <w:rFonts w:ascii="Arial" w:hAnsi="Arial" w:cs="Arial"/>
          <w:sz w:val="20"/>
          <w:szCs w:val="20"/>
        </w:rPr>
        <w:t>lawyer_</w:t>
      </w:r>
      <w:proofErr w:type="gramStart"/>
      <w:r w:rsidR="006A4096" w:rsidRPr="00002C5F">
        <w:rPr>
          <w:rFonts w:ascii="Arial" w:hAnsi="Arial" w:cs="Arial"/>
          <w:sz w:val="20"/>
          <w:szCs w:val="20"/>
        </w:rPr>
        <w:t>filter</w:t>
      </w:r>
      <w:proofErr w:type="spellEnd"/>
      <w:r w:rsidR="006A4096" w:rsidRPr="00002C5F">
        <w:rPr>
          <w:rFonts w:ascii="Arial" w:hAnsi="Arial" w:cs="Arial"/>
          <w:sz w:val="20"/>
          <w:szCs w:val="20"/>
        </w:rPr>
        <w:t xml:space="preserve"> !</w:t>
      </w:r>
      <w:proofErr w:type="gramEnd"/>
      <w:r w:rsidR="006A4096" w:rsidRPr="00002C5F">
        <w:rPr>
          <w:rFonts w:ascii="Arial" w:hAnsi="Arial" w:cs="Arial"/>
          <w:sz w:val="20"/>
          <w:szCs w:val="20"/>
        </w:rPr>
        <w:t xml:space="preserve">= “All” </w:t>
      </w:r>
      <w:r w:rsidRPr="00002C5F">
        <w:rPr>
          <w:rFonts w:ascii="Arial" w:hAnsi="Arial" w:cs="Arial"/>
          <w:sz w:val="20"/>
          <w:szCs w:val="20"/>
        </w:rPr>
        <w:t>%}</w:t>
      </w:r>
    </w:p>
    <w:tbl>
      <w:tblPr>
        <w:tblStyle w:val="TableGrid"/>
        <w:tblW w:w="14040" w:type="dxa"/>
        <w:tblInd w:w="18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5400"/>
        <w:gridCol w:w="1350"/>
        <w:gridCol w:w="720"/>
        <w:gridCol w:w="4950"/>
      </w:tblGrid>
      <w:tr w:rsidR="006A4096" w:rsidRPr="00002C5F" w14:paraId="2B33406D" w14:textId="77777777" w:rsidTr="0028593A">
        <w:trPr>
          <w:cantSplit/>
          <w:tblHeader/>
        </w:trPr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66886E7C" w14:textId="77777777" w:rsidR="006A4096" w:rsidRPr="00002C5F" w:rsidRDefault="006A4096" w:rsidP="00413EF5">
            <w:pPr>
              <w:spacing w:before="40" w:after="40"/>
              <w:ind w:left="-90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80778064"/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Matter Number</w:t>
            </w:r>
          </w:p>
        </w:tc>
        <w:tc>
          <w:tcPr>
            <w:tcW w:w="54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1750E42" w14:textId="6C49C57C" w:rsidR="006A4096" w:rsidRPr="00002C5F" w:rsidRDefault="006A4096" w:rsidP="00413EF5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Corporation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</w:tcPr>
          <w:p w14:paraId="32B0DD7C" w14:textId="77777777" w:rsidR="006A4096" w:rsidRPr="00002C5F" w:rsidRDefault="006A4096" w:rsidP="00413EF5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MB Number</w:t>
            </w:r>
          </w:p>
        </w:tc>
        <w:tc>
          <w:tcPr>
            <w:tcW w:w="567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03D410D8" w14:textId="51B56625" w:rsidR="006A4096" w:rsidRPr="00002C5F" w:rsidRDefault="006A4096" w:rsidP="006A4096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6A4096" w:rsidRPr="00002C5F" w14:paraId="0CC528CD" w14:textId="77777777" w:rsidTr="0028593A">
        <w:trPr>
          <w:cantSplit/>
        </w:trPr>
        <w:tc>
          <w:tcPr>
            <w:tcW w:w="1404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8B6C43" w14:textId="270F3C94" w:rsidR="006A4096" w:rsidRPr="00002C5F" w:rsidRDefault="00701F4D" w:rsidP="006A4096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sz w:val="20"/>
                <w:szCs w:val="20"/>
              </w:rPr>
              <w:t>{%</w:t>
            </w:r>
            <w:r w:rsidR="006A4096" w:rsidRPr="00002C5F">
              <w:rPr>
                <w:rFonts w:ascii="Arial" w:hAnsi="Arial" w:cs="Arial"/>
                <w:sz w:val="20"/>
                <w:szCs w:val="20"/>
              </w:rPr>
              <w:t xml:space="preserve">tr for </w:t>
            </w:r>
            <w:proofErr w:type="spellStart"/>
            <w:r w:rsidR="006A4096" w:rsidRPr="00002C5F">
              <w:rPr>
                <w:rFonts w:ascii="Arial" w:hAnsi="Arial" w:cs="Arial"/>
                <w:sz w:val="20"/>
                <w:szCs w:val="20"/>
              </w:rPr>
              <w:t>corp</w:t>
            </w:r>
            <w:proofErr w:type="spellEnd"/>
            <w:r w:rsidR="006A4096" w:rsidRPr="00002C5F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6A4096" w:rsidRPr="00002C5F">
              <w:rPr>
                <w:rFonts w:ascii="Arial" w:hAnsi="Arial" w:cs="Arial"/>
                <w:sz w:val="20"/>
                <w:szCs w:val="20"/>
              </w:rPr>
              <w:t>corp_list</w:t>
            </w:r>
            <w:proofErr w:type="spellEnd"/>
            <w:r w:rsidR="006A4096" w:rsidRPr="00002C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2C5F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6A4096" w:rsidRPr="00002C5F" w14:paraId="26537217" w14:textId="77777777" w:rsidTr="0028593A">
        <w:trPr>
          <w:cantSplit/>
        </w:trPr>
        <w:tc>
          <w:tcPr>
            <w:tcW w:w="14040" w:type="dxa"/>
            <w:gridSpan w:val="5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FC65262" w14:textId="567A8661" w:rsidR="006A4096" w:rsidRPr="00002C5F" w:rsidRDefault="00701F4D" w:rsidP="006A409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02C5F">
              <w:rPr>
                <w:rFonts w:ascii="Arial" w:hAnsi="Arial" w:cs="Arial"/>
                <w:sz w:val="20"/>
                <w:szCs w:val="20"/>
              </w:rPr>
              <w:t>{%</w:t>
            </w:r>
            <w:r w:rsidR="006A4096" w:rsidRPr="00002C5F">
              <w:rPr>
                <w:rFonts w:ascii="Arial" w:hAnsi="Arial" w:cs="Arial"/>
                <w:sz w:val="20"/>
                <w:szCs w:val="20"/>
              </w:rPr>
              <w:t>tr if (</w:t>
            </w:r>
            <w:proofErr w:type="spellStart"/>
            <w:proofErr w:type="gramStart"/>
            <w:r w:rsidR="006A4096" w:rsidRPr="00002C5F">
              <w:rPr>
                <w:rFonts w:ascii="Arial" w:hAnsi="Arial" w:cs="Arial"/>
                <w:sz w:val="20"/>
                <w:szCs w:val="20"/>
              </w:rPr>
              <w:t>loop.index</w:t>
            </w:r>
            <w:proofErr w:type="spellEnd"/>
            <w:proofErr w:type="gramEnd"/>
            <w:r w:rsidR="006A4096" w:rsidRPr="00002C5F">
              <w:rPr>
                <w:rFonts w:ascii="Arial" w:hAnsi="Arial" w:cs="Arial"/>
                <w:sz w:val="20"/>
                <w:szCs w:val="20"/>
              </w:rPr>
              <w:t xml:space="preserve">) is not </w:t>
            </w:r>
            <w:proofErr w:type="spellStart"/>
            <w:r w:rsidR="006A4096" w:rsidRPr="00002C5F">
              <w:rPr>
                <w:rFonts w:ascii="Arial" w:hAnsi="Arial" w:cs="Arial"/>
                <w:sz w:val="20"/>
                <w:szCs w:val="20"/>
              </w:rPr>
              <w:t>divisibleby</w:t>
            </w:r>
            <w:proofErr w:type="spellEnd"/>
            <w:r w:rsidR="006A4096" w:rsidRPr="00002C5F">
              <w:rPr>
                <w:rFonts w:ascii="Arial" w:hAnsi="Arial" w:cs="Arial"/>
                <w:sz w:val="20"/>
                <w:szCs w:val="20"/>
              </w:rPr>
              <w:t xml:space="preserve"> 2 </w:t>
            </w:r>
            <w:r w:rsidRPr="00002C5F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111A59" w:rsidRPr="00002C5F" w14:paraId="77C64C86" w14:textId="77777777" w:rsidTr="0028593A">
        <w:trPr>
          <w:cantSplit/>
        </w:trPr>
        <w:tc>
          <w:tcPr>
            <w:tcW w:w="1620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08C03A0E" w14:textId="16EB099F" w:rsidR="00111A59" w:rsidRPr="00002C5F" w:rsidRDefault="00111A59" w:rsidP="00B602A4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corp.matter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_number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5400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5FF2A96" w14:textId="77777777" w:rsidR="00111A59" w:rsidRDefault="00111A59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{{</w:t>
            </w:r>
            <w:proofErr w:type="spellStart"/>
            <w:proofErr w:type="gramStart"/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corp.matter</w:t>
            </w:r>
            <w:proofErr w:type="spellEnd"/>
            <w:proofErr w:type="gramEnd"/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}}</w:t>
            </w:r>
          </w:p>
          <w:p w14:paraId="2F1D27EC" w14:textId="5911A1A5" w:rsidR="004954DD" w:rsidRPr="004954DD" w:rsidRDefault="004954DD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corp.client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1350" w:type="dxa"/>
            <w:vMerge w:val="restart"/>
            <w:tcBorders>
              <w:top w:val="single" w:sz="2" w:space="0" w:color="auto"/>
            </w:tcBorders>
            <w:vAlign w:val="center"/>
          </w:tcPr>
          <w:p w14:paraId="0C91438E" w14:textId="05FAB5F0" w:rsidR="00111A59" w:rsidRPr="00002C5F" w:rsidRDefault="00111A59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corp.min_book_num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BD9689E" w14:textId="2524A4E3" w:rsidR="00111A59" w:rsidRPr="00002C5F" w:rsidRDefault="00111A59" w:rsidP="0089749E">
            <w:pPr>
              <w:keepNext/>
              <w:keepLines/>
              <w:spacing w:before="40" w:after="40"/>
              <w:ind w:right="-108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MB</w:t>
            </w:r>
          </w:p>
        </w:tc>
        <w:tc>
          <w:tcPr>
            <w:tcW w:w="49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DFA6CCE" w14:textId="0F54EE79" w:rsidR="00111A59" w:rsidRPr="00002C5F" w:rsidRDefault="00111A59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 w:rsidR="00866FA0" w:rsidRPr="00002C5F">
              <w:rPr>
                <w:rFonts w:ascii="Arial" w:hAnsi="Arial" w:cs="Arial"/>
                <w:bCs/>
                <w:sz w:val="20"/>
                <w:szCs w:val="20"/>
              </w:rPr>
              <w:t>status</w:t>
            </w:r>
            <w:proofErr w:type="spellEnd"/>
            <w:r w:rsidR="00866FA0" w:rsidRPr="00002C5F">
              <w:rPr>
                <w:rFonts w:ascii="Arial" w:hAnsi="Arial" w:cs="Arial"/>
                <w:bCs/>
                <w:sz w:val="20"/>
                <w:szCs w:val="20"/>
              </w:rPr>
              <w:t xml:space="preserve"> == True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%}In{%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elif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not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%}Out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corp.mb_check_out_date|</w:t>
            </w:r>
            <w:r w:rsidR="003150FA" w:rsidRPr="00002C5F">
              <w:rPr>
                <w:rFonts w:ascii="Arial" w:hAnsi="Arial" w:cs="Arial"/>
                <w:bCs/>
                <w:sz w:val="20"/>
                <w:szCs w:val="20"/>
              </w:rPr>
              <w:t>toDate</w:t>
            </w:r>
            <w:proofErr w:type="spellEnd"/>
            <w:r w:rsidR="003150FA" w:rsidRPr="00002C5F">
              <w:rPr>
                <w:rFonts w:ascii="Arial" w:hAnsi="Arial" w:cs="Arial"/>
                <w:bCs/>
                <w:sz w:val="20"/>
                <w:szCs w:val="20"/>
              </w:rPr>
              <w:t>('Jun</w:t>
            </w:r>
            <w:r w:rsidR="000C73DF" w:rsidRPr="00002C5F">
              <w:rPr>
                <w:rFonts w:ascii="Arial" w:hAnsi="Arial" w:cs="Arial"/>
                <w:bCs/>
                <w:sz w:val="20"/>
                <w:szCs w:val="20"/>
              </w:rPr>
              <w:t xml:space="preserve"> 3, 1990')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>}} by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corp.mb_check_out_by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}}{% endif %}</w:t>
            </w:r>
          </w:p>
          <w:p w14:paraId="4B2CDFD8" w14:textId="7F5187A5" w:rsidR="00111A59" w:rsidRPr="00002C5F" w:rsidRDefault="00111A59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="00516821" w:rsidRPr="00002C5F">
              <w:rPr>
                <w:rFonts w:ascii="Arial" w:hAnsi="Arial" w:cs="Arial"/>
                <w:bCs/>
                <w:sz w:val="20"/>
                <w:szCs w:val="20"/>
              </w:rPr>
              <w:t>corp.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>mb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_expected_</w:t>
            </w:r>
            <w:r w:rsidR="004F164C" w:rsidRPr="00002C5F">
              <w:rPr>
                <w:rFonts w:ascii="Arial" w:hAnsi="Arial" w:cs="Arial"/>
                <w:bCs/>
                <w:sz w:val="20"/>
                <w:szCs w:val="20"/>
              </w:rPr>
              <w:t>return</w:t>
            </w:r>
            <w:r w:rsidR="003A5B4C" w:rsidRPr="00002C5F">
              <w:rPr>
                <w:rFonts w:ascii="Arial" w:hAnsi="Arial" w:cs="Arial"/>
                <w:bCs/>
                <w:sz w:val="20"/>
                <w:szCs w:val="20"/>
              </w:rPr>
              <w:t>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1394467A" w14:textId="484D5087" w:rsidR="00111A59" w:rsidRPr="00002C5F" w:rsidRDefault="00111A59" w:rsidP="0089749E">
            <w:pPr>
              <w:keepNext/>
              <w:keepLines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sz w:val="20"/>
                <w:szCs w:val="20"/>
              </w:rPr>
              <w:t>Expected: {{</w:t>
            </w:r>
            <w:proofErr w:type="spellStart"/>
            <w:proofErr w:type="gramStart"/>
            <w:r w:rsidRPr="00002C5F">
              <w:rPr>
                <w:rFonts w:ascii="Arial" w:hAnsi="Arial" w:cs="Arial"/>
                <w:b/>
                <w:sz w:val="20"/>
                <w:szCs w:val="20"/>
              </w:rPr>
              <w:t>corp.mb</w:t>
            </w:r>
            <w:proofErr w:type="gramEnd"/>
            <w:r w:rsidRPr="00002C5F">
              <w:rPr>
                <w:rFonts w:ascii="Arial" w:hAnsi="Arial" w:cs="Arial"/>
                <w:b/>
                <w:sz w:val="20"/>
                <w:szCs w:val="20"/>
              </w:rPr>
              <w:t>_expected_return</w:t>
            </w:r>
            <w:r w:rsidR="001B1D99" w:rsidRPr="00002C5F">
              <w:rPr>
                <w:rFonts w:ascii="Arial" w:hAnsi="Arial" w:cs="Arial"/>
                <w:b/>
                <w:sz w:val="20"/>
                <w:szCs w:val="20"/>
              </w:rPr>
              <w:t>|toDate</w:t>
            </w:r>
            <w:proofErr w:type="spellEnd"/>
            <w:r w:rsidR="001B1D99" w:rsidRPr="00002C5F">
              <w:rPr>
                <w:rFonts w:ascii="Arial" w:hAnsi="Arial" w:cs="Arial"/>
                <w:b/>
                <w:sz w:val="20"/>
                <w:szCs w:val="20"/>
              </w:rPr>
              <w:t>(‘Jun 3, 1990’)</w:t>
            </w:r>
            <w:r w:rsidRPr="00002C5F">
              <w:rPr>
                <w:rFonts w:ascii="Arial" w:hAnsi="Arial" w:cs="Arial"/>
                <w:b/>
                <w:sz w:val="20"/>
                <w:szCs w:val="20"/>
              </w:rPr>
              <w:t>}}</w:t>
            </w:r>
          </w:p>
          <w:p w14:paraId="1E8F3A8F" w14:textId="3A60641A" w:rsidR="00111A59" w:rsidRPr="00002C5F" w:rsidRDefault="00111A59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</w:tc>
      </w:tr>
      <w:tr w:rsidR="00D03512" w:rsidRPr="00002C5F" w14:paraId="42EB90ED" w14:textId="77777777" w:rsidTr="0028593A">
        <w:trPr>
          <w:cantSplit/>
        </w:trPr>
        <w:tc>
          <w:tcPr>
            <w:tcW w:w="1620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D72A2F3" w14:textId="77777777" w:rsidR="00D03512" w:rsidRPr="00002C5F" w:rsidRDefault="00D03512" w:rsidP="00D03512">
            <w:pPr>
              <w:spacing w:before="40" w:after="40"/>
              <w:ind w:left="-90" w:right="-108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0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4F03887" w14:textId="77777777" w:rsidR="00D03512" w:rsidRPr="00002C5F" w:rsidRDefault="00D03512" w:rsidP="00D03512">
            <w:pPr>
              <w:spacing w:before="40" w:after="40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2" w:space="0" w:color="auto"/>
            </w:tcBorders>
          </w:tcPr>
          <w:p w14:paraId="1EB56432" w14:textId="77777777" w:rsidR="00D03512" w:rsidRPr="00002C5F" w:rsidRDefault="00D03512" w:rsidP="00D03512">
            <w:pPr>
              <w:spacing w:before="40" w:after="40"/>
              <w:ind w:right="-108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FD191C8" w14:textId="09D66A37" w:rsidR="00D03512" w:rsidRPr="00002C5F" w:rsidRDefault="00D03512" w:rsidP="00D03512">
            <w:pPr>
              <w:spacing w:before="40" w:after="40"/>
              <w:ind w:right="-108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Seal</w:t>
            </w:r>
          </w:p>
        </w:tc>
        <w:tc>
          <w:tcPr>
            <w:tcW w:w="495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2D7F8DF" w14:textId="77777777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_status|answered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327329AD" w14:textId="68BADA97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== True %}In{%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elif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not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%}Out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corp.seal_check_out_date|</w:t>
            </w:r>
            <w:r w:rsidRPr="00002C5F">
              <w:rPr>
                <w:rFonts w:ascii="Arial" w:hAnsi="Arial" w:cs="Arial"/>
                <w:sz w:val="20"/>
                <w:szCs w:val="20"/>
              </w:rPr>
              <w:t>toDate</w:t>
            </w:r>
            <w:proofErr w:type="spellEnd"/>
            <w:r w:rsidR="003150FA" w:rsidRPr="00002C5F">
              <w:rPr>
                <w:rFonts w:ascii="Arial" w:hAnsi="Arial" w:cs="Arial"/>
                <w:sz w:val="20"/>
                <w:szCs w:val="20"/>
              </w:rPr>
              <w:t>('Jun</w:t>
            </w:r>
            <w:r w:rsidRPr="00002C5F">
              <w:rPr>
                <w:rFonts w:ascii="Arial" w:hAnsi="Arial" w:cs="Arial"/>
                <w:sz w:val="20"/>
                <w:szCs w:val="20"/>
              </w:rPr>
              <w:t xml:space="preserve"> 3, 1990')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>}} by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corp.seal_check_out_by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}}{% endif %}</w:t>
            </w:r>
          </w:p>
          <w:p w14:paraId="0712A134" w14:textId="77777777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else %}</w:t>
            </w:r>
          </w:p>
          <w:p w14:paraId="70BEF9B7" w14:textId="77777777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None</w:t>
            </w:r>
          </w:p>
          <w:p w14:paraId="697ED9AA" w14:textId="77777777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  <w:p w14:paraId="42713616" w14:textId="77777777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_expected_return|answered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0C34AFFB" w14:textId="10E1C26A" w:rsidR="00D03512" w:rsidRPr="00002C5F" w:rsidRDefault="00D03512" w:rsidP="00D03512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sz w:val="20"/>
                <w:szCs w:val="20"/>
              </w:rPr>
              <w:t>Expected: {{</w:t>
            </w:r>
            <w:proofErr w:type="spellStart"/>
            <w:proofErr w:type="gramStart"/>
            <w:r w:rsidRPr="00002C5F">
              <w:rPr>
                <w:rFonts w:ascii="Arial" w:hAnsi="Arial" w:cs="Arial"/>
                <w:b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/>
                <w:sz w:val="20"/>
                <w:szCs w:val="20"/>
              </w:rPr>
              <w:t>_expected_return</w:t>
            </w:r>
            <w:r w:rsidR="003150FA" w:rsidRPr="00002C5F">
              <w:rPr>
                <w:rFonts w:ascii="Arial" w:hAnsi="Arial" w:cs="Arial"/>
                <w:b/>
                <w:sz w:val="20"/>
                <w:szCs w:val="20"/>
              </w:rPr>
              <w:t>|toDate</w:t>
            </w:r>
            <w:proofErr w:type="spellEnd"/>
            <w:r w:rsidR="003150FA" w:rsidRPr="00002C5F">
              <w:rPr>
                <w:rFonts w:ascii="Arial" w:hAnsi="Arial" w:cs="Arial"/>
                <w:b/>
                <w:sz w:val="20"/>
                <w:szCs w:val="20"/>
              </w:rPr>
              <w:t>(‘Jun</w:t>
            </w:r>
            <w:r w:rsidRPr="00002C5F">
              <w:rPr>
                <w:rFonts w:ascii="Arial" w:hAnsi="Arial" w:cs="Arial"/>
                <w:b/>
                <w:sz w:val="20"/>
                <w:szCs w:val="20"/>
              </w:rPr>
              <w:t xml:space="preserve"> 3, 1990’)}}</w:t>
            </w:r>
          </w:p>
          <w:p w14:paraId="15D2614D" w14:textId="5C4FD652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</w:tc>
      </w:tr>
      <w:tr w:rsidR="00D03512" w:rsidRPr="00002C5F" w14:paraId="2025FAC6" w14:textId="77777777" w:rsidTr="0028593A">
        <w:trPr>
          <w:cantSplit/>
        </w:trPr>
        <w:tc>
          <w:tcPr>
            <w:tcW w:w="14040" w:type="dxa"/>
            <w:gridSpan w:val="5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C1DD94B" w14:textId="5A6B7736" w:rsidR="00D03512" w:rsidRPr="00002C5F" w:rsidRDefault="00D03512" w:rsidP="00D0351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02C5F">
              <w:rPr>
                <w:rFonts w:ascii="Arial" w:hAnsi="Arial" w:cs="Arial"/>
                <w:sz w:val="20"/>
                <w:szCs w:val="20"/>
              </w:rPr>
              <w:t>{%tr else %}</w:t>
            </w:r>
          </w:p>
        </w:tc>
      </w:tr>
      <w:tr w:rsidR="00D03512" w:rsidRPr="00002C5F" w14:paraId="31D0B086" w14:textId="77777777" w:rsidTr="0028593A">
        <w:trPr>
          <w:cantSplit/>
        </w:trPr>
        <w:tc>
          <w:tcPr>
            <w:tcW w:w="1620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7FED18" w14:textId="10A4F4C8" w:rsidR="00D03512" w:rsidRPr="00002C5F" w:rsidRDefault="00D03512" w:rsidP="00B602A4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lastRenderedPageBreak/>
              <w:t>{{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corp.matter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_number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5400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D46740A" w14:textId="77777777" w:rsidR="00DF7AD1" w:rsidRDefault="00DF7AD1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{{</w:t>
            </w:r>
            <w:proofErr w:type="spellStart"/>
            <w:proofErr w:type="gramStart"/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corp.matter</w:t>
            </w:r>
            <w:proofErr w:type="spellEnd"/>
            <w:proofErr w:type="gramEnd"/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}}</w:t>
            </w:r>
          </w:p>
          <w:p w14:paraId="4D449A3D" w14:textId="22DE7DA0" w:rsidR="00D03512" w:rsidRPr="00002C5F" w:rsidRDefault="00DF7AD1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corp.client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1350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BDE038E" w14:textId="65D17FF3" w:rsidR="00D03512" w:rsidRPr="00002C5F" w:rsidRDefault="00D03512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corp.min_book_num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14:paraId="6F3B3FEA" w14:textId="01B579FB" w:rsidR="00D03512" w:rsidRPr="00002C5F" w:rsidRDefault="00D03512" w:rsidP="0089749E">
            <w:pPr>
              <w:keepNext/>
              <w:keepLines/>
              <w:spacing w:before="40" w:after="40"/>
              <w:ind w:right="-108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MB</w:t>
            </w:r>
          </w:p>
        </w:tc>
        <w:tc>
          <w:tcPr>
            <w:tcW w:w="4950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D593517" w14:textId="5ED7A096" w:rsidR="00D03512" w:rsidRPr="00002C5F" w:rsidRDefault="00D03512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== True %}In{%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elif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not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%}Out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corp.mb_check_out_date|</w:t>
            </w:r>
            <w:r w:rsidR="003150FA" w:rsidRPr="00002C5F">
              <w:rPr>
                <w:rFonts w:ascii="Arial" w:hAnsi="Arial" w:cs="Arial"/>
                <w:sz w:val="20"/>
                <w:szCs w:val="20"/>
              </w:rPr>
              <w:t>toDate</w:t>
            </w:r>
            <w:proofErr w:type="spellEnd"/>
            <w:r w:rsidR="003150FA" w:rsidRPr="00002C5F">
              <w:rPr>
                <w:rFonts w:ascii="Arial" w:hAnsi="Arial" w:cs="Arial"/>
                <w:sz w:val="20"/>
                <w:szCs w:val="20"/>
              </w:rPr>
              <w:t>('Jun</w:t>
            </w:r>
            <w:r w:rsidRPr="00002C5F">
              <w:rPr>
                <w:rFonts w:ascii="Arial" w:hAnsi="Arial" w:cs="Arial"/>
                <w:sz w:val="20"/>
                <w:szCs w:val="20"/>
              </w:rPr>
              <w:t xml:space="preserve"> 3, 1990')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>}} by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corp.mb_check_out_by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}}{% endif %}</w:t>
            </w:r>
          </w:p>
          <w:p w14:paraId="42569EF4" w14:textId="70EBBB60" w:rsidR="00D03512" w:rsidRPr="00002C5F" w:rsidRDefault="00D03512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_expected_return|answered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101CCA30" w14:textId="11388D49" w:rsidR="00D03512" w:rsidRPr="00002C5F" w:rsidRDefault="00D03512" w:rsidP="0089749E">
            <w:pPr>
              <w:keepNext/>
              <w:keepLines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sz w:val="20"/>
                <w:szCs w:val="20"/>
              </w:rPr>
              <w:t>Expected: {{</w:t>
            </w:r>
            <w:proofErr w:type="spellStart"/>
            <w:proofErr w:type="gramStart"/>
            <w:r w:rsidRPr="00002C5F">
              <w:rPr>
                <w:rFonts w:ascii="Arial" w:hAnsi="Arial" w:cs="Arial"/>
                <w:b/>
                <w:sz w:val="20"/>
                <w:szCs w:val="20"/>
              </w:rPr>
              <w:t>corp.mb</w:t>
            </w:r>
            <w:proofErr w:type="gramEnd"/>
            <w:r w:rsidRPr="00002C5F">
              <w:rPr>
                <w:rFonts w:ascii="Arial" w:hAnsi="Arial" w:cs="Arial"/>
                <w:b/>
                <w:sz w:val="20"/>
                <w:szCs w:val="20"/>
              </w:rPr>
              <w:t>_expected_return|toDate</w:t>
            </w:r>
            <w:proofErr w:type="spellEnd"/>
            <w:r w:rsidRPr="00002C5F">
              <w:rPr>
                <w:rFonts w:ascii="Arial" w:hAnsi="Arial" w:cs="Arial"/>
                <w:b/>
                <w:sz w:val="20"/>
                <w:szCs w:val="20"/>
              </w:rPr>
              <w:t>(‘Jun 3, 1990’)}}</w:t>
            </w:r>
          </w:p>
          <w:p w14:paraId="4F0FF256" w14:textId="3B855B38" w:rsidR="00D03512" w:rsidRPr="00002C5F" w:rsidRDefault="00D03512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</w:tc>
      </w:tr>
      <w:tr w:rsidR="00D03512" w:rsidRPr="00002C5F" w14:paraId="2CD47971" w14:textId="77777777" w:rsidTr="0028593A">
        <w:trPr>
          <w:cantSplit/>
        </w:trPr>
        <w:tc>
          <w:tcPr>
            <w:tcW w:w="1620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E10D202" w14:textId="77777777" w:rsidR="00D03512" w:rsidRPr="00002C5F" w:rsidRDefault="00D03512" w:rsidP="00D03512">
            <w:pPr>
              <w:spacing w:before="40" w:after="40"/>
              <w:ind w:left="-90" w:right="-108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00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A76090" w14:textId="77777777" w:rsidR="00D03512" w:rsidRPr="00002C5F" w:rsidRDefault="00D03512" w:rsidP="00D03512">
            <w:pPr>
              <w:spacing w:before="40" w:after="40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</w:tcPr>
          <w:p w14:paraId="67302A55" w14:textId="77777777" w:rsidR="00D03512" w:rsidRPr="00002C5F" w:rsidRDefault="00D03512" w:rsidP="00D03512">
            <w:pPr>
              <w:spacing w:before="40" w:after="40"/>
              <w:ind w:right="-108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14:paraId="3DD4FDA8" w14:textId="2A1535ED" w:rsidR="00D03512" w:rsidRPr="00002C5F" w:rsidRDefault="00D03512" w:rsidP="00D03512">
            <w:pPr>
              <w:spacing w:before="40" w:after="40"/>
              <w:ind w:right="-108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Seal</w:t>
            </w:r>
          </w:p>
        </w:tc>
        <w:tc>
          <w:tcPr>
            <w:tcW w:w="4950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14:paraId="5657D037" w14:textId="77777777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_status|answered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01DBB89C" w14:textId="6F0D6233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== True %}In{%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elif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not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%}Out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corp.seal_check_out_date|</w:t>
            </w:r>
            <w:r w:rsidR="003150FA" w:rsidRPr="00002C5F">
              <w:rPr>
                <w:rFonts w:ascii="Arial" w:hAnsi="Arial" w:cs="Arial"/>
                <w:sz w:val="20"/>
                <w:szCs w:val="20"/>
              </w:rPr>
              <w:t>toDate</w:t>
            </w:r>
            <w:proofErr w:type="spellEnd"/>
            <w:r w:rsidR="003150FA" w:rsidRPr="00002C5F">
              <w:rPr>
                <w:rFonts w:ascii="Arial" w:hAnsi="Arial" w:cs="Arial"/>
                <w:sz w:val="20"/>
                <w:szCs w:val="20"/>
              </w:rPr>
              <w:t>('Jun</w:t>
            </w:r>
            <w:r w:rsidRPr="00002C5F">
              <w:rPr>
                <w:rFonts w:ascii="Arial" w:hAnsi="Arial" w:cs="Arial"/>
                <w:sz w:val="20"/>
                <w:szCs w:val="20"/>
              </w:rPr>
              <w:t xml:space="preserve"> 3, 1990')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>}} by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corp.seal_check_out_by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}}{% endif %}</w:t>
            </w:r>
          </w:p>
          <w:p w14:paraId="6545D7FD" w14:textId="77777777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else %}</w:t>
            </w:r>
          </w:p>
          <w:p w14:paraId="437C0245" w14:textId="77777777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None</w:t>
            </w:r>
          </w:p>
          <w:p w14:paraId="076FD721" w14:textId="77777777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  <w:p w14:paraId="689CBA18" w14:textId="77777777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_expected_return|answered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5F9C11E5" w14:textId="6F7D3CC7" w:rsidR="00D03512" w:rsidRPr="00002C5F" w:rsidRDefault="00D03512" w:rsidP="00D03512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sz w:val="20"/>
                <w:szCs w:val="20"/>
              </w:rPr>
              <w:t>Expected: {{</w:t>
            </w:r>
            <w:proofErr w:type="spellStart"/>
            <w:proofErr w:type="gramStart"/>
            <w:r w:rsidRPr="00002C5F">
              <w:rPr>
                <w:rFonts w:ascii="Arial" w:hAnsi="Arial" w:cs="Arial"/>
                <w:b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/>
                <w:sz w:val="20"/>
                <w:szCs w:val="20"/>
              </w:rPr>
              <w:t>_expected_return|toDate</w:t>
            </w:r>
            <w:proofErr w:type="spellEnd"/>
            <w:r w:rsidRPr="00002C5F">
              <w:rPr>
                <w:rFonts w:ascii="Arial" w:hAnsi="Arial" w:cs="Arial"/>
                <w:b/>
                <w:sz w:val="20"/>
                <w:szCs w:val="20"/>
              </w:rPr>
              <w:t>(‘Jun 3, 1990’)}}</w:t>
            </w:r>
          </w:p>
          <w:p w14:paraId="2F13FCC2" w14:textId="01675C9B" w:rsidR="00D03512" w:rsidRPr="00002C5F" w:rsidRDefault="00D03512" w:rsidP="00D03512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</w:tc>
      </w:tr>
      <w:tr w:rsidR="00D03512" w:rsidRPr="00002C5F" w14:paraId="0CE71E66" w14:textId="77777777" w:rsidTr="0028593A">
        <w:trPr>
          <w:cantSplit/>
        </w:trPr>
        <w:tc>
          <w:tcPr>
            <w:tcW w:w="1404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EC6B8F" w14:textId="6F41AF53" w:rsidR="00D03512" w:rsidRPr="00002C5F" w:rsidRDefault="00D03512" w:rsidP="00D0351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02C5F">
              <w:rPr>
                <w:rFonts w:ascii="Arial" w:hAnsi="Arial" w:cs="Arial"/>
                <w:sz w:val="20"/>
                <w:szCs w:val="20"/>
              </w:rPr>
              <w:t>{%tr endif %}</w:t>
            </w:r>
          </w:p>
        </w:tc>
      </w:tr>
      <w:tr w:rsidR="00D03512" w:rsidRPr="00002C5F" w14:paraId="1FEA2CE6" w14:textId="77777777" w:rsidTr="0028593A">
        <w:trPr>
          <w:cantSplit/>
        </w:trPr>
        <w:tc>
          <w:tcPr>
            <w:tcW w:w="14040" w:type="dxa"/>
            <w:gridSpan w:val="5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2A0DA78" w14:textId="3A20F3BA" w:rsidR="00D03512" w:rsidRPr="00002C5F" w:rsidRDefault="00D03512" w:rsidP="00D0351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02C5F">
              <w:rPr>
                <w:rFonts w:ascii="Arial" w:hAnsi="Arial" w:cs="Arial"/>
                <w:sz w:val="20"/>
                <w:szCs w:val="20"/>
              </w:rPr>
              <w:t xml:space="preserve">{%tr </w:t>
            </w:r>
            <w:proofErr w:type="spellStart"/>
            <w:r w:rsidRPr="00002C5F"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 w:rsidRPr="00002C5F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</w:tbl>
    <w:bookmarkEnd w:id="0"/>
    <w:p w14:paraId="54A8A8F4" w14:textId="36DB50E4" w:rsidR="006A4096" w:rsidRPr="00002C5F" w:rsidRDefault="00701F4D">
      <w:pPr>
        <w:rPr>
          <w:rFonts w:ascii="Arial" w:hAnsi="Arial" w:cs="Arial"/>
          <w:sz w:val="20"/>
          <w:szCs w:val="20"/>
        </w:rPr>
      </w:pPr>
      <w:r w:rsidRPr="00002C5F">
        <w:rPr>
          <w:rFonts w:ascii="Arial" w:hAnsi="Arial" w:cs="Arial"/>
          <w:sz w:val="20"/>
          <w:szCs w:val="20"/>
        </w:rPr>
        <w:t>{%</w:t>
      </w:r>
      <w:r w:rsidR="006A4096" w:rsidRPr="00002C5F">
        <w:rPr>
          <w:rFonts w:ascii="Arial" w:hAnsi="Arial" w:cs="Arial"/>
          <w:sz w:val="20"/>
          <w:szCs w:val="20"/>
        </w:rPr>
        <w:t xml:space="preserve">p else </w:t>
      </w:r>
      <w:r w:rsidRPr="00002C5F">
        <w:rPr>
          <w:rFonts w:ascii="Arial" w:hAnsi="Arial" w:cs="Arial"/>
          <w:sz w:val="20"/>
          <w:szCs w:val="20"/>
        </w:rPr>
        <w:t>%}</w:t>
      </w:r>
    </w:p>
    <w:tbl>
      <w:tblPr>
        <w:tblStyle w:val="TableGrid"/>
        <w:tblW w:w="14040" w:type="dxa"/>
        <w:tblInd w:w="18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4590"/>
        <w:gridCol w:w="810"/>
        <w:gridCol w:w="1350"/>
        <w:gridCol w:w="630"/>
        <w:gridCol w:w="5040"/>
      </w:tblGrid>
      <w:tr w:rsidR="006A4096" w:rsidRPr="00002C5F" w14:paraId="7905307D" w14:textId="77777777" w:rsidTr="0028593A">
        <w:trPr>
          <w:cantSplit/>
          <w:tblHeader/>
        </w:trPr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08E81299" w14:textId="77777777" w:rsidR="006A4096" w:rsidRPr="00002C5F" w:rsidRDefault="006A4096" w:rsidP="00413EF5">
            <w:pPr>
              <w:spacing w:before="40" w:after="40"/>
              <w:ind w:left="-90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Matter Number</w:t>
            </w:r>
          </w:p>
        </w:tc>
        <w:tc>
          <w:tcPr>
            <w:tcW w:w="459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4A1E2D9B" w14:textId="77777777" w:rsidR="006A4096" w:rsidRPr="00002C5F" w:rsidRDefault="006A4096" w:rsidP="00413EF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Corporation</w:t>
            </w:r>
          </w:p>
        </w:tc>
        <w:tc>
          <w:tcPr>
            <w:tcW w:w="81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02C86BBA" w14:textId="77777777" w:rsidR="006A4096" w:rsidRPr="00002C5F" w:rsidRDefault="006A4096" w:rsidP="00413EF5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Lawyer</w:t>
            </w:r>
          </w:p>
        </w:tc>
        <w:tc>
          <w:tcPr>
            <w:tcW w:w="135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</w:tcPr>
          <w:p w14:paraId="5DD97EEF" w14:textId="77777777" w:rsidR="006A4096" w:rsidRPr="00002C5F" w:rsidRDefault="006A4096" w:rsidP="00413EF5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MB Number</w:t>
            </w:r>
          </w:p>
        </w:tc>
        <w:tc>
          <w:tcPr>
            <w:tcW w:w="567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BE771C9" w14:textId="77777777" w:rsidR="006A4096" w:rsidRPr="00002C5F" w:rsidRDefault="006A4096" w:rsidP="00413EF5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6A4096" w:rsidRPr="00002C5F" w14:paraId="4EBE5F93" w14:textId="77777777" w:rsidTr="0028593A">
        <w:trPr>
          <w:cantSplit/>
        </w:trPr>
        <w:tc>
          <w:tcPr>
            <w:tcW w:w="1404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CC7557" w14:textId="1EFB597D" w:rsidR="006A4096" w:rsidRPr="00002C5F" w:rsidRDefault="00701F4D" w:rsidP="00413EF5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sz w:val="20"/>
                <w:szCs w:val="20"/>
              </w:rPr>
              <w:t>{%</w:t>
            </w:r>
            <w:r w:rsidR="006A4096" w:rsidRPr="00002C5F">
              <w:rPr>
                <w:rFonts w:ascii="Arial" w:hAnsi="Arial" w:cs="Arial"/>
                <w:sz w:val="20"/>
                <w:szCs w:val="20"/>
              </w:rPr>
              <w:t xml:space="preserve">tr for </w:t>
            </w:r>
            <w:proofErr w:type="spellStart"/>
            <w:r w:rsidR="006A4096" w:rsidRPr="00002C5F">
              <w:rPr>
                <w:rFonts w:ascii="Arial" w:hAnsi="Arial" w:cs="Arial"/>
                <w:sz w:val="20"/>
                <w:szCs w:val="20"/>
              </w:rPr>
              <w:t>corp</w:t>
            </w:r>
            <w:proofErr w:type="spellEnd"/>
            <w:r w:rsidR="006A4096" w:rsidRPr="00002C5F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6A4096" w:rsidRPr="00002C5F">
              <w:rPr>
                <w:rFonts w:ascii="Arial" w:hAnsi="Arial" w:cs="Arial"/>
                <w:sz w:val="20"/>
                <w:szCs w:val="20"/>
              </w:rPr>
              <w:t>corp_list</w:t>
            </w:r>
            <w:proofErr w:type="spellEnd"/>
            <w:r w:rsidR="006A4096" w:rsidRPr="00002C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2C5F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6A4096" w:rsidRPr="00002C5F" w14:paraId="64A6B17D" w14:textId="77777777" w:rsidTr="0028593A">
        <w:trPr>
          <w:cantSplit/>
        </w:trPr>
        <w:tc>
          <w:tcPr>
            <w:tcW w:w="14040" w:type="dxa"/>
            <w:gridSpan w:val="6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865637D" w14:textId="6EA4C2F9" w:rsidR="006A4096" w:rsidRPr="00002C5F" w:rsidRDefault="00701F4D" w:rsidP="00413E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02C5F">
              <w:rPr>
                <w:rFonts w:ascii="Arial" w:hAnsi="Arial" w:cs="Arial"/>
                <w:sz w:val="20"/>
                <w:szCs w:val="20"/>
              </w:rPr>
              <w:t>{%</w:t>
            </w:r>
            <w:r w:rsidR="006A4096" w:rsidRPr="00002C5F">
              <w:rPr>
                <w:rFonts w:ascii="Arial" w:hAnsi="Arial" w:cs="Arial"/>
                <w:sz w:val="20"/>
                <w:szCs w:val="20"/>
              </w:rPr>
              <w:t>tr if (</w:t>
            </w:r>
            <w:proofErr w:type="spellStart"/>
            <w:proofErr w:type="gramStart"/>
            <w:r w:rsidR="006A4096" w:rsidRPr="00002C5F">
              <w:rPr>
                <w:rFonts w:ascii="Arial" w:hAnsi="Arial" w:cs="Arial"/>
                <w:sz w:val="20"/>
                <w:szCs w:val="20"/>
              </w:rPr>
              <w:t>loop.index</w:t>
            </w:r>
            <w:proofErr w:type="spellEnd"/>
            <w:proofErr w:type="gramEnd"/>
            <w:r w:rsidR="006A4096" w:rsidRPr="00002C5F">
              <w:rPr>
                <w:rFonts w:ascii="Arial" w:hAnsi="Arial" w:cs="Arial"/>
                <w:sz w:val="20"/>
                <w:szCs w:val="20"/>
              </w:rPr>
              <w:t xml:space="preserve">) is not </w:t>
            </w:r>
            <w:proofErr w:type="spellStart"/>
            <w:r w:rsidR="006A4096" w:rsidRPr="00002C5F">
              <w:rPr>
                <w:rFonts w:ascii="Arial" w:hAnsi="Arial" w:cs="Arial"/>
                <w:sz w:val="20"/>
                <w:szCs w:val="20"/>
              </w:rPr>
              <w:t>divisibleby</w:t>
            </w:r>
            <w:proofErr w:type="spellEnd"/>
            <w:r w:rsidR="006A4096" w:rsidRPr="00002C5F">
              <w:rPr>
                <w:rFonts w:ascii="Arial" w:hAnsi="Arial" w:cs="Arial"/>
                <w:sz w:val="20"/>
                <w:szCs w:val="20"/>
              </w:rPr>
              <w:t xml:space="preserve"> 2 </w:t>
            </w:r>
            <w:r w:rsidRPr="00002C5F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6A4096" w:rsidRPr="00002C5F" w14:paraId="1A502571" w14:textId="77777777" w:rsidTr="0028593A">
        <w:trPr>
          <w:cantSplit/>
        </w:trPr>
        <w:tc>
          <w:tcPr>
            <w:tcW w:w="1620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9F3E4A5" w14:textId="053B1622" w:rsidR="006A4096" w:rsidRPr="00002C5F" w:rsidRDefault="00701F4D" w:rsidP="00B602A4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lastRenderedPageBreak/>
              <w:t>{{</w:t>
            </w:r>
            <w:proofErr w:type="spellStart"/>
            <w:proofErr w:type="gramStart"/>
            <w:r w:rsidR="006A4096" w:rsidRPr="00002C5F">
              <w:rPr>
                <w:rFonts w:ascii="Arial" w:hAnsi="Arial" w:cs="Arial"/>
                <w:bCs/>
                <w:sz w:val="20"/>
                <w:szCs w:val="20"/>
              </w:rPr>
              <w:t>corp.matter</w:t>
            </w:r>
            <w:proofErr w:type="gramEnd"/>
            <w:r w:rsidR="006A4096" w:rsidRPr="00002C5F">
              <w:rPr>
                <w:rFonts w:ascii="Arial" w:hAnsi="Arial" w:cs="Arial"/>
                <w:bCs/>
                <w:sz w:val="20"/>
                <w:szCs w:val="20"/>
              </w:rPr>
              <w:t>_number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4590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7E334B35" w14:textId="77777777" w:rsidR="00DF7AD1" w:rsidRDefault="00DF7AD1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{{</w:t>
            </w:r>
            <w:proofErr w:type="spellStart"/>
            <w:proofErr w:type="gramStart"/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corp.matter</w:t>
            </w:r>
            <w:proofErr w:type="spellEnd"/>
            <w:proofErr w:type="gramEnd"/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}}</w:t>
            </w:r>
          </w:p>
          <w:p w14:paraId="4C977EC8" w14:textId="10D93149" w:rsidR="006A4096" w:rsidRPr="00002C5F" w:rsidRDefault="00DF7AD1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corp.client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810" w:type="dxa"/>
            <w:vMerge w:val="restar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6AE7AD9F" w14:textId="2F5FCE13" w:rsidR="006A4096" w:rsidRPr="00002C5F" w:rsidRDefault="00701F4D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r w:rsidR="00F37132" w:rsidRPr="00002C5F">
              <w:rPr>
                <w:rFonts w:ascii="Arial" w:hAnsi="Arial" w:cs="Arial"/>
                <w:bCs/>
                <w:sz w:val="20"/>
                <w:szCs w:val="20"/>
              </w:rPr>
              <w:t>corp</w:t>
            </w:r>
            <w:r w:rsidR="006A4096" w:rsidRPr="00002C5F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F37132" w:rsidRPr="00002C5F">
              <w:t xml:space="preserve"> </w:t>
            </w:r>
            <w:proofErr w:type="spellStart"/>
            <w:r w:rsidR="00F37132" w:rsidRPr="00002C5F">
              <w:rPr>
                <w:rFonts w:ascii="Arial" w:hAnsi="Arial" w:cs="Arial"/>
                <w:bCs/>
                <w:sz w:val="20"/>
                <w:szCs w:val="20"/>
              </w:rPr>
              <w:t>lawyer_initials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1350" w:type="dxa"/>
            <w:vMerge w:val="restart"/>
            <w:tcBorders>
              <w:top w:val="single" w:sz="2" w:space="0" w:color="auto"/>
            </w:tcBorders>
            <w:vAlign w:val="center"/>
          </w:tcPr>
          <w:p w14:paraId="54FCAD56" w14:textId="3729896E" w:rsidR="006A4096" w:rsidRPr="00002C5F" w:rsidRDefault="00701F4D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proofErr w:type="spellStart"/>
            <w:r w:rsidR="006A4096" w:rsidRPr="00002C5F">
              <w:rPr>
                <w:rFonts w:ascii="Arial" w:hAnsi="Arial" w:cs="Arial"/>
                <w:bCs/>
                <w:sz w:val="20"/>
                <w:szCs w:val="20"/>
              </w:rPr>
              <w:t>corp.min_book_num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6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7C92B0C1" w14:textId="2EA1C51F" w:rsidR="006A4096" w:rsidRPr="00002C5F" w:rsidRDefault="006A4096" w:rsidP="0089749E">
            <w:pPr>
              <w:keepNext/>
              <w:keepLines/>
              <w:spacing w:before="40" w:after="40"/>
              <w:ind w:right="-108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MB</w:t>
            </w:r>
          </w:p>
        </w:tc>
        <w:tc>
          <w:tcPr>
            <w:tcW w:w="50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B4FBFC7" w14:textId="4087B524" w:rsidR="00674920" w:rsidRPr="00002C5F" w:rsidRDefault="00034D5F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 if </w:t>
            </w:r>
            <w:proofErr w:type="spellStart"/>
            <w:proofErr w:type="gramStart"/>
            <w:r w:rsidR="006A4096" w:rsidRPr="00002C5F">
              <w:rPr>
                <w:rFonts w:ascii="Arial" w:hAnsi="Arial" w:cs="Arial"/>
                <w:bCs/>
                <w:sz w:val="20"/>
                <w:szCs w:val="20"/>
              </w:rPr>
              <w:t>corp.mb</w:t>
            </w:r>
            <w:proofErr w:type="gramEnd"/>
            <w:r w:rsidR="006A4096" w:rsidRPr="00002C5F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 w:rsidR="00866FA0" w:rsidRPr="00002C5F">
              <w:rPr>
                <w:rFonts w:ascii="Arial" w:hAnsi="Arial" w:cs="Arial"/>
                <w:bCs/>
                <w:sz w:val="20"/>
                <w:szCs w:val="20"/>
              </w:rPr>
              <w:t>status</w:t>
            </w:r>
            <w:proofErr w:type="spellEnd"/>
            <w:r w:rsidR="00866FA0" w:rsidRPr="00002C5F">
              <w:rPr>
                <w:rFonts w:ascii="Arial" w:hAnsi="Arial" w:cs="Arial"/>
                <w:bCs/>
                <w:sz w:val="20"/>
                <w:szCs w:val="20"/>
              </w:rPr>
              <w:t xml:space="preserve"> == True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%}In{%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elif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not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%}Out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corp.mb_check_out_date</w:t>
            </w:r>
            <w:r w:rsidR="00C11C61" w:rsidRPr="00002C5F">
              <w:rPr>
                <w:rFonts w:ascii="Arial" w:hAnsi="Arial" w:cs="Arial"/>
                <w:bCs/>
                <w:sz w:val="20"/>
                <w:szCs w:val="20"/>
              </w:rPr>
              <w:t>|</w:t>
            </w:r>
            <w:r w:rsidR="009C4CA6" w:rsidRPr="00002C5F">
              <w:rPr>
                <w:rFonts w:ascii="Arial" w:hAnsi="Arial" w:cs="Arial"/>
                <w:sz w:val="20"/>
                <w:szCs w:val="20"/>
              </w:rPr>
              <w:t>toDate</w:t>
            </w:r>
            <w:proofErr w:type="spellEnd"/>
            <w:r w:rsidR="009C4CA6" w:rsidRPr="00002C5F">
              <w:rPr>
                <w:rFonts w:ascii="Arial" w:hAnsi="Arial" w:cs="Arial"/>
                <w:sz w:val="20"/>
                <w:szCs w:val="20"/>
              </w:rPr>
              <w:t>('Jun</w:t>
            </w:r>
            <w:r w:rsidR="00C11C61" w:rsidRPr="00002C5F">
              <w:rPr>
                <w:rFonts w:ascii="Arial" w:hAnsi="Arial" w:cs="Arial"/>
                <w:sz w:val="20"/>
                <w:szCs w:val="20"/>
              </w:rPr>
              <w:t xml:space="preserve"> 3, 1990')</w:t>
            </w:r>
            <w:r w:rsidR="00C11C61"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by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corp.mb_check_out_by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}}{% endif %}</w:t>
            </w:r>
          </w:p>
          <w:p w14:paraId="00EB39C8" w14:textId="2BACA342" w:rsidR="00034D5F" w:rsidRPr="00002C5F" w:rsidRDefault="00034D5F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="00516821" w:rsidRPr="00002C5F">
              <w:rPr>
                <w:rFonts w:ascii="Arial" w:hAnsi="Arial" w:cs="Arial"/>
                <w:bCs/>
                <w:sz w:val="20"/>
                <w:szCs w:val="20"/>
              </w:rPr>
              <w:t>corp.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>mb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_expected_</w:t>
            </w:r>
            <w:r w:rsidR="004F164C" w:rsidRPr="00002C5F">
              <w:rPr>
                <w:rFonts w:ascii="Arial" w:hAnsi="Arial" w:cs="Arial"/>
                <w:bCs/>
                <w:sz w:val="20"/>
                <w:szCs w:val="20"/>
              </w:rPr>
              <w:t>return</w:t>
            </w:r>
            <w:r w:rsidR="003A5B4C" w:rsidRPr="00002C5F">
              <w:rPr>
                <w:rFonts w:ascii="Arial" w:hAnsi="Arial" w:cs="Arial"/>
                <w:bCs/>
                <w:sz w:val="20"/>
                <w:szCs w:val="20"/>
              </w:rPr>
              <w:t>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6D57A144" w14:textId="08E59212" w:rsidR="00034D5F" w:rsidRPr="00002C5F" w:rsidRDefault="00034D5F" w:rsidP="0089749E">
            <w:pPr>
              <w:keepNext/>
              <w:keepLines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sz w:val="20"/>
                <w:szCs w:val="20"/>
              </w:rPr>
              <w:t>Expected: {{</w:t>
            </w:r>
            <w:proofErr w:type="spellStart"/>
            <w:proofErr w:type="gramStart"/>
            <w:r w:rsidRPr="00002C5F">
              <w:rPr>
                <w:rFonts w:ascii="Arial" w:hAnsi="Arial" w:cs="Arial"/>
                <w:b/>
                <w:sz w:val="20"/>
                <w:szCs w:val="20"/>
              </w:rPr>
              <w:t>corp.mb</w:t>
            </w:r>
            <w:proofErr w:type="gramEnd"/>
            <w:r w:rsidRPr="00002C5F">
              <w:rPr>
                <w:rFonts w:ascii="Arial" w:hAnsi="Arial" w:cs="Arial"/>
                <w:b/>
                <w:sz w:val="20"/>
                <w:szCs w:val="20"/>
              </w:rPr>
              <w:t>_expected_return</w:t>
            </w:r>
            <w:r w:rsidR="009C4CA6" w:rsidRPr="00002C5F">
              <w:rPr>
                <w:rFonts w:ascii="Arial" w:hAnsi="Arial" w:cs="Arial"/>
                <w:b/>
                <w:sz w:val="20"/>
                <w:szCs w:val="20"/>
              </w:rPr>
              <w:t>|toDate</w:t>
            </w:r>
            <w:proofErr w:type="spellEnd"/>
            <w:r w:rsidR="009C4CA6" w:rsidRPr="00002C5F">
              <w:rPr>
                <w:rFonts w:ascii="Arial" w:hAnsi="Arial" w:cs="Arial"/>
                <w:b/>
                <w:sz w:val="20"/>
                <w:szCs w:val="20"/>
              </w:rPr>
              <w:t>(‘Jun</w:t>
            </w:r>
            <w:r w:rsidR="001B1D99" w:rsidRPr="00002C5F">
              <w:rPr>
                <w:rFonts w:ascii="Arial" w:hAnsi="Arial" w:cs="Arial"/>
                <w:b/>
                <w:sz w:val="20"/>
                <w:szCs w:val="20"/>
              </w:rPr>
              <w:t xml:space="preserve"> 3, 1990’)</w:t>
            </w:r>
            <w:r w:rsidRPr="00002C5F">
              <w:rPr>
                <w:rFonts w:ascii="Arial" w:hAnsi="Arial" w:cs="Arial"/>
                <w:b/>
                <w:sz w:val="20"/>
                <w:szCs w:val="20"/>
              </w:rPr>
              <w:t>}}</w:t>
            </w:r>
          </w:p>
          <w:p w14:paraId="2293C743" w14:textId="4B06461E" w:rsidR="00034D5F" w:rsidRPr="00002C5F" w:rsidRDefault="00034D5F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</w:tc>
      </w:tr>
      <w:tr w:rsidR="002A58CA" w:rsidRPr="00002C5F" w14:paraId="181D6E2E" w14:textId="77777777" w:rsidTr="0028593A">
        <w:trPr>
          <w:cantSplit/>
        </w:trPr>
        <w:tc>
          <w:tcPr>
            <w:tcW w:w="1620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FB91A33" w14:textId="77777777" w:rsidR="002A58CA" w:rsidRPr="00002C5F" w:rsidRDefault="002A58CA" w:rsidP="002A58CA">
            <w:pPr>
              <w:spacing w:before="40" w:after="40"/>
              <w:ind w:left="-90" w:right="-108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90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B2EC834" w14:textId="77777777" w:rsidR="002A58CA" w:rsidRPr="00002C5F" w:rsidRDefault="002A58CA" w:rsidP="002A58CA">
            <w:pPr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CC35D23" w14:textId="77777777" w:rsidR="002A58CA" w:rsidRPr="00002C5F" w:rsidRDefault="002A58CA" w:rsidP="002A58CA">
            <w:pPr>
              <w:spacing w:before="40" w:after="40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2" w:space="0" w:color="auto"/>
            </w:tcBorders>
          </w:tcPr>
          <w:p w14:paraId="4DD8F748" w14:textId="77777777" w:rsidR="002A58CA" w:rsidRPr="00002C5F" w:rsidRDefault="002A58CA" w:rsidP="002A58CA">
            <w:pPr>
              <w:spacing w:before="40" w:after="40"/>
              <w:ind w:right="-108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79370C2" w14:textId="0F140FF4" w:rsidR="002A58CA" w:rsidRPr="00002C5F" w:rsidRDefault="002A58CA" w:rsidP="002A58CA">
            <w:pPr>
              <w:spacing w:before="40" w:after="40"/>
              <w:ind w:right="-108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Seal</w:t>
            </w:r>
          </w:p>
        </w:tc>
        <w:tc>
          <w:tcPr>
            <w:tcW w:w="504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7E0AFE65" w14:textId="77777777" w:rsidR="002A58CA" w:rsidRPr="00002C5F" w:rsidRDefault="002A58CA" w:rsidP="002A58CA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_status|answered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06CE70D7" w14:textId="69F948C8" w:rsidR="002A58CA" w:rsidRPr="00002C5F" w:rsidRDefault="002A58CA" w:rsidP="002A58CA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== True %}In{%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elif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not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%}Out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corp.seal_check_out_date|</w:t>
            </w:r>
            <w:r w:rsidR="009C4CA6" w:rsidRPr="00002C5F">
              <w:rPr>
                <w:rFonts w:ascii="Arial" w:hAnsi="Arial" w:cs="Arial"/>
                <w:sz w:val="20"/>
                <w:szCs w:val="20"/>
              </w:rPr>
              <w:t>toDate</w:t>
            </w:r>
            <w:proofErr w:type="spellEnd"/>
            <w:r w:rsidR="009C4CA6" w:rsidRPr="00002C5F">
              <w:rPr>
                <w:rFonts w:ascii="Arial" w:hAnsi="Arial" w:cs="Arial"/>
                <w:sz w:val="20"/>
                <w:szCs w:val="20"/>
              </w:rPr>
              <w:t>('Jun</w:t>
            </w:r>
            <w:r w:rsidRPr="00002C5F">
              <w:rPr>
                <w:rFonts w:ascii="Arial" w:hAnsi="Arial" w:cs="Arial"/>
                <w:sz w:val="20"/>
                <w:szCs w:val="20"/>
              </w:rPr>
              <w:t xml:space="preserve"> 3, 1990')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>}} by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corp.seal_check_out_by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}}{% endif %}</w:t>
            </w:r>
          </w:p>
          <w:p w14:paraId="1675546C" w14:textId="130CAA49" w:rsidR="007B6E3C" w:rsidRPr="00002C5F" w:rsidRDefault="007B6E3C" w:rsidP="002A58CA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else %}</w:t>
            </w:r>
          </w:p>
          <w:p w14:paraId="67ED6C5D" w14:textId="57F5AF3F" w:rsidR="007B6E3C" w:rsidRPr="00002C5F" w:rsidRDefault="007B6E3C" w:rsidP="002A58CA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None</w:t>
            </w:r>
          </w:p>
          <w:p w14:paraId="38CB9D3B" w14:textId="225AF4FD" w:rsidR="002A58CA" w:rsidRPr="00002C5F" w:rsidRDefault="002A58CA" w:rsidP="002A58CA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  <w:p w14:paraId="765BB1F4" w14:textId="77777777" w:rsidR="002A58CA" w:rsidRPr="00002C5F" w:rsidRDefault="002A58CA" w:rsidP="002A58CA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_expected_return|answered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36C6CF75" w14:textId="6A215F87" w:rsidR="002A58CA" w:rsidRPr="00002C5F" w:rsidRDefault="002A58CA" w:rsidP="002A58C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sz w:val="20"/>
                <w:szCs w:val="20"/>
              </w:rPr>
              <w:t>Expected: {{</w:t>
            </w:r>
            <w:proofErr w:type="spellStart"/>
            <w:proofErr w:type="gramStart"/>
            <w:r w:rsidRPr="00002C5F">
              <w:rPr>
                <w:rFonts w:ascii="Arial" w:hAnsi="Arial" w:cs="Arial"/>
                <w:b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/>
                <w:sz w:val="20"/>
                <w:szCs w:val="20"/>
              </w:rPr>
              <w:t>_expected_return|toDate</w:t>
            </w:r>
            <w:proofErr w:type="spellEnd"/>
            <w:r w:rsidRPr="00002C5F">
              <w:rPr>
                <w:rFonts w:ascii="Arial" w:hAnsi="Arial" w:cs="Arial"/>
                <w:b/>
                <w:sz w:val="20"/>
                <w:szCs w:val="20"/>
              </w:rPr>
              <w:t>(‘Jun 3, 1990’)}}</w:t>
            </w:r>
          </w:p>
          <w:p w14:paraId="0E596FA9" w14:textId="0411920D" w:rsidR="002A58CA" w:rsidRPr="00002C5F" w:rsidRDefault="002A58CA" w:rsidP="002A58CA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</w:tc>
      </w:tr>
      <w:tr w:rsidR="006A4096" w:rsidRPr="00002C5F" w14:paraId="1524D856" w14:textId="77777777" w:rsidTr="0028593A">
        <w:trPr>
          <w:cantSplit/>
        </w:trPr>
        <w:tc>
          <w:tcPr>
            <w:tcW w:w="14040" w:type="dxa"/>
            <w:gridSpan w:val="6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C188EA3" w14:textId="34B58936" w:rsidR="006A4096" w:rsidRPr="00002C5F" w:rsidRDefault="00701F4D" w:rsidP="00413EF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02C5F">
              <w:rPr>
                <w:rFonts w:ascii="Arial" w:hAnsi="Arial" w:cs="Arial"/>
                <w:sz w:val="20"/>
                <w:szCs w:val="20"/>
              </w:rPr>
              <w:t>{%</w:t>
            </w:r>
            <w:r w:rsidR="006A4096" w:rsidRPr="00002C5F">
              <w:rPr>
                <w:rFonts w:ascii="Arial" w:hAnsi="Arial" w:cs="Arial"/>
                <w:sz w:val="20"/>
                <w:szCs w:val="20"/>
              </w:rPr>
              <w:t xml:space="preserve">tr else </w:t>
            </w:r>
            <w:r w:rsidRPr="00002C5F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111A59" w:rsidRPr="00002C5F" w14:paraId="42521366" w14:textId="77777777" w:rsidTr="0028593A">
        <w:trPr>
          <w:cantSplit/>
        </w:trPr>
        <w:tc>
          <w:tcPr>
            <w:tcW w:w="1620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18C1BE8" w14:textId="3550576A" w:rsidR="00111A59" w:rsidRPr="00002C5F" w:rsidRDefault="00111A59" w:rsidP="00B602A4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lastRenderedPageBreak/>
              <w:t>{{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corp.matter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_number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4590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B989A66" w14:textId="77777777" w:rsidR="00DF7AD1" w:rsidRDefault="00DF7AD1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{{</w:t>
            </w:r>
            <w:proofErr w:type="spellStart"/>
            <w:proofErr w:type="gramStart"/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corp.matter</w:t>
            </w:r>
            <w:proofErr w:type="spellEnd"/>
            <w:proofErr w:type="gramEnd"/>
            <w:r w:rsidRPr="004954DD">
              <w:rPr>
                <w:rFonts w:ascii="Arial" w:hAnsi="Arial" w:cs="Arial"/>
                <w:b/>
                <w:bCs/>
                <w:sz w:val="20"/>
                <w:szCs w:val="20"/>
              </w:rPr>
              <w:t>}}</w:t>
            </w:r>
          </w:p>
          <w:p w14:paraId="371763C1" w14:textId="08681546" w:rsidR="00111A59" w:rsidRPr="00002C5F" w:rsidRDefault="00DF7AD1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corp.client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810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75AC01A" w14:textId="67F93397" w:rsidR="00111A59" w:rsidRPr="00002C5F" w:rsidRDefault="00111A59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{{corp.</w:t>
            </w:r>
            <w:r w:rsidRPr="00002C5F">
              <w:t xml:space="preserve">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lawyer_initials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1350" w:type="dxa"/>
            <w:vMerge w:val="restart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F8868E2" w14:textId="6F7714FF" w:rsidR="00111A59" w:rsidRPr="00002C5F" w:rsidRDefault="00111A59" w:rsidP="00DF7AD1">
            <w:pPr>
              <w:keepNext/>
              <w:keepLines/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corp.min_book_num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  <w:tc>
          <w:tcPr>
            <w:tcW w:w="630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14:paraId="7F2C6BDB" w14:textId="0FB4C761" w:rsidR="00111A59" w:rsidRPr="00002C5F" w:rsidRDefault="00111A59" w:rsidP="0089749E">
            <w:pPr>
              <w:keepNext/>
              <w:keepLines/>
              <w:spacing w:before="40" w:after="40"/>
              <w:ind w:right="-108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MB</w:t>
            </w:r>
          </w:p>
        </w:tc>
        <w:tc>
          <w:tcPr>
            <w:tcW w:w="5040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00C037" w14:textId="505916A8" w:rsidR="00111A59" w:rsidRPr="00002C5F" w:rsidRDefault="00111A59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</w:t>
            </w:r>
            <w:r w:rsidR="00866FA0" w:rsidRPr="00002C5F">
              <w:rPr>
                <w:rFonts w:ascii="Arial" w:hAnsi="Arial" w:cs="Arial"/>
                <w:bCs/>
                <w:sz w:val="20"/>
                <w:szCs w:val="20"/>
              </w:rPr>
              <w:t>status</w:t>
            </w:r>
            <w:proofErr w:type="spellEnd"/>
            <w:r w:rsidR="00866FA0" w:rsidRPr="00002C5F">
              <w:rPr>
                <w:rFonts w:ascii="Arial" w:hAnsi="Arial" w:cs="Arial"/>
                <w:bCs/>
                <w:sz w:val="20"/>
                <w:szCs w:val="20"/>
              </w:rPr>
              <w:t xml:space="preserve"> == True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%}In{%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elif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not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%}Out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corp.mb_check_out_date</w:t>
            </w:r>
            <w:r w:rsidR="00C11C61" w:rsidRPr="00002C5F">
              <w:rPr>
                <w:rFonts w:ascii="Arial" w:hAnsi="Arial" w:cs="Arial"/>
                <w:bCs/>
                <w:sz w:val="20"/>
                <w:szCs w:val="20"/>
              </w:rPr>
              <w:t>|</w:t>
            </w:r>
            <w:r w:rsidR="009C4CA6" w:rsidRPr="00002C5F">
              <w:rPr>
                <w:rFonts w:ascii="Arial" w:hAnsi="Arial" w:cs="Arial"/>
                <w:sz w:val="20"/>
                <w:szCs w:val="20"/>
              </w:rPr>
              <w:t>toDate</w:t>
            </w:r>
            <w:proofErr w:type="spellEnd"/>
            <w:r w:rsidR="009C4CA6" w:rsidRPr="00002C5F">
              <w:rPr>
                <w:rFonts w:ascii="Arial" w:hAnsi="Arial" w:cs="Arial"/>
                <w:sz w:val="20"/>
                <w:szCs w:val="20"/>
              </w:rPr>
              <w:t>('Jun</w:t>
            </w:r>
            <w:r w:rsidR="00C11C61" w:rsidRPr="00002C5F">
              <w:rPr>
                <w:rFonts w:ascii="Arial" w:hAnsi="Arial" w:cs="Arial"/>
                <w:sz w:val="20"/>
                <w:szCs w:val="20"/>
              </w:rPr>
              <w:t xml:space="preserve"> 3, 1990')</w:t>
            </w:r>
            <w:r w:rsidR="00C11C61" w:rsidRPr="00002C5F">
              <w:rPr>
                <w:rFonts w:ascii="Arial" w:hAnsi="Arial" w:cs="Arial"/>
                <w:bCs/>
                <w:sz w:val="20"/>
                <w:szCs w:val="20"/>
              </w:rPr>
              <w:t>}}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by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corp.mb_check_out_by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}}{% endif %}</w:t>
            </w:r>
          </w:p>
          <w:p w14:paraId="29DAB428" w14:textId="41F95910" w:rsidR="00111A59" w:rsidRPr="00002C5F" w:rsidRDefault="00111A59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="00516821" w:rsidRPr="00002C5F">
              <w:rPr>
                <w:rFonts w:ascii="Arial" w:hAnsi="Arial" w:cs="Arial"/>
                <w:bCs/>
                <w:sz w:val="20"/>
                <w:szCs w:val="20"/>
              </w:rPr>
              <w:t>corp.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>mb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_expected_</w:t>
            </w:r>
            <w:r w:rsidR="004F164C" w:rsidRPr="00002C5F">
              <w:rPr>
                <w:rFonts w:ascii="Arial" w:hAnsi="Arial" w:cs="Arial"/>
                <w:bCs/>
                <w:sz w:val="20"/>
                <w:szCs w:val="20"/>
              </w:rPr>
              <w:t>return</w:t>
            </w:r>
            <w:r w:rsidR="003A5B4C" w:rsidRPr="00002C5F">
              <w:rPr>
                <w:rFonts w:ascii="Arial" w:hAnsi="Arial" w:cs="Arial"/>
                <w:bCs/>
                <w:sz w:val="20"/>
                <w:szCs w:val="20"/>
              </w:rPr>
              <w:t>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463E2285" w14:textId="3C417412" w:rsidR="00111A59" w:rsidRPr="00002C5F" w:rsidRDefault="00111A59" w:rsidP="0089749E">
            <w:pPr>
              <w:keepNext/>
              <w:keepLines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sz w:val="20"/>
                <w:szCs w:val="20"/>
              </w:rPr>
              <w:t>Expected: {{</w:t>
            </w:r>
            <w:proofErr w:type="spellStart"/>
            <w:proofErr w:type="gramStart"/>
            <w:r w:rsidRPr="00002C5F">
              <w:rPr>
                <w:rFonts w:ascii="Arial" w:hAnsi="Arial" w:cs="Arial"/>
                <w:b/>
                <w:sz w:val="20"/>
                <w:szCs w:val="20"/>
              </w:rPr>
              <w:t>corp.mb</w:t>
            </w:r>
            <w:proofErr w:type="gramEnd"/>
            <w:r w:rsidRPr="00002C5F">
              <w:rPr>
                <w:rFonts w:ascii="Arial" w:hAnsi="Arial" w:cs="Arial"/>
                <w:b/>
                <w:sz w:val="20"/>
                <w:szCs w:val="20"/>
              </w:rPr>
              <w:t>_expected_return</w:t>
            </w:r>
            <w:r w:rsidR="009C4CA6" w:rsidRPr="00002C5F">
              <w:rPr>
                <w:rFonts w:ascii="Arial" w:hAnsi="Arial" w:cs="Arial"/>
                <w:b/>
                <w:sz w:val="20"/>
                <w:szCs w:val="20"/>
              </w:rPr>
              <w:t>|toDate</w:t>
            </w:r>
            <w:proofErr w:type="spellEnd"/>
            <w:r w:rsidR="009C4CA6" w:rsidRPr="00002C5F">
              <w:rPr>
                <w:rFonts w:ascii="Arial" w:hAnsi="Arial" w:cs="Arial"/>
                <w:b/>
                <w:sz w:val="20"/>
                <w:szCs w:val="20"/>
              </w:rPr>
              <w:t>(‘Jun</w:t>
            </w:r>
            <w:r w:rsidR="001B1D99" w:rsidRPr="00002C5F">
              <w:rPr>
                <w:rFonts w:ascii="Arial" w:hAnsi="Arial" w:cs="Arial"/>
                <w:b/>
                <w:sz w:val="20"/>
                <w:szCs w:val="20"/>
              </w:rPr>
              <w:t xml:space="preserve"> 3, 1990’)</w:t>
            </w:r>
            <w:r w:rsidRPr="00002C5F">
              <w:rPr>
                <w:rFonts w:ascii="Arial" w:hAnsi="Arial" w:cs="Arial"/>
                <w:b/>
                <w:sz w:val="20"/>
                <w:szCs w:val="20"/>
              </w:rPr>
              <w:t>}}</w:t>
            </w:r>
          </w:p>
          <w:p w14:paraId="6632B4E1" w14:textId="58BF26CD" w:rsidR="00111A59" w:rsidRPr="00002C5F" w:rsidRDefault="00111A59" w:rsidP="0089749E">
            <w:pPr>
              <w:keepNext/>
              <w:keepLines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</w:tc>
      </w:tr>
      <w:tr w:rsidR="002A58CA" w:rsidRPr="00002C5F" w14:paraId="45D0D5F1" w14:textId="77777777" w:rsidTr="0028593A">
        <w:trPr>
          <w:cantSplit/>
        </w:trPr>
        <w:tc>
          <w:tcPr>
            <w:tcW w:w="1620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1BF0CF7" w14:textId="77777777" w:rsidR="002A58CA" w:rsidRPr="00002C5F" w:rsidRDefault="002A58CA" w:rsidP="002A58CA">
            <w:pPr>
              <w:spacing w:before="40" w:after="40"/>
              <w:ind w:left="-90" w:right="-108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90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961428F" w14:textId="77777777" w:rsidR="002A58CA" w:rsidRPr="00002C5F" w:rsidRDefault="002A58CA" w:rsidP="002A58CA">
            <w:pPr>
              <w:spacing w:before="40" w:after="4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435832" w14:textId="77777777" w:rsidR="002A58CA" w:rsidRPr="00002C5F" w:rsidRDefault="002A58CA" w:rsidP="002A58CA">
            <w:pPr>
              <w:spacing w:before="40" w:after="40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</w:tcPr>
          <w:p w14:paraId="699B2D62" w14:textId="77777777" w:rsidR="002A58CA" w:rsidRPr="00002C5F" w:rsidRDefault="002A58CA" w:rsidP="002A58CA">
            <w:pPr>
              <w:spacing w:before="40" w:after="40"/>
              <w:ind w:right="-108"/>
              <w:contextualSpacing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14:paraId="012903CA" w14:textId="25518F82" w:rsidR="002A58CA" w:rsidRPr="00002C5F" w:rsidRDefault="002A58CA" w:rsidP="002A58CA">
            <w:pPr>
              <w:spacing w:before="40" w:after="40"/>
              <w:ind w:right="-108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bCs/>
                <w:sz w:val="20"/>
                <w:szCs w:val="20"/>
              </w:rPr>
              <w:t>Seal</w:t>
            </w:r>
          </w:p>
        </w:tc>
        <w:tc>
          <w:tcPr>
            <w:tcW w:w="5040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14:paraId="63B787CC" w14:textId="77777777" w:rsidR="009E3F9E" w:rsidRPr="00002C5F" w:rsidRDefault="009E3F9E" w:rsidP="009E3F9E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_status|answered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12E185CA" w14:textId="04C6FEA8" w:rsidR="009E3F9E" w:rsidRPr="00002C5F" w:rsidRDefault="009E3F9E" w:rsidP="009E3F9E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== True %}In{%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elif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not 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corp.seal_status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%}Out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corp.seal_check_out_date|</w:t>
            </w:r>
            <w:r w:rsidRPr="00002C5F">
              <w:rPr>
                <w:rFonts w:ascii="Arial" w:hAnsi="Arial" w:cs="Arial"/>
                <w:sz w:val="20"/>
                <w:szCs w:val="20"/>
              </w:rPr>
              <w:t>toDate</w:t>
            </w:r>
            <w:proofErr w:type="spellEnd"/>
            <w:r w:rsidRPr="00002C5F">
              <w:rPr>
                <w:rFonts w:ascii="Arial" w:hAnsi="Arial" w:cs="Arial"/>
                <w:sz w:val="20"/>
                <w:szCs w:val="20"/>
              </w:rPr>
              <w:t>('Jun 3, 1990')</w:t>
            </w:r>
            <w:r w:rsidRPr="00002C5F">
              <w:rPr>
                <w:rFonts w:ascii="Arial" w:hAnsi="Arial" w:cs="Arial"/>
                <w:bCs/>
                <w:sz w:val="20"/>
                <w:szCs w:val="20"/>
              </w:rPr>
              <w:t>}} by {{</w:t>
            </w:r>
            <w:proofErr w:type="spell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corp.seal_check_out_by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}}{% endif %}</w:t>
            </w:r>
          </w:p>
          <w:p w14:paraId="70D64057" w14:textId="77777777" w:rsidR="009E3F9E" w:rsidRPr="00002C5F" w:rsidRDefault="009E3F9E" w:rsidP="009E3F9E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else %}</w:t>
            </w:r>
          </w:p>
          <w:p w14:paraId="666F3F04" w14:textId="77777777" w:rsidR="009E3F9E" w:rsidRPr="00002C5F" w:rsidRDefault="009E3F9E" w:rsidP="009E3F9E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None</w:t>
            </w:r>
          </w:p>
          <w:p w14:paraId="54D16E91" w14:textId="77777777" w:rsidR="009E3F9E" w:rsidRPr="00002C5F" w:rsidRDefault="009E3F9E" w:rsidP="009E3F9E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  <w:p w14:paraId="018BA305" w14:textId="77777777" w:rsidR="009E3F9E" w:rsidRPr="00002C5F" w:rsidRDefault="009E3F9E" w:rsidP="009E3F9E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{%p if </w:t>
            </w:r>
            <w:proofErr w:type="spellStart"/>
            <w:proofErr w:type="gramStart"/>
            <w:r w:rsidRPr="00002C5F">
              <w:rPr>
                <w:rFonts w:ascii="Arial" w:hAnsi="Arial" w:cs="Arial"/>
                <w:bCs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Cs/>
                <w:sz w:val="20"/>
                <w:szCs w:val="20"/>
              </w:rPr>
              <w:t>_expected_return|answered</w:t>
            </w:r>
            <w:proofErr w:type="spellEnd"/>
            <w:r w:rsidRPr="00002C5F">
              <w:rPr>
                <w:rFonts w:ascii="Arial" w:hAnsi="Arial" w:cs="Arial"/>
                <w:bCs/>
                <w:sz w:val="20"/>
                <w:szCs w:val="20"/>
              </w:rPr>
              <w:t xml:space="preserve"> %}</w:t>
            </w:r>
          </w:p>
          <w:p w14:paraId="64F9B155" w14:textId="61241B6A" w:rsidR="009E3F9E" w:rsidRPr="00002C5F" w:rsidRDefault="009E3F9E" w:rsidP="009E3F9E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002C5F">
              <w:rPr>
                <w:rFonts w:ascii="Arial" w:hAnsi="Arial" w:cs="Arial"/>
                <w:b/>
                <w:sz w:val="20"/>
                <w:szCs w:val="20"/>
              </w:rPr>
              <w:t>Expected: {{</w:t>
            </w:r>
            <w:proofErr w:type="spellStart"/>
            <w:proofErr w:type="gramStart"/>
            <w:r w:rsidRPr="00002C5F">
              <w:rPr>
                <w:rFonts w:ascii="Arial" w:hAnsi="Arial" w:cs="Arial"/>
                <w:b/>
                <w:sz w:val="20"/>
                <w:szCs w:val="20"/>
              </w:rPr>
              <w:t>corp.seal</w:t>
            </w:r>
            <w:proofErr w:type="gramEnd"/>
            <w:r w:rsidRPr="00002C5F">
              <w:rPr>
                <w:rFonts w:ascii="Arial" w:hAnsi="Arial" w:cs="Arial"/>
                <w:b/>
                <w:sz w:val="20"/>
                <w:szCs w:val="20"/>
              </w:rPr>
              <w:t>_expected_return|toDate</w:t>
            </w:r>
            <w:proofErr w:type="spellEnd"/>
            <w:r w:rsidRPr="00002C5F">
              <w:rPr>
                <w:rFonts w:ascii="Arial" w:hAnsi="Arial" w:cs="Arial"/>
                <w:b/>
                <w:sz w:val="20"/>
                <w:szCs w:val="20"/>
              </w:rPr>
              <w:t>(‘Jun 3, 1990’)}}</w:t>
            </w:r>
          </w:p>
          <w:p w14:paraId="1D83012D" w14:textId="5A1504C3" w:rsidR="002A58CA" w:rsidRPr="00002C5F" w:rsidRDefault="009E3F9E" w:rsidP="009E3F9E">
            <w:pPr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002C5F">
              <w:rPr>
                <w:rFonts w:ascii="Arial" w:hAnsi="Arial" w:cs="Arial"/>
                <w:bCs/>
                <w:sz w:val="20"/>
                <w:szCs w:val="20"/>
              </w:rPr>
              <w:t>{%p endif %}</w:t>
            </w:r>
          </w:p>
        </w:tc>
      </w:tr>
      <w:tr w:rsidR="002A58CA" w:rsidRPr="00002C5F" w14:paraId="2BC03F58" w14:textId="77777777" w:rsidTr="0028593A">
        <w:trPr>
          <w:cantSplit/>
        </w:trPr>
        <w:tc>
          <w:tcPr>
            <w:tcW w:w="1404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AC6589" w14:textId="31CFFC5E" w:rsidR="002A58CA" w:rsidRPr="00002C5F" w:rsidRDefault="002A58CA" w:rsidP="002A58C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02C5F">
              <w:rPr>
                <w:rFonts w:ascii="Arial" w:hAnsi="Arial" w:cs="Arial"/>
                <w:sz w:val="20"/>
                <w:szCs w:val="20"/>
              </w:rPr>
              <w:t>{%tr endif %}</w:t>
            </w:r>
          </w:p>
        </w:tc>
      </w:tr>
      <w:tr w:rsidR="002A58CA" w:rsidRPr="00002C5F" w14:paraId="15F94616" w14:textId="77777777" w:rsidTr="0028593A">
        <w:trPr>
          <w:cantSplit/>
        </w:trPr>
        <w:tc>
          <w:tcPr>
            <w:tcW w:w="14040" w:type="dxa"/>
            <w:gridSpan w:val="6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94ACF24" w14:textId="391F9827" w:rsidR="002A58CA" w:rsidRPr="00002C5F" w:rsidRDefault="002A58CA" w:rsidP="002A58C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02C5F">
              <w:rPr>
                <w:rFonts w:ascii="Arial" w:hAnsi="Arial" w:cs="Arial"/>
                <w:sz w:val="20"/>
                <w:szCs w:val="20"/>
              </w:rPr>
              <w:t xml:space="preserve">{%tr </w:t>
            </w:r>
            <w:proofErr w:type="spellStart"/>
            <w:r w:rsidRPr="00002C5F"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 w:rsidRPr="00002C5F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</w:tbl>
    <w:p w14:paraId="3AA5B63A" w14:textId="2CBD5EA0" w:rsidR="006A4096" w:rsidRPr="00002C5F" w:rsidRDefault="00701F4D">
      <w:pPr>
        <w:rPr>
          <w:rFonts w:ascii="Arial" w:hAnsi="Arial" w:cs="Arial"/>
          <w:sz w:val="20"/>
          <w:szCs w:val="20"/>
        </w:rPr>
      </w:pPr>
      <w:r w:rsidRPr="00002C5F">
        <w:rPr>
          <w:rFonts w:ascii="Arial" w:hAnsi="Arial" w:cs="Arial"/>
          <w:sz w:val="20"/>
          <w:szCs w:val="20"/>
        </w:rPr>
        <w:t>{%</w:t>
      </w:r>
      <w:r w:rsidR="006A4096" w:rsidRPr="00002C5F">
        <w:rPr>
          <w:rFonts w:ascii="Arial" w:hAnsi="Arial" w:cs="Arial"/>
          <w:sz w:val="20"/>
          <w:szCs w:val="20"/>
        </w:rPr>
        <w:t xml:space="preserve">p endif </w:t>
      </w:r>
      <w:r w:rsidRPr="00002C5F">
        <w:rPr>
          <w:rFonts w:ascii="Arial" w:hAnsi="Arial" w:cs="Arial"/>
          <w:sz w:val="20"/>
          <w:szCs w:val="20"/>
        </w:rPr>
        <w:t>%}</w:t>
      </w:r>
    </w:p>
    <w:p w14:paraId="77E3ED39" w14:textId="0F06CCA5" w:rsidR="00DE2D1D" w:rsidRPr="00002C5F" w:rsidRDefault="00DE2D1D">
      <w:pPr>
        <w:rPr>
          <w:rFonts w:ascii="Arial" w:hAnsi="Arial" w:cs="Arial"/>
          <w:sz w:val="20"/>
          <w:szCs w:val="20"/>
        </w:rPr>
      </w:pPr>
      <w:r w:rsidRPr="00002C5F">
        <w:rPr>
          <w:rFonts w:ascii="Arial" w:hAnsi="Arial" w:cs="Arial"/>
          <w:sz w:val="20"/>
          <w:szCs w:val="20"/>
        </w:rPr>
        <w:t xml:space="preserve">{%p if </w:t>
      </w:r>
      <w:proofErr w:type="spellStart"/>
      <w:r w:rsidRPr="00002C5F">
        <w:rPr>
          <w:rFonts w:ascii="Arial" w:hAnsi="Arial" w:cs="Arial"/>
          <w:sz w:val="20"/>
          <w:szCs w:val="20"/>
        </w:rPr>
        <w:t>corp_list</w:t>
      </w:r>
      <w:r w:rsidR="0022388D" w:rsidRPr="00002C5F">
        <w:rPr>
          <w:rFonts w:ascii="Arial" w:hAnsi="Arial" w:cs="Arial"/>
          <w:sz w:val="20"/>
          <w:szCs w:val="20"/>
        </w:rPr>
        <w:t>_length</w:t>
      </w:r>
      <w:proofErr w:type="spellEnd"/>
      <w:r w:rsidRPr="00002C5F">
        <w:rPr>
          <w:rFonts w:ascii="Arial" w:hAnsi="Arial" w:cs="Arial"/>
          <w:sz w:val="20"/>
          <w:szCs w:val="20"/>
        </w:rPr>
        <w:t xml:space="preserve"> == 0 %}</w:t>
      </w:r>
    </w:p>
    <w:tbl>
      <w:tblPr>
        <w:tblStyle w:val="TableGrid"/>
        <w:tblW w:w="14040" w:type="dxa"/>
        <w:tblInd w:w="18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40"/>
      </w:tblGrid>
      <w:tr w:rsidR="004511AB" w:rsidRPr="00002C5F" w14:paraId="22205487" w14:textId="77777777" w:rsidTr="004511AB">
        <w:trPr>
          <w:cantSplit/>
          <w:tblHeader/>
        </w:trPr>
        <w:tc>
          <w:tcPr>
            <w:tcW w:w="14040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C3CC361" w14:textId="30FF11D4" w:rsidR="004511AB" w:rsidRPr="00002C5F" w:rsidRDefault="004511AB" w:rsidP="00C652DA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2C5F">
              <w:rPr>
                <w:rFonts w:ascii="Arial" w:hAnsi="Arial" w:cs="Arial"/>
                <w:sz w:val="20"/>
                <w:szCs w:val="20"/>
              </w:rPr>
              <w:t>No Matters</w:t>
            </w:r>
          </w:p>
        </w:tc>
      </w:tr>
    </w:tbl>
    <w:p w14:paraId="52C956C1" w14:textId="74E9E766" w:rsidR="00DE2D1D" w:rsidRDefault="00DE2D1D">
      <w:pPr>
        <w:rPr>
          <w:rFonts w:ascii="Arial" w:hAnsi="Arial" w:cs="Arial"/>
          <w:sz w:val="20"/>
          <w:szCs w:val="20"/>
        </w:rPr>
      </w:pPr>
      <w:r w:rsidRPr="00002C5F">
        <w:rPr>
          <w:rFonts w:ascii="Arial" w:hAnsi="Arial" w:cs="Arial"/>
          <w:sz w:val="20"/>
          <w:szCs w:val="20"/>
        </w:rPr>
        <w:t>{%p endif %}</w:t>
      </w:r>
    </w:p>
    <w:sectPr w:rsidR="00DE2D1D" w:rsidSect="001273FF">
      <w:headerReference w:type="default" r:id="rId6"/>
      <w:footerReference w:type="default" r:id="rId7"/>
      <w:headerReference w:type="first" r:id="rId8"/>
      <w:pgSz w:w="15840" w:h="12240" w:orient="landscape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4B557" w14:textId="77777777" w:rsidR="00CB40D5" w:rsidRPr="00AD2AAC" w:rsidRDefault="00CB40D5">
      <w:r w:rsidRPr="00AD2AAC">
        <w:separator/>
      </w:r>
    </w:p>
  </w:endnote>
  <w:endnote w:type="continuationSeparator" w:id="0">
    <w:p w14:paraId="5C25633B" w14:textId="77777777" w:rsidR="00CB40D5" w:rsidRPr="00AD2AAC" w:rsidRDefault="00CB40D5">
      <w:r w:rsidRPr="00AD2AA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028C" w14:textId="77777777" w:rsidR="00286596" w:rsidRPr="00AD2AAC" w:rsidRDefault="00286596" w:rsidP="007D0999">
    <w:pPr>
      <w:pStyle w:val="Footer"/>
      <w:jc w:val="right"/>
      <w:rPr>
        <w:rFonts w:ascii="Arial" w:hAnsi="Arial" w:cs="Arial"/>
        <w:sz w:val="18"/>
        <w:szCs w:val="18"/>
      </w:rPr>
    </w:pPr>
  </w:p>
  <w:p w14:paraId="35E77159" w14:textId="77777777" w:rsidR="00840B9F" w:rsidRPr="00AD2AAC" w:rsidRDefault="00840B9F" w:rsidP="007D0999">
    <w:pPr>
      <w:pStyle w:val="Footer"/>
      <w:jc w:val="right"/>
      <w:rPr>
        <w:rFonts w:ascii="Arial" w:hAnsi="Arial" w:cs="Arial"/>
        <w:sz w:val="18"/>
        <w:szCs w:val="18"/>
      </w:rPr>
    </w:pPr>
    <w:r w:rsidRPr="00AD2AAC">
      <w:rPr>
        <w:rFonts w:ascii="Arial" w:hAnsi="Arial" w:cs="Arial"/>
        <w:sz w:val="18"/>
        <w:szCs w:val="18"/>
      </w:rPr>
      <w:t xml:space="preserve">Page </w:t>
    </w:r>
    <w:r w:rsidRPr="00AD2AAC">
      <w:rPr>
        <w:rFonts w:ascii="Arial" w:hAnsi="Arial" w:cs="Arial"/>
        <w:sz w:val="18"/>
        <w:szCs w:val="18"/>
      </w:rPr>
      <w:fldChar w:fldCharType="begin"/>
    </w:r>
    <w:r w:rsidRPr="00AD2AAC">
      <w:rPr>
        <w:rFonts w:ascii="Arial" w:hAnsi="Arial" w:cs="Arial"/>
        <w:sz w:val="18"/>
        <w:szCs w:val="18"/>
      </w:rPr>
      <w:instrText xml:space="preserve"> PAGE </w:instrText>
    </w:r>
    <w:r w:rsidRPr="00AD2AAC">
      <w:rPr>
        <w:rFonts w:ascii="Arial" w:hAnsi="Arial" w:cs="Arial"/>
        <w:sz w:val="18"/>
        <w:szCs w:val="18"/>
      </w:rPr>
      <w:fldChar w:fldCharType="separate"/>
    </w:r>
    <w:r w:rsidR="0028593A">
      <w:rPr>
        <w:rFonts w:ascii="Arial" w:hAnsi="Arial" w:cs="Arial"/>
        <w:noProof/>
        <w:sz w:val="18"/>
        <w:szCs w:val="18"/>
      </w:rPr>
      <w:t>4</w:t>
    </w:r>
    <w:r w:rsidRPr="00AD2AAC">
      <w:rPr>
        <w:rFonts w:ascii="Arial" w:hAnsi="Arial" w:cs="Arial"/>
        <w:sz w:val="18"/>
        <w:szCs w:val="18"/>
      </w:rPr>
      <w:fldChar w:fldCharType="end"/>
    </w:r>
    <w:r w:rsidRPr="00AD2AAC">
      <w:rPr>
        <w:rFonts w:ascii="Arial" w:hAnsi="Arial" w:cs="Arial"/>
        <w:sz w:val="18"/>
        <w:szCs w:val="18"/>
      </w:rPr>
      <w:t xml:space="preserve"> of </w:t>
    </w:r>
    <w:r w:rsidR="00286596" w:rsidRPr="00AD2AAC">
      <w:rPr>
        <w:rFonts w:ascii="Arial" w:hAnsi="Arial" w:cs="Arial"/>
        <w:sz w:val="18"/>
        <w:szCs w:val="18"/>
      </w:rPr>
      <w:fldChar w:fldCharType="begin"/>
    </w:r>
    <w:r w:rsidR="00286596" w:rsidRPr="00AD2AAC">
      <w:rPr>
        <w:rFonts w:ascii="Arial" w:hAnsi="Arial" w:cs="Arial"/>
        <w:sz w:val="18"/>
        <w:szCs w:val="18"/>
      </w:rPr>
      <w:instrText xml:space="preserve"> NUMPAGES </w:instrText>
    </w:r>
    <w:r w:rsidR="00286596" w:rsidRPr="00AD2AAC">
      <w:rPr>
        <w:rFonts w:ascii="Arial" w:hAnsi="Arial" w:cs="Arial"/>
        <w:sz w:val="18"/>
        <w:szCs w:val="18"/>
      </w:rPr>
      <w:fldChar w:fldCharType="separate"/>
    </w:r>
    <w:r w:rsidR="0028593A">
      <w:rPr>
        <w:rFonts w:ascii="Arial" w:hAnsi="Arial" w:cs="Arial"/>
        <w:noProof/>
        <w:sz w:val="18"/>
        <w:szCs w:val="18"/>
      </w:rPr>
      <w:t>4</w:t>
    </w:r>
    <w:r w:rsidR="00286596" w:rsidRPr="00AD2AAC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53BC" w14:textId="77777777" w:rsidR="00CB40D5" w:rsidRPr="00AD2AAC" w:rsidRDefault="00CB40D5">
      <w:r w:rsidRPr="00AD2AAC">
        <w:separator/>
      </w:r>
    </w:p>
  </w:footnote>
  <w:footnote w:type="continuationSeparator" w:id="0">
    <w:p w14:paraId="4F3DAABC" w14:textId="77777777" w:rsidR="00CB40D5" w:rsidRPr="00AD2AAC" w:rsidRDefault="00CB40D5">
      <w:r w:rsidRPr="00AD2AA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0C4B" w14:textId="0BE97B71" w:rsidR="00DC7233" w:rsidRPr="001273FF" w:rsidRDefault="00C93625" w:rsidP="00DC7233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1273FF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58752" behindDoc="1" locked="0" layoutInCell="1" allowOverlap="1" wp14:anchorId="72798B80" wp14:editId="72A29EDA">
          <wp:simplePos x="0" y="0"/>
          <wp:positionH relativeFrom="column">
            <wp:posOffset>-49530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="00816243" w:rsidRPr="001273FF">
      <w:rPr>
        <w:rFonts w:ascii="Arial" w:hAnsi="Arial" w:cs="Arial"/>
        <w:b/>
        <w:bCs/>
        <w:sz w:val="26"/>
        <w:szCs w:val="26"/>
      </w:rPr>
      <w:t>{{</w:t>
    </w:r>
    <w:r w:rsidR="003C1DF7" w:rsidRPr="001273FF">
      <w:rPr>
        <w:rFonts w:ascii="Arial" w:hAnsi="Arial" w:cs="Arial"/>
        <w:b/>
        <w:bCs/>
        <w:sz w:val="26"/>
        <w:szCs w:val="26"/>
      </w:rPr>
      <w:t xml:space="preserve"> </w:t>
    </w:r>
    <w:proofErr w:type="spellStart"/>
    <w:r w:rsidR="003C1DF7" w:rsidRPr="001273FF">
      <w:rPr>
        <w:rFonts w:ascii="Arial" w:hAnsi="Arial" w:cs="Arial"/>
        <w:b/>
        <w:bCs/>
        <w:sz w:val="26"/>
        <w:szCs w:val="26"/>
      </w:rPr>
      <w:t>firm</w:t>
    </w:r>
    <w:proofErr w:type="gramEnd"/>
    <w:r w:rsidR="003C1DF7" w:rsidRPr="001273FF">
      <w:rPr>
        <w:rFonts w:ascii="Arial" w:hAnsi="Arial" w:cs="Arial"/>
        <w:b/>
        <w:bCs/>
        <w:sz w:val="26"/>
        <w:szCs w:val="26"/>
      </w:rPr>
      <w:t>_name</w:t>
    </w:r>
    <w:proofErr w:type="spellEnd"/>
    <w:r w:rsidR="003C1DF7" w:rsidRPr="001273FF">
      <w:rPr>
        <w:rFonts w:ascii="Arial" w:hAnsi="Arial" w:cs="Arial"/>
        <w:b/>
        <w:bCs/>
        <w:sz w:val="26"/>
        <w:szCs w:val="26"/>
      </w:rPr>
      <w:t xml:space="preserve"> </w:t>
    </w:r>
    <w:r w:rsidR="00816243" w:rsidRPr="001273FF">
      <w:rPr>
        <w:rFonts w:ascii="Arial" w:hAnsi="Arial" w:cs="Arial"/>
        <w:b/>
        <w:bCs/>
        <w:sz w:val="26"/>
        <w:szCs w:val="26"/>
      </w:rPr>
      <w:t>}}</w:t>
    </w:r>
  </w:p>
  <w:p w14:paraId="0B90154F" w14:textId="2A2F2093" w:rsidR="00840B9F" w:rsidRDefault="00816243" w:rsidP="001273FF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1273FF">
      <w:rPr>
        <w:rFonts w:ascii="Arial" w:hAnsi="Arial" w:cs="Arial"/>
        <w:b/>
        <w:bCs/>
        <w:sz w:val="26"/>
        <w:szCs w:val="26"/>
      </w:rPr>
      <w:t xml:space="preserve">Minute Books </w:t>
    </w:r>
    <w:r w:rsidR="004954DD" w:rsidRPr="001273FF">
      <w:rPr>
        <w:rFonts w:ascii="Arial" w:hAnsi="Arial" w:cs="Arial"/>
        <w:b/>
        <w:bCs/>
        <w:sz w:val="26"/>
        <w:szCs w:val="26"/>
      </w:rPr>
      <w:t>{{</w:t>
    </w:r>
    <w:proofErr w:type="gramStart"/>
    <w:r w:rsidR="004954DD" w:rsidRPr="001273FF">
      <w:rPr>
        <w:rFonts w:ascii="Arial" w:hAnsi="Arial" w:cs="Arial"/>
        <w:b/>
        <w:bCs/>
        <w:sz w:val="26"/>
        <w:szCs w:val="26"/>
      </w:rPr>
      <w:t>amp(</w:t>
    </w:r>
    <w:proofErr w:type="gramEnd"/>
    <w:r w:rsidR="004954DD" w:rsidRPr="001273FF">
      <w:rPr>
        <w:rFonts w:ascii="Arial" w:hAnsi="Arial" w:cs="Arial"/>
        <w:b/>
        <w:bCs/>
        <w:sz w:val="26"/>
        <w:szCs w:val="26"/>
      </w:rPr>
      <w:t>)}}</w:t>
    </w:r>
    <w:r w:rsidRPr="001273FF">
      <w:rPr>
        <w:rFonts w:ascii="Arial" w:hAnsi="Arial" w:cs="Arial"/>
        <w:b/>
        <w:bCs/>
        <w:sz w:val="26"/>
        <w:szCs w:val="26"/>
      </w:rPr>
      <w:t xml:space="preserve"> Seals Report</w:t>
    </w:r>
  </w:p>
  <w:p w14:paraId="6D0166DD" w14:textId="77777777" w:rsidR="001273FF" w:rsidRPr="001273FF" w:rsidRDefault="001273FF" w:rsidP="001273FF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9EDD2" w14:textId="77777777" w:rsidR="001273FF" w:rsidRPr="001273FF" w:rsidRDefault="001273FF" w:rsidP="001273FF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1273FF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62848" behindDoc="1" locked="0" layoutInCell="1" allowOverlap="1" wp14:anchorId="2B7EEE5C" wp14:editId="3F8AF79E">
          <wp:simplePos x="0" y="0"/>
          <wp:positionH relativeFrom="column">
            <wp:posOffset>-49530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Pr="001273FF">
      <w:rPr>
        <w:rFonts w:ascii="Arial" w:hAnsi="Arial" w:cs="Arial"/>
        <w:b/>
        <w:bCs/>
        <w:sz w:val="26"/>
        <w:szCs w:val="26"/>
      </w:rPr>
      <w:t xml:space="preserve">{{ </w:t>
    </w:r>
    <w:proofErr w:type="spellStart"/>
    <w:r w:rsidRPr="001273FF">
      <w:rPr>
        <w:rFonts w:ascii="Arial" w:hAnsi="Arial" w:cs="Arial"/>
        <w:b/>
        <w:bCs/>
        <w:sz w:val="26"/>
        <w:szCs w:val="26"/>
      </w:rPr>
      <w:t>firm</w:t>
    </w:r>
    <w:proofErr w:type="gramEnd"/>
    <w:r w:rsidRPr="001273FF">
      <w:rPr>
        <w:rFonts w:ascii="Arial" w:hAnsi="Arial" w:cs="Arial"/>
        <w:b/>
        <w:bCs/>
        <w:sz w:val="26"/>
        <w:szCs w:val="26"/>
      </w:rPr>
      <w:t>_name</w:t>
    </w:r>
    <w:proofErr w:type="spellEnd"/>
    <w:r w:rsidRPr="001273FF">
      <w:rPr>
        <w:rFonts w:ascii="Arial" w:hAnsi="Arial" w:cs="Arial"/>
        <w:b/>
        <w:bCs/>
        <w:sz w:val="26"/>
        <w:szCs w:val="26"/>
      </w:rPr>
      <w:t xml:space="preserve"> }}</w:t>
    </w:r>
  </w:p>
  <w:p w14:paraId="02A34C18" w14:textId="514A4B14" w:rsidR="001273FF" w:rsidRPr="001273FF" w:rsidRDefault="001273FF" w:rsidP="001273FF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1273FF">
      <w:rPr>
        <w:rFonts w:ascii="Arial" w:hAnsi="Arial" w:cs="Arial"/>
        <w:b/>
        <w:bCs/>
        <w:sz w:val="26"/>
        <w:szCs w:val="26"/>
      </w:rPr>
      <w:t>Minute Books {{</w:t>
    </w:r>
    <w:proofErr w:type="gramStart"/>
    <w:r w:rsidRPr="001273FF">
      <w:rPr>
        <w:rFonts w:ascii="Arial" w:hAnsi="Arial" w:cs="Arial"/>
        <w:b/>
        <w:bCs/>
        <w:sz w:val="26"/>
        <w:szCs w:val="26"/>
      </w:rPr>
      <w:t>amp(</w:t>
    </w:r>
    <w:proofErr w:type="gramEnd"/>
    <w:r w:rsidRPr="001273FF">
      <w:rPr>
        <w:rFonts w:ascii="Arial" w:hAnsi="Arial" w:cs="Arial"/>
        <w:b/>
        <w:bCs/>
        <w:sz w:val="26"/>
        <w:szCs w:val="26"/>
      </w:rPr>
      <w:t>)}} Seals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20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yMjExNDIzN7I0szBR0lEKTi0uzszPAykwtKwFAL1zKiYtAAAA"/>
  </w:docVars>
  <w:rsids>
    <w:rsidRoot w:val="00CF5D52"/>
    <w:rsid w:val="00002A97"/>
    <w:rsid w:val="00002C5F"/>
    <w:rsid w:val="00015816"/>
    <w:rsid w:val="00021BA8"/>
    <w:rsid w:val="00026540"/>
    <w:rsid w:val="0003012F"/>
    <w:rsid w:val="00034D5F"/>
    <w:rsid w:val="0004120A"/>
    <w:rsid w:val="000425DD"/>
    <w:rsid w:val="00043F78"/>
    <w:rsid w:val="00066E07"/>
    <w:rsid w:val="00072CBD"/>
    <w:rsid w:val="00073B4C"/>
    <w:rsid w:val="000A2CC1"/>
    <w:rsid w:val="000A3F09"/>
    <w:rsid w:val="000A695E"/>
    <w:rsid w:val="000B7158"/>
    <w:rsid w:val="000B75D2"/>
    <w:rsid w:val="000B7ACE"/>
    <w:rsid w:val="000C73DF"/>
    <w:rsid w:val="000F4C5D"/>
    <w:rsid w:val="000F50B5"/>
    <w:rsid w:val="00101AD9"/>
    <w:rsid w:val="00107A5D"/>
    <w:rsid w:val="00110078"/>
    <w:rsid w:val="00111A59"/>
    <w:rsid w:val="001273FF"/>
    <w:rsid w:val="00132BF3"/>
    <w:rsid w:val="00133AE6"/>
    <w:rsid w:val="00133F7F"/>
    <w:rsid w:val="001544BE"/>
    <w:rsid w:val="0016267F"/>
    <w:rsid w:val="00177460"/>
    <w:rsid w:val="00183105"/>
    <w:rsid w:val="001957D0"/>
    <w:rsid w:val="001B1D99"/>
    <w:rsid w:val="001B3E93"/>
    <w:rsid w:val="001D1F59"/>
    <w:rsid w:val="001F0CE2"/>
    <w:rsid w:val="001F5680"/>
    <w:rsid w:val="00202F69"/>
    <w:rsid w:val="00211621"/>
    <w:rsid w:val="00214588"/>
    <w:rsid w:val="00217B03"/>
    <w:rsid w:val="0022388D"/>
    <w:rsid w:val="002245D0"/>
    <w:rsid w:val="002246E4"/>
    <w:rsid w:val="00224C7F"/>
    <w:rsid w:val="002354F7"/>
    <w:rsid w:val="00241FF4"/>
    <w:rsid w:val="0024558B"/>
    <w:rsid w:val="00247453"/>
    <w:rsid w:val="002542CD"/>
    <w:rsid w:val="00257C4C"/>
    <w:rsid w:val="00262819"/>
    <w:rsid w:val="0026515C"/>
    <w:rsid w:val="0028593A"/>
    <w:rsid w:val="00286596"/>
    <w:rsid w:val="00292E79"/>
    <w:rsid w:val="00293104"/>
    <w:rsid w:val="002A58CA"/>
    <w:rsid w:val="002C4154"/>
    <w:rsid w:val="002C5D8F"/>
    <w:rsid w:val="002C678B"/>
    <w:rsid w:val="002D108D"/>
    <w:rsid w:val="002D2B1D"/>
    <w:rsid w:val="002D4F5B"/>
    <w:rsid w:val="002E339B"/>
    <w:rsid w:val="002F5A77"/>
    <w:rsid w:val="00300A5B"/>
    <w:rsid w:val="003150FA"/>
    <w:rsid w:val="003156DC"/>
    <w:rsid w:val="0031585F"/>
    <w:rsid w:val="00352514"/>
    <w:rsid w:val="003552B0"/>
    <w:rsid w:val="0037264B"/>
    <w:rsid w:val="003900C4"/>
    <w:rsid w:val="0039172F"/>
    <w:rsid w:val="003934D0"/>
    <w:rsid w:val="00394DDD"/>
    <w:rsid w:val="003A5B4C"/>
    <w:rsid w:val="003B1F8D"/>
    <w:rsid w:val="003C1DF7"/>
    <w:rsid w:val="003E15CF"/>
    <w:rsid w:val="003E7BEB"/>
    <w:rsid w:val="003F0FB9"/>
    <w:rsid w:val="003F401E"/>
    <w:rsid w:val="003F4D9B"/>
    <w:rsid w:val="003F7513"/>
    <w:rsid w:val="003F7BBC"/>
    <w:rsid w:val="004125F1"/>
    <w:rsid w:val="004173D6"/>
    <w:rsid w:val="004173FF"/>
    <w:rsid w:val="004216FF"/>
    <w:rsid w:val="004316DE"/>
    <w:rsid w:val="00447C83"/>
    <w:rsid w:val="004511AB"/>
    <w:rsid w:val="004616CE"/>
    <w:rsid w:val="00463F45"/>
    <w:rsid w:val="00476CE1"/>
    <w:rsid w:val="004801F2"/>
    <w:rsid w:val="004954DD"/>
    <w:rsid w:val="004973F5"/>
    <w:rsid w:val="004B32E6"/>
    <w:rsid w:val="004B37F8"/>
    <w:rsid w:val="004C7F79"/>
    <w:rsid w:val="004F164C"/>
    <w:rsid w:val="004F2800"/>
    <w:rsid w:val="00506094"/>
    <w:rsid w:val="005126E6"/>
    <w:rsid w:val="00516821"/>
    <w:rsid w:val="00520EAF"/>
    <w:rsid w:val="005306D8"/>
    <w:rsid w:val="005318E2"/>
    <w:rsid w:val="005348C2"/>
    <w:rsid w:val="00554F3E"/>
    <w:rsid w:val="00556B6F"/>
    <w:rsid w:val="005621F9"/>
    <w:rsid w:val="0058286A"/>
    <w:rsid w:val="0059766F"/>
    <w:rsid w:val="005C2AED"/>
    <w:rsid w:val="005C2E96"/>
    <w:rsid w:val="005C41AF"/>
    <w:rsid w:val="005C6C07"/>
    <w:rsid w:val="005C6C56"/>
    <w:rsid w:val="005D054A"/>
    <w:rsid w:val="005D4D5B"/>
    <w:rsid w:val="005D4EDD"/>
    <w:rsid w:val="005E7BB6"/>
    <w:rsid w:val="006062AD"/>
    <w:rsid w:val="00624817"/>
    <w:rsid w:val="00643076"/>
    <w:rsid w:val="00644A43"/>
    <w:rsid w:val="00651F7C"/>
    <w:rsid w:val="00653462"/>
    <w:rsid w:val="00655072"/>
    <w:rsid w:val="006603AD"/>
    <w:rsid w:val="0066707F"/>
    <w:rsid w:val="0067135D"/>
    <w:rsid w:val="006717B9"/>
    <w:rsid w:val="00674920"/>
    <w:rsid w:val="00675470"/>
    <w:rsid w:val="00677A03"/>
    <w:rsid w:val="00683320"/>
    <w:rsid w:val="006A2511"/>
    <w:rsid w:val="006A3C5B"/>
    <w:rsid w:val="006A4096"/>
    <w:rsid w:val="006B07BE"/>
    <w:rsid w:val="006B095A"/>
    <w:rsid w:val="006B5005"/>
    <w:rsid w:val="006B6089"/>
    <w:rsid w:val="006B7629"/>
    <w:rsid w:val="006C44A1"/>
    <w:rsid w:val="006F1480"/>
    <w:rsid w:val="006F52B8"/>
    <w:rsid w:val="006F7DC0"/>
    <w:rsid w:val="00701EFC"/>
    <w:rsid w:val="00701F4D"/>
    <w:rsid w:val="00712CD8"/>
    <w:rsid w:val="0071388B"/>
    <w:rsid w:val="00720267"/>
    <w:rsid w:val="00726A34"/>
    <w:rsid w:val="00730598"/>
    <w:rsid w:val="00730B58"/>
    <w:rsid w:val="00742250"/>
    <w:rsid w:val="00747178"/>
    <w:rsid w:val="00764292"/>
    <w:rsid w:val="00770BB2"/>
    <w:rsid w:val="00774F36"/>
    <w:rsid w:val="007913B5"/>
    <w:rsid w:val="00795A72"/>
    <w:rsid w:val="007A0B5D"/>
    <w:rsid w:val="007B0897"/>
    <w:rsid w:val="007B524D"/>
    <w:rsid w:val="007B6E3C"/>
    <w:rsid w:val="007C37AC"/>
    <w:rsid w:val="007D0999"/>
    <w:rsid w:val="007D2109"/>
    <w:rsid w:val="007D7E4E"/>
    <w:rsid w:val="007E194D"/>
    <w:rsid w:val="007F0D9A"/>
    <w:rsid w:val="00801659"/>
    <w:rsid w:val="00816243"/>
    <w:rsid w:val="0082027A"/>
    <w:rsid w:val="00831180"/>
    <w:rsid w:val="0084045A"/>
    <w:rsid w:val="00840B43"/>
    <w:rsid w:val="00840B9F"/>
    <w:rsid w:val="00856CA0"/>
    <w:rsid w:val="008627E4"/>
    <w:rsid w:val="0086472D"/>
    <w:rsid w:val="00866FA0"/>
    <w:rsid w:val="00880568"/>
    <w:rsid w:val="00880BCF"/>
    <w:rsid w:val="008902A2"/>
    <w:rsid w:val="0089749E"/>
    <w:rsid w:val="008A33E6"/>
    <w:rsid w:val="008B1D5B"/>
    <w:rsid w:val="008B52E4"/>
    <w:rsid w:val="008B59C7"/>
    <w:rsid w:val="008B7A44"/>
    <w:rsid w:val="008C560E"/>
    <w:rsid w:val="008D2F78"/>
    <w:rsid w:val="008E5348"/>
    <w:rsid w:val="00901CEA"/>
    <w:rsid w:val="0092179A"/>
    <w:rsid w:val="00942796"/>
    <w:rsid w:val="00966E59"/>
    <w:rsid w:val="00971D13"/>
    <w:rsid w:val="00973FF6"/>
    <w:rsid w:val="00992F7A"/>
    <w:rsid w:val="00993AEC"/>
    <w:rsid w:val="00994D3E"/>
    <w:rsid w:val="009A3DD7"/>
    <w:rsid w:val="009A6777"/>
    <w:rsid w:val="009B4F7A"/>
    <w:rsid w:val="009C3D8E"/>
    <w:rsid w:val="009C4CA6"/>
    <w:rsid w:val="009E2EC2"/>
    <w:rsid w:val="009E3F9E"/>
    <w:rsid w:val="009E675D"/>
    <w:rsid w:val="009E6A9E"/>
    <w:rsid w:val="00A02B02"/>
    <w:rsid w:val="00A16CAE"/>
    <w:rsid w:val="00A407B2"/>
    <w:rsid w:val="00A433C0"/>
    <w:rsid w:val="00A438EE"/>
    <w:rsid w:val="00A4575B"/>
    <w:rsid w:val="00A52916"/>
    <w:rsid w:val="00A54B60"/>
    <w:rsid w:val="00A56837"/>
    <w:rsid w:val="00A65B7A"/>
    <w:rsid w:val="00A76C13"/>
    <w:rsid w:val="00A77C2B"/>
    <w:rsid w:val="00A83539"/>
    <w:rsid w:val="00A85DDD"/>
    <w:rsid w:val="00A922E2"/>
    <w:rsid w:val="00A96742"/>
    <w:rsid w:val="00AA5E4A"/>
    <w:rsid w:val="00AA6E91"/>
    <w:rsid w:val="00AB5C06"/>
    <w:rsid w:val="00AB6B31"/>
    <w:rsid w:val="00AB6BAE"/>
    <w:rsid w:val="00AC7133"/>
    <w:rsid w:val="00AC7161"/>
    <w:rsid w:val="00AD0385"/>
    <w:rsid w:val="00AD2AAC"/>
    <w:rsid w:val="00AE0458"/>
    <w:rsid w:val="00AF572B"/>
    <w:rsid w:val="00B0243C"/>
    <w:rsid w:val="00B03A50"/>
    <w:rsid w:val="00B11FB2"/>
    <w:rsid w:val="00B13F23"/>
    <w:rsid w:val="00B24F80"/>
    <w:rsid w:val="00B25AC2"/>
    <w:rsid w:val="00B602A4"/>
    <w:rsid w:val="00B6536B"/>
    <w:rsid w:val="00B7171D"/>
    <w:rsid w:val="00B80CBB"/>
    <w:rsid w:val="00B80FBD"/>
    <w:rsid w:val="00B870C7"/>
    <w:rsid w:val="00B96383"/>
    <w:rsid w:val="00BC5EF2"/>
    <w:rsid w:val="00BD4B87"/>
    <w:rsid w:val="00BD7D1E"/>
    <w:rsid w:val="00C00A90"/>
    <w:rsid w:val="00C11C61"/>
    <w:rsid w:val="00C3647F"/>
    <w:rsid w:val="00C36CAE"/>
    <w:rsid w:val="00C37F27"/>
    <w:rsid w:val="00C53BBE"/>
    <w:rsid w:val="00C54794"/>
    <w:rsid w:val="00C64F33"/>
    <w:rsid w:val="00C652DA"/>
    <w:rsid w:val="00C806E6"/>
    <w:rsid w:val="00C817E0"/>
    <w:rsid w:val="00C930B6"/>
    <w:rsid w:val="00C93625"/>
    <w:rsid w:val="00CA7C88"/>
    <w:rsid w:val="00CB40D5"/>
    <w:rsid w:val="00CB4D52"/>
    <w:rsid w:val="00CB58EC"/>
    <w:rsid w:val="00CB6DDC"/>
    <w:rsid w:val="00CC4413"/>
    <w:rsid w:val="00CD0412"/>
    <w:rsid w:val="00CF5D52"/>
    <w:rsid w:val="00D03512"/>
    <w:rsid w:val="00D21107"/>
    <w:rsid w:val="00D214B1"/>
    <w:rsid w:val="00D47B18"/>
    <w:rsid w:val="00D516E1"/>
    <w:rsid w:val="00D52429"/>
    <w:rsid w:val="00D7039F"/>
    <w:rsid w:val="00D91FCF"/>
    <w:rsid w:val="00D946F0"/>
    <w:rsid w:val="00DA4B27"/>
    <w:rsid w:val="00DA7609"/>
    <w:rsid w:val="00DC38CB"/>
    <w:rsid w:val="00DC5DE1"/>
    <w:rsid w:val="00DC7233"/>
    <w:rsid w:val="00DD0C5F"/>
    <w:rsid w:val="00DD11FE"/>
    <w:rsid w:val="00DD50BB"/>
    <w:rsid w:val="00DD57B8"/>
    <w:rsid w:val="00DD59D6"/>
    <w:rsid w:val="00DE2D1D"/>
    <w:rsid w:val="00DF3BD0"/>
    <w:rsid w:val="00DF42DD"/>
    <w:rsid w:val="00DF7AD1"/>
    <w:rsid w:val="00E17868"/>
    <w:rsid w:val="00E212DC"/>
    <w:rsid w:val="00E22C68"/>
    <w:rsid w:val="00E31D87"/>
    <w:rsid w:val="00E36CF6"/>
    <w:rsid w:val="00E43452"/>
    <w:rsid w:val="00E51442"/>
    <w:rsid w:val="00E56D36"/>
    <w:rsid w:val="00E8218C"/>
    <w:rsid w:val="00E8522D"/>
    <w:rsid w:val="00E85ADA"/>
    <w:rsid w:val="00E919D5"/>
    <w:rsid w:val="00E925AC"/>
    <w:rsid w:val="00E935A5"/>
    <w:rsid w:val="00EA1885"/>
    <w:rsid w:val="00EB20AD"/>
    <w:rsid w:val="00ED5CCD"/>
    <w:rsid w:val="00EE0650"/>
    <w:rsid w:val="00EE229F"/>
    <w:rsid w:val="00EF3786"/>
    <w:rsid w:val="00EF3DEF"/>
    <w:rsid w:val="00EF6D9A"/>
    <w:rsid w:val="00F14376"/>
    <w:rsid w:val="00F26CD1"/>
    <w:rsid w:val="00F37132"/>
    <w:rsid w:val="00F47597"/>
    <w:rsid w:val="00F64500"/>
    <w:rsid w:val="00F74771"/>
    <w:rsid w:val="00F74C8D"/>
    <w:rsid w:val="00F807C1"/>
    <w:rsid w:val="00F80B81"/>
    <w:rsid w:val="00F812C1"/>
    <w:rsid w:val="00F817E6"/>
    <w:rsid w:val="00F82993"/>
    <w:rsid w:val="00F86C11"/>
    <w:rsid w:val="00FA2E1D"/>
    <w:rsid w:val="00FA3A86"/>
    <w:rsid w:val="00FB4A53"/>
    <w:rsid w:val="00FC1E20"/>
    <w:rsid w:val="00FC6A92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44559"/>
  <w14:defaultImageDpi w14:val="0"/>
  <w15:docId w15:val="{D82B0898-D7C5-4C9F-9703-D971859F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31D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1742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 Report</vt:lpstr>
    </vt:vector>
  </TitlesOfParts>
  <Company>Granville Software Inc.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 Report</dc:title>
  <dc:creator>Granville Sofware Inc.</dc:creator>
  <dc:description>Display active files or all files generated with this program.</dc:description>
  <cp:lastModifiedBy>Nicholas Babiak</cp:lastModifiedBy>
  <cp:revision>73</cp:revision>
  <dcterms:created xsi:type="dcterms:W3CDTF">2019-07-06T18:53:00Z</dcterms:created>
  <dcterms:modified xsi:type="dcterms:W3CDTF">2022-03-07T22:24:00Z</dcterms:modified>
</cp:coreProperties>
</file>