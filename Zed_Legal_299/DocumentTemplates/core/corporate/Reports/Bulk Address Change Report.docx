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33ADB" w14:textId="28F629BE" w:rsidR="00205F42" w:rsidRPr="007420F5" w:rsidRDefault="009224BB" w:rsidP="009224BB">
      <w:pPr>
        <w:pStyle w:val="Header"/>
        <w:tabs>
          <w:tab w:val="clear" w:pos="4320"/>
          <w:tab w:val="clear" w:pos="8640"/>
          <w:tab w:val="right" w:pos="13892"/>
        </w:tabs>
        <w:ind w:right="-351"/>
        <w:rPr>
          <w:rFonts w:ascii="Arial" w:hAnsi="Arial" w:cs="Arial"/>
          <w:smallCap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Office: </w:t>
      </w:r>
      <w:r w:rsidRPr="00163902">
        <w:rPr>
          <w:rFonts w:ascii="Arial" w:hAnsi="Arial" w:cs="Arial"/>
          <w:b/>
          <w:bCs/>
          <w:sz w:val="18"/>
          <w:szCs w:val="18"/>
        </w:rPr>
        <w:t>{{office_names|merge(</w:t>
      </w:r>
      <w:r w:rsidR="00EC56E2" w:rsidRPr="00163902">
        <w:rPr>
          <w:rFonts w:ascii="Arial" w:hAnsi="Arial" w:cs="Arial"/>
          <w:b/>
          <w:bCs/>
          <w:sz w:val="18"/>
          <w:szCs w:val="18"/>
        </w:rPr>
        <w:t>“a, b and c”</w:t>
      </w:r>
      <w:r w:rsidRPr="00163902">
        <w:rPr>
          <w:rFonts w:ascii="Arial" w:hAnsi="Arial" w:cs="Arial"/>
          <w:b/>
          <w:bCs/>
          <w:sz w:val="18"/>
          <w:szCs w:val="18"/>
        </w:rPr>
        <w:t>)}}</w:t>
      </w:r>
      <w:r>
        <w:rPr>
          <w:rFonts w:ascii="Arial" w:hAnsi="Arial" w:cs="Arial"/>
          <w:sz w:val="18"/>
          <w:szCs w:val="18"/>
        </w:rPr>
        <w:tab/>
      </w:r>
      <w:r w:rsidR="00205F42">
        <w:rPr>
          <w:rFonts w:ascii="Arial" w:hAnsi="Arial" w:cs="Arial"/>
          <w:sz w:val="18"/>
          <w:szCs w:val="18"/>
        </w:rPr>
        <w:t>Generated</w:t>
      </w:r>
      <w:r w:rsidR="00205F42" w:rsidRPr="007420F5">
        <w:rPr>
          <w:rFonts w:ascii="Arial" w:hAnsi="Arial" w:cs="Arial"/>
          <w:smallCaps/>
          <w:sz w:val="18"/>
          <w:szCs w:val="18"/>
        </w:rPr>
        <w:t xml:space="preserve">: </w:t>
      </w:r>
      <w:r w:rsidR="00205F42" w:rsidRPr="00205F42">
        <w:rPr>
          <w:rFonts w:ascii="Arial" w:hAnsi="Arial" w:cs="Arial"/>
          <w:b/>
          <w:bCs/>
          <w:sz w:val="18"/>
          <w:szCs w:val="18"/>
        </w:rPr>
        <w:t>{{TODAY|toDate('June 3, 1990')}}</w:t>
      </w:r>
      <w:r w:rsidR="00205F42" w:rsidRPr="007420F5">
        <w:rPr>
          <w:rFonts w:ascii="Arial" w:hAnsi="Arial" w:cs="Arial"/>
          <w:sz w:val="18"/>
          <w:szCs w:val="18"/>
        </w:rPr>
        <w:t xml:space="preserve"> by {{user.name_on_docs}}</w:t>
      </w:r>
    </w:p>
    <w:p w14:paraId="2EA25D54" w14:textId="77777777" w:rsidR="00205F42" w:rsidRDefault="00205F42"/>
    <w:tbl>
      <w:tblPr>
        <w:tblStyle w:val="TableGrid"/>
        <w:tblW w:w="13950" w:type="dxa"/>
        <w:tblInd w:w="18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none" w:sz="0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4230"/>
        <w:gridCol w:w="1620"/>
        <w:gridCol w:w="1530"/>
        <w:gridCol w:w="4853"/>
        <w:gridCol w:w="7"/>
      </w:tblGrid>
      <w:tr w:rsidR="007D0999" w:rsidRPr="007420F5" w14:paraId="6C35B86C" w14:textId="77777777" w:rsidTr="009006F7">
        <w:trPr>
          <w:cantSplit/>
          <w:tblHeader/>
        </w:trPr>
        <w:tc>
          <w:tcPr>
            <w:tcW w:w="171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71D2E599" w14:textId="77777777" w:rsidR="007D0999" w:rsidRPr="007420F5" w:rsidRDefault="007D0999" w:rsidP="002A2722">
            <w:pPr>
              <w:spacing w:before="40" w:after="40"/>
              <w:ind w:left="-90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Matter</w:t>
            </w:r>
            <w:r w:rsidR="005371DA" w:rsidRPr="007420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423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42BF1FAF" w14:textId="77777777" w:rsidR="007D0999" w:rsidRPr="007420F5" w:rsidRDefault="007D0999" w:rsidP="002A272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392F5537" w14:textId="77777777" w:rsidR="007D0999" w:rsidRPr="007420F5" w:rsidRDefault="007D0999" w:rsidP="00894A0F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Corp</w:t>
            </w:r>
            <w:r w:rsidR="00894A0F"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Access </w:t>
            </w:r>
            <w:r w:rsidR="00894A0F"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530" w:type="dxa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67E4F43F" w14:textId="77777777" w:rsidR="007D0999" w:rsidRPr="007420F5" w:rsidRDefault="007D0999" w:rsidP="002A2722">
            <w:pPr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Generated</w:t>
            </w:r>
          </w:p>
        </w:tc>
        <w:tc>
          <w:tcPr>
            <w:tcW w:w="4860" w:type="dxa"/>
            <w:gridSpan w:val="2"/>
            <w:tcBorders>
              <w:top w:val="single" w:sz="2" w:space="0" w:color="auto"/>
              <w:bottom w:val="single" w:sz="2" w:space="0" w:color="auto"/>
            </w:tcBorders>
            <w:shd w:val="clear" w:color="auto" w:fill="C0C0C0"/>
            <w:vAlign w:val="center"/>
          </w:tcPr>
          <w:p w14:paraId="557B09D9" w14:textId="77777777" w:rsidR="007D0999" w:rsidRPr="007420F5" w:rsidRDefault="007D0999" w:rsidP="002A2722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20F5">
              <w:rPr>
                <w:rFonts w:ascii="Arial" w:hAnsi="Arial" w:cs="Arial"/>
                <w:b/>
                <w:bCs/>
                <w:sz w:val="20"/>
                <w:szCs w:val="20"/>
              </w:rPr>
              <w:t>Notes</w:t>
            </w:r>
          </w:p>
        </w:tc>
      </w:tr>
      <w:tr w:rsidR="00026540" w:rsidRPr="007420F5" w14:paraId="314C9EB6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6"/>
          </w:tcPr>
          <w:p w14:paraId="63F10B55" w14:textId="77777777" w:rsidR="00026540" w:rsidRPr="007420F5" w:rsidRDefault="004E4DD4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tr for 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 in address_change</w:t>
            </w:r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9006F7" w:rsidRPr="007420F5" w14:paraId="12C8953A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3950" w:type="dxa"/>
            <w:gridSpan w:val="6"/>
          </w:tcPr>
          <w:p w14:paraId="637175FF" w14:textId="77777777" w:rsidR="009006F7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tr if (loop.index) is not divisibleby 2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7D0999" w:rsidRPr="007420F5" w14:paraId="4E0BE4E2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</w:tcPr>
          <w:p w14:paraId="34118087" w14:textId="77777777" w:rsidR="007D0999" w:rsidRPr="007420F5" w:rsidRDefault="004E4DD4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230" w:type="dxa"/>
          </w:tcPr>
          <w:p w14:paraId="1E7C8633" w14:textId="10E169B4" w:rsidR="007D0999" w:rsidRPr="007420F5" w:rsidRDefault="004E4DD4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4225BF" w:rsidRPr="007420F5">
              <w:rPr>
                <w:rFonts w:ascii="Arial" w:hAnsi="Arial" w:cs="Arial"/>
                <w:sz w:val="20"/>
                <w:szCs w:val="20"/>
              </w:rPr>
              <w:t>corp.matter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20" w:type="dxa"/>
          </w:tcPr>
          <w:p w14:paraId="2A350D1F" w14:textId="77777777" w:rsidR="00894A0F" w:rsidRPr="007420F5" w:rsidRDefault="004E4DD4" w:rsidP="007D0999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corp.access_number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</w:tcPr>
          <w:p w14:paraId="504539C0" w14:textId="2E86D7E9" w:rsidR="007D0999" w:rsidRPr="007420F5" w:rsidRDefault="004E4DD4" w:rsidP="00D72BE5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corp.</w:t>
            </w:r>
            <w:r w:rsidR="00DA36D8" w:rsidRPr="007420F5">
              <w:rPr>
                <w:rFonts w:ascii="Arial" w:hAnsi="Arial" w:cs="Arial"/>
                <w:sz w:val="20"/>
                <w:szCs w:val="20"/>
              </w:rPr>
              <w:t>address_notice_date</w:t>
            </w:r>
            <w:r w:rsidR="00D72BE5" w:rsidRPr="007420F5">
              <w:rPr>
                <w:rFonts w:ascii="Arial" w:hAnsi="Arial" w:cs="Arial"/>
                <w:sz w:val="20"/>
                <w:szCs w:val="20"/>
              </w:rPr>
              <w:t>| toDate('Jun 3, 1990')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60" w:type="dxa"/>
            <w:gridSpan w:val="2"/>
          </w:tcPr>
          <w:p w14:paraId="0AC54C47" w14:textId="77777777" w:rsidR="007D0999" w:rsidRPr="007420F5" w:rsidRDefault="007D09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06F7" w:rsidRPr="007420F5" w14:paraId="147C140C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3943" w:type="dxa"/>
            <w:gridSpan w:val="5"/>
          </w:tcPr>
          <w:p w14:paraId="39588892" w14:textId="77777777" w:rsidR="009006F7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tr else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7D0999" w:rsidRPr="007420F5" w14:paraId="4473B194" w14:textId="77777777" w:rsidTr="003E1B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15" w:type="dxa"/>
            <w:right w:w="115" w:type="dxa"/>
          </w:tblCellMar>
          <w:tblLook w:val="04A0" w:firstRow="1" w:lastRow="0" w:firstColumn="1" w:lastColumn="0" w:noHBand="0" w:noVBand="1"/>
        </w:tblPrEx>
        <w:tc>
          <w:tcPr>
            <w:tcW w:w="1710" w:type="dxa"/>
            <w:shd w:val="clear" w:color="auto" w:fill="F2F2F2" w:themeFill="background1" w:themeFillShade="F2"/>
          </w:tcPr>
          <w:p w14:paraId="7719BD03" w14:textId="77777777" w:rsidR="007D0999" w:rsidRPr="007420F5" w:rsidRDefault="004E4DD4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corp.matter_number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230" w:type="dxa"/>
            <w:shd w:val="clear" w:color="auto" w:fill="F2F2F2" w:themeFill="background1" w:themeFillShade="F2"/>
          </w:tcPr>
          <w:p w14:paraId="3175262F" w14:textId="601B723F" w:rsidR="007D0999" w:rsidRPr="007420F5" w:rsidRDefault="004E4DD4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</w:t>
            </w:r>
            <w:r w:rsidR="004225BF" w:rsidRPr="007420F5">
              <w:rPr>
                <w:rFonts w:ascii="Arial" w:hAnsi="Arial" w:cs="Arial"/>
                <w:sz w:val="20"/>
                <w:szCs w:val="20"/>
              </w:rPr>
              <w:t>.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matter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646A9EB" w14:textId="77777777" w:rsidR="007D0999" w:rsidRPr="007420F5" w:rsidRDefault="004E4DD4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corp.access_number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FF19C34" w14:textId="0615D4FF" w:rsidR="007D0999" w:rsidRPr="007420F5" w:rsidRDefault="004E4DD4" w:rsidP="009B55FA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{{</w:t>
            </w:r>
            <w:r w:rsidR="007D0999" w:rsidRPr="007420F5">
              <w:rPr>
                <w:rFonts w:ascii="Arial" w:hAnsi="Arial" w:cs="Arial"/>
                <w:sz w:val="20"/>
                <w:szCs w:val="20"/>
              </w:rPr>
              <w:t>corp</w:t>
            </w:r>
            <w:r w:rsidR="00DA36D8" w:rsidRPr="007420F5">
              <w:rPr>
                <w:rFonts w:ascii="Arial" w:hAnsi="Arial" w:cs="Arial"/>
                <w:sz w:val="20"/>
                <w:szCs w:val="20"/>
              </w:rPr>
              <w:t>.address_notice_date</w:t>
            </w:r>
            <w:r w:rsidR="009B55FA" w:rsidRPr="007420F5">
              <w:rPr>
                <w:rFonts w:ascii="Arial" w:hAnsi="Arial" w:cs="Arial"/>
                <w:sz w:val="20"/>
                <w:szCs w:val="20"/>
              </w:rPr>
              <w:t>|</w:t>
            </w:r>
            <w:r w:rsidR="00D72BE5" w:rsidRPr="007420F5">
              <w:rPr>
                <w:rFonts w:ascii="Arial" w:hAnsi="Arial" w:cs="Arial"/>
                <w:sz w:val="20"/>
                <w:szCs w:val="20"/>
              </w:rPr>
              <w:t>toDate('Jun 3, 1990')</w:t>
            </w:r>
            <w:r w:rsidRPr="007420F5"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860" w:type="dxa"/>
            <w:gridSpan w:val="2"/>
            <w:shd w:val="clear" w:color="auto" w:fill="F2F2F2" w:themeFill="background1" w:themeFillShade="F2"/>
          </w:tcPr>
          <w:p w14:paraId="430225DF" w14:textId="77777777" w:rsidR="007D0999" w:rsidRPr="007420F5" w:rsidRDefault="007D0999" w:rsidP="0002654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540" w:rsidRPr="007420F5" w14:paraId="63E8B345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6"/>
          </w:tcPr>
          <w:p w14:paraId="2570653E" w14:textId="77777777" w:rsidR="00026540" w:rsidRPr="007420F5" w:rsidRDefault="004E4DD4" w:rsidP="009006F7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r w:rsidR="00026540" w:rsidRPr="007420F5">
              <w:rPr>
                <w:rFonts w:ascii="Arial" w:hAnsi="Arial" w:cs="Arial"/>
                <w:sz w:val="20"/>
                <w:szCs w:val="20"/>
              </w:rPr>
              <w:t>tr end</w:t>
            </w:r>
            <w:r w:rsidR="009006F7" w:rsidRPr="007420F5">
              <w:rPr>
                <w:rFonts w:ascii="Arial" w:hAnsi="Arial" w:cs="Arial"/>
                <w:sz w:val="20"/>
                <w:szCs w:val="20"/>
              </w:rPr>
              <w:t>if</w:t>
            </w:r>
            <w:r w:rsidR="00026540" w:rsidRPr="00742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420F5">
              <w:rPr>
                <w:rFonts w:ascii="Arial" w:hAnsi="Arial" w:cs="Arial"/>
                <w:sz w:val="20"/>
                <w:szCs w:val="20"/>
              </w:rPr>
              <w:t>%}</w:t>
            </w:r>
          </w:p>
        </w:tc>
      </w:tr>
      <w:tr w:rsidR="009006F7" w:rsidRPr="007420F5" w14:paraId="2F6687A5" w14:textId="77777777" w:rsidTr="009006F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13950" w:type="dxa"/>
            <w:gridSpan w:val="6"/>
          </w:tcPr>
          <w:p w14:paraId="71323D4C" w14:textId="79A7D78A" w:rsidR="009006F7" w:rsidRPr="007420F5" w:rsidRDefault="004E4DD4" w:rsidP="00026540">
            <w:pPr>
              <w:rPr>
                <w:rFonts w:ascii="Arial" w:hAnsi="Arial" w:cs="Arial"/>
                <w:sz w:val="20"/>
                <w:szCs w:val="20"/>
              </w:rPr>
            </w:pPr>
            <w:r w:rsidRPr="007420F5">
              <w:rPr>
                <w:rFonts w:ascii="Arial" w:hAnsi="Arial" w:cs="Arial"/>
                <w:sz w:val="20"/>
                <w:szCs w:val="20"/>
              </w:rPr>
              <w:t>{%</w:t>
            </w:r>
            <w:r w:rsidR="009006F7" w:rsidRPr="007420F5">
              <w:rPr>
                <w:rFonts w:ascii="Arial" w:hAnsi="Arial" w:cs="Arial"/>
                <w:sz w:val="20"/>
                <w:szCs w:val="20"/>
              </w:rPr>
              <w:t xml:space="preserve">tr endfor </w:t>
            </w:r>
            <w:r w:rsidR="00960DB7">
              <w:rPr>
                <w:rFonts w:ascii="Arial" w:hAnsi="Arial" w:cs="Arial"/>
                <w:sz w:val="20"/>
                <w:szCs w:val="20"/>
              </w:rPr>
              <w:t>%}</w:t>
            </w:r>
            <w:bookmarkStart w:id="0" w:name="_GoBack"/>
            <w:bookmarkEnd w:id="0"/>
          </w:p>
        </w:tc>
      </w:tr>
    </w:tbl>
    <w:p w14:paraId="6607E167" w14:textId="77777777" w:rsidR="007D0999" w:rsidRPr="007420F5" w:rsidRDefault="007D0999" w:rsidP="001F0CE2">
      <w:pPr>
        <w:rPr>
          <w:rFonts w:ascii="Arial" w:hAnsi="Arial" w:cs="Arial"/>
          <w:sz w:val="22"/>
          <w:szCs w:val="22"/>
        </w:rPr>
      </w:pPr>
    </w:p>
    <w:sectPr w:rsidR="007D0999" w:rsidRPr="007420F5" w:rsidSect="00205F42">
      <w:headerReference w:type="default" r:id="rId7"/>
      <w:footerReference w:type="default" r:id="rId8"/>
      <w:headerReference w:type="first" r:id="rId9"/>
      <w:pgSz w:w="15840" w:h="12240" w:orient="landscape" w:code="1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58ED7" w14:textId="77777777" w:rsidR="00C66F6B" w:rsidRPr="007420F5" w:rsidRDefault="00C66F6B">
      <w:r w:rsidRPr="007420F5">
        <w:separator/>
      </w:r>
    </w:p>
  </w:endnote>
  <w:endnote w:type="continuationSeparator" w:id="0">
    <w:p w14:paraId="300EB63E" w14:textId="77777777" w:rsidR="00C66F6B" w:rsidRPr="007420F5" w:rsidRDefault="00C66F6B">
      <w:r w:rsidRPr="007420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A68D" w14:textId="77777777" w:rsidR="002F416F" w:rsidRPr="007420F5" w:rsidRDefault="002F416F" w:rsidP="007D0999">
    <w:pPr>
      <w:pStyle w:val="Footer"/>
      <w:jc w:val="right"/>
      <w:rPr>
        <w:rFonts w:ascii="Arial" w:hAnsi="Arial" w:cs="Arial"/>
        <w:sz w:val="18"/>
        <w:szCs w:val="18"/>
      </w:rPr>
    </w:pPr>
  </w:p>
  <w:p w14:paraId="0A420BE7" w14:textId="77777777" w:rsidR="002A2722" w:rsidRPr="007420F5" w:rsidRDefault="002A2722" w:rsidP="007D0999">
    <w:pPr>
      <w:pStyle w:val="Footer"/>
      <w:jc w:val="right"/>
      <w:rPr>
        <w:rFonts w:ascii="Arial" w:hAnsi="Arial" w:cs="Arial"/>
        <w:sz w:val="18"/>
        <w:szCs w:val="18"/>
      </w:rPr>
    </w:pPr>
    <w:r w:rsidRPr="007420F5">
      <w:rPr>
        <w:rFonts w:ascii="Arial" w:hAnsi="Arial" w:cs="Arial"/>
        <w:sz w:val="18"/>
        <w:szCs w:val="18"/>
      </w:rPr>
      <w:t xml:space="preserve">Page </w:t>
    </w:r>
    <w:r w:rsidRPr="007420F5">
      <w:rPr>
        <w:rFonts w:ascii="Arial" w:hAnsi="Arial" w:cs="Arial"/>
        <w:sz w:val="18"/>
        <w:szCs w:val="18"/>
      </w:rPr>
      <w:fldChar w:fldCharType="begin"/>
    </w:r>
    <w:r w:rsidRPr="007420F5">
      <w:rPr>
        <w:rFonts w:ascii="Arial" w:hAnsi="Arial" w:cs="Arial"/>
        <w:sz w:val="18"/>
        <w:szCs w:val="18"/>
      </w:rPr>
      <w:instrText xml:space="preserve"> PAGE </w:instrText>
    </w:r>
    <w:r w:rsidRPr="007420F5">
      <w:rPr>
        <w:rFonts w:ascii="Arial" w:hAnsi="Arial" w:cs="Arial"/>
        <w:sz w:val="18"/>
        <w:szCs w:val="18"/>
      </w:rPr>
      <w:fldChar w:fldCharType="separate"/>
    </w:r>
    <w:r w:rsidR="00805000">
      <w:rPr>
        <w:rFonts w:ascii="Arial" w:hAnsi="Arial" w:cs="Arial"/>
        <w:noProof/>
        <w:sz w:val="18"/>
        <w:szCs w:val="18"/>
      </w:rPr>
      <w:t>1</w:t>
    </w:r>
    <w:r w:rsidRPr="007420F5">
      <w:rPr>
        <w:rFonts w:ascii="Arial" w:hAnsi="Arial" w:cs="Arial"/>
        <w:sz w:val="18"/>
        <w:szCs w:val="18"/>
      </w:rPr>
      <w:fldChar w:fldCharType="end"/>
    </w:r>
    <w:r w:rsidRPr="007420F5">
      <w:rPr>
        <w:rFonts w:ascii="Arial" w:hAnsi="Arial" w:cs="Arial"/>
        <w:sz w:val="18"/>
        <w:szCs w:val="18"/>
      </w:rPr>
      <w:t xml:space="preserve"> of </w:t>
    </w:r>
    <w:r w:rsidR="002F416F" w:rsidRPr="007420F5">
      <w:rPr>
        <w:rFonts w:ascii="Arial" w:hAnsi="Arial" w:cs="Arial"/>
        <w:sz w:val="18"/>
        <w:szCs w:val="18"/>
      </w:rPr>
      <w:fldChar w:fldCharType="begin"/>
    </w:r>
    <w:r w:rsidR="002F416F" w:rsidRPr="007420F5">
      <w:rPr>
        <w:rFonts w:ascii="Arial" w:hAnsi="Arial" w:cs="Arial"/>
        <w:sz w:val="18"/>
        <w:szCs w:val="18"/>
      </w:rPr>
      <w:instrText xml:space="preserve"> NUMPAGES </w:instrText>
    </w:r>
    <w:r w:rsidR="002F416F" w:rsidRPr="007420F5">
      <w:rPr>
        <w:rFonts w:ascii="Arial" w:hAnsi="Arial" w:cs="Arial"/>
        <w:sz w:val="18"/>
        <w:szCs w:val="18"/>
      </w:rPr>
      <w:fldChar w:fldCharType="separate"/>
    </w:r>
    <w:r w:rsidR="00805000">
      <w:rPr>
        <w:rFonts w:ascii="Arial" w:hAnsi="Arial" w:cs="Arial"/>
        <w:noProof/>
        <w:sz w:val="18"/>
        <w:szCs w:val="18"/>
      </w:rPr>
      <w:t>1</w:t>
    </w:r>
    <w:r w:rsidR="002F416F" w:rsidRPr="007420F5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AE26A" w14:textId="77777777" w:rsidR="00C66F6B" w:rsidRPr="007420F5" w:rsidRDefault="00C66F6B">
      <w:r w:rsidRPr="007420F5">
        <w:separator/>
      </w:r>
    </w:p>
  </w:footnote>
  <w:footnote w:type="continuationSeparator" w:id="0">
    <w:p w14:paraId="44527D48" w14:textId="77777777" w:rsidR="00C66F6B" w:rsidRPr="007420F5" w:rsidRDefault="00C66F6B">
      <w:r w:rsidRPr="007420F5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CA06B" w14:textId="6CD5C058" w:rsidR="007C1C57" w:rsidRPr="00205F42" w:rsidRDefault="009531F7" w:rsidP="007C1C57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205F42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59264" behindDoc="1" locked="0" layoutInCell="1" allowOverlap="1" wp14:anchorId="359BFF8C" wp14:editId="6DEC109A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4C6D" w:rsidRPr="00205F42">
      <w:rPr>
        <w:rFonts w:ascii="Arial" w:hAnsi="Arial" w:cs="Arial"/>
        <w:b/>
        <w:bCs/>
        <w:sz w:val="26"/>
        <w:szCs w:val="26"/>
      </w:rPr>
      <w:t>{{ firm_name }}</w:t>
    </w:r>
  </w:p>
  <w:p w14:paraId="16038192" w14:textId="6D90CCC5" w:rsidR="002A2722" w:rsidRPr="00205F42" w:rsidRDefault="002A2722" w:rsidP="007C1C57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205F42">
      <w:rPr>
        <w:rFonts w:ascii="Arial" w:hAnsi="Arial" w:cs="Arial"/>
        <w:b/>
        <w:bCs/>
        <w:sz w:val="26"/>
        <w:szCs w:val="26"/>
      </w:rPr>
      <w:t>Bulk Address Change Report</w:t>
    </w:r>
  </w:p>
  <w:p w14:paraId="37214111" w14:textId="77777777" w:rsidR="002A2722" w:rsidRPr="007420F5" w:rsidRDefault="002A2722" w:rsidP="00742250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269B1" w14:textId="77777777" w:rsidR="00205F42" w:rsidRPr="00205F42" w:rsidRDefault="00205F42" w:rsidP="00205F42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205F42">
      <w:rPr>
        <w:rFonts w:ascii="Arial" w:hAnsi="Arial" w:cs="Arial"/>
        <w:noProof/>
        <w:sz w:val="26"/>
        <w:szCs w:val="26"/>
        <w:lang w:eastAsia="en-CA"/>
      </w:rPr>
      <w:drawing>
        <wp:anchor distT="0" distB="0" distL="114300" distR="114300" simplePos="0" relativeHeight="251664896" behindDoc="1" locked="0" layoutInCell="1" allowOverlap="1" wp14:anchorId="7546273F" wp14:editId="1F5C91D4">
          <wp:simplePos x="0" y="0"/>
          <wp:positionH relativeFrom="column">
            <wp:posOffset>-49530</wp:posOffset>
          </wp:positionH>
          <wp:positionV relativeFrom="paragraph">
            <wp:posOffset>9525</wp:posOffset>
          </wp:positionV>
          <wp:extent cx="342900" cy="3429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5F42">
      <w:rPr>
        <w:rFonts w:ascii="Arial" w:hAnsi="Arial" w:cs="Arial"/>
        <w:b/>
        <w:bCs/>
        <w:sz w:val="26"/>
        <w:szCs w:val="26"/>
      </w:rPr>
      <w:t>{{ firm_name }}</w:t>
    </w:r>
  </w:p>
  <w:p w14:paraId="0C5D605A" w14:textId="77777777" w:rsidR="00205F42" w:rsidRPr="00205F42" w:rsidRDefault="00205F42" w:rsidP="00205F42">
    <w:pPr>
      <w:tabs>
        <w:tab w:val="center" w:pos="6840"/>
      </w:tabs>
      <w:jc w:val="center"/>
      <w:rPr>
        <w:rFonts w:ascii="Arial" w:hAnsi="Arial" w:cs="Arial"/>
        <w:b/>
        <w:bCs/>
        <w:sz w:val="26"/>
        <w:szCs w:val="26"/>
      </w:rPr>
    </w:pPr>
    <w:r w:rsidRPr="00205F42">
      <w:rPr>
        <w:rFonts w:ascii="Arial" w:hAnsi="Arial" w:cs="Arial"/>
        <w:b/>
        <w:bCs/>
        <w:sz w:val="26"/>
        <w:szCs w:val="26"/>
      </w:rPr>
      <w:t>Bulk Address Change Report</w:t>
    </w:r>
  </w:p>
  <w:p w14:paraId="090449EE" w14:textId="77777777" w:rsidR="00205F42" w:rsidRDefault="00205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D52"/>
    <w:rsid w:val="00002A97"/>
    <w:rsid w:val="00015816"/>
    <w:rsid w:val="00021BA8"/>
    <w:rsid w:val="00026540"/>
    <w:rsid w:val="000425DD"/>
    <w:rsid w:val="00072CBD"/>
    <w:rsid w:val="00073B4C"/>
    <w:rsid w:val="000A3F09"/>
    <w:rsid w:val="000B7158"/>
    <w:rsid w:val="000B75D2"/>
    <w:rsid w:val="000B7ACE"/>
    <w:rsid w:val="000E5B6D"/>
    <w:rsid w:val="00107A5D"/>
    <w:rsid w:val="00133AE6"/>
    <w:rsid w:val="001452F9"/>
    <w:rsid w:val="0015259D"/>
    <w:rsid w:val="0016267F"/>
    <w:rsid w:val="00163902"/>
    <w:rsid w:val="001957D0"/>
    <w:rsid w:val="001B3E93"/>
    <w:rsid w:val="001D1F59"/>
    <w:rsid w:val="001F0CE2"/>
    <w:rsid w:val="00202F69"/>
    <w:rsid w:val="00205F42"/>
    <w:rsid w:val="00214588"/>
    <w:rsid w:val="00217B03"/>
    <w:rsid w:val="002245D0"/>
    <w:rsid w:val="002246E4"/>
    <w:rsid w:val="00224C7F"/>
    <w:rsid w:val="002354F7"/>
    <w:rsid w:val="0024558B"/>
    <w:rsid w:val="00247453"/>
    <w:rsid w:val="002542CD"/>
    <w:rsid w:val="00257C4C"/>
    <w:rsid w:val="00262819"/>
    <w:rsid w:val="00264EC0"/>
    <w:rsid w:val="0026515C"/>
    <w:rsid w:val="002A2722"/>
    <w:rsid w:val="002C4154"/>
    <w:rsid w:val="002C5D8F"/>
    <w:rsid w:val="002C678B"/>
    <w:rsid w:val="002C6D77"/>
    <w:rsid w:val="002D108D"/>
    <w:rsid w:val="002D2B1D"/>
    <w:rsid w:val="002E339B"/>
    <w:rsid w:val="002F416F"/>
    <w:rsid w:val="00300A5B"/>
    <w:rsid w:val="003156DC"/>
    <w:rsid w:val="0031585F"/>
    <w:rsid w:val="003552B0"/>
    <w:rsid w:val="0037264B"/>
    <w:rsid w:val="0037352A"/>
    <w:rsid w:val="0039172F"/>
    <w:rsid w:val="00394DDD"/>
    <w:rsid w:val="003B1F8D"/>
    <w:rsid w:val="003E15CF"/>
    <w:rsid w:val="003E1BF7"/>
    <w:rsid w:val="003E7BEB"/>
    <w:rsid w:val="003F0FB9"/>
    <w:rsid w:val="003F401E"/>
    <w:rsid w:val="003F4D9B"/>
    <w:rsid w:val="003F7BBC"/>
    <w:rsid w:val="004125F1"/>
    <w:rsid w:val="004173FF"/>
    <w:rsid w:val="004225BF"/>
    <w:rsid w:val="004616CE"/>
    <w:rsid w:val="00476CE1"/>
    <w:rsid w:val="004801F2"/>
    <w:rsid w:val="004B32E6"/>
    <w:rsid w:val="004B37F8"/>
    <w:rsid w:val="004E4DD4"/>
    <w:rsid w:val="004F2800"/>
    <w:rsid w:val="00506094"/>
    <w:rsid w:val="005126E6"/>
    <w:rsid w:val="005318E2"/>
    <w:rsid w:val="005348C2"/>
    <w:rsid w:val="005371DA"/>
    <w:rsid w:val="00556B6F"/>
    <w:rsid w:val="005621F9"/>
    <w:rsid w:val="0059766F"/>
    <w:rsid w:val="005C2AED"/>
    <w:rsid w:val="005C6C07"/>
    <w:rsid w:val="005C6C56"/>
    <w:rsid w:val="005D4EDD"/>
    <w:rsid w:val="00643076"/>
    <w:rsid w:val="00644A43"/>
    <w:rsid w:val="00655072"/>
    <w:rsid w:val="006662A9"/>
    <w:rsid w:val="0066707F"/>
    <w:rsid w:val="006717B9"/>
    <w:rsid w:val="00677A03"/>
    <w:rsid w:val="00683320"/>
    <w:rsid w:val="006946E8"/>
    <w:rsid w:val="006B07BE"/>
    <w:rsid w:val="006B5005"/>
    <w:rsid w:val="006B6089"/>
    <w:rsid w:val="006C44A1"/>
    <w:rsid w:val="006F52B8"/>
    <w:rsid w:val="00712CD8"/>
    <w:rsid w:val="0071388B"/>
    <w:rsid w:val="0072626B"/>
    <w:rsid w:val="00726A34"/>
    <w:rsid w:val="00730B58"/>
    <w:rsid w:val="007420F5"/>
    <w:rsid w:val="00742250"/>
    <w:rsid w:val="00747178"/>
    <w:rsid w:val="00764292"/>
    <w:rsid w:val="00770BB2"/>
    <w:rsid w:val="00774F36"/>
    <w:rsid w:val="007913B5"/>
    <w:rsid w:val="00795A72"/>
    <w:rsid w:val="007B524D"/>
    <w:rsid w:val="007C1C57"/>
    <w:rsid w:val="007C37AC"/>
    <w:rsid w:val="007D0999"/>
    <w:rsid w:val="007F0D9A"/>
    <w:rsid w:val="00801659"/>
    <w:rsid w:val="00805000"/>
    <w:rsid w:val="00831180"/>
    <w:rsid w:val="0084045A"/>
    <w:rsid w:val="008627E4"/>
    <w:rsid w:val="00880568"/>
    <w:rsid w:val="00894A0F"/>
    <w:rsid w:val="008A33E6"/>
    <w:rsid w:val="008B1D5B"/>
    <w:rsid w:val="008B52E4"/>
    <w:rsid w:val="008B59C7"/>
    <w:rsid w:val="008C560E"/>
    <w:rsid w:val="008E5348"/>
    <w:rsid w:val="009006F7"/>
    <w:rsid w:val="0092179A"/>
    <w:rsid w:val="009224BB"/>
    <w:rsid w:val="00936CF1"/>
    <w:rsid w:val="00942796"/>
    <w:rsid w:val="009531F7"/>
    <w:rsid w:val="00960DB7"/>
    <w:rsid w:val="00966E59"/>
    <w:rsid w:val="00971D13"/>
    <w:rsid w:val="00973FF6"/>
    <w:rsid w:val="00994D3E"/>
    <w:rsid w:val="009A6777"/>
    <w:rsid w:val="009B4F7A"/>
    <w:rsid w:val="009B55FA"/>
    <w:rsid w:val="009E2EC2"/>
    <w:rsid w:val="009E6A9E"/>
    <w:rsid w:val="00A02B02"/>
    <w:rsid w:val="00A428A8"/>
    <w:rsid w:val="00A433C0"/>
    <w:rsid w:val="00A438EE"/>
    <w:rsid w:val="00A54B60"/>
    <w:rsid w:val="00A65B7A"/>
    <w:rsid w:val="00A7351E"/>
    <w:rsid w:val="00A76C13"/>
    <w:rsid w:val="00A77C2B"/>
    <w:rsid w:val="00A83539"/>
    <w:rsid w:val="00A85DDD"/>
    <w:rsid w:val="00A922E2"/>
    <w:rsid w:val="00A96742"/>
    <w:rsid w:val="00AA5E4A"/>
    <w:rsid w:val="00AA6E91"/>
    <w:rsid w:val="00AB5C06"/>
    <w:rsid w:val="00AC7161"/>
    <w:rsid w:val="00AE0458"/>
    <w:rsid w:val="00B0243C"/>
    <w:rsid w:val="00B10447"/>
    <w:rsid w:val="00B11FB2"/>
    <w:rsid w:val="00B13F23"/>
    <w:rsid w:val="00B24F80"/>
    <w:rsid w:val="00B6536B"/>
    <w:rsid w:val="00B7171D"/>
    <w:rsid w:val="00B80CBB"/>
    <w:rsid w:val="00B80FBD"/>
    <w:rsid w:val="00B96383"/>
    <w:rsid w:val="00BC5EF2"/>
    <w:rsid w:val="00BD4B87"/>
    <w:rsid w:val="00BD7D1E"/>
    <w:rsid w:val="00C54794"/>
    <w:rsid w:val="00C64F33"/>
    <w:rsid w:val="00C66F6B"/>
    <w:rsid w:val="00C817E0"/>
    <w:rsid w:val="00CB4D52"/>
    <w:rsid w:val="00CB6642"/>
    <w:rsid w:val="00CD0412"/>
    <w:rsid w:val="00CF5D52"/>
    <w:rsid w:val="00D21107"/>
    <w:rsid w:val="00D214B1"/>
    <w:rsid w:val="00D72BE5"/>
    <w:rsid w:val="00D91FCF"/>
    <w:rsid w:val="00DA36D8"/>
    <w:rsid w:val="00DA4B27"/>
    <w:rsid w:val="00DA7609"/>
    <w:rsid w:val="00DC38CB"/>
    <w:rsid w:val="00DC5842"/>
    <w:rsid w:val="00DC5DE1"/>
    <w:rsid w:val="00DD50BB"/>
    <w:rsid w:val="00DD57B8"/>
    <w:rsid w:val="00DD59D6"/>
    <w:rsid w:val="00DF3BD0"/>
    <w:rsid w:val="00DF42DD"/>
    <w:rsid w:val="00E17868"/>
    <w:rsid w:val="00E212DC"/>
    <w:rsid w:val="00E31D87"/>
    <w:rsid w:val="00E36CF6"/>
    <w:rsid w:val="00E43452"/>
    <w:rsid w:val="00E51442"/>
    <w:rsid w:val="00E8218C"/>
    <w:rsid w:val="00E840CE"/>
    <w:rsid w:val="00E8522D"/>
    <w:rsid w:val="00E919D5"/>
    <w:rsid w:val="00E925AC"/>
    <w:rsid w:val="00E935A5"/>
    <w:rsid w:val="00E96411"/>
    <w:rsid w:val="00EA1885"/>
    <w:rsid w:val="00EC4391"/>
    <w:rsid w:val="00EC56E2"/>
    <w:rsid w:val="00ED2712"/>
    <w:rsid w:val="00ED5CCD"/>
    <w:rsid w:val="00ED6368"/>
    <w:rsid w:val="00EE0650"/>
    <w:rsid w:val="00EE229F"/>
    <w:rsid w:val="00EF3DEF"/>
    <w:rsid w:val="00F14376"/>
    <w:rsid w:val="00F14C6D"/>
    <w:rsid w:val="00F2628E"/>
    <w:rsid w:val="00F26CD1"/>
    <w:rsid w:val="00F47597"/>
    <w:rsid w:val="00F562EA"/>
    <w:rsid w:val="00F74771"/>
    <w:rsid w:val="00F80B81"/>
    <w:rsid w:val="00F812C1"/>
    <w:rsid w:val="00F817E6"/>
    <w:rsid w:val="00F86C11"/>
    <w:rsid w:val="00FA2E1D"/>
    <w:rsid w:val="00FA3A86"/>
    <w:rsid w:val="00FB3C32"/>
    <w:rsid w:val="00FB4A53"/>
    <w:rsid w:val="00FC1E20"/>
    <w:rsid w:val="00FD38AF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4944E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31D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D1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8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92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Files Report</vt:lpstr>
    </vt:vector>
  </TitlesOfParts>
  <Company>Granville Software Inc.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Files Report</dc:title>
  <dc:creator>Granville Sofware Inc.</dc:creator>
  <dc:description>Display active files or all files generated with this program.</dc:description>
  <cp:lastModifiedBy>GSI</cp:lastModifiedBy>
  <cp:revision>35</cp:revision>
  <dcterms:created xsi:type="dcterms:W3CDTF">2019-05-16T00:29:00Z</dcterms:created>
  <dcterms:modified xsi:type="dcterms:W3CDTF">2022-04-11T22:19:00Z</dcterms:modified>
</cp:coreProperties>
</file>