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E8EF2" w14:textId="429BC02D" w:rsidR="00997182" w:rsidRPr="000A2FD2" w:rsidRDefault="00997182" w:rsidP="00997182">
      <w:pPr>
        <w:tabs>
          <w:tab w:val="center" w:pos="6840"/>
        </w:tabs>
        <w:rPr>
          <w:rFonts w:ascii="Arial" w:hAnsi="Arial" w:cs="Arial"/>
          <w:sz w:val="18"/>
          <w:szCs w:val="18"/>
        </w:rPr>
      </w:pPr>
      <w:r w:rsidRPr="000A2FD2">
        <w:rPr>
          <w:rFonts w:ascii="Arial" w:hAnsi="Arial" w:cs="Arial"/>
          <w:sz w:val="18"/>
          <w:szCs w:val="18"/>
        </w:rPr>
        <w:t xml:space="preserve">Lawyer: </w:t>
      </w:r>
      <w:r w:rsidRPr="000A2FD2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Pr="000A2FD2">
        <w:rPr>
          <w:rFonts w:ascii="Arial" w:hAnsi="Arial" w:cs="Arial"/>
          <w:b/>
          <w:bCs/>
          <w:sz w:val="18"/>
          <w:szCs w:val="18"/>
        </w:rPr>
        <w:t>lawyer_filter</w:t>
      </w:r>
      <w:proofErr w:type="spellEnd"/>
      <w:r w:rsidRPr="000A2FD2">
        <w:rPr>
          <w:rFonts w:ascii="Arial" w:hAnsi="Arial" w:cs="Arial"/>
          <w:b/>
          <w:bCs/>
          <w:sz w:val="18"/>
          <w:szCs w:val="18"/>
        </w:rPr>
        <w:t>}</w:t>
      </w:r>
      <w:proofErr w:type="gramStart"/>
      <w:r w:rsidRPr="000A2FD2">
        <w:rPr>
          <w:rFonts w:ascii="Arial" w:hAnsi="Arial" w:cs="Arial"/>
          <w:b/>
          <w:bCs/>
          <w:sz w:val="18"/>
          <w:szCs w:val="18"/>
        </w:rPr>
        <w:t>}</w:t>
      </w:r>
      <w:r w:rsidRPr="000A2FD2">
        <w:rPr>
          <w:rFonts w:ascii="Arial" w:hAnsi="Arial" w:cs="Arial"/>
          <w:sz w:val="18"/>
          <w:szCs w:val="18"/>
        </w:rPr>
        <w:t>{</w:t>
      </w:r>
      <w:proofErr w:type="gramEnd"/>
      <w:r w:rsidRPr="000A2FD2">
        <w:rPr>
          <w:rFonts w:ascii="Arial" w:hAnsi="Arial" w:cs="Arial"/>
          <w:sz w:val="18"/>
          <w:szCs w:val="18"/>
        </w:rPr>
        <w:t xml:space="preserve">% if </w:t>
      </w:r>
      <w:proofErr w:type="spellStart"/>
      <w:r w:rsidRPr="000A2FD2">
        <w:rPr>
          <w:rFonts w:ascii="Arial" w:hAnsi="Arial" w:cs="Arial"/>
          <w:sz w:val="18"/>
          <w:szCs w:val="18"/>
        </w:rPr>
        <w:t>office_</w:t>
      </w:r>
      <w:r w:rsidR="00360D7F" w:rsidRPr="000A2FD2">
        <w:rPr>
          <w:rFonts w:ascii="Arial" w:hAnsi="Arial" w:cs="Arial"/>
          <w:sz w:val="18"/>
          <w:szCs w:val="18"/>
        </w:rPr>
        <w:t>count</w:t>
      </w:r>
      <w:proofErr w:type="spellEnd"/>
      <w:r w:rsidRPr="000A2FD2">
        <w:rPr>
          <w:rFonts w:ascii="Arial" w:hAnsi="Arial" w:cs="Arial"/>
          <w:sz w:val="18"/>
          <w:szCs w:val="18"/>
        </w:rPr>
        <w:t xml:space="preserve"> </w:t>
      </w:r>
      <w:r w:rsidR="00360D7F" w:rsidRPr="000A2FD2">
        <w:rPr>
          <w:rFonts w:ascii="Arial" w:hAnsi="Arial" w:cs="Arial"/>
          <w:sz w:val="18"/>
          <w:szCs w:val="18"/>
        </w:rPr>
        <w:t>&gt; 1</w:t>
      </w:r>
      <w:r w:rsidR="00523517">
        <w:rPr>
          <w:rFonts w:ascii="Arial" w:hAnsi="Arial" w:cs="Arial"/>
          <w:sz w:val="18"/>
          <w:szCs w:val="18"/>
        </w:rPr>
        <w:t xml:space="preserve"> %}</w:t>
      </w:r>
      <w:r w:rsidR="00C82D28">
        <w:rPr>
          <w:rFonts w:ascii="Arial" w:hAnsi="Arial" w:cs="Arial"/>
          <w:sz w:val="18"/>
          <w:szCs w:val="18"/>
        </w:rPr>
        <w:t xml:space="preserve">  </w:t>
      </w:r>
      <w:r w:rsidR="00764CF9">
        <w:rPr>
          <w:rFonts w:ascii="Arial" w:hAnsi="Arial" w:cs="Arial"/>
          <w:sz w:val="18"/>
          <w:szCs w:val="18"/>
        </w:rPr>
        <w:t>|  Office:</w:t>
      </w:r>
      <w:r w:rsidR="00093A78">
        <w:rPr>
          <w:rFonts w:ascii="Arial" w:hAnsi="Arial" w:cs="Arial"/>
          <w:sz w:val="18"/>
          <w:szCs w:val="18"/>
        </w:rPr>
        <w:t xml:space="preserve"> </w:t>
      </w:r>
      <w:r w:rsidRPr="000A2FD2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Pr="000A2FD2">
        <w:rPr>
          <w:rFonts w:ascii="Arial" w:hAnsi="Arial" w:cs="Arial"/>
          <w:b/>
          <w:bCs/>
          <w:sz w:val="18"/>
          <w:szCs w:val="18"/>
        </w:rPr>
        <w:t>office_filter</w:t>
      </w:r>
      <w:proofErr w:type="spellEnd"/>
      <w:r w:rsidRPr="000A2FD2">
        <w:rPr>
          <w:rFonts w:ascii="Arial" w:hAnsi="Arial" w:cs="Arial"/>
          <w:b/>
          <w:bCs/>
          <w:sz w:val="18"/>
          <w:szCs w:val="18"/>
        </w:rPr>
        <w:t>}}</w:t>
      </w:r>
      <w:r w:rsidRPr="000A2FD2">
        <w:rPr>
          <w:rFonts w:ascii="Arial" w:hAnsi="Arial" w:cs="Arial"/>
          <w:sz w:val="18"/>
          <w:szCs w:val="18"/>
        </w:rPr>
        <w:t xml:space="preserve">{% </w:t>
      </w:r>
      <w:proofErr w:type="spellStart"/>
      <w:r w:rsidRPr="000A2FD2">
        <w:rPr>
          <w:rFonts w:ascii="Arial" w:hAnsi="Arial" w:cs="Arial"/>
          <w:sz w:val="18"/>
          <w:szCs w:val="18"/>
        </w:rPr>
        <w:t>endif</w:t>
      </w:r>
      <w:proofErr w:type="spellEnd"/>
      <w:r w:rsidRPr="000A2FD2">
        <w:rPr>
          <w:rFonts w:ascii="Arial" w:hAnsi="Arial" w:cs="Arial"/>
          <w:sz w:val="18"/>
          <w:szCs w:val="18"/>
        </w:rPr>
        <w:t xml:space="preserve"> %}</w:t>
      </w:r>
    </w:p>
    <w:p w14:paraId="4B87472D" w14:textId="15CE81AF" w:rsidR="00997182" w:rsidRPr="00D03699" w:rsidRDefault="00CC3237" w:rsidP="00D03699">
      <w:pPr>
        <w:pStyle w:val="Header"/>
        <w:tabs>
          <w:tab w:val="clear" w:pos="4320"/>
          <w:tab w:val="clear" w:pos="8640"/>
        </w:tabs>
        <w:jc w:val="right"/>
        <w:rPr>
          <w:rFonts w:ascii="Arial" w:hAnsi="Arial" w:cs="Arial"/>
          <w:sz w:val="18"/>
          <w:szCs w:val="18"/>
        </w:rPr>
        <w:sectPr w:rsidR="00997182" w:rsidRPr="00D03699" w:rsidSect="00B475EE">
          <w:headerReference w:type="default" r:id="rId7"/>
          <w:footerReference w:type="default" r:id="rId8"/>
          <w:headerReference w:type="first" r:id="rId9"/>
          <w:footerReference w:type="first" r:id="rId10"/>
          <w:pgSz w:w="15840" w:h="12240" w:orient="landscape" w:code="1"/>
          <w:pgMar w:top="1008" w:right="1008" w:bottom="1008" w:left="1008" w:header="720" w:footer="720" w:gutter="0"/>
          <w:cols w:num="2" w:space="720"/>
          <w:titlePg/>
          <w:docGrid w:linePitch="360"/>
        </w:sectPr>
      </w:pPr>
      <w:r>
        <w:rPr>
          <w:rFonts w:ascii="Arial" w:hAnsi="Arial" w:cs="Arial"/>
          <w:sz w:val="18"/>
          <w:szCs w:val="18"/>
        </w:rPr>
        <w:lastRenderedPageBreak/>
        <w:t>Generated</w:t>
      </w:r>
      <w:r w:rsidR="00997182" w:rsidRPr="009D7B9D">
        <w:rPr>
          <w:rFonts w:ascii="Arial" w:hAnsi="Arial" w:cs="Arial"/>
          <w:sz w:val="18"/>
          <w:szCs w:val="18"/>
        </w:rPr>
        <w:t xml:space="preserve">: </w:t>
      </w:r>
      <w:r w:rsidR="00997182" w:rsidRPr="00997182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="00997182" w:rsidRPr="00997182">
        <w:rPr>
          <w:rFonts w:ascii="Arial" w:hAnsi="Arial" w:cs="Arial"/>
          <w:b/>
          <w:bCs/>
          <w:sz w:val="18"/>
          <w:szCs w:val="18"/>
        </w:rPr>
        <w:t>TODAY|</w:t>
      </w:r>
      <w:proofErr w:type="gramStart"/>
      <w:r w:rsidR="00997182" w:rsidRPr="00997182">
        <w:rPr>
          <w:rFonts w:ascii="Arial" w:hAnsi="Arial" w:cs="Arial"/>
          <w:b/>
          <w:bCs/>
          <w:sz w:val="18"/>
          <w:szCs w:val="18"/>
        </w:rPr>
        <w:t>toDate</w:t>
      </w:r>
      <w:proofErr w:type="spellEnd"/>
      <w:r w:rsidR="00997182" w:rsidRPr="00997182">
        <w:rPr>
          <w:rFonts w:ascii="Arial" w:hAnsi="Arial" w:cs="Arial"/>
          <w:b/>
          <w:bCs/>
          <w:sz w:val="18"/>
          <w:szCs w:val="18"/>
        </w:rPr>
        <w:t>(</w:t>
      </w:r>
      <w:proofErr w:type="gramEnd"/>
      <w:r w:rsidR="00997182" w:rsidRPr="00997182">
        <w:rPr>
          <w:rFonts w:ascii="Arial" w:hAnsi="Arial" w:cs="Arial"/>
          <w:b/>
          <w:bCs/>
          <w:sz w:val="18"/>
          <w:szCs w:val="18"/>
        </w:rPr>
        <w:t>'June 3, 1990')}}</w:t>
      </w:r>
      <w:r w:rsidR="00997182" w:rsidRPr="009D7B9D">
        <w:rPr>
          <w:rFonts w:ascii="Arial" w:hAnsi="Arial" w:cs="Arial"/>
          <w:sz w:val="18"/>
          <w:szCs w:val="18"/>
        </w:rPr>
        <w:t xml:space="preserve"> by {{</w:t>
      </w:r>
      <w:proofErr w:type="spellStart"/>
      <w:r w:rsidR="00997182" w:rsidRPr="009D7B9D">
        <w:rPr>
          <w:rFonts w:ascii="Arial" w:hAnsi="Arial" w:cs="Arial"/>
          <w:sz w:val="18"/>
          <w:szCs w:val="18"/>
        </w:rPr>
        <w:t>user.name_on_docs</w:t>
      </w:r>
      <w:proofErr w:type="spellEnd"/>
      <w:r w:rsidR="00997182" w:rsidRPr="009D7B9D">
        <w:rPr>
          <w:rFonts w:ascii="Arial" w:hAnsi="Arial" w:cs="Arial"/>
          <w:sz w:val="18"/>
          <w:szCs w:val="18"/>
        </w:rPr>
        <w:t>}}</w:t>
      </w:r>
    </w:p>
    <w:p w14:paraId="2A4BA10F" w14:textId="6FDEA5B0" w:rsidR="00997182" w:rsidRDefault="00997182">
      <w:pPr>
        <w:rPr>
          <w:rFonts w:ascii="Arial" w:hAnsi="Arial" w:cs="Arial"/>
          <w:sz w:val="22"/>
          <w:szCs w:val="22"/>
        </w:rPr>
      </w:pPr>
    </w:p>
    <w:p w14:paraId="61C671E3" w14:textId="0C155ADE" w:rsidR="005E4B00" w:rsidRPr="005E4B00" w:rsidRDefault="005E4B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="00664951">
        <w:rPr>
          <w:rFonts w:ascii="Arial" w:hAnsi="Arial" w:cs="Arial"/>
          <w:sz w:val="22"/>
          <w:szCs w:val="22"/>
        </w:rPr>
        <w:t>lawyer_</w:t>
      </w:r>
      <w:r>
        <w:rPr>
          <w:rFonts w:ascii="Arial" w:hAnsi="Arial" w:cs="Arial"/>
          <w:sz w:val="22"/>
          <w:szCs w:val="22"/>
        </w:rPr>
        <w:t>filter</w:t>
      </w:r>
      <w:proofErr w:type="spellEnd"/>
      <w:r>
        <w:rPr>
          <w:rFonts w:ascii="Arial" w:hAnsi="Arial" w:cs="Arial"/>
          <w:sz w:val="22"/>
          <w:szCs w:val="22"/>
        </w:rPr>
        <w:t xml:space="preserve"> == “All” %}</w:t>
      </w:r>
    </w:p>
    <w:tbl>
      <w:tblPr>
        <w:tblStyle w:val="TableGrid"/>
        <w:tblW w:w="14175" w:type="dxa"/>
        <w:tblInd w:w="18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one" w:sz="0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3668"/>
        <w:gridCol w:w="1681"/>
        <w:gridCol w:w="1885"/>
        <w:gridCol w:w="2674"/>
        <w:gridCol w:w="2745"/>
      </w:tblGrid>
      <w:tr w:rsidR="00AC5981" w:rsidRPr="007420F5" w14:paraId="6C35B86C" w14:textId="77777777" w:rsidTr="004648AA">
        <w:trPr>
          <w:cantSplit/>
          <w:tblHeader/>
        </w:trPr>
        <w:tc>
          <w:tcPr>
            <w:tcW w:w="1522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71D2E599" w14:textId="77777777" w:rsidR="00AC5981" w:rsidRPr="007420F5" w:rsidRDefault="00AC5981" w:rsidP="002A2722">
            <w:pPr>
              <w:spacing w:before="40" w:after="40"/>
              <w:ind w:left="-90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20F5">
              <w:rPr>
                <w:rFonts w:ascii="Arial" w:hAnsi="Arial" w:cs="Arial"/>
                <w:b/>
                <w:bCs/>
                <w:sz w:val="20"/>
                <w:szCs w:val="20"/>
              </w:rPr>
              <w:t>Matter Number</w:t>
            </w:r>
          </w:p>
        </w:tc>
        <w:tc>
          <w:tcPr>
            <w:tcW w:w="3668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42BF1FAF" w14:textId="77777777" w:rsidR="00AC5981" w:rsidRPr="007420F5" w:rsidRDefault="00AC5981" w:rsidP="002A272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20F5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681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392F5537" w14:textId="77777777" w:rsidR="00AC5981" w:rsidRPr="007420F5" w:rsidRDefault="00AC5981" w:rsidP="00894A0F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20F5">
              <w:rPr>
                <w:rFonts w:ascii="Arial" w:hAnsi="Arial" w:cs="Arial"/>
                <w:b/>
                <w:bCs/>
                <w:sz w:val="20"/>
                <w:szCs w:val="20"/>
              </w:rPr>
              <w:t>Corp. Access #</w:t>
            </w:r>
          </w:p>
        </w:tc>
        <w:tc>
          <w:tcPr>
            <w:tcW w:w="1885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0EEAB045" w14:textId="77777777" w:rsidR="00AC5981" w:rsidRPr="007420F5" w:rsidRDefault="00AC5981" w:rsidP="002A2722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Lawyer</w:t>
            </w:r>
          </w:p>
        </w:tc>
        <w:tc>
          <w:tcPr>
            <w:tcW w:w="2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5C790F85" w14:textId="2707C056" w:rsidR="00AC5981" w:rsidRPr="007420F5" w:rsidRDefault="00AC5981" w:rsidP="002A2722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Primary Agent</w:t>
            </w:r>
          </w:p>
        </w:tc>
        <w:tc>
          <w:tcPr>
            <w:tcW w:w="2745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67E4F43F" w14:textId="6F6A72E3" w:rsidR="00AC5981" w:rsidRPr="007420F5" w:rsidRDefault="00AC5981" w:rsidP="00AC5981">
            <w:pPr>
              <w:spacing w:before="40" w:after="40"/>
              <w:ind w:left="-108" w:righ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Alternate Agent</w:t>
            </w:r>
          </w:p>
        </w:tc>
      </w:tr>
      <w:tr w:rsidR="00026540" w:rsidRPr="007420F5" w14:paraId="314C9EB6" w14:textId="77777777" w:rsidTr="004648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14175" w:type="dxa"/>
            <w:gridSpan w:val="6"/>
          </w:tcPr>
          <w:p w14:paraId="63F10B55" w14:textId="34061AB7" w:rsidR="00026540" w:rsidRPr="007420F5" w:rsidRDefault="004E4DD4" w:rsidP="007D0999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="00026540" w:rsidRPr="007420F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="00026540" w:rsidRPr="007420F5">
              <w:rPr>
                <w:rFonts w:ascii="Arial" w:hAnsi="Arial" w:cs="Arial"/>
                <w:sz w:val="20"/>
                <w:szCs w:val="20"/>
              </w:rPr>
              <w:t xml:space="preserve"> for </w:t>
            </w:r>
            <w:proofErr w:type="spellStart"/>
            <w:r w:rsidR="007D0999" w:rsidRPr="007420F5">
              <w:rPr>
                <w:rFonts w:ascii="Arial" w:hAnsi="Arial" w:cs="Arial"/>
                <w:sz w:val="20"/>
                <w:szCs w:val="20"/>
              </w:rPr>
              <w:t>corp</w:t>
            </w:r>
            <w:proofErr w:type="spellEnd"/>
            <w:r w:rsidR="007D0999" w:rsidRPr="007420F5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="00BC5262">
              <w:rPr>
                <w:rFonts w:ascii="Arial" w:hAnsi="Arial" w:cs="Arial"/>
                <w:sz w:val="20"/>
                <w:szCs w:val="20"/>
              </w:rPr>
              <w:t>corp_list</w:t>
            </w:r>
            <w:proofErr w:type="spellEnd"/>
            <w:r w:rsidR="00BC5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20F5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9006F7" w:rsidRPr="007420F5" w14:paraId="12C8953A" w14:textId="77777777" w:rsidTr="004648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14175" w:type="dxa"/>
            <w:gridSpan w:val="6"/>
          </w:tcPr>
          <w:p w14:paraId="637175FF" w14:textId="77777777" w:rsidR="009006F7" w:rsidRPr="007420F5" w:rsidRDefault="004E4DD4" w:rsidP="009006F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="009006F7" w:rsidRPr="007420F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="009006F7" w:rsidRPr="007420F5">
              <w:rPr>
                <w:rFonts w:ascii="Arial" w:hAnsi="Arial" w:cs="Arial"/>
                <w:sz w:val="20"/>
                <w:szCs w:val="20"/>
              </w:rPr>
              <w:t xml:space="preserve"> if (</w:t>
            </w:r>
            <w:proofErr w:type="spellStart"/>
            <w:r w:rsidR="009006F7" w:rsidRPr="007420F5">
              <w:rPr>
                <w:rFonts w:ascii="Arial" w:hAnsi="Arial" w:cs="Arial"/>
                <w:sz w:val="20"/>
                <w:szCs w:val="20"/>
              </w:rPr>
              <w:t>loop.index</w:t>
            </w:r>
            <w:proofErr w:type="spellEnd"/>
            <w:r w:rsidR="009006F7" w:rsidRPr="007420F5">
              <w:rPr>
                <w:rFonts w:ascii="Arial" w:hAnsi="Arial" w:cs="Arial"/>
                <w:sz w:val="20"/>
                <w:szCs w:val="20"/>
              </w:rPr>
              <w:t xml:space="preserve">) is not </w:t>
            </w:r>
            <w:proofErr w:type="spellStart"/>
            <w:r w:rsidR="009006F7" w:rsidRPr="007420F5">
              <w:rPr>
                <w:rFonts w:ascii="Arial" w:hAnsi="Arial" w:cs="Arial"/>
                <w:sz w:val="20"/>
                <w:szCs w:val="20"/>
              </w:rPr>
              <w:t>divisibleby</w:t>
            </w:r>
            <w:proofErr w:type="spellEnd"/>
            <w:r w:rsidR="009006F7" w:rsidRPr="007420F5">
              <w:rPr>
                <w:rFonts w:ascii="Arial" w:hAnsi="Arial" w:cs="Arial"/>
                <w:sz w:val="20"/>
                <w:szCs w:val="20"/>
              </w:rPr>
              <w:t xml:space="preserve"> 2 </w:t>
            </w:r>
            <w:r w:rsidRPr="007420F5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AC5981" w:rsidRPr="007420F5" w14:paraId="4E0BE4E2" w14:textId="77777777" w:rsidTr="004648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1522" w:type="dxa"/>
          </w:tcPr>
          <w:p w14:paraId="34118087" w14:textId="77777777" w:rsidR="00AC5981" w:rsidRPr="007420F5" w:rsidRDefault="00AC5981" w:rsidP="007D0999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corp.matter_number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3668" w:type="dxa"/>
          </w:tcPr>
          <w:p w14:paraId="1E7C8633" w14:textId="10E169B4" w:rsidR="00AC5981" w:rsidRPr="007420F5" w:rsidRDefault="00AC5981" w:rsidP="007D0999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681" w:type="dxa"/>
          </w:tcPr>
          <w:p w14:paraId="2A350D1F" w14:textId="2C595220" w:rsidR="00AC5981" w:rsidRPr="007420F5" w:rsidRDefault="00AC5981" w:rsidP="007D0999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corp.access_number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885" w:type="dxa"/>
          </w:tcPr>
          <w:p w14:paraId="0C1D9B12" w14:textId="0C421DE7" w:rsidR="00AC5981" w:rsidRPr="007420F5" w:rsidRDefault="00AC5981" w:rsidP="00D72B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corp.lawyer_name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2674" w:type="dxa"/>
          </w:tcPr>
          <w:p w14:paraId="66D2C246" w14:textId="3ADE54C5" w:rsidR="00AC5981" w:rsidRPr="007420F5" w:rsidRDefault="00AC5981" w:rsidP="00D72B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corp.primary_agent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2745" w:type="dxa"/>
          </w:tcPr>
          <w:p w14:paraId="504539C0" w14:textId="53B1B621" w:rsidR="00AC5981" w:rsidRPr="007420F5" w:rsidRDefault="00AC5981" w:rsidP="00D72B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corp.alternate_agent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9006F7" w:rsidRPr="007420F5" w14:paraId="147C140C" w14:textId="77777777" w:rsidTr="004648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14175" w:type="dxa"/>
            <w:gridSpan w:val="6"/>
          </w:tcPr>
          <w:p w14:paraId="39588892" w14:textId="77777777" w:rsidR="009006F7" w:rsidRPr="007420F5" w:rsidRDefault="004E4DD4" w:rsidP="009006F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="009006F7" w:rsidRPr="007420F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="009006F7" w:rsidRPr="007420F5">
              <w:rPr>
                <w:rFonts w:ascii="Arial" w:hAnsi="Arial" w:cs="Arial"/>
                <w:sz w:val="20"/>
                <w:szCs w:val="20"/>
              </w:rPr>
              <w:t xml:space="preserve"> else </w:t>
            </w:r>
            <w:r w:rsidRPr="007420F5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AC5981" w:rsidRPr="007420F5" w14:paraId="4473B194" w14:textId="77777777" w:rsidTr="004648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1522" w:type="dxa"/>
            <w:shd w:val="clear" w:color="auto" w:fill="F2F2F2" w:themeFill="background1" w:themeFillShade="F2"/>
          </w:tcPr>
          <w:p w14:paraId="7719BD03" w14:textId="77777777" w:rsidR="00AC5981" w:rsidRPr="007420F5" w:rsidRDefault="00AC5981" w:rsidP="00026540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corp.matter_number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3668" w:type="dxa"/>
            <w:shd w:val="clear" w:color="auto" w:fill="F2F2F2" w:themeFill="background1" w:themeFillShade="F2"/>
          </w:tcPr>
          <w:p w14:paraId="3175262F" w14:textId="601B723F" w:rsidR="00AC5981" w:rsidRPr="007420F5" w:rsidRDefault="00AC5981" w:rsidP="00026540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7646A9EB" w14:textId="342ED75B" w:rsidR="00AC5981" w:rsidRPr="007420F5" w:rsidRDefault="00AC5981" w:rsidP="00026540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corp.</w:t>
            </w:r>
            <w:r>
              <w:rPr>
                <w:rFonts w:ascii="Arial" w:hAnsi="Arial" w:cs="Arial"/>
                <w:sz w:val="20"/>
                <w:szCs w:val="20"/>
              </w:rPr>
              <w:t>access_number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FA00D16" w14:textId="68AB2E85" w:rsidR="00AC5981" w:rsidRPr="007420F5" w:rsidRDefault="00AC5981" w:rsidP="009B5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corp.lawyer_name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2674" w:type="dxa"/>
            <w:shd w:val="clear" w:color="auto" w:fill="F2F2F2" w:themeFill="background1" w:themeFillShade="F2"/>
          </w:tcPr>
          <w:p w14:paraId="7A22E067" w14:textId="5BEDE6F8" w:rsidR="00AC5981" w:rsidRPr="007420F5" w:rsidRDefault="00AC5981" w:rsidP="009B5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corp.primary_agent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2745" w:type="dxa"/>
            <w:shd w:val="clear" w:color="auto" w:fill="F2F2F2" w:themeFill="background1" w:themeFillShade="F2"/>
          </w:tcPr>
          <w:p w14:paraId="0FF19C34" w14:textId="15AB2EE2" w:rsidR="00AC5981" w:rsidRPr="007420F5" w:rsidRDefault="00AC5981" w:rsidP="009B5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corp.alternate_agent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026540" w:rsidRPr="007420F5" w14:paraId="63E8B345" w14:textId="77777777" w:rsidTr="004648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14175" w:type="dxa"/>
            <w:gridSpan w:val="6"/>
          </w:tcPr>
          <w:p w14:paraId="2570653E" w14:textId="77777777" w:rsidR="00026540" w:rsidRPr="007420F5" w:rsidRDefault="004E4DD4" w:rsidP="009006F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="00026540" w:rsidRPr="007420F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="00026540" w:rsidRPr="007420F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26540" w:rsidRPr="007420F5">
              <w:rPr>
                <w:rFonts w:ascii="Arial" w:hAnsi="Arial" w:cs="Arial"/>
                <w:sz w:val="20"/>
                <w:szCs w:val="20"/>
              </w:rPr>
              <w:t>end</w:t>
            </w:r>
            <w:r w:rsidR="009006F7" w:rsidRPr="007420F5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="00026540" w:rsidRPr="007420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20F5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9006F7" w:rsidRPr="007420F5" w14:paraId="2F6687A5" w14:textId="77777777" w:rsidTr="004648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14175" w:type="dxa"/>
            <w:gridSpan w:val="6"/>
          </w:tcPr>
          <w:p w14:paraId="71323D4C" w14:textId="77777777" w:rsidR="009006F7" w:rsidRPr="007420F5" w:rsidRDefault="004E4DD4" w:rsidP="00026540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="009006F7" w:rsidRPr="007420F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="009006F7" w:rsidRPr="007420F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06F7" w:rsidRPr="007420F5"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 w:rsidR="009006F7" w:rsidRPr="007420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20F5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</w:tbl>
    <w:p w14:paraId="0B6E8250" w14:textId="3EFD3AE3" w:rsidR="007D0999" w:rsidRDefault="005E4B00" w:rsidP="001F0C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else %}</w:t>
      </w:r>
    </w:p>
    <w:tbl>
      <w:tblPr>
        <w:tblStyle w:val="TableGrid"/>
        <w:tblW w:w="14124" w:type="dxa"/>
        <w:tblInd w:w="18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one" w:sz="0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3683"/>
        <w:gridCol w:w="1687"/>
        <w:gridCol w:w="3540"/>
        <w:gridCol w:w="3686"/>
      </w:tblGrid>
      <w:tr w:rsidR="00AC5981" w:rsidRPr="007420F5" w14:paraId="23B64CEC" w14:textId="77777777" w:rsidTr="004648AA">
        <w:trPr>
          <w:cantSplit/>
          <w:tblHeader/>
        </w:trPr>
        <w:tc>
          <w:tcPr>
            <w:tcW w:w="1528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5F72B22B" w14:textId="77777777" w:rsidR="00AC5981" w:rsidRPr="007420F5" w:rsidRDefault="00AC5981" w:rsidP="00044C87">
            <w:pPr>
              <w:spacing w:before="40" w:after="40"/>
              <w:ind w:left="-90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/>
            <w:r w:rsidRPr="007420F5">
              <w:rPr>
                <w:rFonts w:ascii="Arial" w:hAnsi="Arial" w:cs="Arial"/>
                <w:b/>
                <w:bCs/>
                <w:sz w:val="20"/>
                <w:szCs w:val="20"/>
              </w:rPr>
              <w:t>Matter Number</w:t>
            </w:r>
          </w:p>
        </w:tc>
        <w:tc>
          <w:tcPr>
            <w:tcW w:w="3683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4E2A159B" w14:textId="77777777" w:rsidR="00AC5981" w:rsidRPr="007420F5" w:rsidRDefault="00AC5981" w:rsidP="00044C8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20F5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687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3F8BAA0F" w14:textId="77777777" w:rsidR="00AC5981" w:rsidRPr="007420F5" w:rsidRDefault="00AC5981" w:rsidP="00044C87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20F5">
              <w:rPr>
                <w:rFonts w:ascii="Arial" w:hAnsi="Arial" w:cs="Arial"/>
                <w:b/>
                <w:bCs/>
                <w:sz w:val="20"/>
                <w:szCs w:val="20"/>
              </w:rPr>
              <w:t>Corp. Access #</w:t>
            </w:r>
          </w:p>
        </w:tc>
        <w:tc>
          <w:tcPr>
            <w:tcW w:w="3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03E79DE5" w14:textId="77777777" w:rsidR="00AC5981" w:rsidRPr="007420F5" w:rsidRDefault="00AC5981" w:rsidP="00044C87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Primary Agent</w:t>
            </w:r>
          </w:p>
        </w:tc>
        <w:tc>
          <w:tcPr>
            <w:tcW w:w="3686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67A11768" w14:textId="77777777" w:rsidR="00AC5981" w:rsidRPr="007420F5" w:rsidRDefault="00AC5981" w:rsidP="00044C87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Alternate Agent</w:t>
            </w:r>
          </w:p>
        </w:tc>
      </w:tr>
      <w:tr w:rsidR="005E4B00" w:rsidRPr="007420F5" w14:paraId="77DDA245" w14:textId="77777777" w:rsidTr="004648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14124" w:type="dxa"/>
            <w:gridSpan w:val="5"/>
          </w:tcPr>
          <w:p w14:paraId="23B1D24D" w14:textId="2044B1E4" w:rsidR="005E4B00" w:rsidRPr="007420F5" w:rsidRDefault="005E4B00" w:rsidP="00044C8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 xml:space="preserve"> for 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corp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="00BC5262">
              <w:rPr>
                <w:rFonts w:ascii="Arial" w:hAnsi="Arial" w:cs="Arial"/>
                <w:sz w:val="20"/>
                <w:szCs w:val="20"/>
              </w:rPr>
              <w:t>corp_list</w:t>
            </w:r>
            <w:proofErr w:type="spellEnd"/>
            <w:r w:rsidR="00BC5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20F5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5E4B00" w:rsidRPr="007420F5" w14:paraId="0408E207" w14:textId="77777777" w:rsidTr="004648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14124" w:type="dxa"/>
            <w:gridSpan w:val="5"/>
          </w:tcPr>
          <w:p w14:paraId="0CA72A27" w14:textId="77777777" w:rsidR="005E4B00" w:rsidRPr="007420F5" w:rsidRDefault="005E4B00" w:rsidP="00044C8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 xml:space="preserve"> if (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loop.index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 xml:space="preserve">) is not 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divisibleby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 xml:space="preserve"> 2 %}</w:t>
            </w:r>
          </w:p>
        </w:tc>
      </w:tr>
      <w:tr w:rsidR="00AC5981" w:rsidRPr="007420F5" w14:paraId="4350615F" w14:textId="77777777" w:rsidTr="004648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1528" w:type="dxa"/>
          </w:tcPr>
          <w:p w14:paraId="63D3E16F" w14:textId="77777777" w:rsidR="00AC5981" w:rsidRPr="007420F5" w:rsidRDefault="00AC5981" w:rsidP="00044C8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corp.matter_number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3683" w:type="dxa"/>
          </w:tcPr>
          <w:p w14:paraId="527C56AF" w14:textId="77777777" w:rsidR="00AC5981" w:rsidRPr="007420F5" w:rsidRDefault="00AC5981" w:rsidP="00044C8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687" w:type="dxa"/>
          </w:tcPr>
          <w:p w14:paraId="07165EFB" w14:textId="77777777" w:rsidR="00AC5981" w:rsidRPr="007420F5" w:rsidRDefault="00AC5981" w:rsidP="00044C8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corp.access_number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3540" w:type="dxa"/>
          </w:tcPr>
          <w:p w14:paraId="28549950" w14:textId="37F4AE7E" w:rsidR="00AC5981" w:rsidRPr="007420F5" w:rsidRDefault="00AC5981" w:rsidP="00044C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corp.primary_agent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3686" w:type="dxa"/>
          </w:tcPr>
          <w:p w14:paraId="508A575F" w14:textId="55EB7BE0" w:rsidR="00AC5981" w:rsidRPr="007420F5" w:rsidRDefault="00AC5981" w:rsidP="00044C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corp.alternate_agent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5E4B00" w:rsidRPr="007420F5" w14:paraId="0C35FB1E" w14:textId="77777777" w:rsidTr="004648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14124" w:type="dxa"/>
            <w:gridSpan w:val="5"/>
          </w:tcPr>
          <w:p w14:paraId="7DB4628F" w14:textId="77777777" w:rsidR="005E4B00" w:rsidRPr="007420F5" w:rsidRDefault="005E4B00" w:rsidP="00044C8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 xml:space="preserve"> else %}</w:t>
            </w:r>
          </w:p>
        </w:tc>
      </w:tr>
      <w:tr w:rsidR="00AC5981" w:rsidRPr="007420F5" w14:paraId="7D61490D" w14:textId="77777777" w:rsidTr="004648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1528" w:type="dxa"/>
            <w:shd w:val="clear" w:color="auto" w:fill="F2F2F2" w:themeFill="background1" w:themeFillShade="F2"/>
          </w:tcPr>
          <w:p w14:paraId="0DEF686C" w14:textId="77777777" w:rsidR="00AC5981" w:rsidRPr="007420F5" w:rsidRDefault="00AC5981" w:rsidP="00044C8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corp.matter_number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3683" w:type="dxa"/>
            <w:shd w:val="clear" w:color="auto" w:fill="F2F2F2" w:themeFill="background1" w:themeFillShade="F2"/>
          </w:tcPr>
          <w:p w14:paraId="3485A564" w14:textId="77777777" w:rsidR="00AC5981" w:rsidRPr="007420F5" w:rsidRDefault="00AC5981" w:rsidP="00044C8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14:paraId="0626C2FA" w14:textId="77777777" w:rsidR="00AC5981" w:rsidRPr="007420F5" w:rsidRDefault="00AC5981" w:rsidP="00044C8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corp.access_number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3540" w:type="dxa"/>
            <w:shd w:val="clear" w:color="auto" w:fill="F2F2F2" w:themeFill="background1" w:themeFillShade="F2"/>
          </w:tcPr>
          <w:p w14:paraId="1BFF82C3" w14:textId="6019E3E6" w:rsidR="00AC5981" w:rsidRPr="007420F5" w:rsidRDefault="00AC5981" w:rsidP="00044C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corp.primary_agent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34482C16" w14:textId="430E91A0" w:rsidR="00AC5981" w:rsidRPr="007420F5" w:rsidRDefault="00AC5981" w:rsidP="00044C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corp.alternate_agent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5E4B00" w:rsidRPr="007420F5" w14:paraId="5FA6F550" w14:textId="77777777" w:rsidTr="004648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14124" w:type="dxa"/>
            <w:gridSpan w:val="5"/>
          </w:tcPr>
          <w:p w14:paraId="183C62CC" w14:textId="77777777" w:rsidR="005E4B00" w:rsidRPr="007420F5" w:rsidRDefault="005E4B00" w:rsidP="00044C8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endif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  <w:tr w:rsidR="005E4B00" w:rsidRPr="007420F5" w14:paraId="4D99CBF0" w14:textId="77777777" w:rsidTr="004648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14124" w:type="dxa"/>
            <w:gridSpan w:val="5"/>
          </w:tcPr>
          <w:p w14:paraId="231DE9A9" w14:textId="77777777" w:rsidR="005E4B00" w:rsidRPr="007420F5" w:rsidRDefault="005E4B00" w:rsidP="00044C8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20F5"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 w:rsidRPr="007420F5"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</w:tbl>
    <w:bookmarkEnd w:id="0"/>
    <w:p w14:paraId="57BFF6A7" w14:textId="41C2CA2C" w:rsidR="00B475EE" w:rsidRDefault="005E4B00" w:rsidP="001F0C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proofErr w:type="spellStart"/>
      <w:r>
        <w:rPr>
          <w:rFonts w:ascii="Arial" w:hAnsi="Arial" w:cs="Arial"/>
          <w:sz w:val="22"/>
          <w:szCs w:val="22"/>
        </w:rPr>
        <w:t>endif</w:t>
      </w:r>
      <w:proofErr w:type="spellEnd"/>
      <w:r>
        <w:rPr>
          <w:rFonts w:ascii="Arial" w:hAnsi="Arial" w:cs="Arial"/>
          <w:sz w:val="22"/>
          <w:szCs w:val="22"/>
        </w:rPr>
        <w:t xml:space="preserve"> %}</w:t>
      </w:r>
    </w:p>
    <w:sectPr w:rsidR="00B475EE" w:rsidSect="00997182">
      <w:type w:val="continuous"/>
      <w:pgSz w:w="15840" w:h="12240" w:orient="landscape" w:code="1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1DE1A" w14:textId="77777777" w:rsidR="00461D5F" w:rsidRPr="007420F5" w:rsidRDefault="00461D5F">
      <w:r w:rsidRPr="007420F5">
        <w:separator/>
      </w:r>
    </w:p>
  </w:endnote>
  <w:endnote w:type="continuationSeparator" w:id="0">
    <w:p w14:paraId="1AE399A5" w14:textId="77777777" w:rsidR="00461D5F" w:rsidRPr="007420F5" w:rsidRDefault="00461D5F">
      <w:r w:rsidRPr="007420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BA68D" w14:textId="77777777" w:rsidR="002F416F" w:rsidRPr="007420F5" w:rsidRDefault="002F416F" w:rsidP="007D0999">
    <w:pPr>
      <w:pStyle w:val="Footer"/>
      <w:jc w:val="right"/>
      <w:rPr>
        <w:rFonts w:ascii="Arial" w:hAnsi="Arial" w:cs="Arial"/>
        <w:sz w:val="18"/>
        <w:szCs w:val="18"/>
      </w:rPr>
    </w:pPr>
  </w:p>
  <w:p w14:paraId="0A420BE7" w14:textId="77777777" w:rsidR="002A2722" w:rsidRPr="007420F5" w:rsidRDefault="002A2722" w:rsidP="007D0999">
    <w:pPr>
      <w:pStyle w:val="Footer"/>
      <w:jc w:val="right"/>
      <w:rPr>
        <w:rFonts w:ascii="Arial" w:hAnsi="Arial" w:cs="Arial"/>
        <w:sz w:val="18"/>
        <w:szCs w:val="18"/>
      </w:rPr>
    </w:pPr>
    <w:r w:rsidRPr="007420F5">
      <w:rPr>
        <w:rFonts w:ascii="Arial" w:hAnsi="Arial" w:cs="Arial"/>
        <w:sz w:val="18"/>
        <w:szCs w:val="18"/>
      </w:rPr>
      <w:t xml:space="preserve">Page </w:t>
    </w:r>
    <w:r w:rsidRPr="007420F5">
      <w:rPr>
        <w:rFonts w:ascii="Arial" w:hAnsi="Arial" w:cs="Arial"/>
        <w:sz w:val="18"/>
        <w:szCs w:val="18"/>
      </w:rPr>
      <w:fldChar w:fldCharType="begin"/>
    </w:r>
    <w:r w:rsidRPr="007420F5">
      <w:rPr>
        <w:rFonts w:ascii="Arial" w:hAnsi="Arial" w:cs="Arial"/>
        <w:sz w:val="18"/>
        <w:szCs w:val="18"/>
      </w:rPr>
      <w:instrText xml:space="preserve"> PAGE </w:instrText>
    </w:r>
    <w:r w:rsidRPr="007420F5">
      <w:rPr>
        <w:rFonts w:ascii="Arial" w:hAnsi="Arial" w:cs="Arial"/>
        <w:sz w:val="18"/>
        <w:szCs w:val="18"/>
      </w:rPr>
      <w:fldChar w:fldCharType="separate"/>
    </w:r>
    <w:r w:rsidR="006D0E9C">
      <w:rPr>
        <w:rFonts w:ascii="Arial" w:hAnsi="Arial" w:cs="Arial"/>
        <w:noProof/>
        <w:sz w:val="18"/>
        <w:szCs w:val="18"/>
      </w:rPr>
      <w:t>1</w:t>
    </w:r>
    <w:r w:rsidRPr="007420F5">
      <w:rPr>
        <w:rFonts w:ascii="Arial" w:hAnsi="Arial" w:cs="Arial"/>
        <w:sz w:val="18"/>
        <w:szCs w:val="18"/>
      </w:rPr>
      <w:fldChar w:fldCharType="end"/>
    </w:r>
    <w:r w:rsidRPr="007420F5">
      <w:rPr>
        <w:rFonts w:ascii="Arial" w:hAnsi="Arial" w:cs="Arial"/>
        <w:sz w:val="18"/>
        <w:szCs w:val="18"/>
      </w:rPr>
      <w:t xml:space="preserve"> of </w:t>
    </w:r>
    <w:r w:rsidR="002F416F" w:rsidRPr="007420F5">
      <w:rPr>
        <w:rFonts w:ascii="Arial" w:hAnsi="Arial" w:cs="Arial"/>
        <w:sz w:val="18"/>
        <w:szCs w:val="18"/>
      </w:rPr>
      <w:fldChar w:fldCharType="begin"/>
    </w:r>
    <w:r w:rsidR="002F416F" w:rsidRPr="007420F5">
      <w:rPr>
        <w:rFonts w:ascii="Arial" w:hAnsi="Arial" w:cs="Arial"/>
        <w:sz w:val="18"/>
        <w:szCs w:val="18"/>
      </w:rPr>
      <w:instrText xml:space="preserve"> NUMPAGES </w:instrText>
    </w:r>
    <w:r w:rsidR="002F416F" w:rsidRPr="007420F5">
      <w:rPr>
        <w:rFonts w:ascii="Arial" w:hAnsi="Arial" w:cs="Arial"/>
        <w:sz w:val="18"/>
        <w:szCs w:val="18"/>
      </w:rPr>
      <w:fldChar w:fldCharType="separate"/>
    </w:r>
    <w:r w:rsidR="006D0E9C">
      <w:rPr>
        <w:rFonts w:ascii="Arial" w:hAnsi="Arial" w:cs="Arial"/>
        <w:noProof/>
        <w:sz w:val="18"/>
        <w:szCs w:val="18"/>
      </w:rPr>
      <w:t>1</w:t>
    </w:r>
    <w:r w:rsidR="002F416F" w:rsidRPr="007420F5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6DE49" w14:textId="77777777" w:rsidR="007539B4" w:rsidRPr="007420F5" w:rsidRDefault="007539B4" w:rsidP="007539B4">
    <w:pPr>
      <w:pStyle w:val="Footer"/>
      <w:jc w:val="right"/>
      <w:rPr>
        <w:rFonts w:ascii="Arial" w:hAnsi="Arial" w:cs="Arial"/>
        <w:sz w:val="18"/>
        <w:szCs w:val="18"/>
      </w:rPr>
    </w:pPr>
  </w:p>
  <w:p w14:paraId="43CF57F3" w14:textId="2557CEC3" w:rsidR="007539B4" w:rsidRPr="007539B4" w:rsidRDefault="007539B4" w:rsidP="007539B4">
    <w:pPr>
      <w:pStyle w:val="Footer"/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83CBF" w14:textId="77777777" w:rsidR="00461D5F" w:rsidRPr="007420F5" w:rsidRDefault="00461D5F">
      <w:r w:rsidRPr="007420F5">
        <w:separator/>
      </w:r>
    </w:p>
  </w:footnote>
  <w:footnote w:type="continuationSeparator" w:id="0">
    <w:p w14:paraId="4A846988" w14:textId="77777777" w:rsidR="00461D5F" w:rsidRPr="007420F5" w:rsidRDefault="00461D5F">
      <w:r w:rsidRPr="007420F5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20C93" w14:textId="77777777" w:rsidR="00DD1960" w:rsidRPr="00ED27E4" w:rsidRDefault="00DD1960" w:rsidP="00DD1960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ED27E4">
      <w:rPr>
        <w:rFonts w:ascii="Arial" w:hAnsi="Arial" w:cs="Arial"/>
        <w:noProof/>
        <w:sz w:val="26"/>
        <w:szCs w:val="26"/>
        <w:lang w:eastAsia="en-CA"/>
      </w:rPr>
      <w:drawing>
        <wp:anchor distT="0" distB="0" distL="114300" distR="114300" simplePos="0" relativeHeight="251657216" behindDoc="1" locked="0" layoutInCell="1" allowOverlap="1" wp14:anchorId="1A1BEF19" wp14:editId="3CB063FB">
          <wp:simplePos x="0" y="0"/>
          <wp:positionH relativeFrom="column">
            <wp:posOffset>-49530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7E4">
      <w:rPr>
        <w:rFonts w:ascii="Arial" w:hAnsi="Arial" w:cs="Arial"/>
        <w:b/>
        <w:bCs/>
        <w:sz w:val="26"/>
        <w:szCs w:val="26"/>
      </w:rPr>
      <w:t>{</w:t>
    </w:r>
    <w:proofErr w:type="gramStart"/>
    <w:r w:rsidRPr="00ED27E4">
      <w:rPr>
        <w:rFonts w:ascii="Arial" w:hAnsi="Arial" w:cs="Arial"/>
        <w:b/>
        <w:bCs/>
        <w:sz w:val="26"/>
        <w:szCs w:val="26"/>
      </w:rPr>
      <w:t xml:space="preserve">{ </w:t>
    </w:r>
    <w:proofErr w:type="spellStart"/>
    <w:r w:rsidRPr="00ED27E4">
      <w:rPr>
        <w:rFonts w:ascii="Arial" w:hAnsi="Arial" w:cs="Arial"/>
        <w:b/>
        <w:bCs/>
        <w:sz w:val="26"/>
        <w:szCs w:val="26"/>
      </w:rPr>
      <w:t>firm</w:t>
    </w:r>
    <w:proofErr w:type="gramEnd"/>
    <w:r w:rsidRPr="00ED27E4">
      <w:rPr>
        <w:rFonts w:ascii="Arial" w:hAnsi="Arial" w:cs="Arial"/>
        <w:b/>
        <w:bCs/>
        <w:sz w:val="26"/>
        <w:szCs w:val="26"/>
      </w:rPr>
      <w:t>_name</w:t>
    </w:r>
    <w:proofErr w:type="spellEnd"/>
    <w:r w:rsidRPr="00ED27E4">
      <w:rPr>
        <w:rFonts w:ascii="Arial" w:hAnsi="Arial" w:cs="Arial"/>
        <w:b/>
        <w:bCs/>
        <w:sz w:val="26"/>
        <w:szCs w:val="26"/>
      </w:rPr>
      <w:t xml:space="preserve"> }}</w:t>
    </w:r>
  </w:p>
  <w:p w14:paraId="1D4924F8" w14:textId="133CDB50" w:rsidR="00DD1960" w:rsidRDefault="00DD1960" w:rsidP="00DD1960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ED27E4">
      <w:rPr>
        <w:rFonts w:ascii="Arial" w:hAnsi="Arial" w:cs="Arial"/>
        <w:b/>
        <w:bCs/>
        <w:sz w:val="26"/>
        <w:szCs w:val="26"/>
      </w:rPr>
      <w:t>Bulk Agent for Service Report</w:t>
    </w:r>
  </w:p>
  <w:p w14:paraId="20B653B2" w14:textId="77777777" w:rsidR="002B32B1" w:rsidRPr="00ED27E4" w:rsidRDefault="002B32B1" w:rsidP="00DD1960">
    <w:pPr>
      <w:tabs>
        <w:tab w:val="center" w:pos="6840"/>
      </w:tabs>
      <w:jc w:val="center"/>
      <w:rPr>
        <w:rFonts w:ascii="Arial" w:hAnsi="Arial" w:cs="Arial"/>
        <w:b/>
        <w:bCs/>
        <w:smallCaps/>
        <w:sz w:val="26"/>
        <w:szCs w:val="2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4CEC5" w14:textId="77777777" w:rsidR="009D7B9D" w:rsidRPr="00ED27E4" w:rsidRDefault="009D7B9D" w:rsidP="009D7B9D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ED27E4">
      <w:rPr>
        <w:rFonts w:ascii="Arial" w:hAnsi="Arial" w:cs="Arial"/>
        <w:noProof/>
        <w:sz w:val="26"/>
        <w:szCs w:val="26"/>
        <w:lang w:eastAsia="en-CA"/>
      </w:rPr>
      <w:drawing>
        <wp:anchor distT="0" distB="0" distL="114300" distR="114300" simplePos="0" relativeHeight="251658240" behindDoc="1" locked="0" layoutInCell="1" allowOverlap="1" wp14:anchorId="059D161B" wp14:editId="7665C05A">
          <wp:simplePos x="0" y="0"/>
          <wp:positionH relativeFrom="column">
            <wp:posOffset>-49530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7E4">
      <w:rPr>
        <w:rFonts w:ascii="Arial" w:hAnsi="Arial" w:cs="Arial"/>
        <w:b/>
        <w:bCs/>
        <w:sz w:val="26"/>
        <w:szCs w:val="26"/>
      </w:rPr>
      <w:t>{</w:t>
    </w:r>
    <w:proofErr w:type="gramStart"/>
    <w:r w:rsidRPr="00ED27E4">
      <w:rPr>
        <w:rFonts w:ascii="Arial" w:hAnsi="Arial" w:cs="Arial"/>
        <w:b/>
        <w:bCs/>
        <w:sz w:val="26"/>
        <w:szCs w:val="26"/>
      </w:rPr>
      <w:t xml:space="preserve">{ </w:t>
    </w:r>
    <w:proofErr w:type="spellStart"/>
    <w:r w:rsidRPr="00ED27E4">
      <w:rPr>
        <w:rFonts w:ascii="Arial" w:hAnsi="Arial" w:cs="Arial"/>
        <w:b/>
        <w:bCs/>
        <w:sz w:val="26"/>
        <w:szCs w:val="26"/>
      </w:rPr>
      <w:t>firm</w:t>
    </w:r>
    <w:proofErr w:type="gramEnd"/>
    <w:r w:rsidRPr="00ED27E4">
      <w:rPr>
        <w:rFonts w:ascii="Arial" w:hAnsi="Arial" w:cs="Arial"/>
        <w:b/>
        <w:bCs/>
        <w:sz w:val="26"/>
        <w:szCs w:val="26"/>
      </w:rPr>
      <w:t>_name</w:t>
    </w:r>
    <w:proofErr w:type="spellEnd"/>
    <w:r w:rsidRPr="00ED27E4">
      <w:rPr>
        <w:rFonts w:ascii="Arial" w:hAnsi="Arial" w:cs="Arial"/>
        <w:b/>
        <w:bCs/>
        <w:sz w:val="26"/>
        <w:szCs w:val="26"/>
      </w:rPr>
      <w:t xml:space="preserve"> }}</w:t>
    </w:r>
  </w:p>
  <w:p w14:paraId="70AD388D" w14:textId="77777777" w:rsidR="009D7B9D" w:rsidRPr="00ED27E4" w:rsidRDefault="009D7B9D" w:rsidP="009D7B9D">
    <w:pPr>
      <w:tabs>
        <w:tab w:val="center" w:pos="6840"/>
      </w:tabs>
      <w:jc w:val="center"/>
      <w:rPr>
        <w:rFonts w:ascii="Arial" w:hAnsi="Arial" w:cs="Arial"/>
        <w:b/>
        <w:bCs/>
        <w:smallCaps/>
        <w:sz w:val="26"/>
        <w:szCs w:val="26"/>
      </w:rPr>
    </w:pPr>
    <w:r w:rsidRPr="00ED27E4">
      <w:rPr>
        <w:rFonts w:ascii="Arial" w:hAnsi="Arial" w:cs="Arial"/>
        <w:b/>
        <w:bCs/>
        <w:sz w:val="26"/>
        <w:szCs w:val="26"/>
      </w:rPr>
      <w:t>Bulk Agent for Service Report</w:t>
    </w:r>
  </w:p>
  <w:p w14:paraId="70F71546" w14:textId="77777777" w:rsidR="009D7B9D" w:rsidRDefault="009D7B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52"/>
    <w:rsid w:val="00002A97"/>
    <w:rsid w:val="00015816"/>
    <w:rsid w:val="00021BA8"/>
    <w:rsid w:val="00026540"/>
    <w:rsid w:val="0003300D"/>
    <w:rsid w:val="00035DF8"/>
    <w:rsid w:val="00036C02"/>
    <w:rsid w:val="000425DD"/>
    <w:rsid w:val="00072CBD"/>
    <w:rsid w:val="00073B4C"/>
    <w:rsid w:val="00093A78"/>
    <w:rsid w:val="000A2FD2"/>
    <w:rsid w:val="000A3F09"/>
    <w:rsid w:val="000B7158"/>
    <w:rsid w:val="000B75D2"/>
    <w:rsid w:val="000B7ACE"/>
    <w:rsid w:val="000C3A5D"/>
    <w:rsid w:val="000F571E"/>
    <w:rsid w:val="00107A5D"/>
    <w:rsid w:val="001329FA"/>
    <w:rsid w:val="00133AE6"/>
    <w:rsid w:val="001452F9"/>
    <w:rsid w:val="00147F36"/>
    <w:rsid w:val="0016267F"/>
    <w:rsid w:val="001957D0"/>
    <w:rsid w:val="001B3E93"/>
    <w:rsid w:val="001D1F59"/>
    <w:rsid w:val="001E6ACC"/>
    <w:rsid w:val="001F0CE2"/>
    <w:rsid w:val="00202F69"/>
    <w:rsid w:val="00214588"/>
    <w:rsid w:val="00217B03"/>
    <w:rsid w:val="002245D0"/>
    <w:rsid w:val="002246E4"/>
    <w:rsid w:val="00224C7F"/>
    <w:rsid w:val="002354F7"/>
    <w:rsid w:val="002378D5"/>
    <w:rsid w:val="0024558B"/>
    <w:rsid w:val="00247453"/>
    <w:rsid w:val="002542CD"/>
    <w:rsid w:val="00257C4C"/>
    <w:rsid w:val="00262819"/>
    <w:rsid w:val="0026515C"/>
    <w:rsid w:val="0027429C"/>
    <w:rsid w:val="002A2722"/>
    <w:rsid w:val="002B32B1"/>
    <w:rsid w:val="002C4154"/>
    <w:rsid w:val="002C5D8F"/>
    <w:rsid w:val="002C678B"/>
    <w:rsid w:val="002D108D"/>
    <w:rsid w:val="002D2B1D"/>
    <w:rsid w:val="002D638A"/>
    <w:rsid w:val="002E339B"/>
    <w:rsid w:val="002F416F"/>
    <w:rsid w:val="00300A5B"/>
    <w:rsid w:val="003156DC"/>
    <w:rsid w:val="0031585F"/>
    <w:rsid w:val="00344461"/>
    <w:rsid w:val="003552B0"/>
    <w:rsid w:val="00360D7F"/>
    <w:rsid w:val="0037264B"/>
    <w:rsid w:val="0037352A"/>
    <w:rsid w:val="0039172F"/>
    <w:rsid w:val="00394DDD"/>
    <w:rsid w:val="003B1F8D"/>
    <w:rsid w:val="003E15CF"/>
    <w:rsid w:val="003E7BEB"/>
    <w:rsid w:val="003F0FB9"/>
    <w:rsid w:val="003F401E"/>
    <w:rsid w:val="003F4D9B"/>
    <w:rsid w:val="003F7BBC"/>
    <w:rsid w:val="004125F1"/>
    <w:rsid w:val="004173FF"/>
    <w:rsid w:val="004225BF"/>
    <w:rsid w:val="00427A3D"/>
    <w:rsid w:val="004616CE"/>
    <w:rsid w:val="00461D5F"/>
    <w:rsid w:val="004648AA"/>
    <w:rsid w:val="00476CE1"/>
    <w:rsid w:val="004801F2"/>
    <w:rsid w:val="004914CA"/>
    <w:rsid w:val="004A39A6"/>
    <w:rsid w:val="004B32E6"/>
    <w:rsid w:val="004B37F8"/>
    <w:rsid w:val="004E4DD4"/>
    <w:rsid w:val="004F2800"/>
    <w:rsid w:val="00506094"/>
    <w:rsid w:val="005126E6"/>
    <w:rsid w:val="00523018"/>
    <w:rsid w:val="00523517"/>
    <w:rsid w:val="005318E2"/>
    <w:rsid w:val="005348C2"/>
    <w:rsid w:val="005371DA"/>
    <w:rsid w:val="00556B6F"/>
    <w:rsid w:val="005621F9"/>
    <w:rsid w:val="00575D51"/>
    <w:rsid w:val="00590A27"/>
    <w:rsid w:val="0059766F"/>
    <w:rsid w:val="005C2AED"/>
    <w:rsid w:val="005C6C07"/>
    <w:rsid w:val="005C6C56"/>
    <w:rsid w:val="005D4EDD"/>
    <w:rsid w:val="005E4B00"/>
    <w:rsid w:val="00643076"/>
    <w:rsid w:val="00644A43"/>
    <w:rsid w:val="00655072"/>
    <w:rsid w:val="00664951"/>
    <w:rsid w:val="006662A9"/>
    <w:rsid w:val="0066707F"/>
    <w:rsid w:val="006674FC"/>
    <w:rsid w:val="006717B9"/>
    <w:rsid w:val="00677A03"/>
    <w:rsid w:val="00683320"/>
    <w:rsid w:val="006946E8"/>
    <w:rsid w:val="006B07BE"/>
    <w:rsid w:val="006B5005"/>
    <w:rsid w:val="006B6089"/>
    <w:rsid w:val="006C44A1"/>
    <w:rsid w:val="006D0E9C"/>
    <w:rsid w:val="006E059A"/>
    <w:rsid w:val="006F52B8"/>
    <w:rsid w:val="00712CD8"/>
    <w:rsid w:val="0071388B"/>
    <w:rsid w:val="00726A34"/>
    <w:rsid w:val="00730B58"/>
    <w:rsid w:val="007420F5"/>
    <w:rsid w:val="00742250"/>
    <w:rsid w:val="00747178"/>
    <w:rsid w:val="00751A6B"/>
    <w:rsid w:val="007539B4"/>
    <w:rsid w:val="00764292"/>
    <w:rsid w:val="00764CF9"/>
    <w:rsid w:val="00770BB2"/>
    <w:rsid w:val="00774F36"/>
    <w:rsid w:val="007913B5"/>
    <w:rsid w:val="00795A72"/>
    <w:rsid w:val="007B524D"/>
    <w:rsid w:val="007C1C57"/>
    <w:rsid w:val="007C37AC"/>
    <w:rsid w:val="007D0999"/>
    <w:rsid w:val="007F0D9A"/>
    <w:rsid w:val="00801659"/>
    <w:rsid w:val="00805139"/>
    <w:rsid w:val="00831180"/>
    <w:rsid w:val="0084045A"/>
    <w:rsid w:val="008627E4"/>
    <w:rsid w:val="00867DE0"/>
    <w:rsid w:val="00880568"/>
    <w:rsid w:val="00894A0F"/>
    <w:rsid w:val="008A33E6"/>
    <w:rsid w:val="008B1D5B"/>
    <w:rsid w:val="008B52E4"/>
    <w:rsid w:val="008B59C7"/>
    <w:rsid w:val="008C560E"/>
    <w:rsid w:val="008E5348"/>
    <w:rsid w:val="009006F7"/>
    <w:rsid w:val="0092179A"/>
    <w:rsid w:val="00936CF1"/>
    <w:rsid w:val="00942796"/>
    <w:rsid w:val="009531F7"/>
    <w:rsid w:val="00966E59"/>
    <w:rsid w:val="00971D13"/>
    <w:rsid w:val="00973FF6"/>
    <w:rsid w:val="00994D3E"/>
    <w:rsid w:val="00997182"/>
    <w:rsid w:val="009A6777"/>
    <w:rsid w:val="009B4F7A"/>
    <w:rsid w:val="009B55FA"/>
    <w:rsid w:val="009D7B9D"/>
    <w:rsid w:val="009E2EC2"/>
    <w:rsid w:val="009E6A9E"/>
    <w:rsid w:val="009F39CD"/>
    <w:rsid w:val="00A02B02"/>
    <w:rsid w:val="00A35C54"/>
    <w:rsid w:val="00A433C0"/>
    <w:rsid w:val="00A438EE"/>
    <w:rsid w:val="00A54B60"/>
    <w:rsid w:val="00A65B7A"/>
    <w:rsid w:val="00A745EA"/>
    <w:rsid w:val="00A76C13"/>
    <w:rsid w:val="00A77C2B"/>
    <w:rsid w:val="00A80BCE"/>
    <w:rsid w:val="00A83539"/>
    <w:rsid w:val="00A85DDD"/>
    <w:rsid w:val="00A85E6B"/>
    <w:rsid w:val="00A922E2"/>
    <w:rsid w:val="00A96742"/>
    <w:rsid w:val="00AA5E4A"/>
    <w:rsid w:val="00AA6E91"/>
    <w:rsid w:val="00AB5C06"/>
    <w:rsid w:val="00AC5981"/>
    <w:rsid w:val="00AC713F"/>
    <w:rsid w:val="00AC7161"/>
    <w:rsid w:val="00AE0458"/>
    <w:rsid w:val="00B0243C"/>
    <w:rsid w:val="00B10447"/>
    <w:rsid w:val="00B11FB2"/>
    <w:rsid w:val="00B13F23"/>
    <w:rsid w:val="00B24AB0"/>
    <w:rsid w:val="00B24F80"/>
    <w:rsid w:val="00B475EE"/>
    <w:rsid w:val="00B54A68"/>
    <w:rsid w:val="00B6536B"/>
    <w:rsid w:val="00B7171D"/>
    <w:rsid w:val="00B80CBB"/>
    <w:rsid w:val="00B80FBD"/>
    <w:rsid w:val="00B96383"/>
    <w:rsid w:val="00BC5262"/>
    <w:rsid w:val="00BC5EF2"/>
    <w:rsid w:val="00BC783A"/>
    <w:rsid w:val="00BD4B87"/>
    <w:rsid w:val="00BD6FCF"/>
    <w:rsid w:val="00BD7D1E"/>
    <w:rsid w:val="00C406CE"/>
    <w:rsid w:val="00C54794"/>
    <w:rsid w:val="00C64F33"/>
    <w:rsid w:val="00C817E0"/>
    <w:rsid w:val="00C82D28"/>
    <w:rsid w:val="00CB4D52"/>
    <w:rsid w:val="00CC3237"/>
    <w:rsid w:val="00CD0412"/>
    <w:rsid w:val="00CF5D52"/>
    <w:rsid w:val="00CF5FDB"/>
    <w:rsid w:val="00CF78B2"/>
    <w:rsid w:val="00D03699"/>
    <w:rsid w:val="00D10ACB"/>
    <w:rsid w:val="00D21107"/>
    <w:rsid w:val="00D214B1"/>
    <w:rsid w:val="00D218DD"/>
    <w:rsid w:val="00D72BE5"/>
    <w:rsid w:val="00D773E9"/>
    <w:rsid w:val="00D9072D"/>
    <w:rsid w:val="00D91FCF"/>
    <w:rsid w:val="00D922BF"/>
    <w:rsid w:val="00DA36D8"/>
    <w:rsid w:val="00DA4B27"/>
    <w:rsid w:val="00DA7609"/>
    <w:rsid w:val="00DC38CB"/>
    <w:rsid w:val="00DC5842"/>
    <w:rsid w:val="00DC5DE1"/>
    <w:rsid w:val="00DD1960"/>
    <w:rsid w:val="00DD50BB"/>
    <w:rsid w:val="00DD57B8"/>
    <w:rsid w:val="00DD59D6"/>
    <w:rsid w:val="00DF3BD0"/>
    <w:rsid w:val="00DF42DD"/>
    <w:rsid w:val="00E17868"/>
    <w:rsid w:val="00E212DC"/>
    <w:rsid w:val="00E24A0A"/>
    <w:rsid w:val="00E31D87"/>
    <w:rsid w:val="00E36CF6"/>
    <w:rsid w:val="00E43452"/>
    <w:rsid w:val="00E51442"/>
    <w:rsid w:val="00E8218C"/>
    <w:rsid w:val="00E840CE"/>
    <w:rsid w:val="00E8522D"/>
    <w:rsid w:val="00E86215"/>
    <w:rsid w:val="00E87F33"/>
    <w:rsid w:val="00E919D5"/>
    <w:rsid w:val="00E925AC"/>
    <w:rsid w:val="00E935A5"/>
    <w:rsid w:val="00E96411"/>
    <w:rsid w:val="00EA1885"/>
    <w:rsid w:val="00EA3239"/>
    <w:rsid w:val="00ED2712"/>
    <w:rsid w:val="00ED27E4"/>
    <w:rsid w:val="00ED5CCD"/>
    <w:rsid w:val="00ED6368"/>
    <w:rsid w:val="00EE0650"/>
    <w:rsid w:val="00EE229F"/>
    <w:rsid w:val="00EF3DEF"/>
    <w:rsid w:val="00F14376"/>
    <w:rsid w:val="00F14C6D"/>
    <w:rsid w:val="00F2628E"/>
    <w:rsid w:val="00F26CD1"/>
    <w:rsid w:val="00F47597"/>
    <w:rsid w:val="00F562EA"/>
    <w:rsid w:val="00F674AE"/>
    <w:rsid w:val="00F74771"/>
    <w:rsid w:val="00F80B81"/>
    <w:rsid w:val="00F812C1"/>
    <w:rsid w:val="00F817E6"/>
    <w:rsid w:val="00F86C11"/>
    <w:rsid w:val="00FA2E1D"/>
    <w:rsid w:val="00FA3A86"/>
    <w:rsid w:val="00FB4A53"/>
    <w:rsid w:val="00FB4C56"/>
    <w:rsid w:val="00FB662D"/>
    <w:rsid w:val="00FC1E20"/>
    <w:rsid w:val="00FD2A81"/>
    <w:rsid w:val="00FD38AF"/>
    <w:rsid w:val="00FE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4944E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31D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31D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274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Files Report</vt:lpstr>
    </vt:vector>
  </TitlesOfParts>
  <Company>Granville Software Inc.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 Report</dc:title>
  <dc:creator>Granville Sofware Inc.</dc:creator>
  <dc:description>Display active files or all files generated with this program.</dc:description>
  <cp:lastModifiedBy>GSI</cp:lastModifiedBy>
  <cp:revision>72</cp:revision>
  <dcterms:created xsi:type="dcterms:W3CDTF">2019-05-16T00:29:00Z</dcterms:created>
  <dcterms:modified xsi:type="dcterms:W3CDTF">2022-03-17T01:18:00Z</dcterms:modified>
</cp:coreProperties>
</file>