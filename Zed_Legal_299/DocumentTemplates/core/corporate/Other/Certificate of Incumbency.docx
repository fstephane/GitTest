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E56E" w14:textId="77777777" w:rsidR="002B7E7A" w:rsidRPr="00353D48" w:rsidRDefault="002B7E7A">
      <w:pPr>
        <w:jc w:val="center"/>
        <w:rPr>
          <w:sz w:val="28"/>
          <w:szCs w:val="28"/>
        </w:rPr>
      </w:pPr>
      <w:r w:rsidRPr="00353D48">
        <w:rPr>
          <w:b/>
          <w:bCs/>
          <w:sz w:val="28"/>
          <w:szCs w:val="28"/>
        </w:rPr>
        <w:t>Certificate Of Incumbency</w:t>
      </w:r>
    </w:p>
    <w:p w14:paraId="4DEA9C74" w14:textId="77777777" w:rsidR="002B7E7A" w:rsidRPr="00353D48" w:rsidRDefault="002B7E7A"/>
    <w:p w14:paraId="3C80F2C5" w14:textId="77777777" w:rsidR="002B7E7A" w:rsidRPr="00353D48" w:rsidRDefault="002B7E7A"/>
    <w:p w14:paraId="39EE473C" w14:textId="2DE7EC17" w:rsidR="002B7E7A" w:rsidRPr="00353D48" w:rsidRDefault="002B7E7A">
      <w:pPr>
        <w:rPr>
          <w:bCs/>
        </w:rPr>
      </w:pPr>
      <w:r w:rsidRPr="00353D48">
        <w:t xml:space="preserve">I certify that the following persons are the Officers, Directors and Shareholders of </w:t>
      </w:r>
      <w:r w:rsidR="00D73D38" w:rsidRPr="00353D48">
        <w:rPr>
          <w:b/>
        </w:rPr>
        <w:t>{{</w:t>
      </w:r>
      <w:r w:rsidR="003F0BE2" w:rsidRPr="00353D48">
        <w:rPr>
          <w:b/>
        </w:rPr>
        <w:t>corp.name</w:t>
      </w:r>
      <w:r w:rsidR="00D73D38" w:rsidRPr="00353D48">
        <w:rPr>
          <w:b/>
        </w:rPr>
        <w:t>}}</w:t>
      </w:r>
      <w:r w:rsidR="003F0BE2" w:rsidRPr="00353D48">
        <w:t>.</w:t>
      </w:r>
    </w:p>
    <w:p w14:paraId="052F9035" w14:textId="77777777" w:rsidR="002B7E7A" w:rsidRPr="00353D48" w:rsidRDefault="002B7E7A"/>
    <w:p w14:paraId="0CBBF8B4" w14:textId="77777777" w:rsidR="002B7E7A" w:rsidRPr="00353D48" w:rsidRDefault="002B7E7A">
      <w:pPr>
        <w:rPr>
          <w:u w:val="single"/>
        </w:rPr>
      </w:pPr>
      <w:r w:rsidRPr="00353D48">
        <w:rPr>
          <w:b/>
          <w:bCs/>
          <w:u w:val="single"/>
        </w:rPr>
        <w:t>Directors</w:t>
      </w:r>
    </w:p>
    <w:p w14:paraId="2240D4C1" w14:textId="77777777" w:rsidR="002B7E7A" w:rsidRPr="00353D48" w:rsidRDefault="002B7E7A"/>
    <w:p w14:paraId="2C2EAEE8" w14:textId="30913AE2" w:rsidR="003F0BE2" w:rsidRPr="00353D48" w:rsidRDefault="00D73D38">
      <w:r w:rsidRPr="00353D48">
        <w:t>{</w:t>
      </w:r>
      <w:r w:rsidR="00C82D37" w:rsidRPr="00353D48">
        <w:t>%</w:t>
      </w:r>
      <w:r w:rsidR="003F0BE2" w:rsidRPr="00353D48">
        <w:t xml:space="preserve">p for party in director_list </w:t>
      </w:r>
      <w:r w:rsidR="00C82D37" w:rsidRPr="00353D48">
        <w:t>%</w:t>
      </w:r>
      <w:r w:rsidRPr="00353D48">
        <w:t>}</w:t>
      </w:r>
    </w:p>
    <w:p w14:paraId="15F8B601" w14:textId="42886FA6" w:rsidR="002B7E7A" w:rsidRPr="00353D48" w:rsidRDefault="00D73D38">
      <w:r w:rsidRPr="00353D48">
        <w:rPr>
          <w:b/>
        </w:rPr>
        <w:t>{{</w:t>
      </w:r>
      <w:r w:rsidR="003F0BE2" w:rsidRPr="00353D48">
        <w:rPr>
          <w:b/>
        </w:rPr>
        <w:t>party.full_name|upper</w:t>
      </w:r>
      <w:r w:rsidRPr="00353D48">
        <w:rPr>
          <w:b/>
        </w:rPr>
        <w:t>}}</w:t>
      </w:r>
    </w:p>
    <w:p w14:paraId="016AEEED" w14:textId="592D3958" w:rsidR="002B7E7A" w:rsidRPr="00353D48" w:rsidRDefault="00D73D38" w:rsidP="003F0BE2">
      <w:pPr>
        <w:tabs>
          <w:tab w:val="left" w:pos="6795"/>
        </w:tabs>
      </w:pPr>
      <w:r w:rsidRPr="00353D48">
        <w:t>{</w:t>
      </w:r>
      <w:r w:rsidR="00C82D37" w:rsidRPr="00353D48">
        <w:t>%</w:t>
      </w:r>
      <w:r w:rsidR="003F0BE2" w:rsidRPr="00353D48">
        <w:t xml:space="preserve">p endfor </w:t>
      </w:r>
      <w:r w:rsidR="00C82D37" w:rsidRPr="00353D48">
        <w:t>%</w:t>
      </w:r>
      <w:r w:rsidRPr="00353D48">
        <w:t>}</w:t>
      </w:r>
    </w:p>
    <w:p w14:paraId="7E5CB42A" w14:textId="77777777" w:rsidR="002B7E7A" w:rsidRPr="00353D48" w:rsidRDefault="002B7E7A"/>
    <w:p w14:paraId="4578A6B2" w14:textId="77777777" w:rsidR="002B7E7A" w:rsidRPr="00353D48" w:rsidRDefault="002B7E7A">
      <w:r w:rsidRPr="00353D48">
        <w:rPr>
          <w:b/>
          <w:bCs/>
          <w:u w:val="single"/>
        </w:rPr>
        <w:t>Officers</w:t>
      </w:r>
    </w:p>
    <w:p w14:paraId="409FCE36" w14:textId="77777777" w:rsidR="002B7E7A" w:rsidRPr="00353D48" w:rsidRDefault="002B7E7A"/>
    <w:tbl>
      <w:tblPr>
        <w:tblW w:w="0" w:type="auto"/>
        <w:tblLook w:val="0000" w:firstRow="0" w:lastRow="0" w:firstColumn="0" w:lastColumn="0" w:noHBand="0" w:noVBand="0"/>
      </w:tblPr>
      <w:tblGrid>
        <w:gridCol w:w="4698"/>
        <w:gridCol w:w="540"/>
        <w:gridCol w:w="4509"/>
      </w:tblGrid>
      <w:tr w:rsidR="003F0BE2" w:rsidRPr="00353D48" w14:paraId="7559E457" w14:textId="77777777" w:rsidTr="00BE22D2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6B566" w14:textId="436D9041" w:rsidR="003F0BE2" w:rsidRPr="00353D48" w:rsidRDefault="00D73D38">
            <w:pPr>
              <w:rPr>
                <w:bCs/>
              </w:rPr>
            </w:pPr>
            <w:r w:rsidRPr="00353D48">
              <w:rPr>
                <w:bCs/>
              </w:rPr>
              <w:t>{</w:t>
            </w:r>
            <w:r w:rsidR="00C82D37" w:rsidRPr="00353D48">
              <w:rPr>
                <w:bCs/>
              </w:rPr>
              <w:t>%</w:t>
            </w:r>
            <w:r w:rsidR="003F0BE2" w:rsidRPr="00353D48">
              <w:rPr>
                <w:bCs/>
              </w:rPr>
              <w:t xml:space="preserve">tr for party in officer_list </w:t>
            </w:r>
            <w:r w:rsidR="00C82D37" w:rsidRPr="00353D48">
              <w:rPr>
                <w:bCs/>
              </w:rPr>
              <w:t>%</w:t>
            </w:r>
            <w:r w:rsidRPr="00353D48">
              <w:rPr>
                <w:bCs/>
              </w:rPr>
              <w:t>}</w:t>
            </w:r>
          </w:p>
        </w:tc>
      </w:tr>
      <w:tr w:rsidR="003F0BE2" w:rsidRPr="00353D48" w14:paraId="4BC6B9D1" w14:textId="77777777" w:rsidTr="00BE22D2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499D917" w14:textId="6FE7C95C" w:rsidR="003F0BE2" w:rsidRPr="00353D48" w:rsidRDefault="00D73D38" w:rsidP="00585412">
            <w:r w:rsidRPr="00353D48">
              <w:rPr>
                <w:b/>
              </w:rPr>
              <w:t>{{</w:t>
            </w:r>
            <w:r w:rsidR="003F0BE2" w:rsidRPr="00353D48">
              <w:rPr>
                <w:b/>
              </w:rPr>
              <w:t>party.full_name|upper</w:t>
            </w:r>
            <w:r w:rsidRPr="00353D48">
              <w:rPr>
                <w:b/>
              </w:rPr>
              <w:t>}}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2A0804" w14:textId="77777777" w:rsidR="003F0BE2" w:rsidRPr="00353D48" w:rsidRDefault="003F0BE2" w:rsidP="00255B4B">
            <w:pPr>
              <w:jc w:val="center"/>
            </w:pPr>
            <w:r w:rsidRPr="00353D48">
              <w:t>-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082784B" w14:textId="00B61F77" w:rsidR="00B20221" w:rsidRPr="00353D48" w:rsidRDefault="00D73D38" w:rsidP="00B20221">
            <w:pPr>
              <w:keepNext/>
              <w:keepLines/>
              <w:spacing w:before="40" w:after="40"/>
              <w:rPr>
                <w:b/>
                <w:bCs/>
              </w:rPr>
            </w:pPr>
            <w:r w:rsidRPr="00353D48">
              <w:rPr>
                <w:b/>
              </w:rPr>
              <w:t>{</w:t>
            </w:r>
            <w:r w:rsidR="00B20221" w:rsidRPr="00353D48">
              <w:rPr>
                <w:b/>
              </w:rPr>
              <w:t>{</w:t>
            </w:r>
            <w:r w:rsidR="003F0BE2" w:rsidRPr="00353D48">
              <w:rPr>
                <w:b/>
              </w:rPr>
              <w:t xml:space="preserve"> party.roles </w:t>
            </w:r>
            <w:r w:rsidR="00B20221" w:rsidRPr="00353D48">
              <w:rPr>
                <w:b/>
              </w:rPr>
              <w:t>}</w:t>
            </w:r>
            <w:r w:rsidRPr="00353D48">
              <w:rPr>
                <w:b/>
              </w:rPr>
              <w:t>}</w:t>
            </w:r>
          </w:p>
          <w:p w14:paraId="42016D31" w14:textId="07D6E15C" w:rsidR="003F0BE2" w:rsidRPr="00353D48" w:rsidRDefault="003F0BE2" w:rsidP="003F0BE2">
            <w:pPr>
              <w:rPr>
                <w:b/>
                <w:bCs/>
              </w:rPr>
            </w:pPr>
          </w:p>
        </w:tc>
      </w:tr>
      <w:tr w:rsidR="003F0BE2" w:rsidRPr="00353D48" w14:paraId="48224F1F" w14:textId="77777777" w:rsidTr="00BE22D2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D37453" w14:textId="6040FF87" w:rsidR="003F0BE2" w:rsidRPr="00353D48" w:rsidRDefault="00D73D38" w:rsidP="003F0BE2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353D48">
              <w:rPr>
                <w:sz w:val="20"/>
                <w:szCs w:val="20"/>
              </w:rPr>
              <w:t>{</w:t>
            </w:r>
            <w:r w:rsidR="00C82D37" w:rsidRPr="00353D48">
              <w:rPr>
                <w:sz w:val="20"/>
                <w:szCs w:val="20"/>
              </w:rPr>
              <w:t>%</w:t>
            </w:r>
            <w:r w:rsidR="003F0BE2" w:rsidRPr="00353D48">
              <w:rPr>
                <w:sz w:val="20"/>
                <w:szCs w:val="20"/>
              </w:rPr>
              <w:t xml:space="preserve">tr endfor </w:t>
            </w:r>
            <w:r w:rsidR="00C82D37" w:rsidRPr="00353D48">
              <w:rPr>
                <w:sz w:val="20"/>
                <w:szCs w:val="20"/>
              </w:rPr>
              <w:t>%</w:t>
            </w:r>
            <w:r w:rsidRPr="00353D48">
              <w:rPr>
                <w:sz w:val="20"/>
                <w:szCs w:val="20"/>
              </w:rPr>
              <w:t>}</w:t>
            </w:r>
          </w:p>
        </w:tc>
      </w:tr>
    </w:tbl>
    <w:p w14:paraId="6742303A" w14:textId="77777777" w:rsidR="002B7E7A" w:rsidRPr="00353D48" w:rsidRDefault="002B7E7A"/>
    <w:p w14:paraId="71410459" w14:textId="77777777" w:rsidR="002B7E7A" w:rsidRPr="00353D48" w:rsidRDefault="002B7E7A">
      <w:pPr>
        <w:rPr>
          <w:b/>
          <w:bCs/>
          <w:u w:val="single"/>
        </w:rPr>
      </w:pPr>
      <w:r w:rsidRPr="00353D48">
        <w:rPr>
          <w:b/>
          <w:bCs/>
          <w:u w:val="single"/>
        </w:rPr>
        <w:t>Shareholders</w:t>
      </w:r>
    </w:p>
    <w:p w14:paraId="6650BE05" w14:textId="77777777" w:rsidR="002B7E7A" w:rsidRPr="00353D48" w:rsidRDefault="002B7E7A"/>
    <w:tbl>
      <w:tblPr>
        <w:tblW w:w="0" w:type="auto"/>
        <w:tblLook w:val="0000" w:firstRow="0" w:lastRow="0" w:firstColumn="0" w:lastColumn="0" w:noHBand="0" w:noVBand="0"/>
      </w:tblPr>
      <w:tblGrid>
        <w:gridCol w:w="4698"/>
        <w:gridCol w:w="540"/>
        <w:gridCol w:w="4509"/>
      </w:tblGrid>
      <w:tr w:rsidR="003F0BE2" w:rsidRPr="00353D48" w14:paraId="2A12A3B3" w14:textId="77777777" w:rsidTr="00BE22D2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96B10A" w14:textId="2FDAC640" w:rsidR="003F0BE2" w:rsidRPr="00353D48" w:rsidRDefault="00D73D38" w:rsidP="003F0BE2">
            <w:r w:rsidRPr="00353D48">
              <w:t>{</w:t>
            </w:r>
            <w:r w:rsidR="00C82D37" w:rsidRPr="00353D48">
              <w:t>%</w:t>
            </w:r>
            <w:r w:rsidR="003F0BE2" w:rsidRPr="00353D48">
              <w:t xml:space="preserve">tr for sh in shareholder_list </w:t>
            </w:r>
            <w:r w:rsidR="00C82D37" w:rsidRPr="00353D48">
              <w:t>%</w:t>
            </w:r>
            <w:r w:rsidRPr="00353D48">
              <w:t>}</w:t>
            </w:r>
          </w:p>
        </w:tc>
      </w:tr>
      <w:tr w:rsidR="003F0BE2" w:rsidRPr="00353D48" w14:paraId="68E9C5D4" w14:textId="77777777" w:rsidTr="00BE22D2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81EE66A" w14:textId="70752ED3" w:rsidR="003F0BE2" w:rsidRPr="00353D48" w:rsidRDefault="00D73D38" w:rsidP="003F0BE2">
            <w:pPr>
              <w:rPr>
                <w:b/>
                <w:bCs/>
              </w:rPr>
            </w:pPr>
            <w:r w:rsidRPr="00353D48">
              <w:rPr>
                <w:b/>
              </w:rPr>
              <w:t>{{</w:t>
            </w:r>
            <w:r w:rsidR="003F0BE2" w:rsidRPr="00353D48">
              <w:rPr>
                <w:b/>
              </w:rPr>
              <w:t>sh.full_name|upper</w:t>
            </w:r>
            <w:r w:rsidRPr="00353D48">
              <w:rPr>
                <w:b/>
              </w:rPr>
              <w:t>}}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47A48EC" w14:textId="77777777" w:rsidR="003F0BE2" w:rsidRPr="00353D48" w:rsidRDefault="003F0BE2">
            <w:pPr>
              <w:jc w:val="center"/>
            </w:pPr>
            <w:r w:rsidRPr="00353D48">
              <w:t>-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610C981A" w14:textId="3991F588" w:rsidR="003F0BE2" w:rsidRPr="00353D48" w:rsidRDefault="00D73D38" w:rsidP="003F0BE2">
            <w:r w:rsidRPr="00353D48">
              <w:t>{</w:t>
            </w:r>
            <w:r w:rsidR="007418A0" w:rsidRPr="00353D48">
              <w:t>%</w:t>
            </w:r>
            <w:r w:rsidR="009E78A4" w:rsidRPr="00353D48">
              <w:t>p</w:t>
            </w:r>
            <w:r w:rsidR="007418A0" w:rsidRPr="00353D48">
              <w:t xml:space="preserve"> for cert in </w:t>
            </w:r>
            <w:r w:rsidR="003F0BE2" w:rsidRPr="00353D48">
              <w:t>sh.share_list</w:t>
            </w:r>
            <w:r w:rsidR="007418A0" w:rsidRPr="00353D48">
              <w:t xml:space="preserve"> %</w:t>
            </w:r>
            <w:r w:rsidRPr="00353D48">
              <w:t>}</w:t>
            </w:r>
          </w:p>
          <w:p w14:paraId="32BD957F" w14:textId="5FAF6F69" w:rsidR="007418A0" w:rsidRPr="00353D48" w:rsidRDefault="00D73D38" w:rsidP="003F0BE2">
            <w:r w:rsidRPr="00353D48">
              <w:t>{{</w:t>
            </w:r>
            <w:r w:rsidR="007418A0" w:rsidRPr="00353D48">
              <w:t>cert</w:t>
            </w:r>
            <w:r w:rsidRPr="00353D48">
              <w:t>}}</w:t>
            </w:r>
          </w:p>
          <w:p w14:paraId="224C6C77" w14:textId="32A3499E" w:rsidR="007418A0" w:rsidRPr="00353D48" w:rsidRDefault="00D73D38" w:rsidP="003F0BE2">
            <w:r w:rsidRPr="00353D48">
              <w:t>{</w:t>
            </w:r>
            <w:r w:rsidR="007418A0" w:rsidRPr="00353D48">
              <w:t>%</w:t>
            </w:r>
            <w:r w:rsidR="009E78A4" w:rsidRPr="00353D48">
              <w:t xml:space="preserve">p </w:t>
            </w:r>
            <w:r w:rsidR="007418A0" w:rsidRPr="00353D48">
              <w:t>endfor%</w:t>
            </w:r>
            <w:r w:rsidRPr="00353D48">
              <w:t>}</w:t>
            </w:r>
          </w:p>
        </w:tc>
      </w:tr>
      <w:tr w:rsidR="003F0BE2" w:rsidRPr="00353D48" w14:paraId="0DC4D45A" w14:textId="77777777" w:rsidTr="00BE22D2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57437C" w14:textId="2844FFEE" w:rsidR="003F0BE2" w:rsidRPr="00353D48" w:rsidRDefault="00D73D38" w:rsidP="003F0BE2">
            <w:r w:rsidRPr="00353D48">
              <w:t>{</w:t>
            </w:r>
            <w:r w:rsidR="00C82D37" w:rsidRPr="00353D48">
              <w:t>%</w:t>
            </w:r>
            <w:r w:rsidR="003F0BE2" w:rsidRPr="00353D48">
              <w:t xml:space="preserve">tr endfor </w:t>
            </w:r>
            <w:r w:rsidR="00C82D37" w:rsidRPr="00353D48">
              <w:t>%</w:t>
            </w:r>
            <w:r w:rsidRPr="00353D48">
              <w:t>}</w:t>
            </w:r>
          </w:p>
        </w:tc>
      </w:tr>
    </w:tbl>
    <w:p w14:paraId="2083E74D" w14:textId="77777777" w:rsidR="003F0BE2" w:rsidRPr="00353D48" w:rsidRDefault="003F0BE2">
      <w:pPr>
        <w:rPr>
          <w:b/>
        </w:rPr>
      </w:pPr>
    </w:p>
    <w:p w14:paraId="7F4D387B" w14:textId="3D63FCB3" w:rsidR="002B7E7A" w:rsidRPr="00353D48" w:rsidRDefault="002B7E7A">
      <w:r w:rsidRPr="00353D48">
        <w:t xml:space="preserve">Signed </w:t>
      </w:r>
      <w:r w:rsidR="00430549" w:rsidRPr="00353D48">
        <w:t xml:space="preserve">on </w:t>
      </w:r>
      <w:r w:rsidR="00D73D38" w:rsidRPr="00353D48">
        <w:rPr>
          <w:iCs/>
        </w:rPr>
        <w:t>{{</w:t>
      </w:r>
      <w:r w:rsidR="00026C95">
        <w:rPr>
          <w:iCs/>
        </w:rPr>
        <w:t>TODAY</w:t>
      </w:r>
      <w:r w:rsidR="003F0BE2" w:rsidRPr="00353D48">
        <w:rPr>
          <w:iCs/>
        </w:rPr>
        <w:t>|toDate('June 3, 1990')</w:t>
      </w:r>
      <w:r w:rsidR="00D73D38" w:rsidRPr="00353D48">
        <w:rPr>
          <w:iCs/>
        </w:rPr>
        <w:t>}}</w:t>
      </w:r>
      <w:r w:rsidRPr="00353D48">
        <w:t xml:space="preserve">, by the President of the </w:t>
      </w:r>
      <w:r w:rsidR="00430549" w:rsidRPr="00353D48">
        <w:t>C</w:t>
      </w:r>
      <w:r w:rsidRPr="00353D48">
        <w:t>orporation.</w:t>
      </w:r>
    </w:p>
    <w:tbl>
      <w:tblPr>
        <w:tblW w:w="0" w:type="auto"/>
        <w:tblInd w:w="5148" w:type="dxa"/>
        <w:tblLook w:val="0000" w:firstRow="0" w:lastRow="0" w:firstColumn="0" w:lastColumn="0" w:noHBand="0" w:noVBand="0"/>
      </w:tblPr>
      <w:tblGrid>
        <w:gridCol w:w="4230"/>
      </w:tblGrid>
      <w:tr w:rsidR="002B7E7A" w:rsidRPr="00353D48" w14:paraId="1824C973" w14:textId="77777777" w:rsidTr="008B0ABB">
        <w:tc>
          <w:tcPr>
            <w:tcW w:w="4230" w:type="dxa"/>
          </w:tcPr>
          <w:p w14:paraId="16E9E8A4" w14:textId="77777777" w:rsidR="008B0ABB" w:rsidRDefault="008B0ABB" w:rsidP="008B0ABB">
            <w:pPr>
              <w:keepNext/>
              <w:keepLines/>
            </w:pPr>
            <w:r>
              <w:t>{%p if not president.pres_signers %}</w:t>
            </w:r>
          </w:p>
          <w:p w14:paraId="268E8730" w14:textId="77777777" w:rsidR="008B0ABB" w:rsidRDefault="008B0ABB" w:rsidP="008B0ABB">
            <w:pPr>
              <w:keepNext/>
              <w:keepLines/>
            </w:pPr>
          </w:p>
          <w:p w14:paraId="44E50B56" w14:textId="77777777" w:rsidR="008B0ABB" w:rsidRPr="00956701" w:rsidRDefault="008B0ABB" w:rsidP="008B0ABB">
            <w:pPr>
              <w:keepNext/>
              <w:keepLines/>
            </w:pPr>
          </w:p>
          <w:p w14:paraId="21F0C659" w14:textId="4DFC1E62" w:rsidR="008B0ABB" w:rsidRPr="00956701" w:rsidRDefault="008B0ABB" w:rsidP="008B0ABB">
            <w:pPr>
              <w:keepNext/>
              <w:keepLines/>
              <w:tabs>
                <w:tab w:val="left" w:pos="3927"/>
              </w:tabs>
              <w:spacing w:line="240" w:lineRule="exact"/>
            </w:pPr>
            <w:r w:rsidRPr="00956701">
              <w:rPr>
                <w:u w:val="single"/>
              </w:rPr>
              <w:tab/>
            </w:r>
          </w:p>
          <w:p w14:paraId="2CF61196" w14:textId="77777777" w:rsidR="008B0ABB" w:rsidRPr="00956701" w:rsidRDefault="008B0ABB" w:rsidP="008B0ABB">
            <w:pPr>
              <w:keepNext/>
              <w:keepLines/>
              <w:spacing w:line="240" w:lineRule="exact"/>
              <w:jc w:val="both"/>
            </w:pPr>
            <w:r w:rsidRPr="00956701">
              <w:rPr>
                <w:b/>
                <w:bCs/>
              </w:rPr>
              <w:t>{{president</w:t>
            </w:r>
            <w:r>
              <w:rPr>
                <w:b/>
                <w:bCs/>
              </w:rPr>
              <w:t>.pres</w:t>
            </w:r>
            <w:r w:rsidRPr="00956701">
              <w:rPr>
                <w:b/>
                <w:bCs/>
              </w:rPr>
              <w:t>_name}}</w:t>
            </w:r>
            <w:r w:rsidRPr="00956701">
              <w:t>, President</w:t>
            </w:r>
          </w:p>
          <w:p w14:paraId="770D6561" w14:textId="77777777" w:rsidR="008B0ABB" w:rsidRDefault="008B0ABB" w:rsidP="008B0ABB">
            <w:pPr>
              <w:spacing w:line="240" w:lineRule="exact"/>
              <w:jc w:val="both"/>
            </w:pPr>
            <w:r>
              <w:t>{%p else %}</w:t>
            </w:r>
          </w:p>
          <w:p w14:paraId="57F73BCA" w14:textId="77777777" w:rsidR="008B0ABB" w:rsidRDefault="008B0ABB" w:rsidP="008B0ABB">
            <w:pPr>
              <w:spacing w:line="240" w:lineRule="exact"/>
              <w:jc w:val="both"/>
            </w:pPr>
            <w:r>
              <w:t>{%p for sig in president.pres_signers %}</w:t>
            </w:r>
          </w:p>
          <w:p w14:paraId="42BD9078" w14:textId="77777777" w:rsidR="008B0ABB" w:rsidRDefault="008B0ABB" w:rsidP="008B0ABB">
            <w:pPr>
              <w:spacing w:line="240" w:lineRule="exact"/>
              <w:jc w:val="both"/>
            </w:pPr>
          </w:p>
          <w:p w14:paraId="7D5C2E7F" w14:textId="77777777" w:rsidR="008B0ABB" w:rsidRDefault="008B0ABB" w:rsidP="008B0ABB">
            <w:pPr>
              <w:spacing w:line="240" w:lineRule="exact"/>
              <w:jc w:val="both"/>
            </w:pPr>
          </w:p>
          <w:p w14:paraId="11E2A09F" w14:textId="77777777" w:rsidR="008B0ABB" w:rsidRPr="00956701" w:rsidRDefault="008B0ABB" w:rsidP="008B0ABB">
            <w:pPr>
              <w:keepNext/>
              <w:keepLines/>
              <w:tabs>
                <w:tab w:val="left" w:pos="3927"/>
              </w:tabs>
              <w:spacing w:line="240" w:lineRule="exact"/>
            </w:pPr>
            <w:r w:rsidRPr="00956701">
              <w:rPr>
                <w:u w:val="single"/>
              </w:rPr>
              <w:tab/>
            </w:r>
          </w:p>
          <w:p w14:paraId="02E9F0E0" w14:textId="77777777" w:rsidR="008B0ABB" w:rsidRPr="00F27B90" w:rsidRDefault="008B0ABB" w:rsidP="008B0ABB">
            <w:pPr>
              <w:keepNext/>
              <w:keepLines/>
              <w:tabs>
                <w:tab w:val="right" w:pos="3672"/>
              </w:tabs>
              <w:suppressAutoHyphens/>
              <w:rPr>
                <w:bCs/>
              </w:rPr>
            </w:pPr>
            <w:r>
              <w:rPr>
                <w:b/>
              </w:rPr>
              <w:t xml:space="preserve">{{sig.full_name}}, {{sig.role}} on behalf of </w:t>
            </w:r>
            <w:r w:rsidRPr="00B747C4">
              <w:rPr>
                <w:b/>
              </w:rPr>
              <w:t xml:space="preserve">{{ </w:t>
            </w:r>
            <w:r>
              <w:rPr>
                <w:b/>
              </w:rPr>
              <w:t>president</w:t>
            </w:r>
            <w:r w:rsidRPr="00B747C4">
              <w:rPr>
                <w:b/>
              </w:rPr>
              <w:t>.</w:t>
            </w:r>
            <w:r>
              <w:rPr>
                <w:b/>
              </w:rPr>
              <w:t>pres</w:t>
            </w:r>
            <w:r w:rsidRPr="00B747C4">
              <w:rPr>
                <w:b/>
              </w:rPr>
              <w:t>_name }}</w:t>
            </w:r>
            <w:r>
              <w:rPr>
                <w:bCs/>
              </w:rPr>
              <w:t>, President</w:t>
            </w:r>
          </w:p>
          <w:p w14:paraId="63CA772C" w14:textId="77777777" w:rsidR="008B0ABB" w:rsidRDefault="008B0ABB" w:rsidP="008B0ABB">
            <w:pPr>
              <w:spacing w:line="240" w:lineRule="exact"/>
              <w:jc w:val="both"/>
            </w:pPr>
            <w:r>
              <w:t>{%p endfor %}</w:t>
            </w:r>
          </w:p>
          <w:p w14:paraId="694ABCDC" w14:textId="77777777" w:rsidR="008B0ABB" w:rsidRPr="00956701" w:rsidRDefault="008B0ABB" w:rsidP="008B0ABB">
            <w:pPr>
              <w:spacing w:line="240" w:lineRule="exact"/>
              <w:jc w:val="both"/>
            </w:pPr>
            <w:r>
              <w:t>{%p endif %}</w:t>
            </w:r>
          </w:p>
          <w:p w14:paraId="33ECA28D" w14:textId="124908F9" w:rsidR="002B7E7A" w:rsidRPr="00353D48" w:rsidRDefault="002B7E7A">
            <w:pPr>
              <w:rPr>
                <w:b/>
                <w:bCs/>
              </w:rPr>
            </w:pPr>
          </w:p>
        </w:tc>
      </w:tr>
    </w:tbl>
    <w:p w14:paraId="56510C87" w14:textId="77777777" w:rsidR="002B7E7A" w:rsidRPr="00353D48" w:rsidRDefault="002B7E7A" w:rsidP="001D74F1"/>
    <w:sectPr w:rsidR="002B7E7A" w:rsidRPr="00353D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1080" w:bottom="720" w:left="1080" w:header="720" w:footer="259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3DBC" w14:textId="77777777" w:rsidR="00B62FC3" w:rsidRPr="00353D48" w:rsidRDefault="00B62FC3">
      <w:r w:rsidRPr="00353D48">
        <w:separator/>
      </w:r>
    </w:p>
  </w:endnote>
  <w:endnote w:type="continuationSeparator" w:id="0">
    <w:p w14:paraId="693BEB4A" w14:textId="77777777" w:rsidR="00B62FC3" w:rsidRPr="00353D48" w:rsidRDefault="00B62FC3">
      <w:r w:rsidRPr="00353D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7C0D" w14:textId="77777777" w:rsidR="00DE22A7" w:rsidRPr="00353D48" w:rsidRDefault="00DE2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FD96" w14:textId="73031D6B" w:rsidR="002B7E7A" w:rsidRPr="00353D48" w:rsidRDefault="002B7E7A">
    <w:pPr>
      <w:pStyle w:val="Footer"/>
    </w:pPr>
    <w:r w:rsidRPr="00353D48">
      <w:t xml:space="preserve">File No. </w:t>
    </w:r>
    <w:r w:rsidR="00497265" w:rsidRPr="00353D48">
      <w:t>{{</w:t>
    </w:r>
    <w:r w:rsidR="008A0AD6" w:rsidRPr="00353D48">
      <w:t>corp</w:t>
    </w:r>
    <w:r w:rsidR="00497265" w:rsidRPr="00353D48">
      <w:t>.</w:t>
    </w:r>
    <w:r w:rsidR="008A0AD6" w:rsidRPr="00353D48">
      <w:t>file_</w:t>
    </w:r>
    <w:r w:rsidR="00497265" w:rsidRPr="00353D48">
      <w:t>number}}</w:t>
    </w:r>
    <w:r w:rsidRPr="00353D48">
      <w:t>/</w:t>
    </w:r>
    <w:r w:rsidR="00497265" w:rsidRPr="00353D48">
      <w:t>{{lawyer.</w:t>
    </w:r>
    <w:r w:rsidR="0042205A" w:rsidRPr="00353D48">
      <w:t>initials</w:t>
    </w:r>
    <w:r w:rsidR="00497265" w:rsidRPr="00353D48"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1619" w14:textId="77777777" w:rsidR="00DE22A7" w:rsidRPr="00353D48" w:rsidRDefault="00DE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B265" w14:textId="77777777" w:rsidR="00B62FC3" w:rsidRPr="00353D48" w:rsidRDefault="00B62FC3">
      <w:r w:rsidRPr="00353D48">
        <w:separator/>
      </w:r>
    </w:p>
  </w:footnote>
  <w:footnote w:type="continuationSeparator" w:id="0">
    <w:p w14:paraId="323CD1C7" w14:textId="77777777" w:rsidR="00B62FC3" w:rsidRPr="00353D48" w:rsidRDefault="00B62FC3">
      <w:r w:rsidRPr="00353D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7761" w14:textId="77777777" w:rsidR="00DE22A7" w:rsidRPr="00353D48" w:rsidRDefault="00DE2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6AC8" w14:textId="77777777" w:rsidR="00DE22A7" w:rsidRPr="00353D48" w:rsidRDefault="00DE2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8B2A" w14:textId="77777777" w:rsidR="00DE22A7" w:rsidRPr="00353D48" w:rsidRDefault="00DE2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E7A"/>
    <w:rsid w:val="00026C95"/>
    <w:rsid w:val="00074FE3"/>
    <w:rsid w:val="00165511"/>
    <w:rsid w:val="001D74F1"/>
    <w:rsid w:val="00252529"/>
    <w:rsid w:val="002B00C7"/>
    <w:rsid w:val="002B7E7A"/>
    <w:rsid w:val="00353D48"/>
    <w:rsid w:val="003F0BE2"/>
    <w:rsid w:val="0040519B"/>
    <w:rsid w:val="0042205A"/>
    <w:rsid w:val="00430549"/>
    <w:rsid w:val="0045472B"/>
    <w:rsid w:val="0046678B"/>
    <w:rsid w:val="004964CF"/>
    <w:rsid w:val="00497265"/>
    <w:rsid w:val="005A7679"/>
    <w:rsid w:val="00621DC5"/>
    <w:rsid w:val="00630A01"/>
    <w:rsid w:val="007418A0"/>
    <w:rsid w:val="008A0AD6"/>
    <w:rsid w:val="008B0ABB"/>
    <w:rsid w:val="008B7EF0"/>
    <w:rsid w:val="00926D0F"/>
    <w:rsid w:val="009C6A15"/>
    <w:rsid w:val="009D1FF5"/>
    <w:rsid w:val="009E78A4"/>
    <w:rsid w:val="00A1726A"/>
    <w:rsid w:val="00B20221"/>
    <w:rsid w:val="00B62FC3"/>
    <w:rsid w:val="00BE22D2"/>
    <w:rsid w:val="00C82D37"/>
    <w:rsid w:val="00D73D38"/>
    <w:rsid w:val="00D84B64"/>
    <w:rsid w:val="00D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42590"/>
  <w14:defaultImageDpi w14:val="0"/>
  <w15:docId w15:val="{36A30918-0BD6-4ECD-B80C-46B69940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table" w:styleId="TableGrid">
    <w:name w:val="Table Grid"/>
    <w:basedOn w:val="TableNormal"/>
    <w:uiPriority w:val="99"/>
    <w:rsid w:val="009D1FF5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64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Incumbency</vt:lpstr>
    </vt:vector>
  </TitlesOfParts>
  <Company>Granville Sofware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Incumbency</dc:title>
  <dc:creator>Granville Sofware Inc.</dc:creator>
  <cp:keywords>HotDocs Template</cp:keywords>
  <cp:lastModifiedBy>alex miller</cp:lastModifiedBy>
  <cp:revision>24</cp:revision>
  <dcterms:created xsi:type="dcterms:W3CDTF">2019-05-31T18:25:00Z</dcterms:created>
  <dcterms:modified xsi:type="dcterms:W3CDTF">2022-03-01T00:51:00Z</dcterms:modified>
</cp:coreProperties>
</file>