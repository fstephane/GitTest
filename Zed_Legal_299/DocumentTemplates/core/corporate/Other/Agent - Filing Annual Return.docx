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9ABD5" w14:textId="77777777" w:rsidR="003E040A" w:rsidRPr="00424623" w:rsidRDefault="003E040A">
      <w:pPr>
        <w:jc w:val="center"/>
        <w:rPr>
          <w:b/>
          <w:bCs/>
          <w:sz w:val="28"/>
          <w:szCs w:val="28"/>
        </w:rPr>
      </w:pPr>
      <w:r w:rsidRPr="00424623">
        <w:rPr>
          <w:b/>
          <w:bCs/>
          <w:sz w:val="28"/>
          <w:szCs w:val="28"/>
        </w:rPr>
        <w:t>REQUEST FOR SERVICE</w:t>
      </w:r>
    </w:p>
    <w:p w14:paraId="7D01E6FD" w14:textId="77777777" w:rsidR="003E040A" w:rsidRPr="00424623" w:rsidRDefault="003E040A">
      <w:pPr>
        <w:rPr>
          <w:b/>
          <w:bCs/>
        </w:rPr>
      </w:pPr>
    </w:p>
    <w:p w14:paraId="4D07653B" w14:textId="77777777" w:rsidR="003E040A" w:rsidRPr="00424623" w:rsidRDefault="003E040A">
      <w:pPr>
        <w:rPr>
          <w:b/>
          <w:bCs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"/>
        <w:gridCol w:w="3330"/>
        <w:gridCol w:w="907"/>
        <w:gridCol w:w="990"/>
        <w:gridCol w:w="3960"/>
      </w:tblGrid>
      <w:tr w:rsidR="003E040A" w:rsidRPr="00424623" w14:paraId="70C07DA0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FC362E0" w14:textId="77777777" w:rsidR="003E040A" w:rsidRPr="00424623" w:rsidRDefault="003E040A">
            <w:pPr>
              <w:rPr>
                <w:b/>
                <w:bCs/>
                <w:i/>
                <w:iCs/>
              </w:rPr>
            </w:pPr>
            <w:r w:rsidRPr="00424623">
              <w:rPr>
                <w:i/>
                <w:iCs/>
              </w:rPr>
              <w:t>To: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5B4E810" w14:textId="77777777" w:rsidR="003E040A" w:rsidRPr="00424623" w:rsidRDefault="003E040A">
            <w:pPr>
              <w:rPr>
                <w:b/>
                <w:bCs/>
              </w:rPr>
            </w:pPr>
            <w:r w:rsidRPr="00424623">
              <w:rPr>
                <w:b/>
                <w:bCs/>
              </w:rPr>
              <w:t>ACCU-SEARCH INC.</w:t>
            </w:r>
          </w:p>
          <w:p w14:paraId="3837B2F6" w14:textId="77777777" w:rsidR="003E040A" w:rsidRPr="00424623" w:rsidRDefault="003E040A">
            <w:r w:rsidRPr="00424623">
              <w:t>320 Edmonton Centre</w:t>
            </w:r>
          </w:p>
          <w:p w14:paraId="4BD958AA" w14:textId="77777777" w:rsidR="003E040A" w:rsidRPr="00424623" w:rsidRDefault="003E040A">
            <w:r w:rsidRPr="00424623">
              <w:t>EDMONTON AB  T5J 4H5</w:t>
            </w:r>
          </w:p>
          <w:p w14:paraId="6C2B4EAB" w14:textId="77777777" w:rsidR="003E040A" w:rsidRPr="00424623" w:rsidRDefault="003E040A">
            <w:pPr>
              <w:rPr>
                <w:b/>
                <w:bCs/>
              </w:rPr>
            </w:pPr>
            <w:r w:rsidRPr="00424623">
              <w:t>Facsimile: (780)421-1280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475D8F3" w14:textId="77777777" w:rsidR="003E040A" w:rsidRPr="00424623" w:rsidRDefault="003E040A">
            <w:pPr>
              <w:rPr>
                <w:i/>
                <w:iCs/>
              </w:rPr>
            </w:pPr>
            <w:r w:rsidRPr="00424623">
              <w:rPr>
                <w:i/>
                <w:iCs/>
              </w:rPr>
              <w:t>From:</w:t>
            </w: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0D298" w14:textId="77777777" w:rsidR="00A279A8" w:rsidRPr="00424623" w:rsidRDefault="00A279A8" w:rsidP="00A279A8">
            <w:pPr>
              <w:rPr>
                <w:b/>
                <w:bCs/>
              </w:rPr>
            </w:pPr>
            <w:r w:rsidRPr="00424623">
              <w:rPr>
                <w:b/>
                <w:bCs/>
              </w:rPr>
              <w:t>{{</w:t>
            </w:r>
            <w:proofErr w:type="spellStart"/>
            <w:r w:rsidRPr="00424623">
              <w:rPr>
                <w:b/>
                <w:bCs/>
              </w:rPr>
              <w:t>firm_name</w:t>
            </w:r>
            <w:proofErr w:type="spellEnd"/>
            <w:r w:rsidRPr="00424623">
              <w:rPr>
                <w:b/>
                <w:bCs/>
              </w:rPr>
              <w:t>}}</w:t>
            </w:r>
          </w:p>
          <w:p w14:paraId="486BF5C6" w14:textId="77777777" w:rsidR="003E040A" w:rsidRPr="00424623" w:rsidRDefault="00A279A8" w:rsidP="00A279A8">
            <w:r w:rsidRPr="00424623">
              <w:t>{{</w:t>
            </w:r>
            <w:proofErr w:type="spellStart"/>
            <w:r w:rsidRPr="00424623">
              <w:t>office.full_address</w:t>
            </w:r>
            <w:proofErr w:type="spellEnd"/>
            <w:r w:rsidRPr="00424623">
              <w:t>}}</w:t>
            </w:r>
          </w:p>
        </w:tc>
      </w:tr>
      <w:tr w:rsidR="003E040A" w:rsidRPr="00424623" w14:paraId="40BB82CC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3A05505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8EA57E3" w14:textId="77777777" w:rsidR="003E040A" w:rsidRPr="00424623" w:rsidRDefault="003E040A">
            <w:pPr>
              <w:rPr>
                <w:b/>
                <w:bCs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13A8CB6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4F584" w14:textId="77777777" w:rsidR="003E040A" w:rsidRPr="00424623" w:rsidRDefault="003E040A">
            <w:pPr>
              <w:rPr>
                <w:b/>
                <w:bCs/>
              </w:rPr>
            </w:pPr>
          </w:p>
        </w:tc>
      </w:tr>
      <w:tr w:rsidR="003E040A" w:rsidRPr="00424623" w14:paraId="04DDFC87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495AEA3" w14:textId="77777777" w:rsidR="003E040A" w:rsidRPr="00424623" w:rsidRDefault="003E040A">
            <w:pPr>
              <w:rPr>
                <w:i/>
                <w:iCs/>
              </w:rPr>
            </w:pPr>
            <w:r w:rsidRPr="00424623">
              <w:rPr>
                <w:i/>
                <w:iCs/>
              </w:rPr>
              <w:t>Date: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D599DF3" w14:textId="77777777" w:rsidR="003E040A" w:rsidRPr="00424623" w:rsidRDefault="00A279A8">
            <w:pPr>
              <w:rPr>
                <w:b/>
                <w:bCs/>
              </w:rPr>
            </w:pPr>
            <w:r w:rsidRPr="00424623">
              <w:t>{{</w:t>
            </w:r>
            <w:proofErr w:type="spellStart"/>
            <w:r w:rsidRPr="00424623">
              <w:t>TODAY|toDate</w:t>
            </w:r>
            <w:proofErr w:type="spellEnd"/>
            <w:r w:rsidRPr="00424623">
              <w:t>("June 3, 1990")}}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20D3B22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A2689C" w14:textId="77777777" w:rsidR="003E040A" w:rsidRPr="00424623" w:rsidRDefault="003E040A">
            <w:pPr>
              <w:rPr>
                <w:b/>
                <w:bCs/>
              </w:rPr>
            </w:pPr>
            <w:r w:rsidRPr="00424623">
              <w:rPr>
                <w:i/>
                <w:iCs/>
              </w:rPr>
              <w:t>Phone: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193F9AB" w14:textId="77777777" w:rsidR="003E040A" w:rsidRPr="00424623" w:rsidRDefault="00A279A8">
            <w:pPr>
              <w:rPr>
                <w:b/>
                <w:bCs/>
              </w:rPr>
            </w:pPr>
            <w:r w:rsidRPr="00424623">
              <w:rPr>
                <w:b/>
                <w:bCs/>
              </w:rPr>
              <w:t>{{</w:t>
            </w:r>
            <w:proofErr w:type="spellStart"/>
            <w:r w:rsidRPr="00424623">
              <w:rPr>
                <w:b/>
                <w:bCs/>
              </w:rPr>
              <w:t>office.phone</w:t>
            </w:r>
            <w:proofErr w:type="spellEnd"/>
            <w:r w:rsidRPr="00424623">
              <w:rPr>
                <w:b/>
                <w:bCs/>
              </w:rPr>
              <w:t>}}</w:t>
            </w:r>
          </w:p>
        </w:tc>
      </w:tr>
      <w:tr w:rsidR="003E040A" w:rsidRPr="00424623" w14:paraId="2B211A4D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32D6DA1" w14:textId="77777777" w:rsidR="003E040A" w:rsidRPr="00424623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0D3A83C" w14:textId="77777777" w:rsidR="003E040A" w:rsidRPr="00424623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2E9CB1C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E21A552" w14:textId="77777777" w:rsidR="003E040A" w:rsidRPr="00424623" w:rsidRDefault="003E040A">
            <w:pPr>
              <w:rPr>
                <w:b/>
                <w:bCs/>
              </w:rPr>
            </w:pPr>
            <w:r w:rsidRPr="00424623">
              <w:rPr>
                <w:i/>
                <w:iCs/>
              </w:rPr>
              <w:t>Fax: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D024CF" w14:textId="77777777" w:rsidR="003E040A" w:rsidRPr="00424623" w:rsidRDefault="00A279A8">
            <w:pPr>
              <w:rPr>
                <w:b/>
                <w:bCs/>
              </w:rPr>
            </w:pPr>
            <w:r w:rsidRPr="00424623">
              <w:rPr>
                <w:b/>
                <w:bCs/>
              </w:rPr>
              <w:t>{{</w:t>
            </w:r>
            <w:proofErr w:type="spellStart"/>
            <w:r w:rsidRPr="00424623">
              <w:rPr>
                <w:b/>
                <w:bCs/>
              </w:rPr>
              <w:t>office.fax</w:t>
            </w:r>
            <w:proofErr w:type="spellEnd"/>
            <w:r w:rsidRPr="00424623">
              <w:rPr>
                <w:b/>
                <w:bCs/>
              </w:rPr>
              <w:t>}}</w:t>
            </w:r>
          </w:p>
        </w:tc>
      </w:tr>
      <w:tr w:rsidR="003E040A" w:rsidRPr="00424623" w14:paraId="7016179B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FFAD49D" w14:textId="77777777" w:rsidR="003E040A" w:rsidRPr="00424623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4BB604E" w14:textId="77777777" w:rsidR="003E040A" w:rsidRPr="00424623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6A5EEF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8E56C" w14:textId="77777777" w:rsidR="003E040A" w:rsidRPr="00424623" w:rsidRDefault="003E040A">
            <w:pPr>
              <w:rPr>
                <w:b/>
                <w:bCs/>
              </w:rPr>
            </w:pPr>
          </w:p>
        </w:tc>
      </w:tr>
      <w:tr w:rsidR="003E040A" w:rsidRPr="00424623" w14:paraId="4D46FADA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A947812" w14:textId="77777777" w:rsidR="003E040A" w:rsidRPr="00424623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CCEFE2A" w14:textId="77777777" w:rsidR="003E040A" w:rsidRPr="00424623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F970DE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B6BC5CB" w14:textId="77777777" w:rsidR="003E040A" w:rsidRPr="00424623" w:rsidRDefault="003E040A">
            <w:pPr>
              <w:rPr>
                <w:b/>
                <w:bCs/>
              </w:rPr>
            </w:pPr>
            <w:r w:rsidRPr="00424623">
              <w:rPr>
                <w:i/>
                <w:iCs/>
              </w:rPr>
              <w:t>Attn: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08FF216" w14:textId="77777777" w:rsidR="003E040A" w:rsidRPr="00424623" w:rsidRDefault="00A279A8">
            <w:pPr>
              <w:rPr>
                <w:b/>
                <w:bCs/>
              </w:rPr>
            </w:pPr>
            <w:r w:rsidRPr="00424623">
              <w:rPr>
                <w:b/>
                <w:bCs/>
              </w:rPr>
              <w:t>{{</w:t>
            </w:r>
            <w:proofErr w:type="spellStart"/>
            <w:r w:rsidRPr="00424623">
              <w:rPr>
                <w:b/>
                <w:bCs/>
              </w:rPr>
              <w:t>user.full_name</w:t>
            </w:r>
            <w:proofErr w:type="spellEnd"/>
            <w:r w:rsidRPr="00424623">
              <w:rPr>
                <w:b/>
                <w:bCs/>
              </w:rPr>
              <w:t>}}</w:t>
            </w:r>
          </w:p>
        </w:tc>
      </w:tr>
      <w:tr w:rsidR="003E040A" w:rsidRPr="00424623" w14:paraId="3FB2DB65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7125443" w14:textId="77777777" w:rsidR="003E040A" w:rsidRPr="00424623" w:rsidRDefault="003E040A"/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5376ABA" w14:textId="77777777" w:rsidR="003E040A" w:rsidRPr="00424623" w:rsidRDefault="003E040A"/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A0639FC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B5F45" w14:textId="77777777" w:rsidR="003E040A" w:rsidRPr="00424623" w:rsidRDefault="003E040A">
            <w:pPr>
              <w:rPr>
                <w:b/>
                <w:bCs/>
              </w:rPr>
            </w:pPr>
          </w:p>
        </w:tc>
      </w:tr>
      <w:tr w:rsidR="003E040A" w:rsidRPr="00424623" w14:paraId="59604D38" w14:textId="77777777">
        <w:tc>
          <w:tcPr>
            <w:tcW w:w="1008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B9778F3" w14:textId="77777777" w:rsidR="003E040A" w:rsidRPr="00424623" w:rsidRDefault="003E040A"/>
        </w:tc>
        <w:tc>
          <w:tcPr>
            <w:tcW w:w="33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D07D228" w14:textId="77777777" w:rsidR="003E040A" w:rsidRPr="00424623" w:rsidRDefault="003E040A"/>
        </w:tc>
        <w:tc>
          <w:tcPr>
            <w:tcW w:w="90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015EDC6" w14:textId="77777777" w:rsidR="003E040A" w:rsidRPr="00424623" w:rsidRDefault="003E040A">
            <w:pPr>
              <w:rPr>
                <w:i/>
                <w:iCs/>
              </w:rPr>
            </w:pPr>
          </w:p>
        </w:tc>
        <w:tc>
          <w:tcPr>
            <w:tcW w:w="495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44F82F8" w14:textId="77777777" w:rsidR="003E040A" w:rsidRPr="00424623" w:rsidRDefault="003E040A">
            <w:pPr>
              <w:rPr>
                <w:b/>
                <w:bCs/>
              </w:rPr>
            </w:pPr>
          </w:p>
        </w:tc>
      </w:tr>
    </w:tbl>
    <w:p w14:paraId="5E7F3EC0" w14:textId="77777777" w:rsidR="003E040A" w:rsidRPr="00424623" w:rsidRDefault="003E040A">
      <w:pPr>
        <w:tabs>
          <w:tab w:val="left" w:pos="1080"/>
          <w:tab w:val="left" w:pos="4320"/>
        </w:tabs>
        <w:rPr>
          <w:b/>
          <w:bCs/>
        </w:rPr>
      </w:pPr>
      <w:r w:rsidRPr="00424623">
        <w:rPr>
          <w:b/>
          <w:bCs/>
        </w:rPr>
        <w:tab/>
      </w:r>
      <w:r w:rsidRPr="00424623">
        <w:rPr>
          <w:b/>
          <w:bCs/>
        </w:rPr>
        <w:tab/>
      </w:r>
      <w:r w:rsidRPr="00424623">
        <w:rPr>
          <w:b/>
          <w:bCs/>
        </w:rPr>
        <w:tab/>
      </w:r>
    </w:p>
    <w:p w14:paraId="52972AAF" w14:textId="77777777" w:rsidR="003E040A" w:rsidRPr="00424623" w:rsidRDefault="003E040A">
      <w:pPr>
        <w:ind w:left="2520" w:hanging="2520"/>
        <w:rPr>
          <w:b/>
          <w:bCs/>
        </w:rPr>
      </w:pPr>
      <w:r w:rsidRPr="00424623">
        <w:rPr>
          <w:b/>
          <w:bCs/>
        </w:rPr>
        <w:t>Corporation:</w:t>
      </w:r>
      <w:r w:rsidRPr="00424623">
        <w:rPr>
          <w:b/>
          <w:bCs/>
        </w:rPr>
        <w:tab/>
      </w:r>
      <w:r w:rsidR="00A279A8" w:rsidRPr="00424623">
        <w:rPr>
          <w:b/>
          <w:bCs/>
        </w:rPr>
        <w:t>{{</w:t>
      </w:r>
      <w:proofErr w:type="spellStart"/>
      <w:r w:rsidR="00A279A8" w:rsidRPr="00424623">
        <w:rPr>
          <w:b/>
          <w:bCs/>
        </w:rPr>
        <w:t>corp.name|upper</w:t>
      </w:r>
      <w:proofErr w:type="spellEnd"/>
      <w:r w:rsidR="00A279A8" w:rsidRPr="00424623">
        <w:rPr>
          <w:b/>
          <w:bCs/>
        </w:rPr>
        <w:t>}}</w:t>
      </w:r>
    </w:p>
    <w:p w14:paraId="0C4D5ABD" w14:textId="77777777" w:rsidR="003E040A" w:rsidRPr="00424623" w:rsidRDefault="003E040A">
      <w:pPr>
        <w:rPr>
          <w:b/>
          <w:bCs/>
        </w:rPr>
      </w:pPr>
    </w:p>
    <w:p w14:paraId="0E9EAC00" w14:textId="77777777" w:rsidR="003E040A" w:rsidRPr="00424623" w:rsidRDefault="003E040A">
      <w:pPr>
        <w:ind w:left="2520" w:hanging="2520"/>
        <w:rPr>
          <w:b/>
          <w:bCs/>
        </w:rPr>
      </w:pPr>
      <w:proofErr w:type="gramStart"/>
      <w:r w:rsidRPr="00424623">
        <w:rPr>
          <w:b/>
          <w:bCs/>
        </w:rPr>
        <w:t>Corporate Access No.</w:t>
      </w:r>
      <w:proofErr w:type="gramEnd"/>
      <w:r w:rsidRPr="00424623">
        <w:rPr>
          <w:b/>
          <w:bCs/>
        </w:rPr>
        <w:tab/>
      </w:r>
      <w:r w:rsidR="00A279A8" w:rsidRPr="00424623">
        <w:rPr>
          <w:b/>
          <w:bCs/>
        </w:rPr>
        <w:t>{{</w:t>
      </w:r>
      <w:proofErr w:type="spellStart"/>
      <w:r w:rsidR="00A279A8" w:rsidRPr="00424623">
        <w:rPr>
          <w:b/>
          <w:bCs/>
        </w:rPr>
        <w:t>corp.access_number</w:t>
      </w:r>
      <w:proofErr w:type="spellEnd"/>
      <w:r w:rsidR="00A279A8" w:rsidRPr="00424623">
        <w:rPr>
          <w:b/>
          <w:bCs/>
        </w:rPr>
        <w:t>}}</w:t>
      </w:r>
    </w:p>
    <w:p w14:paraId="78393D56" w14:textId="77777777" w:rsidR="003E040A" w:rsidRPr="00424623" w:rsidRDefault="003E040A">
      <w:pPr>
        <w:rPr>
          <w:b/>
          <w:bCs/>
        </w:rPr>
      </w:pPr>
    </w:p>
    <w:p w14:paraId="46F2F511" w14:textId="77777777" w:rsidR="003E040A" w:rsidRPr="00424623" w:rsidRDefault="003E040A">
      <w:pPr>
        <w:ind w:left="2520" w:hanging="2520"/>
        <w:rPr>
          <w:b/>
          <w:bCs/>
        </w:rPr>
      </w:pPr>
      <w:r w:rsidRPr="00424623">
        <w:rPr>
          <w:b/>
          <w:bCs/>
        </w:rPr>
        <w:t>File No.:</w:t>
      </w:r>
      <w:r w:rsidRPr="00424623">
        <w:rPr>
          <w:b/>
          <w:bCs/>
        </w:rPr>
        <w:tab/>
      </w:r>
      <w:r w:rsidR="00A279A8" w:rsidRPr="00424623">
        <w:rPr>
          <w:b/>
          <w:bCs/>
        </w:rPr>
        <w:t>{{corp.file_number}}/{{lawyer.initials|upper}}/{{user.initials|lower}}</w:t>
      </w:r>
    </w:p>
    <w:p w14:paraId="71B06B82" w14:textId="77777777" w:rsidR="003E040A" w:rsidRPr="00424623" w:rsidRDefault="003E040A">
      <w:pPr>
        <w:pBdr>
          <w:bottom w:val="single" w:sz="6" w:space="1" w:color="auto"/>
        </w:pBdr>
        <w:rPr>
          <w:b/>
          <w:bCs/>
        </w:rPr>
      </w:pPr>
    </w:p>
    <w:p w14:paraId="18194E5E" w14:textId="77777777" w:rsidR="003E040A" w:rsidRPr="00424623" w:rsidRDefault="003E040A"/>
    <w:p w14:paraId="1DE0349B" w14:textId="77777777" w:rsidR="003E040A" w:rsidRPr="00424623" w:rsidRDefault="003E040A"/>
    <w:p w14:paraId="3D4EEA96" w14:textId="77777777" w:rsidR="003E040A" w:rsidRPr="00424623" w:rsidRDefault="003E040A">
      <w:r w:rsidRPr="00424623">
        <w:t>Please file the enclosed:</w:t>
      </w:r>
    </w:p>
    <w:p w14:paraId="178A52E3" w14:textId="77777777" w:rsidR="003E040A" w:rsidRPr="00424623" w:rsidRDefault="003E040A"/>
    <w:p w14:paraId="309A9280" w14:textId="760C2321" w:rsidR="003E040A" w:rsidRPr="00424623" w:rsidRDefault="003E040A">
      <w:r w:rsidRPr="00424623">
        <w:t>1.</w:t>
      </w:r>
      <w:r w:rsidRPr="00424623">
        <w:tab/>
      </w:r>
      <w:r w:rsidR="00A279A8" w:rsidRPr="00424623">
        <w:t>{{</w:t>
      </w:r>
      <w:proofErr w:type="spellStart"/>
      <w:r w:rsidR="00A279A8" w:rsidRPr="00424623">
        <w:t>ar_year</w:t>
      </w:r>
      <w:proofErr w:type="spellEnd"/>
      <w:r w:rsidR="00A279A8" w:rsidRPr="00424623">
        <w:t>}}</w:t>
      </w:r>
      <w:r w:rsidRPr="00424623">
        <w:t xml:space="preserve"> </w:t>
      </w:r>
      <w:r w:rsidR="00931BA3">
        <w:t>{{</w:t>
      </w:r>
      <w:proofErr w:type="spellStart"/>
      <w:r w:rsidR="00931BA3">
        <w:t>corp.incorp_prov</w:t>
      </w:r>
      <w:proofErr w:type="spellEnd"/>
      <w:r w:rsidR="00931BA3">
        <w:t>}}</w:t>
      </w:r>
      <w:bookmarkStart w:id="0" w:name="_GoBack"/>
      <w:bookmarkEnd w:id="0"/>
      <w:r w:rsidRPr="00424623">
        <w:t xml:space="preserve"> Annual Return. </w:t>
      </w:r>
    </w:p>
    <w:p w14:paraId="34F30FA5" w14:textId="77777777" w:rsidR="003E040A" w:rsidRPr="00424623" w:rsidRDefault="003E040A"/>
    <w:p w14:paraId="6BABE9EE" w14:textId="77777777" w:rsidR="003E040A" w:rsidRPr="00424623" w:rsidRDefault="003E040A">
      <w:r w:rsidRPr="00424623">
        <w:t>Please return:</w:t>
      </w:r>
    </w:p>
    <w:p w14:paraId="3D3A4A1E" w14:textId="77777777" w:rsidR="003E040A" w:rsidRPr="00424623" w:rsidRDefault="003E040A"/>
    <w:p w14:paraId="003A4814" w14:textId="77777777" w:rsidR="003E040A" w:rsidRPr="00424623" w:rsidRDefault="003E040A">
      <w:pPr>
        <w:ind w:left="720" w:hanging="720"/>
      </w:pPr>
      <w:r w:rsidRPr="00424623">
        <w:t>1.</w:t>
      </w:r>
      <w:r w:rsidRPr="00424623">
        <w:tab/>
        <w:t xml:space="preserve">Confirmation of filing by </w:t>
      </w:r>
      <w:r w:rsidRPr="00424623">
        <w:rPr>
          <w:b/>
          <w:bCs/>
        </w:rPr>
        <w:t>e-mail</w:t>
      </w:r>
      <w:r w:rsidRPr="00424623">
        <w:t xml:space="preserve"> to </w:t>
      </w:r>
      <w:r w:rsidR="00A279A8" w:rsidRPr="00424623">
        <w:rPr>
          <w:b/>
        </w:rPr>
        <w:t>{{</w:t>
      </w:r>
      <w:proofErr w:type="spellStart"/>
      <w:r w:rsidR="00A279A8" w:rsidRPr="00424623">
        <w:rPr>
          <w:b/>
        </w:rPr>
        <w:t>user.email</w:t>
      </w:r>
      <w:proofErr w:type="spellEnd"/>
      <w:r w:rsidR="00A279A8" w:rsidRPr="00424623">
        <w:rPr>
          <w:b/>
        </w:rPr>
        <w:t>}}</w:t>
      </w:r>
      <w:r w:rsidRPr="00424623">
        <w:t xml:space="preserve">.  You </w:t>
      </w:r>
      <w:r w:rsidRPr="00424623">
        <w:rPr>
          <w:b/>
          <w:bCs/>
        </w:rPr>
        <w:t xml:space="preserve">do not </w:t>
      </w:r>
      <w:r w:rsidRPr="00424623">
        <w:t>have to provide the originals by mail.</w:t>
      </w:r>
    </w:p>
    <w:p w14:paraId="56EBDF50" w14:textId="77777777" w:rsidR="003E040A" w:rsidRPr="00424623" w:rsidRDefault="00A279A8" w:rsidP="00A279A8">
      <w:pPr>
        <w:tabs>
          <w:tab w:val="left" w:pos="2970"/>
        </w:tabs>
      </w:pPr>
      <w:r w:rsidRPr="00424623">
        <w:tab/>
      </w:r>
    </w:p>
    <w:p w14:paraId="31E2D4CF" w14:textId="77777777" w:rsidR="003E040A" w:rsidRPr="00424623" w:rsidRDefault="003E040A">
      <w:r w:rsidRPr="00424623">
        <w:t xml:space="preserve">Thanks. </w:t>
      </w:r>
    </w:p>
    <w:p w14:paraId="660ADBC5" w14:textId="77777777" w:rsidR="003E040A" w:rsidRPr="00424623" w:rsidRDefault="003E040A">
      <w:pPr>
        <w:ind w:left="5040"/>
      </w:pPr>
    </w:p>
    <w:p w14:paraId="499DF4D9" w14:textId="77777777" w:rsidR="00A279A8" w:rsidRPr="00424623" w:rsidRDefault="00A279A8" w:rsidP="00A279A8">
      <w:pPr>
        <w:ind w:left="5040"/>
      </w:pPr>
      <w:r w:rsidRPr="00424623">
        <w:rPr>
          <w:b/>
          <w:bCs/>
        </w:rPr>
        <w:t>{{</w:t>
      </w:r>
      <w:proofErr w:type="spellStart"/>
      <w:r w:rsidRPr="00424623">
        <w:rPr>
          <w:b/>
          <w:bCs/>
        </w:rPr>
        <w:t>firm_name|upper</w:t>
      </w:r>
      <w:proofErr w:type="spellEnd"/>
      <w:r w:rsidRPr="00424623">
        <w:rPr>
          <w:b/>
          <w:bCs/>
        </w:rPr>
        <w:t>}}</w:t>
      </w:r>
    </w:p>
    <w:p w14:paraId="4BC71255" w14:textId="77777777" w:rsidR="00A279A8" w:rsidRPr="00424623" w:rsidRDefault="00A279A8" w:rsidP="00A279A8">
      <w:pPr>
        <w:ind w:left="5040"/>
      </w:pPr>
    </w:p>
    <w:p w14:paraId="2F171721" w14:textId="77777777" w:rsidR="00A279A8" w:rsidRPr="00424623" w:rsidRDefault="00A279A8" w:rsidP="00A279A8">
      <w:pPr>
        <w:ind w:left="5040"/>
      </w:pPr>
    </w:p>
    <w:p w14:paraId="23DF1512" w14:textId="77777777" w:rsidR="00A279A8" w:rsidRPr="00424623" w:rsidRDefault="00A279A8" w:rsidP="00A279A8">
      <w:pPr>
        <w:ind w:left="5760" w:hanging="720"/>
        <w:rPr>
          <w:u w:val="single"/>
        </w:rPr>
      </w:pPr>
      <w:r w:rsidRPr="00424623">
        <w:t>Per:</w:t>
      </w:r>
      <w:r w:rsidRPr="00424623">
        <w:tab/>
      </w:r>
      <w:r w:rsidRPr="00424623">
        <w:rPr>
          <w:u w:val="single"/>
        </w:rPr>
        <w:tab/>
      </w:r>
      <w:r w:rsidRPr="00424623">
        <w:rPr>
          <w:u w:val="single"/>
        </w:rPr>
        <w:tab/>
      </w:r>
      <w:r w:rsidRPr="00424623">
        <w:rPr>
          <w:u w:val="single"/>
        </w:rPr>
        <w:tab/>
      </w:r>
      <w:r w:rsidRPr="00424623">
        <w:rPr>
          <w:u w:val="single"/>
        </w:rPr>
        <w:tab/>
      </w:r>
      <w:r w:rsidRPr="00424623">
        <w:rPr>
          <w:u w:val="single"/>
        </w:rPr>
        <w:tab/>
      </w:r>
    </w:p>
    <w:p w14:paraId="40382357" w14:textId="77777777" w:rsidR="00A279A8" w:rsidRPr="00424623" w:rsidRDefault="00A279A8" w:rsidP="00A279A8">
      <w:pPr>
        <w:ind w:left="5760"/>
        <w:rPr>
          <w:b/>
          <w:bCs/>
        </w:rPr>
      </w:pPr>
      <w:r w:rsidRPr="00424623">
        <w:rPr>
          <w:b/>
          <w:bCs/>
        </w:rPr>
        <w:t>{{</w:t>
      </w:r>
      <w:proofErr w:type="spellStart"/>
      <w:r w:rsidRPr="00424623">
        <w:rPr>
          <w:b/>
          <w:bCs/>
        </w:rPr>
        <w:t>lawyer.full_name</w:t>
      </w:r>
      <w:proofErr w:type="spellEnd"/>
      <w:r w:rsidRPr="00424623">
        <w:rPr>
          <w:b/>
          <w:bCs/>
        </w:rPr>
        <w:t>}}</w:t>
      </w:r>
    </w:p>
    <w:p w14:paraId="44B0853D" w14:textId="77777777" w:rsidR="003E040A" w:rsidRPr="00424623" w:rsidRDefault="003E040A" w:rsidP="00A279A8">
      <w:pPr>
        <w:ind w:left="5040"/>
      </w:pPr>
    </w:p>
    <w:sectPr w:rsidR="003E040A" w:rsidRPr="004246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720" w:left="108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83FCD" w14:textId="77777777" w:rsidR="007F5BF3" w:rsidRPr="00424623" w:rsidRDefault="007F5BF3" w:rsidP="00AB5374">
      <w:r w:rsidRPr="00424623">
        <w:separator/>
      </w:r>
    </w:p>
  </w:endnote>
  <w:endnote w:type="continuationSeparator" w:id="0">
    <w:p w14:paraId="03A86FED" w14:textId="77777777" w:rsidR="007F5BF3" w:rsidRPr="00424623" w:rsidRDefault="007F5BF3" w:rsidP="00AB5374">
      <w:r w:rsidRPr="0042462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AE709" w14:textId="77777777" w:rsidR="00E70DE7" w:rsidRPr="00424623" w:rsidRDefault="00E70D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2C9A8" w14:textId="77777777" w:rsidR="00E70DE7" w:rsidRPr="00424623" w:rsidRDefault="00E70D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763B4" w14:textId="77777777" w:rsidR="00E70DE7" w:rsidRPr="00424623" w:rsidRDefault="00E70D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2AAD3" w14:textId="77777777" w:rsidR="007F5BF3" w:rsidRPr="00424623" w:rsidRDefault="007F5BF3" w:rsidP="00AB5374">
      <w:r w:rsidRPr="00424623">
        <w:separator/>
      </w:r>
    </w:p>
  </w:footnote>
  <w:footnote w:type="continuationSeparator" w:id="0">
    <w:p w14:paraId="36B4A43A" w14:textId="77777777" w:rsidR="007F5BF3" w:rsidRPr="00424623" w:rsidRDefault="007F5BF3" w:rsidP="00AB5374">
      <w:r w:rsidRPr="0042462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9794A" w14:textId="77777777" w:rsidR="00E70DE7" w:rsidRPr="00424623" w:rsidRDefault="00E70D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5205A" w14:textId="77777777" w:rsidR="00E70DE7" w:rsidRPr="00424623" w:rsidRDefault="00E70D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8A058" w14:textId="77777777" w:rsidR="00E70DE7" w:rsidRPr="00424623" w:rsidRDefault="00E70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0A"/>
    <w:rsid w:val="003E040A"/>
    <w:rsid w:val="00424623"/>
    <w:rsid w:val="00522D5C"/>
    <w:rsid w:val="00566C8A"/>
    <w:rsid w:val="0075116C"/>
    <w:rsid w:val="007F5BF3"/>
    <w:rsid w:val="00852CDC"/>
    <w:rsid w:val="00931BA3"/>
    <w:rsid w:val="00A279A8"/>
    <w:rsid w:val="00AB5374"/>
    <w:rsid w:val="00C37F0C"/>
    <w:rsid w:val="00E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A67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374"/>
    <w:rPr>
      <w:rFonts w:ascii="Arial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B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374"/>
    <w:rPr>
      <w:rFonts w:ascii="Arial" w:hAnsi="Arial" w:cs="Arial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374"/>
    <w:rPr>
      <w:rFonts w:ascii="Arial" w:hAnsi="Arial" w:cs="Arial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B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374"/>
    <w:rPr>
      <w:rFonts w:ascii="Arial" w:hAnsi="Arial" w:cs="Arial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Accu-Search - Filing Annual Return</vt:lpstr>
    </vt:vector>
  </TitlesOfParts>
  <Company>Granville Sofware Inc.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Accu-Search - Filing Annual Return</dc:title>
  <dc:creator>Granville Sofware Inc.</dc:creator>
  <cp:keywords>HotDocs Template</cp:keywords>
  <cp:lastModifiedBy>Tiffany Mossing</cp:lastModifiedBy>
  <cp:revision>9</cp:revision>
  <dcterms:created xsi:type="dcterms:W3CDTF">2019-05-31T18:35:00Z</dcterms:created>
  <dcterms:modified xsi:type="dcterms:W3CDTF">2021-03-24T22:00:00Z</dcterms:modified>
</cp:coreProperties>
</file>