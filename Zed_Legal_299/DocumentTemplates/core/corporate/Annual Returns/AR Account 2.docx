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8D6" w:rsidRPr="00F21F9E" w:rsidRDefault="003728D6" w:rsidP="003728D6">
      <w:pPr>
        <w:tabs>
          <w:tab w:val="left" w:pos="720"/>
          <w:tab w:val="left" w:pos="6096"/>
          <w:tab w:val="left" w:pos="7230"/>
        </w:tabs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i/>
          <w:sz w:val="22"/>
        </w:rPr>
        <w:t>To:</w:t>
      </w:r>
      <w:r w:rsidRPr="00F21F9E">
        <w:rPr>
          <w:rFonts w:ascii="Century Gothic" w:hAnsi="Century Gothic"/>
          <w:i/>
          <w:sz w:val="22"/>
        </w:rPr>
        <w:tab/>
      </w:r>
      <w:r w:rsidRPr="00F21F9E">
        <w:rPr>
          <w:rFonts w:ascii="Century Gothic" w:hAnsi="Century Gothic"/>
          <w:b/>
          <w:sz w:val="22"/>
        </w:rPr>
        <w:t>{{ corp.name }}</w:t>
      </w:r>
      <w:r w:rsidRPr="00F21F9E">
        <w:rPr>
          <w:rFonts w:ascii="Century Gothic" w:hAnsi="Century Gothic"/>
          <w:sz w:val="22"/>
        </w:rPr>
        <w:tab/>
      </w:r>
      <w:r w:rsidRPr="00F21F9E">
        <w:rPr>
          <w:rFonts w:ascii="Century Gothic" w:hAnsi="Century Gothic"/>
          <w:i/>
          <w:sz w:val="22"/>
        </w:rPr>
        <w:t>File No.:</w:t>
      </w:r>
      <w:r w:rsidRPr="00F21F9E">
        <w:rPr>
          <w:rFonts w:ascii="Century Gothic" w:hAnsi="Century Gothic"/>
          <w:i/>
          <w:sz w:val="22"/>
        </w:rPr>
        <w:tab/>
      </w:r>
      <w:r w:rsidRPr="00F21F9E">
        <w:rPr>
          <w:rFonts w:ascii="Century Gothic" w:hAnsi="Century Gothic"/>
          <w:sz w:val="22"/>
        </w:rPr>
        <w:t>{{</w:t>
      </w:r>
      <w:r w:rsidR="00C72C88" w:rsidRPr="00F21F9E">
        <w:rPr>
          <w:rFonts w:ascii="Century Gothic" w:hAnsi="Century Gothic"/>
          <w:sz w:val="22"/>
        </w:rPr>
        <w:t xml:space="preserve"> </w:t>
      </w:r>
      <w:r w:rsidRPr="00F21F9E">
        <w:rPr>
          <w:rFonts w:ascii="Century Gothic" w:hAnsi="Century Gothic"/>
          <w:sz w:val="22"/>
        </w:rPr>
        <w:t>corp.matter_number</w:t>
      </w:r>
      <w:r w:rsidR="00C72C88" w:rsidRPr="00F21F9E">
        <w:rPr>
          <w:rFonts w:ascii="Century Gothic" w:hAnsi="Century Gothic"/>
          <w:sz w:val="22"/>
        </w:rPr>
        <w:t xml:space="preserve"> </w:t>
      </w:r>
      <w:r w:rsidRPr="00F21F9E">
        <w:rPr>
          <w:rFonts w:ascii="Century Gothic" w:hAnsi="Century Gothic"/>
          <w:sz w:val="22"/>
        </w:rPr>
        <w:t>}}</w:t>
      </w:r>
    </w:p>
    <w:p w:rsidR="003728D6" w:rsidRPr="00F21F9E" w:rsidRDefault="003728D6" w:rsidP="003728D6">
      <w:pPr>
        <w:tabs>
          <w:tab w:val="left" w:pos="6096"/>
          <w:tab w:val="left" w:pos="7230"/>
        </w:tabs>
        <w:ind w:left="7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{{corp.mailing_address}}</w:t>
      </w:r>
      <w:r w:rsidRPr="00F21F9E">
        <w:rPr>
          <w:rFonts w:ascii="Century Gothic" w:hAnsi="Century Gothic"/>
          <w:sz w:val="22"/>
        </w:rPr>
        <w:tab/>
      </w:r>
      <w:r w:rsidRPr="00F21F9E">
        <w:rPr>
          <w:rFonts w:ascii="Century Gothic" w:hAnsi="Century Gothic"/>
          <w:i/>
          <w:sz w:val="22"/>
        </w:rPr>
        <w:t>Date:</w:t>
      </w:r>
      <w:r w:rsidRPr="00F21F9E">
        <w:rPr>
          <w:rFonts w:ascii="Century Gothic" w:hAnsi="Century Gothic"/>
          <w:sz w:val="22"/>
        </w:rPr>
        <w:tab/>
        <w:t>{{TODAY|toDate("June 3, 1990")}}</w:t>
      </w:r>
    </w:p>
    <w:p w:rsidR="003728D6" w:rsidRPr="00F21F9E" w:rsidRDefault="003728D6" w:rsidP="003728D6">
      <w:pPr>
        <w:tabs>
          <w:tab w:val="left" w:pos="6480"/>
          <w:tab w:val="left" w:pos="7560"/>
        </w:tabs>
        <w:ind w:left="720"/>
        <w:rPr>
          <w:rFonts w:ascii="Century Gothic" w:hAnsi="Century Gothic"/>
          <w:sz w:val="22"/>
        </w:rPr>
      </w:pPr>
    </w:p>
    <w:p w:rsidR="003728D6" w:rsidRPr="00F21F9E" w:rsidRDefault="003728D6" w:rsidP="003728D6">
      <w:pPr>
        <w:tabs>
          <w:tab w:val="left" w:pos="720"/>
          <w:tab w:val="left" w:pos="6480"/>
          <w:tab w:val="left" w:pos="7560"/>
        </w:tabs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i/>
          <w:sz w:val="22"/>
        </w:rPr>
        <w:t>Re:</w:t>
      </w:r>
      <w:r w:rsidRPr="00F21F9E">
        <w:rPr>
          <w:rFonts w:ascii="Century Gothic" w:hAnsi="Century Gothic"/>
          <w:sz w:val="22"/>
        </w:rPr>
        <w:tab/>
      </w:r>
      <w:r w:rsidRPr="00F21F9E">
        <w:rPr>
          <w:rFonts w:ascii="Century Gothic" w:hAnsi="Century Gothic"/>
          <w:b/>
          <w:bCs/>
          <w:sz w:val="22"/>
        </w:rPr>
        <w:t>{{re_line}}</w:t>
      </w:r>
    </w:p>
    <w:p w:rsidR="003728D6" w:rsidRPr="00F21F9E" w:rsidRDefault="003728D6" w:rsidP="003728D6">
      <w:pPr>
        <w:pBdr>
          <w:top w:val="single" w:sz="4" w:space="1" w:color="auto"/>
          <w:bottom w:val="single" w:sz="4" w:space="1" w:color="auto"/>
        </w:pBdr>
        <w:spacing w:before="160" w:after="160"/>
        <w:jc w:val="center"/>
        <w:rPr>
          <w:rFonts w:ascii="Century Gothic" w:hAnsi="Century Gothic"/>
          <w:sz w:val="28"/>
          <w:szCs w:val="28"/>
        </w:rPr>
      </w:pPr>
      <w:r w:rsidRPr="00F21F9E">
        <w:rPr>
          <w:rFonts w:ascii="Century Gothic" w:hAnsi="Century Gothic"/>
          <w:b/>
          <w:bCs/>
          <w:i/>
          <w:iCs/>
          <w:smallCaps/>
          <w:sz w:val="28"/>
          <w:szCs w:val="28"/>
        </w:rPr>
        <w:t>Remittance Form</w:t>
      </w:r>
    </w:p>
    <w:p w:rsidR="003728D6" w:rsidRPr="00F21F9E" w:rsidRDefault="003728D6" w:rsidP="003728D6">
      <w:pPr>
        <w:spacing w:before="120" w:after="120"/>
        <w:rPr>
          <w:rFonts w:ascii="Century Gothic" w:hAnsi="Century Gothic"/>
          <w:sz w:val="22"/>
          <w:u w:val="single"/>
        </w:rPr>
      </w:pPr>
      <w:r w:rsidRPr="00F21F9E">
        <w:rPr>
          <w:rFonts w:ascii="Century Gothic" w:hAnsi="Century Gothic"/>
          <w:sz w:val="22"/>
          <w:u w:val="single"/>
        </w:rPr>
        <w:t>Current Account</w:t>
      </w:r>
    </w:p>
    <w:p w:rsidR="003728D6" w:rsidRPr="00F21F9E" w:rsidRDefault="003728D6" w:rsidP="003728D6">
      <w:pPr>
        <w:tabs>
          <w:tab w:val="right" w:pos="7560"/>
        </w:tabs>
        <w:spacing w:before="120" w:after="1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Fees</w:t>
      </w:r>
      <w:r w:rsidRPr="00F21F9E">
        <w:rPr>
          <w:rFonts w:ascii="Century Gothic" w:hAnsi="Century Gothic"/>
          <w:sz w:val="22"/>
        </w:rPr>
        <w:tab/>
        <w:t>{{fees_total|money}}</w:t>
      </w:r>
    </w:p>
    <w:p w:rsidR="003728D6" w:rsidRPr="00F21F9E" w:rsidRDefault="003728D6" w:rsidP="003728D6">
      <w:pPr>
        <w:spacing w:before="120" w:after="1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{%p if charges_total &gt; 0 %}</w:t>
      </w:r>
    </w:p>
    <w:p w:rsidR="003728D6" w:rsidRPr="00F21F9E" w:rsidRDefault="003728D6" w:rsidP="003728D6">
      <w:pPr>
        <w:tabs>
          <w:tab w:val="right" w:pos="7560"/>
        </w:tabs>
        <w:spacing w:before="120" w:after="1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Other Charges</w:t>
      </w:r>
      <w:r w:rsidRPr="00F21F9E">
        <w:rPr>
          <w:rFonts w:ascii="Century Gothic" w:hAnsi="Century Gothic"/>
          <w:sz w:val="22"/>
        </w:rPr>
        <w:tab/>
        <w:t>{{charges_total|money}}</w:t>
      </w:r>
    </w:p>
    <w:p w:rsidR="003728D6" w:rsidRPr="00F21F9E" w:rsidRDefault="003728D6" w:rsidP="003728D6">
      <w:pPr>
        <w:spacing w:before="120" w:after="1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{%p endif %}</w:t>
      </w:r>
    </w:p>
    <w:p w:rsidR="003728D6" w:rsidRPr="00F21F9E" w:rsidRDefault="003728D6" w:rsidP="003728D6">
      <w:pPr>
        <w:spacing w:before="120" w:after="1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{%p if disb_total &gt; 0 %}</w:t>
      </w:r>
    </w:p>
    <w:p w:rsidR="003728D6" w:rsidRPr="00F21F9E" w:rsidRDefault="003728D6" w:rsidP="003728D6">
      <w:pPr>
        <w:tabs>
          <w:tab w:val="right" w:pos="7560"/>
        </w:tabs>
        <w:spacing w:before="120" w:after="1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Disbursements</w:t>
      </w:r>
      <w:r w:rsidRPr="00F21F9E">
        <w:rPr>
          <w:rFonts w:ascii="Century Gothic" w:hAnsi="Century Gothic"/>
          <w:sz w:val="22"/>
        </w:rPr>
        <w:tab/>
        <w:t>{{disb_total|money}}</w:t>
      </w:r>
    </w:p>
    <w:p w:rsidR="003728D6" w:rsidRPr="00F21F9E" w:rsidRDefault="003728D6" w:rsidP="003728D6">
      <w:pPr>
        <w:spacing w:before="120" w:after="1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{%p endif %}</w:t>
      </w:r>
    </w:p>
    <w:p w:rsidR="003728D6" w:rsidRPr="00F21F9E" w:rsidRDefault="003728D6" w:rsidP="003728D6">
      <w:pPr>
        <w:spacing w:before="120" w:after="1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{%p if disb_ex_total &gt; 0 %}</w:t>
      </w:r>
    </w:p>
    <w:p w:rsidR="003728D6" w:rsidRPr="00F21F9E" w:rsidRDefault="003728D6" w:rsidP="003728D6">
      <w:pPr>
        <w:tabs>
          <w:tab w:val="right" w:pos="7560"/>
        </w:tabs>
        <w:spacing w:before="120" w:after="1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Disbursements (GST Exempt)</w:t>
      </w:r>
      <w:r w:rsidRPr="00F21F9E">
        <w:rPr>
          <w:rFonts w:ascii="Century Gothic" w:hAnsi="Century Gothic"/>
          <w:sz w:val="22"/>
        </w:rPr>
        <w:tab/>
        <w:t>{{disb_ex_total|money}}</w:t>
      </w:r>
    </w:p>
    <w:p w:rsidR="003728D6" w:rsidRPr="00F21F9E" w:rsidRDefault="003728D6" w:rsidP="003728D6">
      <w:pPr>
        <w:spacing w:before="120" w:after="120"/>
        <w:rPr>
          <w:rFonts w:ascii="Century Gothic" w:hAnsi="Century Gothic"/>
          <w:sz w:val="22"/>
        </w:rPr>
      </w:pPr>
      <w:r w:rsidRPr="00F21F9E">
        <w:rPr>
          <w:rFonts w:ascii="Century Gothic" w:hAnsi="Century Gothic"/>
          <w:sz w:val="22"/>
        </w:rPr>
        <w:t>{%p endif %}</w:t>
      </w:r>
    </w:p>
    <w:p w:rsidR="003728D6" w:rsidRPr="00F21F9E" w:rsidRDefault="003728D6" w:rsidP="003728D6">
      <w:pPr>
        <w:tabs>
          <w:tab w:val="right" w:pos="7560"/>
        </w:tabs>
        <w:spacing w:before="120" w:after="120"/>
        <w:rPr>
          <w:rFonts w:ascii="Century Gothic" w:hAnsi="Century Gothic"/>
          <w:sz w:val="22"/>
          <w:u w:val="single"/>
        </w:rPr>
      </w:pPr>
      <w:r w:rsidRPr="00F21F9E">
        <w:rPr>
          <w:rFonts w:ascii="Century Gothic" w:hAnsi="Century Gothic"/>
          <w:sz w:val="22"/>
        </w:rPr>
        <w:t xml:space="preserve">GST </w:t>
      </w:r>
      <w:r w:rsidRPr="00F21F9E">
        <w:rPr>
          <w:rFonts w:ascii="Century Gothic" w:hAnsi="Century Gothic"/>
          <w:sz w:val="18"/>
          <w:szCs w:val="18"/>
        </w:rPr>
        <w:t>(registration number {{firm_gst_number}})</w:t>
      </w:r>
      <w:r w:rsidRPr="00F21F9E">
        <w:rPr>
          <w:rFonts w:ascii="Century Gothic" w:hAnsi="Century Gothic"/>
          <w:sz w:val="18"/>
          <w:szCs w:val="18"/>
        </w:rPr>
        <w:tab/>
      </w:r>
      <w:r w:rsidRPr="00F21F9E">
        <w:rPr>
          <w:rFonts w:ascii="Century Gothic" w:hAnsi="Century Gothic"/>
          <w:sz w:val="22"/>
          <w:u w:val="single"/>
        </w:rPr>
        <w:t>{{gst_total|money}}</w:t>
      </w:r>
    </w:p>
    <w:p w:rsidR="003728D6" w:rsidRPr="00F21F9E" w:rsidRDefault="003728D6" w:rsidP="003728D6">
      <w:pPr>
        <w:tabs>
          <w:tab w:val="left" w:pos="720"/>
        </w:tabs>
        <w:spacing w:before="120" w:after="120"/>
        <w:rPr>
          <w:rFonts w:ascii="Century Gothic" w:hAnsi="Century Gothic"/>
          <w:b/>
          <w:bCs/>
          <w:sz w:val="22"/>
          <w:u w:val="double"/>
        </w:rPr>
      </w:pPr>
      <w:r w:rsidRPr="00F21F9E">
        <w:rPr>
          <w:rFonts w:ascii="Century Gothic" w:hAnsi="Century Gothic"/>
        </w:rPr>
        <w:tab/>
      </w:r>
      <w:r w:rsidRPr="00F21F9E">
        <w:rPr>
          <w:rFonts w:ascii="Century Gothic" w:hAnsi="Century Gothic"/>
          <w:sz w:val="22"/>
        </w:rPr>
        <w:t>Total Current Account</w:t>
      </w:r>
      <w:r w:rsidRPr="00F21F9E">
        <w:rPr>
          <w:rFonts w:ascii="Century Gothic" w:hAnsi="Century Gothic"/>
          <w:sz w:val="22"/>
        </w:rPr>
        <w:tab/>
      </w:r>
      <w:r w:rsidRPr="00F21F9E">
        <w:rPr>
          <w:rFonts w:ascii="Century Gothic" w:hAnsi="Century Gothic"/>
          <w:sz w:val="22"/>
        </w:rPr>
        <w:ptab w:relativeTo="margin" w:alignment="right" w:leader="none"/>
      </w:r>
      <w:r w:rsidRPr="00F21F9E">
        <w:rPr>
          <w:rFonts w:ascii="Century Gothic" w:hAnsi="Century Gothic"/>
          <w:b/>
          <w:bCs/>
          <w:sz w:val="22"/>
          <w:u w:val="double"/>
        </w:rPr>
        <w:t>{{invoice_total|money}}</w:t>
      </w:r>
    </w:p>
    <w:p w:rsidR="003728D6" w:rsidRPr="00F21F9E" w:rsidRDefault="003728D6" w:rsidP="003728D6">
      <w:pPr>
        <w:tabs>
          <w:tab w:val="left" w:pos="720"/>
          <w:tab w:val="right" w:pos="10080"/>
        </w:tabs>
        <w:rPr>
          <w:rFonts w:ascii="Century Gothic" w:hAnsi="Century Gothic"/>
          <w:sz w:val="22"/>
        </w:rPr>
      </w:pPr>
    </w:p>
    <w:p w:rsidR="003728D6" w:rsidRPr="00F21F9E" w:rsidRDefault="003728D6" w:rsidP="003728D6">
      <w:pPr>
        <w:pBdr>
          <w:top w:val="wave" w:sz="6" w:space="1" w:color="auto"/>
          <w:bottom w:val="wave" w:sz="6" w:space="1" w:color="auto"/>
        </w:pBdr>
        <w:spacing w:before="160"/>
        <w:jc w:val="center"/>
        <w:rPr>
          <w:rFonts w:ascii="Century Gothic" w:hAnsi="Century Gothic"/>
          <w:b/>
          <w:bCs/>
          <w:i/>
          <w:iCs/>
          <w:smallCaps/>
          <w:sz w:val="8"/>
          <w:szCs w:val="8"/>
        </w:rPr>
      </w:pPr>
    </w:p>
    <w:p w:rsidR="003728D6" w:rsidRPr="00F21F9E" w:rsidRDefault="003728D6" w:rsidP="003728D6">
      <w:pPr>
        <w:pBdr>
          <w:top w:val="wave" w:sz="6" w:space="1" w:color="auto"/>
          <w:bottom w:val="wave" w:sz="6" w:space="1" w:color="auto"/>
        </w:pBdr>
        <w:jc w:val="center"/>
        <w:rPr>
          <w:rFonts w:ascii="Century Gothic" w:hAnsi="Century Gothic"/>
          <w:b/>
          <w:bCs/>
          <w:i/>
          <w:iCs/>
          <w:smallCaps/>
        </w:rPr>
      </w:pPr>
      <w:r w:rsidRPr="00F21F9E">
        <w:rPr>
          <w:rFonts w:ascii="Century Gothic" w:hAnsi="Century Gothic"/>
          <w:b/>
          <w:bCs/>
          <w:i/>
          <w:iCs/>
          <w:smallCaps/>
        </w:rPr>
        <w:t>Please Return This Form With Your Payment</w:t>
      </w:r>
    </w:p>
    <w:p w:rsidR="003728D6" w:rsidRPr="00F21F9E" w:rsidRDefault="003728D6" w:rsidP="003728D6">
      <w:pPr>
        <w:pBdr>
          <w:top w:val="wave" w:sz="6" w:space="1" w:color="auto"/>
          <w:bottom w:val="wave" w:sz="6" w:space="1" w:color="auto"/>
        </w:pBdr>
        <w:spacing w:after="240"/>
        <w:jc w:val="center"/>
        <w:rPr>
          <w:rFonts w:ascii="Century Gothic" w:hAnsi="Century Gothic"/>
          <w:sz w:val="8"/>
          <w:szCs w:val="8"/>
        </w:rPr>
      </w:pPr>
    </w:p>
    <w:p w:rsidR="003728D6" w:rsidRPr="00F21F9E" w:rsidRDefault="003728D6" w:rsidP="003728D6">
      <w:pPr>
        <w:rPr>
          <w:rFonts w:ascii="Century Gothic" w:hAnsi="Century Gothic"/>
          <w:sz w:val="18"/>
          <w:szCs w:val="18"/>
        </w:rPr>
      </w:pPr>
      <w:r w:rsidRPr="00F21F9E">
        <w:rPr>
          <w:rFonts w:ascii="Century Gothic" w:hAnsi="Century Gothic"/>
          <w:sz w:val="18"/>
          <w:szCs w:val="18"/>
        </w:rPr>
        <w:t>Payment made by (please check the appropriate choice):</w:t>
      </w:r>
    </w:p>
    <w:p w:rsidR="003728D6" w:rsidRPr="00F21F9E" w:rsidRDefault="003728D6" w:rsidP="003728D6">
      <w:pPr>
        <w:rPr>
          <w:rFonts w:ascii="Century Gothic" w:hAnsi="Century Gothic"/>
          <w:sz w:val="18"/>
          <w:szCs w:val="18"/>
        </w:rPr>
      </w:pPr>
    </w:p>
    <w:p w:rsidR="003728D6" w:rsidRPr="00F21F9E" w:rsidRDefault="003728D6" w:rsidP="00EE70E7">
      <w:pPr>
        <w:pBdr>
          <w:bottom w:val="single" w:sz="4" w:space="1" w:color="auto"/>
        </w:pBdr>
        <w:tabs>
          <w:tab w:val="center" w:pos="1440"/>
          <w:tab w:val="center" w:pos="3240"/>
          <w:tab w:val="center" w:pos="5040"/>
          <w:tab w:val="center" w:pos="7200"/>
        </w:tabs>
        <w:rPr>
          <w:rFonts w:ascii="Century Gothic" w:hAnsi="Century Gothic"/>
          <w:b/>
          <w:i/>
        </w:rPr>
      </w:pPr>
      <w:r w:rsidRPr="00F21F9E">
        <w:rPr>
          <w:rFonts w:ascii="Century Gothic" w:hAnsi="Century Gothic"/>
        </w:rPr>
        <w:tab/>
      </w:r>
      <w:r w:rsidRPr="00F21F9E">
        <w:rPr>
          <w:rFonts w:ascii="Century Gothic" w:eastAsia="MS Gothic" w:hAnsi="Century Gothic" w:hint="eastAsia"/>
        </w:rPr>
        <w:t>☐</w:t>
      </w:r>
      <w:r w:rsidRPr="00F21F9E">
        <w:rPr>
          <w:rFonts w:ascii="Century Gothic" w:hAnsi="Century Gothic"/>
        </w:rPr>
        <w:t xml:space="preserve"> </w:t>
      </w:r>
      <w:r w:rsidRPr="00F21F9E">
        <w:rPr>
          <w:rFonts w:ascii="Century Gothic" w:hAnsi="Century Gothic"/>
          <w:b/>
          <w:i/>
          <w:sz w:val="18"/>
          <w:szCs w:val="18"/>
        </w:rPr>
        <w:t>Cheque</w:t>
      </w:r>
      <w:r w:rsidRPr="00F21F9E">
        <w:rPr>
          <w:rFonts w:ascii="Century Gothic" w:hAnsi="Century Gothic"/>
          <w:b/>
          <w:i/>
          <w:sz w:val="18"/>
          <w:szCs w:val="18"/>
        </w:rPr>
        <w:tab/>
      </w:r>
      <w:r w:rsidRPr="00F21F9E">
        <w:rPr>
          <w:rFonts w:ascii="Century Gothic" w:eastAsia="MS Gothic" w:hAnsi="Century Gothic" w:hint="eastAsia"/>
        </w:rPr>
        <w:t>☐</w:t>
      </w:r>
      <w:r w:rsidRPr="00F21F9E">
        <w:rPr>
          <w:rFonts w:ascii="Century Gothic" w:hAnsi="Century Gothic"/>
        </w:rPr>
        <w:t xml:space="preserve"> </w:t>
      </w:r>
      <w:r w:rsidRPr="00F21F9E">
        <w:rPr>
          <w:rFonts w:ascii="Century Gothic" w:hAnsi="Century Gothic"/>
          <w:b/>
          <w:i/>
          <w:sz w:val="18"/>
          <w:szCs w:val="18"/>
        </w:rPr>
        <w:t>Cash</w:t>
      </w:r>
      <w:r w:rsidRPr="00F21F9E">
        <w:rPr>
          <w:rFonts w:ascii="Century Gothic" w:hAnsi="Century Gothic"/>
          <w:b/>
          <w:i/>
          <w:sz w:val="18"/>
          <w:szCs w:val="18"/>
        </w:rPr>
        <w:tab/>
      </w:r>
      <w:r w:rsidRPr="00F21F9E">
        <w:rPr>
          <w:rFonts w:ascii="Century Gothic" w:eastAsia="MS Gothic" w:hAnsi="Century Gothic" w:hint="eastAsia"/>
        </w:rPr>
        <w:t>☐</w:t>
      </w:r>
      <w:r w:rsidRPr="00F21F9E">
        <w:rPr>
          <w:rFonts w:ascii="Century Gothic" w:hAnsi="Century Gothic"/>
        </w:rPr>
        <w:t xml:space="preserve"> </w:t>
      </w:r>
      <w:r w:rsidRPr="00F21F9E">
        <w:rPr>
          <w:rFonts w:ascii="Century Gothic" w:hAnsi="Century Gothic"/>
          <w:b/>
          <w:i/>
          <w:sz w:val="18"/>
          <w:szCs w:val="18"/>
        </w:rPr>
        <w:t>Visa</w:t>
      </w:r>
      <w:r w:rsidRPr="00F21F9E">
        <w:rPr>
          <w:rFonts w:ascii="Century Gothic" w:hAnsi="Century Gothic"/>
          <w:b/>
          <w:i/>
          <w:sz w:val="18"/>
          <w:szCs w:val="18"/>
        </w:rPr>
        <w:tab/>
      </w:r>
      <w:r w:rsidRPr="00F21F9E">
        <w:rPr>
          <w:rFonts w:ascii="Century Gothic" w:eastAsia="MS Gothic" w:hAnsi="Century Gothic" w:hint="eastAsia"/>
        </w:rPr>
        <w:t>☐</w:t>
      </w:r>
      <w:r w:rsidRPr="00F21F9E">
        <w:rPr>
          <w:rFonts w:ascii="Century Gothic" w:hAnsi="Century Gothic"/>
        </w:rPr>
        <w:t xml:space="preserve"> </w:t>
      </w:r>
      <w:r w:rsidRPr="00F21F9E">
        <w:rPr>
          <w:rFonts w:ascii="Century Gothic" w:hAnsi="Century Gothic"/>
          <w:b/>
          <w:i/>
          <w:sz w:val="18"/>
          <w:szCs w:val="18"/>
        </w:rPr>
        <w:t>Mastercard</w:t>
      </w:r>
    </w:p>
    <w:p w:rsidR="003728D6" w:rsidRPr="00F21F9E" w:rsidRDefault="003728D6" w:rsidP="003728D6">
      <w:pPr>
        <w:rPr>
          <w:rFonts w:ascii="Century Gothic" w:hAnsi="Century Gothic"/>
        </w:rPr>
      </w:pPr>
    </w:p>
    <w:p w:rsidR="003728D6" w:rsidRPr="00F21F9E" w:rsidRDefault="003728D6" w:rsidP="003728D6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F21F9E">
        <w:rPr>
          <w:rFonts w:ascii="Century Gothic" w:hAnsi="Century Gothic"/>
          <w:b/>
          <w:i/>
          <w:sz w:val="18"/>
          <w:szCs w:val="18"/>
        </w:rPr>
        <w:t>Card Holder:</w:t>
      </w:r>
      <w:r w:rsidRPr="00F21F9E">
        <w:rPr>
          <w:rFonts w:ascii="Century Gothic" w:hAnsi="Century Gothic"/>
        </w:rPr>
        <w:tab/>
      </w:r>
      <w:r w:rsidRPr="00F21F9E">
        <w:rPr>
          <w:rFonts w:ascii="Century Gothic" w:hAnsi="Century Gothic"/>
          <w:u w:val="single"/>
        </w:rPr>
        <w:tab/>
      </w:r>
      <w:r w:rsidRPr="00F21F9E">
        <w:rPr>
          <w:rFonts w:ascii="Century Gothic" w:hAnsi="Century Gothic"/>
        </w:rPr>
        <w:t xml:space="preserve">  </w:t>
      </w:r>
      <w:r w:rsidRPr="00F21F9E">
        <w:rPr>
          <w:rFonts w:ascii="Century Gothic" w:hAnsi="Century Gothic"/>
          <w:b/>
          <w:i/>
          <w:sz w:val="18"/>
          <w:szCs w:val="18"/>
        </w:rPr>
        <w:t>Payment Amount</w:t>
      </w:r>
      <w:r w:rsidRPr="00F21F9E">
        <w:rPr>
          <w:rFonts w:ascii="Century Gothic" w:hAnsi="Century Gothic"/>
        </w:rPr>
        <w:t>:</w:t>
      </w:r>
      <w:r w:rsidRPr="00F21F9E">
        <w:rPr>
          <w:rFonts w:ascii="Century Gothic" w:hAnsi="Century Gothic"/>
        </w:rPr>
        <w:tab/>
      </w:r>
      <w:r w:rsidRPr="00F21F9E">
        <w:rPr>
          <w:rFonts w:ascii="Century Gothic" w:hAnsi="Century Gothic"/>
          <w:u w:val="single"/>
        </w:rPr>
        <w:t>$</w:t>
      </w:r>
      <w:r w:rsidRPr="00F21F9E">
        <w:rPr>
          <w:rFonts w:ascii="Century Gothic" w:hAnsi="Century Gothic"/>
          <w:u w:val="single"/>
        </w:rPr>
        <w:ptab w:relativeTo="margin" w:alignment="right" w:leader="none"/>
      </w:r>
    </w:p>
    <w:p w:rsidR="003728D6" w:rsidRPr="00F21F9E" w:rsidRDefault="003728D6" w:rsidP="003728D6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:rsidR="003728D6" w:rsidRPr="00F21F9E" w:rsidRDefault="003728D6" w:rsidP="003728D6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F21F9E">
        <w:rPr>
          <w:rFonts w:ascii="Century Gothic" w:hAnsi="Century Gothic"/>
          <w:b/>
          <w:i/>
          <w:sz w:val="18"/>
          <w:szCs w:val="18"/>
        </w:rPr>
        <w:t>Card Number:</w:t>
      </w:r>
      <w:r w:rsidRPr="00F21F9E">
        <w:rPr>
          <w:rFonts w:ascii="Century Gothic" w:hAnsi="Century Gothic"/>
        </w:rPr>
        <w:tab/>
      </w:r>
      <w:r w:rsidRPr="00F21F9E">
        <w:rPr>
          <w:rFonts w:ascii="Century Gothic" w:hAnsi="Century Gothic"/>
          <w:u w:val="single"/>
        </w:rPr>
        <w:tab/>
      </w:r>
      <w:r w:rsidRPr="00F21F9E">
        <w:rPr>
          <w:rFonts w:ascii="Century Gothic" w:hAnsi="Century Gothic"/>
        </w:rPr>
        <w:t xml:space="preserve">  </w:t>
      </w:r>
      <w:r w:rsidRPr="00F21F9E">
        <w:rPr>
          <w:rFonts w:ascii="Century Gothic" w:hAnsi="Century Gothic"/>
          <w:b/>
          <w:i/>
          <w:sz w:val="18"/>
          <w:szCs w:val="18"/>
        </w:rPr>
        <w:t>Expiry Date</w:t>
      </w:r>
      <w:r w:rsidRPr="00F21F9E">
        <w:rPr>
          <w:rFonts w:ascii="Century Gothic" w:hAnsi="Century Gothic"/>
        </w:rPr>
        <w:t>:</w:t>
      </w:r>
      <w:r w:rsidRPr="00F21F9E">
        <w:rPr>
          <w:rFonts w:ascii="Century Gothic" w:hAnsi="Century Gothic"/>
        </w:rPr>
        <w:tab/>
      </w:r>
      <w:r w:rsidRPr="00F21F9E">
        <w:rPr>
          <w:rFonts w:ascii="Century Gothic" w:hAnsi="Century Gothic"/>
          <w:u w:val="single"/>
        </w:rPr>
        <w:ptab w:relativeTo="margin" w:alignment="right" w:leader="none"/>
      </w:r>
    </w:p>
    <w:p w:rsidR="003728D6" w:rsidRPr="00F21F9E" w:rsidRDefault="003728D6" w:rsidP="003728D6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:rsidR="003728D6" w:rsidRPr="00F21F9E" w:rsidRDefault="003728D6" w:rsidP="003728D6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F21F9E">
        <w:rPr>
          <w:rFonts w:ascii="Century Gothic" w:hAnsi="Century Gothic"/>
          <w:b/>
          <w:i/>
          <w:sz w:val="18"/>
          <w:szCs w:val="18"/>
        </w:rPr>
        <w:t>Signature:</w:t>
      </w:r>
      <w:r w:rsidRPr="00F21F9E">
        <w:rPr>
          <w:rFonts w:ascii="Century Gothic" w:hAnsi="Century Gothic"/>
        </w:rPr>
        <w:tab/>
      </w:r>
      <w:r w:rsidRPr="00F21F9E">
        <w:rPr>
          <w:rFonts w:ascii="Century Gothic" w:hAnsi="Century Gothic"/>
          <w:u w:val="single"/>
        </w:rPr>
        <w:tab/>
      </w:r>
      <w:r w:rsidRPr="00F21F9E">
        <w:rPr>
          <w:rFonts w:ascii="Century Gothic" w:hAnsi="Century Gothic"/>
        </w:rPr>
        <w:t xml:space="preserve">  </w:t>
      </w:r>
      <w:r w:rsidRPr="00F21F9E">
        <w:rPr>
          <w:rFonts w:ascii="Century Gothic" w:hAnsi="Century Gothic"/>
          <w:b/>
          <w:i/>
          <w:sz w:val="18"/>
          <w:szCs w:val="18"/>
        </w:rPr>
        <w:t>Invoice #</w:t>
      </w:r>
      <w:r w:rsidRPr="00F21F9E">
        <w:rPr>
          <w:rFonts w:ascii="Century Gothic" w:hAnsi="Century Gothic"/>
        </w:rPr>
        <w:t>:</w:t>
      </w:r>
      <w:r w:rsidRPr="00F21F9E">
        <w:rPr>
          <w:rFonts w:ascii="Century Gothic" w:hAnsi="Century Gothic"/>
        </w:rPr>
        <w:tab/>
      </w:r>
      <w:r w:rsidRPr="00F21F9E">
        <w:rPr>
          <w:rFonts w:ascii="Century Gothic" w:hAnsi="Century Gothic"/>
          <w:u w:val="single"/>
        </w:rPr>
        <w:t>$</w:t>
      </w:r>
      <w:r w:rsidRPr="00F21F9E">
        <w:rPr>
          <w:rFonts w:ascii="Century Gothic" w:hAnsi="Century Gothic"/>
          <w:u w:val="single"/>
        </w:rPr>
        <w:ptab w:relativeTo="margin" w:alignment="right" w:leader="none"/>
      </w:r>
    </w:p>
    <w:p w:rsidR="003728D6" w:rsidRPr="00F21F9E" w:rsidRDefault="003728D6" w:rsidP="003728D6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:rsidR="003728D6" w:rsidRPr="00F21F9E" w:rsidRDefault="003728D6" w:rsidP="003728D6">
      <w:pPr>
        <w:rPr>
          <w:rFonts w:ascii="Century Gothic" w:hAnsi="Century Gothic"/>
          <w:sz w:val="20"/>
        </w:rPr>
      </w:pPr>
      <w:r w:rsidRPr="00F21F9E">
        <w:rPr>
          <w:rFonts w:ascii="Century Gothic" w:hAnsi="Century Gothic"/>
          <w:sz w:val="20"/>
        </w:rPr>
        <w:t>{{corp.matter_number}}/{{lawyer.initials|upper}}</w:t>
      </w:r>
    </w:p>
    <w:p w:rsidR="0065525F" w:rsidRPr="00F21F9E" w:rsidRDefault="003728D6" w:rsidP="003728D6">
      <w:pPr>
        <w:rPr>
          <w:rFonts w:ascii="Century Gothic" w:hAnsi="Century Gothic"/>
          <w:noProof/>
          <w:sz w:val="18"/>
          <w:szCs w:val="18"/>
        </w:rPr>
      </w:pPr>
      <w:r w:rsidRPr="00F21F9E">
        <w:rPr>
          <w:rFonts w:ascii="Century Gothic" w:hAnsi="Century Gothic"/>
          <w:sz w:val="18"/>
          <w:szCs w:val="18"/>
        </w:rPr>
        <w:t>E. &amp; O.E.</w:t>
      </w:r>
    </w:p>
    <w:sectPr w:rsidR="0065525F" w:rsidRPr="00F21F9E" w:rsidSect="003728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720" w:right="1080" w:bottom="720" w:left="1080" w:header="360" w:footer="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75F3" w:rsidRPr="009C1896" w:rsidRDefault="003D75F3">
      <w:r w:rsidRPr="009C1896">
        <w:separator/>
      </w:r>
    </w:p>
  </w:endnote>
  <w:endnote w:type="continuationSeparator" w:id="0">
    <w:p w:rsidR="003D75F3" w:rsidRPr="009C1896" w:rsidRDefault="003D75F3">
      <w:r w:rsidRPr="009C18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5212" w:rsidRPr="00F21F9E" w:rsidRDefault="00EC5212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5212" w:rsidRPr="00F21F9E" w:rsidRDefault="00EC5212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5212" w:rsidRPr="00F21F9E" w:rsidRDefault="00EC5212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75F3" w:rsidRPr="009C1896" w:rsidRDefault="003D75F3">
      <w:r w:rsidRPr="009C1896">
        <w:separator/>
      </w:r>
    </w:p>
  </w:footnote>
  <w:footnote w:type="continuationSeparator" w:id="0">
    <w:p w:rsidR="003D75F3" w:rsidRPr="009C1896" w:rsidRDefault="003D75F3">
      <w:r w:rsidRPr="009C189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5212" w:rsidRPr="00F21F9E" w:rsidRDefault="00EC5212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5212" w:rsidRPr="00F21F9E" w:rsidRDefault="00EC5212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5212" w:rsidRPr="00F21F9E" w:rsidRDefault="00EC5212">
    <w:pPr>
      <w:pStyle w:val="Header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C45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5887F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AD2DE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67A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FCE0F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D886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88DB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048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E325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606791">
    <w:abstractNumId w:val="9"/>
  </w:num>
  <w:num w:numId="2" w16cid:durableId="1277903538">
    <w:abstractNumId w:val="7"/>
  </w:num>
  <w:num w:numId="3" w16cid:durableId="224802179">
    <w:abstractNumId w:val="6"/>
  </w:num>
  <w:num w:numId="4" w16cid:durableId="959842457">
    <w:abstractNumId w:val="5"/>
  </w:num>
  <w:num w:numId="5" w16cid:durableId="941642873">
    <w:abstractNumId w:val="4"/>
  </w:num>
  <w:num w:numId="6" w16cid:durableId="5834638">
    <w:abstractNumId w:val="8"/>
  </w:num>
  <w:num w:numId="7" w16cid:durableId="1450514534">
    <w:abstractNumId w:val="3"/>
  </w:num>
  <w:num w:numId="8" w16cid:durableId="431781585">
    <w:abstractNumId w:val="2"/>
  </w:num>
  <w:num w:numId="9" w16cid:durableId="71238337">
    <w:abstractNumId w:val="1"/>
  </w:num>
  <w:num w:numId="10" w16cid:durableId="22715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FD9"/>
    <w:rsid w:val="0001085A"/>
    <w:rsid w:val="00016939"/>
    <w:rsid w:val="000312B2"/>
    <w:rsid w:val="000409C8"/>
    <w:rsid w:val="000410D2"/>
    <w:rsid w:val="00042EDE"/>
    <w:rsid w:val="0006411F"/>
    <w:rsid w:val="00085257"/>
    <w:rsid w:val="00097734"/>
    <w:rsid w:val="000A0376"/>
    <w:rsid w:val="000A59BB"/>
    <w:rsid w:val="000A7200"/>
    <w:rsid w:val="000B18AA"/>
    <w:rsid w:val="000B200D"/>
    <w:rsid w:val="000C0A5C"/>
    <w:rsid w:val="000C6A82"/>
    <w:rsid w:val="00102AC6"/>
    <w:rsid w:val="00104BC8"/>
    <w:rsid w:val="001127B0"/>
    <w:rsid w:val="00113A1F"/>
    <w:rsid w:val="00122941"/>
    <w:rsid w:val="00133D2A"/>
    <w:rsid w:val="0013434B"/>
    <w:rsid w:val="0014020F"/>
    <w:rsid w:val="00147AB3"/>
    <w:rsid w:val="00157BA9"/>
    <w:rsid w:val="001627A8"/>
    <w:rsid w:val="00194177"/>
    <w:rsid w:val="001A2CE6"/>
    <w:rsid w:val="001B2455"/>
    <w:rsid w:val="001E2A0F"/>
    <w:rsid w:val="001E306A"/>
    <w:rsid w:val="001F18A2"/>
    <w:rsid w:val="001F2327"/>
    <w:rsid w:val="001F347C"/>
    <w:rsid w:val="00214685"/>
    <w:rsid w:val="0023203D"/>
    <w:rsid w:val="002512AE"/>
    <w:rsid w:val="002904CB"/>
    <w:rsid w:val="00291E36"/>
    <w:rsid w:val="002C76CB"/>
    <w:rsid w:val="002D50EF"/>
    <w:rsid w:val="002E13E2"/>
    <w:rsid w:val="00307D51"/>
    <w:rsid w:val="0031270E"/>
    <w:rsid w:val="00314973"/>
    <w:rsid w:val="00321A57"/>
    <w:rsid w:val="0032674F"/>
    <w:rsid w:val="00347ACB"/>
    <w:rsid w:val="00360E7E"/>
    <w:rsid w:val="003728D6"/>
    <w:rsid w:val="00396F35"/>
    <w:rsid w:val="003A3DFB"/>
    <w:rsid w:val="003C6246"/>
    <w:rsid w:val="003D75F3"/>
    <w:rsid w:val="003E2431"/>
    <w:rsid w:val="003E26DD"/>
    <w:rsid w:val="003F3423"/>
    <w:rsid w:val="00403B7E"/>
    <w:rsid w:val="00403DD9"/>
    <w:rsid w:val="004232E2"/>
    <w:rsid w:val="00424866"/>
    <w:rsid w:val="004400D2"/>
    <w:rsid w:val="00461BAB"/>
    <w:rsid w:val="00467D34"/>
    <w:rsid w:val="00470E03"/>
    <w:rsid w:val="004B1210"/>
    <w:rsid w:val="004B3D26"/>
    <w:rsid w:val="004D2D29"/>
    <w:rsid w:val="004E0DC0"/>
    <w:rsid w:val="004E2D7A"/>
    <w:rsid w:val="004F40CF"/>
    <w:rsid w:val="004F505F"/>
    <w:rsid w:val="00503BAB"/>
    <w:rsid w:val="00504B20"/>
    <w:rsid w:val="005124E4"/>
    <w:rsid w:val="005312EC"/>
    <w:rsid w:val="00551EC2"/>
    <w:rsid w:val="00563D53"/>
    <w:rsid w:val="00567E93"/>
    <w:rsid w:val="0057384E"/>
    <w:rsid w:val="00590E1C"/>
    <w:rsid w:val="005A4908"/>
    <w:rsid w:val="005B4E47"/>
    <w:rsid w:val="005C0664"/>
    <w:rsid w:val="005E2EF5"/>
    <w:rsid w:val="005F426F"/>
    <w:rsid w:val="005F4E84"/>
    <w:rsid w:val="00604459"/>
    <w:rsid w:val="00604D0E"/>
    <w:rsid w:val="0060736D"/>
    <w:rsid w:val="0065525F"/>
    <w:rsid w:val="006614DA"/>
    <w:rsid w:val="00673D9B"/>
    <w:rsid w:val="006804E5"/>
    <w:rsid w:val="006A7EEA"/>
    <w:rsid w:val="006E510A"/>
    <w:rsid w:val="006F45C8"/>
    <w:rsid w:val="00701761"/>
    <w:rsid w:val="00715085"/>
    <w:rsid w:val="007343B4"/>
    <w:rsid w:val="00751CA5"/>
    <w:rsid w:val="00762FD9"/>
    <w:rsid w:val="00767F98"/>
    <w:rsid w:val="00783CB2"/>
    <w:rsid w:val="007904F8"/>
    <w:rsid w:val="007A7A89"/>
    <w:rsid w:val="007B17CB"/>
    <w:rsid w:val="007C205D"/>
    <w:rsid w:val="007E1118"/>
    <w:rsid w:val="007F20C0"/>
    <w:rsid w:val="007F496E"/>
    <w:rsid w:val="008230A0"/>
    <w:rsid w:val="00826CD7"/>
    <w:rsid w:val="00836E5B"/>
    <w:rsid w:val="00856393"/>
    <w:rsid w:val="00891EC5"/>
    <w:rsid w:val="008A0DAA"/>
    <w:rsid w:val="008B65F0"/>
    <w:rsid w:val="008C2643"/>
    <w:rsid w:val="008C2870"/>
    <w:rsid w:val="008D36AA"/>
    <w:rsid w:val="008D543A"/>
    <w:rsid w:val="00902AC7"/>
    <w:rsid w:val="00924778"/>
    <w:rsid w:val="00925823"/>
    <w:rsid w:val="00935402"/>
    <w:rsid w:val="00940082"/>
    <w:rsid w:val="00946614"/>
    <w:rsid w:val="0095788E"/>
    <w:rsid w:val="009969D2"/>
    <w:rsid w:val="009B097E"/>
    <w:rsid w:val="009B41AE"/>
    <w:rsid w:val="009C1896"/>
    <w:rsid w:val="009C4CCA"/>
    <w:rsid w:val="009D765F"/>
    <w:rsid w:val="00A01F51"/>
    <w:rsid w:val="00A06B33"/>
    <w:rsid w:val="00A07526"/>
    <w:rsid w:val="00A23808"/>
    <w:rsid w:val="00A65B89"/>
    <w:rsid w:val="00A733D7"/>
    <w:rsid w:val="00A93DE3"/>
    <w:rsid w:val="00AC79F2"/>
    <w:rsid w:val="00AE382C"/>
    <w:rsid w:val="00AF0DA4"/>
    <w:rsid w:val="00B05618"/>
    <w:rsid w:val="00B1038E"/>
    <w:rsid w:val="00B26743"/>
    <w:rsid w:val="00B51854"/>
    <w:rsid w:val="00BA04E4"/>
    <w:rsid w:val="00BB15DF"/>
    <w:rsid w:val="00BB470D"/>
    <w:rsid w:val="00BC47E3"/>
    <w:rsid w:val="00BC63DB"/>
    <w:rsid w:val="00BE45B2"/>
    <w:rsid w:val="00BE7B57"/>
    <w:rsid w:val="00BF29D6"/>
    <w:rsid w:val="00C01CBA"/>
    <w:rsid w:val="00C0381C"/>
    <w:rsid w:val="00C03C2E"/>
    <w:rsid w:val="00C1641C"/>
    <w:rsid w:val="00C27456"/>
    <w:rsid w:val="00C47F18"/>
    <w:rsid w:val="00C57F98"/>
    <w:rsid w:val="00C656C4"/>
    <w:rsid w:val="00C72C88"/>
    <w:rsid w:val="00C775F7"/>
    <w:rsid w:val="00C939A5"/>
    <w:rsid w:val="00CE433C"/>
    <w:rsid w:val="00D102E3"/>
    <w:rsid w:val="00D14C9B"/>
    <w:rsid w:val="00D24282"/>
    <w:rsid w:val="00D367F6"/>
    <w:rsid w:val="00D40EAB"/>
    <w:rsid w:val="00D86FD0"/>
    <w:rsid w:val="00D902DB"/>
    <w:rsid w:val="00D9047C"/>
    <w:rsid w:val="00D92295"/>
    <w:rsid w:val="00DA2194"/>
    <w:rsid w:val="00DA73DD"/>
    <w:rsid w:val="00DB7D50"/>
    <w:rsid w:val="00DC210E"/>
    <w:rsid w:val="00DC5FEA"/>
    <w:rsid w:val="00DC7065"/>
    <w:rsid w:val="00DD148F"/>
    <w:rsid w:val="00E81451"/>
    <w:rsid w:val="00EA3499"/>
    <w:rsid w:val="00EA5E80"/>
    <w:rsid w:val="00EB1B81"/>
    <w:rsid w:val="00EC5212"/>
    <w:rsid w:val="00ED585E"/>
    <w:rsid w:val="00EE70E7"/>
    <w:rsid w:val="00EF24FD"/>
    <w:rsid w:val="00F02299"/>
    <w:rsid w:val="00F05025"/>
    <w:rsid w:val="00F21F9E"/>
    <w:rsid w:val="00F26B94"/>
    <w:rsid w:val="00F56C5E"/>
    <w:rsid w:val="00FA3297"/>
    <w:rsid w:val="00FC17A8"/>
    <w:rsid w:val="00FC4C14"/>
    <w:rsid w:val="00FE0E12"/>
    <w:rsid w:val="00F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4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F29D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29D6"/>
    <w:pPr>
      <w:keepNext/>
      <w:tabs>
        <w:tab w:val="left" w:pos="5760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29D6"/>
    <w:pPr>
      <w:keepNext/>
      <w:tabs>
        <w:tab w:val="left" w:pos="576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29D6"/>
    <w:pPr>
      <w:keepNext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F29D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F29D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F29D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F29D6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29D6"/>
    <w:rPr>
      <w:rFonts w:ascii="Arial" w:hAnsi="Arial" w:cs="Arial"/>
      <w:lang w:val="en-US" w:eastAsia="en-US"/>
    </w:rPr>
  </w:style>
  <w:style w:type="character" w:styleId="PageNumber">
    <w:name w:val="page number"/>
    <w:basedOn w:val="DefaultParagraphFont"/>
    <w:uiPriority w:val="99"/>
    <w:rsid w:val="00BF29D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29D6"/>
    <w:rPr>
      <w:rFonts w:ascii="Arial" w:hAnsi="Arial" w:cs="Arial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F29D6"/>
    <w:pPr>
      <w:tabs>
        <w:tab w:val="left" w:pos="792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29D6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F05025"/>
    <w:tblPr/>
  </w:style>
  <w:style w:type="table" w:styleId="TableGrid">
    <w:name w:val="Table Grid"/>
    <w:basedOn w:val="TableNormal"/>
    <w:uiPriority w:val="59"/>
    <w:rsid w:val="00F050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370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</vt:lpstr>
    </vt:vector>
  </TitlesOfParts>
  <Company>Granville Sofware Inc.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</dc:title>
  <dc:creator>Granville Sofware Inc.</dc:creator>
  <cp:keywords>HotDocs Template</cp:keywords>
  <cp:lastModifiedBy>Remindex</cp:lastModifiedBy>
  <cp:revision>94</cp:revision>
  <cp:lastPrinted>2009-01-27T04:14:00Z</cp:lastPrinted>
  <dcterms:created xsi:type="dcterms:W3CDTF">2018-12-21T17:46:00Z</dcterms:created>
  <dcterms:modified xsi:type="dcterms:W3CDTF">2022-06-07T21:00:00Z</dcterms:modified>
</cp:coreProperties>
</file>