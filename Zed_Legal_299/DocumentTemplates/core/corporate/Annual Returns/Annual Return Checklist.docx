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8"/>
        <w:gridCol w:w="7290"/>
      </w:tblGrid>
      <w:tr w:rsidR="00E87E12" w14:paraId="7016D30D" w14:textId="77777777" w:rsidTr="001A2A0A">
        <w:tc>
          <w:tcPr>
            <w:tcW w:w="7308" w:type="dxa"/>
          </w:tcPr>
          <w:p w14:paraId="27CDFF70" w14:textId="4433547C" w:rsidR="00E87E12" w:rsidRPr="00E87E12" w:rsidRDefault="00E87E12" w:rsidP="00E87E1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1175">
              <w:rPr>
                <w:rFonts w:ascii="Arial" w:hAnsi="Arial" w:cs="Arial"/>
                <w:sz w:val="18"/>
                <w:szCs w:val="18"/>
              </w:rPr>
              <w:t xml:space="preserve">Includes: {% if </w:t>
            </w:r>
            <w:proofErr w:type="spellStart"/>
            <w:r w:rsidRPr="001E1175">
              <w:rPr>
                <w:rFonts w:ascii="Arial" w:hAnsi="Arial" w:cs="Arial"/>
                <w:sz w:val="18"/>
                <w:szCs w:val="18"/>
              </w:rPr>
              <w:t>display_filter</w:t>
            </w:r>
            <w:proofErr w:type="spellEnd"/>
            <w:r w:rsidRPr="001E1175">
              <w:rPr>
                <w:rFonts w:ascii="Arial" w:hAnsi="Arial" w:cs="Arial"/>
                <w:sz w:val="18"/>
                <w:szCs w:val="18"/>
              </w:rPr>
              <w:t xml:space="preserve"> == 'Past Due' </w:t>
            </w:r>
            <w:proofErr w:type="gramStart"/>
            <w:r w:rsidRPr="001E1175">
              <w:rPr>
                <w:rFonts w:ascii="Arial" w:hAnsi="Arial" w:cs="Arial"/>
                <w:sz w:val="18"/>
                <w:szCs w:val="18"/>
              </w:rPr>
              <w:t>%}</w:t>
            </w:r>
            <w:r w:rsidRPr="001E1175">
              <w:rPr>
                <w:rFonts w:ascii="Arial" w:hAnsi="Arial" w:cs="Arial"/>
                <w:b/>
                <w:bCs/>
                <w:sz w:val="18"/>
                <w:szCs w:val="18"/>
              </w:rPr>
              <w:t>Prior</w:t>
            </w:r>
            <w:proofErr w:type="gramEnd"/>
            <w:r w:rsidRPr="001E117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to </w:t>
            </w:r>
            <w:r w:rsidRPr="001E1175">
              <w:rPr>
                <w:rFonts w:ascii="Arial" w:hAnsi="Arial" w:cs="Arial"/>
                <w:sz w:val="18"/>
                <w:szCs w:val="18"/>
              </w:rPr>
              <w:t>{% endif %}</w:t>
            </w:r>
            <w:r w:rsidRPr="001E1175">
              <w:rPr>
                <w:rFonts w:ascii="Arial" w:hAnsi="Arial" w:cs="Arial"/>
                <w:b/>
                <w:bCs/>
                <w:sz w:val="18"/>
                <w:szCs w:val="18"/>
              </w:rPr>
              <w:t>{{ month }}, {{ year }}</w:t>
            </w:r>
            <w:r w:rsidRPr="001E1175">
              <w:rPr>
                <w:rFonts w:ascii="Arial" w:hAnsi="Arial" w:cs="Arial"/>
                <w:sz w:val="18"/>
                <w:szCs w:val="18"/>
              </w:rPr>
              <w:t xml:space="preserve">{% if </w:t>
            </w:r>
            <w:proofErr w:type="spellStart"/>
            <w:r w:rsidRPr="001E1175">
              <w:rPr>
                <w:rFonts w:ascii="Arial" w:hAnsi="Arial" w:cs="Arial"/>
                <w:sz w:val="18"/>
                <w:szCs w:val="18"/>
              </w:rPr>
              <w:t>display_filter</w:t>
            </w:r>
            <w:proofErr w:type="spellEnd"/>
            <w:r w:rsidRPr="001E1175">
              <w:rPr>
                <w:rFonts w:ascii="Arial" w:hAnsi="Arial" w:cs="Arial"/>
                <w:sz w:val="18"/>
                <w:szCs w:val="18"/>
              </w:rPr>
              <w:t xml:space="preserve"> == 'Life to Date' %}</w:t>
            </w:r>
            <w:r w:rsidRPr="001E117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all Prior Months</w:t>
            </w:r>
            <w:r w:rsidRPr="001E1175">
              <w:rPr>
                <w:rFonts w:ascii="Arial" w:hAnsi="Arial" w:cs="Arial"/>
                <w:sz w:val="18"/>
                <w:szCs w:val="18"/>
              </w:rPr>
              <w:t xml:space="preserve">{% endif %}  |  Lawyer: </w:t>
            </w:r>
            <w:r w:rsidRPr="00006D9F">
              <w:rPr>
                <w:rFonts w:ascii="Arial" w:hAnsi="Arial" w:cs="Arial"/>
                <w:b/>
                <w:bCs/>
                <w:sz w:val="18"/>
                <w:szCs w:val="18"/>
              </w:rPr>
              <w:t>{</w:t>
            </w:r>
            <w:r w:rsidR="00006D9F" w:rsidRPr="00006D9F">
              <w:rPr>
                <w:rFonts w:ascii="Arial" w:hAnsi="Arial" w:cs="Arial"/>
                <w:b/>
                <w:bCs/>
                <w:sz w:val="18"/>
                <w:szCs w:val="18"/>
              </w:rPr>
              <w:t>{ lawyer }}</w:t>
            </w:r>
          </w:p>
        </w:tc>
        <w:tc>
          <w:tcPr>
            <w:tcW w:w="7290" w:type="dxa"/>
          </w:tcPr>
          <w:p w14:paraId="24CD392A" w14:textId="77777777" w:rsidR="00E87E12" w:rsidRDefault="00E87E12" w:rsidP="00E4428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Generated</w:t>
            </w:r>
            <w:r w:rsidRPr="00456C78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TODAY|</w:t>
            </w:r>
            <w:proofErr w:type="gramStart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toDate</w:t>
            </w:r>
            <w:proofErr w:type="spellEnd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'June 3, 1990')}}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by {{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user.name_on_docs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}}</w:t>
            </w:r>
          </w:p>
        </w:tc>
      </w:tr>
    </w:tbl>
    <w:p w14:paraId="679A5C26" w14:textId="77777777" w:rsidR="00E87E12" w:rsidRDefault="00E87E12"/>
    <w:tbl>
      <w:tblPr>
        <w:tblStyle w:val="TableGrid"/>
        <w:tblW w:w="14587" w:type="dxa"/>
        <w:tblInd w:w="11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"/>
        <w:gridCol w:w="1433"/>
        <w:gridCol w:w="7"/>
        <w:gridCol w:w="2052"/>
        <w:gridCol w:w="1134"/>
        <w:gridCol w:w="993"/>
        <w:gridCol w:w="1134"/>
        <w:gridCol w:w="1134"/>
        <w:gridCol w:w="992"/>
        <w:gridCol w:w="1417"/>
        <w:gridCol w:w="657"/>
        <w:gridCol w:w="951"/>
        <w:gridCol w:w="1369"/>
        <w:gridCol w:w="1300"/>
        <w:gridCol w:w="7"/>
      </w:tblGrid>
      <w:tr w:rsidR="00497FD1" w:rsidRPr="00040863" w14:paraId="37B30B78" w14:textId="77777777" w:rsidTr="008B2A35">
        <w:trPr>
          <w:gridBefore w:val="1"/>
          <w:wBefore w:w="7" w:type="dxa"/>
          <w:cantSplit/>
          <w:tblHeader/>
        </w:trPr>
        <w:tc>
          <w:tcPr>
            <w:tcW w:w="3492" w:type="dxa"/>
            <w:gridSpan w:val="3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283D8726" w14:textId="4108B09D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Corporation Name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5B767274" w14:textId="19D6AB1A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Matter Number</w:t>
            </w: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A11A813" w14:textId="5B6EB453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MB Number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269DC3C" w14:textId="2B42F55C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MB Location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232C2E2" w14:textId="53195038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Seal Location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206B572F" w14:textId="3B555136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Prev</w:t>
            </w:r>
            <w:proofErr w:type="spellEnd"/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Account Paid?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59990E8C" w14:textId="77777777" w:rsidR="007F0FC8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Generated/</w:t>
            </w:r>
          </w:p>
          <w:p w14:paraId="50FC5BF2" w14:textId="5FCFEF31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Sent</w:t>
            </w:r>
          </w:p>
        </w:tc>
        <w:tc>
          <w:tcPr>
            <w:tcW w:w="657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C6043C1" w14:textId="23FBBD7C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On Hold</w:t>
            </w:r>
          </w:p>
        </w:tc>
        <w:tc>
          <w:tcPr>
            <w:tcW w:w="951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4143216" w14:textId="42647C27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Pending</w:t>
            </w:r>
          </w:p>
        </w:tc>
        <w:tc>
          <w:tcPr>
            <w:tcW w:w="1369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5D229EA" w14:textId="690365C7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Returned</w:t>
            </w:r>
          </w:p>
        </w:tc>
        <w:tc>
          <w:tcPr>
            <w:tcW w:w="1307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A480349" w14:textId="7A11ADB8" w:rsidR="006C29A0" w:rsidRPr="00040863" w:rsidRDefault="006C29A0" w:rsidP="004D57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bCs/>
                <w:sz w:val="18"/>
                <w:szCs w:val="18"/>
              </w:rPr>
              <w:t>Filed</w:t>
            </w:r>
          </w:p>
        </w:tc>
      </w:tr>
      <w:tr w:rsidR="00026540" w:rsidRPr="00040863" w14:paraId="27E3C089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6ACBCF7C" w14:textId="0BAFB205" w:rsidR="00114002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026540" w:rsidRPr="00040863">
              <w:rPr>
                <w:rFonts w:ascii="Arial" w:hAnsi="Arial" w:cs="Arial"/>
                <w:sz w:val="20"/>
                <w:szCs w:val="20"/>
              </w:rPr>
              <w:t xml:space="preserve">tr for 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ar_list</w:t>
            </w:r>
            <w:proofErr w:type="spellEnd"/>
            <w:r w:rsidR="00026540"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6C29A0" w:rsidRPr="00040863" w14:paraId="0D263E1F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32BCB987" w14:textId="763EA4EA" w:rsidR="006C29A0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0A5821" w:rsidRPr="00040863">
              <w:rPr>
                <w:rFonts w:ascii="Arial" w:hAnsi="Arial" w:cs="Arial"/>
                <w:sz w:val="20"/>
                <w:szCs w:val="20"/>
              </w:rPr>
              <w:t>tr</w:t>
            </w:r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if (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497FD1" w:rsidRPr="00040863" w14:paraId="171CC794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3492" w:type="dxa"/>
            <w:gridSpan w:val="3"/>
          </w:tcPr>
          <w:p w14:paraId="0A649A97" w14:textId="114B0F3F" w:rsidR="006C29A0" w:rsidRPr="00040863" w:rsidRDefault="00D879C1" w:rsidP="00281D26">
            <w:pPr>
              <w:keepLines/>
              <w:tabs>
                <w:tab w:val="left" w:pos="540"/>
              </w:tabs>
              <w:ind w:left="540" w:hanging="540"/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loop.index</w:t>
            </w:r>
            <w:proofErr w:type="spellEnd"/>
            <w:r w:rsidRPr="00040863">
              <w:rPr>
                <w:rFonts w:ascii="Arial" w:hAnsi="Arial" w:cs="Arial"/>
                <w:sz w:val="18"/>
                <w:szCs w:val="18"/>
              </w:rPr>
              <w:t>}}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)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ab/>
            </w:r>
            <w:r w:rsidRPr="00040863">
              <w:rPr>
                <w:rFonts w:ascii="Arial" w:hAnsi="Arial" w:cs="Arial"/>
                <w:b/>
                <w:sz w:val="22"/>
                <w:szCs w:val="22"/>
              </w:rPr>
              <w:t>{{</w:t>
            </w:r>
            <w:r w:rsidR="006C29A0" w:rsidRPr="00040863">
              <w:rPr>
                <w:rFonts w:ascii="Arial" w:hAnsi="Arial" w:cs="Arial"/>
                <w:b/>
                <w:sz w:val="22"/>
                <w:szCs w:val="22"/>
              </w:rPr>
              <w:t xml:space="preserve"> ar.name </w:t>
            </w:r>
            <w:r w:rsidRPr="00040863">
              <w:rPr>
                <w:rFonts w:ascii="Arial" w:hAnsi="Arial" w:cs="Arial"/>
                <w:b/>
                <w:sz w:val="22"/>
                <w:szCs w:val="22"/>
              </w:rPr>
              <w:t>}}</w:t>
            </w: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ar.trade_name</w:t>
            </w:r>
            <w:proofErr w:type="spellEnd"/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  <w:p w14:paraId="508B4D4D" w14:textId="3C8CE152" w:rsidR="006C29A0" w:rsidRPr="00040863" w:rsidRDefault="006C29A0" w:rsidP="00281D26">
            <w:pPr>
              <w:keepLines/>
              <w:tabs>
                <w:tab w:val="left" w:pos="540"/>
              </w:tabs>
              <w:ind w:left="540" w:hanging="540"/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ar.trade_name</w:t>
            </w:r>
            <w:proofErr w:type="spellEnd"/>
            <w:r w:rsidR="00D879C1" w:rsidRPr="00040863">
              <w:rPr>
                <w:rFonts w:ascii="Arial" w:hAnsi="Arial" w:cs="Arial"/>
                <w:sz w:val="20"/>
                <w:szCs w:val="20"/>
              </w:rPr>
              <w:t>}}</w:t>
            </w:r>
            <w:r w:rsidRPr="00040863">
              <w:rPr>
                <w:rFonts w:ascii="Arial" w:hAnsi="Arial" w:cs="Arial"/>
                <w:sz w:val="20"/>
                <w:szCs w:val="20"/>
              </w:rPr>
              <w:t>)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endif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ar.alternate_date</w:t>
            </w:r>
            <w:proofErr w:type="spellEnd"/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  <w:p w14:paraId="0B215087" w14:textId="4073EBBF" w:rsidR="006C29A0" w:rsidRPr="00040863" w:rsidRDefault="006C29A0" w:rsidP="00281D26">
            <w:pPr>
              <w:keepLines/>
              <w:tabs>
                <w:tab w:val="left" w:pos="540"/>
              </w:tabs>
              <w:ind w:left="540" w:hanging="540"/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ab/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{{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ar.alternate_date</w:t>
            </w:r>
            <w:proofErr w:type="spellEnd"/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}}{%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endif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</w:t>
            </w:r>
            <w:r w:rsidR="004C6D5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6D5B" w:rsidRPr="00737867">
              <w:rPr>
                <w:rFonts w:ascii="Arial" w:hAnsi="Arial" w:cs="Arial"/>
                <w:i/>
                <w:iCs/>
                <w:sz w:val="18"/>
                <w:szCs w:val="18"/>
              </w:rPr>
              <w:t>(via {{</w:t>
            </w:r>
            <w:proofErr w:type="spellStart"/>
            <w:r w:rsidR="004C6D5B" w:rsidRPr="00737867">
              <w:rPr>
                <w:rFonts w:ascii="Arial" w:hAnsi="Arial" w:cs="Arial"/>
                <w:i/>
                <w:iCs/>
                <w:sz w:val="18"/>
                <w:szCs w:val="18"/>
              </w:rPr>
              <w:t>ar.send_ar_letter_by|lower</w:t>
            </w:r>
            <w:proofErr w:type="spellEnd"/>
            <w:r w:rsidR="004C6D5B" w:rsidRPr="00737867">
              <w:rPr>
                <w:rFonts w:ascii="Arial" w:hAnsi="Arial" w:cs="Arial"/>
                <w:i/>
                <w:iCs/>
                <w:sz w:val="18"/>
                <w:szCs w:val="18"/>
              </w:rPr>
              <w:t>}})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ar.extra_prov</w:t>
            </w:r>
            <w:proofErr w:type="spellEnd"/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  <w:p w14:paraId="7CFB4344" w14:textId="036CAA09" w:rsidR="006C29A0" w:rsidRPr="00040863" w:rsidRDefault="006C29A0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ab/>
            </w:r>
            <w:r w:rsidRPr="00040863">
              <w:rPr>
                <w:rFonts w:ascii="Arial" w:hAnsi="Arial" w:cs="Arial"/>
                <w:sz w:val="18"/>
                <w:szCs w:val="18"/>
              </w:rPr>
              <w:t>(</w:t>
            </w:r>
            <w:r w:rsidRPr="00040863">
              <w:rPr>
                <w:rFonts w:ascii="Arial" w:hAnsi="Arial" w:cs="Arial"/>
                <w:i/>
                <w:iCs/>
                <w:sz w:val="18"/>
                <w:szCs w:val="18"/>
              </w:rPr>
              <w:t>extra-provincial</w:t>
            </w:r>
            <w:r w:rsidRPr="00040863">
              <w:rPr>
                <w:rFonts w:ascii="Arial" w:hAnsi="Arial" w:cs="Arial"/>
                <w:sz w:val="18"/>
                <w:szCs w:val="18"/>
              </w:rPr>
              <w:t>)</w:t>
            </w:r>
            <w:r w:rsidR="00D879C1"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="00D879C1"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134" w:type="dxa"/>
            <w:vAlign w:val="center"/>
          </w:tcPr>
          <w:p w14:paraId="4E508F66" w14:textId="0BD5E81A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ar.matter_number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ar.matter_number</w:t>
            </w:r>
            <w:proofErr w:type="spellEnd"/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993" w:type="dxa"/>
            <w:vAlign w:val="center"/>
          </w:tcPr>
          <w:p w14:paraId="039A1419" w14:textId="2F8824DE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ar.min_book_num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ar.min_book_num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134" w:type="dxa"/>
            <w:vAlign w:val="center"/>
          </w:tcPr>
          <w:p w14:paraId="4901C6F8" w14:textId="7188E571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134" w:type="dxa"/>
            <w:vAlign w:val="center"/>
          </w:tcPr>
          <w:p w14:paraId="643AE14C" w14:textId="68E3357F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ar.seal_loc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ar.seal_loc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992" w:type="dxa"/>
            <w:vAlign w:val="center"/>
          </w:tcPr>
          <w:p w14:paraId="41E20C35" w14:textId="3906403F" w:rsidR="006C29A0" w:rsidRPr="00040863" w:rsidRDefault="006C29A0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  <w:tc>
          <w:tcPr>
            <w:tcW w:w="1417" w:type="dxa"/>
            <w:vAlign w:val="center"/>
          </w:tcPr>
          <w:p w14:paraId="17FB20CD" w14:textId="229DE319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ar.trans_date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ar.trans_date|toDate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>("Jun 3, 1990")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657" w:type="dxa"/>
            <w:vAlign w:val="center"/>
          </w:tcPr>
          <w:p w14:paraId="18262042" w14:textId="7BB8A182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ar.ar_on_hold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>X_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951" w:type="dxa"/>
            <w:vAlign w:val="center"/>
          </w:tcPr>
          <w:p w14:paraId="09B037E8" w14:textId="36C57C74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ar.trans_date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and not (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ar.ar_received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ar.ar_filed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 xml:space="preserve"> _X_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369" w:type="dxa"/>
            <w:vAlign w:val="center"/>
          </w:tcPr>
          <w:p w14:paraId="485D6E09" w14:textId="160E781F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ar.ar_received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ar.ar_received|toDate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("Jun 3, 1990") </w:t>
            </w:r>
            <w:r w:rsidRPr="00040863">
              <w:rPr>
                <w:rFonts w:ascii="Arial" w:hAnsi="Arial" w:cs="Arial"/>
                <w:sz w:val="18"/>
                <w:szCs w:val="18"/>
              </w:rPr>
              <w:t>}}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307" w:type="dxa"/>
            <w:gridSpan w:val="2"/>
            <w:vAlign w:val="center"/>
          </w:tcPr>
          <w:p w14:paraId="27AC4697" w14:textId="171876F1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ar.ar_filed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ar.ar_filed|toDate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("Jun 3, 1990") </w:t>
            </w:r>
            <w:r w:rsidRPr="00040863">
              <w:rPr>
                <w:rFonts w:ascii="Arial" w:hAnsi="Arial" w:cs="Arial"/>
                <w:sz w:val="18"/>
                <w:szCs w:val="18"/>
              </w:rPr>
              <w:t>}}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6C29A0" w:rsidRPr="00040863" w14:paraId="50230834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7B2B8890" w14:textId="75D1F4D5" w:rsidR="006C29A0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tr if </w:t>
            </w:r>
            <w:proofErr w:type="spellStart"/>
            <w:r w:rsidR="000A5821" w:rsidRPr="00040863">
              <w:rPr>
                <w:rFonts w:ascii="Arial" w:hAnsi="Arial" w:cs="Arial"/>
                <w:sz w:val="18"/>
                <w:szCs w:val="18"/>
              </w:rPr>
              <w:t>ar.ar_notes</w:t>
            </w:r>
            <w:proofErr w:type="spellEnd"/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A5821" w:rsidRPr="00040863" w14:paraId="019F3995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40" w:type="dxa"/>
            <w:gridSpan w:val="2"/>
            <w:tcBorders>
              <w:bottom w:val="nil"/>
              <w:right w:val="nil"/>
            </w:tcBorders>
          </w:tcPr>
          <w:p w14:paraId="0CA32D95" w14:textId="77777777" w:rsidR="000A5821" w:rsidRPr="00040863" w:rsidRDefault="000A5821" w:rsidP="00281D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0" w:type="dxa"/>
            <w:gridSpan w:val="12"/>
            <w:tcBorders>
              <w:left w:val="nil"/>
              <w:bottom w:val="nil"/>
            </w:tcBorders>
          </w:tcPr>
          <w:p w14:paraId="4420DB75" w14:textId="344D5923" w:rsidR="000A5821" w:rsidRPr="00040863" w:rsidRDefault="00D879C1" w:rsidP="00281D26">
            <w:pPr>
              <w:keepLines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p for note in </w:t>
            </w:r>
            <w:proofErr w:type="spellStart"/>
            <w:r w:rsidR="000A5821" w:rsidRPr="00040863">
              <w:rPr>
                <w:rFonts w:ascii="Arial" w:hAnsi="Arial" w:cs="Arial"/>
                <w:sz w:val="18"/>
                <w:szCs w:val="18"/>
              </w:rPr>
              <w:t>ar.ar_notes</w:t>
            </w:r>
            <w:proofErr w:type="spellEnd"/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  <w:p w14:paraId="3B8FEEB9" w14:textId="3C27C378" w:rsidR="000A5821" w:rsidRPr="00040863" w:rsidRDefault="00D879C1" w:rsidP="00281D26">
            <w:pPr>
              <w:keepLines/>
              <w:rPr>
                <w:rFonts w:ascii="Arial" w:hAnsi="Arial" w:cs="Arial"/>
                <w:i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sz w:val="18"/>
                <w:szCs w:val="18"/>
              </w:rPr>
              <w:t>{{</w:t>
            </w:r>
            <w:r w:rsidR="000A5821" w:rsidRPr="0004086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0A5821" w:rsidRPr="00040863">
              <w:rPr>
                <w:rFonts w:ascii="Arial" w:hAnsi="Arial" w:cs="Arial"/>
                <w:b/>
                <w:sz w:val="18"/>
                <w:szCs w:val="18"/>
              </w:rPr>
              <w:t>note.text</w:t>
            </w:r>
            <w:proofErr w:type="spellEnd"/>
            <w:r w:rsidR="000A5821" w:rsidRPr="0004086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b/>
                <w:sz w:val="18"/>
                <w:szCs w:val="18"/>
              </w:rPr>
              <w:t>}}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{{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>note.user_name</w:t>
            </w:r>
            <w:proofErr w:type="spellEnd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}}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-  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{{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>note.date|toDate</w:t>
            </w:r>
            <w:proofErr w:type="spellEnd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("Jun 3, 1990") 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}}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14:paraId="7433C87C" w14:textId="2F2B3AFF" w:rsidR="000A5821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p </w:t>
            </w:r>
            <w:proofErr w:type="spellStart"/>
            <w:r w:rsidR="000A5821" w:rsidRPr="00040863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A5821" w:rsidRPr="00040863" w14:paraId="72072AF3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3CC5241C" w14:textId="48CE9F80" w:rsidR="000A5821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tr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A5821" w:rsidRPr="00040863" w14:paraId="20481F62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03599F7D" w14:textId="10B255F1" w:rsidR="000A5821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0A5821" w:rsidRPr="00040863">
              <w:rPr>
                <w:rFonts w:ascii="Arial" w:hAnsi="Arial" w:cs="Arial"/>
                <w:sz w:val="20"/>
                <w:szCs w:val="20"/>
              </w:rPr>
              <w:t xml:space="preserve">tr else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497FD1" w:rsidRPr="00040863" w14:paraId="3F0C89BB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3492" w:type="dxa"/>
            <w:gridSpan w:val="3"/>
            <w:shd w:val="clear" w:color="auto" w:fill="F2F2F2" w:themeFill="background1" w:themeFillShade="F2"/>
          </w:tcPr>
          <w:p w14:paraId="770528C1" w14:textId="69733546" w:rsidR="006C29A0" w:rsidRPr="00040863" w:rsidRDefault="00D879C1" w:rsidP="00281D26">
            <w:pPr>
              <w:keepLines/>
              <w:tabs>
                <w:tab w:val="left" w:pos="540"/>
              </w:tabs>
              <w:ind w:left="540" w:hanging="540"/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{{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loop.index</w:t>
            </w:r>
            <w:proofErr w:type="spellEnd"/>
            <w:r w:rsidRPr="00040863">
              <w:rPr>
                <w:rFonts w:ascii="Arial" w:hAnsi="Arial" w:cs="Arial"/>
                <w:sz w:val="18"/>
                <w:szCs w:val="18"/>
              </w:rPr>
              <w:t>}}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)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ab/>
            </w:r>
            <w:r w:rsidRPr="00040863">
              <w:rPr>
                <w:rFonts w:ascii="Arial" w:hAnsi="Arial" w:cs="Arial"/>
                <w:b/>
                <w:sz w:val="22"/>
                <w:szCs w:val="22"/>
              </w:rPr>
              <w:t>{{</w:t>
            </w:r>
            <w:r w:rsidR="006C29A0" w:rsidRPr="00040863">
              <w:rPr>
                <w:rFonts w:ascii="Arial" w:hAnsi="Arial" w:cs="Arial"/>
                <w:b/>
                <w:sz w:val="22"/>
                <w:szCs w:val="22"/>
              </w:rPr>
              <w:t xml:space="preserve"> ar.name </w:t>
            </w:r>
            <w:r w:rsidRPr="00040863">
              <w:rPr>
                <w:rFonts w:ascii="Arial" w:hAnsi="Arial" w:cs="Arial"/>
                <w:b/>
                <w:sz w:val="22"/>
                <w:szCs w:val="22"/>
              </w:rPr>
              <w:t>}}</w:t>
            </w: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ar.trade_name</w:t>
            </w:r>
            <w:proofErr w:type="spellEnd"/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  <w:p w14:paraId="1BF97C30" w14:textId="5BF283EF" w:rsidR="006C29A0" w:rsidRPr="00040863" w:rsidRDefault="006C29A0" w:rsidP="00281D26">
            <w:pPr>
              <w:keepLines/>
              <w:tabs>
                <w:tab w:val="left" w:pos="540"/>
              </w:tabs>
              <w:ind w:left="540" w:hanging="540"/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ab/>
              <w:t>(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ar.trade_name</w:t>
            </w:r>
            <w:proofErr w:type="spellEnd"/>
            <w:r w:rsidR="00D879C1" w:rsidRPr="00040863">
              <w:rPr>
                <w:rFonts w:ascii="Arial" w:hAnsi="Arial" w:cs="Arial"/>
                <w:sz w:val="20"/>
                <w:szCs w:val="20"/>
              </w:rPr>
              <w:t>}}</w:t>
            </w:r>
            <w:r w:rsidRPr="00040863">
              <w:rPr>
                <w:rFonts w:ascii="Arial" w:hAnsi="Arial" w:cs="Arial"/>
                <w:sz w:val="20"/>
                <w:szCs w:val="20"/>
              </w:rPr>
              <w:t>)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endif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ar.alternate_date</w:t>
            </w:r>
            <w:proofErr w:type="spellEnd"/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  <w:p w14:paraId="4D1DEB85" w14:textId="0237E3CB" w:rsidR="006C29A0" w:rsidRPr="00040863" w:rsidRDefault="006C29A0" w:rsidP="00281D26">
            <w:pPr>
              <w:keepLines/>
              <w:tabs>
                <w:tab w:val="left" w:pos="540"/>
              </w:tabs>
              <w:ind w:left="540" w:hanging="540"/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ab/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{{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ar.alternate_date</w:t>
            </w:r>
            <w:proofErr w:type="spellEnd"/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}}{%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endif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</w:t>
            </w:r>
            <w:r w:rsidR="004257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57E3" w:rsidRPr="00737867">
              <w:rPr>
                <w:rFonts w:ascii="Arial" w:hAnsi="Arial" w:cs="Arial"/>
                <w:i/>
                <w:iCs/>
                <w:sz w:val="18"/>
                <w:szCs w:val="18"/>
              </w:rPr>
              <w:t>(via {{</w:t>
            </w:r>
            <w:proofErr w:type="spellStart"/>
            <w:r w:rsidR="004257E3" w:rsidRPr="00737867">
              <w:rPr>
                <w:rFonts w:ascii="Arial" w:hAnsi="Arial" w:cs="Arial"/>
                <w:i/>
                <w:iCs/>
                <w:sz w:val="18"/>
                <w:szCs w:val="18"/>
              </w:rPr>
              <w:t>ar.send_ar_letter_by|lower</w:t>
            </w:r>
            <w:proofErr w:type="spellEnd"/>
            <w:r w:rsidR="004257E3" w:rsidRPr="00737867">
              <w:rPr>
                <w:rFonts w:ascii="Arial" w:hAnsi="Arial" w:cs="Arial"/>
                <w:i/>
                <w:iCs/>
                <w:sz w:val="18"/>
                <w:szCs w:val="18"/>
              </w:rPr>
              <w:t>}})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Pr="00040863">
              <w:rPr>
                <w:rFonts w:ascii="Arial" w:hAnsi="Arial" w:cs="Arial"/>
                <w:sz w:val="20"/>
                <w:szCs w:val="20"/>
              </w:rPr>
              <w:t xml:space="preserve"> if </w:t>
            </w:r>
            <w:proofErr w:type="spellStart"/>
            <w:r w:rsidRPr="00040863">
              <w:rPr>
                <w:rFonts w:ascii="Arial" w:hAnsi="Arial" w:cs="Arial"/>
                <w:sz w:val="20"/>
                <w:szCs w:val="20"/>
              </w:rPr>
              <w:t>ar.extra_prov</w:t>
            </w:r>
            <w:proofErr w:type="spellEnd"/>
            <w:r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879C1"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  <w:p w14:paraId="2B229E9D" w14:textId="3E624AC1" w:rsidR="006C29A0" w:rsidRPr="00040863" w:rsidRDefault="006C29A0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ab/>
            </w:r>
            <w:r w:rsidRPr="00040863">
              <w:rPr>
                <w:rFonts w:ascii="Arial" w:hAnsi="Arial" w:cs="Arial"/>
                <w:sz w:val="18"/>
                <w:szCs w:val="18"/>
              </w:rPr>
              <w:t>(</w:t>
            </w:r>
            <w:r w:rsidRPr="00040863">
              <w:rPr>
                <w:rFonts w:ascii="Arial" w:hAnsi="Arial" w:cs="Arial"/>
                <w:i/>
                <w:iCs/>
                <w:sz w:val="18"/>
                <w:szCs w:val="18"/>
              </w:rPr>
              <w:t>extra-provincial</w:t>
            </w:r>
            <w:r w:rsidRPr="00040863">
              <w:rPr>
                <w:rFonts w:ascii="Arial" w:hAnsi="Arial" w:cs="Arial"/>
                <w:sz w:val="18"/>
                <w:szCs w:val="18"/>
              </w:rPr>
              <w:t>)</w:t>
            </w:r>
            <w:r w:rsidR="00D879C1"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="00D879C1"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A2BB8A3" w14:textId="49FD86AC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ar.matter_number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ar.matter_number</w:t>
            </w:r>
            <w:proofErr w:type="spellEnd"/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A57299F" w14:textId="6FD8DD05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ar.min_book_num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ar.min_book_num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CE47B85" w14:textId="698808DC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ar.min_book_loc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4639774" w14:textId="1E1B9B8E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ar.seal_loc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ar.seal_loc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BB5F377" w14:textId="3FDB87E1" w:rsidR="006C29A0" w:rsidRPr="00040863" w:rsidRDefault="006C29A0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E49EA29" w14:textId="63FBE03D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ar.trans_date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ar.trans_date|toDate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>("Jun 3, 1990")</w:t>
            </w:r>
            <w:r w:rsidRPr="00040863">
              <w:rPr>
                <w:rFonts w:ascii="Arial" w:hAnsi="Arial" w:cs="Arial"/>
                <w:sz w:val="18"/>
                <w:szCs w:val="18"/>
              </w:rPr>
              <w:t>}}{%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657" w:type="dxa"/>
            <w:shd w:val="clear" w:color="auto" w:fill="F2F2F2" w:themeFill="background1" w:themeFillShade="F2"/>
            <w:vAlign w:val="center"/>
          </w:tcPr>
          <w:p w14:paraId="14A8D6C7" w14:textId="619BCC44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ar.ar_on_hold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>X_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C444665" w14:textId="2BE14832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ar.trans_date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and not (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ar.ar_received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ar.ar_filed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 xml:space="preserve"> _X_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369" w:type="dxa"/>
            <w:shd w:val="clear" w:color="auto" w:fill="F2F2F2" w:themeFill="background1" w:themeFillShade="F2"/>
            <w:vAlign w:val="center"/>
          </w:tcPr>
          <w:p w14:paraId="524D49B6" w14:textId="7691A7E9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ar.ar_received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ar.ar_received|toDate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("Jun 3, 1990") </w:t>
            </w:r>
            <w:r w:rsidRPr="00040863">
              <w:rPr>
                <w:rFonts w:ascii="Arial" w:hAnsi="Arial" w:cs="Arial"/>
                <w:sz w:val="18"/>
                <w:szCs w:val="18"/>
              </w:rPr>
              <w:t>}}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  <w:tc>
          <w:tcPr>
            <w:tcW w:w="1307" w:type="dxa"/>
            <w:gridSpan w:val="2"/>
            <w:shd w:val="clear" w:color="auto" w:fill="F2F2F2" w:themeFill="background1" w:themeFillShade="F2"/>
            <w:vAlign w:val="center"/>
          </w:tcPr>
          <w:p w14:paraId="6D0DA1FE" w14:textId="6EA599B8" w:rsidR="006C29A0" w:rsidRPr="00040863" w:rsidRDefault="00D879C1" w:rsidP="00281D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if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ar.ar_filed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%}{{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C29A0" w:rsidRPr="00040863">
              <w:rPr>
                <w:rFonts w:ascii="Arial" w:hAnsi="Arial" w:cs="Arial"/>
                <w:sz w:val="18"/>
                <w:szCs w:val="18"/>
              </w:rPr>
              <w:t>ar.ar_filed|toDate</w:t>
            </w:r>
            <w:proofErr w:type="spellEnd"/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("Jun 3, 1990") </w:t>
            </w:r>
            <w:r w:rsidRPr="00040863">
              <w:rPr>
                <w:rFonts w:ascii="Arial" w:hAnsi="Arial" w:cs="Arial"/>
                <w:sz w:val="18"/>
                <w:szCs w:val="18"/>
              </w:rPr>
              <w:t>}}</w:t>
            </w:r>
            <w:r w:rsidR="006C29A0" w:rsidRPr="00040863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else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>___</w:t>
            </w: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6C29A0" w:rsidRPr="00040863">
              <w:rPr>
                <w:rFonts w:ascii="Arial" w:hAnsi="Arial" w:cs="Arial"/>
                <w:sz w:val="18"/>
                <w:szCs w:val="18"/>
              </w:rPr>
              <w:t xml:space="preserve">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A5821" w:rsidRPr="00040863" w14:paraId="683FA725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4580" w:type="dxa"/>
            <w:gridSpan w:val="14"/>
            <w:shd w:val="clear" w:color="auto" w:fill="F2F2F2" w:themeFill="background1" w:themeFillShade="F2"/>
          </w:tcPr>
          <w:p w14:paraId="7ED2637D" w14:textId="47EB8248" w:rsidR="000A5821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tr if </w:t>
            </w:r>
            <w:proofErr w:type="spellStart"/>
            <w:r w:rsidR="000A5821" w:rsidRPr="00040863">
              <w:rPr>
                <w:rFonts w:ascii="Arial" w:hAnsi="Arial" w:cs="Arial"/>
                <w:sz w:val="18"/>
                <w:szCs w:val="18"/>
              </w:rPr>
              <w:t>ar.ar_notes</w:t>
            </w:r>
            <w:proofErr w:type="spellEnd"/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A5821" w:rsidRPr="00040863" w14:paraId="26179FAB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440" w:type="dxa"/>
            <w:gridSpan w:val="2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6CFC367E" w14:textId="77777777" w:rsidR="000A5821" w:rsidRPr="00040863" w:rsidRDefault="000A5821" w:rsidP="00281D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40" w:type="dxa"/>
            <w:gridSpan w:val="12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14:paraId="22C369E0" w14:textId="492379B7" w:rsidR="000A5821" w:rsidRPr="00040863" w:rsidRDefault="00D879C1" w:rsidP="00281D26">
            <w:pPr>
              <w:keepLines/>
              <w:rPr>
                <w:rFonts w:ascii="Arial" w:hAnsi="Arial" w:cs="Arial"/>
                <w:sz w:val="18"/>
                <w:szCs w:val="18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p for note in </w:t>
            </w:r>
            <w:proofErr w:type="spellStart"/>
            <w:r w:rsidR="000A5821" w:rsidRPr="00040863">
              <w:rPr>
                <w:rFonts w:ascii="Arial" w:hAnsi="Arial" w:cs="Arial"/>
                <w:sz w:val="18"/>
                <w:szCs w:val="18"/>
              </w:rPr>
              <w:t>ar.ar_notes</w:t>
            </w:r>
            <w:proofErr w:type="spellEnd"/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  <w:p w14:paraId="3DC171A5" w14:textId="7C4CBC41" w:rsidR="000A5821" w:rsidRPr="00040863" w:rsidRDefault="00D879C1" w:rsidP="00281D26">
            <w:pPr>
              <w:keepLines/>
              <w:rPr>
                <w:rFonts w:ascii="Arial" w:hAnsi="Arial" w:cs="Arial"/>
                <w:i/>
                <w:sz w:val="18"/>
                <w:szCs w:val="18"/>
              </w:rPr>
            </w:pPr>
            <w:r w:rsidRPr="00040863">
              <w:rPr>
                <w:rFonts w:ascii="Arial" w:hAnsi="Arial" w:cs="Arial"/>
                <w:b/>
                <w:sz w:val="18"/>
                <w:szCs w:val="18"/>
              </w:rPr>
              <w:t>{{</w:t>
            </w:r>
            <w:r w:rsidR="000A5821" w:rsidRPr="0004086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0A5821" w:rsidRPr="00040863">
              <w:rPr>
                <w:rFonts w:ascii="Arial" w:hAnsi="Arial" w:cs="Arial"/>
                <w:b/>
                <w:sz w:val="18"/>
                <w:szCs w:val="18"/>
              </w:rPr>
              <w:t>note.text</w:t>
            </w:r>
            <w:proofErr w:type="spellEnd"/>
            <w:r w:rsidR="000A5821" w:rsidRPr="0004086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b/>
                <w:sz w:val="18"/>
                <w:szCs w:val="18"/>
              </w:rPr>
              <w:t>}}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{{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>note.user_name</w:t>
            </w:r>
            <w:proofErr w:type="spellEnd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}}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-  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{{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>note.date|toDate</w:t>
            </w:r>
            <w:proofErr w:type="spellEnd"/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 xml:space="preserve">("Jun 3, 1990") </w:t>
            </w:r>
            <w:r w:rsidRPr="00040863">
              <w:rPr>
                <w:rFonts w:ascii="Arial" w:hAnsi="Arial" w:cs="Arial"/>
                <w:i/>
                <w:sz w:val="18"/>
                <w:szCs w:val="18"/>
              </w:rPr>
              <w:t>}}</w:t>
            </w:r>
            <w:r w:rsidR="000A5821" w:rsidRPr="00040863">
              <w:rPr>
                <w:rFonts w:ascii="Arial" w:hAnsi="Arial" w:cs="Arial"/>
                <w:i/>
                <w:sz w:val="18"/>
                <w:szCs w:val="18"/>
              </w:rPr>
              <w:t>)</w:t>
            </w:r>
          </w:p>
          <w:p w14:paraId="4131946B" w14:textId="57226C66" w:rsidR="000A5821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p </w:t>
            </w:r>
            <w:proofErr w:type="spellStart"/>
            <w:r w:rsidR="000A5821" w:rsidRPr="00040863">
              <w:rPr>
                <w:rFonts w:ascii="Arial" w:hAnsi="Arial" w:cs="Arial"/>
                <w:sz w:val="18"/>
                <w:szCs w:val="18"/>
              </w:rPr>
              <w:t>endfor</w:t>
            </w:r>
            <w:proofErr w:type="spellEnd"/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A5821" w:rsidRPr="00040863" w14:paraId="2669EE0D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4580" w:type="dxa"/>
            <w:gridSpan w:val="14"/>
            <w:shd w:val="clear" w:color="auto" w:fill="F2F2F2" w:themeFill="background1" w:themeFillShade="F2"/>
          </w:tcPr>
          <w:p w14:paraId="735531F1" w14:textId="0CABA109" w:rsidR="000A5821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18"/>
                <w:szCs w:val="18"/>
              </w:rPr>
              <w:t>{%</w:t>
            </w:r>
            <w:r w:rsidR="000A5821" w:rsidRPr="00040863">
              <w:rPr>
                <w:rFonts w:ascii="Arial" w:hAnsi="Arial" w:cs="Arial"/>
                <w:sz w:val="18"/>
                <w:szCs w:val="18"/>
              </w:rPr>
              <w:t xml:space="preserve">tr endif </w:t>
            </w:r>
            <w:r w:rsidRPr="00040863">
              <w:rPr>
                <w:rFonts w:ascii="Arial" w:hAnsi="Arial" w:cs="Arial"/>
                <w:sz w:val="18"/>
                <w:szCs w:val="18"/>
              </w:rPr>
              <w:t>%}</w:t>
            </w:r>
          </w:p>
        </w:tc>
      </w:tr>
      <w:tr w:rsidR="00026540" w:rsidRPr="00040863" w14:paraId="016AE501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5F0C9988" w14:textId="4C1A7C86" w:rsidR="00026540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0A5821" w:rsidRPr="00040863">
              <w:rPr>
                <w:rFonts w:ascii="Arial" w:hAnsi="Arial" w:cs="Arial"/>
                <w:sz w:val="20"/>
                <w:szCs w:val="20"/>
              </w:rPr>
              <w:t>tr</w:t>
            </w:r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endif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6C29A0" w:rsidRPr="00040863" w14:paraId="575DC064" w14:textId="77777777" w:rsidTr="008B2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4580" w:type="dxa"/>
            <w:gridSpan w:val="14"/>
          </w:tcPr>
          <w:p w14:paraId="16084C24" w14:textId="2DD37A32" w:rsidR="006C29A0" w:rsidRPr="00040863" w:rsidRDefault="00D879C1" w:rsidP="00281D26">
            <w:pPr>
              <w:rPr>
                <w:rFonts w:ascii="Arial" w:hAnsi="Arial" w:cs="Arial"/>
                <w:sz w:val="20"/>
                <w:szCs w:val="20"/>
              </w:rPr>
            </w:pPr>
            <w:r w:rsidRPr="00040863">
              <w:rPr>
                <w:rFonts w:ascii="Arial" w:hAnsi="Arial" w:cs="Arial"/>
                <w:sz w:val="20"/>
                <w:szCs w:val="20"/>
              </w:rPr>
              <w:t>{%</w:t>
            </w:r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tr </w:t>
            </w:r>
            <w:proofErr w:type="spellStart"/>
            <w:r w:rsidR="006C29A0" w:rsidRPr="00040863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="006C29A0" w:rsidRPr="000408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0863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</w:tbl>
    <w:p w14:paraId="283C297A" w14:textId="77777777" w:rsidR="006C29A0" w:rsidRPr="00040863" w:rsidRDefault="006C29A0" w:rsidP="001F0CE2">
      <w:pPr>
        <w:rPr>
          <w:rFonts w:ascii="Arial" w:hAnsi="Arial" w:cs="Arial"/>
          <w:sz w:val="22"/>
          <w:szCs w:val="22"/>
        </w:rPr>
      </w:pPr>
    </w:p>
    <w:sectPr w:rsidR="006C29A0" w:rsidRPr="00040863" w:rsidSect="00F63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D3A5" w14:textId="77777777" w:rsidR="005F1552" w:rsidRPr="00040863" w:rsidRDefault="005F1552">
      <w:r w:rsidRPr="00040863">
        <w:separator/>
      </w:r>
    </w:p>
  </w:endnote>
  <w:endnote w:type="continuationSeparator" w:id="0">
    <w:p w14:paraId="1960D0C8" w14:textId="77777777" w:rsidR="005F1552" w:rsidRPr="00040863" w:rsidRDefault="005F1552">
      <w:r w:rsidRPr="0004086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281F" w14:textId="77777777" w:rsidR="0027741F" w:rsidRDefault="00277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797A2" w14:textId="77777777" w:rsidR="00D879C1" w:rsidRPr="00040863" w:rsidRDefault="00D879C1" w:rsidP="00684330">
    <w:pPr>
      <w:pStyle w:val="Footer"/>
      <w:jc w:val="right"/>
      <w:rPr>
        <w:rFonts w:ascii="Arial" w:hAnsi="Arial" w:cs="Arial"/>
        <w:sz w:val="18"/>
        <w:szCs w:val="18"/>
      </w:rPr>
    </w:pPr>
  </w:p>
  <w:p w14:paraId="2FD28BF6" w14:textId="77777777" w:rsidR="00D879C1" w:rsidRPr="00040863" w:rsidRDefault="00D879C1" w:rsidP="00684330">
    <w:pPr>
      <w:pStyle w:val="Footer"/>
      <w:jc w:val="right"/>
      <w:rPr>
        <w:rFonts w:ascii="Arial" w:hAnsi="Arial" w:cs="Arial"/>
        <w:sz w:val="18"/>
        <w:szCs w:val="18"/>
      </w:rPr>
    </w:pPr>
    <w:r w:rsidRPr="00040863">
      <w:rPr>
        <w:rFonts w:ascii="Arial" w:hAnsi="Arial" w:cs="Arial"/>
        <w:sz w:val="18"/>
        <w:szCs w:val="18"/>
      </w:rPr>
      <w:t xml:space="preserve">Page </w:t>
    </w:r>
    <w:r w:rsidRPr="00040863">
      <w:rPr>
        <w:rFonts w:ascii="Arial" w:hAnsi="Arial" w:cs="Arial"/>
        <w:sz w:val="18"/>
        <w:szCs w:val="18"/>
      </w:rPr>
      <w:fldChar w:fldCharType="begin"/>
    </w:r>
    <w:r w:rsidRPr="00040863">
      <w:rPr>
        <w:rFonts w:ascii="Arial" w:hAnsi="Arial" w:cs="Arial"/>
        <w:sz w:val="18"/>
        <w:szCs w:val="18"/>
      </w:rPr>
      <w:instrText xml:space="preserve"> PAGE </w:instrText>
    </w:r>
    <w:r w:rsidRPr="00040863">
      <w:rPr>
        <w:rFonts w:ascii="Arial" w:hAnsi="Arial" w:cs="Arial"/>
        <w:sz w:val="18"/>
        <w:szCs w:val="18"/>
      </w:rPr>
      <w:fldChar w:fldCharType="separate"/>
    </w:r>
    <w:r w:rsidR="008B2A35">
      <w:rPr>
        <w:rFonts w:ascii="Arial" w:hAnsi="Arial" w:cs="Arial"/>
        <w:noProof/>
        <w:sz w:val="18"/>
        <w:szCs w:val="18"/>
      </w:rPr>
      <w:t>2</w:t>
    </w:r>
    <w:r w:rsidRPr="00040863">
      <w:rPr>
        <w:rFonts w:ascii="Arial" w:hAnsi="Arial" w:cs="Arial"/>
        <w:sz w:val="18"/>
        <w:szCs w:val="18"/>
      </w:rPr>
      <w:fldChar w:fldCharType="end"/>
    </w:r>
    <w:r w:rsidRPr="00040863">
      <w:rPr>
        <w:rFonts w:ascii="Arial" w:hAnsi="Arial" w:cs="Arial"/>
        <w:sz w:val="18"/>
        <w:szCs w:val="18"/>
      </w:rPr>
      <w:t xml:space="preserve"> of </w:t>
    </w:r>
    <w:r w:rsidRPr="00040863">
      <w:rPr>
        <w:rFonts w:ascii="Arial" w:hAnsi="Arial" w:cs="Arial"/>
        <w:sz w:val="18"/>
        <w:szCs w:val="18"/>
      </w:rPr>
      <w:fldChar w:fldCharType="begin"/>
    </w:r>
    <w:r w:rsidRPr="00040863">
      <w:rPr>
        <w:rFonts w:ascii="Arial" w:hAnsi="Arial" w:cs="Arial"/>
        <w:sz w:val="18"/>
        <w:szCs w:val="18"/>
      </w:rPr>
      <w:instrText xml:space="preserve"> NUMPAGES </w:instrText>
    </w:r>
    <w:r w:rsidRPr="00040863">
      <w:rPr>
        <w:rFonts w:ascii="Arial" w:hAnsi="Arial" w:cs="Arial"/>
        <w:sz w:val="18"/>
        <w:szCs w:val="18"/>
      </w:rPr>
      <w:fldChar w:fldCharType="separate"/>
    </w:r>
    <w:r w:rsidR="008B2A35">
      <w:rPr>
        <w:rFonts w:ascii="Arial" w:hAnsi="Arial" w:cs="Arial"/>
        <w:noProof/>
        <w:sz w:val="18"/>
        <w:szCs w:val="18"/>
      </w:rPr>
      <w:t>2</w:t>
    </w:r>
    <w:r w:rsidRPr="00040863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56A4" w14:textId="77777777" w:rsidR="00C66CC2" w:rsidRPr="00040863" w:rsidRDefault="00C66CC2" w:rsidP="00C66CC2">
    <w:pPr>
      <w:pStyle w:val="Footer"/>
      <w:jc w:val="right"/>
      <w:rPr>
        <w:rFonts w:ascii="Arial" w:hAnsi="Arial" w:cs="Arial"/>
        <w:sz w:val="18"/>
        <w:szCs w:val="18"/>
      </w:rPr>
    </w:pPr>
  </w:p>
  <w:p w14:paraId="290AD44C" w14:textId="11630D69" w:rsidR="00C66CC2" w:rsidRPr="00C66CC2" w:rsidRDefault="00C66CC2" w:rsidP="00C66CC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FC1B" w14:textId="77777777" w:rsidR="005F1552" w:rsidRPr="00040863" w:rsidRDefault="005F1552">
      <w:r w:rsidRPr="00040863">
        <w:separator/>
      </w:r>
    </w:p>
  </w:footnote>
  <w:footnote w:type="continuationSeparator" w:id="0">
    <w:p w14:paraId="6249DF1B" w14:textId="77777777" w:rsidR="005F1552" w:rsidRPr="00040863" w:rsidRDefault="005F1552">
      <w:r w:rsidRPr="0004086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637F" w14:textId="77777777" w:rsidR="0027741F" w:rsidRDefault="00277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96D4" w14:textId="77777777" w:rsidR="005B2B18" w:rsidRDefault="005B2B18" w:rsidP="005B2B18">
    <w:pPr>
      <w:jc w:val="center"/>
      <w:rPr>
        <w:rFonts w:ascii="Arial" w:hAnsi="Arial" w:cs="Arial"/>
        <w:b/>
        <w:bCs/>
        <w:sz w:val="26"/>
        <w:szCs w:val="26"/>
      </w:rPr>
    </w:pPr>
    <w:r w:rsidRPr="00040863">
      <w:rPr>
        <w:rFonts w:ascii="Arial" w:hAnsi="Arial" w:cs="Arial"/>
        <w:b/>
        <w:bCs/>
        <w:smallCaps/>
        <w:noProof/>
        <w:sz w:val="22"/>
        <w:szCs w:val="22"/>
        <w:lang w:eastAsia="en-CA"/>
      </w:rPr>
      <w:drawing>
        <wp:anchor distT="0" distB="0" distL="114300" distR="114300" simplePos="0" relativeHeight="251668480" behindDoc="1" locked="0" layoutInCell="1" allowOverlap="1" wp14:anchorId="31D84E8B" wp14:editId="524A0A7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42900" cy="342900"/>
          <wp:effectExtent l="0" t="0" r="0" b="0"/>
          <wp:wrapNone/>
          <wp:docPr id="1" name="Picture 1" descr="C:\Users\GSI\Downloads\Triquetra Circle 36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SI\Downloads\Triquetra Circle 36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6"/>
        <w:szCs w:val="26"/>
      </w:rPr>
      <w:t>{{</w:t>
    </w:r>
    <w:proofErr w:type="spellStart"/>
    <w:r>
      <w:rPr>
        <w:rFonts w:ascii="Arial" w:hAnsi="Arial" w:cs="Arial"/>
        <w:b/>
        <w:bCs/>
        <w:sz w:val="26"/>
        <w:szCs w:val="26"/>
      </w:rPr>
      <w:t>firm_name</w:t>
    </w:r>
    <w:proofErr w:type="spellEnd"/>
    <w:r>
      <w:rPr>
        <w:rFonts w:ascii="Arial" w:hAnsi="Arial" w:cs="Arial"/>
        <w:b/>
        <w:bCs/>
        <w:sz w:val="26"/>
        <w:szCs w:val="26"/>
      </w:rPr>
      <w:t>}}</w:t>
    </w:r>
  </w:p>
  <w:p w14:paraId="1ADF4C86" w14:textId="7D80DE4E" w:rsidR="0027741F" w:rsidRDefault="005B2B18" w:rsidP="001E1175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E87E12">
      <w:rPr>
        <w:rFonts w:ascii="Arial" w:hAnsi="Arial" w:cs="Arial"/>
        <w:b/>
        <w:bCs/>
        <w:sz w:val="26"/>
        <w:szCs w:val="26"/>
      </w:rPr>
      <w:t>Annual Return Checklist</w:t>
    </w:r>
  </w:p>
  <w:p w14:paraId="53DD5D6E" w14:textId="77777777" w:rsidR="005B2B18" w:rsidRPr="001E1175" w:rsidRDefault="005B2B18" w:rsidP="001E1175">
    <w:pPr>
      <w:tabs>
        <w:tab w:val="center" w:pos="6840"/>
      </w:tabs>
      <w:jc w:val="center"/>
      <w:rPr>
        <w:rFonts w:ascii="Arial" w:hAnsi="Arial" w:cs="Arial"/>
        <w:b/>
        <w:bCs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A591" w14:textId="12854F82" w:rsidR="004B74F6" w:rsidRDefault="00113D31" w:rsidP="004B74F6">
    <w:pPr>
      <w:jc w:val="center"/>
      <w:rPr>
        <w:rFonts w:ascii="Arial" w:hAnsi="Arial" w:cs="Arial"/>
        <w:b/>
        <w:bCs/>
        <w:sz w:val="26"/>
        <w:szCs w:val="26"/>
      </w:rPr>
    </w:pPr>
    <w:r w:rsidRPr="00040863">
      <w:rPr>
        <w:rFonts w:ascii="Arial" w:hAnsi="Arial" w:cs="Arial"/>
        <w:b/>
        <w:bCs/>
        <w:smallCaps/>
        <w:noProof/>
        <w:sz w:val="22"/>
        <w:szCs w:val="22"/>
        <w:lang w:eastAsia="en-CA"/>
      </w:rPr>
      <w:drawing>
        <wp:anchor distT="0" distB="0" distL="114300" distR="114300" simplePos="0" relativeHeight="251666432" behindDoc="1" locked="0" layoutInCell="1" allowOverlap="1" wp14:anchorId="7F3518C5" wp14:editId="393A738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42900" cy="342900"/>
          <wp:effectExtent l="0" t="0" r="0" b="0"/>
          <wp:wrapNone/>
          <wp:docPr id="5" name="Picture 5" descr="C:\Users\GSI\Downloads\Triquetra Circle 36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SI\Downloads\Triquetra Circle 36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74F6">
      <w:rPr>
        <w:rFonts w:ascii="Arial" w:hAnsi="Arial" w:cs="Arial"/>
        <w:b/>
        <w:bCs/>
        <w:sz w:val="26"/>
        <w:szCs w:val="26"/>
      </w:rPr>
      <w:t>{{</w:t>
    </w:r>
    <w:proofErr w:type="spellStart"/>
    <w:r w:rsidR="004B74F6">
      <w:rPr>
        <w:rFonts w:ascii="Arial" w:hAnsi="Arial" w:cs="Arial"/>
        <w:b/>
        <w:bCs/>
        <w:sz w:val="26"/>
        <w:szCs w:val="26"/>
      </w:rPr>
      <w:t>firm_name</w:t>
    </w:r>
    <w:proofErr w:type="spellEnd"/>
    <w:r w:rsidR="004B74F6">
      <w:rPr>
        <w:rFonts w:ascii="Arial" w:hAnsi="Arial" w:cs="Arial"/>
        <w:b/>
        <w:bCs/>
        <w:sz w:val="26"/>
        <w:szCs w:val="26"/>
      </w:rPr>
      <w:t>}}</w:t>
    </w:r>
  </w:p>
  <w:p w14:paraId="37759585" w14:textId="1008E374" w:rsidR="00113D31" w:rsidRPr="00E87E12" w:rsidRDefault="00E87E12" w:rsidP="00E87E12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E87E12">
      <w:rPr>
        <w:rFonts w:ascii="Arial" w:hAnsi="Arial" w:cs="Arial"/>
        <w:b/>
        <w:bCs/>
        <w:sz w:val="26"/>
        <w:szCs w:val="26"/>
      </w:rPr>
      <w:t>Annual Return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D52"/>
    <w:rsid w:val="00002A97"/>
    <w:rsid w:val="00006D9F"/>
    <w:rsid w:val="00015816"/>
    <w:rsid w:val="00021BA8"/>
    <w:rsid w:val="00026540"/>
    <w:rsid w:val="00040863"/>
    <w:rsid w:val="000670F1"/>
    <w:rsid w:val="00072CBD"/>
    <w:rsid w:val="00073B4C"/>
    <w:rsid w:val="000958AE"/>
    <w:rsid w:val="000A3F09"/>
    <w:rsid w:val="000A580C"/>
    <w:rsid w:val="000A5821"/>
    <w:rsid w:val="000B5624"/>
    <w:rsid w:val="000B7158"/>
    <w:rsid w:val="000B75D2"/>
    <w:rsid w:val="000B7ACE"/>
    <w:rsid w:val="000E6636"/>
    <w:rsid w:val="00105772"/>
    <w:rsid w:val="00107A5D"/>
    <w:rsid w:val="00113D31"/>
    <w:rsid w:val="00114002"/>
    <w:rsid w:val="001152FE"/>
    <w:rsid w:val="001320F6"/>
    <w:rsid w:val="00133AE6"/>
    <w:rsid w:val="0016267F"/>
    <w:rsid w:val="0018234B"/>
    <w:rsid w:val="00187641"/>
    <w:rsid w:val="00192FD3"/>
    <w:rsid w:val="001957D0"/>
    <w:rsid w:val="001A2A0A"/>
    <w:rsid w:val="001B3E93"/>
    <w:rsid w:val="001D1F59"/>
    <w:rsid w:val="001E1175"/>
    <w:rsid w:val="001F0CE2"/>
    <w:rsid w:val="001F5B78"/>
    <w:rsid w:val="00202F69"/>
    <w:rsid w:val="00214588"/>
    <w:rsid w:val="002167D4"/>
    <w:rsid w:val="00217B03"/>
    <w:rsid w:val="002245D0"/>
    <w:rsid w:val="002246E4"/>
    <w:rsid w:val="00224C7F"/>
    <w:rsid w:val="002354F7"/>
    <w:rsid w:val="0024289D"/>
    <w:rsid w:val="0024558B"/>
    <w:rsid w:val="00247453"/>
    <w:rsid w:val="00251236"/>
    <w:rsid w:val="002542CD"/>
    <w:rsid w:val="00257C4C"/>
    <w:rsid w:val="0026069A"/>
    <w:rsid w:val="00262819"/>
    <w:rsid w:val="0026515C"/>
    <w:rsid w:val="0027146D"/>
    <w:rsid w:val="0027741F"/>
    <w:rsid w:val="00281D26"/>
    <w:rsid w:val="002916C4"/>
    <w:rsid w:val="002A29A5"/>
    <w:rsid w:val="002B2783"/>
    <w:rsid w:val="002C4154"/>
    <w:rsid w:val="002C5D8F"/>
    <w:rsid w:val="002C678B"/>
    <w:rsid w:val="002D108D"/>
    <w:rsid w:val="002D2B1D"/>
    <w:rsid w:val="002E339B"/>
    <w:rsid w:val="00300A5B"/>
    <w:rsid w:val="003156DC"/>
    <w:rsid w:val="0031585F"/>
    <w:rsid w:val="00330F6C"/>
    <w:rsid w:val="003552B0"/>
    <w:rsid w:val="003627EF"/>
    <w:rsid w:val="0037264B"/>
    <w:rsid w:val="003813A6"/>
    <w:rsid w:val="0039172F"/>
    <w:rsid w:val="00394DDD"/>
    <w:rsid w:val="003B1F8D"/>
    <w:rsid w:val="003B5C3C"/>
    <w:rsid w:val="003C198C"/>
    <w:rsid w:val="003E15CF"/>
    <w:rsid w:val="003E2FB4"/>
    <w:rsid w:val="003E7BEB"/>
    <w:rsid w:val="003F0FB9"/>
    <w:rsid w:val="003F401E"/>
    <w:rsid w:val="003F4D9B"/>
    <w:rsid w:val="003F7BBC"/>
    <w:rsid w:val="004125F1"/>
    <w:rsid w:val="004173FF"/>
    <w:rsid w:val="004257E3"/>
    <w:rsid w:val="00427327"/>
    <w:rsid w:val="004616CE"/>
    <w:rsid w:val="00476CE1"/>
    <w:rsid w:val="004801F2"/>
    <w:rsid w:val="00490A0C"/>
    <w:rsid w:val="00497FD1"/>
    <w:rsid w:val="004B32E6"/>
    <w:rsid w:val="004B37F8"/>
    <w:rsid w:val="004B7344"/>
    <w:rsid w:val="004B74F6"/>
    <w:rsid w:val="004C6D5B"/>
    <w:rsid w:val="004D09DA"/>
    <w:rsid w:val="004D579E"/>
    <w:rsid w:val="004F2800"/>
    <w:rsid w:val="00504C32"/>
    <w:rsid w:val="00506094"/>
    <w:rsid w:val="005126E6"/>
    <w:rsid w:val="005318E2"/>
    <w:rsid w:val="005348C2"/>
    <w:rsid w:val="005428B8"/>
    <w:rsid w:val="00556B6F"/>
    <w:rsid w:val="00556D1B"/>
    <w:rsid w:val="005621F9"/>
    <w:rsid w:val="0056620E"/>
    <w:rsid w:val="0059766F"/>
    <w:rsid w:val="005B2B18"/>
    <w:rsid w:val="005B69F1"/>
    <w:rsid w:val="005C2AED"/>
    <w:rsid w:val="005C6C07"/>
    <w:rsid w:val="005C6C56"/>
    <w:rsid w:val="005D4EDD"/>
    <w:rsid w:val="005F1552"/>
    <w:rsid w:val="005F20B5"/>
    <w:rsid w:val="00643076"/>
    <w:rsid w:val="00644A43"/>
    <w:rsid w:val="00655072"/>
    <w:rsid w:val="0066707F"/>
    <w:rsid w:val="006717B9"/>
    <w:rsid w:val="00677A03"/>
    <w:rsid w:val="00677F56"/>
    <w:rsid w:val="00683320"/>
    <w:rsid w:val="00684330"/>
    <w:rsid w:val="006A52BF"/>
    <w:rsid w:val="006B07BE"/>
    <w:rsid w:val="006B5005"/>
    <w:rsid w:val="006B6089"/>
    <w:rsid w:val="006B6554"/>
    <w:rsid w:val="006C29A0"/>
    <w:rsid w:val="006C419C"/>
    <w:rsid w:val="006C44A1"/>
    <w:rsid w:val="006F3473"/>
    <w:rsid w:val="006F52B8"/>
    <w:rsid w:val="00712CD8"/>
    <w:rsid w:val="0071388B"/>
    <w:rsid w:val="00721B74"/>
    <w:rsid w:val="00726A34"/>
    <w:rsid w:val="00730B58"/>
    <w:rsid w:val="00737867"/>
    <w:rsid w:val="00742250"/>
    <w:rsid w:val="00742BB5"/>
    <w:rsid w:val="00747178"/>
    <w:rsid w:val="0076386A"/>
    <w:rsid w:val="00764292"/>
    <w:rsid w:val="00770BB2"/>
    <w:rsid w:val="00774DE3"/>
    <w:rsid w:val="00774F36"/>
    <w:rsid w:val="0077530E"/>
    <w:rsid w:val="007913B5"/>
    <w:rsid w:val="00795A72"/>
    <w:rsid w:val="007B0802"/>
    <w:rsid w:val="007B3018"/>
    <w:rsid w:val="007B524D"/>
    <w:rsid w:val="007C37AC"/>
    <w:rsid w:val="007D0A09"/>
    <w:rsid w:val="007E3C05"/>
    <w:rsid w:val="007F0FC8"/>
    <w:rsid w:val="00801659"/>
    <w:rsid w:val="00802BF8"/>
    <w:rsid w:val="00831180"/>
    <w:rsid w:val="0084045A"/>
    <w:rsid w:val="008627E4"/>
    <w:rsid w:val="0087454B"/>
    <w:rsid w:val="00880568"/>
    <w:rsid w:val="008833AD"/>
    <w:rsid w:val="00890516"/>
    <w:rsid w:val="00894C06"/>
    <w:rsid w:val="00897AC5"/>
    <w:rsid w:val="008A33E6"/>
    <w:rsid w:val="008B1D5B"/>
    <w:rsid w:val="008B2A35"/>
    <w:rsid w:val="008B52E4"/>
    <w:rsid w:val="008B59C7"/>
    <w:rsid w:val="008C560E"/>
    <w:rsid w:val="008D16E9"/>
    <w:rsid w:val="008E192C"/>
    <w:rsid w:val="008E5348"/>
    <w:rsid w:val="009079DC"/>
    <w:rsid w:val="009126F7"/>
    <w:rsid w:val="00912EFA"/>
    <w:rsid w:val="0092179A"/>
    <w:rsid w:val="0093147D"/>
    <w:rsid w:val="00942796"/>
    <w:rsid w:val="00961FD6"/>
    <w:rsid w:val="00963D7C"/>
    <w:rsid w:val="00966E59"/>
    <w:rsid w:val="00971D13"/>
    <w:rsid w:val="00973FF6"/>
    <w:rsid w:val="009906F4"/>
    <w:rsid w:val="00994D3E"/>
    <w:rsid w:val="0099745F"/>
    <w:rsid w:val="009A6777"/>
    <w:rsid w:val="009B0871"/>
    <w:rsid w:val="009B0BB9"/>
    <w:rsid w:val="009B4F7A"/>
    <w:rsid w:val="009E2EC2"/>
    <w:rsid w:val="009E6A9E"/>
    <w:rsid w:val="00A02B02"/>
    <w:rsid w:val="00A433C0"/>
    <w:rsid w:val="00A438EE"/>
    <w:rsid w:val="00A522FB"/>
    <w:rsid w:val="00A54B60"/>
    <w:rsid w:val="00A54CE7"/>
    <w:rsid w:val="00A56AE4"/>
    <w:rsid w:val="00A57E76"/>
    <w:rsid w:val="00A65B7A"/>
    <w:rsid w:val="00A76C13"/>
    <w:rsid w:val="00A77C2B"/>
    <w:rsid w:val="00A83539"/>
    <w:rsid w:val="00A85DDD"/>
    <w:rsid w:val="00A922E2"/>
    <w:rsid w:val="00A96742"/>
    <w:rsid w:val="00AA5E4A"/>
    <w:rsid w:val="00AA6E91"/>
    <w:rsid w:val="00AB33DC"/>
    <w:rsid w:val="00AB5C06"/>
    <w:rsid w:val="00AC7161"/>
    <w:rsid w:val="00AE0458"/>
    <w:rsid w:val="00AF412B"/>
    <w:rsid w:val="00B0243C"/>
    <w:rsid w:val="00B035ED"/>
    <w:rsid w:val="00B11FB2"/>
    <w:rsid w:val="00B12DE2"/>
    <w:rsid w:val="00B13F23"/>
    <w:rsid w:val="00B24F80"/>
    <w:rsid w:val="00B50FE7"/>
    <w:rsid w:val="00B56E5B"/>
    <w:rsid w:val="00B6536B"/>
    <w:rsid w:val="00B7171D"/>
    <w:rsid w:val="00B77616"/>
    <w:rsid w:val="00B80CBB"/>
    <w:rsid w:val="00B80FBD"/>
    <w:rsid w:val="00B854BE"/>
    <w:rsid w:val="00B96383"/>
    <w:rsid w:val="00BA301E"/>
    <w:rsid w:val="00BC5EF2"/>
    <w:rsid w:val="00BD4B87"/>
    <w:rsid w:val="00BD7D1E"/>
    <w:rsid w:val="00C07453"/>
    <w:rsid w:val="00C31B40"/>
    <w:rsid w:val="00C516FA"/>
    <w:rsid w:val="00C54794"/>
    <w:rsid w:val="00C64F33"/>
    <w:rsid w:val="00C66CC2"/>
    <w:rsid w:val="00C81113"/>
    <w:rsid w:val="00C817E0"/>
    <w:rsid w:val="00CB4D52"/>
    <w:rsid w:val="00CD0412"/>
    <w:rsid w:val="00CE6DB1"/>
    <w:rsid w:val="00CF5D52"/>
    <w:rsid w:val="00D04428"/>
    <w:rsid w:val="00D0734A"/>
    <w:rsid w:val="00D21107"/>
    <w:rsid w:val="00D214B1"/>
    <w:rsid w:val="00D2212E"/>
    <w:rsid w:val="00D4180A"/>
    <w:rsid w:val="00D45E3A"/>
    <w:rsid w:val="00D461AD"/>
    <w:rsid w:val="00D879C1"/>
    <w:rsid w:val="00D91124"/>
    <w:rsid w:val="00D91FCF"/>
    <w:rsid w:val="00DA4B27"/>
    <w:rsid w:val="00DA7609"/>
    <w:rsid w:val="00DC38CB"/>
    <w:rsid w:val="00DC5DE1"/>
    <w:rsid w:val="00DD50BB"/>
    <w:rsid w:val="00DD57B8"/>
    <w:rsid w:val="00DD59D6"/>
    <w:rsid w:val="00DD79E7"/>
    <w:rsid w:val="00DF3BD0"/>
    <w:rsid w:val="00DF42DD"/>
    <w:rsid w:val="00E17868"/>
    <w:rsid w:val="00E212DC"/>
    <w:rsid w:val="00E238F9"/>
    <w:rsid w:val="00E31D87"/>
    <w:rsid w:val="00E36CF6"/>
    <w:rsid w:val="00E43452"/>
    <w:rsid w:val="00E51442"/>
    <w:rsid w:val="00E8218C"/>
    <w:rsid w:val="00E8522D"/>
    <w:rsid w:val="00E87E12"/>
    <w:rsid w:val="00E919D5"/>
    <w:rsid w:val="00E925AC"/>
    <w:rsid w:val="00E935A5"/>
    <w:rsid w:val="00EA1885"/>
    <w:rsid w:val="00EB7932"/>
    <w:rsid w:val="00ED5CCD"/>
    <w:rsid w:val="00EE0650"/>
    <w:rsid w:val="00EE229F"/>
    <w:rsid w:val="00EE5D96"/>
    <w:rsid w:val="00EE6835"/>
    <w:rsid w:val="00EF16F6"/>
    <w:rsid w:val="00EF3DEF"/>
    <w:rsid w:val="00EF47FF"/>
    <w:rsid w:val="00F106DB"/>
    <w:rsid w:val="00F14376"/>
    <w:rsid w:val="00F26CD1"/>
    <w:rsid w:val="00F379BC"/>
    <w:rsid w:val="00F45F00"/>
    <w:rsid w:val="00F47597"/>
    <w:rsid w:val="00F63B35"/>
    <w:rsid w:val="00F6580E"/>
    <w:rsid w:val="00F7180D"/>
    <w:rsid w:val="00F74771"/>
    <w:rsid w:val="00F75166"/>
    <w:rsid w:val="00F80B81"/>
    <w:rsid w:val="00F812C1"/>
    <w:rsid w:val="00F817E6"/>
    <w:rsid w:val="00F86C11"/>
    <w:rsid w:val="00FA2E1D"/>
    <w:rsid w:val="00FA3A86"/>
    <w:rsid w:val="00FB2D23"/>
    <w:rsid w:val="00FB3BC4"/>
    <w:rsid w:val="00FB4A53"/>
    <w:rsid w:val="00FC0E27"/>
    <w:rsid w:val="00FC1E20"/>
    <w:rsid w:val="00FC2EC8"/>
    <w:rsid w:val="00FC4F69"/>
    <w:rsid w:val="00FE4159"/>
    <w:rsid w:val="00FE5EE4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D646D3"/>
  <w14:defaultImageDpi w14:val="0"/>
  <w15:docId w15:val="{F544FA89-459D-42BD-AFCF-B304FD1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8D874-CE3D-4ED8-915A-E8113ACD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334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Nicholas Babiak</cp:lastModifiedBy>
  <cp:revision>99</cp:revision>
  <dcterms:created xsi:type="dcterms:W3CDTF">2019-05-06T22:07:00Z</dcterms:created>
  <dcterms:modified xsi:type="dcterms:W3CDTF">2022-03-11T22:21:00Z</dcterms:modified>
</cp:coreProperties>
</file>