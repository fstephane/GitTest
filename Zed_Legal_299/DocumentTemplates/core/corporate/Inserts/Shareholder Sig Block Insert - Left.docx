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55C4" w14:textId="59F2DB80" w:rsidR="00AC2821" w:rsidRDefault="00E234C3" w:rsidP="00563CC7">
      <w:pPr>
        <w:rPr>
          <w:b/>
        </w:rPr>
      </w:pPr>
      <w:r w:rsidRPr="00F7190E">
        <w:rPr>
          <w:highlight w:val="lightGray"/>
        </w:rPr>
        <w:t>{</w:t>
      </w:r>
      <w:r w:rsidR="00442AC7" w:rsidRPr="00F7190E">
        <w:rPr>
          <w:highlight w:val="lightGray"/>
        </w:rPr>
        <w:t>%p</w:t>
      </w:r>
      <w:r w:rsidR="00CC2B9A" w:rsidRPr="00F7190E">
        <w:rPr>
          <w:highlight w:val="lightGray"/>
        </w:rPr>
        <w:t xml:space="preserve"> </w:t>
      </w:r>
      <w:r w:rsidR="00442AC7" w:rsidRPr="00F7190E">
        <w:rPr>
          <w:highlight w:val="lightGray"/>
        </w:rPr>
        <w:t xml:space="preserve">if </w:t>
      </w:r>
      <w:r w:rsidR="001056BA" w:rsidRPr="00F7190E">
        <w:rPr>
          <w:highlight w:val="lightGray"/>
        </w:rPr>
        <w:t>sh.</w:t>
      </w:r>
      <w:r w:rsidR="000C5739" w:rsidRPr="00F7190E">
        <w:rPr>
          <w:highlight w:val="lightGray"/>
        </w:rPr>
        <w:t>party_type</w:t>
      </w:r>
      <w:r w:rsidR="00EB7EAA" w:rsidRPr="00F7190E">
        <w:rPr>
          <w:highlight w:val="lightGray"/>
        </w:rPr>
        <w:t xml:space="preserve"> ==</w:t>
      </w:r>
      <w:r w:rsidR="00442AC7" w:rsidRPr="00F7190E">
        <w:rPr>
          <w:highlight w:val="lightGray"/>
        </w:rPr>
        <w:t xml:space="preserve"> "Corporation"</w:t>
      </w:r>
      <w:r w:rsidR="00995A90" w:rsidRPr="00F7190E">
        <w:rPr>
          <w:highlight w:val="lightGray"/>
        </w:rPr>
        <w:t xml:space="preserve"> or sh.</w:t>
      </w:r>
      <w:r w:rsidR="000C5739" w:rsidRPr="00F7190E">
        <w:rPr>
          <w:highlight w:val="lightGray"/>
        </w:rPr>
        <w:t>party_type</w:t>
      </w:r>
      <w:r w:rsidR="00995A90" w:rsidRPr="00F7190E">
        <w:rPr>
          <w:highlight w:val="lightGray"/>
        </w:rPr>
        <w:t xml:space="preserve"> == "Professional Corporation" or sh.</w:t>
      </w:r>
      <w:r w:rsidR="000C5739" w:rsidRPr="00F7190E">
        <w:rPr>
          <w:highlight w:val="lightGray"/>
        </w:rPr>
        <w:t>party_type</w:t>
      </w:r>
      <w:r w:rsidR="00995A90" w:rsidRPr="00F7190E">
        <w:rPr>
          <w:highlight w:val="lightGray"/>
        </w:rPr>
        <w:t xml:space="preserve"> == "Charity" </w:t>
      </w:r>
      <w:r w:rsidR="00442AC7" w:rsidRPr="00F7190E">
        <w:rPr>
          <w:highlight w:val="lightGray"/>
        </w:rPr>
        <w:t xml:space="preserve"> %</w:t>
      </w:r>
      <w:r w:rsidRPr="00F7190E">
        <w:rPr>
          <w:highlight w:val="lightGray"/>
        </w:rPr>
        <w:t>}</w:t>
      </w:r>
      <w:r w:rsidR="00F7190E" w:rsidRPr="00F7190E">
        <w:rPr>
          <w:highlight w:val="lightGray"/>
        </w:rPr>
        <w:t xml:space="preserve"> </w:t>
      </w:r>
      <w:r w:rsidR="00F7190E" w:rsidRPr="00F7190E">
        <w:rPr>
          <w:b/>
          <w:highlight w:val="lightGray"/>
        </w:rPr>
        <w:t>CORPORATION FORMAT</w:t>
      </w:r>
    </w:p>
    <w:p w14:paraId="23D333E2" w14:textId="4F6B8D6C" w:rsidR="00CF2C84" w:rsidRPr="00CF2C84" w:rsidRDefault="00CF2C84" w:rsidP="00563CC7">
      <w:pPr>
        <w:rPr>
          <w:b/>
        </w:rPr>
      </w:pPr>
      <w:r w:rsidRPr="00CF2C84">
        <w:rPr>
          <w:highlight w:val="magenta"/>
        </w:rPr>
        <w:t xml:space="preserve">{%p if sh.signers != [] %} </w:t>
      </w:r>
      <w:r w:rsidRPr="00CF2C84">
        <w:rPr>
          <w:b/>
          <w:highlight w:val="magenta"/>
        </w:rPr>
        <w:t>CORP</w:t>
      </w:r>
      <w:r>
        <w:rPr>
          <w:highlight w:val="magenta"/>
        </w:rPr>
        <w:t xml:space="preserve"> </w:t>
      </w:r>
      <w:r w:rsidRPr="00CF2C84">
        <w:rPr>
          <w:b/>
          <w:highlight w:val="magenta"/>
        </w:rPr>
        <w:t>SHAREHOLDER HAS SIGNERS</w:t>
      </w:r>
    </w:p>
    <w:p w14:paraId="4C15CB17" w14:textId="7B1D0845" w:rsidR="00CF2C84" w:rsidRPr="00332035" w:rsidRDefault="003E6A99" w:rsidP="00AC2821">
      <w:r w:rsidRPr="00F7190E">
        <w:rPr>
          <w:highlight w:val="lightGray"/>
        </w:rPr>
        <w:t xml:space="preserve">{%p for </w:t>
      </w:r>
      <w:r w:rsidR="00563CC7" w:rsidRPr="00F7190E">
        <w:rPr>
          <w:highlight w:val="lightGray"/>
        </w:rPr>
        <w:t>signer in sh.signers</w:t>
      </w:r>
      <w:r w:rsidRPr="00F7190E">
        <w:rPr>
          <w:highlight w:val="lightGray"/>
        </w:rPr>
        <w:t xml:space="preserve"> %}</w:t>
      </w:r>
    </w:p>
    <w:p w14:paraId="5A10646C" w14:textId="77777777" w:rsidR="00582A2E" w:rsidRPr="00332035" w:rsidRDefault="00582A2E" w:rsidP="00582A2E">
      <w:r w:rsidRPr="00332035">
        <w:t>{%p if sig_block_style == "Proxy" %}</w:t>
      </w:r>
    </w:p>
    <w:p w14:paraId="41E967CA" w14:textId="34005A7A" w:rsidR="00582A2E" w:rsidRPr="005430A3" w:rsidRDefault="00A25336" w:rsidP="00582A2E">
      <w:pPr>
        <w:rPr>
          <w:b/>
        </w:rPr>
      </w:pPr>
      <w:r w:rsidRPr="005430A3">
        <w:rPr>
          <w:highlight w:val="yellow"/>
        </w:rPr>
        <w:t>{%p if signer.signer_type == 'Person' %}</w:t>
      </w:r>
      <w:r w:rsidR="005430A3" w:rsidRPr="005430A3">
        <w:rPr>
          <w:highlight w:val="yellow"/>
        </w:rPr>
        <w:t xml:space="preserve"> </w:t>
      </w:r>
      <w:r w:rsidR="005430A3" w:rsidRPr="005430A3">
        <w:rPr>
          <w:b/>
          <w:highlight w:val="yellow"/>
        </w:rPr>
        <w:t>PERSON SIGNER</w:t>
      </w:r>
    </w:p>
    <w:p w14:paraId="06783FC8" w14:textId="77777777" w:rsidR="00A25336" w:rsidRPr="00332035" w:rsidRDefault="00A25336" w:rsidP="00582A2E"/>
    <w:tbl>
      <w:tblPr>
        <w:tblW w:w="0" w:type="auto"/>
        <w:tblLayout w:type="fixed"/>
        <w:tblCellMar>
          <w:left w:w="0" w:type="dxa"/>
          <w:right w:w="115" w:type="dxa"/>
        </w:tblCellMar>
        <w:tblLook w:val="0000" w:firstRow="0" w:lastRow="0" w:firstColumn="0" w:lastColumn="0" w:noHBand="0" w:noVBand="0"/>
      </w:tblPr>
      <w:tblGrid>
        <w:gridCol w:w="4320"/>
      </w:tblGrid>
      <w:tr w:rsidR="00240A6A" w:rsidRPr="00332035" w14:paraId="7E2D8541" w14:textId="77777777" w:rsidTr="003A7868">
        <w:trPr>
          <w:cantSplit/>
          <w:trHeight w:val="243"/>
        </w:trPr>
        <w:tc>
          <w:tcPr>
            <w:tcW w:w="4320" w:type="dxa"/>
            <w:tcBorders>
              <w:top w:val="nil"/>
              <w:left w:val="nil"/>
              <w:right w:val="nil"/>
            </w:tcBorders>
          </w:tcPr>
          <w:p w14:paraId="1EA36A30" w14:textId="77777777" w:rsidR="00240A6A" w:rsidRPr="00332035" w:rsidRDefault="00240A6A" w:rsidP="00610370">
            <w:pPr>
              <w:keepNext/>
              <w:keepLines/>
            </w:pPr>
          </w:p>
        </w:tc>
      </w:tr>
      <w:tr w:rsidR="00240A6A" w:rsidRPr="00332035" w14:paraId="49CA7337" w14:textId="77777777" w:rsidTr="003A7868">
        <w:trPr>
          <w:cantSplit/>
          <w:trHeight w:val="243"/>
        </w:trPr>
        <w:tc>
          <w:tcPr>
            <w:tcW w:w="4320" w:type="dxa"/>
            <w:tcBorders>
              <w:left w:val="nil"/>
              <w:bottom w:val="single" w:sz="4" w:space="0" w:color="auto"/>
              <w:right w:val="nil"/>
            </w:tcBorders>
          </w:tcPr>
          <w:p w14:paraId="7C043DF9" w14:textId="77777777" w:rsidR="00240A6A" w:rsidRPr="00332035" w:rsidRDefault="00240A6A" w:rsidP="00610370">
            <w:pPr>
              <w:keepNext/>
              <w:keepLines/>
            </w:pPr>
          </w:p>
        </w:tc>
      </w:tr>
      <w:tr w:rsidR="00240A6A" w:rsidRPr="00332035" w14:paraId="2D4B1007" w14:textId="77777777" w:rsidTr="003A7868">
        <w:trPr>
          <w:cantSplit/>
          <w:trHeight w:val="3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B1C1C5A" w14:textId="57FBE78F" w:rsidR="00240A6A" w:rsidRPr="00332035" w:rsidRDefault="00240A6A" w:rsidP="00303B1A">
            <w:pPr>
              <w:keepNext/>
              <w:keepLines/>
            </w:pPr>
            <w:r w:rsidRPr="003A7868">
              <w:t>{{signer.name|upper}}</w:t>
            </w:r>
            <w:r>
              <w:rPr>
                <w:b/>
              </w:rPr>
              <w:t xml:space="preserve"> </w:t>
            </w:r>
            <w:r w:rsidRPr="00332035">
              <w:t>as Proxy for</w:t>
            </w:r>
          </w:p>
          <w:p w14:paraId="00789725" w14:textId="77777777" w:rsidR="00240A6A" w:rsidRPr="00332035" w:rsidRDefault="00240A6A" w:rsidP="00303B1A">
            <w:pPr>
              <w:keepNext/>
              <w:keepLines/>
              <w:rPr>
                <w:b/>
              </w:rPr>
            </w:pPr>
            <w:r w:rsidRPr="00332035">
              <w:rPr>
                <w:b/>
              </w:rPr>
              <w:t>{{sh.full_name|upper}}</w:t>
            </w:r>
          </w:p>
        </w:tc>
      </w:tr>
    </w:tbl>
    <w:p w14:paraId="1DC41AD8" w14:textId="4FB70B1F" w:rsidR="00A25336" w:rsidRPr="005430A3" w:rsidRDefault="005430A3" w:rsidP="00582A2E">
      <w:pPr>
        <w:rPr>
          <w:b/>
        </w:rPr>
      </w:pPr>
      <w:r w:rsidRPr="005430A3">
        <w:rPr>
          <w:highlight w:val="yellow"/>
        </w:rPr>
        <w:t>{%p elif signer.signer_type == 'Entity'</w:t>
      </w:r>
      <w:r w:rsidR="00A25336" w:rsidRPr="005430A3">
        <w:rPr>
          <w:highlight w:val="yellow"/>
        </w:rPr>
        <w:t xml:space="preserve"> %}</w:t>
      </w:r>
      <w:r w:rsidRPr="005430A3">
        <w:rPr>
          <w:highlight w:val="yellow"/>
        </w:rPr>
        <w:t xml:space="preserve"> </w:t>
      </w:r>
      <w:r w:rsidRPr="005430A3">
        <w:rPr>
          <w:b/>
          <w:highlight w:val="yellow"/>
        </w:rPr>
        <w:t>ENTITY SIGNER</w:t>
      </w:r>
    </w:p>
    <w:p w14:paraId="5979180F" w14:textId="05212F82" w:rsidR="00F600BC" w:rsidRPr="005430A3" w:rsidRDefault="00F600BC" w:rsidP="00582A2E">
      <w:pPr>
        <w:rPr>
          <w:b/>
        </w:rPr>
      </w:pPr>
      <w:r w:rsidRPr="005430A3">
        <w:rPr>
          <w:highlight w:val="green"/>
        </w:rPr>
        <w:t>{%p if signer.sub_signers != [] %}</w:t>
      </w:r>
      <w:r w:rsidR="005430A3" w:rsidRPr="005430A3">
        <w:rPr>
          <w:highlight w:val="green"/>
        </w:rPr>
        <w:t xml:space="preserve"> </w:t>
      </w:r>
      <w:r w:rsidR="005430A3" w:rsidRPr="005430A3">
        <w:rPr>
          <w:b/>
          <w:highlight w:val="green"/>
        </w:rPr>
        <w:t>ENTITY SIGNER HAS SUB SIGNERS</w:t>
      </w:r>
    </w:p>
    <w:p w14:paraId="2A7D7343" w14:textId="77777777" w:rsidR="00A25336" w:rsidRDefault="00A25336" w:rsidP="00A25336">
      <w:r w:rsidRPr="005430A3">
        <w:rPr>
          <w:highlight w:val="green"/>
        </w:rPr>
        <w:t>{%p for sub in signer.sub_signers %}</w:t>
      </w:r>
    </w:p>
    <w:p w14:paraId="6DF2FA1E" w14:textId="0C4B0FD3" w:rsidR="00A25336" w:rsidRPr="005430A3" w:rsidRDefault="00F600BC" w:rsidP="00A25336">
      <w:pPr>
        <w:rPr>
          <w:b/>
        </w:rPr>
      </w:pPr>
      <w:r w:rsidRPr="005430A3">
        <w:rPr>
          <w:highlight w:val="cyan"/>
        </w:rPr>
        <w:t>{%p if sub.sub_signer_type == 'Person' %}</w:t>
      </w:r>
      <w:r w:rsidR="005430A3" w:rsidRPr="005430A3">
        <w:rPr>
          <w:highlight w:val="cyan"/>
        </w:rPr>
        <w:t xml:space="preserve"> </w:t>
      </w:r>
      <w:r w:rsidR="005430A3" w:rsidRPr="005430A3">
        <w:rPr>
          <w:b/>
          <w:highlight w:val="cyan"/>
        </w:rPr>
        <w:t>SUB SIGNER IS A PERSON</w:t>
      </w:r>
    </w:p>
    <w:p w14:paraId="5C7618BA" w14:textId="77777777" w:rsidR="00C4063A" w:rsidRDefault="00C4063A" w:rsidP="00582A2E">
      <w:pPr>
        <w:rPr>
          <w:highlight w:val="cyan"/>
        </w:rPr>
      </w:pPr>
    </w:p>
    <w:tbl>
      <w:tblPr>
        <w:tblW w:w="0" w:type="auto"/>
        <w:tblLayout w:type="fixed"/>
        <w:tblCellMar>
          <w:left w:w="0" w:type="dxa"/>
          <w:right w:w="115" w:type="dxa"/>
        </w:tblCellMar>
        <w:tblLook w:val="0000" w:firstRow="0" w:lastRow="0" w:firstColumn="0" w:lastColumn="0" w:noHBand="0" w:noVBand="0"/>
      </w:tblPr>
      <w:tblGrid>
        <w:gridCol w:w="4320"/>
      </w:tblGrid>
      <w:tr w:rsidR="00C4063A" w:rsidRPr="00332035" w14:paraId="24D2E9C7" w14:textId="77777777" w:rsidTr="00DE7E82">
        <w:trPr>
          <w:cantSplit/>
          <w:trHeight w:val="243"/>
        </w:trPr>
        <w:tc>
          <w:tcPr>
            <w:tcW w:w="4320" w:type="dxa"/>
            <w:tcBorders>
              <w:top w:val="nil"/>
              <w:left w:val="nil"/>
              <w:right w:val="nil"/>
            </w:tcBorders>
          </w:tcPr>
          <w:p w14:paraId="475862CB" w14:textId="1C8D3194" w:rsidR="00C4063A" w:rsidRPr="00332035" w:rsidRDefault="00C4063A" w:rsidP="00DE7E82">
            <w:pPr>
              <w:keepNext/>
              <w:keepLines/>
            </w:pPr>
            <w:r>
              <w:t>{%tr if sub.first %}</w:t>
            </w:r>
          </w:p>
        </w:tc>
      </w:tr>
      <w:tr w:rsidR="00C4063A" w:rsidRPr="00332035" w14:paraId="1FC5728E" w14:textId="77777777" w:rsidTr="00390BA8">
        <w:trPr>
          <w:cantSplit/>
        </w:trPr>
        <w:tc>
          <w:tcPr>
            <w:tcW w:w="4320" w:type="dxa"/>
            <w:tcBorders>
              <w:top w:val="nil"/>
              <w:left w:val="nil"/>
              <w:right w:val="nil"/>
            </w:tcBorders>
          </w:tcPr>
          <w:p w14:paraId="7B5C5212" w14:textId="511C1747" w:rsidR="00C4063A" w:rsidRPr="00C4063A" w:rsidRDefault="00C4063A" w:rsidP="00DE7E82">
            <w:pPr>
              <w:keepNext/>
              <w:keepLines/>
              <w:rPr>
                <w:b/>
              </w:rPr>
            </w:pPr>
            <w:r>
              <w:rPr>
                <w:b/>
              </w:rPr>
              <w:t>{{sh.full_name|upper}}</w:t>
            </w:r>
          </w:p>
        </w:tc>
      </w:tr>
      <w:tr w:rsidR="00C4063A" w:rsidRPr="00332035" w14:paraId="6288B8E1" w14:textId="77777777" w:rsidTr="00DE7E82">
        <w:trPr>
          <w:cantSplit/>
          <w:trHeight w:val="243"/>
        </w:trPr>
        <w:tc>
          <w:tcPr>
            <w:tcW w:w="4320" w:type="dxa"/>
            <w:tcBorders>
              <w:top w:val="nil"/>
              <w:left w:val="nil"/>
              <w:right w:val="nil"/>
            </w:tcBorders>
          </w:tcPr>
          <w:p w14:paraId="190150E2" w14:textId="24F3CB76" w:rsidR="00C4063A" w:rsidRPr="00332035" w:rsidRDefault="00C4063A" w:rsidP="00DE7E82">
            <w:pPr>
              <w:keepNext/>
              <w:keepLines/>
            </w:pPr>
            <w:r>
              <w:t>{%tr endif %}</w:t>
            </w:r>
          </w:p>
        </w:tc>
      </w:tr>
      <w:tr w:rsidR="00C4063A" w:rsidRPr="00332035" w14:paraId="4D6DEC7C" w14:textId="77777777" w:rsidTr="00DE7E82">
        <w:trPr>
          <w:cantSplit/>
          <w:trHeight w:val="243"/>
        </w:trPr>
        <w:tc>
          <w:tcPr>
            <w:tcW w:w="4320" w:type="dxa"/>
            <w:tcBorders>
              <w:top w:val="nil"/>
              <w:left w:val="nil"/>
              <w:right w:val="nil"/>
            </w:tcBorders>
          </w:tcPr>
          <w:p w14:paraId="5BCC733E" w14:textId="77777777" w:rsidR="00C4063A" w:rsidRPr="00332035" w:rsidRDefault="00C4063A" w:rsidP="00DE7E82">
            <w:pPr>
              <w:keepNext/>
              <w:keepLines/>
            </w:pPr>
          </w:p>
        </w:tc>
      </w:tr>
      <w:tr w:rsidR="00C4063A" w:rsidRPr="00332035" w14:paraId="29693641" w14:textId="77777777" w:rsidTr="00DE7E82">
        <w:trPr>
          <w:cantSplit/>
          <w:trHeight w:val="243"/>
        </w:trPr>
        <w:tc>
          <w:tcPr>
            <w:tcW w:w="4320" w:type="dxa"/>
            <w:tcBorders>
              <w:left w:val="nil"/>
              <w:bottom w:val="single" w:sz="4" w:space="0" w:color="auto"/>
              <w:right w:val="nil"/>
            </w:tcBorders>
          </w:tcPr>
          <w:p w14:paraId="0D163E85" w14:textId="77777777" w:rsidR="00C4063A" w:rsidRPr="00332035" w:rsidRDefault="00C4063A" w:rsidP="00DE7E82">
            <w:pPr>
              <w:keepNext/>
              <w:keepLines/>
            </w:pPr>
          </w:p>
        </w:tc>
      </w:tr>
      <w:tr w:rsidR="00C4063A" w:rsidRPr="00332035" w14:paraId="192B11B4" w14:textId="77777777" w:rsidTr="00DE7E82">
        <w:trPr>
          <w:cantSplit/>
          <w:trHeight w:val="3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4532F75" w14:textId="53825A01" w:rsidR="00C4063A" w:rsidRPr="00332035" w:rsidRDefault="00C4063A" w:rsidP="00DE7E82">
            <w:pPr>
              <w:keepNext/>
              <w:keepLines/>
            </w:pPr>
            <w:r w:rsidRPr="003A7868">
              <w:t>{{</w:t>
            </w:r>
            <w:r>
              <w:t>sub</w:t>
            </w:r>
            <w:r w:rsidRPr="003A7868">
              <w:t>.name|upper}}</w:t>
            </w:r>
            <w:r>
              <w:rPr>
                <w:b/>
              </w:rPr>
              <w:t xml:space="preserve"> </w:t>
            </w:r>
            <w:r w:rsidRPr="00332035">
              <w:t>as Proxy for</w:t>
            </w:r>
          </w:p>
          <w:p w14:paraId="46507F29" w14:textId="167C63F9" w:rsidR="00C4063A" w:rsidRPr="00C4063A" w:rsidRDefault="00C4063A" w:rsidP="00C4063A">
            <w:pPr>
              <w:keepNext/>
              <w:keepLines/>
            </w:pPr>
            <w:r w:rsidRPr="00C4063A">
              <w:t>{{signer.name|upper}}</w:t>
            </w:r>
          </w:p>
        </w:tc>
      </w:tr>
    </w:tbl>
    <w:p w14:paraId="06ED305F" w14:textId="25BFBD5E" w:rsidR="00F600BC" w:rsidRPr="005430A3" w:rsidRDefault="005430A3" w:rsidP="00582A2E">
      <w:pPr>
        <w:rPr>
          <w:b/>
        </w:rPr>
      </w:pPr>
      <w:r w:rsidRPr="005430A3">
        <w:rPr>
          <w:highlight w:val="cyan"/>
        </w:rPr>
        <w:t>{%p elif sub.</w:t>
      </w:r>
      <w:r w:rsidR="00B62564">
        <w:rPr>
          <w:highlight w:val="cyan"/>
        </w:rPr>
        <w:t>sub_signer_type == 'Entity'</w:t>
      </w:r>
      <w:r w:rsidRPr="005430A3">
        <w:rPr>
          <w:highlight w:val="cyan"/>
        </w:rPr>
        <w:t xml:space="preserve"> </w:t>
      </w:r>
      <w:r w:rsidR="00F600BC" w:rsidRPr="005430A3">
        <w:rPr>
          <w:highlight w:val="cyan"/>
        </w:rPr>
        <w:t>%}</w:t>
      </w:r>
      <w:r w:rsidRPr="005430A3">
        <w:rPr>
          <w:highlight w:val="cyan"/>
        </w:rPr>
        <w:t xml:space="preserve"> </w:t>
      </w:r>
      <w:r w:rsidRPr="005430A3">
        <w:rPr>
          <w:b/>
          <w:highlight w:val="cyan"/>
        </w:rPr>
        <w:t>SUB SIGNER IS AN ENTITY</w:t>
      </w:r>
    </w:p>
    <w:p w14:paraId="3D14020D" w14:textId="77777777" w:rsidR="00C4063A" w:rsidRDefault="00C4063A" w:rsidP="00582A2E">
      <w:pPr>
        <w:rPr>
          <w:highlight w:val="cyan"/>
        </w:rPr>
      </w:pPr>
    </w:p>
    <w:tbl>
      <w:tblPr>
        <w:tblW w:w="0" w:type="auto"/>
        <w:tblLayout w:type="fixed"/>
        <w:tblCellMar>
          <w:left w:w="0" w:type="dxa"/>
          <w:right w:w="115" w:type="dxa"/>
        </w:tblCellMar>
        <w:tblLook w:val="0000" w:firstRow="0" w:lastRow="0" w:firstColumn="0" w:lastColumn="0" w:noHBand="0" w:noVBand="0"/>
      </w:tblPr>
      <w:tblGrid>
        <w:gridCol w:w="4320"/>
      </w:tblGrid>
      <w:tr w:rsidR="00C4063A" w:rsidRPr="00332035" w14:paraId="1499666B" w14:textId="77777777" w:rsidTr="00390BA8">
        <w:trPr>
          <w:cantSplit/>
        </w:trPr>
        <w:tc>
          <w:tcPr>
            <w:tcW w:w="4320" w:type="dxa"/>
            <w:tcBorders>
              <w:top w:val="nil"/>
              <w:left w:val="nil"/>
              <w:right w:val="nil"/>
            </w:tcBorders>
          </w:tcPr>
          <w:p w14:paraId="7C2AE4D3" w14:textId="17FC3879" w:rsidR="00C4063A" w:rsidRPr="00332035" w:rsidRDefault="00C4063A" w:rsidP="00DE7E82">
            <w:pPr>
              <w:keepNext/>
              <w:keepLines/>
            </w:pPr>
            <w:r>
              <w:t>{{signer.name}}</w:t>
            </w:r>
          </w:p>
        </w:tc>
      </w:tr>
      <w:tr w:rsidR="00C4063A" w:rsidRPr="00332035" w14:paraId="36B1D971" w14:textId="77777777" w:rsidTr="00DE7E82">
        <w:trPr>
          <w:cantSplit/>
          <w:trHeight w:val="243"/>
        </w:trPr>
        <w:tc>
          <w:tcPr>
            <w:tcW w:w="4320" w:type="dxa"/>
            <w:tcBorders>
              <w:top w:val="nil"/>
              <w:left w:val="nil"/>
              <w:right w:val="nil"/>
            </w:tcBorders>
          </w:tcPr>
          <w:p w14:paraId="5832FA1C" w14:textId="3A80D136" w:rsidR="00C4063A" w:rsidRPr="00332035" w:rsidRDefault="00C4063A" w:rsidP="00DE7E82">
            <w:pPr>
              <w:keepNext/>
              <w:keepLines/>
            </w:pPr>
          </w:p>
        </w:tc>
      </w:tr>
      <w:tr w:rsidR="00C4063A" w:rsidRPr="00332035" w14:paraId="04D9D8E7" w14:textId="77777777" w:rsidTr="00DE7E82">
        <w:trPr>
          <w:cantSplit/>
          <w:trHeight w:val="243"/>
        </w:trPr>
        <w:tc>
          <w:tcPr>
            <w:tcW w:w="4320" w:type="dxa"/>
            <w:tcBorders>
              <w:top w:val="nil"/>
              <w:left w:val="nil"/>
              <w:right w:val="nil"/>
            </w:tcBorders>
          </w:tcPr>
          <w:p w14:paraId="5FEF92A6" w14:textId="77777777" w:rsidR="00C4063A" w:rsidRPr="00332035" w:rsidRDefault="00C4063A" w:rsidP="00DE7E82">
            <w:pPr>
              <w:keepNext/>
              <w:keepLines/>
            </w:pPr>
          </w:p>
        </w:tc>
      </w:tr>
      <w:tr w:rsidR="00C4063A" w:rsidRPr="00332035" w14:paraId="4D6A72A3" w14:textId="77777777" w:rsidTr="00DE7E82">
        <w:trPr>
          <w:cantSplit/>
          <w:trHeight w:val="243"/>
        </w:trPr>
        <w:tc>
          <w:tcPr>
            <w:tcW w:w="4320" w:type="dxa"/>
            <w:tcBorders>
              <w:left w:val="nil"/>
              <w:bottom w:val="single" w:sz="4" w:space="0" w:color="auto"/>
              <w:right w:val="nil"/>
            </w:tcBorders>
          </w:tcPr>
          <w:p w14:paraId="3462CD4A" w14:textId="77777777" w:rsidR="00C4063A" w:rsidRPr="00332035" w:rsidRDefault="00C4063A" w:rsidP="00DE7E82">
            <w:pPr>
              <w:keepNext/>
              <w:keepLines/>
            </w:pPr>
          </w:p>
        </w:tc>
      </w:tr>
      <w:tr w:rsidR="00C4063A" w:rsidRPr="00332035" w14:paraId="53CE1C57" w14:textId="77777777" w:rsidTr="00DE7E82">
        <w:trPr>
          <w:cantSplit/>
          <w:trHeight w:val="3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7BCC07E" w14:textId="665CB5FE" w:rsidR="00C4063A" w:rsidRPr="00332035" w:rsidRDefault="00B75B46" w:rsidP="00B75B46">
            <w:pPr>
              <w:keepNext/>
              <w:keepLines/>
              <w:tabs>
                <w:tab w:val="right" w:pos="4205"/>
              </w:tabs>
            </w:pPr>
            <w:r>
              <w:t>Name:</w:t>
            </w:r>
            <w:r>
              <w:tab/>
            </w:r>
            <w:r w:rsidR="00C4063A" w:rsidRPr="00332035">
              <w:t>as Proxy for</w:t>
            </w:r>
          </w:p>
          <w:p w14:paraId="6F315D1D" w14:textId="595BBCFE" w:rsidR="00C4063A" w:rsidRPr="00C4063A" w:rsidRDefault="00C4063A" w:rsidP="00B75B46">
            <w:pPr>
              <w:keepNext/>
              <w:keepLines/>
            </w:pPr>
            <w:r w:rsidRPr="00C4063A">
              <w:t>{{</w:t>
            </w:r>
            <w:r w:rsidR="00B75B46">
              <w:t>sub</w:t>
            </w:r>
            <w:r w:rsidRPr="00C4063A">
              <w:t>.name|upper}}</w:t>
            </w:r>
          </w:p>
        </w:tc>
      </w:tr>
    </w:tbl>
    <w:p w14:paraId="33C1B954" w14:textId="15415882" w:rsidR="00F600BC" w:rsidRDefault="00F600BC" w:rsidP="00582A2E">
      <w:r w:rsidRPr="005430A3">
        <w:rPr>
          <w:highlight w:val="cyan"/>
        </w:rPr>
        <w:t>{%p endif %}</w:t>
      </w:r>
    </w:p>
    <w:p w14:paraId="02CEE37B" w14:textId="7C8C4055" w:rsidR="00A25336" w:rsidRDefault="00A25336" w:rsidP="00582A2E">
      <w:r w:rsidRPr="005430A3">
        <w:rPr>
          <w:highlight w:val="green"/>
        </w:rPr>
        <w:t>{%p endfor %}</w:t>
      </w:r>
    </w:p>
    <w:p w14:paraId="06E97944" w14:textId="5D046F5F" w:rsidR="00F600BC" w:rsidRPr="005430A3" w:rsidRDefault="005430A3" w:rsidP="00582A2E">
      <w:pPr>
        <w:rPr>
          <w:b/>
        </w:rPr>
      </w:pPr>
      <w:r w:rsidRPr="005430A3">
        <w:rPr>
          <w:highlight w:val="green"/>
        </w:rPr>
        <w:t>{%p elif signer.sub_signers == []</w:t>
      </w:r>
      <w:r w:rsidR="00F600BC" w:rsidRPr="005430A3">
        <w:rPr>
          <w:highlight w:val="green"/>
        </w:rPr>
        <w:t xml:space="preserve"> %}</w:t>
      </w:r>
      <w:r w:rsidRPr="005430A3">
        <w:rPr>
          <w:highlight w:val="green"/>
        </w:rPr>
        <w:t xml:space="preserve"> </w:t>
      </w:r>
      <w:r w:rsidRPr="005430A3">
        <w:rPr>
          <w:b/>
          <w:highlight w:val="green"/>
        </w:rPr>
        <w:t>ENTITY SIGNER HAS NO SUB SIGNERS</w:t>
      </w:r>
    </w:p>
    <w:p w14:paraId="07D5055E" w14:textId="77777777" w:rsidR="00FB6A9F" w:rsidRDefault="00FB6A9F" w:rsidP="00582A2E">
      <w:pPr>
        <w:rPr>
          <w:highlight w:val="green"/>
        </w:rPr>
      </w:pPr>
    </w:p>
    <w:tbl>
      <w:tblPr>
        <w:tblW w:w="0" w:type="auto"/>
        <w:tblLayout w:type="fixed"/>
        <w:tblCellMar>
          <w:left w:w="0" w:type="dxa"/>
          <w:right w:w="115" w:type="dxa"/>
        </w:tblCellMar>
        <w:tblLook w:val="0000" w:firstRow="0" w:lastRow="0" w:firstColumn="0" w:lastColumn="0" w:noHBand="0" w:noVBand="0"/>
      </w:tblPr>
      <w:tblGrid>
        <w:gridCol w:w="4320"/>
      </w:tblGrid>
      <w:tr w:rsidR="00FB6A9F" w:rsidRPr="00332035" w14:paraId="525CEF40" w14:textId="77777777" w:rsidTr="00390BA8">
        <w:trPr>
          <w:cantSplit/>
        </w:trPr>
        <w:tc>
          <w:tcPr>
            <w:tcW w:w="4320" w:type="dxa"/>
            <w:tcBorders>
              <w:top w:val="nil"/>
              <w:left w:val="nil"/>
              <w:right w:val="nil"/>
            </w:tcBorders>
          </w:tcPr>
          <w:p w14:paraId="1431B798" w14:textId="7C5F6E7A" w:rsidR="00FB6A9F" w:rsidRPr="00FB6A9F" w:rsidRDefault="00FB6A9F" w:rsidP="00DE7E82">
            <w:pPr>
              <w:keepNext/>
              <w:keepLines/>
              <w:rPr>
                <w:b/>
              </w:rPr>
            </w:pPr>
            <w:r>
              <w:rPr>
                <w:b/>
              </w:rPr>
              <w:t>{{sh.full_name|upper}}</w:t>
            </w:r>
          </w:p>
        </w:tc>
      </w:tr>
      <w:tr w:rsidR="00FB6A9F" w:rsidRPr="00332035" w14:paraId="605C4D08" w14:textId="77777777" w:rsidTr="00DE7E82">
        <w:trPr>
          <w:cantSplit/>
          <w:trHeight w:val="243"/>
        </w:trPr>
        <w:tc>
          <w:tcPr>
            <w:tcW w:w="4320" w:type="dxa"/>
            <w:tcBorders>
              <w:top w:val="nil"/>
              <w:left w:val="nil"/>
              <w:right w:val="nil"/>
            </w:tcBorders>
          </w:tcPr>
          <w:p w14:paraId="52534A75" w14:textId="77777777" w:rsidR="00FB6A9F" w:rsidRPr="00332035" w:rsidRDefault="00FB6A9F" w:rsidP="00DE7E82">
            <w:pPr>
              <w:keepNext/>
              <w:keepLines/>
            </w:pPr>
          </w:p>
        </w:tc>
      </w:tr>
      <w:tr w:rsidR="00FB6A9F" w:rsidRPr="00332035" w14:paraId="4A4B2949" w14:textId="77777777" w:rsidTr="00DE7E82">
        <w:trPr>
          <w:cantSplit/>
          <w:trHeight w:val="243"/>
        </w:trPr>
        <w:tc>
          <w:tcPr>
            <w:tcW w:w="4320" w:type="dxa"/>
            <w:tcBorders>
              <w:top w:val="nil"/>
              <w:left w:val="nil"/>
              <w:right w:val="nil"/>
            </w:tcBorders>
          </w:tcPr>
          <w:p w14:paraId="500426A3" w14:textId="77777777" w:rsidR="00FB6A9F" w:rsidRPr="00332035" w:rsidRDefault="00FB6A9F" w:rsidP="00DE7E82">
            <w:pPr>
              <w:keepNext/>
              <w:keepLines/>
            </w:pPr>
          </w:p>
        </w:tc>
      </w:tr>
      <w:tr w:rsidR="00FB6A9F" w:rsidRPr="00332035" w14:paraId="63091958" w14:textId="77777777" w:rsidTr="00DE7E82">
        <w:trPr>
          <w:cantSplit/>
          <w:trHeight w:val="243"/>
        </w:trPr>
        <w:tc>
          <w:tcPr>
            <w:tcW w:w="4320" w:type="dxa"/>
            <w:tcBorders>
              <w:left w:val="nil"/>
              <w:bottom w:val="single" w:sz="4" w:space="0" w:color="auto"/>
              <w:right w:val="nil"/>
            </w:tcBorders>
          </w:tcPr>
          <w:p w14:paraId="407BA8D7" w14:textId="77777777" w:rsidR="00FB6A9F" w:rsidRPr="00332035" w:rsidRDefault="00FB6A9F" w:rsidP="00DE7E82">
            <w:pPr>
              <w:keepNext/>
              <w:keepLines/>
            </w:pPr>
          </w:p>
        </w:tc>
      </w:tr>
      <w:tr w:rsidR="00FB6A9F" w:rsidRPr="00332035" w14:paraId="01B34BC9" w14:textId="77777777" w:rsidTr="00DE7E82">
        <w:trPr>
          <w:cantSplit/>
          <w:trHeight w:val="3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F1E2B9E" w14:textId="66093A56" w:rsidR="00FB6A9F" w:rsidRPr="00332035" w:rsidRDefault="00FB6A9F" w:rsidP="00DE7E82">
            <w:pPr>
              <w:keepNext/>
              <w:keepLines/>
              <w:tabs>
                <w:tab w:val="right" w:pos="4205"/>
              </w:tabs>
            </w:pPr>
            <w:r>
              <w:t>Name:</w:t>
            </w:r>
            <w:r>
              <w:tab/>
            </w:r>
            <w:r w:rsidRPr="00332035">
              <w:t>as Proxy for</w:t>
            </w:r>
          </w:p>
          <w:p w14:paraId="737C46C1" w14:textId="7CB5A0A4" w:rsidR="00FB6A9F" w:rsidRPr="00C4063A" w:rsidRDefault="00FB6A9F" w:rsidP="00FB6A9F">
            <w:pPr>
              <w:keepNext/>
              <w:keepLines/>
            </w:pPr>
            <w:r w:rsidRPr="00C4063A">
              <w:t>{{</w:t>
            </w:r>
            <w:r>
              <w:t>signer</w:t>
            </w:r>
            <w:r w:rsidRPr="00C4063A">
              <w:t>.name|upper}}</w:t>
            </w:r>
          </w:p>
        </w:tc>
      </w:tr>
    </w:tbl>
    <w:p w14:paraId="72827C8E" w14:textId="2520EFAF" w:rsidR="00F600BC" w:rsidRDefault="00F600BC" w:rsidP="00582A2E">
      <w:r w:rsidRPr="005430A3">
        <w:rPr>
          <w:highlight w:val="green"/>
        </w:rPr>
        <w:t>{%p endif %}</w:t>
      </w:r>
    </w:p>
    <w:p w14:paraId="07CE9E0F" w14:textId="1C9254F5" w:rsidR="005430A3" w:rsidRDefault="00A25336" w:rsidP="00582A2E">
      <w:r w:rsidRPr="005430A3">
        <w:rPr>
          <w:highlight w:val="yellow"/>
        </w:rPr>
        <w:t>{%p endif %}</w:t>
      </w:r>
    </w:p>
    <w:p w14:paraId="33B2AF1E" w14:textId="77777777" w:rsidR="00582A2E" w:rsidRPr="00332035" w:rsidRDefault="00582A2E" w:rsidP="00582A2E">
      <w:r w:rsidRPr="00332035">
        <w:t>{%p else %}</w:t>
      </w:r>
    </w:p>
    <w:p w14:paraId="3A526CDF" w14:textId="77777777" w:rsidR="00F7190E" w:rsidRPr="005430A3" w:rsidRDefault="00F7190E" w:rsidP="00F7190E">
      <w:pPr>
        <w:rPr>
          <w:b/>
        </w:rPr>
      </w:pPr>
      <w:r w:rsidRPr="005430A3">
        <w:rPr>
          <w:highlight w:val="yellow"/>
        </w:rPr>
        <w:t xml:space="preserve">{%p if signer.signer_type == 'Person' %} </w:t>
      </w:r>
      <w:r w:rsidRPr="005430A3">
        <w:rPr>
          <w:b/>
          <w:highlight w:val="yellow"/>
        </w:rPr>
        <w:t>PERSON SIGNER</w:t>
      </w:r>
    </w:p>
    <w:p w14:paraId="35E6972F" w14:textId="77777777" w:rsidR="009174E4" w:rsidRDefault="009174E4" w:rsidP="00F7190E">
      <w:pPr>
        <w:rPr>
          <w:highlight w:val="yellow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3870"/>
      </w:tblGrid>
      <w:tr w:rsidR="009174E4" w:rsidRPr="00332035" w14:paraId="724520AD" w14:textId="77777777" w:rsidTr="00DE7E82">
        <w:trPr>
          <w:cantSplit/>
          <w:trHeight w:val="180"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156F84C4" w14:textId="6E9503DA" w:rsidR="009174E4" w:rsidRPr="001D201B" w:rsidRDefault="009174E4" w:rsidP="00DE7E82">
            <w:pPr>
              <w:keepNext/>
              <w:keepLines/>
            </w:pPr>
            <w:r>
              <w:t>{%tr if signer.first %}</w:t>
            </w:r>
          </w:p>
        </w:tc>
      </w:tr>
      <w:tr w:rsidR="009174E4" w:rsidRPr="00332035" w14:paraId="128271FA" w14:textId="77777777" w:rsidTr="00390BA8">
        <w:trPr>
          <w:cantSplit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1D564ADB" w14:textId="63C99537" w:rsidR="009174E4" w:rsidRPr="00A80C72" w:rsidRDefault="00A80C72" w:rsidP="00DE7E82">
            <w:pPr>
              <w:keepNext/>
              <w:keepLines/>
              <w:rPr>
                <w:b/>
              </w:rPr>
            </w:pPr>
            <w:r>
              <w:rPr>
                <w:b/>
              </w:rPr>
              <w:t>{{sh.full_name|upper}}</w:t>
            </w:r>
          </w:p>
        </w:tc>
      </w:tr>
      <w:tr w:rsidR="00CB263F" w:rsidRPr="00332035" w14:paraId="035B6C9A" w14:textId="77777777" w:rsidTr="00AC3406">
        <w:trPr>
          <w:cantSplit/>
          <w:trHeight w:val="180"/>
        </w:trPr>
        <w:tc>
          <w:tcPr>
            <w:tcW w:w="450" w:type="dxa"/>
            <w:tcBorders>
              <w:left w:val="nil"/>
              <w:right w:val="nil"/>
            </w:tcBorders>
          </w:tcPr>
          <w:p w14:paraId="78057E07" w14:textId="77777777" w:rsidR="00CB263F" w:rsidRDefault="00CB263F" w:rsidP="00DE7E82">
            <w:pPr>
              <w:keepNext/>
              <w:keepLines/>
              <w:rPr>
                <w:b/>
              </w:rPr>
            </w:pP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295029AC" w14:textId="0C9CD78A" w:rsidR="00CB263F" w:rsidRDefault="00CB263F" w:rsidP="00DE7E82">
            <w:pPr>
              <w:keepNext/>
              <w:keepLines/>
              <w:rPr>
                <w:b/>
              </w:rPr>
            </w:pPr>
          </w:p>
        </w:tc>
      </w:tr>
      <w:tr w:rsidR="009174E4" w:rsidRPr="00332035" w14:paraId="209BE33B" w14:textId="77777777" w:rsidTr="00DE7E82">
        <w:trPr>
          <w:cantSplit/>
          <w:trHeight w:val="180"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5F38C9A0" w14:textId="4FBA59CF" w:rsidR="009174E4" w:rsidRPr="001D201B" w:rsidRDefault="009174E4" w:rsidP="00DE7E82">
            <w:pPr>
              <w:keepNext/>
              <w:keepLines/>
            </w:pPr>
            <w:r>
              <w:t>{%tr endif %}</w:t>
            </w:r>
          </w:p>
        </w:tc>
      </w:tr>
      <w:tr w:rsidR="009174E4" w:rsidRPr="00332035" w14:paraId="53C8FEAD" w14:textId="77777777" w:rsidTr="00AC3406">
        <w:trPr>
          <w:cantSplit/>
          <w:trHeight w:val="180"/>
        </w:trPr>
        <w:tc>
          <w:tcPr>
            <w:tcW w:w="450" w:type="dxa"/>
            <w:tcBorders>
              <w:left w:val="nil"/>
              <w:right w:val="nil"/>
            </w:tcBorders>
          </w:tcPr>
          <w:p w14:paraId="3999DFEB" w14:textId="77777777" w:rsidR="009174E4" w:rsidRPr="00332035" w:rsidRDefault="009174E4" w:rsidP="00DE7E82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5F301CAD" w14:textId="77777777" w:rsidR="009174E4" w:rsidRPr="00332035" w:rsidRDefault="009174E4" w:rsidP="00DE7E82">
            <w:pPr>
              <w:keepNext/>
              <w:keepLines/>
            </w:pPr>
          </w:p>
        </w:tc>
      </w:tr>
      <w:tr w:rsidR="009174E4" w:rsidRPr="00332035" w14:paraId="4D75997B" w14:textId="77777777" w:rsidTr="00AC3406">
        <w:trPr>
          <w:cantSplit/>
          <w:trHeight w:val="198"/>
        </w:trPr>
        <w:tc>
          <w:tcPr>
            <w:tcW w:w="450" w:type="dxa"/>
            <w:tcBorders>
              <w:left w:val="nil"/>
              <w:right w:val="nil"/>
            </w:tcBorders>
          </w:tcPr>
          <w:p w14:paraId="60DF06EA" w14:textId="77777777" w:rsidR="009174E4" w:rsidRPr="00332035" w:rsidRDefault="009174E4" w:rsidP="00DE7E82">
            <w:pPr>
              <w:keepNext/>
              <w:keepLines/>
            </w:pPr>
            <w:r w:rsidRPr="00332035">
              <w:t>Per:</w:t>
            </w: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67193791" w14:textId="77777777" w:rsidR="009174E4" w:rsidRPr="00332035" w:rsidRDefault="009174E4" w:rsidP="00DE7E82">
            <w:pPr>
              <w:keepNext/>
              <w:keepLines/>
            </w:pPr>
          </w:p>
        </w:tc>
      </w:tr>
      <w:tr w:rsidR="009174E4" w:rsidRPr="00332035" w14:paraId="6209D425" w14:textId="77777777" w:rsidTr="00AC3406">
        <w:trPr>
          <w:cantSplit/>
          <w:trHeight w:val="197"/>
        </w:trPr>
        <w:tc>
          <w:tcPr>
            <w:tcW w:w="450" w:type="dxa"/>
            <w:tcBorders>
              <w:left w:val="nil"/>
              <w:right w:val="nil"/>
            </w:tcBorders>
          </w:tcPr>
          <w:p w14:paraId="338DDB6D" w14:textId="77777777" w:rsidR="009174E4" w:rsidRPr="00332035" w:rsidRDefault="009174E4" w:rsidP="00DE7E82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top w:val="single" w:sz="4" w:space="0" w:color="auto"/>
              <w:left w:val="nil"/>
              <w:right w:val="nil"/>
            </w:tcBorders>
          </w:tcPr>
          <w:p w14:paraId="6427B2F9" w14:textId="4EED9170" w:rsidR="009174E4" w:rsidRPr="001D201B" w:rsidRDefault="00CB263F" w:rsidP="00DE7E82">
            <w:pPr>
              <w:keepNext/>
              <w:keepLines/>
            </w:pPr>
            <w:r>
              <w:t>{{signer.name|upper}}</w:t>
            </w:r>
          </w:p>
        </w:tc>
      </w:tr>
    </w:tbl>
    <w:p w14:paraId="41DF922E" w14:textId="77777777" w:rsidR="00F7190E" w:rsidRPr="005430A3" w:rsidRDefault="00F7190E" w:rsidP="00F7190E">
      <w:pPr>
        <w:rPr>
          <w:b/>
        </w:rPr>
      </w:pPr>
      <w:r w:rsidRPr="005430A3">
        <w:rPr>
          <w:highlight w:val="yellow"/>
        </w:rPr>
        <w:t xml:space="preserve">{%p elif signer.signer_type == 'Entity' %} </w:t>
      </w:r>
      <w:r w:rsidRPr="005430A3">
        <w:rPr>
          <w:b/>
          <w:highlight w:val="yellow"/>
        </w:rPr>
        <w:t>ENTITY SIGNER</w:t>
      </w:r>
    </w:p>
    <w:p w14:paraId="38F7B7C4" w14:textId="77777777" w:rsidR="00F7190E" w:rsidRPr="005430A3" w:rsidRDefault="00F7190E" w:rsidP="00F7190E">
      <w:pPr>
        <w:rPr>
          <w:b/>
        </w:rPr>
      </w:pPr>
      <w:r w:rsidRPr="005430A3">
        <w:rPr>
          <w:highlight w:val="green"/>
        </w:rPr>
        <w:lastRenderedPageBreak/>
        <w:t xml:space="preserve">{%p if signer.sub_signers != [] %} </w:t>
      </w:r>
      <w:r w:rsidRPr="005430A3">
        <w:rPr>
          <w:b/>
          <w:highlight w:val="green"/>
        </w:rPr>
        <w:t>ENTITY SIGNER HAS SUB SIGNERS</w:t>
      </w:r>
    </w:p>
    <w:p w14:paraId="1251B7DE" w14:textId="77777777" w:rsidR="00F7190E" w:rsidRDefault="00F7190E" w:rsidP="00F7190E">
      <w:r w:rsidRPr="005430A3">
        <w:rPr>
          <w:highlight w:val="green"/>
        </w:rPr>
        <w:t>{%p for sub in signer.sub_signers %}</w:t>
      </w:r>
    </w:p>
    <w:p w14:paraId="64077512" w14:textId="77777777" w:rsidR="00F7190E" w:rsidRPr="005430A3" w:rsidRDefault="00F7190E" w:rsidP="00F7190E">
      <w:pPr>
        <w:rPr>
          <w:b/>
        </w:rPr>
      </w:pPr>
      <w:r w:rsidRPr="005430A3">
        <w:rPr>
          <w:highlight w:val="cyan"/>
        </w:rPr>
        <w:t xml:space="preserve">{%p if sub.sub_signer_type == 'Person' %} </w:t>
      </w:r>
      <w:r w:rsidRPr="005430A3">
        <w:rPr>
          <w:b/>
          <w:highlight w:val="cyan"/>
        </w:rPr>
        <w:t>SUB SIGNER IS A PERSON</w:t>
      </w:r>
    </w:p>
    <w:p w14:paraId="4C21493A" w14:textId="77777777" w:rsidR="00897F97" w:rsidRDefault="00897F97" w:rsidP="00F7190E">
      <w:pPr>
        <w:rPr>
          <w:highlight w:val="cy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3870"/>
      </w:tblGrid>
      <w:tr w:rsidR="00897F97" w:rsidRPr="00332035" w14:paraId="75EEFD22" w14:textId="77777777" w:rsidTr="00DE7E82">
        <w:trPr>
          <w:cantSplit/>
          <w:trHeight w:val="180"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77438FC2" w14:textId="02DCD383" w:rsidR="00897F97" w:rsidRPr="001D201B" w:rsidRDefault="00897F97" w:rsidP="000B526E">
            <w:pPr>
              <w:keepNext/>
              <w:keepLines/>
            </w:pPr>
            <w:r>
              <w:t xml:space="preserve">{%tr if </w:t>
            </w:r>
            <w:r w:rsidR="000B526E">
              <w:t>sub</w:t>
            </w:r>
            <w:r>
              <w:t>.first %}</w:t>
            </w:r>
          </w:p>
        </w:tc>
      </w:tr>
      <w:tr w:rsidR="00897F97" w:rsidRPr="00332035" w14:paraId="6D2B30E6" w14:textId="77777777" w:rsidTr="00390BA8">
        <w:trPr>
          <w:cantSplit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6C7204B3" w14:textId="7B95A388" w:rsidR="00897F97" w:rsidRPr="00897F97" w:rsidRDefault="00897F97" w:rsidP="00DE7E82">
            <w:pPr>
              <w:keepNext/>
              <w:keepLines/>
            </w:pPr>
            <w:r>
              <w:t>{{signer.name|upper}}</w:t>
            </w:r>
          </w:p>
        </w:tc>
      </w:tr>
      <w:tr w:rsidR="00897F97" w:rsidRPr="00332035" w14:paraId="58C0A517" w14:textId="77777777" w:rsidTr="00AC3406">
        <w:trPr>
          <w:cantSplit/>
          <w:trHeight w:val="180"/>
        </w:trPr>
        <w:tc>
          <w:tcPr>
            <w:tcW w:w="450" w:type="dxa"/>
            <w:tcBorders>
              <w:left w:val="nil"/>
              <w:right w:val="nil"/>
            </w:tcBorders>
          </w:tcPr>
          <w:p w14:paraId="2CFFDAB9" w14:textId="77777777" w:rsidR="00897F97" w:rsidRDefault="00897F97" w:rsidP="00DE7E82">
            <w:pPr>
              <w:keepNext/>
              <w:keepLines/>
              <w:rPr>
                <w:b/>
              </w:rPr>
            </w:pP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6E76A5B9" w14:textId="77777777" w:rsidR="00897F97" w:rsidRDefault="00897F97" w:rsidP="00DE7E82">
            <w:pPr>
              <w:keepNext/>
              <w:keepLines/>
              <w:rPr>
                <w:b/>
              </w:rPr>
            </w:pPr>
          </w:p>
        </w:tc>
      </w:tr>
      <w:tr w:rsidR="00897F97" w:rsidRPr="00332035" w14:paraId="5EB98014" w14:textId="77777777" w:rsidTr="00DE7E82">
        <w:trPr>
          <w:cantSplit/>
          <w:trHeight w:val="180"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718A38FF" w14:textId="77777777" w:rsidR="00897F97" w:rsidRPr="001D201B" w:rsidRDefault="00897F97" w:rsidP="00DE7E82">
            <w:pPr>
              <w:keepNext/>
              <w:keepLines/>
            </w:pPr>
            <w:r>
              <w:t>{%tr endif %}</w:t>
            </w:r>
          </w:p>
        </w:tc>
      </w:tr>
      <w:tr w:rsidR="00897F97" w:rsidRPr="00332035" w14:paraId="496D19A3" w14:textId="77777777" w:rsidTr="00AC3406">
        <w:trPr>
          <w:cantSplit/>
          <w:trHeight w:val="180"/>
        </w:trPr>
        <w:tc>
          <w:tcPr>
            <w:tcW w:w="450" w:type="dxa"/>
            <w:tcBorders>
              <w:left w:val="nil"/>
              <w:right w:val="nil"/>
            </w:tcBorders>
          </w:tcPr>
          <w:p w14:paraId="0D735968" w14:textId="77777777" w:rsidR="00897F97" w:rsidRPr="00332035" w:rsidRDefault="00897F97" w:rsidP="00DE7E82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1D39B1F7" w14:textId="77777777" w:rsidR="00897F97" w:rsidRPr="00332035" w:rsidRDefault="00897F97" w:rsidP="00DE7E82">
            <w:pPr>
              <w:keepNext/>
              <w:keepLines/>
            </w:pPr>
          </w:p>
        </w:tc>
      </w:tr>
      <w:tr w:rsidR="00897F97" w:rsidRPr="00332035" w14:paraId="138852B4" w14:textId="77777777" w:rsidTr="00AC3406">
        <w:trPr>
          <w:cantSplit/>
          <w:trHeight w:val="198"/>
        </w:trPr>
        <w:tc>
          <w:tcPr>
            <w:tcW w:w="450" w:type="dxa"/>
            <w:tcBorders>
              <w:left w:val="nil"/>
              <w:right w:val="nil"/>
            </w:tcBorders>
          </w:tcPr>
          <w:p w14:paraId="797D51EF" w14:textId="77777777" w:rsidR="00897F97" w:rsidRPr="00332035" w:rsidRDefault="00897F97" w:rsidP="00DE7E82">
            <w:pPr>
              <w:keepNext/>
              <w:keepLines/>
            </w:pPr>
            <w:r w:rsidRPr="00332035">
              <w:t>Per:</w:t>
            </w: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57BD4837" w14:textId="77777777" w:rsidR="00897F97" w:rsidRPr="00332035" w:rsidRDefault="00897F97" w:rsidP="00DE7E82">
            <w:pPr>
              <w:keepNext/>
              <w:keepLines/>
            </w:pPr>
          </w:p>
        </w:tc>
      </w:tr>
      <w:tr w:rsidR="00897F97" w:rsidRPr="00332035" w14:paraId="5AE77DDF" w14:textId="77777777" w:rsidTr="00AC3406">
        <w:trPr>
          <w:cantSplit/>
          <w:trHeight w:val="197"/>
        </w:trPr>
        <w:tc>
          <w:tcPr>
            <w:tcW w:w="450" w:type="dxa"/>
            <w:tcBorders>
              <w:left w:val="nil"/>
              <w:right w:val="nil"/>
            </w:tcBorders>
          </w:tcPr>
          <w:p w14:paraId="6FD98C5E" w14:textId="77777777" w:rsidR="00897F97" w:rsidRPr="00332035" w:rsidRDefault="00897F97" w:rsidP="00DE7E82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top w:val="single" w:sz="4" w:space="0" w:color="auto"/>
              <w:left w:val="nil"/>
              <w:right w:val="nil"/>
            </w:tcBorders>
          </w:tcPr>
          <w:p w14:paraId="07EAEF35" w14:textId="716E3796" w:rsidR="00897F97" w:rsidRPr="001D201B" w:rsidRDefault="00897F97" w:rsidP="00DF3172">
            <w:pPr>
              <w:keepNext/>
              <w:keepLines/>
            </w:pPr>
            <w:r>
              <w:t>{{</w:t>
            </w:r>
            <w:r w:rsidR="00DF3172">
              <w:t>sub</w:t>
            </w:r>
            <w:r>
              <w:t>.name|upper}}</w:t>
            </w:r>
          </w:p>
        </w:tc>
      </w:tr>
    </w:tbl>
    <w:p w14:paraId="77F53AE2" w14:textId="2E6FCE8B" w:rsidR="00F7190E" w:rsidRPr="005430A3" w:rsidRDefault="00F7190E" w:rsidP="00F7190E">
      <w:pPr>
        <w:rPr>
          <w:b/>
        </w:rPr>
      </w:pPr>
      <w:r w:rsidRPr="005430A3">
        <w:rPr>
          <w:highlight w:val="cyan"/>
        </w:rPr>
        <w:t>{%p elif sub.</w:t>
      </w:r>
      <w:r w:rsidR="00B62564">
        <w:rPr>
          <w:highlight w:val="cyan"/>
        </w:rPr>
        <w:t>sub_signer_type == 'Entity'</w:t>
      </w:r>
      <w:r w:rsidRPr="005430A3">
        <w:rPr>
          <w:highlight w:val="cyan"/>
        </w:rPr>
        <w:t xml:space="preserve"> %} </w:t>
      </w:r>
      <w:r w:rsidRPr="005430A3">
        <w:rPr>
          <w:b/>
          <w:highlight w:val="cyan"/>
        </w:rPr>
        <w:t>SUB SIGNER IS AN ENTITY</w:t>
      </w:r>
    </w:p>
    <w:p w14:paraId="15E0E7D7" w14:textId="77777777" w:rsidR="00F7190E" w:rsidRDefault="00F7190E" w:rsidP="00F7190E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3870"/>
      </w:tblGrid>
      <w:tr w:rsidR="0029537B" w:rsidRPr="00332035" w14:paraId="5151EE91" w14:textId="77777777" w:rsidTr="00390BA8">
        <w:trPr>
          <w:cantSplit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24AE647E" w14:textId="40785626" w:rsidR="0029537B" w:rsidRPr="001D201B" w:rsidRDefault="0029537B" w:rsidP="001D201B">
            <w:pPr>
              <w:keepNext/>
              <w:keepLines/>
            </w:pPr>
            <w:r>
              <w:t xml:space="preserve">{%tr if signer.first </w:t>
            </w:r>
            <w:r w:rsidR="007B4449">
              <w:t xml:space="preserve">and sub.first </w:t>
            </w:r>
            <w:r>
              <w:t>%}</w:t>
            </w:r>
          </w:p>
        </w:tc>
      </w:tr>
      <w:tr w:rsidR="0029537B" w:rsidRPr="00332035" w14:paraId="6D6696A7" w14:textId="77777777" w:rsidTr="00390BA8">
        <w:trPr>
          <w:cantSplit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05E6415F" w14:textId="04A04E5D" w:rsidR="0029537B" w:rsidRPr="0029537B" w:rsidRDefault="0029537B" w:rsidP="001D201B">
            <w:pPr>
              <w:keepNext/>
              <w:keepLines/>
              <w:rPr>
                <w:b/>
              </w:rPr>
            </w:pPr>
            <w:r>
              <w:rPr>
                <w:b/>
              </w:rPr>
              <w:t>{{sh.full_name|upper}}</w:t>
            </w:r>
          </w:p>
        </w:tc>
      </w:tr>
      <w:tr w:rsidR="0029537B" w:rsidRPr="00332035" w14:paraId="5FFF66B8" w14:textId="77777777" w:rsidTr="00390BA8">
        <w:trPr>
          <w:cantSplit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3636664D" w14:textId="14EB0840" w:rsidR="0029537B" w:rsidRPr="0029537B" w:rsidRDefault="0029537B" w:rsidP="001D201B">
            <w:pPr>
              <w:keepNext/>
              <w:keepLines/>
            </w:pPr>
            <w:r>
              <w:t>{%tr endif %}</w:t>
            </w:r>
          </w:p>
        </w:tc>
      </w:tr>
      <w:tr w:rsidR="007B4449" w:rsidRPr="00332035" w14:paraId="08B8E3AC" w14:textId="77777777" w:rsidTr="00390BA8">
        <w:trPr>
          <w:cantSplit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4F83A760" w14:textId="75CE2E91" w:rsidR="007B4449" w:rsidRDefault="007B4449" w:rsidP="001D201B">
            <w:pPr>
              <w:keepNext/>
              <w:keepLines/>
            </w:pPr>
            <w:r>
              <w:t>{%tr if sub.first %}</w:t>
            </w:r>
          </w:p>
        </w:tc>
      </w:tr>
      <w:tr w:rsidR="007B4449" w:rsidRPr="00332035" w14:paraId="548CCF39" w14:textId="77777777" w:rsidTr="00390BA8">
        <w:trPr>
          <w:cantSplit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63C34076" w14:textId="01DD6D70" w:rsidR="007B4449" w:rsidRDefault="007B4449" w:rsidP="001D201B">
            <w:pPr>
              <w:keepNext/>
              <w:keepLines/>
            </w:pPr>
            <w:r>
              <w:t>{{signer.name|upper}}</w:t>
            </w:r>
          </w:p>
        </w:tc>
      </w:tr>
      <w:tr w:rsidR="007B4449" w:rsidRPr="00332035" w14:paraId="01D8D0C8" w14:textId="77777777" w:rsidTr="00390BA8">
        <w:trPr>
          <w:cantSplit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6A84C079" w14:textId="448DA527" w:rsidR="007B4449" w:rsidRDefault="007B4449" w:rsidP="001D201B">
            <w:pPr>
              <w:keepNext/>
              <w:keepLines/>
            </w:pPr>
            <w:r>
              <w:t>{%</w:t>
            </w:r>
            <w:r w:rsidR="00D053E9">
              <w:t>tr</w:t>
            </w:r>
            <w:r>
              <w:t xml:space="preserve"> endif %}</w:t>
            </w:r>
          </w:p>
        </w:tc>
      </w:tr>
      <w:tr w:rsidR="001D201B" w:rsidRPr="00332035" w14:paraId="00BFC7E2" w14:textId="77777777" w:rsidTr="00390BA8">
        <w:trPr>
          <w:cantSplit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167E278B" w14:textId="1859F3B4" w:rsidR="001D201B" w:rsidRPr="001D201B" w:rsidRDefault="00F4680C" w:rsidP="001D201B">
            <w:pPr>
              <w:keepNext/>
              <w:keepLines/>
            </w:pPr>
            <w:r>
              <w:t>{% if sub.first %}by</w:t>
            </w:r>
            <w:r w:rsidR="006F3DB5">
              <w:t xml:space="preserve"> </w:t>
            </w:r>
            <w:r w:rsidR="007B4449">
              <w:t>{% endif %}</w:t>
            </w:r>
            <w:r w:rsidR="001D201B" w:rsidRPr="001D201B">
              <w:t>{{sub.name|upper}}</w:t>
            </w:r>
          </w:p>
        </w:tc>
      </w:tr>
      <w:tr w:rsidR="00204383" w:rsidRPr="00332035" w14:paraId="52205D8F" w14:textId="77777777" w:rsidTr="00AC3406">
        <w:trPr>
          <w:cantSplit/>
          <w:trHeight w:val="180"/>
        </w:trPr>
        <w:tc>
          <w:tcPr>
            <w:tcW w:w="450" w:type="dxa"/>
            <w:tcBorders>
              <w:left w:val="nil"/>
              <w:right w:val="nil"/>
            </w:tcBorders>
          </w:tcPr>
          <w:p w14:paraId="0527088D" w14:textId="77777777" w:rsidR="00204383" w:rsidRPr="00332035" w:rsidRDefault="00204383" w:rsidP="00082CD8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457FC7CA" w14:textId="77777777" w:rsidR="00204383" w:rsidRPr="00332035" w:rsidRDefault="00204383" w:rsidP="00EC0497">
            <w:pPr>
              <w:keepNext/>
              <w:keepLines/>
            </w:pPr>
          </w:p>
        </w:tc>
      </w:tr>
      <w:tr w:rsidR="00204383" w:rsidRPr="00332035" w14:paraId="339ADFD6" w14:textId="77777777" w:rsidTr="00AC3406">
        <w:trPr>
          <w:cantSplit/>
          <w:trHeight w:val="180"/>
        </w:trPr>
        <w:tc>
          <w:tcPr>
            <w:tcW w:w="450" w:type="dxa"/>
            <w:tcBorders>
              <w:left w:val="nil"/>
              <w:right w:val="nil"/>
            </w:tcBorders>
          </w:tcPr>
          <w:p w14:paraId="0409B5B2" w14:textId="77777777" w:rsidR="00204383" w:rsidRPr="00332035" w:rsidRDefault="00204383" w:rsidP="00082CD8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038C2CAF" w14:textId="77777777" w:rsidR="00204383" w:rsidRPr="00332035" w:rsidRDefault="00204383" w:rsidP="00EC0497">
            <w:pPr>
              <w:keepNext/>
              <w:keepLines/>
            </w:pPr>
          </w:p>
        </w:tc>
      </w:tr>
      <w:tr w:rsidR="001D201B" w:rsidRPr="00332035" w14:paraId="519F1C8C" w14:textId="77777777" w:rsidTr="00AC3406">
        <w:trPr>
          <w:cantSplit/>
          <w:trHeight w:val="198"/>
        </w:trPr>
        <w:tc>
          <w:tcPr>
            <w:tcW w:w="450" w:type="dxa"/>
            <w:tcBorders>
              <w:left w:val="nil"/>
              <w:right w:val="nil"/>
            </w:tcBorders>
          </w:tcPr>
          <w:p w14:paraId="09A3C2A4" w14:textId="77777777" w:rsidR="001D201B" w:rsidRPr="00332035" w:rsidRDefault="001D201B" w:rsidP="00EC0497">
            <w:pPr>
              <w:keepNext/>
              <w:keepLines/>
            </w:pPr>
            <w:r w:rsidRPr="00332035">
              <w:t>Per:</w:t>
            </w: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466952ED" w14:textId="7B6C6D23" w:rsidR="001D201B" w:rsidRPr="00332035" w:rsidRDefault="001D201B" w:rsidP="00EC0497">
            <w:pPr>
              <w:keepNext/>
              <w:keepLines/>
            </w:pPr>
          </w:p>
        </w:tc>
      </w:tr>
      <w:tr w:rsidR="00204383" w:rsidRPr="00332035" w14:paraId="6770747C" w14:textId="77777777" w:rsidTr="00AC3406">
        <w:trPr>
          <w:cantSplit/>
          <w:trHeight w:val="197"/>
        </w:trPr>
        <w:tc>
          <w:tcPr>
            <w:tcW w:w="450" w:type="dxa"/>
            <w:tcBorders>
              <w:left w:val="nil"/>
              <w:right w:val="nil"/>
            </w:tcBorders>
          </w:tcPr>
          <w:p w14:paraId="7AFCE477" w14:textId="77777777" w:rsidR="00204383" w:rsidRPr="00332035" w:rsidRDefault="00204383" w:rsidP="00082CD8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top w:val="single" w:sz="4" w:space="0" w:color="auto"/>
              <w:left w:val="nil"/>
              <w:right w:val="nil"/>
            </w:tcBorders>
          </w:tcPr>
          <w:p w14:paraId="52D5998C" w14:textId="68ABEF5F" w:rsidR="00204383" w:rsidRPr="001D201B" w:rsidRDefault="00204383" w:rsidP="001D201B">
            <w:pPr>
              <w:keepNext/>
              <w:keepLines/>
            </w:pPr>
            <w:r w:rsidRPr="001D201B">
              <w:t>Name:</w:t>
            </w:r>
          </w:p>
        </w:tc>
      </w:tr>
    </w:tbl>
    <w:p w14:paraId="27A00F3A" w14:textId="77777777" w:rsidR="00F7190E" w:rsidRDefault="00F7190E" w:rsidP="00F7190E">
      <w:r w:rsidRPr="005430A3">
        <w:rPr>
          <w:highlight w:val="cyan"/>
        </w:rPr>
        <w:t>{%p endif %}</w:t>
      </w:r>
    </w:p>
    <w:p w14:paraId="4274DAFE" w14:textId="77777777" w:rsidR="00F7190E" w:rsidRDefault="00F7190E" w:rsidP="00F7190E">
      <w:r w:rsidRPr="005430A3">
        <w:rPr>
          <w:highlight w:val="green"/>
        </w:rPr>
        <w:t>{%p endfor %}</w:t>
      </w:r>
    </w:p>
    <w:p w14:paraId="18022196" w14:textId="77777777" w:rsidR="00F7190E" w:rsidRPr="005430A3" w:rsidRDefault="00F7190E" w:rsidP="00F7190E">
      <w:pPr>
        <w:rPr>
          <w:b/>
        </w:rPr>
      </w:pPr>
      <w:r w:rsidRPr="005430A3">
        <w:rPr>
          <w:highlight w:val="green"/>
        </w:rPr>
        <w:t xml:space="preserve">{%p elif signer.sub_signers == [] %} </w:t>
      </w:r>
      <w:r w:rsidRPr="005430A3">
        <w:rPr>
          <w:b/>
          <w:highlight w:val="green"/>
        </w:rPr>
        <w:t>ENTITY SIGNER HAS NO SUB SIGNERS</w:t>
      </w:r>
    </w:p>
    <w:p w14:paraId="5DCCDBA6" w14:textId="77777777" w:rsidR="001D201B" w:rsidRDefault="001D201B" w:rsidP="00F7190E">
      <w:pPr>
        <w:rPr>
          <w:highlight w:val="gree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3870"/>
      </w:tblGrid>
      <w:tr w:rsidR="0092072A" w:rsidRPr="00332035" w14:paraId="31FC4345" w14:textId="77777777" w:rsidTr="00390BA8">
        <w:trPr>
          <w:cantSplit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7233381A" w14:textId="4BFE72D5" w:rsidR="0092072A" w:rsidRDefault="0092072A" w:rsidP="00DE7E82">
            <w:pPr>
              <w:keepNext/>
              <w:keepLines/>
            </w:pPr>
            <w:r>
              <w:t>{%tr if signer.first %}</w:t>
            </w:r>
          </w:p>
        </w:tc>
      </w:tr>
      <w:tr w:rsidR="0092072A" w:rsidRPr="00332035" w14:paraId="59086B1D" w14:textId="77777777" w:rsidTr="00390BA8">
        <w:trPr>
          <w:cantSplit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5E82BFE4" w14:textId="68F5C1ED" w:rsidR="0092072A" w:rsidRDefault="0092072A" w:rsidP="00DE7E82">
            <w:pPr>
              <w:keepNext/>
              <w:keepLines/>
            </w:pPr>
            <w:r>
              <w:rPr>
                <w:b/>
              </w:rPr>
              <w:t>{{sh.full_name|upper}}</w:t>
            </w:r>
          </w:p>
        </w:tc>
      </w:tr>
      <w:tr w:rsidR="0092072A" w:rsidRPr="00332035" w14:paraId="21EFDEBA" w14:textId="77777777" w:rsidTr="00390BA8">
        <w:trPr>
          <w:cantSplit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7037A633" w14:textId="6EAABEED" w:rsidR="0092072A" w:rsidRDefault="0092072A" w:rsidP="00DE7E82">
            <w:pPr>
              <w:keepNext/>
              <w:keepLines/>
            </w:pPr>
            <w:r>
              <w:t>{%tr endif %}</w:t>
            </w:r>
          </w:p>
        </w:tc>
      </w:tr>
      <w:tr w:rsidR="001D201B" w:rsidRPr="00332035" w14:paraId="48B2DC20" w14:textId="77777777" w:rsidTr="00390BA8">
        <w:trPr>
          <w:cantSplit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5E00330A" w14:textId="4180BBA9" w:rsidR="001D201B" w:rsidRPr="001D201B" w:rsidRDefault="001D201B" w:rsidP="00DE7E82">
            <w:pPr>
              <w:keepNext/>
              <w:keepLines/>
            </w:pPr>
            <w:r>
              <w:t>{{signer</w:t>
            </w:r>
            <w:r w:rsidRPr="001D201B">
              <w:t>.name|upper}}</w:t>
            </w:r>
          </w:p>
        </w:tc>
      </w:tr>
      <w:tr w:rsidR="001D201B" w:rsidRPr="00332035" w14:paraId="717AFA33" w14:textId="77777777" w:rsidTr="00AC3406">
        <w:trPr>
          <w:cantSplit/>
          <w:trHeight w:val="180"/>
        </w:trPr>
        <w:tc>
          <w:tcPr>
            <w:tcW w:w="450" w:type="dxa"/>
            <w:tcBorders>
              <w:left w:val="nil"/>
              <w:right w:val="nil"/>
            </w:tcBorders>
          </w:tcPr>
          <w:p w14:paraId="10B39B22" w14:textId="77777777" w:rsidR="001D201B" w:rsidRPr="00332035" w:rsidRDefault="001D201B" w:rsidP="00DE7E82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55532338" w14:textId="77777777" w:rsidR="001D201B" w:rsidRPr="00332035" w:rsidRDefault="001D201B" w:rsidP="00DE7E82">
            <w:pPr>
              <w:keepNext/>
              <w:keepLines/>
            </w:pPr>
          </w:p>
        </w:tc>
      </w:tr>
      <w:tr w:rsidR="001D201B" w:rsidRPr="00332035" w14:paraId="43D99AF9" w14:textId="77777777" w:rsidTr="00AC3406">
        <w:trPr>
          <w:cantSplit/>
          <w:trHeight w:val="180"/>
        </w:trPr>
        <w:tc>
          <w:tcPr>
            <w:tcW w:w="450" w:type="dxa"/>
            <w:tcBorders>
              <w:left w:val="nil"/>
              <w:right w:val="nil"/>
            </w:tcBorders>
          </w:tcPr>
          <w:p w14:paraId="15DD7516" w14:textId="77777777" w:rsidR="001D201B" w:rsidRPr="00332035" w:rsidRDefault="001D201B" w:rsidP="00DE7E82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6BE17886" w14:textId="77777777" w:rsidR="001D201B" w:rsidRPr="00332035" w:rsidRDefault="001D201B" w:rsidP="00DE7E82">
            <w:pPr>
              <w:keepNext/>
              <w:keepLines/>
            </w:pPr>
          </w:p>
        </w:tc>
      </w:tr>
      <w:tr w:rsidR="001D201B" w:rsidRPr="00332035" w14:paraId="3A854B8E" w14:textId="77777777" w:rsidTr="00AC3406">
        <w:trPr>
          <w:cantSplit/>
          <w:trHeight w:val="198"/>
        </w:trPr>
        <w:tc>
          <w:tcPr>
            <w:tcW w:w="450" w:type="dxa"/>
            <w:tcBorders>
              <w:left w:val="nil"/>
              <w:right w:val="nil"/>
            </w:tcBorders>
          </w:tcPr>
          <w:p w14:paraId="0E1B2AB0" w14:textId="77777777" w:rsidR="001D201B" w:rsidRPr="00332035" w:rsidRDefault="001D201B" w:rsidP="00DE7E82">
            <w:pPr>
              <w:keepNext/>
              <w:keepLines/>
            </w:pPr>
            <w:r w:rsidRPr="00332035">
              <w:t>Per:</w:t>
            </w: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43414873" w14:textId="77777777" w:rsidR="001D201B" w:rsidRPr="00332035" w:rsidRDefault="001D201B" w:rsidP="00DE7E82">
            <w:pPr>
              <w:keepNext/>
              <w:keepLines/>
            </w:pPr>
          </w:p>
        </w:tc>
      </w:tr>
      <w:tr w:rsidR="001D201B" w:rsidRPr="00332035" w14:paraId="29972567" w14:textId="77777777" w:rsidTr="00AC3406">
        <w:trPr>
          <w:cantSplit/>
          <w:trHeight w:val="197"/>
        </w:trPr>
        <w:tc>
          <w:tcPr>
            <w:tcW w:w="450" w:type="dxa"/>
            <w:tcBorders>
              <w:left w:val="nil"/>
              <w:right w:val="nil"/>
            </w:tcBorders>
          </w:tcPr>
          <w:p w14:paraId="26B05004" w14:textId="77777777" w:rsidR="001D201B" w:rsidRPr="00332035" w:rsidRDefault="001D201B" w:rsidP="00DE7E82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top w:val="single" w:sz="4" w:space="0" w:color="auto"/>
              <w:left w:val="nil"/>
              <w:right w:val="nil"/>
            </w:tcBorders>
          </w:tcPr>
          <w:p w14:paraId="54FA8397" w14:textId="77777777" w:rsidR="001D201B" w:rsidRPr="001D201B" w:rsidRDefault="001D201B" w:rsidP="00DE7E82">
            <w:pPr>
              <w:keepNext/>
              <w:keepLines/>
            </w:pPr>
            <w:r w:rsidRPr="001D201B">
              <w:t>Name:</w:t>
            </w:r>
          </w:p>
        </w:tc>
      </w:tr>
    </w:tbl>
    <w:p w14:paraId="107AC1CB" w14:textId="77777777" w:rsidR="00F7190E" w:rsidRDefault="00F7190E" w:rsidP="00F7190E">
      <w:r w:rsidRPr="005430A3">
        <w:rPr>
          <w:highlight w:val="green"/>
        </w:rPr>
        <w:t>{%p endif %}</w:t>
      </w:r>
    </w:p>
    <w:p w14:paraId="4FAC0C0C" w14:textId="77777777" w:rsidR="00CF2C84" w:rsidRDefault="00F7190E" w:rsidP="00CF2C84">
      <w:r w:rsidRPr="005430A3">
        <w:rPr>
          <w:highlight w:val="yellow"/>
        </w:rPr>
        <w:t>{%p endif %}</w:t>
      </w:r>
    </w:p>
    <w:p w14:paraId="5EE71B60" w14:textId="00C12477" w:rsidR="00CC721D" w:rsidRDefault="00CC721D" w:rsidP="00CF2C84">
      <w:r>
        <w:t>{%p endif %}</w:t>
      </w:r>
    </w:p>
    <w:p w14:paraId="3FEFF61E" w14:textId="1AC9DE64" w:rsidR="00AC2821" w:rsidRDefault="003E6A99" w:rsidP="00563CC7">
      <w:r w:rsidRPr="00F7190E">
        <w:rPr>
          <w:highlight w:val="lightGray"/>
        </w:rPr>
        <w:t>{%p endfor %}</w:t>
      </w:r>
    </w:p>
    <w:p w14:paraId="06DC0788" w14:textId="6C1D4AEA" w:rsidR="00CF2C84" w:rsidRDefault="00CF2C84" w:rsidP="00563CC7">
      <w:pPr>
        <w:rPr>
          <w:b/>
        </w:rPr>
      </w:pPr>
      <w:r w:rsidRPr="00CF2C84">
        <w:rPr>
          <w:highlight w:val="magenta"/>
        </w:rPr>
        <w:t xml:space="preserve">{%p elif sh.signers == [] %} </w:t>
      </w:r>
      <w:r w:rsidRPr="00CF2C84">
        <w:rPr>
          <w:b/>
          <w:highlight w:val="magenta"/>
        </w:rPr>
        <w:t>CORP SHAREHOLDER HAS NO SIGNERS</w:t>
      </w:r>
    </w:p>
    <w:p w14:paraId="6D742AE3" w14:textId="77777777" w:rsidR="00CF2C84" w:rsidRPr="00332035" w:rsidRDefault="00CF2C84" w:rsidP="00CF2C84">
      <w:r w:rsidRPr="00332035">
        <w:t>{%p if sig_block_style == "Proxy" %}</w:t>
      </w:r>
    </w:p>
    <w:p w14:paraId="3ACFD550" w14:textId="77777777" w:rsidR="00CF2C84" w:rsidRDefault="00CF2C84" w:rsidP="00563CC7">
      <w:pPr>
        <w:rPr>
          <w:b/>
        </w:rPr>
      </w:pPr>
    </w:p>
    <w:tbl>
      <w:tblPr>
        <w:tblW w:w="0" w:type="auto"/>
        <w:tblLayout w:type="fixed"/>
        <w:tblCellMar>
          <w:left w:w="0" w:type="dxa"/>
          <w:right w:w="115" w:type="dxa"/>
        </w:tblCellMar>
        <w:tblLook w:val="0000" w:firstRow="0" w:lastRow="0" w:firstColumn="0" w:lastColumn="0" w:noHBand="0" w:noVBand="0"/>
      </w:tblPr>
      <w:tblGrid>
        <w:gridCol w:w="4320"/>
      </w:tblGrid>
      <w:tr w:rsidR="00204383" w:rsidRPr="00332035" w14:paraId="04C54CDC" w14:textId="77777777" w:rsidTr="005D54E7">
        <w:trPr>
          <w:cantSplit/>
          <w:trHeight w:val="243"/>
        </w:trPr>
        <w:tc>
          <w:tcPr>
            <w:tcW w:w="4320" w:type="dxa"/>
            <w:tcBorders>
              <w:top w:val="nil"/>
              <w:left w:val="nil"/>
              <w:right w:val="nil"/>
            </w:tcBorders>
          </w:tcPr>
          <w:p w14:paraId="6CDD6700" w14:textId="77777777" w:rsidR="00204383" w:rsidRPr="00332035" w:rsidRDefault="00204383" w:rsidP="00EC0497">
            <w:pPr>
              <w:keepNext/>
              <w:keepLines/>
            </w:pPr>
          </w:p>
        </w:tc>
      </w:tr>
      <w:tr w:rsidR="00204383" w:rsidRPr="00332035" w14:paraId="1B3E3484" w14:textId="77777777" w:rsidTr="005E2D46">
        <w:trPr>
          <w:cantSplit/>
          <w:trHeight w:val="243"/>
        </w:trPr>
        <w:tc>
          <w:tcPr>
            <w:tcW w:w="3960" w:type="dxa"/>
            <w:tcBorders>
              <w:left w:val="nil"/>
              <w:bottom w:val="single" w:sz="4" w:space="0" w:color="auto"/>
              <w:right w:val="nil"/>
            </w:tcBorders>
          </w:tcPr>
          <w:p w14:paraId="70C39BD5" w14:textId="77777777" w:rsidR="00204383" w:rsidRPr="00332035" w:rsidRDefault="00204383" w:rsidP="00EC0497">
            <w:pPr>
              <w:keepNext/>
              <w:keepLines/>
            </w:pPr>
          </w:p>
        </w:tc>
      </w:tr>
      <w:tr w:rsidR="00204383" w:rsidRPr="00332035" w14:paraId="142A2044" w14:textId="77777777" w:rsidTr="005E2D46">
        <w:trPr>
          <w:cantSplit/>
          <w:trHeight w:val="3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125F3BDF" w14:textId="626584C5" w:rsidR="00204383" w:rsidRPr="00332035" w:rsidRDefault="005D54E7" w:rsidP="005D54E7">
            <w:pPr>
              <w:keepNext/>
              <w:keepLines/>
              <w:tabs>
                <w:tab w:val="right" w:pos="4205"/>
              </w:tabs>
            </w:pPr>
            <w:r>
              <w:t>Name:</w:t>
            </w:r>
            <w:r>
              <w:tab/>
            </w:r>
            <w:r w:rsidR="00204383" w:rsidRPr="00332035">
              <w:t>as Proxy for</w:t>
            </w:r>
          </w:p>
          <w:p w14:paraId="6A8890DB" w14:textId="77777777" w:rsidR="00204383" w:rsidRPr="00332035" w:rsidRDefault="00204383" w:rsidP="00EC0497">
            <w:pPr>
              <w:keepNext/>
              <w:keepLines/>
              <w:rPr>
                <w:b/>
              </w:rPr>
            </w:pPr>
            <w:r w:rsidRPr="00332035">
              <w:rPr>
                <w:b/>
              </w:rPr>
              <w:t>{{sh.full_name|upper}}</w:t>
            </w:r>
          </w:p>
        </w:tc>
      </w:tr>
    </w:tbl>
    <w:p w14:paraId="54E56EC4" w14:textId="4F34F350" w:rsidR="00CF2C84" w:rsidRDefault="00CF2C84" w:rsidP="00563CC7">
      <w:r w:rsidRPr="00CF2C84">
        <w:t>{%p else %}</w:t>
      </w:r>
    </w:p>
    <w:p w14:paraId="464556CD" w14:textId="77777777" w:rsidR="00CF2C84" w:rsidRDefault="00CF2C84" w:rsidP="00563CC7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3870"/>
      </w:tblGrid>
      <w:tr w:rsidR="005D54E7" w:rsidRPr="00332035" w14:paraId="0BD5D52C" w14:textId="77777777" w:rsidTr="00390BA8">
        <w:trPr>
          <w:cantSplit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0593A2B6" w14:textId="77777777" w:rsidR="005D54E7" w:rsidRPr="000C5739" w:rsidRDefault="005D54E7" w:rsidP="005D54E7">
            <w:pPr>
              <w:keepNext/>
              <w:keepLines/>
              <w:rPr>
                <w:b/>
              </w:rPr>
            </w:pPr>
            <w:r>
              <w:rPr>
                <w:b/>
              </w:rPr>
              <w:lastRenderedPageBreak/>
              <w:t>{{sh.full_name|upper}}</w:t>
            </w:r>
          </w:p>
        </w:tc>
      </w:tr>
      <w:tr w:rsidR="00E13642" w:rsidRPr="00332035" w14:paraId="1D797CBF" w14:textId="77777777" w:rsidTr="00AC3406">
        <w:trPr>
          <w:cantSplit/>
          <w:trHeight w:val="180"/>
        </w:trPr>
        <w:tc>
          <w:tcPr>
            <w:tcW w:w="450" w:type="dxa"/>
            <w:tcBorders>
              <w:left w:val="nil"/>
              <w:right w:val="nil"/>
            </w:tcBorders>
          </w:tcPr>
          <w:p w14:paraId="5103DF6C" w14:textId="77777777" w:rsidR="00E13642" w:rsidRPr="00332035" w:rsidRDefault="00E13642" w:rsidP="00082CD8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1C9F11C5" w14:textId="77777777" w:rsidR="00E13642" w:rsidRPr="00332035" w:rsidRDefault="00E13642" w:rsidP="00EC0497">
            <w:pPr>
              <w:keepNext/>
              <w:keepLines/>
            </w:pPr>
          </w:p>
        </w:tc>
      </w:tr>
      <w:tr w:rsidR="00E13642" w:rsidRPr="00332035" w14:paraId="1B0FA043" w14:textId="77777777" w:rsidTr="00AC3406">
        <w:trPr>
          <w:cantSplit/>
          <w:trHeight w:val="180"/>
        </w:trPr>
        <w:tc>
          <w:tcPr>
            <w:tcW w:w="450" w:type="dxa"/>
            <w:tcBorders>
              <w:left w:val="nil"/>
              <w:right w:val="nil"/>
            </w:tcBorders>
          </w:tcPr>
          <w:p w14:paraId="3367F5C2" w14:textId="77777777" w:rsidR="00E13642" w:rsidRPr="00332035" w:rsidRDefault="00E13642" w:rsidP="00082CD8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364BF555" w14:textId="77777777" w:rsidR="00E13642" w:rsidRPr="00332035" w:rsidRDefault="00E13642" w:rsidP="00EC0497">
            <w:pPr>
              <w:keepNext/>
              <w:keepLines/>
            </w:pPr>
          </w:p>
        </w:tc>
      </w:tr>
      <w:tr w:rsidR="005D54E7" w:rsidRPr="00332035" w14:paraId="72D6156C" w14:textId="77777777" w:rsidTr="00AC3406">
        <w:trPr>
          <w:cantSplit/>
          <w:trHeight w:val="198"/>
        </w:trPr>
        <w:tc>
          <w:tcPr>
            <w:tcW w:w="450" w:type="dxa"/>
            <w:tcBorders>
              <w:left w:val="nil"/>
              <w:right w:val="nil"/>
            </w:tcBorders>
          </w:tcPr>
          <w:p w14:paraId="4CDC47D7" w14:textId="77777777" w:rsidR="005D54E7" w:rsidRPr="00332035" w:rsidRDefault="005D54E7" w:rsidP="00EC0497">
            <w:pPr>
              <w:keepNext/>
              <w:keepLines/>
            </w:pPr>
            <w:r w:rsidRPr="00332035">
              <w:t>Per:</w:t>
            </w: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04BA1C23" w14:textId="6B7A45FF" w:rsidR="005D54E7" w:rsidRPr="00332035" w:rsidRDefault="005D54E7" w:rsidP="00EC0497">
            <w:pPr>
              <w:keepNext/>
              <w:keepLines/>
            </w:pPr>
          </w:p>
        </w:tc>
      </w:tr>
      <w:tr w:rsidR="00E13642" w:rsidRPr="00332035" w14:paraId="4E9FA084" w14:textId="77777777" w:rsidTr="00AC3406">
        <w:trPr>
          <w:cantSplit/>
          <w:trHeight w:val="197"/>
        </w:trPr>
        <w:tc>
          <w:tcPr>
            <w:tcW w:w="450" w:type="dxa"/>
            <w:tcBorders>
              <w:left w:val="nil"/>
              <w:right w:val="nil"/>
            </w:tcBorders>
          </w:tcPr>
          <w:p w14:paraId="087752B5" w14:textId="77777777" w:rsidR="00E13642" w:rsidRPr="00332035" w:rsidRDefault="00E13642" w:rsidP="0039251D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top w:val="single" w:sz="4" w:space="0" w:color="auto"/>
              <w:left w:val="nil"/>
              <w:right w:val="nil"/>
            </w:tcBorders>
          </w:tcPr>
          <w:p w14:paraId="64ACA76B" w14:textId="0CA762AC" w:rsidR="00E13642" w:rsidRPr="005D54E7" w:rsidRDefault="00E13642" w:rsidP="005D54E7">
            <w:pPr>
              <w:keepNext/>
              <w:keepLines/>
            </w:pPr>
            <w:r w:rsidRPr="005D54E7">
              <w:t xml:space="preserve">Name: </w:t>
            </w:r>
          </w:p>
        </w:tc>
      </w:tr>
    </w:tbl>
    <w:p w14:paraId="1C9E4685" w14:textId="3718FE6D" w:rsidR="00CF2C84" w:rsidRPr="00CF2C84" w:rsidRDefault="00CF2C84" w:rsidP="00563CC7">
      <w:r w:rsidRPr="00CF2C84">
        <w:t>{%p endif %}</w:t>
      </w:r>
    </w:p>
    <w:p w14:paraId="523743E4" w14:textId="6154A440" w:rsidR="00CF2C84" w:rsidRPr="00CF2C84" w:rsidRDefault="00CF2C84" w:rsidP="00563CC7">
      <w:r w:rsidRPr="00CF2C84">
        <w:rPr>
          <w:highlight w:val="magenta"/>
        </w:rPr>
        <w:t>{%</w:t>
      </w:r>
      <w:r w:rsidR="00E50D89">
        <w:rPr>
          <w:highlight w:val="magenta"/>
        </w:rPr>
        <w:t>p</w:t>
      </w:r>
      <w:r w:rsidRPr="00CF2C84">
        <w:rPr>
          <w:highlight w:val="magenta"/>
        </w:rPr>
        <w:t xml:space="preserve"> endif %}</w:t>
      </w:r>
    </w:p>
    <w:p w14:paraId="6BE01664" w14:textId="77777777" w:rsidR="00617C77" w:rsidRDefault="00617C77" w:rsidP="00193B9D">
      <w:pPr>
        <w:rPr>
          <w:b/>
          <w:highlight w:val="lightGray"/>
        </w:rPr>
      </w:pPr>
      <w:r w:rsidRPr="00617C77">
        <w:rPr>
          <w:highlight w:val="lightGray"/>
        </w:rPr>
        <w:t>{%p elif sh.party_type in ["Trust", "Estate", "Joint Shareholders"] %}</w:t>
      </w:r>
      <w:r w:rsidRPr="00617C77">
        <w:rPr>
          <w:b/>
          <w:highlight w:val="lightGray"/>
        </w:rPr>
        <w:t xml:space="preserve">TRUST / ESTATE / JOINT </w:t>
      </w:r>
    </w:p>
    <w:p w14:paraId="6DDE5DD0" w14:textId="77777777" w:rsidR="00617C77" w:rsidRPr="00CF2C84" w:rsidRDefault="00193B9D" w:rsidP="00617C77">
      <w:pPr>
        <w:rPr>
          <w:b/>
        </w:rPr>
      </w:pPr>
      <w:r w:rsidRPr="00CF2C84">
        <w:rPr>
          <w:highlight w:val="magenta"/>
        </w:rPr>
        <w:t xml:space="preserve">{%p if sh.signers != [] %} </w:t>
      </w:r>
      <w:r w:rsidR="00617C77">
        <w:rPr>
          <w:b/>
          <w:highlight w:val="magenta"/>
        </w:rPr>
        <w:t>TRUST / ESTATE / JOINT</w:t>
      </w:r>
      <w:r w:rsidR="00617C77">
        <w:rPr>
          <w:highlight w:val="magenta"/>
        </w:rPr>
        <w:t xml:space="preserve"> </w:t>
      </w:r>
      <w:r w:rsidR="00617C77" w:rsidRPr="00CF2C84">
        <w:rPr>
          <w:b/>
          <w:highlight w:val="magenta"/>
        </w:rPr>
        <w:t>SHAREHOLDER HAS SIGNERS</w:t>
      </w:r>
    </w:p>
    <w:p w14:paraId="515D6D80" w14:textId="5F9EE5AF" w:rsidR="00193B9D" w:rsidRPr="00332035" w:rsidRDefault="00193B9D" w:rsidP="00193B9D">
      <w:r w:rsidRPr="00F7190E">
        <w:rPr>
          <w:highlight w:val="lightGray"/>
        </w:rPr>
        <w:t>{%p for signer in sh.signers %}</w:t>
      </w:r>
    </w:p>
    <w:p w14:paraId="2A8DFC85" w14:textId="77777777" w:rsidR="0089428F" w:rsidRPr="005430A3" w:rsidRDefault="0089428F" w:rsidP="0089428F">
      <w:pPr>
        <w:rPr>
          <w:b/>
        </w:rPr>
      </w:pPr>
      <w:r w:rsidRPr="005430A3">
        <w:rPr>
          <w:highlight w:val="yellow"/>
        </w:rPr>
        <w:t xml:space="preserve">{%p if signer.signer_type == 'Person' %} </w:t>
      </w:r>
      <w:r w:rsidRPr="005430A3">
        <w:rPr>
          <w:b/>
          <w:highlight w:val="yellow"/>
        </w:rPr>
        <w:t>PERSON SIGNER</w:t>
      </w:r>
    </w:p>
    <w:p w14:paraId="241D5535" w14:textId="77777777" w:rsidR="0089428F" w:rsidRPr="00332035" w:rsidRDefault="0089428F" w:rsidP="0089428F"/>
    <w:tbl>
      <w:tblPr>
        <w:tblW w:w="0" w:type="auto"/>
        <w:tblLayout w:type="fixed"/>
        <w:tblCellMar>
          <w:left w:w="0" w:type="dxa"/>
          <w:right w:w="115" w:type="dxa"/>
        </w:tblCellMar>
        <w:tblLook w:val="0000" w:firstRow="0" w:lastRow="0" w:firstColumn="0" w:lastColumn="0" w:noHBand="0" w:noVBand="0"/>
      </w:tblPr>
      <w:tblGrid>
        <w:gridCol w:w="4320"/>
      </w:tblGrid>
      <w:tr w:rsidR="00E13642" w:rsidRPr="00332035" w14:paraId="5EBCED36" w14:textId="77777777" w:rsidTr="00617C77">
        <w:trPr>
          <w:cantSplit/>
          <w:trHeight w:val="243"/>
        </w:trPr>
        <w:tc>
          <w:tcPr>
            <w:tcW w:w="4320" w:type="dxa"/>
            <w:tcBorders>
              <w:top w:val="nil"/>
              <w:left w:val="nil"/>
              <w:right w:val="nil"/>
            </w:tcBorders>
          </w:tcPr>
          <w:p w14:paraId="1323C804" w14:textId="77777777" w:rsidR="00E13642" w:rsidRPr="00332035" w:rsidRDefault="00E13642" w:rsidP="00EC0497">
            <w:pPr>
              <w:keepNext/>
              <w:keepLines/>
            </w:pPr>
          </w:p>
        </w:tc>
      </w:tr>
      <w:tr w:rsidR="00E13642" w:rsidRPr="00332035" w14:paraId="0F8A281B" w14:textId="77777777" w:rsidTr="005E2D46">
        <w:trPr>
          <w:cantSplit/>
          <w:trHeight w:val="243"/>
        </w:trPr>
        <w:tc>
          <w:tcPr>
            <w:tcW w:w="3960" w:type="dxa"/>
            <w:tcBorders>
              <w:left w:val="nil"/>
              <w:bottom w:val="single" w:sz="4" w:space="0" w:color="auto"/>
              <w:right w:val="nil"/>
            </w:tcBorders>
          </w:tcPr>
          <w:p w14:paraId="4902E7F9" w14:textId="77777777" w:rsidR="00E13642" w:rsidRPr="00332035" w:rsidRDefault="00E13642" w:rsidP="00EC0497">
            <w:pPr>
              <w:keepNext/>
              <w:keepLines/>
            </w:pPr>
          </w:p>
        </w:tc>
      </w:tr>
      <w:tr w:rsidR="00E13642" w:rsidRPr="00332035" w14:paraId="69C3F5C0" w14:textId="77777777" w:rsidTr="005E2D46">
        <w:trPr>
          <w:cantSplit/>
          <w:trHeight w:val="3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44B2255" w14:textId="77777777" w:rsidR="00617C77" w:rsidRDefault="00617C77" w:rsidP="00617C77">
            <w:pPr>
              <w:keepNext/>
              <w:keepLines/>
              <w:rPr>
                <w:b/>
              </w:rPr>
            </w:pPr>
            <w:r w:rsidRPr="00332035">
              <w:rPr>
                <w:b/>
              </w:rPr>
              <w:t>{{</w:t>
            </w:r>
            <w:r>
              <w:rPr>
                <w:b/>
              </w:rPr>
              <w:t>sh.full_name|upper}}</w:t>
            </w:r>
          </w:p>
          <w:p w14:paraId="5170BFF0" w14:textId="77777777" w:rsidR="00617C77" w:rsidRDefault="00617C77" w:rsidP="00617C77">
            <w:pPr>
              <w:keepNext/>
              <w:keepLines/>
            </w:pPr>
            <w:r>
              <w:t xml:space="preserve">by </w:t>
            </w:r>
            <w:r w:rsidRPr="00FB7451">
              <w:t>{{</w:t>
            </w:r>
            <w:r>
              <w:t>signer.name|upper}}{% if sh.party_type == 'Trust' %},</w:t>
            </w:r>
          </w:p>
          <w:p w14:paraId="6D8048B4" w14:textId="77777777" w:rsidR="00617C77" w:rsidRDefault="00617C77" w:rsidP="00617C77">
            <w:pPr>
              <w:keepNext/>
              <w:keepLines/>
            </w:pPr>
            <w:r>
              <w:t>Trustee{% elif sh.party_type == 'Estate' %},</w:t>
            </w:r>
          </w:p>
          <w:p w14:paraId="4DD46F70" w14:textId="6D721E85" w:rsidR="00E13642" w:rsidRPr="00563CC7" w:rsidRDefault="00617C77" w:rsidP="00617C77">
            <w:pPr>
              <w:keepNext/>
              <w:keepLines/>
            </w:pPr>
            <w:r>
              <w:t>Personal Representative{% endif %}</w:t>
            </w:r>
          </w:p>
        </w:tc>
      </w:tr>
    </w:tbl>
    <w:p w14:paraId="01C5DFFC" w14:textId="77777777" w:rsidR="0089428F" w:rsidRPr="005430A3" w:rsidRDefault="0089428F" w:rsidP="0089428F">
      <w:pPr>
        <w:rPr>
          <w:b/>
        </w:rPr>
      </w:pPr>
      <w:r w:rsidRPr="005430A3">
        <w:rPr>
          <w:highlight w:val="yellow"/>
        </w:rPr>
        <w:t xml:space="preserve">{%p elif signer.signer_type == 'Entity' %} </w:t>
      </w:r>
      <w:r w:rsidRPr="005430A3">
        <w:rPr>
          <w:b/>
          <w:highlight w:val="yellow"/>
        </w:rPr>
        <w:t>ENTITY SIGNER</w:t>
      </w:r>
    </w:p>
    <w:p w14:paraId="1F2E6E09" w14:textId="77777777" w:rsidR="0089428F" w:rsidRPr="005430A3" w:rsidRDefault="0089428F" w:rsidP="0089428F">
      <w:pPr>
        <w:rPr>
          <w:b/>
        </w:rPr>
      </w:pPr>
      <w:r w:rsidRPr="005430A3">
        <w:rPr>
          <w:highlight w:val="green"/>
        </w:rPr>
        <w:t xml:space="preserve">{%p if signer.sub_signers != [] %} </w:t>
      </w:r>
      <w:r w:rsidRPr="005430A3">
        <w:rPr>
          <w:b/>
          <w:highlight w:val="green"/>
        </w:rPr>
        <w:t>ENTITY SIGNER HAS SUB SIGNERS</w:t>
      </w:r>
    </w:p>
    <w:p w14:paraId="53401E8C" w14:textId="77777777" w:rsidR="0089428F" w:rsidRDefault="0089428F" w:rsidP="0089428F">
      <w:r w:rsidRPr="005430A3">
        <w:rPr>
          <w:highlight w:val="green"/>
        </w:rPr>
        <w:t>{%p for sub in signer.sub_signers %}</w:t>
      </w:r>
    </w:p>
    <w:p w14:paraId="5DE0B215" w14:textId="77777777" w:rsidR="0089428F" w:rsidRPr="005430A3" w:rsidRDefault="0089428F" w:rsidP="0089428F">
      <w:pPr>
        <w:rPr>
          <w:b/>
        </w:rPr>
      </w:pPr>
      <w:r w:rsidRPr="005430A3">
        <w:rPr>
          <w:highlight w:val="cyan"/>
        </w:rPr>
        <w:t xml:space="preserve">{%p if sub.sub_signer_type == 'Person' %} </w:t>
      </w:r>
      <w:r w:rsidRPr="005430A3">
        <w:rPr>
          <w:b/>
          <w:highlight w:val="cyan"/>
        </w:rPr>
        <w:t>SUB SIGNER IS A PERSON</w:t>
      </w:r>
    </w:p>
    <w:p w14:paraId="101CA593" w14:textId="77777777" w:rsidR="0089428F" w:rsidRDefault="0089428F" w:rsidP="0089428F"/>
    <w:tbl>
      <w:tblPr>
        <w:tblW w:w="0" w:type="auto"/>
        <w:tblLayout w:type="fixed"/>
        <w:tblCellMar>
          <w:left w:w="0" w:type="dxa"/>
          <w:right w:w="115" w:type="dxa"/>
        </w:tblCellMar>
        <w:tblLook w:val="0000" w:firstRow="0" w:lastRow="0" w:firstColumn="0" w:lastColumn="0" w:noHBand="0" w:noVBand="0"/>
      </w:tblPr>
      <w:tblGrid>
        <w:gridCol w:w="4320"/>
      </w:tblGrid>
      <w:tr w:rsidR="00827106" w:rsidRPr="00332035" w14:paraId="003A652E" w14:textId="77777777" w:rsidTr="00833B6D">
        <w:trPr>
          <w:cantSplit/>
          <w:trHeight w:val="243"/>
        </w:trPr>
        <w:tc>
          <w:tcPr>
            <w:tcW w:w="4320" w:type="dxa"/>
            <w:tcBorders>
              <w:top w:val="nil"/>
              <w:left w:val="nil"/>
              <w:right w:val="nil"/>
            </w:tcBorders>
          </w:tcPr>
          <w:p w14:paraId="4089C43E" w14:textId="77777777" w:rsidR="00827106" w:rsidRPr="00332035" w:rsidRDefault="00827106" w:rsidP="00EC0497">
            <w:pPr>
              <w:keepNext/>
              <w:keepLines/>
            </w:pPr>
          </w:p>
        </w:tc>
      </w:tr>
      <w:tr w:rsidR="00827106" w:rsidRPr="00332035" w14:paraId="5473A648" w14:textId="77777777" w:rsidTr="00833B6D">
        <w:trPr>
          <w:cantSplit/>
          <w:trHeight w:val="243"/>
        </w:trPr>
        <w:tc>
          <w:tcPr>
            <w:tcW w:w="4320" w:type="dxa"/>
            <w:tcBorders>
              <w:left w:val="nil"/>
              <w:bottom w:val="single" w:sz="4" w:space="0" w:color="auto"/>
              <w:right w:val="nil"/>
            </w:tcBorders>
          </w:tcPr>
          <w:p w14:paraId="5CA8D802" w14:textId="77777777" w:rsidR="00827106" w:rsidRPr="00332035" w:rsidRDefault="00827106" w:rsidP="00EC0497">
            <w:pPr>
              <w:keepNext/>
              <w:keepLines/>
            </w:pPr>
          </w:p>
        </w:tc>
      </w:tr>
      <w:tr w:rsidR="00827106" w:rsidRPr="00332035" w14:paraId="2D8B3F9C" w14:textId="77777777" w:rsidTr="00833B6D">
        <w:trPr>
          <w:cantSplit/>
          <w:trHeight w:val="3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EB978A1" w14:textId="77777777" w:rsidR="00833B6D" w:rsidRDefault="00833B6D" w:rsidP="00833B6D">
            <w:pPr>
              <w:keepNext/>
              <w:keepLines/>
              <w:rPr>
                <w:b/>
              </w:rPr>
            </w:pPr>
            <w:r w:rsidRPr="00332035">
              <w:rPr>
                <w:b/>
              </w:rPr>
              <w:t>{{</w:t>
            </w:r>
            <w:r>
              <w:rPr>
                <w:b/>
              </w:rPr>
              <w:t>sh.full_name|upper}}</w:t>
            </w:r>
          </w:p>
          <w:p w14:paraId="0C55AC68" w14:textId="77777777" w:rsidR="00833B6D" w:rsidRDefault="00833B6D" w:rsidP="00833B6D">
            <w:pPr>
              <w:keepNext/>
              <w:keepLines/>
            </w:pPr>
            <w:r>
              <w:t xml:space="preserve">by </w:t>
            </w:r>
            <w:r w:rsidRPr="00FB7451">
              <w:t>{{signer.name|upper}}</w:t>
            </w:r>
            <w:r>
              <w:t>{% if sh.party_type == 'Trust' %},</w:t>
            </w:r>
          </w:p>
          <w:p w14:paraId="4DC3C52E" w14:textId="77777777" w:rsidR="00833B6D" w:rsidRDefault="00833B6D" w:rsidP="00833B6D">
            <w:pPr>
              <w:keepNext/>
              <w:keepLines/>
            </w:pPr>
            <w:r>
              <w:t>Trustee{% elif sh.party_type == 'Estate' %},</w:t>
            </w:r>
          </w:p>
          <w:p w14:paraId="6A7066C7" w14:textId="77777777" w:rsidR="00833B6D" w:rsidRDefault="00833B6D" w:rsidP="00833B6D">
            <w:pPr>
              <w:keepNext/>
              <w:keepLines/>
            </w:pPr>
            <w:r>
              <w:t>Personal Representative{% endif %}</w:t>
            </w:r>
          </w:p>
          <w:p w14:paraId="74DBC115" w14:textId="7523BDCD" w:rsidR="00827106" w:rsidRPr="00563CC7" w:rsidRDefault="00833B6D" w:rsidP="00833B6D">
            <w:pPr>
              <w:keepNext/>
              <w:keepLines/>
            </w:pPr>
            <w:r>
              <w:t xml:space="preserve">by </w:t>
            </w:r>
            <w:r w:rsidRPr="00FB7451">
              <w:t>{{sub.name|upper}}</w:t>
            </w:r>
          </w:p>
        </w:tc>
      </w:tr>
    </w:tbl>
    <w:p w14:paraId="5668E2EA" w14:textId="29A9A1AC" w:rsidR="0089428F" w:rsidRPr="005430A3" w:rsidRDefault="0089428F" w:rsidP="0089428F">
      <w:pPr>
        <w:rPr>
          <w:b/>
        </w:rPr>
      </w:pPr>
      <w:r w:rsidRPr="005430A3">
        <w:rPr>
          <w:highlight w:val="cyan"/>
        </w:rPr>
        <w:t>{%p elif sub.</w:t>
      </w:r>
      <w:r w:rsidR="00B62564">
        <w:rPr>
          <w:highlight w:val="cyan"/>
        </w:rPr>
        <w:t>sub_signer_type == 'Entity'</w:t>
      </w:r>
      <w:r w:rsidRPr="005430A3">
        <w:rPr>
          <w:highlight w:val="cyan"/>
        </w:rPr>
        <w:t xml:space="preserve"> %} </w:t>
      </w:r>
      <w:r w:rsidRPr="005430A3">
        <w:rPr>
          <w:b/>
          <w:highlight w:val="cyan"/>
        </w:rPr>
        <w:t>SUB SIGNER IS AN ENTITY</w:t>
      </w:r>
    </w:p>
    <w:p w14:paraId="10D61AE1" w14:textId="77777777" w:rsidR="0089428F" w:rsidRDefault="0089428F" w:rsidP="0089428F"/>
    <w:tbl>
      <w:tblPr>
        <w:tblW w:w="0" w:type="auto"/>
        <w:tblLayout w:type="fixed"/>
        <w:tblCellMar>
          <w:left w:w="0" w:type="dxa"/>
          <w:right w:w="115" w:type="dxa"/>
        </w:tblCellMar>
        <w:tblLook w:val="0000" w:firstRow="0" w:lastRow="0" w:firstColumn="0" w:lastColumn="0" w:noHBand="0" w:noVBand="0"/>
      </w:tblPr>
      <w:tblGrid>
        <w:gridCol w:w="4320"/>
      </w:tblGrid>
      <w:tr w:rsidR="004A5663" w:rsidRPr="00332035" w14:paraId="47D96F3E" w14:textId="77777777" w:rsidTr="00833B6D">
        <w:trPr>
          <w:cantSplit/>
          <w:trHeight w:val="243"/>
        </w:trPr>
        <w:tc>
          <w:tcPr>
            <w:tcW w:w="4320" w:type="dxa"/>
            <w:tcBorders>
              <w:top w:val="nil"/>
              <w:left w:val="nil"/>
              <w:right w:val="nil"/>
            </w:tcBorders>
          </w:tcPr>
          <w:p w14:paraId="2E7E8C4F" w14:textId="77777777" w:rsidR="004A5663" w:rsidRPr="00332035" w:rsidRDefault="004A5663" w:rsidP="00EC0497">
            <w:pPr>
              <w:keepNext/>
              <w:keepLines/>
            </w:pPr>
          </w:p>
        </w:tc>
      </w:tr>
      <w:tr w:rsidR="004A5663" w:rsidRPr="00332035" w14:paraId="1DE7DFEC" w14:textId="77777777" w:rsidTr="00833B6D">
        <w:trPr>
          <w:cantSplit/>
          <w:trHeight w:val="243"/>
        </w:trPr>
        <w:tc>
          <w:tcPr>
            <w:tcW w:w="4320" w:type="dxa"/>
            <w:tcBorders>
              <w:left w:val="nil"/>
              <w:bottom w:val="single" w:sz="4" w:space="0" w:color="auto"/>
              <w:right w:val="nil"/>
            </w:tcBorders>
          </w:tcPr>
          <w:p w14:paraId="60E720F2" w14:textId="77777777" w:rsidR="004A5663" w:rsidRPr="00332035" w:rsidRDefault="004A5663" w:rsidP="00EC0497">
            <w:pPr>
              <w:keepNext/>
              <w:keepLines/>
            </w:pPr>
          </w:p>
        </w:tc>
      </w:tr>
      <w:tr w:rsidR="004A5663" w:rsidRPr="00332035" w14:paraId="7FDCA686" w14:textId="77777777" w:rsidTr="00833B6D">
        <w:trPr>
          <w:cantSplit/>
          <w:trHeight w:val="3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86984E2" w14:textId="77777777" w:rsidR="00833B6D" w:rsidRDefault="00833B6D" w:rsidP="00833B6D">
            <w:pPr>
              <w:keepNext/>
              <w:keepLines/>
              <w:rPr>
                <w:b/>
              </w:rPr>
            </w:pPr>
            <w:r w:rsidRPr="00332035">
              <w:rPr>
                <w:b/>
              </w:rPr>
              <w:t>{{</w:t>
            </w:r>
            <w:r>
              <w:rPr>
                <w:b/>
              </w:rPr>
              <w:t>sh.full_name|upper}}</w:t>
            </w:r>
          </w:p>
          <w:p w14:paraId="531B82F4" w14:textId="77777777" w:rsidR="00833B6D" w:rsidRDefault="00833B6D" w:rsidP="00833B6D">
            <w:pPr>
              <w:keepNext/>
              <w:keepLines/>
            </w:pPr>
            <w:r>
              <w:t xml:space="preserve">by </w:t>
            </w:r>
            <w:r w:rsidRPr="00FB7451">
              <w:t>{{signer.name|upper}}</w:t>
            </w:r>
            <w:r>
              <w:t>{% if sh.party_type == 'Trust' %},</w:t>
            </w:r>
          </w:p>
          <w:p w14:paraId="617BB4F6" w14:textId="77777777" w:rsidR="00833B6D" w:rsidRDefault="00833B6D" w:rsidP="00833B6D">
            <w:pPr>
              <w:keepNext/>
              <w:keepLines/>
            </w:pPr>
            <w:r>
              <w:t>Trustee{% elif sh.party_type == 'Estate' %},</w:t>
            </w:r>
          </w:p>
          <w:p w14:paraId="61DA37E7" w14:textId="77777777" w:rsidR="00833B6D" w:rsidRDefault="00833B6D" w:rsidP="00833B6D">
            <w:pPr>
              <w:keepNext/>
              <w:keepLines/>
            </w:pPr>
            <w:r>
              <w:t>Personal Representative{% endif %}</w:t>
            </w:r>
          </w:p>
          <w:p w14:paraId="0B9F8066" w14:textId="77777777" w:rsidR="00833B6D" w:rsidRDefault="00833B6D" w:rsidP="00833B6D">
            <w:pPr>
              <w:keepNext/>
              <w:keepLines/>
            </w:pPr>
            <w:r>
              <w:t xml:space="preserve">by </w:t>
            </w:r>
            <w:r w:rsidRPr="00FB7451">
              <w:t>{{sub.name|upper}}</w:t>
            </w:r>
          </w:p>
          <w:p w14:paraId="010D769E" w14:textId="77777777" w:rsidR="00833B6D" w:rsidRDefault="00833B6D" w:rsidP="00833B6D">
            <w:pPr>
              <w:keepNext/>
              <w:keepLines/>
            </w:pPr>
            <w:bookmarkStart w:id="0" w:name="OLE_LINK17"/>
            <w:bookmarkStart w:id="1" w:name="OLE_LINK18"/>
            <w:r>
              <w:t xml:space="preserve">by </w:t>
            </w:r>
          </w:p>
          <w:p w14:paraId="7C8C294B" w14:textId="00892726" w:rsidR="00833B6D" w:rsidRDefault="00833B6D" w:rsidP="00833B6D">
            <w:pPr>
              <w:keepNext/>
              <w:keepLines/>
            </w:pPr>
            <w:r w:rsidRPr="00E30670">
              <w:t>Name:</w:t>
            </w:r>
            <w:r>
              <w:t>_____________________________</w:t>
            </w:r>
            <w:bookmarkEnd w:id="0"/>
            <w:bookmarkEnd w:id="1"/>
          </w:p>
          <w:p w14:paraId="2C958A05" w14:textId="6540F7A6" w:rsidR="004A5663" w:rsidRPr="00323017" w:rsidRDefault="004A5663" w:rsidP="004C20FA">
            <w:pPr>
              <w:keepNext/>
              <w:keepLines/>
              <w:rPr>
                <w:b/>
              </w:rPr>
            </w:pPr>
          </w:p>
        </w:tc>
      </w:tr>
    </w:tbl>
    <w:p w14:paraId="68763B01" w14:textId="77777777" w:rsidR="0089428F" w:rsidRDefault="0089428F" w:rsidP="0089428F">
      <w:r w:rsidRPr="005430A3">
        <w:rPr>
          <w:highlight w:val="cyan"/>
        </w:rPr>
        <w:t>{%p endif %}</w:t>
      </w:r>
    </w:p>
    <w:p w14:paraId="1AC28768" w14:textId="77777777" w:rsidR="0089428F" w:rsidRDefault="0089428F" w:rsidP="0089428F">
      <w:r w:rsidRPr="005430A3">
        <w:rPr>
          <w:highlight w:val="green"/>
        </w:rPr>
        <w:t>{%p endfor %}</w:t>
      </w:r>
    </w:p>
    <w:p w14:paraId="33D165CB" w14:textId="77777777" w:rsidR="0089428F" w:rsidRPr="005430A3" w:rsidRDefault="0089428F" w:rsidP="0089428F">
      <w:pPr>
        <w:rPr>
          <w:b/>
        </w:rPr>
      </w:pPr>
      <w:r w:rsidRPr="005430A3">
        <w:rPr>
          <w:highlight w:val="green"/>
        </w:rPr>
        <w:t xml:space="preserve">{%p elif signer.sub_signers == [] %} </w:t>
      </w:r>
      <w:r w:rsidRPr="005430A3">
        <w:rPr>
          <w:b/>
          <w:highlight w:val="green"/>
        </w:rPr>
        <w:t>ENTITY SIGNER HAS NO SUB SIGNERS</w:t>
      </w:r>
    </w:p>
    <w:p w14:paraId="033ADB64" w14:textId="77777777" w:rsidR="0089428F" w:rsidRDefault="0089428F" w:rsidP="0089428F"/>
    <w:tbl>
      <w:tblPr>
        <w:tblW w:w="0" w:type="auto"/>
        <w:tblLayout w:type="fixed"/>
        <w:tblCellMar>
          <w:left w:w="0" w:type="dxa"/>
          <w:right w:w="115" w:type="dxa"/>
        </w:tblCellMar>
        <w:tblLook w:val="0000" w:firstRow="0" w:lastRow="0" w:firstColumn="0" w:lastColumn="0" w:noHBand="0" w:noVBand="0"/>
      </w:tblPr>
      <w:tblGrid>
        <w:gridCol w:w="4320"/>
      </w:tblGrid>
      <w:tr w:rsidR="001B724C" w:rsidRPr="00332035" w14:paraId="5436A22C" w14:textId="77777777" w:rsidTr="00B364F3">
        <w:trPr>
          <w:cantSplit/>
          <w:trHeight w:val="243"/>
        </w:trPr>
        <w:tc>
          <w:tcPr>
            <w:tcW w:w="4320" w:type="dxa"/>
            <w:tcBorders>
              <w:top w:val="nil"/>
              <w:left w:val="nil"/>
              <w:right w:val="nil"/>
            </w:tcBorders>
          </w:tcPr>
          <w:p w14:paraId="3F9863BA" w14:textId="77777777" w:rsidR="001B724C" w:rsidRPr="00332035" w:rsidRDefault="001B724C" w:rsidP="00EC0497">
            <w:pPr>
              <w:keepNext/>
              <w:keepLines/>
            </w:pPr>
          </w:p>
        </w:tc>
      </w:tr>
      <w:tr w:rsidR="001B724C" w:rsidRPr="00332035" w14:paraId="04ADCB23" w14:textId="77777777" w:rsidTr="00B364F3">
        <w:trPr>
          <w:cantSplit/>
          <w:trHeight w:val="243"/>
        </w:trPr>
        <w:tc>
          <w:tcPr>
            <w:tcW w:w="4320" w:type="dxa"/>
            <w:tcBorders>
              <w:left w:val="nil"/>
              <w:bottom w:val="single" w:sz="4" w:space="0" w:color="auto"/>
              <w:right w:val="nil"/>
            </w:tcBorders>
          </w:tcPr>
          <w:p w14:paraId="47E704BE" w14:textId="77777777" w:rsidR="001B724C" w:rsidRPr="00332035" w:rsidRDefault="001B724C" w:rsidP="00EC0497">
            <w:pPr>
              <w:keepNext/>
              <w:keepLines/>
            </w:pPr>
          </w:p>
        </w:tc>
      </w:tr>
      <w:tr w:rsidR="001B724C" w:rsidRPr="00332035" w14:paraId="26CECCA2" w14:textId="77777777" w:rsidTr="00B364F3">
        <w:trPr>
          <w:cantSplit/>
          <w:trHeight w:val="3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ED560E7" w14:textId="77777777" w:rsidR="00B364F3" w:rsidRDefault="00B364F3" w:rsidP="00B364F3">
            <w:pPr>
              <w:keepNext/>
              <w:keepLines/>
              <w:rPr>
                <w:b/>
              </w:rPr>
            </w:pPr>
            <w:r w:rsidRPr="00332035">
              <w:rPr>
                <w:b/>
              </w:rPr>
              <w:t>{{</w:t>
            </w:r>
            <w:r>
              <w:rPr>
                <w:b/>
              </w:rPr>
              <w:t xml:space="preserve">sh.full_name|upper}} </w:t>
            </w:r>
          </w:p>
          <w:p w14:paraId="1AF34EEB" w14:textId="77777777" w:rsidR="00B364F3" w:rsidRDefault="00B364F3" w:rsidP="00B364F3">
            <w:pPr>
              <w:keepNext/>
              <w:keepLines/>
            </w:pPr>
            <w:r>
              <w:t xml:space="preserve">by </w:t>
            </w:r>
            <w:r w:rsidRPr="00FB7451">
              <w:t>{{signer.name|upper}}</w:t>
            </w:r>
            <w:r>
              <w:t>{% if sh.party_type == 'Trust' %},</w:t>
            </w:r>
          </w:p>
          <w:p w14:paraId="03274E6A" w14:textId="77777777" w:rsidR="00B364F3" w:rsidRDefault="00B364F3" w:rsidP="00B364F3">
            <w:pPr>
              <w:keepNext/>
              <w:keepLines/>
            </w:pPr>
            <w:r>
              <w:t>Trustee{% elif sh.party_type == 'Estate' %},</w:t>
            </w:r>
          </w:p>
          <w:p w14:paraId="15F7DF19" w14:textId="77777777" w:rsidR="00B364F3" w:rsidRDefault="00B364F3" w:rsidP="00B364F3">
            <w:pPr>
              <w:keepNext/>
              <w:keepLines/>
            </w:pPr>
            <w:r>
              <w:t>Personal Representative{% endif %}</w:t>
            </w:r>
          </w:p>
          <w:p w14:paraId="61368A77" w14:textId="77777777" w:rsidR="00B364F3" w:rsidRDefault="00B364F3" w:rsidP="00B364F3">
            <w:pPr>
              <w:keepNext/>
              <w:keepLines/>
            </w:pPr>
            <w:r>
              <w:t xml:space="preserve">by </w:t>
            </w:r>
          </w:p>
          <w:p w14:paraId="046AD38C" w14:textId="219166EB" w:rsidR="00B364F3" w:rsidRDefault="00B364F3" w:rsidP="00B364F3">
            <w:pPr>
              <w:keepNext/>
              <w:keepLines/>
            </w:pPr>
            <w:r w:rsidRPr="00E30670">
              <w:t>Name:</w:t>
            </w:r>
            <w:r>
              <w:t>_____________________________</w:t>
            </w:r>
          </w:p>
          <w:p w14:paraId="36424145" w14:textId="041899EA" w:rsidR="001B724C" w:rsidRPr="00323017" w:rsidRDefault="001B724C" w:rsidP="00706433">
            <w:pPr>
              <w:keepNext/>
              <w:keepLines/>
              <w:rPr>
                <w:b/>
              </w:rPr>
            </w:pPr>
          </w:p>
        </w:tc>
      </w:tr>
    </w:tbl>
    <w:p w14:paraId="2B31FAC0" w14:textId="77777777" w:rsidR="0089428F" w:rsidRDefault="0089428F" w:rsidP="0089428F">
      <w:r w:rsidRPr="005430A3">
        <w:rPr>
          <w:highlight w:val="green"/>
        </w:rPr>
        <w:t>{%p endif %}</w:t>
      </w:r>
    </w:p>
    <w:p w14:paraId="376D63E1" w14:textId="77777777" w:rsidR="0089428F" w:rsidRDefault="0089428F" w:rsidP="0089428F">
      <w:r w:rsidRPr="005430A3">
        <w:rPr>
          <w:highlight w:val="yellow"/>
        </w:rPr>
        <w:t>{%p endif %}</w:t>
      </w:r>
    </w:p>
    <w:p w14:paraId="4906C807" w14:textId="77777777" w:rsidR="00193B9D" w:rsidRDefault="00193B9D" w:rsidP="00193B9D">
      <w:r w:rsidRPr="00F7190E">
        <w:rPr>
          <w:highlight w:val="lightGray"/>
        </w:rPr>
        <w:t>{%p endfor %}</w:t>
      </w:r>
    </w:p>
    <w:p w14:paraId="250A4D17" w14:textId="77777777" w:rsidR="00DC4DC2" w:rsidRDefault="00193B9D" w:rsidP="00DC4DC2">
      <w:r w:rsidRPr="00CF2C84">
        <w:rPr>
          <w:highlight w:val="magenta"/>
        </w:rPr>
        <w:t xml:space="preserve">{%p elif sh.signers == [] %} </w:t>
      </w:r>
      <w:r w:rsidR="00DC4DC2">
        <w:rPr>
          <w:b/>
          <w:highlight w:val="magenta"/>
        </w:rPr>
        <w:t>TRUST</w:t>
      </w:r>
      <w:r w:rsidR="00DC4DC2" w:rsidRPr="00CF2C84">
        <w:rPr>
          <w:b/>
          <w:highlight w:val="magenta"/>
        </w:rPr>
        <w:t xml:space="preserve"> </w:t>
      </w:r>
      <w:r w:rsidR="00DC4DC2">
        <w:rPr>
          <w:b/>
          <w:highlight w:val="magenta"/>
        </w:rPr>
        <w:t xml:space="preserve">/ ESTATE / JOINT </w:t>
      </w:r>
      <w:r w:rsidR="00DC4DC2" w:rsidRPr="00CF2C84">
        <w:rPr>
          <w:b/>
          <w:highlight w:val="magenta"/>
        </w:rPr>
        <w:t>SHAREHOLDER HAS NO SIGNERS</w:t>
      </w:r>
    </w:p>
    <w:p w14:paraId="3EEF7E88" w14:textId="7C8C14E3" w:rsidR="00193B9D" w:rsidRDefault="00193B9D" w:rsidP="00193B9D"/>
    <w:tbl>
      <w:tblPr>
        <w:tblW w:w="0" w:type="auto"/>
        <w:tblLayout w:type="fixed"/>
        <w:tblCellMar>
          <w:left w:w="0" w:type="dxa"/>
          <w:right w:w="115" w:type="dxa"/>
        </w:tblCellMar>
        <w:tblLook w:val="0000" w:firstRow="0" w:lastRow="0" w:firstColumn="0" w:lastColumn="0" w:noHBand="0" w:noVBand="0"/>
      </w:tblPr>
      <w:tblGrid>
        <w:gridCol w:w="4320"/>
      </w:tblGrid>
      <w:tr w:rsidR="001B724C" w:rsidRPr="00332035" w14:paraId="481F9659" w14:textId="77777777" w:rsidTr="00A94E71">
        <w:trPr>
          <w:cantSplit/>
          <w:trHeight w:val="243"/>
        </w:trPr>
        <w:tc>
          <w:tcPr>
            <w:tcW w:w="4320" w:type="dxa"/>
            <w:tcBorders>
              <w:top w:val="nil"/>
              <w:left w:val="nil"/>
              <w:right w:val="nil"/>
            </w:tcBorders>
          </w:tcPr>
          <w:p w14:paraId="7164EE87" w14:textId="77777777" w:rsidR="001B724C" w:rsidRPr="00332035" w:rsidRDefault="001B724C" w:rsidP="00EC0497">
            <w:pPr>
              <w:keepNext/>
              <w:keepLines/>
            </w:pPr>
          </w:p>
        </w:tc>
      </w:tr>
      <w:tr w:rsidR="001B724C" w:rsidRPr="00332035" w14:paraId="4DB4D94C" w14:textId="77777777" w:rsidTr="00A94E71">
        <w:trPr>
          <w:cantSplit/>
          <w:trHeight w:val="243"/>
        </w:trPr>
        <w:tc>
          <w:tcPr>
            <w:tcW w:w="4320" w:type="dxa"/>
            <w:tcBorders>
              <w:left w:val="nil"/>
              <w:bottom w:val="single" w:sz="4" w:space="0" w:color="auto"/>
              <w:right w:val="nil"/>
            </w:tcBorders>
          </w:tcPr>
          <w:p w14:paraId="29661EB5" w14:textId="77777777" w:rsidR="001B724C" w:rsidRPr="00332035" w:rsidRDefault="001B724C" w:rsidP="00EC0497">
            <w:pPr>
              <w:keepNext/>
              <w:keepLines/>
            </w:pPr>
          </w:p>
        </w:tc>
      </w:tr>
      <w:tr w:rsidR="001B724C" w:rsidRPr="00332035" w14:paraId="71C4A0A8" w14:textId="77777777" w:rsidTr="00A94E71">
        <w:trPr>
          <w:cantSplit/>
          <w:trHeight w:val="3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9CCB521" w14:textId="77777777" w:rsidR="00A94E71" w:rsidRPr="00D151FE" w:rsidRDefault="00A94E71" w:rsidP="00A94E71">
            <w:pPr>
              <w:keepNext/>
              <w:keepLines/>
              <w:rPr>
                <w:b/>
              </w:rPr>
            </w:pPr>
            <w:r w:rsidRPr="00D151FE">
              <w:rPr>
                <w:b/>
              </w:rPr>
              <w:t>{{sh.full_name|upper}}</w:t>
            </w:r>
          </w:p>
          <w:p w14:paraId="2D4D8064" w14:textId="77777777" w:rsidR="00A94E71" w:rsidRPr="00332035" w:rsidRDefault="00A94E71" w:rsidP="00A94E71">
            <w:pPr>
              <w:keepNext/>
              <w:keepLines/>
            </w:pPr>
            <w:r>
              <w:t>by</w:t>
            </w:r>
          </w:p>
          <w:p w14:paraId="11434829" w14:textId="45365721" w:rsidR="00A94E71" w:rsidRDefault="00A94E71" w:rsidP="00A94E71">
            <w:pPr>
              <w:keepNext/>
              <w:keepLines/>
            </w:pPr>
            <w:bookmarkStart w:id="2" w:name="OLE_LINK15"/>
            <w:bookmarkStart w:id="3" w:name="OLE_LINK16"/>
            <w:r w:rsidRPr="00E30670">
              <w:t>Name:</w:t>
            </w:r>
            <w:r>
              <w:t xml:space="preserve"> ____________________________</w:t>
            </w:r>
            <w:bookmarkEnd w:id="2"/>
            <w:bookmarkEnd w:id="3"/>
            <w:r>
              <w:t>{% if sh.party_type == 'Trust' %},</w:t>
            </w:r>
          </w:p>
          <w:p w14:paraId="5D33F97A" w14:textId="77777777" w:rsidR="00A94E71" w:rsidRDefault="00A94E71" w:rsidP="00A94E71">
            <w:pPr>
              <w:keepNext/>
              <w:keepLines/>
            </w:pPr>
            <w:r>
              <w:t>Trustee{% elif sh.party_type == 'Estate' %},</w:t>
            </w:r>
          </w:p>
          <w:p w14:paraId="2DF69A15" w14:textId="77777777" w:rsidR="00A94E71" w:rsidRDefault="00A94E71" w:rsidP="00A94E71">
            <w:pPr>
              <w:keepNext/>
              <w:keepLines/>
            </w:pPr>
            <w:r>
              <w:t>Personal Representative{% else %}</w:t>
            </w:r>
          </w:p>
          <w:p w14:paraId="292E56CC" w14:textId="6881EC85" w:rsidR="001B724C" w:rsidRPr="00563CC7" w:rsidRDefault="00A94E71" w:rsidP="00A94E71">
            <w:pPr>
              <w:keepNext/>
              <w:keepLines/>
            </w:pPr>
            <w:r>
              <w:t>{% endif %}</w:t>
            </w:r>
          </w:p>
        </w:tc>
      </w:tr>
    </w:tbl>
    <w:p w14:paraId="41253F5B" w14:textId="072E253D" w:rsidR="00563CC7" w:rsidRPr="00332035" w:rsidRDefault="00193B9D" w:rsidP="003F4D41">
      <w:r w:rsidRPr="00CF2C84">
        <w:rPr>
          <w:highlight w:val="magenta"/>
        </w:rPr>
        <w:t>{%</w:t>
      </w:r>
      <w:r w:rsidR="00E50D89">
        <w:rPr>
          <w:highlight w:val="magenta"/>
        </w:rPr>
        <w:t>p</w:t>
      </w:r>
      <w:r w:rsidRPr="00CF2C84">
        <w:rPr>
          <w:highlight w:val="magenta"/>
        </w:rPr>
        <w:t xml:space="preserve"> endif %}</w:t>
      </w:r>
    </w:p>
    <w:p w14:paraId="46772977" w14:textId="18F5256A" w:rsidR="00BD4A04" w:rsidRPr="00F74D77" w:rsidRDefault="00E234C3" w:rsidP="00514E63">
      <w:pPr>
        <w:widowControl w:val="0"/>
        <w:rPr>
          <w:b/>
        </w:rPr>
      </w:pPr>
      <w:r w:rsidRPr="00F74D77">
        <w:rPr>
          <w:highlight w:val="lightGray"/>
        </w:rPr>
        <w:t>{</w:t>
      </w:r>
      <w:r w:rsidR="00442AC7" w:rsidRPr="00F74D77">
        <w:rPr>
          <w:highlight w:val="lightGray"/>
        </w:rPr>
        <w:t>%p</w:t>
      </w:r>
      <w:r w:rsidR="00C975FD" w:rsidRPr="00F74D77">
        <w:rPr>
          <w:highlight w:val="lightGray"/>
        </w:rPr>
        <w:t xml:space="preserve"> </w:t>
      </w:r>
      <w:r w:rsidR="00442AC7" w:rsidRPr="00F74D77">
        <w:rPr>
          <w:highlight w:val="lightGray"/>
        </w:rPr>
        <w:t>elif</w:t>
      </w:r>
      <w:r w:rsidR="00B61923" w:rsidRPr="00F74D77">
        <w:rPr>
          <w:highlight w:val="lightGray"/>
        </w:rPr>
        <w:t xml:space="preserve"> </w:t>
      </w:r>
      <w:r w:rsidR="001056BA" w:rsidRPr="00F74D77">
        <w:rPr>
          <w:highlight w:val="lightGray"/>
        </w:rPr>
        <w:t>sh.</w:t>
      </w:r>
      <w:r w:rsidR="000C5739" w:rsidRPr="00F74D77">
        <w:rPr>
          <w:highlight w:val="lightGray"/>
        </w:rPr>
        <w:t>party_type</w:t>
      </w:r>
      <w:r w:rsidR="00EB7EAA" w:rsidRPr="00F74D77">
        <w:rPr>
          <w:highlight w:val="lightGray"/>
        </w:rPr>
        <w:t xml:space="preserve"> ==</w:t>
      </w:r>
      <w:r w:rsidR="00442AC7" w:rsidRPr="00F74D77">
        <w:rPr>
          <w:highlight w:val="lightGray"/>
        </w:rPr>
        <w:t xml:space="preserve"> "Partnership" %</w:t>
      </w:r>
      <w:r w:rsidRPr="00F74D77">
        <w:rPr>
          <w:highlight w:val="lightGray"/>
        </w:rPr>
        <w:t>}</w:t>
      </w:r>
      <w:r w:rsidR="00F74D77" w:rsidRPr="00F74D77">
        <w:rPr>
          <w:highlight w:val="lightGray"/>
        </w:rPr>
        <w:t xml:space="preserve"> </w:t>
      </w:r>
      <w:r w:rsidR="00F74D77" w:rsidRPr="00F74D77">
        <w:rPr>
          <w:b/>
          <w:highlight w:val="lightGray"/>
        </w:rPr>
        <w:t>PARTNERSHIP SHAREHOLDER FORMAT</w:t>
      </w:r>
    </w:p>
    <w:p w14:paraId="54786390" w14:textId="6653CF9C" w:rsidR="00F74D77" w:rsidRPr="00CF2C84" w:rsidRDefault="00F74D77" w:rsidP="00F74D77">
      <w:pPr>
        <w:rPr>
          <w:b/>
        </w:rPr>
      </w:pPr>
      <w:r w:rsidRPr="00CF2C84">
        <w:rPr>
          <w:highlight w:val="magenta"/>
        </w:rPr>
        <w:t xml:space="preserve">{%p if sh.signers != [] %} </w:t>
      </w:r>
      <w:r>
        <w:rPr>
          <w:b/>
          <w:highlight w:val="magenta"/>
        </w:rPr>
        <w:t xml:space="preserve">PARTNERSHIP SHAREHOLDER </w:t>
      </w:r>
      <w:r w:rsidRPr="00CF2C84">
        <w:rPr>
          <w:b/>
          <w:highlight w:val="magenta"/>
        </w:rPr>
        <w:t>HAS SIGNERS</w:t>
      </w:r>
    </w:p>
    <w:p w14:paraId="29907018" w14:textId="77777777" w:rsidR="00F74D77" w:rsidRPr="00332035" w:rsidRDefault="00F74D77" w:rsidP="00F74D77">
      <w:r w:rsidRPr="00F7190E">
        <w:rPr>
          <w:highlight w:val="lightGray"/>
        </w:rPr>
        <w:t>{%p for signer in sh.signers %}</w:t>
      </w:r>
    </w:p>
    <w:p w14:paraId="252907F6" w14:textId="77777777" w:rsidR="00F74D77" w:rsidRPr="005430A3" w:rsidRDefault="00F74D77" w:rsidP="00F74D77">
      <w:pPr>
        <w:rPr>
          <w:b/>
        </w:rPr>
      </w:pPr>
      <w:r w:rsidRPr="005430A3">
        <w:rPr>
          <w:highlight w:val="yellow"/>
        </w:rPr>
        <w:t xml:space="preserve">{%p if signer.signer_type == 'Person' %} </w:t>
      </w:r>
      <w:r w:rsidRPr="005430A3">
        <w:rPr>
          <w:b/>
          <w:highlight w:val="yellow"/>
        </w:rPr>
        <w:t>PERSON SIGNER</w:t>
      </w:r>
    </w:p>
    <w:p w14:paraId="70411C7D" w14:textId="77777777" w:rsidR="00654A20" w:rsidRDefault="00654A20" w:rsidP="00F74D77">
      <w:pPr>
        <w:rPr>
          <w:highlight w:val="yellow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3870"/>
      </w:tblGrid>
      <w:tr w:rsidR="00654A20" w:rsidRPr="000C5739" w14:paraId="2E17D54A" w14:textId="77777777" w:rsidTr="00390BA8">
        <w:trPr>
          <w:cantSplit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42721837" w14:textId="77777777" w:rsidR="00654A20" w:rsidRPr="000C5739" w:rsidRDefault="00654A20" w:rsidP="00DE7E82">
            <w:pPr>
              <w:keepNext/>
              <w:keepLines/>
              <w:rPr>
                <w:b/>
              </w:rPr>
            </w:pPr>
            <w:r>
              <w:rPr>
                <w:b/>
              </w:rPr>
              <w:t>{{sh.full_name|upper}}</w:t>
            </w:r>
          </w:p>
        </w:tc>
      </w:tr>
      <w:tr w:rsidR="00654A20" w:rsidRPr="00332035" w14:paraId="69D93980" w14:textId="77777777" w:rsidTr="00AC3406">
        <w:trPr>
          <w:cantSplit/>
          <w:trHeight w:val="180"/>
        </w:trPr>
        <w:tc>
          <w:tcPr>
            <w:tcW w:w="450" w:type="dxa"/>
            <w:tcBorders>
              <w:left w:val="nil"/>
              <w:right w:val="nil"/>
            </w:tcBorders>
          </w:tcPr>
          <w:p w14:paraId="635E5385" w14:textId="77777777" w:rsidR="00654A20" w:rsidRPr="00332035" w:rsidRDefault="00654A20" w:rsidP="00DE7E82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34B6F4C7" w14:textId="77777777" w:rsidR="00654A20" w:rsidRPr="00332035" w:rsidRDefault="00654A20" w:rsidP="00DE7E82">
            <w:pPr>
              <w:keepNext/>
              <w:keepLines/>
            </w:pPr>
          </w:p>
        </w:tc>
      </w:tr>
      <w:tr w:rsidR="00654A20" w:rsidRPr="00332035" w14:paraId="6E05BF07" w14:textId="77777777" w:rsidTr="00AC3406">
        <w:trPr>
          <w:cantSplit/>
          <w:trHeight w:val="180"/>
        </w:trPr>
        <w:tc>
          <w:tcPr>
            <w:tcW w:w="450" w:type="dxa"/>
            <w:tcBorders>
              <w:left w:val="nil"/>
              <w:right w:val="nil"/>
            </w:tcBorders>
          </w:tcPr>
          <w:p w14:paraId="4D7FE114" w14:textId="77777777" w:rsidR="00654A20" w:rsidRPr="00332035" w:rsidRDefault="00654A20" w:rsidP="00DE7E82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3DEAA697" w14:textId="77777777" w:rsidR="00654A20" w:rsidRPr="00332035" w:rsidRDefault="00654A20" w:rsidP="00DE7E82">
            <w:pPr>
              <w:keepNext/>
              <w:keepLines/>
            </w:pPr>
          </w:p>
        </w:tc>
      </w:tr>
      <w:tr w:rsidR="00654A20" w:rsidRPr="00332035" w14:paraId="1A59ACDE" w14:textId="77777777" w:rsidTr="00AC3406">
        <w:trPr>
          <w:cantSplit/>
          <w:trHeight w:val="198"/>
        </w:trPr>
        <w:tc>
          <w:tcPr>
            <w:tcW w:w="450" w:type="dxa"/>
            <w:tcBorders>
              <w:left w:val="nil"/>
              <w:right w:val="nil"/>
            </w:tcBorders>
          </w:tcPr>
          <w:p w14:paraId="6D7E5704" w14:textId="77777777" w:rsidR="00654A20" w:rsidRPr="00332035" w:rsidRDefault="00654A20" w:rsidP="00DE7E82">
            <w:pPr>
              <w:keepNext/>
              <w:keepLines/>
            </w:pPr>
            <w:r w:rsidRPr="00AC3406">
              <w:t>Per:</w:t>
            </w: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22DD2ED0" w14:textId="77777777" w:rsidR="00654A20" w:rsidRPr="00332035" w:rsidRDefault="00654A20" w:rsidP="00DE7E82">
            <w:pPr>
              <w:keepNext/>
              <w:keepLines/>
            </w:pPr>
          </w:p>
        </w:tc>
      </w:tr>
      <w:tr w:rsidR="00654A20" w:rsidRPr="005D54E7" w14:paraId="3E66955A" w14:textId="77777777" w:rsidTr="00AC3406">
        <w:trPr>
          <w:cantSplit/>
          <w:trHeight w:val="197"/>
        </w:trPr>
        <w:tc>
          <w:tcPr>
            <w:tcW w:w="450" w:type="dxa"/>
            <w:tcBorders>
              <w:left w:val="nil"/>
              <w:right w:val="nil"/>
            </w:tcBorders>
          </w:tcPr>
          <w:p w14:paraId="7D49892D" w14:textId="77777777" w:rsidR="00654A20" w:rsidRPr="00332035" w:rsidRDefault="00654A20" w:rsidP="00DE7E82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top w:val="single" w:sz="4" w:space="0" w:color="auto"/>
              <w:left w:val="nil"/>
              <w:right w:val="nil"/>
            </w:tcBorders>
          </w:tcPr>
          <w:p w14:paraId="0B612D9C" w14:textId="77777777" w:rsidR="00654A20" w:rsidRDefault="00654A20" w:rsidP="00654A20">
            <w:pPr>
              <w:keepNext/>
              <w:keepLines/>
            </w:pPr>
            <w:r w:rsidRPr="00FB7451">
              <w:t>{{signer.name|upper}}</w:t>
            </w:r>
            <w:r>
              <w:t>,</w:t>
            </w:r>
          </w:p>
          <w:p w14:paraId="09207CF6" w14:textId="2A1F728B" w:rsidR="00654A20" w:rsidRPr="005D54E7" w:rsidRDefault="00654A20" w:rsidP="00654A20">
            <w:pPr>
              <w:keepNext/>
              <w:keepLines/>
            </w:pPr>
            <w:r>
              <w:t>as {{signer.partner_type}}</w:t>
            </w:r>
          </w:p>
        </w:tc>
      </w:tr>
    </w:tbl>
    <w:p w14:paraId="174E4B98" w14:textId="77777777" w:rsidR="00F74D77" w:rsidRPr="005430A3" w:rsidRDefault="00F74D77" w:rsidP="00F74D77">
      <w:pPr>
        <w:rPr>
          <w:b/>
        </w:rPr>
      </w:pPr>
      <w:r w:rsidRPr="005430A3">
        <w:rPr>
          <w:highlight w:val="yellow"/>
        </w:rPr>
        <w:t xml:space="preserve">{%p elif signer.signer_type == 'Entity' %} </w:t>
      </w:r>
      <w:r w:rsidRPr="005430A3">
        <w:rPr>
          <w:b/>
          <w:highlight w:val="yellow"/>
        </w:rPr>
        <w:t>ENTITY SIGNER</w:t>
      </w:r>
    </w:p>
    <w:p w14:paraId="31B6C695" w14:textId="77777777" w:rsidR="00F74D77" w:rsidRPr="005430A3" w:rsidRDefault="00F74D77" w:rsidP="00F74D77">
      <w:pPr>
        <w:rPr>
          <w:b/>
        </w:rPr>
      </w:pPr>
      <w:r w:rsidRPr="005430A3">
        <w:rPr>
          <w:highlight w:val="green"/>
        </w:rPr>
        <w:t xml:space="preserve">{%p if signer.sub_signers != [] %} </w:t>
      </w:r>
      <w:r w:rsidRPr="005430A3">
        <w:rPr>
          <w:b/>
          <w:highlight w:val="green"/>
        </w:rPr>
        <w:t>ENTITY SIGNER HAS SUB SIGNERS</w:t>
      </w:r>
    </w:p>
    <w:p w14:paraId="4BED1D17" w14:textId="77777777" w:rsidR="00F74D77" w:rsidRDefault="00F74D77" w:rsidP="00F74D77">
      <w:r w:rsidRPr="005430A3">
        <w:rPr>
          <w:highlight w:val="green"/>
        </w:rPr>
        <w:t>{%p for sub in signer.sub_signers %}</w:t>
      </w:r>
    </w:p>
    <w:p w14:paraId="6281E8D3" w14:textId="77777777" w:rsidR="00F74D77" w:rsidRPr="005430A3" w:rsidRDefault="00F74D77" w:rsidP="00F74D77">
      <w:pPr>
        <w:rPr>
          <w:b/>
        </w:rPr>
      </w:pPr>
      <w:r w:rsidRPr="005430A3">
        <w:rPr>
          <w:highlight w:val="cyan"/>
        </w:rPr>
        <w:t xml:space="preserve">{%p if sub.sub_signer_type == 'Person' %} </w:t>
      </w:r>
      <w:r w:rsidRPr="005430A3">
        <w:rPr>
          <w:b/>
          <w:highlight w:val="cyan"/>
        </w:rPr>
        <w:t>SUB SIGNER IS A PERSON</w:t>
      </w:r>
    </w:p>
    <w:p w14:paraId="2CCDCEF4" w14:textId="77777777" w:rsidR="00F74D77" w:rsidRDefault="00F74D77" w:rsidP="00F74D77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3870"/>
      </w:tblGrid>
      <w:tr w:rsidR="00654A20" w:rsidRPr="000C5739" w14:paraId="33E15FEF" w14:textId="77777777" w:rsidTr="00DE7E82">
        <w:trPr>
          <w:cantSplit/>
          <w:trHeight w:val="180"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3DF9D15B" w14:textId="0E629743" w:rsidR="00654A20" w:rsidRPr="00654A20" w:rsidRDefault="00654A20" w:rsidP="00DE7E82">
            <w:pPr>
              <w:keepNext/>
              <w:keepLines/>
            </w:pPr>
            <w:r w:rsidRPr="00654A20">
              <w:t>{%tr if sub.first %}</w:t>
            </w:r>
          </w:p>
        </w:tc>
      </w:tr>
      <w:tr w:rsidR="00654A20" w:rsidRPr="000C5739" w14:paraId="72DF2370" w14:textId="77777777" w:rsidTr="00390BA8">
        <w:trPr>
          <w:cantSplit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09BEAC28" w14:textId="77777777" w:rsidR="00654A20" w:rsidRPr="000C5739" w:rsidRDefault="00654A20" w:rsidP="00DE7E82">
            <w:pPr>
              <w:keepNext/>
              <w:keepLines/>
              <w:rPr>
                <w:b/>
              </w:rPr>
            </w:pPr>
            <w:r>
              <w:rPr>
                <w:b/>
              </w:rPr>
              <w:t>{{sh.full_name|upper}}</w:t>
            </w:r>
          </w:p>
        </w:tc>
      </w:tr>
      <w:tr w:rsidR="00654A20" w:rsidRPr="000C5739" w14:paraId="312174DA" w14:textId="77777777" w:rsidTr="00DE7E82">
        <w:trPr>
          <w:cantSplit/>
          <w:trHeight w:val="180"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74F9E05E" w14:textId="2E72FB5F" w:rsidR="00654A20" w:rsidRPr="00654A20" w:rsidRDefault="00654A20" w:rsidP="00DE7E82">
            <w:pPr>
              <w:keepNext/>
              <w:keepLines/>
            </w:pPr>
            <w:r w:rsidRPr="00654A20">
              <w:t>{%tr endif %}</w:t>
            </w:r>
          </w:p>
        </w:tc>
      </w:tr>
      <w:tr w:rsidR="00654A20" w:rsidRPr="00332035" w14:paraId="231B64FF" w14:textId="77777777" w:rsidTr="00AC3406">
        <w:trPr>
          <w:cantSplit/>
          <w:trHeight w:val="180"/>
        </w:trPr>
        <w:tc>
          <w:tcPr>
            <w:tcW w:w="450" w:type="dxa"/>
            <w:tcBorders>
              <w:left w:val="nil"/>
              <w:right w:val="nil"/>
            </w:tcBorders>
          </w:tcPr>
          <w:p w14:paraId="755F86A1" w14:textId="77777777" w:rsidR="00654A20" w:rsidRPr="00332035" w:rsidRDefault="00654A20" w:rsidP="00DE7E82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6CBCD3EF" w14:textId="77777777" w:rsidR="00654A20" w:rsidRPr="00332035" w:rsidRDefault="00654A20" w:rsidP="00DE7E82">
            <w:pPr>
              <w:keepNext/>
              <w:keepLines/>
            </w:pPr>
          </w:p>
        </w:tc>
      </w:tr>
      <w:tr w:rsidR="00654A20" w:rsidRPr="00332035" w14:paraId="65CFE21F" w14:textId="77777777" w:rsidTr="00AC3406">
        <w:trPr>
          <w:cantSplit/>
          <w:trHeight w:val="180"/>
        </w:trPr>
        <w:tc>
          <w:tcPr>
            <w:tcW w:w="450" w:type="dxa"/>
            <w:tcBorders>
              <w:left w:val="nil"/>
              <w:right w:val="nil"/>
            </w:tcBorders>
          </w:tcPr>
          <w:p w14:paraId="6CFE5723" w14:textId="77777777" w:rsidR="00654A20" w:rsidRPr="00332035" w:rsidRDefault="00654A20" w:rsidP="00DE7E82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7461C502" w14:textId="77777777" w:rsidR="00654A20" w:rsidRPr="00332035" w:rsidRDefault="00654A20" w:rsidP="00DE7E82">
            <w:pPr>
              <w:keepNext/>
              <w:keepLines/>
            </w:pPr>
          </w:p>
        </w:tc>
      </w:tr>
      <w:tr w:rsidR="00654A20" w:rsidRPr="00332035" w14:paraId="72C076A4" w14:textId="77777777" w:rsidTr="00AC3406">
        <w:trPr>
          <w:cantSplit/>
          <w:trHeight w:val="198"/>
        </w:trPr>
        <w:tc>
          <w:tcPr>
            <w:tcW w:w="450" w:type="dxa"/>
            <w:tcBorders>
              <w:left w:val="nil"/>
              <w:right w:val="nil"/>
            </w:tcBorders>
          </w:tcPr>
          <w:p w14:paraId="7322BDF6" w14:textId="77777777" w:rsidR="00654A20" w:rsidRPr="00332035" w:rsidRDefault="00654A20" w:rsidP="00DE7E82">
            <w:pPr>
              <w:keepNext/>
              <w:keepLines/>
            </w:pPr>
            <w:r w:rsidRPr="00332035">
              <w:t>Per:</w:t>
            </w: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16DE8C7E" w14:textId="77777777" w:rsidR="00654A20" w:rsidRPr="00332035" w:rsidRDefault="00654A20" w:rsidP="00DE7E82">
            <w:pPr>
              <w:keepNext/>
              <w:keepLines/>
            </w:pPr>
          </w:p>
        </w:tc>
      </w:tr>
      <w:tr w:rsidR="00654A20" w:rsidRPr="005D54E7" w14:paraId="3ECAEA4C" w14:textId="77777777" w:rsidTr="00AC3406">
        <w:trPr>
          <w:cantSplit/>
          <w:trHeight w:val="197"/>
        </w:trPr>
        <w:tc>
          <w:tcPr>
            <w:tcW w:w="450" w:type="dxa"/>
            <w:tcBorders>
              <w:left w:val="nil"/>
              <w:right w:val="nil"/>
            </w:tcBorders>
          </w:tcPr>
          <w:p w14:paraId="5C946C9C" w14:textId="77777777" w:rsidR="00654A20" w:rsidRPr="00332035" w:rsidRDefault="00654A20" w:rsidP="00DE7E82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top w:val="single" w:sz="4" w:space="0" w:color="auto"/>
              <w:left w:val="nil"/>
              <w:right w:val="nil"/>
            </w:tcBorders>
          </w:tcPr>
          <w:p w14:paraId="31264F0E" w14:textId="77777777" w:rsidR="00654A20" w:rsidRDefault="00654A20" w:rsidP="00654A20">
            <w:pPr>
              <w:keepNext/>
              <w:keepLines/>
            </w:pPr>
            <w:r>
              <w:t>{{signer.name|upper}},</w:t>
            </w:r>
          </w:p>
          <w:p w14:paraId="25B3A1E1" w14:textId="77777777" w:rsidR="00654A20" w:rsidRDefault="00654A20" w:rsidP="00654A20">
            <w:pPr>
              <w:keepNext/>
              <w:keepLines/>
            </w:pPr>
            <w:r>
              <w:t>as {{signer.partner_type}}</w:t>
            </w:r>
          </w:p>
          <w:p w14:paraId="31A5C031" w14:textId="77560DC0" w:rsidR="00654A20" w:rsidRPr="005D54E7" w:rsidRDefault="00654A20" w:rsidP="00654A20">
            <w:pPr>
              <w:keepNext/>
              <w:keepLines/>
            </w:pPr>
            <w:r>
              <w:t xml:space="preserve">by </w:t>
            </w:r>
            <w:r w:rsidRPr="00FB7451">
              <w:t>{{sub.name|upper}}</w:t>
            </w:r>
          </w:p>
        </w:tc>
      </w:tr>
    </w:tbl>
    <w:p w14:paraId="0E788C12" w14:textId="7D0E6627" w:rsidR="00F74D77" w:rsidRPr="005430A3" w:rsidRDefault="00F74D77" w:rsidP="00F74D77">
      <w:pPr>
        <w:rPr>
          <w:b/>
        </w:rPr>
      </w:pPr>
      <w:r w:rsidRPr="005430A3">
        <w:rPr>
          <w:highlight w:val="cyan"/>
        </w:rPr>
        <w:t>{%p elif sub.</w:t>
      </w:r>
      <w:r w:rsidR="00B62564">
        <w:rPr>
          <w:highlight w:val="cyan"/>
        </w:rPr>
        <w:t>sub_signer_type == 'Entity'</w:t>
      </w:r>
      <w:r w:rsidRPr="005430A3">
        <w:rPr>
          <w:highlight w:val="cyan"/>
        </w:rPr>
        <w:t xml:space="preserve"> %} </w:t>
      </w:r>
      <w:r w:rsidRPr="005430A3">
        <w:rPr>
          <w:b/>
          <w:highlight w:val="cyan"/>
        </w:rPr>
        <w:t>SUB SIGNER IS AN ENTITY</w:t>
      </w:r>
    </w:p>
    <w:p w14:paraId="3B5A76DC" w14:textId="77777777" w:rsidR="00654A20" w:rsidRDefault="00654A20" w:rsidP="00F74D77">
      <w:pPr>
        <w:rPr>
          <w:highlight w:val="cy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3870"/>
      </w:tblGrid>
      <w:tr w:rsidR="00654A20" w:rsidRPr="000C5739" w14:paraId="2AB5E7CF" w14:textId="77777777" w:rsidTr="00390BA8">
        <w:trPr>
          <w:cantSplit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226C2AE2" w14:textId="77777777" w:rsidR="00654A20" w:rsidRPr="000C5739" w:rsidRDefault="00654A20" w:rsidP="00DE7E82">
            <w:pPr>
              <w:keepNext/>
              <w:keepLines/>
              <w:rPr>
                <w:b/>
              </w:rPr>
            </w:pPr>
            <w:r>
              <w:rPr>
                <w:b/>
              </w:rPr>
              <w:t>{{sh.full_name|upper}}</w:t>
            </w:r>
          </w:p>
        </w:tc>
      </w:tr>
      <w:tr w:rsidR="00654A20" w:rsidRPr="00332035" w14:paraId="067E943E" w14:textId="77777777" w:rsidTr="00AC3406">
        <w:trPr>
          <w:cantSplit/>
          <w:trHeight w:val="180"/>
        </w:trPr>
        <w:tc>
          <w:tcPr>
            <w:tcW w:w="450" w:type="dxa"/>
            <w:tcBorders>
              <w:left w:val="nil"/>
              <w:right w:val="nil"/>
            </w:tcBorders>
          </w:tcPr>
          <w:p w14:paraId="1F8AC386" w14:textId="77777777" w:rsidR="00654A20" w:rsidRPr="00332035" w:rsidRDefault="00654A20" w:rsidP="00DE7E82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297B9E8F" w14:textId="77777777" w:rsidR="00654A20" w:rsidRPr="00332035" w:rsidRDefault="00654A20" w:rsidP="00DE7E82">
            <w:pPr>
              <w:keepNext/>
              <w:keepLines/>
            </w:pPr>
          </w:p>
        </w:tc>
      </w:tr>
      <w:tr w:rsidR="00654A20" w:rsidRPr="00332035" w14:paraId="3F439B67" w14:textId="77777777" w:rsidTr="00AC3406">
        <w:trPr>
          <w:cantSplit/>
          <w:trHeight w:val="180"/>
        </w:trPr>
        <w:tc>
          <w:tcPr>
            <w:tcW w:w="450" w:type="dxa"/>
            <w:tcBorders>
              <w:left w:val="nil"/>
              <w:right w:val="nil"/>
            </w:tcBorders>
          </w:tcPr>
          <w:p w14:paraId="4109BC28" w14:textId="77777777" w:rsidR="00654A20" w:rsidRPr="00332035" w:rsidRDefault="00654A20" w:rsidP="00DE7E82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2D8415C3" w14:textId="77777777" w:rsidR="00654A20" w:rsidRPr="00332035" w:rsidRDefault="00654A20" w:rsidP="00DE7E82">
            <w:pPr>
              <w:keepNext/>
              <w:keepLines/>
            </w:pPr>
          </w:p>
        </w:tc>
      </w:tr>
      <w:tr w:rsidR="00654A20" w:rsidRPr="00332035" w14:paraId="0AB42C4E" w14:textId="77777777" w:rsidTr="00AC3406">
        <w:trPr>
          <w:cantSplit/>
          <w:trHeight w:val="198"/>
        </w:trPr>
        <w:tc>
          <w:tcPr>
            <w:tcW w:w="450" w:type="dxa"/>
            <w:tcBorders>
              <w:left w:val="nil"/>
              <w:right w:val="nil"/>
            </w:tcBorders>
          </w:tcPr>
          <w:p w14:paraId="1FAD95C9" w14:textId="77777777" w:rsidR="00654A20" w:rsidRPr="00332035" w:rsidRDefault="00654A20" w:rsidP="00DE7E82">
            <w:pPr>
              <w:keepNext/>
              <w:keepLines/>
            </w:pPr>
            <w:r w:rsidRPr="00332035">
              <w:t>Per:</w:t>
            </w: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615811EA" w14:textId="77777777" w:rsidR="00654A20" w:rsidRPr="00332035" w:rsidRDefault="00654A20" w:rsidP="00DE7E82">
            <w:pPr>
              <w:keepNext/>
              <w:keepLines/>
            </w:pPr>
          </w:p>
        </w:tc>
      </w:tr>
      <w:tr w:rsidR="00654A20" w:rsidRPr="005D54E7" w14:paraId="2419C199" w14:textId="77777777" w:rsidTr="00AC3406">
        <w:trPr>
          <w:cantSplit/>
          <w:trHeight w:val="197"/>
        </w:trPr>
        <w:tc>
          <w:tcPr>
            <w:tcW w:w="450" w:type="dxa"/>
            <w:tcBorders>
              <w:left w:val="nil"/>
              <w:right w:val="nil"/>
            </w:tcBorders>
          </w:tcPr>
          <w:p w14:paraId="3D146E33" w14:textId="77777777" w:rsidR="00654A20" w:rsidRPr="00332035" w:rsidRDefault="00654A20" w:rsidP="00DE7E82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top w:val="single" w:sz="4" w:space="0" w:color="auto"/>
              <w:left w:val="nil"/>
              <w:right w:val="nil"/>
            </w:tcBorders>
          </w:tcPr>
          <w:p w14:paraId="3AF3C854" w14:textId="77777777" w:rsidR="00654A20" w:rsidRDefault="00654A20" w:rsidP="00654A20">
            <w:pPr>
              <w:keepNext/>
              <w:keepLines/>
            </w:pPr>
            <w:r>
              <w:t>{{signer.name|upper}},</w:t>
            </w:r>
          </w:p>
          <w:p w14:paraId="35591954" w14:textId="77777777" w:rsidR="00654A20" w:rsidRDefault="00654A20" w:rsidP="00654A20">
            <w:pPr>
              <w:keepNext/>
              <w:keepLines/>
            </w:pPr>
            <w:r>
              <w:t>as {{signer.partner_type}}</w:t>
            </w:r>
          </w:p>
          <w:p w14:paraId="362D8B0D" w14:textId="77777777" w:rsidR="00654A20" w:rsidRDefault="00654A20" w:rsidP="00654A20">
            <w:pPr>
              <w:keepNext/>
              <w:keepLines/>
            </w:pPr>
            <w:r>
              <w:t>by {{sub.name|upper}}</w:t>
            </w:r>
          </w:p>
          <w:p w14:paraId="0C3C3BE8" w14:textId="77777777" w:rsidR="00654A20" w:rsidRDefault="00654A20" w:rsidP="00654A20">
            <w:pPr>
              <w:keepNext/>
              <w:keepLines/>
            </w:pPr>
            <w:r>
              <w:t>by</w:t>
            </w:r>
          </w:p>
          <w:p w14:paraId="7DD2E003" w14:textId="15CA96A3" w:rsidR="00654A20" w:rsidRDefault="00654A20" w:rsidP="00654A20">
            <w:pPr>
              <w:keepNext/>
              <w:keepLines/>
            </w:pPr>
            <w:r w:rsidRPr="00E30670">
              <w:t>Name:</w:t>
            </w:r>
            <w:r>
              <w:t>________________________</w:t>
            </w:r>
          </w:p>
          <w:p w14:paraId="168FC232" w14:textId="48BDF884" w:rsidR="00654A20" w:rsidRPr="005D54E7" w:rsidRDefault="00654A20" w:rsidP="00DE7E82">
            <w:pPr>
              <w:keepNext/>
              <w:keepLines/>
            </w:pPr>
          </w:p>
        </w:tc>
      </w:tr>
    </w:tbl>
    <w:p w14:paraId="59F01CDE" w14:textId="77777777" w:rsidR="00F74D77" w:rsidRDefault="00F74D77" w:rsidP="00F74D77">
      <w:r w:rsidRPr="005430A3">
        <w:rPr>
          <w:highlight w:val="cyan"/>
        </w:rPr>
        <w:t>{%p endif %}</w:t>
      </w:r>
    </w:p>
    <w:p w14:paraId="6B904970" w14:textId="77777777" w:rsidR="00F74D77" w:rsidRDefault="00F74D77" w:rsidP="00F74D77">
      <w:r w:rsidRPr="005430A3">
        <w:rPr>
          <w:highlight w:val="green"/>
        </w:rPr>
        <w:t>{%p endfor %}</w:t>
      </w:r>
    </w:p>
    <w:p w14:paraId="195E30E5" w14:textId="77777777" w:rsidR="00F74D77" w:rsidRDefault="00F74D77" w:rsidP="00F74D77">
      <w:pPr>
        <w:rPr>
          <w:b/>
        </w:rPr>
      </w:pPr>
      <w:r w:rsidRPr="005430A3">
        <w:rPr>
          <w:highlight w:val="green"/>
        </w:rPr>
        <w:t xml:space="preserve">{%p elif signer.sub_signers == [] %} </w:t>
      </w:r>
      <w:r w:rsidRPr="005430A3">
        <w:rPr>
          <w:b/>
          <w:highlight w:val="green"/>
        </w:rPr>
        <w:t>ENTITY SIGNER HAS NO SUB SIGNERS</w:t>
      </w:r>
    </w:p>
    <w:p w14:paraId="3BD9FD1B" w14:textId="77777777" w:rsidR="00C203FA" w:rsidRPr="005430A3" w:rsidRDefault="00C203FA" w:rsidP="00F74D77">
      <w:pPr>
        <w:rPr>
          <w:b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3870"/>
      </w:tblGrid>
      <w:tr w:rsidR="00C203FA" w:rsidRPr="000C5739" w14:paraId="758A43DA" w14:textId="77777777" w:rsidTr="00390BA8">
        <w:trPr>
          <w:cantSplit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404A1812" w14:textId="77777777" w:rsidR="00C203FA" w:rsidRPr="000C5739" w:rsidRDefault="00C203FA" w:rsidP="00DE7E82">
            <w:pPr>
              <w:keepNext/>
              <w:keepLines/>
              <w:rPr>
                <w:b/>
              </w:rPr>
            </w:pPr>
            <w:r>
              <w:rPr>
                <w:b/>
              </w:rPr>
              <w:t>{{sh.full_name|upper}}</w:t>
            </w:r>
          </w:p>
        </w:tc>
      </w:tr>
      <w:tr w:rsidR="00C203FA" w:rsidRPr="00332035" w14:paraId="782C07F1" w14:textId="77777777" w:rsidTr="00AC3406">
        <w:trPr>
          <w:cantSplit/>
          <w:trHeight w:val="180"/>
        </w:trPr>
        <w:tc>
          <w:tcPr>
            <w:tcW w:w="450" w:type="dxa"/>
            <w:tcBorders>
              <w:left w:val="nil"/>
              <w:right w:val="nil"/>
            </w:tcBorders>
          </w:tcPr>
          <w:p w14:paraId="5459EFD1" w14:textId="77777777" w:rsidR="00C203FA" w:rsidRPr="00332035" w:rsidRDefault="00C203FA" w:rsidP="00DE7E82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1951F4E1" w14:textId="77777777" w:rsidR="00C203FA" w:rsidRPr="00332035" w:rsidRDefault="00C203FA" w:rsidP="00DE7E82">
            <w:pPr>
              <w:keepNext/>
              <w:keepLines/>
            </w:pPr>
          </w:p>
        </w:tc>
      </w:tr>
      <w:tr w:rsidR="00C203FA" w:rsidRPr="00332035" w14:paraId="7959FBE0" w14:textId="77777777" w:rsidTr="00AC3406">
        <w:trPr>
          <w:cantSplit/>
          <w:trHeight w:val="180"/>
        </w:trPr>
        <w:tc>
          <w:tcPr>
            <w:tcW w:w="450" w:type="dxa"/>
            <w:tcBorders>
              <w:left w:val="nil"/>
              <w:right w:val="nil"/>
            </w:tcBorders>
          </w:tcPr>
          <w:p w14:paraId="4C39AF32" w14:textId="77777777" w:rsidR="00C203FA" w:rsidRPr="00332035" w:rsidRDefault="00C203FA" w:rsidP="00DE7E82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5C02FABD" w14:textId="77777777" w:rsidR="00C203FA" w:rsidRPr="00332035" w:rsidRDefault="00C203FA" w:rsidP="00DE7E82">
            <w:pPr>
              <w:keepNext/>
              <w:keepLines/>
            </w:pPr>
          </w:p>
        </w:tc>
      </w:tr>
      <w:tr w:rsidR="00C203FA" w:rsidRPr="00332035" w14:paraId="53D71CE0" w14:textId="77777777" w:rsidTr="00AC3406">
        <w:trPr>
          <w:cantSplit/>
          <w:trHeight w:val="198"/>
        </w:trPr>
        <w:tc>
          <w:tcPr>
            <w:tcW w:w="450" w:type="dxa"/>
            <w:tcBorders>
              <w:left w:val="nil"/>
              <w:right w:val="nil"/>
            </w:tcBorders>
          </w:tcPr>
          <w:p w14:paraId="0C20AAB4" w14:textId="77777777" w:rsidR="00C203FA" w:rsidRPr="00332035" w:rsidRDefault="00C203FA" w:rsidP="00DE7E82">
            <w:pPr>
              <w:keepNext/>
              <w:keepLines/>
            </w:pPr>
            <w:r w:rsidRPr="00332035">
              <w:t>Per:</w:t>
            </w: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5C416546" w14:textId="77777777" w:rsidR="00C203FA" w:rsidRPr="00332035" w:rsidRDefault="00C203FA" w:rsidP="00DE7E82">
            <w:pPr>
              <w:keepNext/>
              <w:keepLines/>
            </w:pPr>
          </w:p>
        </w:tc>
      </w:tr>
      <w:tr w:rsidR="00C203FA" w:rsidRPr="005D54E7" w14:paraId="7E090A38" w14:textId="77777777" w:rsidTr="00AC3406">
        <w:trPr>
          <w:cantSplit/>
          <w:trHeight w:val="197"/>
        </w:trPr>
        <w:tc>
          <w:tcPr>
            <w:tcW w:w="450" w:type="dxa"/>
            <w:tcBorders>
              <w:left w:val="nil"/>
              <w:right w:val="nil"/>
            </w:tcBorders>
          </w:tcPr>
          <w:p w14:paraId="7E7B8D2C" w14:textId="77777777" w:rsidR="00C203FA" w:rsidRPr="00332035" w:rsidRDefault="00C203FA" w:rsidP="00DE7E82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top w:val="single" w:sz="4" w:space="0" w:color="auto"/>
              <w:left w:val="nil"/>
              <w:right w:val="nil"/>
            </w:tcBorders>
          </w:tcPr>
          <w:p w14:paraId="4676BDC5" w14:textId="77777777" w:rsidR="00C203FA" w:rsidRDefault="00C203FA" w:rsidP="00C203FA">
            <w:pPr>
              <w:keepNext/>
              <w:keepLines/>
            </w:pPr>
            <w:r>
              <w:t>{{signer.name|upper}},</w:t>
            </w:r>
          </w:p>
          <w:p w14:paraId="545B1B5D" w14:textId="77777777" w:rsidR="00C203FA" w:rsidRDefault="00C203FA" w:rsidP="00C203FA">
            <w:pPr>
              <w:keepNext/>
              <w:keepLines/>
            </w:pPr>
            <w:r>
              <w:t>as {{signer.partner_type}}</w:t>
            </w:r>
          </w:p>
          <w:p w14:paraId="46358EBC" w14:textId="77777777" w:rsidR="00C203FA" w:rsidRDefault="00C203FA" w:rsidP="00C203FA">
            <w:pPr>
              <w:keepNext/>
              <w:keepLines/>
            </w:pPr>
            <w:r>
              <w:t xml:space="preserve">by </w:t>
            </w:r>
          </w:p>
          <w:p w14:paraId="0FB194DF" w14:textId="61263486" w:rsidR="00C203FA" w:rsidRDefault="00C203FA" w:rsidP="00C203FA">
            <w:pPr>
              <w:keepNext/>
              <w:keepLines/>
            </w:pPr>
            <w:r w:rsidRPr="00E30670">
              <w:t>Name:</w:t>
            </w:r>
            <w:r>
              <w:t>________________________</w:t>
            </w:r>
          </w:p>
          <w:p w14:paraId="6777E7EB" w14:textId="77777777" w:rsidR="00C203FA" w:rsidRPr="005D54E7" w:rsidRDefault="00C203FA" w:rsidP="00DE7E82">
            <w:pPr>
              <w:keepNext/>
              <w:keepLines/>
            </w:pPr>
          </w:p>
        </w:tc>
      </w:tr>
    </w:tbl>
    <w:p w14:paraId="031542D6" w14:textId="77777777" w:rsidR="00F74D77" w:rsidRDefault="00F74D77" w:rsidP="00F74D77">
      <w:r w:rsidRPr="005430A3">
        <w:rPr>
          <w:highlight w:val="green"/>
        </w:rPr>
        <w:t>{%p endif %}</w:t>
      </w:r>
    </w:p>
    <w:p w14:paraId="61B1ABBC" w14:textId="77777777" w:rsidR="00F74D77" w:rsidRDefault="00F74D77" w:rsidP="00F74D77">
      <w:r w:rsidRPr="005430A3">
        <w:rPr>
          <w:highlight w:val="yellow"/>
        </w:rPr>
        <w:t>{%p endif %}</w:t>
      </w:r>
    </w:p>
    <w:p w14:paraId="78163AA4" w14:textId="77777777" w:rsidR="00F74D77" w:rsidRDefault="00F74D77" w:rsidP="00F74D77">
      <w:r w:rsidRPr="00F7190E">
        <w:rPr>
          <w:highlight w:val="lightGray"/>
        </w:rPr>
        <w:t>{%p endfor %}</w:t>
      </w:r>
    </w:p>
    <w:p w14:paraId="07D49347" w14:textId="4EF2686F" w:rsidR="00F74D77" w:rsidRDefault="00F74D77" w:rsidP="00F74D77">
      <w:r w:rsidRPr="00CF2C84">
        <w:rPr>
          <w:highlight w:val="magenta"/>
        </w:rPr>
        <w:t xml:space="preserve">{%p elif sh.signers == [] %} </w:t>
      </w:r>
      <w:r>
        <w:rPr>
          <w:b/>
          <w:highlight w:val="magenta"/>
        </w:rPr>
        <w:t>PARTNERSHIP</w:t>
      </w:r>
      <w:r w:rsidRPr="00CF2C84">
        <w:rPr>
          <w:b/>
          <w:highlight w:val="magenta"/>
        </w:rPr>
        <w:t xml:space="preserve"> SHAREHOLDER HAS NO SIGNERS</w:t>
      </w:r>
    </w:p>
    <w:p w14:paraId="0122BB47" w14:textId="77777777" w:rsidR="00F74D77" w:rsidRDefault="00F74D77" w:rsidP="00F74D77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3870"/>
      </w:tblGrid>
      <w:tr w:rsidR="006D7840" w:rsidRPr="000C5739" w14:paraId="035A2B60" w14:textId="77777777" w:rsidTr="00390BA8">
        <w:trPr>
          <w:cantSplit/>
        </w:trPr>
        <w:tc>
          <w:tcPr>
            <w:tcW w:w="4320" w:type="dxa"/>
            <w:gridSpan w:val="2"/>
            <w:tcBorders>
              <w:left w:val="nil"/>
              <w:right w:val="nil"/>
            </w:tcBorders>
          </w:tcPr>
          <w:p w14:paraId="6F329A66" w14:textId="77777777" w:rsidR="006D7840" w:rsidRPr="000C5739" w:rsidRDefault="006D7840" w:rsidP="00DE7E82">
            <w:pPr>
              <w:keepNext/>
              <w:keepLines/>
              <w:rPr>
                <w:b/>
              </w:rPr>
            </w:pPr>
            <w:r>
              <w:rPr>
                <w:b/>
              </w:rPr>
              <w:t>{{sh.full_name|upper}}</w:t>
            </w:r>
          </w:p>
        </w:tc>
      </w:tr>
      <w:tr w:rsidR="006D7840" w:rsidRPr="00332035" w14:paraId="07B5F2CC" w14:textId="77777777" w:rsidTr="00AC3406">
        <w:trPr>
          <w:cantSplit/>
          <w:trHeight w:val="180"/>
        </w:trPr>
        <w:tc>
          <w:tcPr>
            <w:tcW w:w="450" w:type="dxa"/>
            <w:tcBorders>
              <w:left w:val="nil"/>
              <w:right w:val="nil"/>
            </w:tcBorders>
          </w:tcPr>
          <w:p w14:paraId="353EC024" w14:textId="77777777" w:rsidR="006D7840" w:rsidRPr="00332035" w:rsidRDefault="006D7840" w:rsidP="00DE7E82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435DFCBF" w14:textId="77777777" w:rsidR="006D7840" w:rsidRPr="00332035" w:rsidRDefault="006D7840" w:rsidP="00DE7E82">
            <w:pPr>
              <w:keepNext/>
              <w:keepLines/>
            </w:pPr>
          </w:p>
        </w:tc>
      </w:tr>
      <w:tr w:rsidR="006D7840" w:rsidRPr="00332035" w14:paraId="0C4993DB" w14:textId="77777777" w:rsidTr="00AC3406">
        <w:trPr>
          <w:cantSplit/>
          <w:trHeight w:val="180"/>
        </w:trPr>
        <w:tc>
          <w:tcPr>
            <w:tcW w:w="450" w:type="dxa"/>
            <w:tcBorders>
              <w:left w:val="nil"/>
              <w:right w:val="nil"/>
            </w:tcBorders>
          </w:tcPr>
          <w:p w14:paraId="6A30338E" w14:textId="77777777" w:rsidR="006D7840" w:rsidRPr="00332035" w:rsidRDefault="006D7840" w:rsidP="00DE7E82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5636B84F" w14:textId="77777777" w:rsidR="006D7840" w:rsidRPr="00332035" w:rsidRDefault="006D7840" w:rsidP="00DE7E82">
            <w:pPr>
              <w:keepNext/>
              <w:keepLines/>
            </w:pPr>
          </w:p>
        </w:tc>
      </w:tr>
      <w:tr w:rsidR="006D7840" w:rsidRPr="00332035" w14:paraId="7A0A04E9" w14:textId="77777777" w:rsidTr="00AC3406">
        <w:trPr>
          <w:cantSplit/>
          <w:trHeight w:val="198"/>
        </w:trPr>
        <w:tc>
          <w:tcPr>
            <w:tcW w:w="450" w:type="dxa"/>
            <w:tcBorders>
              <w:left w:val="nil"/>
              <w:right w:val="nil"/>
            </w:tcBorders>
          </w:tcPr>
          <w:p w14:paraId="7DB9F446" w14:textId="77777777" w:rsidR="006D7840" w:rsidRPr="00332035" w:rsidRDefault="006D7840" w:rsidP="00DE7E82">
            <w:pPr>
              <w:keepNext/>
              <w:keepLines/>
            </w:pPr>
            <w:r w:rsidRPr="00332035">
              <w:t>Per:</w:t>
            </w:r>
          </w:p>
        </w:tc>
        <w:tc>
          <w:tcPr>
            <w:tcW w:w="3870" w:type="dxa"/>
            <w:tcBorders>
              <w:left w:val="nil"/>
              <w:right w:val="nil"/>
            </w:tcBorders>
          </w:tcPr>
          <w:p w14:paraId="61DD18B7" w14:textId="77777777" w:rsidR="006D7840" w:rsidRPr="00332035" w:rsidRDefault="006D7840" w:rsidP="00DE7E82">
            <w:pPr>
              <w:keepNext/>
              <w:keepLines/>
            </w:pPr>
          </w:p>
        </w:tc>
      </w:tr>
      <w:tr w:rsidR="006D7840" w:rsidRPr="005D54E7" w14:paraId="220E268D" w14:textId="77777777" w:rsidTr="00AC3406">
        <w:trPr>
          <w:cantSplit/>
          <w:trHeight w:val="197"/>
        </w:trPr>
        <w:tc>
          <w:tcPr>
            <w:tcW w:w="450" w:type="dxa"/>
            <w:tcBorders>
              <w:left w:val="nil"/>
              <w:right w:val="nil"/>
            </w:tcBorders>
          </w:tcPr>
          <w:p w14:paraId="6D6B5614" w14:textId="77777777" w:rsidR="006D7840" w:rsidRPr="00332035" w:rsidRDefault="006D7840" w:rsidP="00DE7E82">
            <w:pPr>
              <w:keepNext/>
              <w:keepLines/>
              <w:ind w:left="-108"/>
            </w:pPr>
          </w:p>
        </w:tc>
        <w:tc>
          <w:tcPr>
            <w:tcW w:w="3870" w:type="dxa"/>
            <w:tcBorders>
              <w:top w:val="single" w:sz="4" w:space="0" w:color="auto"/>
              <w:left w:val="nil"/>
              <w:right w:val="nil"/>
            </w:tcBorders>
          </w:tcPr>
          <w:p w14:paraId="0EE9A9C5" w14:textId="39FA5FB2" w:rsidR="006D7840" w:rsidRDefault="006D7840" w:rsidP="006D7840">
            <w:pPr>
              <w:keepNext/>
              <w:keepLines/>
            </w:pPr>
            <w:r>
              <w:t xml:space="preserve"> </w:t>
            </w:r>
          </w:p>
          <w:p w14:paraId="3522A8FC" w14:textId="55360F7F" w:rsidR="006D7840" w:rsidRDefault="006D7840" w:rsidP="00DE7E82">
            <w:pPr>
              <w:keepNext/>
              <w:keepLines/>
            </w:pPr>
            <w:r w:rsidRPr="00E30670">
              <w:t>Name:</w:t>
            </w:r>
            <w:r>
              <w:t>________________________,</w:t>
            </w:r>
          </w:p>
          <w:p w14:paraId="0DB98ACA" w14:textId="62B3CDD6" w:rsidR="006D7840" w:rsidRPr="005D54E7" w:rsidRDefault="006D7840" w:rsidP="00DE7E82">
            <w:pPr>
              <w:keepNext/>
              <w:keepLines/>
            </w:pPr>
            <w:r>
              <w:t>as Partner</w:t>
            </w:r>
          </w:p>
        </w:tc>
      </w:tr>
    </w:tbl>
    <w:p w14:paraId="79E17BA9" w14:textId="3AE4B409" w:rsidR="00F74D77" w:rsidRPr="00332035" w:rsidRDefault="00F74D77" w:rsidP="00F74D77">
      <w:r w:rsidRPr="00CF2C84">
        <w:rPr>
          <w:highlight w:val="magenta"/>
        </w:rPr>
        <w:t>{%</w:t>
      </w:r>
      <w:r w:rsidR="00E50D89">
        <w:rPr>
          <w:highlight w:val="magenta"/>
        </w:rPr>
        <w:t>p</w:t>
      </w:r>
      <w:r w:rsidRPr="00CF2C84">
        <w:rPr>
          <w:highlight w:val="magenta"/>
        </w:rPr>
        <w:t xml:space="preserve"> endif %}</w:t>
      </w:r>
    </w:p>
    <w:p w14:paraId="6F96A241" w14:textId="215D0F78" w:rsidR="001318F1" w:rsidRPr="001F20E1" w:rsidRDefault="001318F1" w:rsidP="001318F1">
      <w:pPr>
        <w:widowControl w:val="0"/>
        <w:rPr>
          <w:b/>
        </w:rPr>
      </w:pPr>
      <w:r w:rsidRPr="001F20E1">
        <w:rPr>
          <w:highlight w:val="lightGray"/>
        </w:rPr>
        <w:t>{%p elif sh.</w:t>
      </w:r>
      <w:r w:rsidR="000C5739" w:rsidRPr="001F20E1">
        <w:rPr>
          <w:highlight w:val="lightGray"/>
        </w:rPr>
        <w:t>party_type</w:t>
      </w:r>
      <w:r w:rsidR="00EB7EAA" w:rsidRPr="001F20E1">
        <w:rPr>
          <w:highlight w:val="lightGray"/>
        </w:rPr>
        <w:t xml:space="preserve"> ==</w:t>
      </w:r>
      <w:r w:rsidRPr="001F20E1">
        <w:rPr>
          <w:highlight w:val="lightGray"/>
        </w:rPr>
        <w:t xml:space="preserve"> "Person" %}</w:t>
      </w:r>
      <w:r w:rsidR="001F20E1" w:rsidRPr="001F20E1">
        <w:rPr>
          <w:highlight w:val="lightGray"/>
        </w:rPr>
        <w:t xml:space="preserve"> </w:t>
      </w:r>
      <w:r w:rsidR="001F20E1" w:rsidRPr="001F20E1">
        <w:rPr>
          <w:b/>
          <w:highlight w:val="lightGray"/>
        </w:rPr>
        <w:t>PERSON FORMAT</w:t>
      </w:r>
    </w:p>
    <w:p w14:paraId="00DB8490" w14:textId="77777777" w:rsidR="001318F1" w:rsidRPr="00332035" w:rsidRDefault="001318F1" w:rsidP="00BD4A04"/>
    <w:tbl>
      <w:tblPr>
        <w:tblW w:w="0" w:type="auto"/>
        <w:tblLayout w:type="fixed"/>
        <w:tblCellMar>
          <w:left w:w="0" w:type="dxa"/>
          <w:right w:w="115" w:type="dxa"/>
        </w:tblCellMar>
        <w:tblLook w:val="0000" w:firstRow="0" w:lastRow="0" w:firstColumn="0" w:lastColumn="0" w:noHBand="0" w:noVBand="0"/>
      </w:tblPr>
      <w:tblGrid>
        <w:gridCol w:w="4320"/>
      </w:tblGrid>
      <w:tr w:rsidR="00D376D0" w:rsidRPr="00332035" w14:paraId="1AC9F586" w14:textId="77777777" w:rsidTr="002109AD">
        <w:trPr>
          <w:cantSplit/>
          <w:trHeight w:val="260"/>
        </w:trPr>
        <w:tc>
          <w:tcPr>
            <w:tcW w:w="4320" w:type="dxa"/>
            <w:tcBorders>
              <w:left w:val="nil"/>
              <w:right w:val="nil"/>
            </w:tcBorders>
          </w:tcPr>
          <w:p w14:paraId="72B16704" w14:textId="77777777" w:rsidR="00D376D0" w:rsidRPr="00332035" w:rsidRDefault="00D376D0" w:rsidP="001318F1">
            <w:pPr>
              <w:rPr>
                <w:b/>
              </w:rPr>
            </w:pPr>
          </w:p>
        </w:tc>
      </w:tr>
      <w:tr w:rsidR="00D376D0" w:rsidRPr="00332035" w14:paraId="2DF83EC8" w14:textId="77777777" w:rsidTr="002109AD">
        <w:trPr>
          <w:cantSplit/>
          <w:trHeight w:val="260"/>
        </w:trPr>
        <w:tc>
          <w:tcPr>
            <w:tcW w:w="4320" w:type="dxa"/>
            <w:tcBorders>
              <w:left w:val="nil"/>
              <w:bottom w:val="single" w:sz="4" w:space="0" w:color="auto"/>
              <w:right w:val="nil"/>
            </w:tcBorders>
          </w:tcPr>
          <w:p w14:paraId="7B0FF35D" w14:textId="77777777" w:rsidR="00D376D0" w:rsidRPr="00332035" w:rsidRDefault="00D376D0" w:rsidP="001318F1">
            <w:pPr>
              <w:rPr>
                <w:b/>
              </w:rPr>
            </w:pPr>
          </w:p>
        </w:tc>
      </w:tr>
      <w:tr w:rsidR="00D376D0" w:rsidRPr="00332035" w14:paraId="0929E716" w14:textId="77777777" w:rsidTr="002109AD">
        <w:trPr>
          <w:cantSplit/>
          <w:trHeight w:val="260"/>
        </w:trPr>
        <w:tc>
          <w:tcPr>
            <w:tcW w:w="4320" w:type="dxa"/>
            <w:tcBorders>
              <w:top w:val="single" w:sz="4" w:space="0" w:color="auto"/>
              <w:left w:val="nil"/>
              <w:right w:val="nil"/>
            </w:tcBorders>
          </w:tcPr>
          <w:p w14:paraId="6345D5DA" w14:textId="77777777" w:rsidR="00D376D0" w:rsidRPr="00332035" w:rsidRDefault="00D376D0" w:rsidP="001318F1">
            <w:pPr>
              <w:rPr>
                <w:b/>
              </w:rPr>
            </w:pPr>
            <w:r w:rsidRPr="00332035">
              <w:rPr>
                <w:b/>
              </w:rPr>
              <w:t>{{sh.full_name|upper}}</w:t>
            </w:r>
            <w:r w:rsidRPr="00332035">
              <w:t xml:space="preserve"> </w:t>
            </w:r>
          </w:p>
        </w:tc>
      </w:tr>
    </w:tbl>
    <w:p w14:paraId="2792F722" w14:textId="77777777" w:rsidR="004B0EC6" w:rsidRPr="00332035" w:rsidRDefault="00E234C3" w:rsidP="00D46C08">
      <w:r w:rsidRPr="001F20E1">
        <w:rPr>
          <w:highlight w:val="lightGray"/>
        </w:rPr>
        <w:t>{</w:t>
      </w:r>
      <w:r w:rsidR="00442AC7" w:rsidRPr="001F20E1">
        <w:rPr>
          <w:highlight w:val="lightGray"/>
        </w:rPr>
        <w:t>%</w:t>
      </w:r>
      <w:r w:rsidR="007A412D" w:rsidRPr="001F20E1">
        <w:rPr>
          <w:highlight w:val="lightGray"/>
        </w:rPr>
        <w:t>p</w:t>
      </w:r>
      <w:r w:rsidR="00442AC7" w:rsidRPr="001F20E1">
        <w:rPr>
          <w:highlight w:val="lightGray"/>
        </w:rPr>
        <w:t xml:space="preserve"> end</w:t>
      </w:r>
      <w:r w:rsidR="008849D2" w:rsidRPr="001F20E1">
        <w:rPr>
          <w:highlight w:val="lightGray"/>
        </w:rPr>
        <w:t>if</w:t>
      </w:r>
      <w:r w:rsidR="00442AC7" w:rsidRPr="001F20E1">
        <w:rPr>
          <w:highlight w:val="lightGray"/>
        </w:rPr>
        <w:t xml:space="preserve"> %</w:t>
      </w:r>
      <w:r w:rsidRPr="001F20E1">
        <w:rPr>
          <w:highlight w:val="lightGray"/>
        </w:rPr>
        <w:t>}</w:t>
      </w:r>
    </w:p>
    <w:sectPr w:rsidR="004B0EC6" w:rsidRPr="00332035" w:rsidSect="00AF4B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080" w:bottom="720" w:left="1080" w:header="720" w:footer="720" w:gutter="0"/>
      <w:paperSrc w:first="7" w:other="7"/>
      <w:cols w:space="288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7E33C" w14:textId="77777777" w:rsidR="007B0E14" w:rsidRPr="00332035" w:rsidRDefault="007B0E14">
      <w:r w:rsidRPr="00332035">
        <w:separator/>
      </w:r>
    </w:p>
  </w:endnote>
  <w:endnote w:type="continuationSeparator" w:id="0">
    <w:p w14:paraId="53A31DAE" w14:textId="77777777" w:rsidR="007B0E14" w:rsidRPr="00332035" w:rsidRDefault="007B0E14">
      <w:r w:rsidRPr="0033203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264BC" w14:textId="77777777" w:rsidR="00EC0497" w:rsidRPr="00332035" w:rsidRDefault="00EC04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25A42" w14:textId="77777777" w:rsidR="00EC0497" w:rsidRPr="00332035" w:rsidRDefault="00EC0497">
    <w:pPr>
      <w:pStyle w:val="Footer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247D9" w14:textId="77777777" w:rsidR="00EC0497" w:rsidRPr="00332035" w:rsidRDefault="00EC0497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50947" w14:textId="77777777" w:rsidR="007B0E14" w:rsidRPr="00332035" w:rsidRDefault="007B0E14">
      <w:r w:rsidRPr="00332035">
        <w:separator/>
      </w:r>
    </w:p>
  </w:footnote>
  <w:footnote w:type="continuationSeparator" w:id="0">
    <w:p w14:paraId="25ADB4AB" w14:textId="77777777" w:rsidR="007B0E14" w:rsidRPr="00332035" w:rsidRDefault="007B0E14">
      <w:r w:rsidRPr="0033203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A3A63" w14:textId="77777777" w:rsidR="00EC0497" w:rsidRPr="00332035" w:rsidRDefault="00EC04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B27E3" w14:textId="77777777" w:rsidR="00EC0497" w:rsidRPr="00332035" w:rsidRDefault="00EC0497">
    <w:pPr>
      <w:pStyle w:val="Header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EC048" w14:textId="77777777" w:rsidR="00EC0497" w:rsidRPr="00332035" w:rsidRDefault="00EC0497">
    <w:pPr>
      <w:pStyle w:val="Header"/>
      <w:tabs>
        <w:tab w:val="clear" w:pos="4320"/>
        <w:tab w:val="clear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EC6"/>
    <w:rsid w:val="00005E17"/>
    <w:rsid w:val="000060CF"/>
    <w:rsid w:val="00007072"/>
    <w:rsid w:val="00017FBE"/>
    <w:rsid w:val="00023FA1"/>
    <w:rsid w:val="00024017"/>
    <w:rsid w:val="0002729F"/>
    <w:rsid w:val="00032611"/>
    <w:rsid w:val="0003463D"/>
    <w:rsid w:val="00042301"/>
    <w:rsid w:val="00055AF2"/>
    <w:rsid w:val="00072FC9"/>
    <w:rsid w:val="00073CA7"/>
    <w:rsid w:val="00080AE0"/>
    <w:rsid w:val="00082CD8"/>
    <w:rsid w:val="000A1E55"/>
    <w:rsid w:val="000A2C83"/>
    <w:rsid w:val="000B329D"/>
    <w:rsid w:val="000B526E"/>
    <w:rsid w:val="000B711F"/>
    <w:rsid w:val="000C4053"/>
    <w:rsid w:val="000C5739"/>
    <w:rsid w:val="000D387C"/>
    <w:rsid w:val="000E3D5B"/>
    <w:rsid w:val="000E53B6"/>
    <w:rsid w:val="000E59EF"/>
    <w:rsid w:val="000E6ECA"/>
    <w:rsid w:val="001056BA"/>
    <w:rsid w:val="00106B40"/>
    <w:rsid w:val="00111E3E"/>
    <w:rsid w:val="001254A8"/>
    <w:rsid w:val="001274CC"/>
    <w:rsid w:val="00131154"/>
    <w:rsid w:val="001318F1"/>
    <w:rsid w:val="00132210"/>
    <w:rsid w:val="00136728"/>
    <w:rsid w:val="00140B22"/>
    <w:rsid w:val="001553BC"/>
    <w:rsid w:val="00155E06"/>
    <w:rsid w:val="00155E27"/>
    <w:rsid w:val="001563C6"/>
    <w:rsid w:val="00172259"/>
    <w:rsid w:val="00176378"/>
    <w:rsid w:val="00181D37"/>
    <w:rsid w:val="00187C46"/>
    <w:rsid w:val="00193B9D"/>
    <w:rsid w:val="001A59D6"/>
    <w:rsid w:val="001B724C"/>
    <w:rsid w:val="001C139B"/>
    <w:rsid w:val="001C42D4"/>
    <w:rsid w:val="001D0D64"/>
    <w:rsid w:val="001D1E59"/>
    <w:rsid w:val="001D201B"/>
    <w:rsid w:val="001D590A"/>
    <w:rsid w:val="001E7891"/>
    <w:rsid w:val="001F20E1"/>
    <w:rsid w:val="001F5871"/>
    <w:rsid w:val="001F6D05"/>
    <w:rsid w:val="00203955"/>
    <w:rsid w:val="00204383"/>
    <w:rsid w:val="00206E7A"/>
    <w:rsid w:val="00207746"/>
    <w:rsid w:val="002109AD"/>
    <w:rsid w:val="00217DA8"/>
    <w:rsid w:val="00222879"/>
    <w:rsid w:val="00222E25"/>
    <w:rsid w:val="00240A6A"/>
    <w:rsid w:val="0024233D"/>
    <w:rsid w:val="00242EFD"/>
    <w:rsid w:val="002459C7"/>
    <w:rsid w:val="002531D7"/>
    <w:rsid w:val="0025650A"/>
    <w:rsid w:val="002566B7"/>
    <w:rsid w:val="0026399E"/>
    <w:rsid w:val="0027310E"/>
    <w:rsid w:val="00276658"/>
    <w:rsid w:val="0028239A"/>
    <w:rsid w:val="00283D7F"/>
    <w:rsid w:val="0029537B"/>
    <w:rsid w:val="002A374A"/>
    <w:rsid w:val="002A38D7"/>
    <w:rsid w:val="002A5A63"/>
    <w:rsid w:val="002A7B23"/>
    <w:rsid w:val="002C0CED"/>
    <w:rsid w:val="002C71CB"/>
    <w:rsid w:val="002D2596"/>
    <w:rsid w:val="002E3C9D"/>
    <w:rsid w:val="002F178A"/>
    <w:rsid w:val="002F546D"/>
    <w:rsid w:val="002F7EB2"/>
    <w:rsid w:val="00303B1A"/>
    <w:rsid w:val="00314C74"/>
    <w:rsid w:val="00323017"/>
    <w:rsid w:val="00326301"/>
    <w:rsid w:val="00332035"/>
    <w:rsid w:val="003342AE"/>
    <w:rsid w:val="00335638"/>
    <w:rsid w:val="00337A06"/>
    <w:rsid w:val="003447BB"/>
    <w:rsid w:val="00350D15"/>
    <w:rsid w:val="00356452"/>
    <w:rsid w:val="00367103"/>
    <w:rsid w:val="0037189D"/>
    <w:rsid w:val="003807E7"/>
    <w:rsid w:val="0038285E"/>
    <w:rsid w:val="00382E9B"/>
    <w:rsid w:val="00390BA8"/>
    <w:rsid w:val="00391D9F"/>
    <w:rsid w:val="0039251D"/>
    <w:rsid w:val="003A36C4"/>
    <w:rsid w:val="003A7868"/>
    <w:rsid w:val="003B124E"/>
    <w:rsid w:val="003B1A36"/>
    <w:rsid w:val="003B797B"/>
    <w:rsid w:val="003C09D8"/>
    <w:rsid w:val="003D400E"/>
    <w:rsid w:val="003E0350"/>
    <w:rsid w:val="003E1615"/>
    <w:rsid w:val="003E16E3"/>
    <w:rsid w:val="003E6A99"/>
    <w:rsid w:val="003E6FB4"/>
    <w:rsid w:val="003F4D41"/>
    <w:rsid w:val="004008A7"/>
    <w:rsid w:val="00402AC6"/>
    <w:rsid w:val="004064CF"/>
    <w:rsid w:val="0041229A"/>
    <w:rsid w:val="00416D3C"/>
    <w:rsid w:val="004205B9"/>
    <w:rsid w:val="004301DB"/>
    <w:rsid w:val="00435484"/>
    <w:rsid w:val="00440B98"/>
    <w:rsid w:val="00440EC0"/>
    <w:rsid w:val="00442AC7"/>
    <w:rsid w:val="00451C2A"/>
    <w:rsid w:val="0045607D"/>
    <w:rsid w:val="00463102"/>
    <w:rsid w:val="0046766F"/>
    <w:rsid w:val="00475A47"/>
    <w:rsid w:val="00486E3B"/>
    <w:rsid w:val="004933FC"/>
    <w:rsid w:val="004973DC"/>
    <w:rsid w:val="004A26EE"/>
    <w:rsid w:val="004A5663"/>
    <w:rsid w:val="004B0EC6"/>
    <w:rsid w:val="004C20FA"/>
    <w:rsid w:val="004C3230"/>
    <w:rsid w:val="004D6517"/>
    <w:rsid w:val="004E1966"/>
    <w:rsid w:val="004E7FC0"/>
    <w:rsid w:val="00502B7D"/>
    <w:rsid w:val="00514E63"/>
    <w:rsid w:val="00520D84"/>
    <w:rsid w:val="0052769A"/>
    <w:rsid w:val="005430A3"/>
    <w:rsid w:val="00550CA1"/>
    <w:rsid w:val="005555DB"/>
    <w:rsid w:val="00563CC7"/>
    <w:rsid w:val="00565E85"/>
    <w:rsid w:val="00573B5E"/>
    <w:rsid w:val="00575D13"/>
    <w:rsid w:val="00582A2E"/>
    <w:rsid w:val="005A5C4A"/>
    <w:rsid w:val="005B265C"/>
    <w:rsid w:val="005B2FC3"/>
    <w:rsid w:val="005B36DD"/>
    <w:rsid w:val="005B6E26"/>
    <w:rsid w:val="005C0A2A"/>
    <w:rsid w:val="005D2CA7"/>
    <w:rsid w:val="005D54E7"/>
    <w:rsid w:val="005D6F61"/>
    <w:rsid w:val="005E2D46"/>
    <w:rsid w:val="005E50E9"/>
    <w:rsid w:val="005E6517"/>
    <w:rsid w:val="005E7620"/>
    <w:rsid w:val="005F00C8"/>
    <w:rsid w:val="005F2181"/>
    <w:rsid w:val="005F3622"/>
    <w:rsid w:val="005F393A"/>
    <w:rsid w:val="006070FC"/>
    <w:rsid w:val="00610370"/>
    <w:rsid w:val="006131B3"/>
    <w:rsid w:val="0061382B"/>
    <w:rsid w:val="00614992"/>
    <w:rsid w:val="00617C77"/>
    <w:rsid w:val="00624201"/>
    <w:rsid w:val="0063713D"/>
    <w:rsid w:val="00646FE9"/>
    <w:rsid w:val="0064715A"/>
    <w:rsid w:val="00654A20"/>
    <w:rsid w:val="006621F2"/>
    <w:rsid w:val="0067120C"/>
    <w:rsid w:val="00671530"/>
    <w:rsid w:val="00671BB4"/>
    <w:rsid w:val="00680444"/>
    <w:rsid w:val="006865C7"/>
    <w:rsid w:val="00686AE1"/>
    <w:rsid w:val="0069212C"/>
    <w:rsid w:val="00692646"/>
    <w:rsid w:val="00693839"/>
    <w:rsid w:val="00697087"/>
    <w:rsid w:val="006B06F3"/>
    <w:rsid w:val="006B52BA"/>
    <w:rsid w:val="006C4DF1"/>
    <w:rsid w:val="006C6828"/>
    <w:rsid w:val="006D7840"/>
    <w:rsid w:val="006E1609"/>
    <w:rsid w:val="006E517E"/>
    <w:rsid w:val="006E6DBE"/>
    <w:rsid w:val="006F3DB5"/>
    <w:rsid w:val="00703884"/>
    <w:rsid w:val="00706433"/>
    <w:rsid w:val="00714BCD"/>
    <w:rsid w:val="007172B3"/>
    <w:rsid w:val="00721754"/>
    <w:rsid w:val="0072323F"/>
    <w:rsid w:val="00735ACC"/>
    <w:rsid w:val="007477BC"/>
    <w:rsid w:val="007504BB"/>
    <w:rsid w:val="00750DDF"/>
    <w:rsid w:val="0075706C"/>
    <w:rsid w:val="0076157D"/>
    <w:rsid w:val="00771388"/>
    <w:rsid w:val="00791754"/>
    <w:rsid w:val="007A412D"/>
    <w:rsid w:val="007B0E14"/>
    <w:rsid w:val="007B42AC"/>
    <w:rsid w:val="007B4449"/>
    <w:rsid w:val="007B741C"/>
    <w:rsid w:val="007D0EFD"/>
    <w:rsid w:val="007D72DD"/>
    <w:rsid w:val="007E4399"/>
    <w:rsid w:val="007E5B62"/>
    <w:rsid w:val="007E6E59"/>
    <w:rsid w:val="007F05F6"/>
    <w:rsid w:val="007F2D4B"/>
    <w:rsid w:val="007F36D2"/>
    <w:rsid w:val="0080364C"/>
    <w:rsid w:val="0080483A"/>
    <w:rsid w:val="0080737E"/>
    <w:rsid w:val="00820447"/>
    <w:rsid w:val="00821B5C"/>
    <w:rsid w:val="00822C1C"/>
    <w:rsid w:val="00825AE8"/>
    <w:rsid w:val="00827106"/>
    <w:rsid w:val="00831D97"/>
    <w:rsid w:val="00833B6D"/>
    <w:rsid w:val="00840B26"/>
    <w:rsid w:val="008442E4"/>
    <w:rsid w:val="0085051D"/>
    <w:rsid w:val="00851A41"/>
    <w:rsid w:val="00852A33"/>
    <w:rsid w:val="00853EDE"/>
    <w:rsid w:val="00854321"/>
    <w:rsid w:val="00854522"/>
    <w:rsid w:val="00855C6A"/>
    <w:rsid w:val="008827DB"/>
    <w:rsid w:val="00882EA9"/>
    <w:rsid w:val="00882FEB"/>
    <w:rsid w:val="008849D2"/>
    <w:rsid w:val="0088585E"/>
    <w:rsid w:val="0089428F"/>
    <w:rsid w:val="008962FE"/>
    <w:rsid w:val="00897F97"/>
    <w:rsid w:val="008A204B"/>
    <w:rsid w:val="008C26E6"/>
    <w:rsid w:val="008C308A"/>
    <w:rsid w:val="008C357A"/>
    <w:rsid w:val="008C3CF6"/>
    <w:rsid w:val="008D7309"/>
    <w:rsid w:val="008E460D"/>
    <w:rsid w:val="00913220"/>
    <w:rsid w:val="009174E4"/>
    <w:rsid w:val="0092072A"/>
    <w:rsid w:val="0092745D"/>
    <w:rsid w:val="00927E17"/>
    <w:rsid w:val="0093196E"/>
    <w:rsid w:val="009577AA"/>
    <w:rsid w:val="00974B49"/>
    <w:rsid w:val="00975CC9"/>
    <w:rsid w:val="00977513"/>
    <w:rsid w:val="00980B22"/>
    <w:rsid w:val="009823D7"/>
    <w:rsid w:val="00983D09"/>
    <w:rsid w:val="00995A90"/>
    <w:rsid w:val="00997B77"/>
    <w:rsid w:val="009B6E95"/>
    <w:rsid w:val="009C3DEB"/>
    <w:rsid w:val="009D1183"/>
    <w:rsid w:val="009D2267"/>
    <w:rsid w:val="009D64E9"/>
    <w:rsid w:val="009E40F5"/>
    <w:rsid w:val="009F2A95"/>
    <w:rsid w:val="009F35F5"/>
    <w:rsid w:val="00A157C1"/>
    <w:rsid w:val="00A203E9"/>
    <w:rsid w:val="00A25336"/>
    <w:rsid w:val="00A3650D"/>
    <w:rsid w:val="00A37FA8"/>
    <w:rsid w:val="00A40F15"/>
    <w:rsid w:val="00A4109D"/>
    <w:rsid w:val="00A440A3"/>
    <w:rsid w:val="00A53C9F"/>
    <w:rsid w:val="00A54B38"/>
    <w:rsid w:val="00A67DD5"/>
    <w:rsid w:val="00A70179"/>
    <w:rsid w:val="00A80C72"/>
    <w:rsid w:val="00A94E71"/>
    <w:rsid w:val="00A96E36"/>
    <w:rsid w:val="00A970FD"/>
    <w:rsid w:val="00AA64FE"/>
    <w:rsid w:val="00AB0C67"/>
    <w:rsid w:val="00AC2821"/>
    <w:rsid w:val="00AC3406"/>
    <w:rsid w:val="00AD7F32"/>
    <w:rsid w:val="00AE0B2B"/>
    <w:rsid w:val="00AE1E03"/>
    <w:rsid w:val="00AE430C"/>
    <w:rsid w:val="00AE5CE8"/>
    <w:rsid w:val="00AE6475"/>
    <w:rsid w:val="00AF34C9"/>
    <w:rsid w:val="00AF4B11"/>
    <w:rsid w:val="00AF60B8"/>
    <w:rsid w:val="00AF6843"/>
    <w:rsid w:val="00B0327C"/>
    <w:rsid w:val="00B0423B"/>
    <w:rsid w:val="00B0683E"/>
    <w:rsid w:val="00B364F3"/>
    <w:rsid w:val="00B60F28"/>
    <w:rsid w:val="00B61923"/>
    <w:rsid w:val="00B62564"/>
    <w:rsid w:val="00B75B46"/>
    <w:rsid w:val="00B969E7"/>
    <w:rsid w:val="00BA17A4"/>
    <w:rsid w:val="00BA281E"/>
    <w:rsid w:val="00BA7879"/>
    <w:rsid w:val="00BA7DEF"/>
    <w:rsid w:val="00BB3A1B"/>
    <w:rsid w:val="00BB729A"/>
    <w:rsid w:val="00BC1797"/>
    <w:rsid w:val="00BC1872"/>
    <w:rsid w:val="00BC217B"/>
    <w:rsid w:val="00BC24DA"/>
    <w:rsid w:val="00BC5A72"/>
    <w:rsid w:val="00BD104A"/>
    <w:rsid w:val="00BD4A04"/>
    <w:rsid w:val="00BD78A5"/>
    <w:rsid w:val="00BE499B"/>
    <w:rsid w:val="00BF5C88"/>
    <w:rsid w:val="00BF6136"/>
    <w:rsid w:val="00C203FA"/>
    <w:rsid w:val="00C25A0F"/>
    <w:rsid w:val="00C337E2"/>
    <w:rsid w:val="00C340BF"/>
    <w:rsid w:val="00C4063A"/>
    <w:rsid w:val="00C42DCA"/>
    <w:rsid w:val="00C505B3"/>
    <w:rsid w:val="00C53B29"/>
    <w:rsid w:val="00C65A3E"/>
    <w:rsid w:val="00C846A9"/>
    <w:rsid w:val="00C84AF0"/>
    <w:rsid w:val="00C86F25"/>
    <w:rsid w:val="00C975FD"/>
    <w:rsid w:val="00CA0D2A"/>
    <w:rsid w:val="00CA517A"/>
    <w:rsid w:val="00CB263F"/>
    <w:rsid w:val="00CB2DB6"/>
    <w:rsid w:val="00CB4658"/>
    <w:rsid w:val="00CB6B50"/>
    <w:rsid w:val="00CC0843"/>
    <w:rsid w:val="00CC2B9A"/>
    <w:rsid w:val="00CC3C0C"/>
    <w:rsid w:val="00CC4B96"/>
    <w:rsid w:val="00CC6317"/>
    <w:rsid w:val="00CC721D"/>
    <w:rsid w:val="00CF2C84"/>
    <w:rsid w:val="00CF45FF"/>
    <w:rsid w:val="00D043AC"/>
    <w:rsid w:val="00D053E9"/>
    <w:rsid w:val="00D060FF"/>
    <w:rsid w:val="00D1529A"/>
    <w:rsid w:val="00D33D4E"/>
    <w:rsid w:val="00D35F46"/>
    <w:rsid w:val="00D36DCA"/>
    <w:rsid w:val="00D376D0"/>
    <w:rsid w:val="00D40372"/>
    <w:rsid w:val="00D404A4"/>
    <w:rsid w:val="00D45843"/>
    <w:rsid w:val="00D46C08"/>
    <w:rsid w:val="00D47803"/>
    <w:rsid w:val="00D529A0"/>
    <w:rsid w:val="00D53AA9"/>
    <w:rsid w:val="00D56629"/>
    <w:rsid w:val="00D57E8E"/>
    <w:rsid w:val="00D628FC"/>
    <w:rsid w:val="00D65097"/>
    <w:rsid w:val="00D70A16"/>
    <w:rsid w:val="00D73ABD"/>
    <w:rsid w:val="00D74767"/>
    <w:rsid w:val="00D80BD7"/>
    <w:rsid w:val="00D85D41"/>
    <w:rsid w:val="00D94791"/>
    <w:rsid w:val="00D963ED"/>
    <w:rsid w:val="00DA1CC3"/>
    <w:rsid w:val="00DB2E31"/>
    <w:rsid w:val="00DB3516"/>
    <w:rsid w:val="00DC4DC2"/>
    <w:rsid w:val="00DC78B2"/>
    <w:rsid w:val="00DD2562"/>
    <w:rsid w:val="00DD2D12"/>
    <w:rsid w:val="00DE04DD"/>
    <w:rsid w:val="00DE314B"/>
    <w:rsid w:val="00DF3172"/>
    <w:rsid w:val="00E13642"/>
    <w:rsid w:val="00E15643"/>
    <w:rsid w:val="00E15932"/>
    <w:rsid w:val="00E234C3"/>
    <w:rsid w:val="00E25574"/>
    <w:rsid w:val="00E36242"/>
    <w:rsid w:val="00E36AC9"/>
    <w:rsid w:val="00E50D89"/>
    <w:rsid w:val="00E5422F"/>
    <w:rsid w:val="00E57DF6"/>
    <w:rsid w:val="00E64D21"/>
    <w:rsid w:val="00E727C9"/>
    <w:rsid w:val="00E93EA7"/>
    <w:rsid w:val="00EB42F7"/>
    <w:rsid w:val="00EB7432"/>
    <w:rsid w:val="00EB7EAA"/>
    <w:rsid w:val="00EC0497"/>
    <w:rsid w:val="00ED186D"/>
    <w:rsid w:val="00EE290C"/>
    <w:rsid w:val="00EE4B1D"/>
    <w:rsid w:val="00EE6362"/>
    <w:rsid w:val="00EF33B2"/>
    <w:rsid w:val="00EF41F5"/>
    <w:rsid w:val="00F065D9"/>
    <w:rsid w:val="00F17F06"/>
    <w:rsid w:val="00F2119F"/>
    <w:rsid w:val="00F273A3"/>
    <w:rsid w:val="00F4680C"/>
    <w:rsid w:val="00F51C74"/>
    <w:rsid w:val="00F568C5"/>
    <w:rsid w:val="00F600BC"/>
    <w:rsid w:val="00F61A2F"/>
    <w:rsid w:val="00F7190E"/>
    <w:rsid w:val="00F72718"/>
    <w:rsid w:val="00F74043"/>
    <w:rsid w:val="00F74D77"/>
    <w:rsid w:val="00F928F2"/>
    <w:rsid w:val="00F966CA"/>
    <w:rsid w:val="00FA62EE"/>
    <w:rsid w:val="00FA7302"/>
    <w:rsid w:val="00FB6A9F"/>
    <w:rsid w:val="00FD6FEA"/>
    <w:rsid w:val="00FE003A"/>
    <w:rsid w:val="00FE41E4"/>
    <w:rsid w:val="00FF3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38C40"/>
  <w15:docId w15:val="{0EC87A90-0E07-458F-A366-0748F721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F15"/>
    <w:rPr>
      <w:rFonts w:ascii="Arial" w:hAnsi="Arial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205B9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205B9"/>
    <w:pPr>
      <w:keepNext/>
      <w:overflowPunct w:val="0"/>
      <w:autoSpaceDE w:val="0"/>
      <w:autoSpaceDN w:val="0"/>
      <w:adjustRightInd w:val="0"/>
      <w:textAlignment w:val="baseline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4205B9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locked/>
    <w:rsid w:val="004205B9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4205B9"/>
    <w:pPr>
      <w:pBdr>
        <w:top w:val="double" w:sz="6" w:space="10" w:color="auto"/>
        <w:bottom w:val="double" w:sz="6" w:space="10" w:color="auto"/>
      </w:pBdr>
      <w:overflowPunct w:val="0"/>
      <w:autoSpaceDE w:val="0"/>
      <w:autoSpaceDN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10"/>
    <w:locked/>
    <w:rsid w:val="004205B9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4205B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4205B9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4205B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4205B9"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1A59D6"/>
    <w:tblPr/>
  </w:style>
  <w:style w:type="table" w:styleId="TableGrid">
    <w:name w:val="Table Grid"/>
    <w:basedOn w:val="TableNormal"/>
    <w:uiPriority w:val="59"/>
    <w:rsid w:val="001A59D6"/>
    <w:rPr>
      <w:lang w:val="en-CA"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0E3D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3D5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E3D5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D5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E3D5B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D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E3D5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50D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BE70D-4B70-466F-8247-84276A6BB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677</TotalTime>
  <Pages>5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 Subscriptions #2</vt:lpstr>
    </vt:vector>
  </TitlesOfParts>
  <Company>Granville Sofware Inc.</Company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 Subscriptions #2</dc:title>
  <dc:creator>Granville Sofware Inc.</dc:creator>
  <cp:keywords>HotDocs Template</cp:keywords>
  <cp:lastModifiedBy>alex miller</cp:lastModifiedBy>
  <cp:revision>298</cp:revision>
  <dcterms:created xsi:type="dcterms:W3CDTF">2018-10-09T20:01:00Z</dcterms:created>
  <dcterms:modified xsi:type="dcterms:W3CDTF">2022-02-26T01:05:00Z</dcterms:modified>
</cp:coreProperties>
</file>