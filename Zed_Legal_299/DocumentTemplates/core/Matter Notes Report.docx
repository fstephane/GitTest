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EB9C7" w14:textId="77777777" w:rsidR="00600B44" w:rsidRDefault="00600B44" w:rsidP="00B43A92">
      <w:pPr>
        <w:pStyle w:val="Header"/>
        <w:tabs>
          <w:tab w:val="clear" w:pos="4320"/>
          <w:tab w:val="clear" w:pos="8640"/>
        </w:tabs>
        <w:jc w:val="right"/>
        <w:rPr>
          <w:rFonts w:ascii="Arial" w:hAnsi="Arial" w:cs="Arial"/>
          <w:sz w:val="18"/>
          <w:szCs w:val="18"/>
        </w:rPr>
      </w:pPr>
    </w:p>
    <w:p w14:paraId="216280ED" w14:textId="2AC05F32" w:rsidR="00B43A92" w:rsidRDefault="00B43A92" w:rsidP="00B43A92">
      <w:pPr>
        <w:pStyle w:val="Header"/>
        <w:tabs>
          <w:tab w:val="clear" w:pos="4320"/>
          <w:tab w:val="clear" w:pos="8640"/>
        </w:tabs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Generated</w:t>
      </w:r>
      <w:r w:rsidRPr="00975DE5">
        <w:rPr>
          <w:rFonts w:ascii="Arial" w:hAnsi="Arial" w:cs="Arial"/>
          <w:smallCaps/>
          <w:sz w:val="18"/>
          <w:szCs w:val="18"/>
        </w:rPr>
        <w:t>:</w:t>
      </w:r>
      <w:r w:rsidRPr="00B43A92">
        <w:rPr>
          <w:rFonts w:ascii="Arial" w:hAnsi="Arial" w:cs="Arial"/>
          <w:b/>
          <w:bCs/>
          <w:smallCaps/>
          <w:sz w:val="18"/>
          <w:szCs w:val="18"/>
        </w:rPr>
        <w:t xml:space="preserve"> </w:t>
      </w:r>
      <w:r w:rsidRPr="00B43A92">
        <w:rPr>
          <w:rFonts w:ascii="Arial" w:hAnsi="Arial" w:cs="Arial"/>
          <w:b/>
          <w:bCs/>
          <w:sz w:val="18"/>
          <w:szCs w:val="18"/>
        </w:rPr>
        <w:t>{{</w:t>
      </w:r>
      <w:proofErr w:type="spellStart"/>
      <w:r w:rsidRPr="00B43A92">
        <w:rPr>
          <w:rFonts w:ascii="Arial" w:hAnsi="Arial" w:cs="Arial"/>
          <w:b/>
          <w:bCs/>
          <w:sz w:val="18"/>
          <w:szCs w:val="18"/>
        </w:rPr>
        <w:t>TODAY|</w:t>
      </w:r>
      <w:proofErr w:type="gramStart"/>
      <w:r w:rsidRPr="00B43A92">
        <w:rPr>
          <w:rFonts w:ascii="Arial" w:hAnsi="Arial" w:cs="Arial"/>
          <w:b/>
          <w:bCs/>
          <w:sz w:val="18"/>
          <w:szCs w:val="18"/>
        </w:rPr>
        <w:t>toDate</w:t>
      </w:r>
      <w:proofErr w:type="spellEnd"/>
      <w:r w:rsidRPr="00B43A92">
        <w:rPr>
          <w:rFonts w:ascii="Arial" w:hAnsi="Arial" w:cs="Arial"/>
          <w:b/>
          <w:bCs/>
          <w:sz w:val="18"/>
          <w:szCs w:val="18"/>
        </w:rPr>
        <w:t>(</w:t>
      </w:r>
      <w:proofErr w:type="gramEnd"/>
      <w:r w:rsidRPr="00B43A92">
        <w:rPr>
          <w:rFonts w:ascii="Arial" w:hAnsi="Arial" w:cs="Arial"/>
          <w:b/>
          <w:bCs/>
          <w:sz w:val="18"/>
          <w:szCs w:val="18"/>
        </w:rPr>
        <w:t>'June 3, 1990')}}</w:t>
      </w:r>
      <w:r>
        <w:rPr>
          <w:rFonts w:ascii="Arial" w:hAnsi="Arial" w:cs="Arial"/>
          <w:sz w:val="18"/>
          <w:szCs w:val="18"/>
        </w:rPr>
        <w:t xml:space="preserve"> by {{</w:t>
      </w:r>
      <w:proofErr w:type="spellStart"/>
      <w:r>
        <w:rPr>
          <w:rFonts w:ascii="Arial" w:hAnsi="Arial" w:cs="Arial"/>
          <w:sz w:val="18"/>
          <w:szCs w:val="18"/>
        </w:rPr>
        <w:t>user.name_on_docs</w:t>
      </w:r>
      <w:proofErr w:type="spellEnd"/>
      <w:r>
        <w:rPr>
          <w:rFonts w:ascii="Arial" w:hAnsi="Arial" w:cs="Arial"/>
          <w:sz w:val="18"/>
          <w:szCs w:val="18"/>
        </w:rPr>
        <w:t>}}</w:t>
      </w:r>
    </w:p>
    <w:p w14:paraId="3110C7AC" w14:textId="77777777" w:rsidR="0033505E" w:rsidRPr="00B43A92" w:rsidRDefault="0033505E" w:rsidP="00B43A92">
      <w:pPr>
        <w:pStyle w:val="Header"/>
        <w:tabs>
          <w:tab w:val="clear" w:pos="4320"/>
          <w:tab w:val="clear" w:pos="8640"/>
        </w:tabs>
        <w:jc w:val="right"/>
        <w:rPr>
          <w:rFonts w:ascii="Arial" w:hAnsi="Arial" w:cs="Arial"/>
          <w:smallCaps/>
          <w:sz w:val="18"/>
          <w:szCs w:val="18"/>
        </w:rPr>
      </w:pPr>
    </w:p>
    <w:tbl>
      <w:tblPr>
        <w:tblStyle w:val="TableGrid"/>
        <w:tblW w:w="10447" w:type="dxa"/>
        <w:tblInd w:w="11" w:type="dxa"/>
        <w:tblBorders>
          <w:top w:val="single" w:sz="2" w:space="0" w:color="auto"/>
          <w:left w:val="single" w:sz="2" w:space="0" w:color="auto"/>
          <w:bottom w:val="single" w:sz="12" w:space="0" w:color="auto"/>
          <w:right w:val="single" w:sz="2" w:space="0" w:color="auto"/>
          <w:insideH w:val="none" w:sz="0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"/>
        <w:gridCol w:w="1508"/>
        <w:gridCol w:w="1102"/>
        <w:gridCol w:w="6300"/>
        <w:gridCol w:w="1523"/>
        <w:gridCol w:w="7"/>
      </w:tblGrid>
      <w:tr w:rsidR="004B3686" w:rsidRPr="00975DE5" w14:paraId="2718417A" w14:textId="77777777" w:rsidTr="00B11399">
        <w:trPr>
          <w:gridBefore w:val="1"/>
          <w:wBefore w:w="7" w:type="dxa"/>
          <w:cantSplit/>
          <w:tblHeader/>
        </w:trPr>
        <w:tc>
          <w:tcPr>
            <w:tcW w:w="1508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0E69EEE0" w14:textId="77777777" w:rsidR="004B3686" w:rsidRPr="00975DE5" w:rsidRDefault="004B3686" w:rsidP="00840B9F">
            <w:pPr>
              <w:spacing w:before="40" w:after="40"/>
              <w:ind w:left="-90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GoBack"/>
            <w:r w:rsidRPr="00975DE5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102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10FDD24E" w14:textId="77777777" w:rsidR="004B3686" w:rsidRPr="00975DE5" w:rsidRDefault="004B3686" w:rsidP="00840B9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DE5">
              <w:rPr>
                <w:rFonts w:ascii="Arial" w:hAnsi="Arial" w:cs="Arial"/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6300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7479C663" w14:textId="77777777" w:rsidR="004B3686" w:rsidRPr="00975DE5" w:rsidRDefault="004B3686" w:rsidP="00840B9F">
            <w:pPr>
              <w:spacing w:before="40" w:after="40"/>
              <w:ind w:left="-108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DE5">
              <w:rPr>
                <w:rFonts w:ascii="Arial" w:hAnsi="Arial" w:cs="Arial"/>
                <w:b/>
                <w:bCs/>
                <w:sz w:val="20"/>
                <w:szCs w:val="20"/>
              </w:rPr>
              <w:t>Note</w:t>
            </w:r>
          </w:p>
        </w:tc>
        <w:tc>
          <w:tcPr>
            <w:tcW w:w="1530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7EBCABD0" w14:textId="77777777" w:rsidR="004B3686" w:rsidRPr="00975DE5" w:rsidRDefault="004B3686" w:rsidP="004216FF">
            <w:pPr>
              <w:spacing w:before="40" w:after="40"/>
              <w:ind w:left="-108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DE5">
              <w:rPr>
                <w:rFonts w:ascii="Arial" w:hAnsi="Arial" w:cs="Arial"/>
                <w:b/>
                <w:sz w:val="20"/>
                <w:szCs w:val="20"/>
              </w:rPr>
              <w:t>Modified</w:t>
            </w:r>
          </w:p>
        </w:tc>
      </w:tr>
      <w:tr w:rsidR="004B3686" w:rsidRPr="00975DE5" w14:paraId="293D8A32" w14:textId="77777777" w:rsidTr="00B113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cantSplit/>
        </w:trPr>
        <w:tc>
          <w:tcPr>
            <w:tcW w:w="10440" w:type="dxa"/>
            <w:gridSpan w:val="5"/>
          </w:tcPr>
          <w:p w14:paraId="6894A2FC" w14:textId="77777777" w:rsidR="004B3686" w:rsidRPr="00975DE5" w:rsidRDefault="004B3686" w:rsidP="004B3686">
            <w:pPr>
              <w:rPr>
                <w:rFonts w:ascii="Arial" w:hAnsi="Arial" w:cs="Arial"/>
                <w:sz w:val="20"/>
                <w:szCs w:val="20"/>
              </w:rPr>
            </w:pPr>
            <w:r w:rsidRPr="00975DE5">
              <w:rPr>
                <w:rFonts w:ascii="Arial" w:hAnsi="Arial" w:cs="Arial"/>
                <w:sz w:val="20"/>
                <w:szCs w:val="20"/>
              </w:rPr>
              <w:t>{%</w:t>
            </w:r>
            <w:proofErr w:type="spellStart"/>
            <w:r w:rsidRPr="00975DE5">
              <w:rPr>
                <w:rFonts w:ascii="Arial" w:hAnsi="Arial" w:cs="Arial"/>
                <w:sz w:val="20"/>
                <w:szCs w:val="20"/>
              </w:rPr>
              <w:t>tr</w:t>
            </w:r>
            <w:proofErr w:type="spellEnd"/>
            <w:r w:rsidRPr="00975DE5">
              <w:rPr>
                <w:rFonts w:ascii="Arial" w:hAnsi="Arial" w:cs="Arial"/>
                <w:sz w:val="20"/>
                <w:szCs w:val="20"/>
              </w:rPr>
              <w:t xml:space="preserve"> for note in </w:t>
            </w:r>
            <w:proofErr w:type="spellStart"/>
            <w:r w:rsidRPr="00975DE5">
              <w:rPr>
                <w:rFonts w:ascii="Arial" w:hAnsi="Arial" w:cs="Arial"/>
                <w:sz w:val="20"/>
                <w:szCs w:val="20"/>
              </w:rPr>
              <w:t>matter_notes_list</w:t>
            </w:r>
            <w:proofErr w:type="spellEnd"/>
            <w:r w:rsidRPr="00975DE5">
              <w:rPr>
                <w:rFonts w:ascii="Arial" w:hAnsi="Arial" w:cs="Arial"/>
                <w:sz w:val="20"/>
                <w:szCs w:val="20"/>
              </w:rPr>
              <w:t xml:space="preserve"> %}</w:t>
            </w:r>
          </w:p>
        </w:tc>
      </w:tr>
      <w:tr w:rsidR="004B3686" w:rsidRPr="00975DE5" w14:paraId="39223329" w14:textId="77777777" w:rsidTr="00B113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cantSplit/>
        </w:trPr>
        <w:tc>
          <w:tcPr>
            <w:tcW w:w="10440" w:type="dxa"/>
            <w:gridSpan w:val="5"/>
          </w:tcPr>
          <w:p w14:paraId="38EB622D" w14:textId="369BEC2D" w:rsidR="004B3686" w:rsidRPr="00975DE5" w:rsidRDefault="004B3686" w:rsidP="004B3686">
            <w:pPr>
              <w:rPr>
                <w:rFonts w:ascii="Arial" w:hAnsi="Arial" w:cs="Arial"/>
                <w:sz w:val="20"/>
                <w:szCs w:val="20"/>
              </w:rPr>
            </w:pPr>
            <w:r w:rsidRPr="00975DE5">
              <w:rPr>
                <w:rFonts w:ascii="Arial" w:hAnsi="Arial" w:cs="Arial"/>
                <w:sz w:val="20"/>
                <w:szCs w:val="20"/>
              </w:rPr>
              <w:t>{%</w:t>
            </w:r>
            <w:proofErr w:type="spellStart"/>
            <w:r w:rsidRPr="00975DE5">
              <w:rPr>
                <w:rFonts w:ascii="Arial" w:hAnsi="Arial" w:cs="Arial"/>
                <w:sz w:val="20"/>
                <w:szCs w:val="20"/>
              </w:rPr>
              <w:t>tr</w:t>
            </w:r>
            <w:proofErr w:type="spellEnd"/>
            <w:r w:rsidRPr="00975DE5">
              <w:rPr>
                <w:rFonts w:ascii="Arial" w:hAnsi="Arial" w:cs="Arial"/>
                <w:sz w:val="20"/>
                <w:szCs w:val="20"/>
              </w:rPr>
              <w:t xml:space="preserve"> if </w:t>
            </w:r>
            <w:r w:rsidR="002C42B8" w:rsidRPr="00975DE5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975DE5">
              <w:rPr>
                <w:rFonts w:ascii="Arial" w:hAnsi="Arial" w:cs="Arial"/>
                <w:sz w:val="20"/>
                <w:szCs w:val="20"/>
              </w:rPr>
              <w:t>loop.index</w:t>
            </w:r>
            <w:proofErr w:type="spellEnd"/>
            <w:r w:rsidR="002C42B8" w:rsidRPr="00975DE5">
              <w:rPr>
                <w:rFonts w:ascii="Arial" w:hAnsi="Arial" w:cs="Arial"/>
                <w:sz w:val="20"/>
                <w:szCs w:val="20"/>
              </w:rPr>
              <w:t>)</w:t>
            </w:r>
            <w:r w:rsidRPr="00975DE5">
              <w:rPr>
                <w:rFonts w:ascii="Arial" w:hAnsi="Arial" w:cs="Arial"/>
                <w:sz w:val="20"/>
                <w:szCs w:val="20"/>
              </w:rPr>
              <w:t xml:space="preserve"> is not </w:t>
            </w:r>
            <w:proofErr w:type="spellStart"/>
            <w:r w:rsidRPr="00975DE5">
              <w:rPr>
                <w:rFonts w:ascii="Arial" w:hAnsi="Arial" w:cs="Arial"/>
                <w:sz w:val="20"/>
                <w:szCs w:val="20"/>
              </w:rPr>
              <w:t>divisibleby</w:t>
            </w:r>
            <w:proofErr w:type="spellEnd"/>
            <w:r w:rsidRPr="00975DE5">
              <w:rPr>
                <w:rFonts w:ascii="Arial" w:hAnsi="Arial" w:cs="Arial"/>
                <w:sz w:val="20"/>
                <w:szCs w:val="20"/>
              </w:rPr>
              <w:t xml:space="preserve"> 2 %}</w:t>
            </w:r>
          </w:p>
        </w:tc>
      </w:tr>
      <w:tr w:rsidR="004B3686" w:rsidRPr="00975DE5" w14:paraId="3540C4F4" w14:textId="77777777" w:rsidTr="00B113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cantSplit/>
        </w:trPr>
        <w:tc>
          <w:tcPr>
            <w:tcW w:w="1508" w:type="dxa"/>
          </w:tcPr>
          <w:p w14:paraId="70118B6D" w14:textId="3BF110F5" w:rsidR="004B3686" w:rsidRPr="00975DE5" w:rsidRDefault="004B3686" w:rsidP="00671938">
            <w:pPr>
              <w:rPr>
                <w:rFonts w:ascii="Arial" w:hAnsi="Arial" w:cs="Arial"/>
                <w:sz w:val="20"/>
                <w:szCs w:val="20"/>
              </w:rPr>
            </w:pPr>
            <w:r w:rsidRPr="00975DE5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="00671938" w:rsidRPr="00975DE5">
              <w:rPr>
                <w:rFonts w:ascii="Arial" w:hAnsi="Arial" w:cs="Arial"/>
                <w:sz w:val="20"/>
                <w:szCs w:val="20"/>
              </w:rPr>
              <w:t>note.date</w:t>
            </w:r>
            <w:r w:rsidR="00F768FD" w:rsidRPr="00975DE5">
              <w:rPr>
                <w:rFonts w:ascii="Arial" w:hAnsi="Arial" w:cs="Arial"/>
                <w:sz w:val="20"/>
                <w:szCs w:val="20"/>
              </w:rPr>
              <w:t>|toDate</w:t>
            </w:r>
            <w:proofErr w:type="spellEnd"/>
            <w:r w:rsidR="00F768FD" w:rsidRPr="00975DE5">
              <w:rPr>
                <w:rFonts w:ascii="Arial" w:hAnsi="Arial" w:cs="Arial"/>
                <w:sz w:val="20"/>
                <w:szCs w:val="20"/>
              </w:rPr>
              <w:t>(‘Jun 3, 1990’)</w:t>
            </w:r>
            <w:r w:rsidRPr="00975DE5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102" w:type="dxa"/>
          </w:tcPr>
          <w:p w14:paraId="6C1EC523" w14:textId="2C022C87" w:rsidR="004B3686" w:rsidRPr="00975DE5" w:rsidRDefault="004B3686" w:rsidP="004B3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5DE5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Pr="00975DE5">
              <w:rPr>
                <w:rFonts w:ascii="Arial" w:hAnsi="Arial" w:cs="Arial"/>
                <w:sz w:val="20"/>
                <w:szCs w:val="20"/>
              </w:rPr>
              <w:t>note.user</w:t>
            </w:r>
            <w:r w:rsidR="00892106" w:rsidRPr="00975DE5">
              <w:rPr>
                <w:rFonts w:ascii="Arial" w:hAnsi="Arial" w:cs="Arial"/>
                <w:sz w:val="20"/>
                <w:szCs w:val="20"/>
              </w:rPr>
              <w:t>_</w:t>
            </w:r>
            <w:r w:rsidR="00514567" w:rsidRPr="00975DE5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975DE5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6300" w:type="dxa"/>
          </w:tcPr>
          <w:p w14:paraId="737DC952" w14:textId="71EA12DA" w:rsidR="004B3686" w:rsidRPr="00975DE5" w:rsidRDefault="004B3686" w:rsidP="00A4575B">
            <w:pPr>
              <w:rPr>
                <w:rFonts w:ascii="Arial" w:hAnsi="Arial" w:cs="Arial"/>
                <w:sz w:val="20"/>
                <w:szCs w:val="20"/>
              </w:rPr>
            </w:pPr>
            <w:r w:rsidRPr="00975DE5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Pr="00975DE5">
              <w:rPr>
                <w:rFonts w:ascii="Arial" w:hAnsi="Arial" w:cs="Arial"/>
                <w:sz w:val="20"/>
                <w:szCs w:val="20"/>
              </w:rPr>
              <w:t>note.</w:t>
            </w:r>
            <w:r w:rsidR="00514567" w:rsidRPr="00975DE5">
              <w:rPr>
                <w:rFonts w:ascii="Arial" w:hAnsi="Arial" w:cs="Arial"/>
                <w:sz w:val="20"/>
                <w:szCs w:val="20"/>
              </w:rPr>
              <w:t>text</w:t>
            </w:r>
            <w:proofErr w:type="spellEnd"/>
            <w:r w:rsidRPr="00975DE5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530" w:type="dxa"/>
            <w:gridSpan w:val="2"/>
          </w:tcPr>
          <w:p w14:paraId="3BA14780" w14:textId="257932B7" w:rsidR="004B3686" w:rsidRPr="00975DE5" w:rsidRDefault="004B3686" w:rsidP="004B3686">
            <w:pPr>
              <w:rPr>
                <w:rFonts w:ascii="Arial" w:hAnsi="Arial" w:cs="Arial"/>
                <w:sz w:val="20"/>
                <w:szCs w:val="20"/>
              </w:rPr>
            </w:pPr>
            <w:r w:rsidRPr="00975DE5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Pr="00975DE5">
              <w:rPr>
                <w:rFonts w:ascii="Arial" w:hAnsi="Arial" w:cs="Arial"/>
                <w:sz w:val="20"/>
                <w:szCs w:val="20"/>
              </w:rPr>
              <w:t>note.</w:t>
            </w:r>
            <w:r w:rsidR="00892106" w:rsidRPr="00975DE5">
              <w:rPr>
                <w:rFonts w:ascii="Arial" w:hAnsi="Arial" w:cs="Arial"/>
                <w:sz w:val="20"/>
                <w:szCs w:val="20"/>
              </w:rPr>
              <w:t>date_</w:t>
            </w:r>
            <w:r w:rsidRPr="00975DE5">
              <w:rPr>
                <w:rFonts w:ascii="Arial" w:hAnsi="Arial" w:cs="Arial"/>
                <w:sz w:val="20"/>
                <w:szCs w:val="20"/>
              </w:rPr>
              <w:t>modified</w:t>
            </w:r>
            <w:r w:rsidR="008C08B8" w:rsidRPr="00975DE5">
              <w:rPr>
                <w:rFonts w:ascii="Arial" w:hAnsi="Arial" w:cs="Arial"/>
                <w:sz w:val="20"/>
                <w:szCs w:val="20"/>
              </w:rPr>
              <w:t>|toDate</w:t>
            </w:r>
            <w:proofErr w:type="spellEnd"/>
            <w:r w:rsidR="008C08B8" w:rsidRPr="00975DE5">
              <w:rPr>
                <w:rFonts w:ascii="Arial" w:hAnsi="Arial" w:cs="Arial"/>
                <w:sz w:val="20"/>
                <w:szCs w:val="20"/>
              </w:rPr>
              <w:t>(‘Jun 3, 1990’)</w:t>
            </w:r>
            <w:r w:rsidRPr="00975DE5"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4B3686" w:rsidRPr="00975DE5" w14:paraId="2DDB4C2D" w14:textId="77777777" w:rsidTr="00B113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cantSplit/>
        </w:trPr>
        <w:tc>
          <w:tcPr>
            <w:tcW w:w="10440" w:type="dxa"/>
            <w:gridSpan w:val="5"/>
          </w:tcPr>
          <w:p w14:paraId="10D09B1C" w14:textId="77777777" w:rsidR="004B3686" w:rsidRPr="00975DE5" w:rsidRDefault="004B3686" w:rsidP="004B3686">
            <w:pPr>
              <w:rPr>
                <w:rFonts w:ascii="Arial" w:hAnsi="Arial" w:cs="Arial"/>
                <w:sz w:val="20"/>
                <w:szCs w:val="20"/>
              </w:rPr>
            </w:pPr>
            <w:r w:rsidRPr="00975DE5">
              <w:rPr>
                <w:rFonts w:ascii="Arial" w:hAnsi="Arial" w:cs="Arial"/>
                <w:sz w:val="20"/>
                <w:szCs w:val="20"/>
              </w:rPr>
              <w:t>{%</w:t>
            </w:r>
            <w:proofErr w:type="spellStart"/>
            <w:r w:rsidRPr="00975DE5">
              <w:rPr>
                <w:rFonts w:ascii="Arial" w:hAnsi="Arial" w:cs="Arial"/>
                <w:sz w:val="20"/>
                <w:szCs w:val="20"/>
              </w:rPr>
              <w:t>tr</w:t>
            </w:r>
            <w:proofErr w:type="spellEnd"/>
            <w:r w:rsidRPr="00975DE5">
              <w:rPr>
                <w:rFonts w:ascii="Arial" w:hAnsi="Arial" w:cs="Arial"/>
                <w:sz w:val="20"/>
                <w:szCs w:val="20"/>
              </w:rPr>
              <w:t xml:space="preserve"> else %}</w:t>
            </w:r>
          </w:p>
        </w:tc>
      </w:tr>
      <w:tr w:rsidR="004B3686" w:rsidRPr="00975DE5" w14:paraId="083D6B0D" w14:textId="77777777" w:rsidTr="00B113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cantSplit/>
        </w:trPr>
        <w:tc>
          <w:tcPr>
            <w:tcW w:w="1508" w:type="dxa"/>
            <w:shd w:val="clear" w:color="auto" w:fill="F2F2F2" w:themeFill="background1" w:themeFillShade="F2"/>
          </w:tcPr>
          <w:p w14:paraId="51062D5E" w14:textId="15059073" w:rsidR="004B3686" w:rsidRPr="00975DE5" w:rsidRDefault="004B3686" w:rsidP="00671938">
            <w:pPr>
              <w:rPr>
                <w:rFonts w:ascii="Arial" w:hAnsi="Arial" w:cs="Arial"/>
                <w:sz w:val="20"/>
                <w:szCs w:val="20"/>
              </w:rPr>
            </w:pPr>
            <w:r w:rsidRPr="00975DE5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="00671938" w:rsidRPr="00975DE5">
              <w:rPr>
                <w:rFonts w:ascii="Arial" w:hAnsi="Arial" w:cs="Arial"/>
                <w:sz w:val="20"/>
                <w:szCs w:val="20"/>
              </w:rPr>
              <w:t>note.date</w:t>
            </w:r>
            <w:r w:rsidR="001B7C84" w:rsidRPr="00975DE5">
              <w:rPr>
                <w:rFonts w:ascii="Arial" w:hAnsi="Arial" w:cs="Arial"/>
                <w:sz w:val="20"/>
                <w:szCs w:val="20"/>
              </w:rPr>
              <w:t>|toDate</w:t>
            </w:r>
            <w:proofErr w:type="spellEnd"/>
            <w:r w:rsidR="001B7C84" w:rsidRPr="00975DE5">
              <w:rPr>
                <w:rFonts w:ascii="Arial" w:hAnsi="Arial" w:cs="Arial"/>
                <w:sz w:val="20"/>
                <w:szCs w:val="20"/>
              </w:rPr>
              <w:t>(‘Jun 3, 1990’)</w:t>
            </w:r>
            <w:r w:rsidRPr="00975DE5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102" w:type="dxa"/>
            <w:shd w:val="clear" w:color="auto" w:fill="F2F2F2" w:themeFill="background1" w:themeFillShade="F2"/>
          </w:tcPr>
          <w:p w14:paraId="750752E0" w14:textId="6A72FFA5" w:rsidR="004B3686" w:rsidRPr="00975DE5" w:rsidRDefault="004B3686" w:rsidP="004B3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5DE5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Pr="00975DE5">
              <w:rPr>
                <w:rFonts w:ascii="Arial" w:hAnsi="Arial" w:cs="Arial"/>
                <w:sz w:val="20"/>
                <w:szCs w:val="20"/>
              </w:rPr>
              <w:t>note.user</w:t>
            </w:r>
            <w:r w:rsidR="00892106" w:rsidRPr="00975DE5">
              <w:rPr>
                <w:rFonts w:ascii="Arial" w:hAnsi="Arial" w:cs="Arial"/>
                <w:sz w:val="20"/>
                <w:szCs w:val="20"/>
              </w:rPr>
              <w:t>_</w:t>
            </w:r>
            <w:r w:rsidR="00514567" w:rsidRPr="00975DE5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975DE5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6300" w:type="dxa"/>
            <w:shd w:val="clear" w:color="auto" w:fill="F2F2F2" w:themeFill="background1" w:themeFillShade="F2"/>
          </w:tcPr>
          <w:p w14:paraId="35035283" w14:textId="08427B0F" w:rsidR="004B3686" w:rsidRPr="00975DE5" w:rsidRDefault="004B3686" w:rsidP="00A4575B">
            <w:pPr>
              <w:rPr>
                <w:rFonts w:ascii="Arial" w:hAnsi="Arial" w:cs="Arial"/>
                <w:sz w:val="20"/>
                <w:szCs w:val="20"/>
              </w:rPr>
            </w:pPr>
            <w:r w:rsidRPr="00975DE5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Pr="00975DE5">
              <w:rPr>
                <w:rFonts w:ascii="Arial" w:hAnsi="Arial" w:cs="Arial"/>
                <w:sz w:val="20"/>
                <w:szCs w:val="20"/>
              </w:rPr>
              <w:t>note.</w:t>
            </w:r>
            <w:r w:rsidR="00514567" w:rsidRPr="00975DE5">
              <w:rPr>
                <w:rFonts w:ascii="Arial" w:hAnsi="Arial" w:cs="Arial"/>
                <w:sz w:val="20"/>
                <w:szCs w:val="20"/>
              </w:rPr>
              <w:t>text</w:t>
            </w:r>
            <w:proofErr w:type="spellEnd"/>
            <w:r w:rsidRPr="00975DE5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530" w:type="dxa"/>
            <w:gridSpan w:val="2"/>
            <w:shd w:val="clear" w:color="auto" w:fill="F2F2F2" w:themeFill="background1" w:themeFillShade="F2"/>
          </w:tcPr>
          <w:p w14:paraId="5B813E3C" w14:textId="6004713E" w:rsidR="004B3686" w:rsidRPr="00975DE5" w:rsidRDefault="004B3686" w:rsidP="00AB0B2A">
            <w:pPr>
              <w:rPr>
                <w:rFonts w:ascii="Arial" w:hAnsi="Arial" w:cs="Arial"/>
                <w:sz w:val="20"/>
                <w:szCs w:val="20"/>
              </w:rPr>
            </w:pPr>
            <w:r w:rsidRPr="00975DE5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Pr="00975DE5">
              <w:rPr>
                <w:rFonts w:ascii="Arial" w:hAnsi="Arial" w:cs="Arial"/>
                <w:sz w:val="20"/>
                <w:szCs w:val="20"/>
              </w:rPr>
              <w:t>note.</w:t>
            </w:r>
            <w:r w:rsidR="00892106" w:rsidRPr="00975DE5">
              <w:rPr>
                <w:rFonts w:ascii="Arial" w:hAnsi="Arial" w:cs="Arial"/>
                <w:sz w:val="20"/>
                <w:szCs w:val="20"/>
              </w:rPr>
              <w:t>date_</w:t>
            </w:r>
            <w:r w:rsidRPr="00975DE5">
              <w:rPr>
                <w:rFonts w:ascii="Arial" w:hAnsi="Arial" w:cs="Arial"/>
                <w:sz w:val="20"/>
                <w:szCs w:val="20"/>
              </w:rPr>
              <w:t>modified</w:t>
            </w:r>
            <w:r w:rsidR="008C08B8" w:rsidRPr="00975DE5">
              <w:rPr>
                <w:rFonts w:ascii="Arial" w:hAnsi="Arial" w:cs="Arial"/>
                <w:sz w:val="20"/>
                <w:szCs w:val="20"/>
              </w:rPr>
              <w:t>|toDate</w:t>
            </w:r>
            <w:proofErr w:type="spellEnd"/>
            <w:r w:rsidR="008C08B8" w:rsidRPr="00975DE5">
              <w:rPr>
                <w:rFonts w:ascii="Arial" w:hAnsi="Arial" w:cs="Arial"/>
                <w:sz w:val="20"/>
                <w:szCs w:val="20"/>
              </w:rPr>
              <w:t>(‘Jun 3, 1990’)</w:t>
            </w:r>
            <w:r w:rsidRPr="00975DE5"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4B3686" w:rsidRPr="00975DE5" w14:paraId="42FD7348" w14:textId="77777777" w:rsidTr="00B113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dxa"/>
          <w:cantSplit/>
        </w:trPr>
        <w:tc>
          <w:tcPr>
            <w:tcW w:w="10440" w:type="dxa"/>
            <w:gridSpan w:val="5"/>
          </w:tcPr>
          <w:p w14:paraId="374090BD" w14:textId="77777777" w:rsidR="004B3686" w:rsidRPr="00975DE5" w:rsidRDefault="004B3686" w:rsidP="004B3686">
            <w:pPr>
              <w:rPr>
                <w:rFonts w:ascii="Arial" w:hAnsi="Arial" w:cs="Arial"/>
                <w:sz w:val="20"/>
                <w:szCs w:val="20"/>
              </w:rPr>
            </w:pPr>
            <w:r w:rsidRPr="00975DE5">
              <w:rPr>
                <w:rFonts w:ascii="Arial" w:hAnsi="Arial" w:cs="Arial"/>
                <w:sz w:val="20"/>
                <w:szCs w:val="20"/>
              </w:rPr>
              <w:t>{%</w:t>
            </w:r>
            <w:proofErr w:type="spellStart"/>
            <w:r w:rsidRPr="00975DE5">
              <w:rPr>
                <w:rFonts w:ascii="Arial" w:hAnsi="Arial" w:cs="Arial"/>
                <w:sz w:val="20"/>
                <w:szCs w:val="20"/>
              </w:rPr>
              <w:t>tr</w:t>
            </w:r>
            <w:proofErr w:type="spellEnd"/>
            <w:r w:rsidRPr="00975DE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75DE5">
              <w:rPr>
                <w:rFonts w:ascii="Arial" w:hAnsi="Arial" w:cs="Arial"/>
                <w:sz w:val="20"/>
                <w:szCs w:val="20"/>
              </w:rPr>
              <w:t>endif</w:t>
            </w:r>
            <w:proofErr w:type="spellEnd"/>
            <w:r w:rsidRPr="00975DE5">
              <w:rPr>
                <w:rFonts w:ascii="Arial" w:hAnsi="Arial" w:cs="Arial"/>
                <w:sz w:val="20"/>
                <w:szCs w:val="20"/>
              </w:rPr>
              <w:t xml:space="preserve"> %}</w:t>
            </w:r>
          </w:p>
        </w:tc>
      </w:tr>
      <w:tr w:rsidR="004B3686" w:rsidRPr="00975DE5" w14:paraId="7B70ECD2" w14:textId="77777777" w:rsidTr="00B113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dxa"/>
          <w:cantSplit/>
        </w:trPr>
        <w:tc>
          <w:tcPr>
            <w:tcW w:w="10440" w:type="dxa"/>
            <w:gridSpan w:val="5"/>
          </w:tcPr>
          <w:p w14:paraId="103C7C15" w14:textId="77777777" w:rsidR="004B3686" w:rsidRPr="00975DE5" w:rsidRDefault="004B3686" w:rsidP="004B3686">
            <w:pPr>
              <w:rPr>
                <w:rFonts w:ascii="Arial" w:hAnsi="Arial" w:cs="Arial"/>
                <w:sz w:val="20"/>
                <w:szCs w:val="20"/>
              </w:rPr>
            </w:pPr>
            <w:r w:rsidRPr="00975DE5">
              <w:rPr>
                <w:rFonts w:ascii="Arial" w:hAnsi="Arial" w:cs="Arial"/>
                <w:sz w:val="20"/>
                <w:szCs w:val="20"/>
              </w:rPr>
              <w:t>{%</w:t>
            </w:r>
            <w:proofErr w:type="spellStart"/>
            <w:r w:rsidRPr="00975DE5">
              <w:rPr>
                <w:rFonts w:ascii="Arial" w:hAnsi="Arial" w:cs="Arial"/>
                <w:sz w:val="20"/>
                <w:szCs w:val="20"/>
              </w:rPr>
              <w:t>tr</w:t>
            </w:r>
            <w:proofErr w:type="spellEnd"/>
            <w:r w:rsidRPr="00975DE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75DE5">
              <w:rPr>
                <w:rFonts w:ascii="Arial" w:hAnsi="Arial" w:cs="Arial"/>
                <w:sz w:val="20"/>
                <w:szCs w:val="20"/>
              </w:rPr>
              <w:t>endfor</w:t>
            </w:r>
            <w:proofErr w:type="spellEnd"/>
            <w:r w:rsidRPr="00975DE5">
              <w:rPr>
                <w:rFonts w:ascii="Arial" w:hAnsi="Arial" w:cs="Arial"/>
                <w:sz w:val="20"/>
                <w:szCs w:val="20"/>
              </w:rPr>
              <w:t xml:space="preserve"> %}</w:t>
            </w:r>
          </w:p>
        </w:tc>
      </w:tr>
      <w:bookmarkEnd w:id="0"/>
    </w:tbl>
    <w:p w14:paraId="68991F2C" w14:textId="77777777" w:rsidR="004B3686" w:rsidRPr="00975DE5" w:rsidRDefault="004B3686" w:rsidP="00CC1983">
      <w:pPr>
        <w:rPr>
          <w:rFonts w:ascii="Arial" w:hAnsi="Arial" w:cs="Arial"/>
          <w:sz w:val="20"/>
          <w:szCs w:val="20"/>
        </w:rPr>
      </w:pPr>
    </w:p>
    <w:sectPr w:rsidR="004B3686" w:rsidRPr="00975DE5" w:rsidSect="00600B44">
      <w:headerReference w:type="default" r:id="rId7"/>
      <w:footerReference w:type="default" r:id="rId8"/>
      <w:headerReference w:type="first" r:id="rId9"/>
      <w:pgSz w:w="12240" w:h="15840" w:code="1"/>
      <w:pgMar w:top="1008" w:right="1008" w:bottom="1008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607CBD" w14:textId="77777777" w:rsidR="00FF65E8" w:rsidRPr="00975DE5" w:rsidRDefault="00FF65E8">
      <w:r w:rsidRPr="00975DE5">
        <w:separator/>
      </w:r>
    </w:p>
  </w:endnote>
  <w:endnote w:type="continuationSeparator" w:id="0">
    <w:p w14:paraId="72B10644" w14:textId="77777777" w:rsidR="00FF65E8" w:rsidRPr="00975DE5" w:rsidRDefault="00FF65E8">
      <w:r w:rsidRPr="00975DE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79CABD" w14:textId="77777777" w:rsidR="004F3D87" w:rsidRPr="00975DE5" w:rsidRDefault="004F3D87" w:rsidP="007D0999">
    <w:pPr>
      <w:pStyle w:val="Footer"/>
      <w:jc w:val="right"/>
      <w:rPr>
        <w:rFonts w:ascii="Arial" w:hAnsi="Arial" w:cs="Arial"/>
        <w:sz w:val="18"/>
        <w:szCs w:val="18"/>
      </w:rPr>
    </w:pPr>
  </w:p>
  <w:p w14:paraId="10000CAF" w14:textId="77777777" w:rsidR="00671938" w:rsidRPr="00975DE5" w:rsidRDefault="00671938" w:rsidP="007D0999">
    <w:pPr>
      <w:pStyle w:val="Footer"/>
      <w:jc w:val="right"/>
      <w:rPr>
        <w:rFonts w:ascii="Arial" w:hAnsi="Arial" w:cs="Arial"/>
        <w:sz w:val="18"/>
        <w:szCs w:val="18"/>
      </w:rPr>
    </w:pPr>
    <w:r w:rsidRPr="00975DE5">
      <w:rPr>
        <w:rFonts w:ascii="Arial" w:hAnsi="Arial" w:cs="Arial"/>
        <w:sz w:val="18"/>
        <w:szCs w:val="18"/>
      </w:rPr>
      <w:t xml:space="preserve">Page </w:t>
    </w:r>
    <w:r w:rsidRPr="00975DE5">
      <w:rPr>
        <w:rFonts w:ascii="Arial" w:hAnsi="Arial" w:cs="Arial"/>
        <w:sz w:val="18"/>
        <w:szCs w:val="18"/>
      </w:rPr>
      <w:fldChar w:fldCharType="begin"/>
    </w:r>
    <w:r w:rsidRPr="00975DE5">
      <w:rPr>
        <w:rFonts w:ascii="Arial" w:hAnsi="Arial" w:cs="Arial"/>
        <w:sz w:val="18"/>
        <w:szCs w:val="18"/>
      </w:rPr>
      <w:instrText xml:space="preserve"> PAGE </w:instrText>
    </w:r>
    <w:r w:rsidRPr="00975DE5">
      <w:rPr>
        <w:rFonts w:ascii="Arial" w:hAnsi="Arial" w:cs="Arial"/>
        <w:sz w:val="18"/>
        <w:szCs w:val="18"/>
      </w:rPr>
      <w:fldChar w:fldCharType="separate"/>
    </w:r>
    <w:r w:rsidR="00CC1983">
      <w:rPr>
        <w:rFonts w:ascii="Arial" w:hAnsi="Arial" w:cs="Arial"/>
        <w:noProof/>
        <w:sz w:val="18"/>
        <w:szCs w:val="18"/>
      </w:rPr>
      <w:t>2</w:t>
    </w:r>
    <w:r w:rsidRPr="00975DE5">
      <w:rPr>
        <w:rFonts w:ascii="Arial" w:hAnsi="Arial" w:cs="Arial"/>
        <w:sz w:val="18"/>
        <w:szCs w:val="18"/>
      </w:rPr>
      <w:fldChar w:fldCharType="end"/>
    </w:r>
    <w:r w:rsidRPr="00975DE5">
      <w:rPr>
        <w:rFonts w:ascii="Arial" w:hAnsi="Arial" w:cs="Arial"/>
        <w:sz w:val="18"/>
        <w:szCs w:val="18"/>
      </w:rPr>
      <w:t xml:space="preserve"> of </w:t>
    </w:r>
    <w:r w:rsidR="004F3D87" w:rsidRPr="00975DE5">
      <w:rPr>
        <w:rFonts w:ascii="Arial" w:hAnsi="Arial" w:cs="Arial"/>
        <w:sz w:val="18"/>
        <w:szCs w:val="18"/>
      </w:rPr>
      <w:fldChar w:fldCharType="begin"/>
    </w:r>
    <w:r w:rsidR="004F3D87" w:rsidRPr="00975DE5">
      <w:rPr>
        <w:rFonts w:ascii="Arial" w:hAnsi="Arial" w:cs="Arial"/>
        <w:sz w:val="18"/>
        <w:szCs w:val="18"/>
      </w:rPr>
      <w:instrText xml:space="preserve"> NUMPAGES </w:instrText>
    </w:r>
    <w:r w:rsidR="004F3D87" w:rsidRPr="00975DE5">
      <w:rPr>
        <w:rFonts w:ascii="Arial" w:hAnsi="Arial" w:cs="Arial"/>
        <w:sz w:val="18"/>
        <w:szCs w:val="18"/>
      </w:rPr>
      <w:fldChar w:fldCharType="separate"/>
    </w:r>
    <w:r w:rsidR="00CC1983">
      <w:rPr>
        <w:rFonts w:ascii="Arial" w:hAnsi="Arial" w:cs="Arial"/>
        <w:noProof/>
        <w:sz w:val="18"/>
        <w:szCs w:val="18"/>
      </w:rPr>
      <w:t>2</w:t>
    </w:r>
    <w:r w:rsidR="004F3D87" w:rsidRPr="00975DE5">
      <w:rPr>
        <w:rFonts w:ascii="Arial" w:hAnsi="Arial" w:cs="Arial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2A77F7" w14:textId="77777777" w:rsidR="00FF65E8" w:rsidRPr="00975DE5" w:rsidRDefault="00FF65E8">
      <w:r w:rsidRPr="00975DE5">
        <w:separator/>
      </w:r>
    </w:p>
  </w:footnote>
  <w:footnote w:type="continuationSeparator" w:id="0">
    <w:p w14:paraId="099986B5" w14:textId="77777777" w:rsidR="00FF65E8" w:rsidRPr="00975DE5" w:rsidRDefault="00FF65E8">
      <w:r w:rsidRPr="00975DE5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E36DB" w14:textId="7270D5DD" w:rsidR="00ED4A9B" w:rsidRPr="00B43A92" w:rsidRDefault="003E1B31" w:rsidP="00ED4A9B">
    <w:pPr>
      <w:tabs>
        <w:tab w:val="center" w:pos="5040"/>
      </w:tabs>
      <w:jc w:val="center"/>
      <w:rPr>
        <w:rFonts w:ascii="Arial" w:hAnsi="Arial" w:cs="Arial"/>
        <w:b/>
        <w:bCs/>
        <w:sz w:val="26"/>
        <w:szCs w:val="26"/>
      </w:rPr>
    </w:pPr>
    <w:r w:rsidRPr="00B43A92">
      <w:rPr>
        <w:rFonts w:ascii="Arial" w:hAnsi="Arial" w:cs="Arial"/>
        <w:noProof/>
        <w:sz w:val="26"/>
        <w:szCs w:val="26"/>
        <w:lang w:eastAsia="en-CA"/>
      </w:rPr>
      <w:drawing>
        <wp:anchor distT="0" distB="0" distL="114300" distR="114300" simplePos="0" relativeHeight="251673088" behindDoc="1" locked="0" layoutInCell="1" allowOverlap="1" wp14:anchorId="18290BBC" wp14:editId="5F3EF813">
          <wp:simplePos x="0" y="0"/>
          <wp:positionH relativeFrom="column">
            <wp:posOffset>-68580</wp:posOffset>
          </wp:positionH>
          <wp:positionV relativeFrom="paragraph">
            <wp:posOffset>9525</wp:posOffset>
          </wp:positionV>
          <wp:extent cx="342900" cy="3429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F0937" w:rsidRPr="00B43A92">
      <w:rPr>
        <w:rFonts w:ascii="Arial" w:hAnsi="Arial" w:cs="Arial"/>
        <w:b/>
        <w:bCs/>
        <w:sz w:val="26"/>
        <w:szCs w:val="26"/>
      </w:rPr>
      <w:t>{</w:t>
    </w:r>
    <w:proofErr w:type="gramStart"/>
    <w:r w:rsidR="009F0937" w:rsidRPr="00B43A92">
      <w:rPr>
        <w:rFonts w:ascii="Arial" w:hAnsi="Arial" w:cs="Arial"/>
        <w:b/>
        <w:bCs/>
        <w:sz w:val="26"/>
        <w:szCs w:val="26"/>
      </w:rPr>
      <w:t xml:space="preserve">{ </w:t>
    </w:r>
    <w:proofErr w:type="spellStart"/>
    <w:r w:rsidR="009F0937" w:rsidRPr="00B43A92">
      <w:rPr>
        <w:rFonts w:ascii="Arial" w:hAnsi="Arial" w:cs="Arial"/>
        <w:b/>
        <w:bCs/>
        <w:sz w:val="26"/>
        <w:szCs w:val="26"/>
      </w:rPr>
      <w:t>firm</w:t>
    </w:r>
    <w:proofErr w:type="gramEnd"/>
    <w:r w:rsidR="009F0937" w:rsidRPr="00B43A92">
      <w:rPr>
        <w:rFonts w:ascii="Arial" w:hAnsi="Arial" w:cs="Arial"/>
        <w:b/>
        <w:bCs/>
        <w:sz w:val="26"/>
        <w:szCs w:val="26"/>
      </w:rPr>
      <w:t>_name</w:t>
    </w:r>
    <w:proofErr w:type="spellEnd"/>
    <w:r w:rsidR="009F0937" w:rsidRPr="00B43A92">
      <w:rPr>
        <w:rFonts w:ascii="Arial" w:hAnsi="Arial" w:cs="Arial"/>
        <w:b/>
        <w:bCs/>
        <w:sz w:val="26"/>
        <w:szCs w:val="26"/>
      </w:rPr>
      <w:t xml:space="preserve"> }}</w:t>
    </w:r>
  </w:p>
  <w:p w14:paraId="7A94D777" w14:textId="7B4FD0B9" w:rsidR="00671938" w:rsidRDefault="00671938" w:rsidP="00600B44">
    <w:pPr>
      <w:pStyle w:val="Header"/>
      <w:tabs>
        <w:tab w:val="clear" w:pos="4320"/>
        <w:tab w:val="clear" w:pos="8640"/>
      </w:tabs>
      <w:jc w:val="center"/>
      <w:rPr>
        <w:rFonts w:ascii="Arial" w:hAnsi="Arial" w:cs="Arial"/>
        <w:b/>
        <w:bCs/>
        <w:sz w:val="26"/>
        <w:szCs w:val="26"/>
      </w:rPr>
    </w:pPr>
    <w:r w:rsidRPr="00B43A92">
      <w:rPr>
        <w:rFonts w:ascii="Arial" w:hAnsi="Arial" w:cs="Arial"/>
        <w:b/>
        <w:bCs/>
        <w:sz w:val="26"/>
        <w:szCs w:val="26"/>
      </w:rPr>
      <w:t>{{</w:t>
    </w:r>
    <w:proofErr w:type="spellStart"/>
    <w:r w:rsidRPr="00B43A92">
      <w:rPr>
        <w:rFonts w:ascii="Arial" w:hAnsi="Arial" w:cs="Arial"/>
        <w:b/>
        <w:bCs/>
        <w:sz w:val="26"/>
        <w:szCs w:val="26"/>
      </w:rPr>
      <w:t>matter_number</w:t>
    </w:r>
    <w:proofErr w:type="spellEnd"/>
    <w:r w:rsidRPr="00B43A92">
      <w:rPr>
        <w:rFonts w:ascii="Arial" w:hAnsi="Arial" w:cs="Arial"/>
        <w:b/>
        <w:bCs/>
        <w:sz w:val="26"/>
        <w:szCs w:val="26"/>
      </w:rPr>
      <w:t>}} {{</w:t>
    </w:r>
    <w:proofErr w:type="spellStart"/>
    <w:r w:rsidRPr="00B43A92">
      <w:rPr>
        <w:rFonts w:ascii="Arial" w:hAnsi="Arial" w:cs="Arial"/>
        <w:b/>
        <w:bCs/>
        <w:sz w:val="26"/>
        <w:szCs w:val="26"/>
      </w:rPr>
      <w:t>matter_description</w:t>
    </w:r>
    <w:proofErr w:type="spellEnd"/>
    <w:r w:rsidRPr="00B43A92">
      <w:rPr>
        <w:rFonts w:ascii="Arial" w:hAnsi="Arial" w:cs="Arial"/>
        <w:b/>
        <w:bCs/>
        <w:sz w:val="26"/>
        <w:szCs w:val="26"/>
      </w:rPr>
      <w:t>}}</w:t>
    </w:r>
    <w:r w:rsidR="00B43A92">
      <w:rPr>
        <w:rFonts w:ascii="Arial" w:hAnsi="Arial" w:cs="Arial"/>
        <w:b/>
        <w:bCs/>
        <w:sz w:val="26"/>
        <w:szCs w:val="26"/>
      </w:rPr>
      <w:t xml:space="preserve"> – Notes Report</w:t>
    </w:r>
  </w:p>
  <w:p w14:paraId="781E3755" w14:textId="77777777" w:rsidR="00CC1983" w:rsidRPr="00600B44" w:rsidRDefault="00CC1983" w:rsidP="00600B44">
    <w:pPr>
      <w:pStyle w:val="Header"/>
      <w:tabs>
        <w:tab w:val="clear" w:pos="4320"/>
        <w:tab w:val="clear" w:pos="8640"/>
      </w:tabs>
      <w:jc w:val="center"/>
      <w:rPr>
        <w:rFonts w:ascii="Arial" w:hAnsi="Arial" w:cs="Arial"/>
        <w:b/>
        <w:bCs/>
        <w:sz w:val="26"/>
        <w:szCs w:val="2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5F7EC4" w14:textId="77777777" w:rsidR="00600B44" w:rsidRPr="00B43A92" w:rsidRDefault="00600B44" w:rsidP="00600B44">
    <w:pPr>
      <w:tabs>
        <w:tab w:val="center" w:pos="5040"/>
      </w:tabs>
      <w:jc w:val="center"/>
      <w:rPr>
        <w:rFonts w:ascii="Arial" w:hAnsi="Arial" w:cs="Arial"/>
        <w:b/>
        <w:bCs/>
        <w:sz w:val="26"/>
        <w:szCs w:val="26"/>
      </w:rPr>
    </w:pPr>
    <w:r w:rsidRPr="00B43A92">
      <w:rPr>
        <w:rFonts w:ascii="Arial" w:hAnsi="Arial" w:cs="Arial"/>
        <w:noProof/>
        <w:sz w:val="26"/>
        <w:szCs w:val="26"/>
        <w:lang w:eastAsia="en-CA"/>
      </w:rPr>
      <w:drawing>
        <wp:anchor distT="0" distB="0" distL="114300" distR="114300" simplePos="0" relativeHeight="251675136" behindDoc="1" locked="0" layoutInCell="1" allowOverlap="1" wp14:anchorId="362554C7" wp14:editId="51321D79">
          <wp:simplePos x="0" y="0"/>
          <wp:positionH relativeFrom="column">
            <wp:posOffset>-68580</wp:posOffset>
          </wp:positionH>
          <wp:positionV relativeFrom="paragraph">
            <wp:posOffset>9525</wp:posOffset>
          </wp:positionV>
          <wp:extent cx="342900" cy="3429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43A92">
      <w:rPr>
        <w:rFonts w:ascii="Arial" w:hAnsi="Arial" w:cs="Arial"/>
        <w:b/>
        <w:bCs/>
        <w:sz w:val="26"/>
        <w:szCs w:val="26"/>
      </w:rPr>
      <w:t>{</w:t>
    </w:r>
    <w:proofErr w:type="gramStart"/>
    <w:r w:rsidRPr="00B43A92">
      <w:rPr>
        <w:rFonts w:ascii="Arial" w:hAnsi="Arial" w:cs="Arial"/>
        <w:b/>
        <w:bCs/>
        <w:sz w:val="26"/>
        <w:szCs w:val="26"/>
      </w:rPr>
      <w:t xml:space="preserve">{ </w:t>
    </w:r>
    <w:proofErr w:type="spellStart"/>
    <w:r w:rsidRPr="00B43A92">
      <w:rPr>
        <w:rFonts w:ascii="Arial" w:hAnsi="Arial" w:cs="Arial"/>
        <w:b/>
        <w:bCs/>
        <w:sz w:val="26"/>
        <w:szCs w:val="26"/>
      </w:rPr>
      <w:t>firm</w:t>
    </w:r>
    <w:proofErr w:type="gramEnd"/>
    <w:r w:rsidRPr="00B43A92">
      <w:rPr>
        <w:rFonts w:ascii="Arial" w:hAnsi="Arial" w:cs="Arial"/>
        <w:b/>
        <w:bCs/>
        <w:sz w:val="26"/>
        <w:szCs w:val="26"/>
      </w:rPr>
      <w:t>_name</w:t>
    </w:r>
    <w:proofErr w:type="spellEnd"/>
    <w:r w:rsidRPr="00B43A92">
      <w:rPr>
        <w:rFonts w:ascii="Arial" w:hAnsi="Arial" w:cs="Arial"/>
        <w:b/>
        <w:bCs/>
        <w:sz w:val="26"/>
        <w:szCs w:val="26"/>
      </w:rPr>
      <w:t xml:space="preserve"> }}</w:t>
    </w:r>
  </w:p>
  <w:p w14:paraId="47808ED0" w14:textId="0AA19A3B" w:rsidR="00600B44" w:rsidRPr="00600B44" w:rsidRDefault="00600B44" w:rsidP="00600B44">
    <w:pPr>
      <w:pStyle w:val="Header"/>
      <w:tabs>
        <w:tab w:val="clear" w:pos="4320"/>
        <w:tab w:val="clear" w:pos="8640"/>
      </w:tabs>
      <w:jc w:val="center"/>
      <w:rPr>
        <w:rFonts w:ascii="Arial" w:hAnsi="Arial" w:cs="Arial"/>
        <w:b/>
        <w:bCs/>
        <w:sz w:val="26"/>
        <w:szCs w:val="26"/>
      </w:rPr>
    </w:pPr>
    <w:r w:rsidRPr="00B43A92">
      <w:rPr>
        <w:rFonts w:ascii="Arial" w:hAnsi="Arial" w:cs="Arial"/>
        <w:b/>
        <w:bCs/>
        <w:sz w:val="26"/>
        <w:szCs w:val="26"/>
      </w:rPr>
      <w:t>{{</w:t>
    </w:r>
    <w:proofErr w:type="spellStart"/>
    <w:r w:rsidRPr="00B43A92">
      <w:rPr>
        <w:rFonts w:ascii="Arial" w:hAnsi="Arial" w:cs="Arial"/>
        <w:b/>
        <w:bCs/>
        <w:sz w:val="26"/>
        <w:szCs w:val="26"/>
      </w:rPr>
      <w:t>matter_number</w:t>
    </w:r>
    <w:proofErr w:type="spellEnd"/>
    <w:r w:rsidRPr="00B43A92">
      <w:rPr>
        <w:rFonts w:ascii="Arial" w:hAnsi="Arial" w:cs="Arial"/>
        <w:b/>
        <w:bCs/>
        <w:sz w:val="26"/>
        <w:szCs w:val="26"/>
      </w:rPr>
      <w:t>}} {{</w:t>
    </w:r>
    <w:proofErr w:type="spellStart"/>
    <w:r w:rsidRPr="00B43A92">
      <w:rPr>
        <w:rFonts w:ascii="Arial" w:hAnsi="Arial" w:cs="Arial"/>
        <w:b/>
        <w:bCs/>
        <w:sz w:val="26"/>
        <w:szCs w:val="26"/>
      </w:rPr>
      <w:t>matter_description</w:t>
    </w:r>
    <w:proofErr w:type="spellEnd"/>
    <w:r w:rsidRPr="00B43A92">
      <w:rPr>
        <w:rFonts w:ascii="Arial" w:hAnsi="Arial" w:cs="Arial"/>
        <w:b/>
        <w:bCs/>
        <w:sz w:val="26"/>
        <w:szCs w:val="26"/>
      </w:rPr>
      <w:t>}}</w:t>
    </w:r>
    <w:r>
      <w:rPr>
        <w:rFonts w:ascii="Arial" w:hAnsi="Arial" w:cs="Arial"/>
        <w:b/>
        <w:bCs/>
        <w:sz w:val="26"/>
        <w:szCs w:val="26"/>
      </w:rPr>
      <w:t xml:space="preserve"> – Notes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D52"/>
    <w:rsid w:val="00002A97"/>
    <w:rsid w:val="00015816"/>
    <w:rsid w:val="00021BA8"/>
    <w:rsid w:val="00026540"/>
    <w:rsid w:val="000425DD"/>
    <w:rsid w:val="000648A4"/>
    <w:rsid w:val="00072CBD"/>
    <w:rsid w:val="000730FF"/>
    <w:rsid w:val="00073B4C"/>
    <w:rsid w:val="000A3F09"/>
    <w:rsid w:val="000B7158"/>
    <w:rsid w:val="000B75D2"/>
    <w:rsid w:val="000B7ACE"/>
    <w:rsid w:val="000B7EEE"/>
    <w:rsid w:val="000C1DC9"/>
    <w:rsid w:val="000E28EA"/>
    <w:rsid w:val="00107A5D"/>
    <w:rsid w:val="00110078"/>
    <w:rsid w:val="00133AE6"/>
    <w:rsid w:val="0015604D"/>
    <w:rsid w:val="0016267F"/>
    <w:rsid w:val="001957D0"/>
    <w:rsid w:val="001B3E93"/>
    <w:rsid w:val="001B7B56"/>
    <w:rsid w:val="001B7C84"/>
    <w:rsid w:val="001D1F59"/>
    <w:rsid w:val="001F0CE2"/>
    <w:rsid w:val="001F502E"/>
    <w:rsid w:val="00202F69"/>
    <w:rsid w:val="00214588"/>
    <w:rsid w:val="00217B03"/>
    <w:rsid w:val="002201EF"/>
    <w:rsid w:val="002245D0"/>
    <w:rsid w:val="002246E4"/>
    <w:rsid w:val="00224C7F"/>
    <w:rsid w:val="002354F7"/>
    <w:rsid w:val="00241FF4"/>
    <w:rsid w:val="0024558B"/>
    <w:rsid w:val="00247453"/>
    <w:rsid w:val="002542CD"/>
    <w:rsid w:val="00257C4C"/>
    <w:rsid w:val="00262819"/>
    <w:rsid w:val="0026515C"/>
    <w:rsid w:val="002C4154"/>
    <w:rsid w:val="002C42B8"/>
    <w:rsid w:val="002C5D6A"/>
    <w:rsid w:val="002C5D8F"/>
    <w:rsid w:val="002C678B"/>
    <w:rsid w:val="002D108D"/>
    <w:rsid w:val="002D2B1D"/>
    <w:rsid w:val="002E339B"/>
    <w:rsid w:val="00300A5B"/>
    <w:rsid w:val="00307431"/>
    <w:rsid w:val="003156DC"/>
    <w:rsid w:val="0031585F"/>
    <w:rsid w:val="0033505E"/>
    <w:rsid w:val="0035358A"/>
    <w:rsid w:val="003552B0"/>
    <w:rsid w:val="0037264B"/>
    <w:rsid w:val="00375421"/>
    <w:rsid w:val="0039172F"/>
    <w:rsid w:val="00394DDD"/>
    <w:rsid w:val="003A7243"/>
    <w:rsid w:val="003B1F8D"/>
    <w:rsid w:val="003E15CF"/>
    <w:rsid w:val="003E1B31"/>
    <w:rsid w:val="003E7BEB"/>
    <w:rsid w:val="003F0FB9"/>
    <w:rsid w:val="003F401E"/>
    <w:rsid w:val="003F4D9B"/>
    <w:rsid w:val="003F7BBC"/>
    <w:rsid w:val="004125F1"/>
    <w:rsid w:val="004173FF"/>
    <w:rsid w:val="004216FF"/>
    <w:rsid w:val="004316DE"/>
    <w:rsid w:val="004616CE"/>
    <w:rsid w:val="00476CE1"/>
    <w:rsid w:val="004801F2"/>
    <w:rsid w:val="004B32E6"/>
    <w:rsid w:val="004B3686"/>
    <w:rsid w:val="004B37F8"/>
    <w:rsid w:val="004F2800"/>
    <w:rsid w:val="004F3D87"/>
    <w:rsid w:val="004F4A26"/>
    <w:rsid w:val="00506094"/>
    <w:rsid w:val="005126E6"/>
    <w:rsid w:val="00514567"/>
    <w:rsid w:val="00515C89"/>
    <w:rsid w:val="005318E2"/>
    <w:rsid w:val="005348C2"/>
    <w:rsid w:val="00556B6F"/>
    <w:rsid w:val="005621F9"/>
    <w:rsid w:val="0059766F"/>
    <w:rsid w:val="005C2AED"/>
    <w:rsid w:val="005C2E96"/>
    <w:rsid w:val="005C6C07"/>
    <w:rsid w:val="005C6C56"/>
    <w:rsid w:val="005D4EDD"/>
    <w:rsid w:val="00600B44"/>
    <w:rsid w:val="006014E2"/>
    <w:rsid w:val="0064274C"/>
    <w:rsid w:val="00643076"/>
    <w:rsid w:val="00644A43"/>
    <w:rsid w:val="00651F7C"/>
    <w:rsid w:val="00655072"/>
    <w:rsid w:val="0066707F"/>
    <w:rsid w:val="006717B9"/>
    <w:rsid w:val="00671938"/>
    <w:rsid w:val="00677A03"/>
    <w:rsid w:val="00683320"/>
    <w:rsid w:val="006B07BE"/>
    <w:rsid w:val="006B5005"/>
    <w:rsid w:val="006B6089"/>
    <w:rsid w:val="006C44A1"/>
    <w:rsid w:val="006F52B8"/>
    <w:rsid w:val="00712CD8"/>
    <w:rsid w:val="0071388B"/>
    <w:rsid w:val="00716844"/>
    <w:rsid w:val="00726A34"/>
    <w:rsid w:val="00730B58"/>
    <w:rsid w:val="00742250"/>
    <w:rsid w:val="00747178"/>
    <w:rsid w:val="00764292"/>
    <w:rsid w:val="0076555F"/>
    <w:rsid w:val="00770BB2"/>
    <w:rsid w:val="00774F36"/>
    <w:rsid w:val="007913B5"/>
    <w:rsid w:val="00795A72"/>
    <w:rsid w:val="007B524D"/>
    <w:rsid w:val="007C37AC"/>
    <w:rsid w:val="007C446D"/>
    <w:rsid w:val="007D0999"/>
    <w:rsid w:val="007F0D9A"/>
    <w:rsid w:val="00801659"/>
    <w:rsid w:val="00831180"/>
    <w:rsid w:val="0084045A"/>
    <w:rsid w:val="00840B43"/>
    <w:rsid w:val="00840B9F"/>
    <w:rsid w:val="008627E4"/>
    <w:rsid w:val="008669EF"/>
    <w:rsid w:val="00880568"/>
    <w:rsid w:val="00892106"/>
    <w:rsid w:val="008A33E6"/>
    <w:rsid w:val="008B1D5B"/>
    <w:rsid w:val="008B52E4"/>
    <w:rsid w:val="008B59C7"/>
    <w:rsid w:val="008C08B8"/>
    <w:rsid w:val="008C560E"/>
    <w:rsid w:val="008E5348"/>
    <w:rsid w:val="0092179A"/>
    <w:rsid w:val="00942796"/>
    <w:rsid w:val="0095352E"/>
    <w:rsid w:val="00966E59"/>
    <w:rsid w:val="00971D13"/>
    <w:rsid w:val="00973FF6"/>
    <w:rsid w:val="00975DE5"/>
    <w:rsid w:val="00994D3E"/>
    <w:rsid w:val="009A6777"/>
    <w:rsid w:val="009B3D6F"/>
    <w:rsid w:val="009B4F7A"/>
    <w:rsid w:val="009E2EC2"/>
    <w:rsid w:val="009E6A9E"/>
    <w:rsid w:val="009F0937"/>
    <w:rsid w:val="00A02B02"/>
    <w:rsid w:val="00A433C0"/>
    <w:rsid w:val="00A438EE"/>
    <w:rsid w:val="00A4575B"/>
    <w:rsid w:val="00A52916"/>
    <w:rsid w:val="00A54B60"/>
    <w:rsid w:val="00A65B7A"/>
    <w:rsid w:val="00A669C0"/>
    <w:rsid w:val="00A76C13"/>
    <w:rsid w:val="00A77C2B"/>
    <w:rsid w:val="00A83539"/>
    <w:rsid w:val="00A85DDD"/>
    <w:rsid w:val="00A922E2"/>
    <w:rsid w:val="00A96742"/>
    <w:rsid w:val="00AA34F6"/>
    <w:rsid w:val="00AA5E4A"/>
    <w:rsid w:val="00AA6E91"/>
    <w:rsid w:val="00AB0B2A"/>
    <w:rsid w:val="00AB5C06"/>
    <w:rsid w:val="00AC7161"/>
    <w:rsid w:val="00AE0458"/>
    <w:rsid w:val="00AF3450"/>
    <w:rsid w:val="00B0243C"/>
    <w:rsid w:val="00B11399"/>
    <w:rsid w:val="00B11FB2"/>
    <w:rsid w:val="00B13F23"/>
    <w:rsid w:val="00B24F80"/>
    <w:rsid w:val="00B43A92"/>
    <w:rsid w:val="00B6536B"/>
    <w:rsid w:val="00B7171D"/>
    <w:rsid w:val="00B80CBB"/>
    <w:rsid w:val="00B80FBD"/>
    <w:rsid w:val="00B96383"/>
    <w:rsid w:val="00BC5EF2"/>
    <w:rsid w:val="00BD4B87"/>
    <w:rsid w:val="00BD7D1E"/>
    <w:rsid w:val="00C3647F"/>
    <w:rsid w:val="00C54794"/>
    <w:rsid w:val="00C64F33"/>
    <w:rsid w:val="00C817E0"/>
    <w:rsid w:val="00CB4D52"/>
    <w:rsid w:val="00CC1983"/>
    <w:rsid w:val="00CD0412"/>
    <w:rsid w:val="00CF5D52"/>
    <w:rsid w:val="00D21107"/>
    <w:rsid w:val="00D214B1"/>
    <w:rsid w:val="00D47B18"/>
    <w:rsid w:val="00D91FCF"/>
    <w:rsid w:val="00DA4B27"/>
    <w:rsid w:val="00DA7609"/>
    <w:rsid w:val="00DC38CB"/>
    <w:rsid w:val="00DC5DE1"/>
    <w:rsid w:val="00DC7529"/>
    <w:rsid w:val="00DD50BB"/>
    <w:rsid w:val="00DD57B8"/>
    <w:rsid w:val="00DD59D6"/>
    <w:rsid w:val="00DF3BD0"/>
    <w:rsid w:val="00DF42DD"/>
    <w:rsid w:val="00E17868"/>
    <w:rsid w:val="00E212DC"/>
    <w:rsid w:val="00E22C68"/>
    <w:rsid w:val="00E25EB4"/>
    <w:rsid w:val="00E31D87"/>
    <w:rsid w:val="00E36CF6"/>
    <w:rsid w:val="00E43452"/>
    <w:rsid w:val="00E51442"/>
    <w:rsid w:val="00E73FDF"/>
    <w:rsid w:val="00E8218C"/>
    <w:rsid w:val="00E82409"/>
    <w:rsid w:val="00E8522D"/>
    <w:rsid w:val="00E919D5"/>
    <w:rsid w:val="00E925AC"/>
    <w:rsid w:val="00E935A5"/>
    <w:rsid w:val="00EA1885"/>
    <w:rsid w:val="00EB20AD"/>
    <w:rsid w:val="00ED4A9B"/>
    <w:rsid w:val="00ED5CCD"/>
    <w:rsid w:val="00EE0650"/>
    <w:rsid w:val="00EE229F"/>
    <w:rsid w:val="00EF3DEF"/>
    <w:rsid w:val="00F14376"/>
    <w:rsid w:val="00F20266"/>
    <w:rsid w:val="00F26CD1"/>
    <w:rsid w:val="00F47597"/>
    <w:rsid w:val="00F74771"/>
    <w:rsid w:val="00F768FD"/>
    <w:rsid w:val="00F80B81"/>
    <w:rsid w:val="00F812C1"/>
    <w:rsid w:val="00F817E6"/>
    <w:rsid w:val="00F86C11"/>
    <w:rsid w:val="00FA2E1D"/>
    <w:rsid w:val="00FA3A86"/>
    <w:rsid w:val="00FB4A53"/>
    <w:rsid w:val="00FC1E20"/>
    <w:rsid w:val="00FE5EE4"/>
    <w:rsid w:val="00FF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85B663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31D8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D10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D10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0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0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31D8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D10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D10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0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0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15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Files Report</vt:lpstr>
    </vt:vector>
  </TitlesOfParts>
  <Company>Granville Software Inc.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Files Report</dc:title>
  <dc:creator>Granville Sofware Inc.</dc:creator>
  <dc:description>Display active files or all files generated with this program.</dc:description>
  <cp:lastModifiedBy>GSI</cp:lastModifiedBy>
  <cp:revision>20</cp:revision>
  <dcterms:created xsi:type="dcterms:W3CDTF">2019-07-06T18:52:00Z</dcterms:created>
  <dcterms:modified xsi:type="dcterms:W3CDTF">2022-03-08T22:38:00Z</dcterms:modified>
</cp:coreProperties>
</file>